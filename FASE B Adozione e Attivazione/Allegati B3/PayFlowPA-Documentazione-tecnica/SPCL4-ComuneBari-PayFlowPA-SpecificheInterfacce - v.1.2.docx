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50534112"/>
        <w:docPartObj>
          <w:docPartGallery w:val="Cover Pages"/>
          <w:docPartUnique/>
        </w:docPartObj>
      </w:sdtPr>
      <w:sdtEndPr/>
      <w:sdtContent>
        <w:p w14:paraId="5D3109A4" w14:textId="2697254C" w:rsidR="00B45D4D" w:rsidRDefault="00B45D4D" w:rsidP="00DD5486">
          <w:pPr>
            <w:tabs>
              <w:tab w:val="center" w:pos="2557"/>
              <w:tab w:val="right" w:pos="10415"/>
            </w:tabs>
            <w:spacing w:after="0"/>
          </w:pPr>
          <w:r>
            <w:rPr>
              <w:noProof/>
            </w:rPr>
            <w:drawing>
              <wp:anchor distT="0" distB="0" distL="114300" distR="114300" simplePos="0" relativeHeight="251656704" behindDoc="1" locked="0" layoutInCell="1" allowOverlap="1" wp14:anchorId="27041768" wp14:editId="2B6293CA">
                <wp:simplePos x="0" y="0"/>
                <wp:positionH relativeFrom="column">
                  <wp:posOffset>-650480</wp:posOffset>
                </wp:positionH>
                <wp:positionV relativeFrom="paragraph">
                  <wp:posOffset>-60909</wp:posOffset>
                </wp:positionV>
                <wp:extent cx="7679991" cy="9252915"/>
                <wp:effectExtent l="0" t="0" r="0" b="5715"/>
                <wp:wrapNone/>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rotWithShape="1">
                        <a:blip r:embed="rId12">
                          <a:extLst>
                            <a:ext uri="{28A0092B-C50C-407E-A947-70E740481C1C}">
                              <a14:useLocalDpi xmlns:a14="http://schemas.microsoft.com/office/drawing/2010/main" val="0"/>
                            </a:ext>
                          </a:extLst>
                        </a:blip>
                        <a:srcRect t="14824"/>
                        <a:stretch/>
                      </pic:blipFill>
                      <pic:spPr bwMode="auto">
                        <a:xfrm>
                          <a:off x="0" y="0"/>
                          <a:ext cx="7679991" cy="9252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800" behindDoc="0" locked="0" layoutInCell="1" allowOverlap="1" wp14:anchorId="1C5EC0AA" wp14:editId="6E2EAEA2">
                <wp:simplePos x="0" y="0"/>
                <wp:positionH relativeFrom="margin">
                  <wp:posOffset>4231863</wp:posOffset>
                </wp:positionH>
                <wp:positionV relativeFrom="paragraph">
                  <wp:posOffset>-1253335</wp:posOffset>
                </wp:positionV>
                <wp:extent cx="1925052" cy="585186"/>
                <wp:effectExtent l="0" t="0" r="0" b="5715"/>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25052" cy="585186"/>
                        </a:xfrm>
                        <a:prstGeom prst="rect">
                          <a:avLst/>
                        </a:prstGeom>
                      </pic:spPr>
                    </pic:pic>
                  </a:graphicData>
                </a:graphic>
                <wp14:sizeRelH relativeFrom="page">
                  <wp14:pctWidth>0</wp14:pctWidth>
                </wp14:sizeRelH>
                <wp14:sizeRelV relativeFrom="page">
                  <wp14:pctHeight>0</wp14:pctHeight>
                </wp14:sizeRelV>
              </wp:anchor>
            </w:drawing>
          </w:r>
          <w:r>
            <w:rPr>
              <w:noProof/>
              <w:vertAlign w:val="superscript"/>
            </w:rPr>
            <w:drawing>
              <wp:anchor distT="0" distB="0" distL="114300" distR="114300" simplePos="0" relativeHeight="251664896" behindDoc="0" locked="0" layoutInCell="1" allowOverlap="1" wp14:anchorId="212DB5C6" wp14:editId="7F83C542">
                <wp:simplePos x="0" y="0"/>
                <wp:positionH relativeFrom="column">
                  <wp:posOffset>-128905</wp:posOffset>
                </wp:positionH>
                <wp:positionV relativeFrom="paragraph">
                  <wp:posOffset>-1317419</wp:posOffset>
                </wp:positionV>
                <wp:extent cx="1159220" cy="986355"/>
                <wp:effectExtent l="0" t="0" r="3175" b="4445"/>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59220" cy="9863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4656" behindDoc="0" locked="0" layoutInCell="1" allowOverlap="0" wp14:anchorId="1F324D00" wp14:editId="67C0BD42">
                <wp:simplePos x="0" y="0"/>
                <wp:positionH relativeFrom="page">
                  <wp:posOffset>0</wp:posOffset>
                </wp:positionH>
                <wp:positionV relativeFrom="page">
                  <wp:posOffset>9990358</wp:posOffset>
                </wp:positionV>
                <wp:extent cx="7560564" cy="702025"/>
                <wp:effectExtent l="0" t="0" r="0" b="0"/>
                <wp:wrapTopAndBottom/>
                <wp:docPr id="17" name="Picture 18283"/>
                <wp:cNvGraphicFramePr/>
                <a:graphic xmlns:a="http://schemas.openxmlformats.org/drawingml/2006/main">
                  <a:graphicData uri="http://schemas.openxmlformats.org/drawingml/2006/picture">
                    <pic:pic xmlns:pic="http://schemas.openxmlformats.org/drawingml/2006/picture">
                      <pic:nvPicPr>
                        <pic:cNvPr id="18283" name="Picture 18283"/>
                        <pic:cNvPicPr/>
                      </pic:nvPicPr>
                      <pic:blipFill>
                        <a:blip r:embed="rId15"/>
                        <a:stretch>
                          <a:fillRect/>
                        </a:stretch>
                      </pic:blipFill>
                      <pic:spPr>
                        <a:xfrm>
                          <a:off x="0" y="0"/>
                          <a:ext cx="7560564" cy="702025"/>
                        </a:xfrm>
                        <a:prstGeom prst="rect">
                          <a:avLst/>
                        </a:prstGeom>
                      </pic:spPr>
                    </pic:pic>
                  </a:graphicData>
                </a:graphic>
              </wp:anchor>
            </w:drawing>
          </w:r>
          <w:r>
            <w:tab/>
          </w:r>
          <w:r>
            <w:tab/>
          </w:r>
        </w:p>
        <w:p w14:paraId="3D4BB4AA" w14:textId="198CBE79" w:rsidR="00B45D4D" w:rsidRPr="00DD5486" w:rsidRDefault="00B45D4D" w:rsidP="00DD5486">
          <w:pPr>
            <w:tabs>
              <w:tab w:val="center" w:pos="2682"/>
            </w:tabs>
            <w:spacing w:after="646"/>
            <w:rPr>
              <w:vertAlign w:val="superscript"/>
            </w:rPr>
          </w:pPr>
          <w:r>
            <w:rPr>
              <w:noProof/>
            </w:rPr>
            <w:drawing>
              <wp:anchor distT="0" distB="0" distL="114300" distR="114300" simplePos="0" relativeHeight="251652608" behindDoc="0" locked="0" layoutInCell="1" allowOverlap="0" wp14:anchorId="77CBC4FD" wp14:editId="5359471B">
                <wp:simplePos x="0" y="0"/>
                <wp:positionH relativeFrom="page">
                  <wp:posOffset>24214</wp:posOffset>
                </wp:positionH>
                <wp:positionV relativeFrom="page">
                  <wp:posOffset>1407795</wp:posOffset>
                </wp:positionV>
                <wp:extent cx="7560564" cy="154806"/>
                <wp:effectExtent l="0" t="0" r="0" b="0"/>
                <wp:wrapTopAndBottom/>
                <wp:docPr id="19" name="Picture 17889"/>
                <wp:cNvGraphicFramePr/>
                <a:graphic xmlns:a="http://schemas.openxmlformats.org/drawingml/2006/main">
                  <a:graphicData uri="http://schemas.openxmlformats.org/drawingml/2006/picture">
                    <pic:pic xmlns:pic="http://schemas.openxmlformats.org/drawingml/2006/picture">
                      <pic:nvPicPr>
                        <pic:cNvPr id="17889" name="Picture 17889"/>
                        <pic:cNvPicPr/>
                      </pic:nvPicPr>
                      <pic:blipFill>
                        <a:blip r:embed="rId16"/>
                        <a:stretch>
                          <a:fillRect/>
                        </a:stretch>
                      </pic:blipFill>
                      <pic:spPr>
                        <a:xfrm>
                          <a:off x="0" y="0"/>
                          <a:ext cx="7560564" cy="154806"/>
                        </a:xfrm>
                        <a:prstGeom prst="rect">
                          <a:avLst/>
                        </a:prstGeom>
                      </pic:spPr>
                    </pic:pic>
                  </a:graphicData>
                </a:graphic>
              </wp:anchor>
            </w:drawing>
          </w:r>
        </w:p>
        <w:p w14:paraId="3B04DEA2" w14:textId="4773D60A" w:rsidR="00B45D4D" w:rsidRDefault="00B45D4D">
          <w:r>
            <w:rPr>
              <w:noProof/>
            </w:rPr>
            <mc:AlternateContent>
              <mc:Choice Requires="wps">
                <w:drawing>
                  <wp:anchor distT="45720" distB="45720" distL="114300" distR="114300" simplePos="0" relativeHeight="251667968" behindDoc="0" locked="0" layoutInCell="1" allowOverlap="1" wp14:anchorId="68297905" wp14:editId="2584BECE">
                    <wp:simplePos x="0" y="0"/>
                    <wp:positionH relativeFrom="page">
                      <wp:posOffset>24130</wp:posOffset>
                    </wp:positionH>
                    <wp:positionV relativeFrom="paragraph">
                      <wp:posOffset>6407150</wp:posOffset>
                    </wp:positionV>
                    <wp:extent cx="7538085" cy="988060"/>
                    <wp:effectExtent l="0" t="0" r="0" b="2540"/>
                    <wp:wrapSquare wrapText="bothSides"/>
                    <wp:docPr id="1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8085" cy="988060"/>
                            </a:xfrm>
                            <a:prstGeom prst="rect">
                              <a:avLst/>
                            </a:prstGeom>
                            <a:noFill/>
                            <a:ln w="9525">
                              <a:noFill/>
                              <a:miter lim="800000"/>
                              <a:headEnd/>
                              <a:tailEnd/>
                            </a:ln>
                          </wps:spPr>
                          <wps:txbx>
                            <w:txbxContent>
                              <w:p w14:paraId="00C73341" w14:textId="77777777" w:rsidR="00B45D4D" w:rsidRPr="00B0702D" w:rsidRDefault="00B45D4D" w:rsidP="00B45D4D">
                                <w:pPr>
                                  <w:jc w:val="center"/>
                                  <w:rPr>
                                    <w:bCs/>
                                    <w:sz w:val="48"/>
                                    <w:szCs w:val="48"/>
                                  </w:rPr>
                                </w:pPr>
                                <w:bookmarkStart w:id="0" w:name="_GoBack"/>
                                <w:r w:rsidRPr="00B0702D">
                                  <w:rPr>
                                    <w:bCs/>
                                    <w:sz w:val="48"/>
                                    <w:szCs w:val="48"/>
                                  </w:rPr>
                                  <w:t xml:space="preserve">Documentazione Tecnica di dettaglio </w:t>
                                </w:r>
                                <w:r w:rsidRPr="00B0702D">
                                  <w:rPr>
                                    <w:bCs/>
                                    <w:sz w:val="48"/>
                                    <w:szCs w:val="48"/>
                                  </w:rPr>
                                  <w:br/>
                                  <w:t>delle Interfacce</w:t>
                                </w:r>
                              </w:p>
                              <w:bookmarkEnd w:id="0"/>
                              <w:p w14:paraId="4D31559F" w14:textId="740862E7" w:rsidR="00B45D4D" w:rsidRPr="00162467" w:rsidRDefault="00B45D4D" w:rsidP="00653240">
                                <w:pPr>
                                  <w:jc w:val="center"/>
                                  <w:rPr>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297905" id="_x0000_t202" coordsize="21600,21600" o:spt="202" path="m,l,21600r21600,l21600,xe">
                    <v:stroke joinstyle="miter"/>
                    <v:path gradientshapeok="t" o:connecttype="rect"/>
                  </v:shapetype>
                  <v:shape id="Casella di testo 2" o:spid="_x0000_s1026" type="#_x0000_t202" style="position:absolute;margin-left:1.9pt;margin-top:504.5pt;width:593.55pt;height:77.8pt;z-index:2516679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" filled="f" stroked="f">
                    <v:textbox>
                      <w:txbxContent>
                        <w:p w14:paraId="00C73341" w14:textId="77777777" w:rsidR="00B45D4D" w:rsidRPr="00B0702D" w:rsidRDefault="00B45D4D" w:rsidP="00B45D4D">
                          <w:pPr>
                            <w:jc w:val="center"/>
                            <w:rPr>
                              <w:bCs/>
                              <w:sz w:val="48"/>
                              <w:szCs w:val="48"/>
                            </w:rPr>
                          </w:pPr>
                          <w:bookmarkStart w:id="1" w:name="_GoBack"/>
                          <w:r w:rsidRPr="00B0702D">
                            <w:rPr>
                              <w:bCs/>
                              <w:sz w:val="48"/>
                              <w:szCs w:val="48"/>
                            </w:rPr>
                            <w:t xml:space="preserve">Documentazione Tecnica di dettaglio </w:t>
                          </w:r>
                          <w:r w:rsidRPr="00B0702D">
                            <w:rPr>
                              <w:bCs/>
                              <w:sz w:val="48"/>
                              <w:szCs w:val="48"/>
                            </w:rPr>
                            <w:br/>
                            <w:t>delle Interfacce</w:t>
                          </w:r>
                        </w:p>
                        <w:bookmarkEnd w:id="1"/>
                        <w:p w14:paraId="4D31559F" w14:textId="740862E7" w:rsidR="00B45D4D" w:rsidRPr="00162467" w:rsidRDefault="00B45D4D" w:rsidP="00653240">
                          <w:pPr>
                            <w:jc w:val="center"/>
                            <w:rPr>
                              <w:sz w:val="48"/>
                              <w:szCs w:val="48"/>
                            </w:rPr>
                          </w:pPr>
                        </w:p>
                      </w:txbxContent>
                    </v:textbox>
                    <w10:wrap type="square" anchorx="page"/>
                  </v:shape>
                </w:pict>
              </mc:Fallback>
            </mc:AlternateContent>
          </w:r>
          <w:r>
            <w:br w:type="page"/>
          </w:r>
        </w:p>
      </w:sdtContent>
    </w:sdt>
    <w:p w14:paraId="5013D924" w14:textId="77777777" w:rsidR="00B45D4D" w:rsidRDefault="00B45D4D"/>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600" w:firstRow="0" w:lastRow="0" w:firstColumn="0" w:lastColumn="0" w:noHBand="1" w:noVBand="1"/>
      </w:tblPr>
      <w:tblGrid>
        <w:gridCol w:w="2546"/>
        <w:gridCol w:w="2256"/>
        <w:gridCol w:w="2166"/>
        <w:gridCol w:w="1435"/>
      </w:tblGrid>
      <w:tr w:rsidR="00417E45" w14:paraId="6D117909" w14:textId="77777777" w:rsidTr="7F35B668">
        <w:trPr>
          <w:trHeight w:val="1135"/>
          <w:jc w:val="center"/>
        </w:trPr>
        <w:tc>
          <w:tcPr>
            <w:tcW w:w="2546" w:type="dxa"/>
            <w:shd w:val="clear" w:color="auto" w:fill="FFFFFF" w:themeFill="background1"/>
            <w:vAlign w:val="center"/>
          </w:tcPr>
          <w:p w14:paraId="6D117905" w14:textId="77777777" w:rsidR="00417E45" w:rsidRDefault="00417E45" w:rsidP="00134D98">
            <w:pPr>
              <w:jc w:val="center"/>
            </w:pPr>
            <w:r>
              <w:rPr>
                <w:noProof/>
                <w:lang w:eastAsia="it-IT"/>
              </w:rPr>
              <w:drawing>
                <wp:inline distT="0" distB="0" distL="0" distR="0" wp14:anchorId="6D11797F" wp14:editId="76E653F8">
                  <wp:extent cx="1352550" cy="253603"/>
                  <wp:effectExtent l="0" t="0" r="0" b="0"/>
                  <wp:docPr id="338114780" name="Immagine 338114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52550" cy="253603"/>
                          </a:xfrm>
                          <a:prstGeom prst="rect">
                            <a:avLst/>
                          </a:prstGeom>
                        </pic:spPr>
                      </pic:pic>
                    </a:graphicData>
                  </a:graphic>
                </wp:inline>
              </w:drawing>
            </w:r>
          </w:p>
        </w:tc>
        <w:tc>
          <w:tcPr>
            <w:tcW w:w="2256" w:type="dxa"/>
            <w:shd w:val="clear" w:color="auto" w:fill="FFFFFF" w:themeFill="background1"/>
            <w:vAlign w:val="center"/>
          </w:tcPr>
          <w:p w14:paraId="6D117906" w14:textId="77777777" w:rsidR="00417E45" w:rsidRDefault="00417E45" w:rsidP="00134D98">
            <w:pPr>
              <w:jc w:val="center"/>
            </w:pPr>
            <w:r>
              <w:rPr>
                <w:noProof/>
                <w:lang w:eastAsia="it-IT"/>
              </w:rPr>
              <w:drawing>
                <wp:inline distT="0" distB="0" distL="0" distR="0" wp14:anchorId="6D117981" wp14:editId="602AAEDD">
                  <wp:extent cx="1295400" cy="222809"/>
                  <wp:effectExtent l="0" t="0" r="0" b="6350"/>
                  <wp:docPr id="915199320" name="Immagine 915199320" descr="Almawave_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295400" cy="222809"/>
                          </a:xfrm>
                          <a:prstGeom prst="rect">
                            <a:avLst/>
                          </a:prstGeom>
                        </pic:spPr>
                      </pic:pic>
                    </a:graphicData>
                  </a:graphic>
                </wp:inline>
              </w:drawing>
            </w:r>
          </w:p>
        </w:tc>
        <w:tc>
          <w:tcPr>
            <w:tcW w:w="2166" w:type="dxa"/>
            <w:shd w:val="clear" w:color="auto" w:fill="FFFFFF" w:themeFill="background1"/>
            <w:vAlign w:val="center"/>
          </w:tcPr>
          <w:p w14:paraId="6D117907" w14:textId="77777777" w:rsidR="00417E45" w:rsidRDefault="00417E45" w:rsidP="00134D98">
            <w:r>
              <w:rPr>
                <w:noProof/>
                <w:lang w:eastAsia="it-IT"/>
              </w:rPr>
              <w:drawing>
                <wp:inline distT="0" distB="0" distL="0" distR="0" wp14:anchorId="6D117983" wp14:editId="6D117984">
                  <wp:extent cx="1229082" cy="352425"/>
                  <wp:effectExtent l="0" t="0" r="9525" b="0"/>
                  <wp:docPr id="11" name="Immagine 1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19" cstate="print">
                            <a:extLst>
                              <a:ext uri="{28A0092B-C50C-407E-A947-70E740481C1C}">
                                <a14:useLocalDpi xmlns:a14="http://schemas.microsoft.com/office/drawing/2010/main" val="0"/>
                              </a:ext>
                            </a:extLst>
                          </a:blip>
                          <a:srcRect t="21315" r="3777" b="20285"/>
                          <a:stretch>
                            <a:fillRect/>
                          </a:stretch>
                        </pic:blipFill>
                        <pic:spPr bwMode="auto">
                          <a:xfrm>
                            <a:off x="0" y="0"/>
                            <a:ext cx="1248191" cy="357904"/>
                          </a:xfrm>
                          <a:prstGeom prst="rect">
                            <a:avLst/>
                          </a:prstGeom>
                          <a:noFill/>
                          <a:ln>
                            <a:noFill/>
                          </a:ln>
                        </pic:spPr>
                      </pic:pic>
                    </a:graphicData>
                  </a:graphic>
                </wp:inline>
              </w:drawing>
            </w:r>
          </w:p>
        </w:tc>
        <w:tc>
          <w:tcPr>
            <w:tcW w:w="1435" w:type="dxa"/>
            <w:shd w:val="clear" w:color="auto" w:fill="FFFFFF" w:themeFill="background1"/>
          </w:tcPr>
          <w:p w14:paraId="6D117908" w14:textId="77777777" w:rsidR="00417E45" w:rsidRDefault="00417E45" w:rsidP="00134D98">
            <w:pPr>
              <w:jc w:val="center"/>
              <w:rPr>
                <w:noProof/>
                <w:lang w:eastAsia="it-IT"/>
              </w:rPr>
            </w:pPr>
            <w:r>
              <w:rPr>
                <w:noProof/>
                <w:lang w:eastAsia="it-IT"/>
              </w:rPr>
              <w:drawing>
                <wp:inline distT="0" distB="0" distL="0" distR="0" wp14:anchorId="6D117985" wp14:editId="7B9053BE">
                  <wp:extent cx="676275" cy="529749"/>
                  <wp:effectExtent l="0" t="0" r="0" b="3810"/>
                  <wp:docPr id="991050181" name="Immagine 991050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76275" cy="529749"/>
                          </a:xfrm>
                          <a:prstGeom prst="rect">
                            <a:avLst/>
                          </a:prstGeom>
                        </pic:spPr>
                      </pic:pic>
                    </a:graphicData>
                  </a:graphic>
                </wp:inline>
              </w:drawing>
            </w:r>
          </w:p>
        </w:tc>
      </w:tr>
    </w:tbl>
    <w:p w14:paraId="6D11790A" w14:textId="2C4C85A9" w:rsidR="00417E45" w:rsidRDefault="00151DE3">
      <w:r>
        <w:rPr>
          <w:noProof/>
          <w:lang w:eastAsia="it-IT"/>
        </w:rPr>
        <w:drawing>
          <wp:anchor distT="0" distB="0" distL="114300" distR="114300" simplePos="0" relativeHeight="251650560" behindDoc="0" locked="0" layoutInCell="1" allowOverlap="1" wp14:anchorId="70B05058" wp14:editId="3707220D">
            <wp:simplePos x="0" y="0"/>
            <wp:positionH relativeFrom="column">
              <wp:posOffset>2411618</wp:posOffset>
            </wp:positionH>
            <wp:positionV relativeFrom="paragraph">
              <wp:posOffset>324261</wp:posOffset>
            </wp:positionV>
            <wp:extent cx="1278000" cy="1231200"/>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pertinaL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78000" cy="1231200"/>
                    </a:xfrm>
                    <a:prstGeom prst="rect">
                      <a:avLst/>
                    </a:prstGeom>
                  </pic:spPr>
                </pic:pic>
              </a:graphicData>
            </a:graphic>
            <wp14:sizeRelH relativeFrom="margin">
              <wp14:pctWidth>0</wp14:pctWidth>
            </wp14:sizeRelH>
            <wp14:sizeRelV relativeFrom="margin">
              <wp14:pctHeight>0</wp14:pctHeight>
            </wp14:sizeRelV>
          </wp:anchor>
        </w:drawing>
      </w:r>
    </w:p>
    <w:p w14:paraId="5D15D6BD" w14:textId="77777777" w:rsidR="00BE50BE" w:rsidRPr="00E11B28" w:rsidRDefault="00BE50BE" w:rsidP="00BE50BE">
      <w:pPr>
        <w:pStyle w:val="Titolodeldocumento"/>
      </w:pPr>
      <w:r w:rsidRPr="00E11B28">
        <w:t xml:space="preserve">Contratto esecutivo </w:t>
      </w:r>
      <w:r>
        <w:t>–</w:t>
      </w:r>
      <w:r w:rsidRPr="00E11B28">
        <w:t xml:space="preserve"> </w:t>
      </w:r>
      <w:r>
        <w:t>Comune di Bari</w:t>
      </w:r>
    </w:p>
    <w:p w14:paraId="29DC08D9" w14:textId="77777777" w:rsidR="00BE50BE" w:rsidRDefault="00BE50BE" w:rsidP="00BE50BE">
      <w:pPr>
        <w:pStyle w:val="Titolodeldocumento"/>
      </w:pPr>
      <w:r>
        <w:t>PayFlowPA</w:t>
      </w:r>
    </w:p>
    <w:p w14:paraId="6D11790B" w14:textId="6017CDA6" w:rsidR="000D34F7" w:rsidRPr="006676E0" w:rsidRDefault="003E3008" w:rsidP="000D34F7">
      <w:pPr>
        <w:pStyle w:val="Titolodeldocumento"/>
        <w:rPr>
          <w:b/>
        </w:rPr>
      </w:pPr>
      <w:r>
        <w:rPr>
          <w:b/>
        </w:rPr>
        <w:t xml:space="preserve">Documentazione Tecnica di dettaglio </w:t>
      </w:r>
      <w:r>
        <w:rPr>
          <w:b/>
        </w:rPr>
        <w:br/>
        <w:t>delle Interfacce</w:t>
      </w:r>
    </w:p>
    <w:p w14:paraId="6D11790C" w14:textId="47B774C1" w:rsidR="00DE2BF3" w:rsidRDefault="00DE2BF3" w:rsidP="00C9098A">
      <w:pPr>
        <w:pStyle w:val="Sottotitolo"/>
        <w:rPr>
          <w:noProof/>
        </w:rPr>
      </w:pPr>
      <w:r w:rsidRPr="0067777C">
        <w:rPr>
          <w:noProof/>
        </w:rPr>
        <w:fldChar w:fldCharType="begin"/>
      </w:r>
      <w:r w:rsidRPr="0067777C">
        <w:rPr>
          <w:noProof/>
        </w:rPr>
        <w:instrText xml:space="preserve"> DOCPROPERTY  Subject  \* MERGEFORMAT </w:instrText>
      </w:r>
      <w:r w:rsidRPr="0067777C">
        <w:rPr>
          <w:noProof/>
        </w:rPr>
        <w:fldChar w:fldCharType="separate"/>
      </w:r>
      <w:r>
        <w:rPr>
          <w:noProof/>
        </w:rPr>
        <w:t xml:space="preserve">Sistema Pubblico di Connettività </w:t>
      </w:r>
      <w:r w:rsidR="00694CF6">
        <w:rPr>
          <w:noProof/>
        </w:rPr>
        <w:t xml:space="preserve">- </w:t>
      </w:r>
      <w:r>
        <w:rPr>
          <w:noProof/>
        </w:rPr>
        <w:t xml:space="preserve">Lotto </w:t>
      </w:r>
      <w:r w:rsidR="00151DE3">
        <w:rPr>
          <w:noProof/>
        </w:rPr>
        <w:t>4</w:t>
      </w:r>
      <w:r w:rsidRPr="0067777C">
        <w:rPr>
          <w:noProof/>
        </w:rPr>
        <w:fldChar w:fldCharType="end"/>
      </w:r>
      <w:bookmarkStart w:id="2" w:name="Abstract"/>
      <w:bookmarkEnd w:id="2"/>
      <w:r w:rsidR="008407C4">
        <w:rPr>
          <w:noProof/>
        </w:rPr>
        <w:t xml:space="preserve"> </w:t>
      </w:r>
    </w:p>
    <w:tbl>
      <w:tblPr>
        <w:tblW w:w="0" w:type="auto"/>
        <w:tblBorders>
          <w:insideH w:val="single" w:sz="4" w:space="0" w:color="auto"/>
          <w:insideV w:val="single" w:sz="4" w:space="0" w:color="auto"/>
        </w:tblBorders>
        <w:tblLook w:val="04A0" w:firstRow="1" w:lastRow="0" w:firstColumn="1" w:lastColumn="0" w:noHBand="0" w:noVBand="1"/>
      </w:tblPr>
      <w:tblGrid>
        <w:gridCol w:w="4676"/>
        <w:gridCol w:w="4676"/>
      </w:tblGrid>
      <w:tr w:rsidR="00B12A38" w:rsidRPr="00D62CD8" w14:paraId="6D117915" w14:textId="77777777" w:rsidTr="00BB5CA0">
        <w:tc>
          <w:tcPr>
            <w:tcW w:w="4676" w:type="dxa"/>
            <w:shd w:val="clear" w:color="auto" w:fill="auto"/>
          </w:tcPr>
          <w:p w14:paraId="6D11790F" w14:textId="63A29E0D" w:rsidR="00B12A38" w:rsidRPr="00D62CD8" w:rsidRDefault="00B12A38" w:rsidP="00912346">
            <w:pPr>
              <w:jc w:val="right"/>
              <w:rPr>
                <w:sz w:val="20"/>
                <w:szCs w:val="20"/>
              </w:rPr>
            </w:pPr>
          </w:p>
        </w:tc>
        <w:tc>
          <w:tcPr>
            <w:tcW w:w="4676" w:type="dxa"/>
            <w:shd w:val="clear" w:color="auto" w:fill="auto"/>
          </w:tcPr>
          <w:p w14:paraId="6D117914" w14:textId="77777777" w:rsidR="00B12A38" w:rsidRPr="00D62CD8" w:rsidRDefault="00B12A38" w:rsidP="00BB5CA0">
            <w:pPr>
              <w:rPr>
                <w:sz w:val="20"/>
                <w:szCs w:val="20"/>
              </w:rPr>
            </w:pPr>
          </w:p>
        </w:tc>
      </w:tr>
    </w:tbl>
    <w:p w14:paraId="6D117916" w14:textId="77777777" w:rsidR="00805087" w:rsidRPr="00ED77AE" w:rsidRDefault="00805087" w:rsidP="00805087">
      <w:pPr>
        <w:rPr>
          <w:sz w:val="18"/>
          <w:szCs w:val="18"/>
        </w:rPr>
      </w:pPr>
    </w:p>
    <w:tbl>
      <w:tblPr>
        <w:tblStyle w:val="Tabellastandard-01"/>
        <w:tblW w:w="5000" w:type="pct"/>
        <w:tblLook w:val="0400" w:firstRow="0" w:lastRow="0" w:firstColumn="0" w:lastColumn="0" w:noHBand="0" w:noVBand="1"/>
      </w:tblPr>
      <w:tblGrid>
        <w:gridCol w:w="543"/>
        <w:gridCol w:w="1514"/>
        <w:gridCol w:w="1514"/>
        <w:gridCol w:w="1516"/>
        <w:gridCol w:w="1805"/>
        <w:gridCol w:w="2962"/>
      </w:tblGrid>
      <w:tr w:rsidR="008F47ED" w:rsidRPr="008F47ED" w14:paraId="6D11791D" w14:textId="77777777" w:rsidTr="00094F0E">
        <w:trPr>
          <w:cnfStyle w:val="000000100000" w:firstRow="0" w:lastRow="0" w:firstColumn="0" w:lastColumn="0" w:oddVBand="0" w:evenVBand="0" w:oddHBand="1" w:evenHBand="0" w:firstRowFirstColumn="0" w:firstRowLastColumn="0" w:lastRowFirstColumn="0" w:lastRowLastColumn="0"/>
        </w:trPr>
        <w:tc>
          <w:tcPr>
            <w:tcW w:w="276" w:type="pct"/>
            <w:shd w:val="clear" w:color="auto" w:fill="5B9BD5" w:themeFill="accent1"/>
          </w:tcPr>
          <w:p w14:paraId="6D117917" w14:textId="77777777" w:rsidR="00805087" w:rsidRPr="008F47ED" w:rsidRDefault="00805087" w:rsidP="00BB5CA0">
            <w:pPr>
              <w:pStyle w:val="Normale1"/>
              <w:spacing w:after="0"/>
              <w:jc w:val="center"/>
              <w:rPr>
                <w:bCs/>
                <w:color w:val="FFFFFF" w:themeColor="background1"/>
                <w:sz w:val="18"/>
                <w:szCs w:val="18"/>
              </w:rPr>
            </w:pPr>
            <w:r w:rsidRPr="008F47ED">
              <w:rPr>
                <w:bCs/>
                <w:color w:val="FFFFFF" w:themeColor="background1"/>
                <w:sz w:val="18"/>
                <w:szCs w:val="18"/>
              </w:rPr>
              <w:t>Ver.</w:t>
            </w:r>
          </w:p>
        </w:tc>
        <w:tc>
          <w:tcPr>
            <w:tcW w:w="768" w:type="pct"/>
            <w:shd w:val="clear" w:color="auto" w:fill="5B9BD5" w:themeFill="accent1"/>
          </w:tcPr>
          <w:p w14:paraId="6D117918" w14:textId="77777777" w:rsidR="00805087" w:rsidRPr="008F47ED" w:rsidRDefault="00805087" w:rsidP="00BB5CA0">
            <w:pPr>
              <w:pStyle w:val="Normale1"/>
              <w:spacing w:after="0"/>
              <w:jc w:val="center"/>
              <w:rPr>
                <w:bCs/>
                <w:color w:val="FFFFFF" w:themeColor="background1"/>
                <w:sz w:val="18"/>
                <w:szCs w:val="18"/>
              </w:rPr>
            </w:pPr>
            <w:r w:rsidRPr="008F47ED">
              <w:rPr>
                <w:bCs/>
                <w:color w:val="FFFFFF" w:themeColor="background1"/>
                <w:sz w:val="18"/>
                <w:szCs w:val="18"/>
              </w:rPr>
              <w:t>Elabora</w:t>
            </w:r>
          </w:p>
        </w:tc>
        <w:tc>
          <w:tcPr>
            <w:tcW w:w="768" w:type="pct"/>
            <w:shd w:val="clear" w:color="auto" w:fill="5B9BD5" w:themeFill="accent1"/>
          </w:tcPr>
          <w:p w14:paraId="6D117919" w14:textId="77777777" w:rsidR="00805087" w:rsidRPr="008F47ED" w:rsidRDefault="00805087" w:rsidP="00BB5CA0">
            <w:pPr>
              <w:pStyle w:val="Normale1"/>
              <w:spacing w:after="0"/>
              <w:jc w:val="center"/>
              <w:rPr>
                <w:bCs/>
                <w:color w:val="FFFFFF" w:themeColor="background1"/>
                <w:sz w:val="18"/>
                <w:szCs w:val="18"/>
              </w:rPr>
            </w:pPr>
            <w:r w:rsidRPr="008F47ED">
              <w:rPr>
                <w:bCs/>
                <w:color w:val="FFFFFF" w:themeColor="background1"/>
                <w:sz w:val="18"/>
                <w:szCs w:val="18"/>
              </w:rPr>
              <w:t>Verifica</w:t>
            </w:r>
          </w:p>
        </w:tc>
        <w:tc>
          <w:tcPr>
            <w:tcW w:w="769" w:type="pct"/>
            <w:shd w:val="clear" w:color="auto" w:fill="5B9BD5" w:themeFill="accent1"/>
          </w:tcPr>
          <w:p w14:paraId="6D11791A" w14:textId="77777777" w:rsidR="00805087" w:rsidRPr="008F47ED" w:rsidRDefault="00805087" w:rsidP="00BB5CA0">
            <w:pPr>
              <w:pStyle w:val="Normale1"/>
              <w:spacing w:after="0"/>
              <w:jc w:val="center"/>
              <w:rPr>
                <w:bCs/>
                <w:color w:val="FFFFFF" w:themeColor="background1"/>
                <w:sz w:val="18"/>
                <w:szCs w:val="18"/>
              </w:rPr>
            </w:pPr>
            <w:r w:rsidRPr="008F47ED">
              <w:rPr>
                <w:bCs/>
                <w:color w:val="FFFFFF" w:themeColor="background1"/>
                <w:sz w:val="18"/>
                <w:szCs w:val="18"/>
              </w:rPr>
              <w:t>Approva</w:t>
            </w:r>
          </w:p>
        </w:tc>
        <w:tc>
          <w:tcPr>
            <w:tcW w:w="916" w:type="pct"/>
            <w:shd w:val="clear" w:color="auto" w:fill="5B9BD5" w:themeFill="accent1"/>
          </w:tcPr>
          <w:p w14:paraId="6D11791B" w14:textId="77777777" w:rsidR="00805087" w:rsidRPr="008F47ED" w:rsidRDefault="00805087" w:rsidP="00805087">
            <w:pPr>
              <w:pStyle w:val="Normale1"/>
              <w:spacing w:after="0"/>
              <w:jc w:val="center"/>
              <w:rPr>
                <w:bCs/>
                <w:color w:val="FFFFFF" w:themeColor="background1"/>
                <w:sz w:val="18"/>
                <w:szCs w:val="18"/>
              </w:rPr>
            </w:pPr>
            <w:r w:rsidRPr="008F47ED">
              <w:rPr>
                <w:bCs/>
                <w:color w:val="FFFFFF" w:themeColor="background1"/>
                <w:sz w:val="18"/>
                <w:szCs w:val="18"/>
              </w:rPr>
              <w:t>Data emissione</w:t>
            </w:r>
          </w:p>
        </w:tc>
        <w:tc>
          <w:tcPr>
            <w:tcW w:w="1503" w:type="pct"/>
            <w:shd w:val="clear" w:color="auto" w:fill="5B9BD5" w:themeFill="accent1"/>
          </w:tcPr>
          <w:p w14:paraId="6D11791C" w14:textId="77777777" w:rsidR="00805087" w:rsidRPr="008F47ED" w:rsidRDefault="00805087" w:rsidP="00BB5CA0">
            <w:pPr>
              <w:pStyle w:val="Normale1"/>
              <w:spacing w:after="0"/>
              <w:jc w:val="center"/>
              <w:rPr>
                <w:bCs/>
                <w:color w:val="FFFFFF" w:themeColor="background1"/>
                <w:sz w:val="18"/>
                <w:szCs w:val="18"/>
              </w:rPr>
            </w:pPr>
            <w:r w:rsidRPr="008F47ED">
              <w:rPr>
                <w:bCs/>
                <w:color w:val="FFFFFF" w:themeColor="background1"/>
                <w:sz w:val="18"/>
                <w:szCs w:val="18"/>
              </w:rPr>
              <w:t>Descrizione delle modifiche</w:t>
            </w:r>
          </w:p>
        </w:tc>
      </w:tr>
      <w:tr w:rsidR="00AD6E66" w:rsidRPr="00D974D0" w14:paraId="6D117924" w14:textId="77777777" w:rsidTr="00094F0E">
        <w:tc>
          <w:tcPr>
            <w:tcW w:w="276" w:type="pct"/>
          </w:tcPr>
          <w:p w14:paraId="6D11791E" w14:textId="07FBB258" w:rsidR="00805087" w:rsidRPr="00D47C6F" w:rsidRDefault="003E3008" w:rsidP="00BB5CA0">
            <w:pPr>
              <w:pStyle w:val="tabella"/>
              <w:jc w:val="center"/>
              <w:rPr>
                <w:color w:val="000000"/>
                <w:sz w:val="18"/>
                <w:szCs w:val="18"/>
                <w:lang w:val="de-DE"/>
              </w:rPr>
            </w:pPr>
            <w:r>
              <w:rPr>
                <w:color w:val="000000"/>
                <w:sz w:val="18"/>
                <w:szCs w:val="18"/>
                <w:lang w:val="de-DE"/>
              </w:rPr>
              <w:t>1.0</w:t>
            </w:r>
          </w:p>
        </w:tc>
        <w:tc>
          <w:tcPr>
            <w:tcW w:w="768" w:type="pct"/>
          </w:tcPr>
          <w:p w14:paraId="6D11791F" w14:textId="66E2659E" w:rsidR="00805087" w:rsidRPr="00D47C6F" w:rsidRDefault="003E3008" w:rsidP="00BB5CA0">
            <w:pPr>
              <w:pStyle w:val="tabella"/>
              <w:jc w:val="center"/>
              <w:rPr>
                <w:color w:val="000000"/>
                <w:sz w:val="18"/>
                <w:szCs w:val="18"/>
              </w:rPr>
            </w:pPr>
            <w:r>
              <w:rPr>
                <w:color w:val="000000"/>
                <w:sz w:val="18"/>
                <w:szCs w:val="18"/>
              </w:rPr>
              <w:t>M. Guariniello</w:t>
            </w:r>
          </w:p>
        </w:tc>
        <w:tc>
          <w:tcPr>
            <w:tcW w:w="768" w:type="pct"/>
          </w:tcPr>
          <w:p w14:paraId="6D117920" w14:textId="082913CE" w:rsidR="00805087" w:rsidRPr="00D47C6F" w:rsidRDefault="003E3008" w:rsidP="00BB5CA0">
            <w:pPr>
              <w:pStyle w:val="tabella"/>
              <w:jc w:val="center"/>
              <w:rPr>
                <w:color w:val="000000"/>
                <w:sz w:val="18"/>
                <w:szCs w:val="18"/>
              </w:rPr>
            </w:pPr>
            <w:r>
              <w:rPr>
                <w:color w:val="000000"/>
                <w:sz w:val="18"/>
                <w:szCs w:val="18"/>
              </w:rPr>
              <w:t>R. Perugini Casoni</w:t>
            </w:r>
          </w:p>
        </w:tc>
        <w:tc>
          <w:tcPr>
            <w:tcW w:w="769" w:type="pct"/>
          </w:tcPr>
          <w:p w14:paraId="6D117921" w14:textId="30F15D5C" w:rsidR="00805087" w:rsidRPr="00D47C6F" w:rsidRDefault="003E3008" w:rsidP="00BB5CA0">
            <w:pPr>
              <w:pStyle w:val="tabella"/>
              <w:jc w:val="center"/>
              <w:rPr>
                <w:color w:val="000000"/>
                <w:sz w:val="18"/>
                <w:szCs w:val="18"/>
              </w:rPr>
            </w:pPr>
            <w:r>
              <w:rPr>
                <w:color w:val="000000"/>
                <w:sz w:val="18"/>
                <w:szCs w:val="18"/>
              </w:rPr>
              <w:t>S. D’Onghia</w:t>
            </w:r>
          </w:p>
        </w:tc>
        <w:tc>
          <w:tcPr>
            <w:tcW w:w="916" w:type="pct"/>
          </w:tcPr>
          <w:p w14:paraId="6D117922" w14:textId="2D379716" w:rsidR="00805087" w:rsidRPr="00D47C6F" w:rsidRDefault="003E3008" w:rsidP="00BB5CA0">
            <w:pPr>
              <w:pStyle w:val="tabella"/>
              <w:jc w:val="center"/>
              <w:rPr>
                <w:color w:val="000000"/>
                <w:sz w:val="18"/>
                <w:szCs w:val="18"/>
              </w:rPr>
            </w:pPr>
            <w:r>
              <w:rPr>
                <w:color w:val="000000"/>
                <w:sz w:val="18"/>
                <w:szCs w:val="18"/>
              </w:rPr>
              <w:t>17/12/2019</w:t>
            </w:r>
          </w:p>
        </w:tc>
        <w:tc>
          <w:tcPr>
            <w:tcW w:w="1503" w:type="pct"/>
          </w:tcPr>
          <w:p w14:paraId="6D117923" w14:textId="733C2B42" w:rsidR="00805087" w:rsidRPr="00D974D0" w:rsidRDefault="003E3008" w:rsidP="00BB5CA0">
            <w:pPr>
              <w:pStyle w:val="tabella"/>
              <w:jc w:val="center"/>
              <w:rPr>
                <w:color w:val="000000"/>
                <w:sz w:val="18"/>
                <w:szCs w:val="18"/>
              </w:rPr>
            </w:pPr>
            <w:r>
              <w:rPr>
                <w:color w:val="000000"/>
                <w:sz w:val="18"/>
                <w:szCs w:val="18"/>
              </w:rPr>
              <w:t>Prima stesura</w:t>
            </w:r>
          </w:p>
        </w:tc>
      </w:tr>
      <w:tr w:rsidR="00DD71A7" w:rsidRPr="00D974D0" w14:paraId="6263D2FE" w14:textId="77777777" w:rsidTr="00094F0E">
        <w:trPr>
          <w:cnfStyle w:val="000000100000" w:firstRow="0" w:lastRow="0" w:firstColumn="0" w:lastColumn="0" w:oddVBand="0" w:evenVBand="0" w:oddHBand="1" w:evenHBand="0" w:firstRowFirstColumn="0" w:firstRowLastColumn="0" w:lastRowFirstColumn="0" w:lastRowLastColumn="0"/>
        </w:trPr>
        <w:tc>
          <w:tcPr>
            <w:tcW w:w="276" w:type="pct"/>
          </w:tcPr>
          <w:p w14:paraId="5C9F58AA" w14:textId="7B3F6463" w:rsidR="00DD71A7" w:rsidRPr="00D47C6F" w:rsidRDefault="00FE6B49" w:rsidP="00DD71A7">
            <w:pPr>
              <w:pStyle w:val="tabella"/>
              <w:jc w:val="center"/>
              <w:rPr>
                <w:color w:val="000000"/>
                <w:sz w:val="18"/>
                <w:szCs w:val="18"/>
                <w:lang w:val="de-DE"/>
              </w:rPr>
            </w:pPr>
            <w:r>
              <w:rPr>
                <w:color w:val="000000"/>
                <w:sz w:val="18"/>
                <w:szCs w:val="18"/>
                <w:lang w:val="de-DE"/>
              </w:rPr>
              <w:t>1.1</w:t>
            </w:r>
          </w:p>
        </w:tc>
        <w:tc>
          <w:tcPr>
            <w:tcW w:w="768" w:type="pct"/>
          </w:tcPr>
          <w:p w14:paraId="43FAC074" w14:textId="77777777" w:rsidR="003E3008" w:rsidRDefault="00FE6B49" w:rsidP="003E3008">
            <w:pPr>
              <w:jc w:val="center"/>
              <w:rPr>
                <w:color w:val="000000"/>
                <w:sz w:val="18"/>
                <w:szCs w:val="18"/>
              </w:rPr>
            </w:pPr>
            <w:r>
              <w:rPr>
                <w:color w:val="000000"/>
                <w:sz w:val="18"/>
                <w:szCs w:val="18"/>
              </w:rPr>
              <w:t>M. Guariniello</w:t>
            </w:r>
          </w:p>
          <w:p w14:paraId="681958EF" w14:textId="494467D4" w:rsidR="005040E9" w:rsidRPr="003E3008" w:rsidRDefault="005040E9" w:rsidP="003E3008">
            <w:pPr>
              <w:jc w:val="center"/>
              <w:rPr>
                <w:lang w:eastAsia="it-IT"/>
              </w:rPr>
            </w:pPr>
            <w:r w:rsidRPr="005040E9">
              <w:rPr>
                <w:color w:val="000000"/>
                <w:sz w:val="18"/>
                <w:szCs w:val="18"/>
              </w:rPr>
              <w:t>Fabio Grotti</w:t>
            </w:r>
          </w:p>
        </w:tc>
        <w:tc>
          <w:tcPr>
            <w:tcW w:w="768" w:type="pct"/>
          </w:tcPr>
          <w:p w14:paraId="2F75A73C" w14:textId="15F66852" w:rsidR="00DD71A7" w:rsidRPr="00D47C6F" w:rsidRDefault="00FE6B49" w:rsidP="00DD71A7">
            <w:pPr>
              <w:pStyle w:val="tabella"/>
              <w:jc w:val="center"/>
              <w:rPr>
                <w:color w:val="000000"/>
                <w:sz w:val="18"/>
                <w:szCs w:val="18"/>
              </w:rPr>
            </w:pPr>
            <w:r>
              <w:rPr>
                <w:color w:val="000000"/>
                <w:sz w:val="18"/>
                <w:szCs w:val="18"/>
              </w:rPr>
              <w:t>R. Perugini Casoni</w:t>
            </w:r>
          </w:p>
        </w:tc>
        <w:tc>
          <w:tcPr>
            <w:tcW w:w="769" w:type="pct"/>
          </w:tcPr>
          <w:p w14:paraId="4F9D7D8A" w14:textId="064CA6C8" w:rsidR="00DD71A7" w:rsidRPr="00D47C6F" w:rsidRDefault="00FE6B49" w:rsidP="00DD71A7">
            <w:pPr>
              <w:pStyle w:val="tabella"/>
              <w:jc w:val="center"/>
              <w:rPr>
                <w:color w:val="000000"/>
                <w:sz w:val="18"/>
                <w:szCs w:val="18"/>
              </w:rPr>
            </w:pPr>
            <w:r>
              <w:rPr>
                <w:color w:val="000000"/>
                <w:sz w:val="18"/>
                <w:szCs w:val="18"/>
              </w:rPr>
              <w:t>S. D’Onghia</w:t>
            </w:r>
          </w:p>
        </w:tc>
        <w:tc>
          <w:tcPr>
            <w:tcW w:w="916" w:type="pct"/>
          </w:tcPr>
          <w:p w14:paraId="67E601AE" w14:textId="3D7CD369" w:rsidR="00DD71A7" w:rsidRPr="00D47C6F" w:rsidRDefault="005040E9" w:rsidP="00DD71A7">
            <w:pPr>
              <w:pStyle w:val="tabella"/>
              <w:jc w:val="center"/>
              <w:rPr>
                <w:color w:val="000000"/>
                <w:sz w:val="18"/>
                <w:szCs w:val="18"/>
              </w:rPr>
            </w:pPr>
            <w:r>
              <w:rPr>
                <w:color w:val="000000"/>
                <w:sz w:val="18"/>
                <w:szCs w:val="18"/>
              </w:rPr>
              <w:t>10</w:t>
            </w:r>
            <w:r w:rsidR="00FE6B49">
              <w:rPr>
                <w:color w:val="000000"/>
                <w:sz w:val="18"/>
                <w:szCs w:val="18"/>
              </w:rPr>
              <w:t>/03/2020</w:t>
            </w:r>
          </w:p>
        </w:tc>
        <w:tc>
          <w:tcPr>
            <w:tcW w:w="1503" w:type="pct"/>
          </w:tcPr>
          <w:p w14:paraId="7DDB5549" w14:textId="3290F99F" w:rsidR="00DD71A7" w:rsidRPr="00D47C6F" w:rsidRDefault="00FE6B49" w:rsidP="00DD71A7">
            <w:pPr>
              <w:pStyle w:val="tabella"/>
              <w:jc w:val="center"/>
              <w:rPr>
                <w:color w:val="000000"/>
                <w:sz w:val="18"/>
                <w:szCs w:val="18"/>
              </w:rPr>
            </w:pPr>
            <w:r>
              <w:rPr>
                <w:color w:val="000000"/>
                <w:sz w:val="18"/>
                <w:szCs w:val="18"/>
              </w:rPr>
              <w:t>Modifica di alcune interfacce</w:t>
            </w:r>
          </w:p>
        </w:tc>
      </w:tr>
      <w:tr w:rsidR="00CF376D" w:rsidRPr="00D974D0" w14:paraId="6A2E6D1D" w14:textId="77777777" w:rsidTr="00795D93">
        <w:tc>
          <w:tcPr>
            <w:tcW w:w="276" w:type="pct"/>
          </w:tcPr>
          <w:p w14:paraId="2D48DE2C" w14:textId="76D8265A" w:rsidR="00CF376D" w:rsidRPr="00D47C6F" w:rsidRDefault="00CF376D" w:rsidP="00795D93">
            <w:pPr>
              <w:pStyle w:val="tabella"/>
              <w:jc w:val="center"/>
              <w:rPr>
                <w:color w:val="000000"/>
                <w:sz w:val="18"/>
                <w:szCs w:val="18"/>
                <w:lang w:val="de-DE"/>
              </w:rPr>
            </w:pPr>
            <w:r>
              <w:rPr>
                <w:color w:val="000000"/>
                <w:sz w:val="18"/>
                <w:szCs w:val="18"/>
                <w:lang w:val="de-DE"/>
              </w:rPr>
              <w:lastRenderedPageBreak/>
              <w:t>1.2</w:t>
            </w:r>
          </w:p>
        </w:tc>
        <w:tc>
          <w:tcPr>
            <w:tcW w:w="768" w:type="pct"/>
          </w:tcPr>
          <w:p w14:paraId="5F8008E9" w14:textId="77777777" w:rsidR="00CF376D" w:rsidRDefault="00CF376D" w:rsidP="00795D93">
            <w:pPr>
              <w:jc w:val="center"/>
              <w:rPr>
                <w:color w:val="000000"/>
                <w:sz w:val="18"/>
                <w:szCs w:val="18"/>
              </w:rPr>
            </w:pPr>
            <w:r>
              <w:rPr>
                <w:color w:val="000000"/>
                <w:sz w:val="18"/>
                <w:szCs w:val="18"/>
              </w:rPr>
              <w:t>M. Guariniello</w:t>
            </w:r>
          </w:p>
          <w:p w14:paraId="4DE2C50F" w14:textId="77777777" w:rsidR="00CF376D" w:rsidRPr="003E3008" w:rsidRDefault="00CF376D" w:rsidP="00795D93">
            <w:pPr>
              <w:jc w:val="center"/>
              <w:rPr>
                <w:lang w:eastAsia="it-IT"/>
              </w:rPr>
            </w:pPr>
            <w:r w:rsidRPr="005040E9">
              <w:rPr>
                <w:color w:val="000000"/>
                <w:sz w:val="18"/>
                <w:szCs w:val="18"/>
              </w:rPr>
              <w:t>Fabio Grotti</w:t>
            </w:r>
          </w:p>
        </w:tc>
        <w:tc>
          <w:tcPr>
            <w:tcW w:w="768" w:type="pct"/>
          </w:tcPr>
          <w:p w14:paraId="0FAEB84E" w14:textId="77777777" w:rsidR="00CF376D" w:rsidRPr="00D47C6F" w:rsidRDefault="00CF376D" w:rsidP="00795D93">
            <w:pPr>
              <w:pStyle w:val="tabella"/>
              <w:jc w:val="center"/>
              <w:rPr>
                <w:color w:val="000000"/>
                <w:sz w:val="18"/>
                <w:szCs w:val="18"/>
              </w:rPr>
            </w:pPr>
            <w:r>
              <w:rPr>
                <w:color w:val="000000"/>
                <w:sz w:val="18"/>
                <w:szCs w:val="18"/>
              </w:rPr>
              <w:t>R. Perugini Casoni</w:t>
            </w:r>
          </w:p>
        </w:tc>
        <w:tc>
          <w:tcPr>
            <w:tcW w:w="769" w:type="pct"/>
          </w:tcPr>
          <w:p w14:paraId="3CE1325F" w14:textId="77777777" w:rsidR="00CF376D" w:rsidRPr="00D47C6F" w:rsidRDefault="00CF376D" w:rsidP="00795D93">
            <w:pPr>
              <w:pStyle w:val="tabella"/>
              <w:jc w:val="center"/>
              <w:rPr>
                <w:color w:val="000000"/>
                <w:sz w:val="18"/>
                <w:szCs w:val="18"/>
              </w:rPr>
            </w:pPr>
            <w:r>
              <w:rPr>
                <w:color w:val="000000"/>
                <w:sz w:val="18"/>
                <w:szCs w:val="18"/>
              </w:rPr>
              <w:t>S. D’Onghia</w:t>
            </w:r>
          </w:p>
        </w:tc>
        <w:tc>
          <w:tcPr>
            <w:tcW w:w="916" w:type="pct"/>
          </w:tcPr>
          <w:p w14:paraId="26563C88" w14:textId="58A61BA3" w:rsidR="00CF376D" w:rsidRPr="00D47C6F" w:rsidRDefault="00CF376D" w:rsidP="00795D93">
            <w:pPr>
              <w:pStyle w:val="tabella"/>
              <w:jc w:val="center"/>
              <w:rPr>
                <w:color w:val="000000"/>
                <w:sz w:val="18"/>
                <w:szCs w:val="18"/>
              </w:rPr>
            </w:pPr>
            <w:r>
              <w:rPr>
                <w:color w:val="000000"/>
                <w:sz w:val="18"/>
                <w:szCs w:val="18"/>
              </w:rPr>
              <w:t>25/03/2020</w:t>
            </w:r>
          </w:p>
        </w:tc>
        <w:tc>
          <w:tcPr>
            <w:tcW w:w="1503" w:type="pct"/>
          </w:tcPr>
          <w:p w14:paraId="555CF4F6" w14:textId="6FAE13CF" w:rsidR="00CF376D" w:rsidRPr="00D47C6F" w:rsidRDefault="00CF376D" w:rsidP="00795D93">
            <w:pPr>
              <w:pStyle w:val="tabella"/>
              <w:jc w:val="center"/>
              <w:rPr>
                <w:color w:val="000000"/>
                <w:sz w:val="18"/>
                <w:szCs w:val="18"/>
              </w:rPr>
            </w:pPr>
            <w:r>
              <w:rPr>
                <w:color w:val="000000"/>
                <w:sz w:val="18"/>
                <w:szCs w:val="18"/>
              </w:rPr>
              <w:t>Eliminazione refusi</w:t>
            </w:r>
          </w:p>
        </w:tc>
      </w:tr>
      <w:tr w:rsidR="00CF376D" w:rsidRPr="00D974D0" w14:paraId="55D48838" w14:textId="77777777" w:rsidTr="00094F0E">
        <w:trPr>
          <w:cnfStyle w:val="000000100000" w:firstRow="0" w:lastRow="0" w:firstColumn="0" w:lastColumn="0" w:oddVBand="0" w:evenVBand="0" w:oddHBand="1" w:evenHBand="0" w:firstRowFirstColumn="0" w:firstRowLastColumn="0" w:lastRowFirstColumn="0" w:lastRowLastColumn="0"/>
        </w:trPr>
        <w:tc>
          <w:tcPr>
            <w:tcW w:w="276" w:type="pct"/>
          </w:tcPr>
          <w:p w14:paraId="4E3FE9B4" w14:textId="77777777" w:rsidR="00CF376D" w:rsidRDefault="00CF376D" w:rsidP="00DD71A7">
            <w:pPr>
              <w:pStyle w:val="tabella"/>
              <w:jc w:val="center"/>
              <w:rPr>
                <w:color w:val="000000"/>
                <w:sz w:val="18"/>
                <w:szCs w:val="18"/>
                <w:lang w:val="de-DE"/>
              </w:rPr>
            </w:pPr>
          </w:p>
        </w:tc>
        <w:tc>
          <w:tcPr>
            <w:tcW w:w="768" w:type="pct"/>
          </w:tcPr>
          <w:p w14:paraId="04F59096" w14:textId="77777777" w:rsidR="00CF376D" w:rsidRDefault="00CF376D" w:rsidP="003E3008">
            <w:pPr>
              <w:jc w:val="center"/>
              <w:rPr>
                <w:color w:val="000000"/>
                <w:sz w:val="18"/>
                <w:szCs w:val="18"/>
              </w:rPr>
            </w:pPr>
          </w:p>
        </w:tc>
        <w:tc>
          <w:tcPr>
            <w:tcW w:w="768" w:type="pct"/>
          </w:tcPr>
          <w:p w14:paraId="5BB87713" w14:textId="77777777" w:rsidR="00CF376D" w:rsidRDefault="00CF376D" w:rsidP="00DD71A7">
            <w:pPr>
              <w:pStyle w:val="tabella"/>
              <w:jc w:val="center"/>
              <w:rPr>
                <w:color w:val="000000"/>
                <w:sz w:val="18"/>
                <w:szCs w:val="18"/>
              </w:rPr>
            </w:pPr>
          </w:p>
        </w:tc>
        <w:tc>
          <w:tcPr>
            <w:tcW w:w="769" w:type="pct"/>
          </w:tcPr>
          <w:p w14:paraId="4EBCF0AA" w14:textId="77777777" w:rsidR="00CF376D" w:rsidRDefault="00CF376D" w:rsidP="00DD71A7">
            <w:pPr>
              <w:pStyle w:val="tabella"/>
              <w:jc w:val="center"/>
              <w:rPr>
                <w:color w:val="000000"/>
                <w:sz w:val="18"/>
                <w:szCs w:val="18"/>
              </w:rPr>
            </w:pPr>
          </w:p>
        </w:tc>
        <w:tc>
          <w:tcPr>
            <w:tcW w:w="916" w:type="pct"/>
          </w:tcPr>
          <w:p w14:paraId="41697EA7" w14:textId="77777777" w:rsidR="00CF376D" w:rsidRDefault="00CF376D" w:rsidP="00DD71A7">
            <w:pPr>
              <w:pStyle w:val="tabella"/>
              <w:jc w:val="center"/>
              <w:rPr>
                <w:color w:val="000000"/>
                <w:sz w:val="18"/>
                <w:szCs w:val="18"/>
              </w:rPr>
            </w:pPr>
          </w:p>
        </w:tc>
        <w:tc>
          <w:tcPr>
            <w:tcW w:w="1503" w:type="pct"/>
          </w:tcPr>
          <w:p w14:paraId="072C9ECB" w14:textId="77777777" w:rsidR="00CF376D" w:rsidRDefault="00CF376D" w:rsidP="00DD71A7">
            <w:pPr>
              <w:pStyle w:val="tabella"/>
              <w:jc w:val="center"/>
              <w:rPr>
                <w:color w:val="000000"/>
                <w:sz w:val="18"/>
                <w:szCs w:val="18"/>
              </w:rPr>
            </w:pPr>
          </w:p>
        </w:tc>
      </w:tr>
    </w:tbl>
    <w:sdt>
      <w:sdtPr>
        <w:rPr>
          <w:rFonts w:asciiTheme="minorHAnsi" w:eastAsiaTheme="minorHAnsi" w:hAnsiTheme="minorHAnsi" w:cstheme="minorBidi"/>
          <w:caps w:val="0"/>
          <w:color w:val="auto"/>
          <w:sz w:val="22"/>
          <w:szCs w:val="22"/>
          <w:lang w:eastAsia="en-US"/>
        </w:rPr>
        <w:id w:val="-1954093573"/>
        <w:docPartObj>
          <w:docPartGallery w:val="Table of Contents"/>
          <w:docPartUnique/>
        </w:docPartObj>
      </w:sdtPr>
      <w:sdtEndPr>
        <w:rPr>
          <w:b/>
          <w:bCs/>
        </w:rPr>
      </w:sdtEndPr>
      <w:sdtContent>
        <w:p w14:paraId="6D117929" w14:textId="77777777" w:rsidR="002E3346" w:rsidRPr="00616CFD" w:rsidRDefault="00616CFD" w:rsidP="7F35B668">
          <w:pPr>
            <w:pStyle w:val="Titolosommario"/>
          </w:pPr>
          <w:r>
            <w:rPr>
              <w:rFonts w:asciiTheme="minorHAnsi" w:eastAsiaTheme="minorHAnsi" w:hAnsiTheme="minorHAnsi" w:cstheme="minorBidi"/>
              <w:caps w:val="0"/>
              <w:color w:val="auto"/>
              <w:sz w:val="22"/>
              <w:szCs w:val="22"/>
              <w:lang w:eastAsia="en-US"/>
            </w:rPr>
            <w:br/>
          </w:r>
          <w:r w:rsidRPr="00616CFD">
            <w:rPr>
              <w:noProof/>
            </w:rPr>
            <w:drawing>
              <wp:anchor distT="0" distB="0" distL="114300" distR="114300" simplePos="0" relativeHeight="251647488" behindDoc="1" locked="0" layoutInCell="1" allowOverlap="1" wp14:anchorId="6D117989" wp14:editId="6D11798A">
                <wp:simplePos x="0" y="0"/>
                <wp:positionH relativeFrom="margin">
                  <wp:posOffset>85725</wp:posOffset>
                </wp:positionH>
                <wp:positionV relativeFrom="paragraph">
                  <wp:posOffset>0</wp:posOffset>
                </wp:positionV>
                <wp:extent cx="719455" cy="719455"/>
                <wp:effectExtent l="0" t="0" r="4445" b="0"/>
                <wp:wrapTight wrapText="bothSides">
                  <wp:wrapPolygon edited="0">
                    <wp:start x="4575" y="1144"/>
                    <wp:lineTo x="1144" y="8007"/>
                    <wp:lineTo x="0" y="10867"/>
                    <wp:lineTo x="4575" y="20018"/>
                    <wp:lineTo x="16586" y="20018"/>
                    <wp:lineTo x="21162" y="10867"/>
                    <wp:lineTo x="20018" y="8007"/>
                    <wp:lineTo x="16586" y="1144"/>
                    <wp:lineTo x="4575" y="1144"/>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ic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19455" cy="719455"/>
                        </a:xfrm>
                        <a:prstGeom prst="rect">
                          <a:avLst/>
                        </a:prstGeom>
                      </pic:spPr>
                    </pic:pic>
                  </a:graphicData>
                </a:graphic>
              </wp:anchor>
            </w:drawing>
          </w:r>
          <w:r w:rsidR="002E3346" w:rsidRPr="00616CFD">
            <w:t>Sommario</w:t>
          </w:r>
          <w:r>
            <w:br/>
          </w:r>
          <w:r>
            <w:br/>
          </w:r>
        </w:p>
        <w:p w14:paraId="05D4A0FF" w14:textId="1E64F9AF" w:rsidR="00CF376D" w:rsidRDefault="002E3346">
          <w:pPr>
            <w:pStyle w:val="Sommario1"/>
            <w:rPr>
              <w:b w:val="0"/>
              <w:bCs w:val="0"/>
              <w:caps w:val="0"/>
            </w:rPr>
          </w:pPr>
          <w:r>
            <w:rPr>
              <w:rFonts w:eastAsia="Times New Roman"/>
            </w:rPr>
            <w:fldChar w:fldCharType="begin"/>
          </w:r>
          <w:r>
            <w:instrText xml:space="preserve"> TOC \o "1-3" \h \z \u </w:instrText>
          </w:r>
          <w:r>
            <w:rPr>
              <w:rFonts w:eastAsia="Times New Roman"/>
            </w:rPr>
            <w:fldChar w:fldCharType="separate"/>
          </w:r>
          <w:hyperlink w:anchor="_Toc36042106" w:history="1">
            <w:r w:rsidR="00CF376D" w:rsidRPr="00F96C2E">
              <w:rPr>
                <w:rStyle w:val="Collegamentoipertestuale"/>
              </w:rPr>
              <w:t>1</w:t>
            </w:r>
            <w:r w:rsidR="00CF376D">
              <w:rPr>
                <w:b w:val="0"/>
                <w:bCs w:val="0"/>
                <w:caps w:val="0"/>
              </w:rPr>
              <w:tab/>
            </w:r>
            <w:r w:rsidR="00CF376D" w:rsidRPr="00F96C2E">
              <w:rPr>
                <w:rStyle w:val="Collegamentoipertestuale"/>
              </w:rPr>
              <w:t>introduzione</w:t>
            </w:r>
            <w:r w:rsidR="00CF376D">
              <w:rPr>
                <w:webHidden/>
              </w:rPr>
              <w:tab/>
            </w:r>
            <w:r w:rsidR="00CF376D">
              <w:rPr>
                <w:webHidden/>
              </w:rPr>
              <w:fldChar w:fldCharType="begin"/>
            </w:r>
            <w:r w:rsidR="00CF376D">
              <w:rPr>
                <w:webHidden/>
              </w:rPr>
              <w:instrText xml:space="preserve"> PAGEREF _Toc36042106 \h </w:instrText>
            </w:r>
            <w:r w:rsidR="00CF376D">
              <w:rPr>
                <w:webHidden/>
              </w:rPr>
            </w:r>
            <w:r w:rsidR="00CF376D">
              <w:rPr>
                <w:webHidden/>
              </w:rPr>
              <w:fldChar w:fldCharType="separate"/>
            </w:r>
            <w:r w:rsidR="00B20ED1">
              <w:rPr>
                <w:webHidden/>
              </w:rPr>
              <w:t>5</w:t>
            </w:r>
            <w:r w:rsidR="00CF376D">
              <w:rPr>
                <w:webHidden/>
              </w:rPr>
              <w:fldChar w:fldCharType="end"/>
            </w:r>
          </w:hyperlink>
        </w:p>
        <w:p w14:paraId="49311B6C" w14:textId="199CE964" w:rsidR="00CF376D" w:rsidRDefault="000052AE">
          <w:pPr>
            <w:pStyle w:val="Sommario2"/>
          </w:pPr>
          <w:hyperlink w:anchor="_Toc36042107" w:history="1">
            <w:r w:rsidR="00CF376D" w:rsidRPr="00F96C2E">
              <w:rPr>
                <w:rStyle w:val="Collegamentoipertestuale"/>
              </w:rPr>
              <w:t>1.1</w:t>
            </w:r>
            <w:r w:rsidR="00CF376D">
              <w:tab/>
            </w:r>
            <w:r w:rsidR="00CF376D" w:rsidRPr="00F96C2E">
              <w:rPr>
                <w:rStyle w:val="Collegamentoipertestuale"/>
              </w:rPr>
              <w:t>Premessa</w:t>
            </w:r>
            <w:r w:rsidR="00CF376D">
              <w:rPr>
                <w:webHidden/>
              </w:rPr>
              <w:tab/>
            </w:r>
            <w:r w:rsidR="00CF376D">
              <w:rPr>
                <w:webHidden/>
              </w:rPr>
              <w:fldChar w:fldCharType="begin"/>
            </w:r>
            <w:r w:rsidR="00CF376D">
              <w:rPr>
                <w:webHidden/>
              </w:rPr>
              <w:instrText xml:space="preserve"> PAGEREF _Toc36042107 \h </w:instrText>
            </w:r>
            <w:r w:rsidR="00CF376D">
              <w:rPr>
                <w:webHidden/>
              </w:rPr>
            </w:r>
            <w:r w:rsidR="00CF376D">
              <w:rPr>
                <w:webHidden/>
              </w:rPr>
              <w:fldChar w:fldCharType="separate"/>
            </w:r>
            <w:r w:rsidR="00B20ED1">
              <w:rPr>
                <w:webHidden/>
              </w:rPr>
              <w:t>5</w:t>
            </w:r>
            <w:r w:rsidR="00CF376D">
              <w:rPr>
                <w:webHidden/>
              </w:rPr>
              <w:fldChar w:fldCharType="end"/>
            </w:r>
          </w:hyperlink>
        </w:p>
        <w:p w14:paraId="7BF5CE54" w14:textId="5B2FD739" w:rsidR="00CF376D" w:rsidRDefault="000052AE">
          <w:pPr>
            <w:pStyle w:val="Sommario2"/>
          </w:pPr>
          <w:hyperlink w:anchor="_Toc36042108" w:history="1">
            <w:r w:rsidR="00CF376D" w:rsidRPr="00F96C2E">
              <w:rPr>
                <w:rStyle w:val="Collegamentoipertestuale"/>
              </w:rPr>
              <w:t>1.2</w:t>
            </w:r>
            <w:r w:rsidR="00CF376D">
              <w:tab/>
            </w:r>
            <w:r w:rsidR="00CF376D" w:rsidRPr="00F96C2E">
              <w:rPr>
                <w:rStyle w:val="Collegamentoipertestuale"/>
              </w:rPr>
              <w:t>Scopo</w:t>
            </w:r>
            <w:r w:rsidR="00CF376D">
              <w:rPr>
                <w:webHidden/>
              </w:rPr>
              <w:tab/>
            </w:r>
            <w:r w:rsidR="00CF376D">
              <w:rPr>
                <w:webHidden/>
              </w:rPr>
              <w:fldChar w:fldCharType="begin"/>
            </w:r>
            <w:r w:rsidR="00CF376D">
              <w:rPr>
                <w:webHidden/>
              </w:rPr>
              <w:instrText xml:space="preserve"> PAGEREF _Toc36042108 \h </w:instrText>
            </w:r>
            <w:r w:rsidR="00CF376D">
              <w:rPr>
                <w:webHidden/>
              </w:rPr>
            </w:r>
            <w:r w:rsidR="00CF376D">
              <w:rPr>
                <w:webHidden/>
              </w:rPr>
              <w:fldChar w:fldCharType="separate"/>
            </w:r>
            <w:r w:rsidR="00B20ED1">
              <w:rPr>
                <w:webHidden/>
              </w:rPr>
              <w:t>5</w:t>
            </w:r>
            <w:r w:rsidR="00CF376D">
              <w:rPr>
                <w:webHidden/>
              </w:rPr>
              <w:fldChar w:fldCharType="end"/>
            </w:r>
          </w:hyperlink>
        </w:p>
        <w:p w14:paraId="1FF97364" w14:textId="73713F5D" w:rsidR="00CF376D" w:rsidRDefault="000052AE">
          <w:pPr>
            <w:pStyle w:val="Sommario2"/>
          </w:pPr>
          <w:hyperlink w:anchor="_Toc36042109" w:history="1">
            <w:r w:rsidR="00CF376D" w:rsidRPr="00F96C2E">
              <w:rPr>
                <w:rStyle w:val="Collegamentoipertestuale"/>
              </w:rPr>
              <w:t>1.3</w:t>
            </w:r>
            <w:r w:rsidR="00CF376D">
              <w:tab/>
            </w:r>
            <w:r w:rsidR="00CF376D" w:rsidRPr="00F96C2E">
              <w:rPr>
                <w:rStyle w:val="Collegamentoipertestuale"/>
              </w:rPr>
              <w:t>Campo di applicazione</w:t>
            </w:r>
            <w:r w:rsidR="00CF376D">
              <w:rPr>
                <w:webHidden/>
              </w:rPr>
              <w:tab/>
            </w:r>
            <w:r w:rsidR="00CF376D">
              <w:rPr>
                <w:webHidden/>
              </w:rPr>
              <w:fldChar w:fldCharType="begin"/>
            </w:r>
            <w:r w:rsidR="00CF376D">
              <w:rPr>
                <w:webHidden/>
              </w:rPr>
              <w:instrText xml:space="preserve"> PAGEREF _Toc36042109 \h </w:instrText>
            </w:r>
            <w:r w:rsidR="00CF376D">
              <w:rPr>
                <w:webHidden/>
              </w:rPr>
            </w:r>
            <w:r w:rsidR="00CF376D">
              <w:rPr>
                <w:webHidden/>
              </w:rPr>
              <w:fldChar w:fldCharType="separate"/>
            </w:r>
            <w:r w:rsidR="00B20ED1">
              <w:rPr>
                <w:webHidden/>
              </w:rPr>
              <w:t>6</w:t>
            </w:r>
            <w:r w:rsidR="00CF376D">
              <w:rPr>
                <w:webHidden/>
              </w:rPr>
              <w:fldChar w:fldCharType="end"/>
            </w:r>
          </w:hyperlink>
        </w:p>
        <w:p w14:paraId="3FCC7502" w14:textId="315C42D5" w:rsidR="00CF376D" w:rsidRDefault="000052AE">
          <w:pPr>
            <w:pStyle w:val="Sommario2"/>
          </w:pPr>
          <w:hyperlink w:anchor="_Toc36042110" w:history="1">
            <w:r w:rsidR="00CF376D" w:rsidRPr="00F96C2E">
              <w:rPr>
                <w:rStyle w:val="Collegamentoipertestuale"/>
              </w:rPr>
              <w:t>1.4</w:t>
            </w:r>
            <w:r w:rsidR="00CF376D">
              <w:tab/>
            </w:r>
            <w:r w:rsidR="00CF376D" w:rsidRPr="00F96C2E">
              <w:rPr>
                <w:rStyle w:val="Collegamentoipertestuale"/>
              </w:rPr>
              <w:t>Assunzioni</w:t>
            </w:r>
            <w:r w:rsidR="00CF376D">
              <w:rPr>
                <w:webHidden/>
              </w:rPr>
              <w:tab/>
            </w:r>
            <w:r w:rsidR="00CF376D">
              <w:rPr>
                <w:webHidden/>
              </w:rPr>
              <w:fldChar w:fldCharType="begin"/>
            </w:r>
            <w:r w:rsidR="00CF376D">
              <w:rPr>
                <w:webHidden/>
              </w:rPr>
              <w:instrText xml:space="preserve"> PAGEREF _Toc36042110 \h </w:instrText>
            </w:r>
            <w:r w:rsidR="00CF376D">
              <w:rPr>
                <w:webHidden/>
              </w:rPr>
            </w:r>
            <w:r w:rsidR="00CF376D">
              <w:rPr>
                <w:webHidden/>
              </w:rPr>
              <w:fldChar w:fldCharType="separate"/>
            </w:r>
            <w:r w:rsidR="00B20ED1">
              <w:rPr>
                <w:webHidden/>
              </w:rPr>
              <w:t>6</w:t>
            </w:r>
            <w:r w:rsidR="00CF376D">
              <w:rPr>
                <w:webHidden/>
              </w:rPr>
              <w:fldChar w:fldCharType="end"/>
            </w:r>
          </w:hyperlink>
        </w:p>
        <w:p w14:paraId="21B1919D" w14:textId="390058B4" w:rsidR="00CF376D" w:rsidRDefault="000052AE">
          <w:pPr>
            <w:pStyle w:val="Sommario2"/>
          </w:pPr>
          <w:hyperlink w:anchor="_Toc36042111" w:history="1">
            <w:r w:rsidR="00CF376D" w:rsidRPr="00F96C2E">
              <w:rPr>
                <w:rStyle w:val="Collegamentoipertestuale"/>
              </w:rPr>
              <w:t>1.5</w:t>
            </w:r>
            <w:r w:rsidR="00CF376D">
              <w:tab/>
            </w:r>
            <w:r w:rsidR="00CF376D" w:rsidRPr="00F96C2E">
              <w:rPr>
                <w:rStyle w:val="Collegamentoipertestuale"/>
              </w:rPr>
              <w:t>Riferimenti</w:t>
            </w:r>
            <w:r w:rsidR="00CF376D">
              <w:rPr>
                <w:webHidden/>
              </w:rPr>
              <w:tab/>
            </w:r>
            <w:r w:rsidR="00CF376D">
              <w:rPr>
                <w:webHidden/>
              </w:rPr>
              <w:fldChar w:fldCharType="begin"/>
            </w:r>
            <w:r w:rsidR="00CF376D">
              <w:rPr>
                <w:webHidden/>
              </w:rPr>
              <w:instrText xml:space="preserve"> PAGEREF _Toc36042111 \h </w:instrText>
            </w:r>
            <w:r w:rsidR="00CF376D">
              <w:rPr>
                <w:webHidden/>
              </w:rPr>
            </w:r>
            <w:r w:rsidR="00CF376D">
              <w:rPr>
                <w:webHidden/>
              </w:rPr>
              <w:fldChar w:fldCharType="separate"/>
            </w:r>
            <w:r w:rsidR="00B20ED1">
              <w:rPr>
                <w:webHidden/>
              </w:rPr>
              <w:t>6</w:t>
            </w:r>
            <w:r w:rsidR="00CF376D">
              <w:rPr>
                <w:webHidden/>
              </w:rPr>
              <w:fldChar w:fldCharType="end"/>
            </w:r>
          </w:hyperlink>
        </w:p>
        <w:p w14:paraId="342BFD3E" w14:textId="081FF605" w:rsidR="00CF376D" w:rsidRDefault="000052AE">
          <w:pPr>
            <w:pStyle w:val="Sommario2"/>
          </w:pPr>
          <w:hyperlink w:anchor="_Toc36042112" w:history="1">
            <w:r w:rsidR="00CF376D" w:rsidRPr="00F96C2E">
              <w:rPr>
                <w:rStyle w:val="Collegamentoipertestuale"/>
              </w:rPr>
              <w:t>1.6</w:t>
            </w:r>
            <w:r w:rsidR="00CF376D">
              <w:tab/>
            </w:r>
            <w:r w:rsidR="00CF376D" w:rsidRPr="00F96C2E">
              <w:rPr>
                <w:rStyle w:val="Collegamentoipertestuale"/>
              </w:rPr>
              <w:t>Acronimi e glossario</w:t>
            </w:r>
            <w:r w:rsidR="00CF376D">
              <w:rPr>
                <w:webHidden/>
              </w:rPr>
              <w:tab/>
            </w:r>
            <w:r w:rsidR="00CF376D">
              <w:rPr>
                <w:webHidden/>
              </w:rPr>
              <w:fldChar w:fldCharType="begin"/>
            </w:r>
            <w:r w:rsidR="00CF376D">
              <w:rPr>
                <w:webHidden/>
              </w:rPr>
              <w:instrText xml:space="preserve"> PAGEREF _Toc36042112 \h </w:instrText>
            </w:r>
            <w:r w:rsidR="00CF376D">
              <w:rPr>
                <w:webHidden/>
              </w:rPr>
            </w:r>
            <w:r w:rsidR="00CF376D">
              <w:rPr>
                <w:webHidden/>
              </w:rPr>
              <w:fldChar w:fldCharType="separate"/>
            </w:r>
            <w:r w:rsidR="00B20ED1">
              <w:rPr>
                <w:webHidden/>
              </w:rPr>
              <w:t>6</w:t>
            </w:r>
            <w:r w:rsidR="00CF376D">
              <w:rPr>
                <w:webHidden/>
              </w:rPr>
              <w:fldChar w:fldCharType="end"/>
            </w:r>
          </w:hyperlink>
        </w:p>
        <w:p w14:paraId="169EF8C3" w14:textId="727813C5" w:rsidR="00CF376D" w:rsidRDefault="000052AE">
          <w:pPr>
            <w:pStyle w:val="Sommario1"/>
            <w:rPr>
              <w:b w:val="0"/>
              <w:bCs w:val="0"/>
              <w:caps w:val="0"/>
            </w:rPr>
          </w:pPr>
          <w:hyperlink w:anchor="_Toc36042113" w:history="1">
            <w:r w:rsidR="00CF376D" w:rsidRPr="00F96C2E">
              <w:rPr>
                <w:rStyle w:val="Collegamentoipertestuale"/>
              </w:rPr>
              <w:t>2</w:t>
            </w:r>
            <w:r w:rsidR="00CF376D">
              <w:rPr>
                <w:b w:val="0"/>
                <w:bCs w:val="0"/>
                <w:caps w:val="0"/>
              </w:rPr>
              <w:tab/>
            </w:r>
            <w:r w:rsidR="00CF376D" w:rsidRPr="00F96C2E">
              <w:rPr>
                <w:rStyle w:val="Collegamentoipertestuale"/>
              </w:rPr>
              <w:t>Modulo Riconciliazione (MyPivot)</w:t>
            </w:r>
            <w:r w:rsidR="00CF376D">
              <w:rPr>
                <w:webHidden/>
              </w:rPr>
              <w:tab/>
            </w:r>
            <w:r w:rsidR="00CF376D">
              <w:rPr>
                <w:webHidden/>
              </w:rPr>
              <w:fldChar w:fldCharType="begin"/>
            </w:r>
            <w:r w:rsidR="00CF376D">
              <w:rPr>
                <w:webHidden/>
              </w:rPr>
              <w:instrText xml:space="preserve"> PAGEREF _Toc36042113 \h </w:instrText>
            </w:r>
            <w:r w:rsidR="00CF376D">
              <w:rPr>
                <w:webHidden/>
              </w:rPr>
            </w:r>
            <w:r w:rsidR="00CF376D">
              <w:rPr>
                <w:webHidden/>
              </w:rPr>
              <w:fldChar w:fldCharType="separate"/>
            </w:r>
            <w:r w:rsidR="00B20ED1">
              <w:rPr>
                <w:webHidden/>
              </w:rPr>
              <w:t>8</w:t>
            </w:r>
            <w:r w:rsidR="00CF376D">
              <w:rPr>
                <w:webHidden/>
              </w:rPr>
              <w:fldChar w:fldCharType="end"/>
            </w:r>
          </w:hyperlink>
        </w:p>
        <w:p w14:paraId="6BB9FE05" w14:textId="782DA6D6" w:rsidR="00CF376D" w:rsidRDefault="000052AE">
          <w:pPr>
            <w:pStyle w:val="Sommario2"/>
          </w:pPr>
          <w:hyperlink w:anchor="_Toc36042114" w:history="1">
            <w:r w:rsidR="00CF376D" w:rsidRPr="00F96C2E">
              <w:rPr>
                <w:rStyle w:val="Collegamentoipertestuale"/>
                <w:b/>
                <w:bCs/>
              </w:rPr>
              <w:t>2.1</w:t>
            </w:r>
            <w:r w:rsidR="00CF376D">
              <w:tab/>
            </w:r>
            <w:r w:rsidR="00CF376D" w:rsidRPr="00F96C2E">
              <w:rPr>
                <w:rStyle w:val="Collegamentoipertestuale"/>
                <w:b/>
                <w:bCs/>
              </w:rPr>
              <w:t>Selezione Beneficiario</w:t>
            </w:r>
            <w:r w:rsidR="00CF376D">
              <w:rPr>
                <w:webHidden/>
              </w:rPr>
              <w:tab/>
            </w:r>
            <w:r w:rsidR="00CF376D">
              <w:rPr>
                <w:webHidden/>
              </w:rPr>
              <w:fldChar w:fldCharType="begin"/>
            </w:r>
            <w:r w:rsidR="00CF376D">
              <w:rPr>
                <w:webHidden/>
              </w:rPr>
              <w:instrText xml:space="preserve"> PAGEREF _Toc36042114 \h </w:instrText>
            </w:r>
            <w:r w:rsidR="00CF376D">
              <w:rPr>
                <w:webHidden/>
              </w:rPr>
            </w:r>
            <w:r w:rsidR="00CF376D">
              <w:rPr>
                <w:webHidden/>
              </w:rPr>
              <w:fldChar w:fldCharType="separate"/>
            </w:r>
            <w:r w:rsidR="00B20ED1">
              <w:rPr>
                <w:webHidden/>
              </w:rPr>
              <w:t>8</w:t>
            </w:r>
            <w:r w:rsidR="00CF376D">
              <w:rPr>
                <w:webHidden/>
              </w:rPr>
              <w:fldChar w:fldCharType="end"/>
            </w:r>
          </w:hyperlink>
        </w:p>
        <w:p w14:paraId="5952F3F6" w14:textId="139E42B2" w:rsidR="00CF376D" w:rsidRDefault="000052AE">
          <w:pPr>
            <w:pStyle w:val="Sommario3"/>
          </w:pPr>
          <w:hyperlink w:anchor="_Toc36042115" w:history="1">
            <w:r w:rsidR="00CF376D" w:rsidRPr="00F96C2E">
              <w:rPr>
                <w:rStyle w:val="Collegamentoipertestuale"/>
                <w:bCs/>
              </w:rPr>
              <w:t>2.1.1</w:t>
            </w:r>
            <w:r w:rsidR="00CF376D">
              <w:tab/>
            </w:r>
            <w:r w:rsidR="00CF376D" w:rsidRPr="00F96C2E">
              <w:rPr>
                <w:rStyle w:val="Collegamentoipertestuale"/>
                <w:bCs/>
              </w:rPr>
              <w:t>Elenco Enti</w:t>
            </w:r>
            <w:r w:rsidR="00CF376D">
              <w:rPr>
                <w:webHidden/>
              </w:rPr>
              <w:tab/>
            </w:r>
            <w:r w:rsidR="00CF376D">
              <w:rPr>
                <w:webHidden/>
              </w:rPr>
              <w:fldChar w:fldCharType="begin"/>
            </w:r>
            <w:r w:rsidR="00CF376D">
              <w:rPr>
                <w:webHidden/>
              </w:rPr>
              <w:instrText xml:space="preserve"> PAGEREF _Toc36042115 \h </w:instrText>
            </w:r>
            <w:r w:rsidR="00CF376D">
              <w:rPr>
                <w:webHidden/>
              </w:rPr>
            </w:r>
            <w:r w:rsidR="00CF376D">
              <w:rPr>
                <w:webHidden/>
              </w:rPr>
              <w:fldChar w:fldCharType="separate"/>
            </w:r>
            <w:r w:rsidR="00B20ED1">
              <w:rPr>
                <w:webHidden/>
              </w:rPr>
              <w:t>8</w:t>
            </w:r>
            <w:r w:rsidR="00CF376D">
              <w:rPr>
                <w:webHidden/>
              </w:rPr>
              <w:fldChar w:fldCharType="end"/>
            </w:r>
          </w:hyperlink>
        </w:p>
        <w:p w14:paraId="5E65FECE" w14:textId="5030DF7F" w:rsidR="00CF376D" w:rsidRDefault="000052AE">
          <w:pPr>
            <w:pStyle w:val="Sommario2"/>
          </w:pPr>
          <w:hyperlink w:anchor="_Toc36042116" w:history="1">
            <w:r w:rsidR="00CF376D" w:rsidRPr="00F96C2E">
              <w:rPr>
                <w:rStyle w:val="Collegamentoipertestuale"/>
                <w:b/>
                <w:bCs/>
              </w:rPr>
              <w:t>2.2</w:t>
            </w:r>
            <w:r w:rsidR="00CF376D">
              <w:tab/>
            </w:r>
            <w:r w:rsidR="00CF376D" w:rsidRPr="00F96C2E">
              <w:rPr>
                <w:rStyle w:val="Collegamentoipertestuale"/>
                <w:b/>
                <w:bCs/>
              </w:rPr>
              <w:t>Riconciliazioni e Anomalie</w:t>
            </w:r>
            <w:r w:rsidR="00CF376D">
              <w:rPr>
                <w:webHidden/>
              </w:rPr>
              <w:tab/>
            </w:r>
            <w:r w:rsidR="00CF376D">
              <w:rPr>
                <w:webHidden/>
              </w:rPr>
              <w:fldChar w:fldCharType="begin"/>
            </w:r>
            <w:r w:rsidR="00CF376D">
              <w:rPr>
                <w:webHidden/>
              </w:rPr>
              <w:instrText xml:space="preserve"> PAGEREF _Toc36042116 \h </w:instrText>
            </w:r>
            <w:r w:rsidR="00CF376D">
              <w:rPr>
                <w:webHidden/>
              </w:rPr>
            </w:r>
            <w:r w:rsidR="00CF376D">
              <w:rPr>
                <w:webHidden/>
              </w:rPr>
              <w:fldChar w:fldCharType="separate"/>
            </w:r>
            <w:r w:rsidR="00B20ED1">
              <w:rPr>
                <w:webHidden/>
              </w:rPr>
              <w:t>9</w:t>
            </w:r>
            <w:r w:rsidR="00CF376D">
              <w:rPr>
                <w:webHidden/>
              </w:rPr>
              <w:fldChar w:fldCharType="end"/>
            </w:r>
          </w:hyperlink>
        </w:p>
        <w:p w14:paraId="09ED07E5" w14:textId="1B940EFD" w:rsidR="00CF376D" w:rsidRDefault="000052AE">
          <w:pPr>
            <w:pStyle w:val="Sommario3"/>
          </w:pPr>
          <w:hyperlink w:anchor="_Toc36042117" w:history="1">
            <w:r w:rsidR="00CF376D" w:rsidRPr="00F96C2E">
              <w:rPr>
                <w:rStyle w:val="Collegamentoipertestuale"/>
                <w:bCs/>
              </w:rPr>
              <w:t>2.2.1</w:t>
            </w:r>
            <w:r w:rsidR="00CF376D">
              <w:tab/>
            </w:r>
            <w:r w:rsidR="00CF376D" w:rsidRPr="00F96C2E">
              <w:rPr>
                <w:rStyle w:val="Collegamentoipertestuale"/>
                <w:bCs/>
              </w:rPr>
              <w:t>Ricerca Riconciliazioni/Anomalie</w:t>
            </w:r>
            <w:r w:rsidR="00CF376D">
              <w:rPr>
                <w:webHidden/>
              </w:rPr>
              <w:tab/>
            </w:r>
            <w:r w:rsidR="00CF376D">
              <w:rPr>
                <w:webHidden/>
              </w:rPr>
              <w:fldChar w:fldCharType="begin"/>
            </w:r>
            <w:r w:rsidR="00CF376D">
              <w:rPr>
                <w:webHidden/>
              </w:rPr>
              <w:instrText xml:space="preserve"> PAGEREF _Toc36042117 \h </w:instrText>
            </w:r>
            <w:r w:rsidR="00CF376D">
              <w:rPr>
                <w:webHidden/>
              </w:rPr>
            </w:r>
            <w:r w:rsidR="00CF376D">
              <w:rPr>
                <w:webHidden/>
              </w:rPr>
              <w:fldChar w:fldCharType="separate"/>
            </w:r>
            <w:r w:rsidR="00B20ED1">
              <w:rPr>
                <w:webHidden/>
              </w:rPr>
              <w:t>9</w:t>
            </w:r>
            <w:r w:rsidR="00CF376D">
              <w:rPr>
                <w:webHidden/>
              </w:rPr>
              <w:fldChar w:fldCharType="end"/>
            </w:r>
          </w:hyperlink>
        </w:p>
        <w:p w14:paraId="6554949C" w14:textId="6967175B" w:rsidR="00CF376D" w:rsidRDefault="000052AE">
          <w:pPr>
            <w:pStyle w:val="Sommario3"/>
          </w:pPr>
          <w:hyperlink w:anchor="_Toc36042118" w:history="1">
            <w:r w:rsidR="00CF376D" w:rsidRPr="00F96C2E">
              <w:rPr>
                <w:rStyle w:val="Collegamentoipertestuale"/>
                <w:bCs/>
              </w:rPr>
              <w:t>2.2.2</w:t>
            </w:r>
            <w:r w:rsidR="00CF376D">
              <w:tab/>
            </w:r>
            <w:r w:rsidR="00CF376D" w:rsidRPr="00F96C2E">
              <w:rPr>
                <w:rStyle w:val="Collegamentoipertestuale"/>
                <w:bCs/>
              </w:rPr>
              <w:t>Esporta Riconciliazioni</w:t>
            </w:r>
            <w:r w:rsidR="00CF376D">
              <w:rPr>
                <w:webHidden/>
              </w:rPr>
              <w:tab/>
            </w:r>
            <w:r w:rsidR="00CF376D">
              <w:rPr>
                <w:webHidden/>
              </w:rPr>
              <w:fldChar w:fldCharType="begin"/>
            </w:r>
            <w:r w:rsidR="00CF376D">
              <w:rPr>
                <w:webHidden/>
              </w:rPr>
              <w:instrText xml:space="preserve"> PAGEREF _Toc36042118 \h </w:instrText>
            </w:r>
            <w:r w:rsidR="00CF376D">
              <w:rPr>
                <w:webHidden/>
              </w:rPr>
            </w:r>
            <w:r w:rsidR="00CF376D">
              <w:rPr>
                <w:webHidden/>
              </w:rPr>
              <w:fldChar w:fldCharType="separate"/>
            </w:r>
            <w:r w:rsidR="00B20ED1">
              <w:rPr>
                <w:webHidden/>
              </w:rPr>
              <w:t>16</w:t>
            </w:r>
            <w:r w:rsidR="00CF376D">
              <w:rPr>
                <w:webHidden/>
              </w:rPr>
              <w:fldChar w:fldCharType="end"/>
            </w:r>
          </w:hyperlink>
        </w:p>
        <w:p w14:paraId="78D61C41" w14:textId="6CE27907" w:rsidR="00CF376D" w:rsidRDefault="000052AE">
          <w:pPr>
            <w:pStyle w:val="Sommario3"/>
          </w:pPr>
          <w:hyperlink w:anchor="_Toc36042119" w:history="1">
            <w:r w:rsidR="00CF376D" w:rsidRPr="00F96C2E">
              <w:rPr>
                <w:rStyle w:val="Collegamentoipertestuale"/>
                <w:bCs/>
              </w:rPr>
              <w:t>2.2.3</w:t>
            </w:r>
            <w:r w:rsidR="00CF376D">
              <w:tab/>
            </w:r>
            <w:r w:rsidR="00CF376D" w:rsidRPr="00F96C2E">
              <w:rPr>
                <w:rStyle w:val="Collegamentoipertestuale"/>
                <w:bCs/>
              </w:rPr>
              <w:t>Visualizza dettaglio Riconciliazione (‘IUF_NO_TES’,’IUV_NO_RT’)</w:t>
            </w:r>
            <w:r w:rsidR="00CF376D">
              <w:rPr>
                <w:webHidden/>
              </w:rPr>
              <w:tab/>
            </w:r>
            <w:r w:rsidR="00CF376D">
              <w:rPr>
                <w:webHidden/>
              </w:rPr>
              <w:fldChar w:fldCharType="begin"/>
            </w:r>
            <w:r w:rsidR="00CF376D">
              <w:rPr>
                <w:webHidden/>
              </w:rPr>
              <w:instrText xml:space="preserve"> PAGEREF _Toc36042119 \h </w:instrText>
            </w:r>
            <w:r w:rsidR="00CF376D">
              <w:rPr>
                <w:webHidden/>
              </w:rPr>
            </w:r>
            <w:r w:rsidR="00CF376D">
              <w:rPr>
                <w:webHidden/>
              </w:rPr>
              <w:fldChar w:fldCharType="separate"/>
            </w:r>
            <w:r w:rsidR="00B20ED1">
              <w:rPr>
                <w:webHidden/>
              </w:rPr>
              <w:t>18</w:t>
            </w:r>
            <w:r w:rsidR="00CF376D">
              <w:rPr>
                <w:webHidden/>
              </w:rPr>
              <w:fldChar w:fldCharType="end"/>
            </w:r>
          </w:hyperlink>
        </w:p>
        <w:p w14:paraId="4906E5EB" w14:textId="7DD2C6E3" w:rsidR="00CF376D" w:rsidRDefault="000052AE">
          <w:pPr>
            <w:pStyle w:val="Sommario3"/>
          </w:pPr>
          <w:hyperlink w:anchor="_Toc36042120" w:history="1">
            <w:r w:rsidR="00CF376D" w:rsidRPr="00F96C2E">
              <w:rPr>
                <w:rStyle w:val="Collegamentoipertestuale"/>
                <w:bCs/>
              </w:rPr>
              <w:t>2.2.4</w:t>
            </w:r>
            <w:r w:rsidR="00CF376D">
              <w:tab/>
            </w:r>
            <w:r w:rsidR="00CF376D" w:rsidRPr="00F96C2E">
              <w:rPr>
                <w:rStyle w:val="Collegamentoipertestuale"/>
                <w:bCs/>
              </w:rPr>
              <w:t>Visualizza dettaglio Riconciliazione (not in ‘IUF_NO_TES’,’IUV_NO_RT’)</w:t>
            </w:r>
            <w:r w:rsidR="00CF376D">
              <w:rPr>
                <w:webHidden/>
              </w:rPr>
              <w:tab/>
            </w:r>
            <w:r w:rsidR="00CF376D">
              <w:rPr>
                <w:webHidden/>
              </w:rPr>
              <w:fldChar w:fldCharType="begin"/>
            </w:r>
            <w:r w:rsidR="00CF376D">
              <w:rPr>
                <w:webHidden/>
              </w:rPr>
              <w:instrText xml:space="preserve"> PAGEREF _Toc36042120 \h </w:instrText>
            </w:r>
            <w:r w:rsidR="00CF376D">
              <w:rPr>
                <w:webHidden/>
              </w:rPr>
            </w:r>
            <w:r w:rsidR="00CF376D">
              <w:rPr>
                <w:webHidden/>
              </w:rPr>
              <w:fldChar w:fldCharType="separate"/>
            </w:r>
            <w:r w:rsidR="00B20ED1">
              <w:rPr>
                <w:webHidden/>
              </w:rPr>
              <w:t>21</w:t>
            </w:r>
            <w:r w:rsidR="00CF376D">
              <w:rPr>
                <w:webHidden/>
              </w:rPr>
              <w:fldChar w:fldCharType="end"/>
            </w:r>
          </w:hyperlink>
        </w:p>
        <w:p w14:paraId="28AF4F66" w14:textId="176171BB" w:rsidR="00CF376D" w:rsidRDefault="000052AE">
          <w:pPr>
            <w:pStyle w:val="Sommario3"/>
          </w:pPr>
          <w:hyperlink w:anchor="_Toc36042121" w:history="1">
            <w:r w:rsidR="00CF376D" w:rsidRPr="00F96C2E">
              <w:rPr>
                <w:rStyle w:val="Collegamentoipertestuale"/>
                <w:bCs/>
              </w:rPr>
              <w:t>2.2.5</w:t>
            </w:r>
            <w:r w:rsidR="00CF376D">
              <w:tab/>
            </w:r>
            <w:r w:rsidR="00CF376D" w:rsidRPr="00F96C2E">
              <w:rPr>
                <w:rStyle w:val="Collegamentoipertestuale"/>
                <w:bCs/>
              </w:rPr>
              <w:t>Elenco Classificazioni</w:t>
            </w:r>
            <w:r w:rsidR="00CF376D">
              <w:rPr>
                <w:webHidden/>
              </w:rPr>
              <w:tab/>
            </w:r>
            <w:r w:rsidR="00CF376D">
              <w:rPr>
                <w:webHidden/>
              </w:rPr>
              <w:fldChar w:fldCharType="begin"/>
            </w:r>
            <w:r w:rsidR="00CF376D">
              <w:rPr>
                <w:webHidden/>
              </w:rPr>
              <w:instrText xml:space="preserve"> PAGEREF _Toc36042121 \h </w:instrText>
            </w:r>
            <w:r w:rsidR="00CF376D">
              <w:rPr>
                <w:webHidden/>
              </w:rPr>
            </w:r>
            <w:r w:rsidR="00CF376D">
              <w:rPr>
                <w:webHidden/>
              </w:rPr>
              <w:fldChar w:fldCharType="separate"/>
            </w:r>
            <w:r w:rsidR="00B20ED1">
              <w:rPr>
                <w:webHidden/>
              </w:rPr>
              <w:t>27</w:t>
            </w:r>
            <w:r w:rsidR="00CF376D">
              <w:rPr>
                <w:webHidden/>
              </w:rPr>
              <w:fldChar w:fldCharType="end"/>
            </w:r>
          </w:hyperlink>
        </w:p>
        <w:p w14:paraId="6885CC87" w14:textId="1E8624BE" w:rsidR="00CF376D" w:rsidRDefault="000052AE">
          <w:pPr>
            <w:pStyle w:val="Sommario2"/>
          </w:pPr>
          <w:hyperlink w:anchor="_Toc36042122" w:history="1">
            <w:r w:rsidR="00CF376D" w:rsidRPr="00F96C2E">
              <w:rPr>
                <w:rStyle w:val="Collegamentoipertestuale"/>
                <w:b/>
                <w:bCs/>
              </w:rPr>
              <w:t>2.3</w:t>
            </w:r>
            <w:r w:rsidR="00CF376D">
              <w:tab/>
            </w:r>
            <w:r w:rsidR="00CF376D" w:rsidRPr="00F96C2E">
              <w:rPr>
                <w:rStyle w:val="Collegamentoipertestuale"/>
                <w:b/>
                <w:bCs/>
              </w:rPr>
              <w:t>Ricevute Telematiche</w:t>
            </w:r>
            <w:r w:rsidR="00CF376D">
              <w:rPr>
                <w:webHidden/>
              </w:rPr>
              <w:tab/>
            </w:r>
            <w:r w:rsidR="00CF376D">
              <w:rPr>
                <w:webHidden/>
              </w:rPr>
              <w:fldChar w:fldCharType="begin"/>
            </w:r>
            <w:r w:rsidR="00CF376D">
              <w:rPr>
                <w:webHidden/>
              </w:rPr>
              <w:instrText xml:space="preserve"> PAGEREF _Toc36042122 \h </w:instrText>
            </w:r>
            <w:r w:rsidR="00CF376D">
              <w:rPr>
                <w:webHidden/>
              </w:rPr>
            </w:r>
            <w:r w:rsidR="00CF376D">
              <w:rPr>
                <w:webHidden/>
              </w:rPr>
              <w:fldChar w:fldCharType="separate"/>
            </w:r>
            <w:r w:rsidR="00B20ED1">
              <w:rPr>
                <w:webHidden/>
              </w:rPr>
              <w:t>27</w:t>
            </w:r>
            <w:r w:rsidR="00CF376D">
              <w:rPr>
                <w:webHidden/>
              </w:rPr>
              <w:fldChar w:fldCharType="end"/>
            </w:r>
          </w:hyperlink>
        </w:p>
        <w:p w14:paraId="70043407" w14:textId="73D085A8" w:rsidR="00CF376D" w:rsidRDefault="000052AE">
          <w:pPr>
            <w:pStyle w:val="Sommario3"/>
          </w:pPr>
          <w:hyperlink w:anchor="_Toc36042123" w:history="1">
            <w:r w:rsidR="00CF376D" w:rsidRPr="00F96C2E">
              <w:rPr>
                <w:rStyle w:val="Collegamentoipertestuale"/>
                <w:bCs/>
              </w:rPr>
              <w:t>2.3.1</w:t>
            </w:r>
            <w:r w:rsidR="00CF376D">
              <w:tab/>
            </w:r>
            <w:r w:rsidR="00CF376D" w:rsidRPr="00F96C2E">
              <w:rPr>
                <w:rStyle w:val="Collegamentoipertestuale"/>
                <w:bCs/>
              </w:rPr>
              <w:t>Ricerca Ricevute Telematiche</w:t>
            </w:r>
            <w:r w:rsidR="00CF376D">
              <w:rPr>
                <w:webHidden/>
              </w:rPr>
              <w:tab/>
            </w:r>
            <w:r w:rsidR="00CF376D">
              <w:rPr>
                <w:webHidden/>
              </w:rPr>
              <w:fldChar w:fldCharType="begin"/>
            </w:r>
            <w:r w:rsidR="00CF376D">
              <w:rPr>
                <w:webHidden/>
              </w:rPr>
              <w:instrText xml:space="preserve"> PAGEREF _Toc36042123 \h </w:instrText>
            </w:r>
            <w:r w:rsidR="00CF376D">
              <w:rPr>
                <w:webHidden/>
              </w:rPr>
            </w:r>
            <w:r w:rsidR="00CF376D">
              <w:rPr>
                <w:webHidden/>
              </w:rPr>
              <w:fldChar w:fldCharType="separate"/>
            </w:r>
            <w:r w:rsidR="00B20ED1">
              <w:rPr>
                <w:webHidden/>
              </w:rPr>
              <w:t>27</w:t>
            </w:r>
            <w:r w:rsidR="00CF376D">
              <w:rPr>
                <w:webHidden/>
              </w:rPr>
              <w:fldChar w:fldCharType="end"/>
            </w:r>
          </w:hyperlink>
        </w:p>
        <w:p w14:paraId="6C4CDA57" w14:textId="3E5AB7D1" w:rsidR="00CF376D" w:rsidRDefault="000052AE">
          <w:pPr>
            <w:pStyle w:val="Sommario2"/>
          </w:pPr>
          <w:hyperlink w:anchor="_Toc36042124" w:history="1">
            <w:r w:rsidR="00CF376D" w:rsidRPr="00F96C2E">
              <w:rPr>
                <w:rStyle w:val="Collegamentoipertestuale"/>
                <w:b/>
                <w:bCs/>
              </w:rPr>
              <w:t>2.4</w:t>
            </w:r>
            <w:r w:rsidR="00CF376D">
              <w:tab/>
            </w:r>
            <w:r w:rsidR="00CF376D" w:rsidRPr="00F96C2E">
              <w:rPr>
                <w:rStyle w:val="Collegamentoipertestuale"/>
                <w:b/>
                <w:bCs/>
              </w:rPr>
              <w:t>Rendicontazione Pago PA</w:t>
            </w:r>
            <w:r w:rsidR="00CF376D">
              <w:rPr>
                <w:webHidden/>
              </w:rPr>
              <w:tab/>
            </w:r>
            <w:r w:rsidR="00CF376D">
              <w:rPr>
                <w:webHidden/>
              </w:rPr>
              <w:fldChar w:fldCharType="begin"/>
            </w:r>
            <w:r w:rsidR="00CF376D">
              <w:rPr>
                <w:webHidden/>
              </w:rPr>
              <w:instrText xml:space="preserve"> PAGEREF _Toc36042124 \h </w:instrText>
            </w:r>
            <w:r w:rsidR="00CF376D">
              <w:rPr>
                <w:webHidden/>
              </w:rPr>
            </w:r>
            <w:r w:rsidR="00CF376D">
              <w:rPr>
                <w:webHidden/>
              </w:rPr>
              <w:fldChar w:fldCharType="separate"/>
            </w:r>
            <w:r w:rsidR="00B20ED1">
              <w:rPr>
                <w:webHidden/>
              </w:rPr>
              <w:t>34</w:t>
            </w:r>
            <w:r w:rsidR="00CF376D">
              <w:rPr>
                <w:webHidden/>
              </w:rPr>
              <w:fldChar w:fldCharType="end"/>
            </w:r>
          </w:hyperlink>
        </w:p>
        <w:p w14:paraId="5B6127BA" w14:textId="00F2131C" w:rsidR="00CF376D" w:rsidRDefault="000052AE">
          <w:pPr>
            <w:pStyle w:val="Sommario3"/>
          </w:pPr>
          <w:hyperlink w:anchor="_Toc36042125" w:history="1">
            <w:r w:rsidR="00CF376D" w:rsidRPr="00F96C2E">
              <w:rPr>
                <w:rStyle w:val="Collegamentoipertestuale"/>
                <w:bCs/>
              </w:rPr>
              <w:t>2.4.1</w:t>
            </w:r>
            <w:r w:rsidR="00CF376D">
              <w:tab/>
            </w:r>
            <w:r w:rsidR="00CF376D" w:rsidRPr="00F96C2E">
              <w:rPr>
                <w:rStyle w:val="Collegamentoipertestuale"/>
                <w:bCs/>
              </w:rPr>
              <w:t>Ricerca Rendicontazioni Pago PA</w:t>
            </w:r>
            <w:r w:rsidR="00CF376D">
              <w:rPr>
                <w:webHidden/>
              </w:rPr>
              <w:tab/>
            </w:r>
            <w:r w:rsidR="00CF376D">
              <w:rPr>
                <w:webHidden/>
              </w:rPr>
              <w:fldChar w:fldCharType="begin"/>
            </w:r>
            <w:r w:rsidR="00CF376D">
              <w:rPr>
                <w:webHidden/>
              </w:rPr>
              <w:instrText xml:space="preserve"> PAGEREF _Toc36042125 \h </w:instrText>
            </w:r>
            <w:r w:rsidR="00CF376D">
              <w:rPr>
                <w:webHidden/>
              </w:rPr>
            </w:r>
            <w:r w:rsidR="00CF376D">
              <w:rPr>
                <w:webHidden/>
              </w:rPr>
              <w:fldChar w:fldCharType="separate"/>
            </w:r>
            <w:r w:rsidR="00B20ED1">
              <w:rPr>
                <w:webHidden/>
              </w:rPr>
              <w:t>34</w:t>
            </w:r>
            <w:r w:rsidR="00CF376D">
              <w:rPr>
                <w:webHidden/>
              </w:rPr>
              <w:fldChar w:fldCharType="end"/>
            </w:r>
          </w:hyperlink>
        </w:p>
        <w:p w14:paraId="393DE89B" w14:textId="16981FE2" w:rsidR="00CF376D" w:rsidRDefault="000052AE">
          <w:pPr>
            <w:pStyle w:val="Sommario2"/>
          </w:pPr>
          <w:hyperlink w:anchor="_Toc36042126" w:history="1">
            <w:r w:rsidR="00CF376D" w:rsidRPr="00F96C2E">
              <w:rPr>
                <w:rStyle w:val="Collegamentoipertestuale"/>
                <w:b/>
                <w:bCs/>
              </w:rPr>
              <w:t>2.5</w:t>
            </w:r>
            <w:r w:rsidR="00CF376D">
              <w:tab/>
            </w:r>
            <w:r w:rsidR="00CF376D" w:rsidRPr="00F96C2E">
              <w:rPr>
                <w:rStyle w:val="Collegamentoipertestuale"/>
                <w:b/>
                <w:bCs/>
              </w:rPr>
              <w:t>Giornale di cassa</w:t>
            </w:r>
            <w:r w:rsidR="00CF376D">
              <w:rPr>
                <w:webHidden/>
              </w:rPr>
              <w:tab/>
            </w:r>
            <w:r w:rsidR="00CF376D">
              <w:rPr>
                <w:webHidden/>
              </w:rPr>
              <w:fldChar w:fldCharType="begin"/>
            </w:r>
            <w:r w:rsidR="00CF376D">
              <w:rPr>
                <w:webHidden/>
              </w:rPr>
              <w:instrText xml:space="preserve"> PAGEREF _Toc36042126 \h </w:instrText>
            </w:r>
            <w:r w:rsidR="00CF376D">
              <w:rPr>
                <w:webHidden/>
              </w:rPr>
            </w:r>
            <w:r w:rsidR="00CF376D">
              <w:rPr>
                <w:webHidden/>
              </w:rPr>
              <w:fldChar w:fldCharType="separate"/>
            </w:r>
            <w:r w:rsidR="00B20ED1">
              <w:rPr>
                <w:webHidden/>
              </w:rPr>
              <w:t>36</w:t>
            </w:r>
            <w:r w:rsidR="00CF376D">
              <w:rPr>
                <w:webHidden/>
              </w:rPr>
              <w:fldChar w:fldCharType="end"/>
            </w:r>
          </w:hyperlink>
        </w:p>
        <w:p w14:paraId="17115A94" w14:textId="1539DD29" w:rsidR="00CF376D" w:rsidRDefault="000052AE">
          <w:pPr>
            <w:pStyle w:val="Sommario3"/>
          </w:pPr>
          <w:hyperlink w:anchor="_Toc36042127" w:history="1">
            <w:r w:rsidR="00CF376D" w:rsidRPr="00F96C2E">
              <w:rPr>
                <w:rStyle w:val="Collegamentoipertestuale"/>
                <w:bCs/>
              </w:rPr>
              <w:t>2.5.1</w:t>
            </w:r>
            <w:r w:rsidR="00CF376D">
              <w:tab/>
            </w:r>
            <w:r w:rsidR="00CF376D" w:rsidRPr="00F96C2E">
              <w:rPr>
                <w:rStyle w:val="Collegamentoipertestuale"/>
                <w:bCs/>
              </w:rPr>
              <w:t>Ricerca Giornali di Cassa</w:t>
            </w:r>
            <w:r w:rsidR="00CF376D">
              <w:rPr>
                <w:webHidden/>
              </w:rPr>
              <w:tab/>
            </w:r>
            <w:r w:rsidR="00CF376D">
              <w:rPr>
                <w:webHidden/>
              </w:rPr>
              <w:fldChar w:fldCharType="begin"/>
            </w:r>
            <w:r w:rsidR="00CF376D">
              <w:rPr>
                <w:webHidden/>
              </w:rPr>
              <w:instrText xml:space="preserve"> PAGEREF _Toc36042127 \h </w:instrText>
            </w:r>
            <w:r w:rsidR="00CF376D">
              <w:rPr>
                <w:webHidden/>
              </w:rPr>
            </w:r>
            <w:r w:rsidR="00CF376D">
              <w:rPr>
                <w:webHidden/>
              </w:rPr>
              <w:fldChar w:fldCharType="separate"/>
            </w:r>
            <w:r w:rsidR="00B20ED1">
              <w:rPr>
                <w:webHidden/>
              </w:rPr>
              <w:t>36</w:t>
            </w:r>
            <w:r w:rsidR="00CF376D">
              <w:rPr>
                <w:webHidden/>
              </w:rPr>
              <w:fldChar w:fldCharType="end"/>
            </w:r>
          </w:hyperlink>
        </w:p>
        <w:p w14:paraId="0FCC9232" w14:textId="03B4BE83" w:rsidR="00CF376D" w:rsidRDefault="000052AE">
          <w:pPr>
            <w:pStyle w:val="Sommario3"/>
          </w:pPr>
          <w:hyperlink w:anchor="_Toc36042128" w:history="1">
            <w:r w:rsidR="00CF376D" w:rsidRPr="00F96C2E">
              <w:rPr>
                <w:rStyle w:val="Collegamentoipertestuale"/>
                <w:bCs/>
              </w:rPr>
              <w:t>2.5.2</w:t>
            </w:r>
            <w:r w:rsidR="00CF376D">
              <w:tab/>
            </w:r>
            <w:r w:rsidR="00CF376D" w:rsidRPr="00F96C2E">
              <w:rPr>
                <w:rStyle w:val="Collegamentoipertestuale"/>
                <w:bCs/>
              </w:rPr>
              <w:t>Dettaglio espanso del Giornale di cassa</w:t>
            </w:r>
            <w:r w:rsidR="00CF376D">
              <w:rPr>
                <w:webHidden/>
              </w:rPr>
              <w:tab/>
            </w:r>
            <w:r w:rsidR="00CF376D">
              <w:rPr>
                <w:webHidden/>
              </w:rPr>
              <w:fldChar w:fldCharType="begin"/>
            </w:r>
            <w:r w:rsidR="00CF376D">
              <w:rPr>
                <w:webHidden/>
              </w:rPr>
              <w:instrText xml:space="preserve"> PAGEREF _Toc36042128 \h </w:instrText>
            </w:r>
            <w:r w:rsidR="00CF376D">
              <w:rPr>
                <w:webHidden/>
              </w:rPr>
            </w:r>
            <w:r w:rsidR="00CF376D">
              <w:rPr>
                <w:webHidden/>
              </w:rPr>
              <w:fldChar w:fldCharType="separate"/>
            </w:r>
            <w:r w:rsidR="00B20ED1">
              <w:rPr>
                <w:webHidden/>
              </w:rPr>
              <w:t>38</w:t>
            </w:r>
            <w:r w:rsidR="00CF376D">
              <w:rPr>
                <w:webHidden/>
              </w:rPr>
              <w:fldChar w:fldCharType="end"/>
            </w:r>
          </w:hyperlink>
        </w:p>
        <w:p w14:paraId="36114502" w14:textId="6041CE53" w:rsidR="00CF376D" w:rsidRDefault="000052AE">
          <w:pPr>
            <w:pStyle w:val="Sommario2"/>
          </w:pPr>
          <w:hyperlink w:anchor="_Toc36042129" w:history="1">
            <w:r w:rsidR="00CF376D" w:rsidRPr="00F96C2E">
              <w:rPr>
                <w:rStyle w:val="Collegamentoipertestuale"/>
                <w:b/>
                <w:bCs/>
              </w:rPr>
              <w:t>2.6</w:t>
            </w:r>
            <w:r w:rsidR="00CF376D">
              <w:tab/>
            </w:r>
            <w:r w:rsidR="00CF376D" w:rsidRPr="00F96C2E">
              <w:rPr>
                <w:rStyle w:val="Collegamentoipertestuale"/>
                <w:b/>
                <w:bCs/>
              </w:rPr>
              <w:t>Segnalazioni</w:t>
            </w:r>
            <w:r w:rsidR="00CF376D">
              <w:rPr>
                <w:webHidden/>
              </w:rPr>
              <w:tab/>
            </w:r>
            <w:r w:rsidR="00CF376D">
              <w:rPr>
                <w:webHidden/>
              </w:rPr>
              <w:fldChar w:fldCharType="begin"/>
            </w:r>
            <w:r w:rsidR="00CF376D">
              <w:rPr>
                <w:webHidden/>
              </w:rPr>
              <w:instrText xml:space="preserve"> PAGEREF _Toc36042129 \h </w:instrText>
            </w:r>
            <w:r w:rsidR="00CF376D">
              <w:rPr>
                <w:webHidden/>
              </w:rPr>
            </w:r>
            <w:r w:rsidR="00CF376D">
              <w:rPr>
                <w:webHidden/>
              </w:rPr>
              <w:fldChar w:fldCharType="separate"/>
            </w:r>
            <w:r w:rsidR="00B20ED1">
              <w:rPr>
                <w:webHidden/>
              </w:rPr>
              <w:t>40</w:t>
            </w:r>
            <w:r w:rsidR="00CF376D">
              <w:rPr>
                <w:webHidden/>
              </w:rPr>
              <w:fldChar w:fldCharType="end"/>
            </w:r>
          </w:hyperlink>
        </w:p>
        <w:p w14:paraId="4F912415" w14:textId="12A23ACA" w:rsidR="00CF376D" w:rsidRDefault="000052AE">
          <w:pPr>
            <w:pStyle w:val="Sommario3"/>
          </w:pPr>
          <w:hyperlink w:anchor="_Toc36042130" w:history="1">
            <w:r w:rsidR="00CF376D" w:rsidRPr="00F96C2E">
              <w:rPr>
                <w:rStyle w:val="Collegamentoipertestuale"/>
                <w:bCs/>
              </w:rPr>
              <w:t>2.6.1</w:t>
            </w:r>
            <w:r w:rsidR="00CF376D">
              <w:tab/>
            </w:r>
            <w:r w:rsidR="00CF376D" w:rsidRPr="00F96C2E">
              <w:rPr>
                <w:rStyle w:val="Collegamentoipertestuale"/>
                <w:bCs/>
              </w:rPr>
              <w:t>Ricerca Segnalazioni</w:t>
            </w:r>
            <w:r w:rsidR="00CF376D">
              <w:rPr>
                <w:webHidden/>
              </w:rPr>
              <w:tab/>
            </w:r>
            <w:r w:rsidR="00CF376D">
              <w:rPr>
                <w:webHidden/>
              </w:rPr>
              <w:fldChar w:fldCharType="begin"/>
            </w:r>
            <w:r w:rsidR="00CF376D">
              <w:rPr>
                <w:webHidden/>
              </w:rPr>
              <w:instrText xml:space="preserve"> PAGEREF _Toc36042130 \h </w:instrText>
            </w:r>
            <w:r w:rsidR="00CF376D">
              <w:rPr>
                <w:webHidden/>
              </w:rPr>
            </w:r>
            <w:r w:rsidR="00CF376D">
              <w:rPr>
                <w:webHidden/>
              </w:rPr>
              <w:fldChar w:fldCharType="separate"/>
            </w:r>
            <w:r w:rsidR="00B20ED1">
              <w:rPr>
                <w:webHidden/>
              </w:rPr>
              <w:t>40</w:t>
            </w:r>
            <w:r w:rsidR="00CF376D">
              <w:rPr>
                <w:webHidden/>
              </w:rPr>
              <w:fldChar w:fldCharType="end"/>
            </w:r>
          </w:hyperlink>
        </w:p>
        <w:p w14:paraId="0E2228FA" w14:textId="069D6DAB" w:rsidR="00CF376D" w:rsidRDefault="000052AE">
          <w:pPr>
            <w:pStyle w:val="Sommario3"/>
          </w:pPr>
          <w:hyperlink w:anchor="_Toc36042131" w:history="1">
            <w:r w:rsidR="00CF376D" w:rsidRPr="00F96C2E">
              <w:rPr>
                <w:rStyle w:val="Collegamentoipertestuale"/>
                <w:bCs/>
              </w:rPr>
              <w:t>2.6.2</w:t>
            </w:r>
            <w:r w:rsidR="00CF376D">
              <w:tab/>
            </w:r>
            <w:r w:rsidR="00CF376D" w:rsidRPr="00F96C2E">
              <w:rPr>
                <w:rStyle w:val="Collegamentoipertestuale"/>
                <w:bCs/>
              </w:rPr>
              <w:t>Nuova Segnalazione</w:t>
            </w:r>
            <w:r w:rsidR="00CF376D">
              <w:rPr>
                <w:webHidden/>
              </w:rPr>
              <w:tab/>
            </w:r>
            <w:r w:rsidR="00CF376D">
              <w:rPr>
                <w:webHidden/>
              </w:rPr>
              <w:fldChar w:fldCharType="begin"/>
            </w:r>
            <w:r w:rsidR="00CF376D">
              <w:rPr>
                <w:webHidden/>
              </w:rPr>
              <w:instrText xml:space="preserve"> PAGEREF _Toc36042131 \h </w:instrText>
            </w:r>
            <w:r w:rsidR="00CF376D">
              <w:rPr>
                <w:webHidden/>
              </w:rPr>
            </w:r>
            <w:r w:rsidR="00CF376D">
              <w:rPr>
                <w:webHidden/>
              </w:rPr>
              <w:fldChar w:fldCharType="separate"/>
            </w:r>
            <w:r w:rsidR="00B20ED1">
              <w:rPr>
                <w:webHidden/>
              </w:rPr>
              <w:t>41</w:t>
            </w:r>
            <w:r w:rsidR="00CF376D">
              <w:rPr>
                <w:webHidden/>
              </w:rPr>
              <w:fldChar w:fldCharType="end"/>
            </w:r>
          </w:hyperlink>
        </w:p>
        <w:p w14:paraId="4F8AAF26" w14:textId="64CC0E64" w:rsidR="00CF376D" w:rsidRDefault="000052AE">
          <w:pPr>
            <w:pStyle w:val="Sommario3"/>
          </w:pPr>
          <w:hyperlink w:anchor="_Toc36042132" w:history="1">
            <w:r w:rsidR="00CF376D" w:rsidRPr="00F96C2E">
              <w:rPr>
                <w:rStyle w:val="Collegamentoipertestuale"/>
                <w:bCs/>
              </w:rPr>
              <w:t>2.6.3</w:t>
            </w:r>
            <w:r w:rsidR="00CF376D">
              <w:tab/>
            </w:r>
            <w:r w:rsidR="00CF376D" w:rsidRPr="00F96C2E">
              <w:rPr>
                <w:rStyle w:val="Collegamentoipertestuale"/>
                <w:bCs/>
              </w:rPr>
              <w:t>Modifica Segnalazione</w:t>
            </w:r>
            <w:r w:rsidR="00CF376D">
              <w:rPr>
                <w:webHidden/>
              </w:rPr>
              <w:tab/>
            </w:r>
            <w:r w:rsidR="00CF376D">
              <w:rPr>
                <w:webHidden/>
              </w:rPr>
              <w:fldChar w:fldCharType="begin"/>
            </w:r>
            <w:r w:rsidR="00CF376D">
              <w:rPr>
                <w:webHidden/>
              </w:rPr>
              <w:instrText xml:space="preserve"> PAGEREF _Toc36042132 \h </w:instrText>
            </w:r>
            <w:r w:rsidR="00CF376D">
              <w:rPr>
                <w:webHidden/>
              </w:rPr>
            </w:r>
            <w:r w:rsidR="00CF376D">
              <w:rPr>
                <w:webHidden/>
              </w:rPr>
              <w:fldChar w:fldCharType="separate"/>
            </w:r>
            <w:r w:rsidR="00B20ED1">
              <w:rPr>
                <w:webHidden/>
              </w:rPr>
              <w:t>42</w:t>
            </w:r>
            <w:r w:rsidR="00CF376D">
              <w:rPr>
                <w:webHidden/>
              </w:rPr>
              <w:fldChar w:fldCharType="end"/>
            </w:r>
          </w:hyperlink>
        </w:p>
        <w:p w14:paraId="166E24B7" w14:textId="579A0494" w:rsidR="00CF376D" w:rsidRDefault="000052AE">
          <w:pPr>
            <w:pStyle w:val="Sommario2"/>
          </w:pPr>
          <w:hyperlink w:anchor="_Toc36042133" w:history="1">
            <w:r w:rsidR="00CF376D" w:rsidRPr="00F96C2E">
              <w:rPr>
                <w:rStyle w:val="Collegamentoipertestuale"/>
                <w:b/>
                <w:bCs/>
              </w:rPr>
              <w:t>2.7</w:t>
            </w:r>
            <w:r w:rsidR="00CF376D">
              <w:tab/>
            </w:r>
            <w:r w:rsidR="00CF376D" w:rsidRPr="00F96C2E">
              <w:rPr>
                <w:rStyle w:val="Collegamentoipertestuale"/>
                <w:b/>
                <w:bCs/>
              </w:rPr>
              <w:t>Gestione Flussi</w:t>
            </w:r>
            <w:r w:rsidR="00CF376D">
              <w:rPr>
                <w:webHidden/>
              </w:rPr>
              <w:tab/>
            </w:r>
            <w:r w:rsidR="00CF376D">
              <w:rPr>
                <w:webHidden/>
              </w:rPr>
              <w:fldChar w:fldCharType="begin"/>
            </w:r>
            <w:r w:rsidR="00CF376D">
              <w:rPr>
                <w:webHidden/>
              </w:rPr>
              <w:instrText xml:space="preserve"> PAGEREF _Toc36042133 \h </w:instrText>
            </w:r>
            <w:r w:rsidR="00CF376D">
              <w:rPr>
                <w:webHidden/>
              </w:rPr>
            </w:r>
            <w:r w:rsidR="00CF376D">
              <w:rPr>
                <w:webHidden/>
              </w:rPr>
              <w:fldChar w:fldCharType="separate"/>
            </w:r>
            <w:r w:rsidR="00B20ED1">
              <w:rPr>
                <w:webHidden/>
              </w:rPr>
              <w:t>43</w:t>
            </w:r>
            <w:r w:rsidR="00CF376D">
              <w:rPr>
                <w:webHidden/>
              </w:rPr>
              <w:fldChar w:fldCharType="end"/>
            </w:r>
          </w:hyperlink>
        </w:p>
        <w:p w14:paraId="1A834724" w14:textId="240AC380" w:rsidR="00CF376D" w:rsidRDefault="000052AE">
          <w:pPr>
            <w:pStyle w:val="Sommario3"/>
          </w:pPr>
          <w:hyperlink w:anchor="_Toc36042134" w:history="1">
            <w:r w:rsidR="00CF376D" w:rsidRPr="00F96C2E">
              <w:rPr>
                <w:rStyle w:val="Collegamentoipertestuale"/>
              </w:rPr>
              <w:t>2.7.1</w:t>
            </w:r>
            <w:r w:rsidR="00CF376D">
              <w:tab/>
            </w:r>
            <w:r w:rsidR="00CF376D" w:rsidRPr="00F96C2E">
              <w:rPr>
                <w:rStyle w:val="Collegamentoipertestuale"/>
                <w:bCs/>
              </w:rPr>
              <w:t>Upload file Import RT / Rendicontazioni Pago PA / Giornali di Cassa</w:t>
            </w:r>
            <w:r w:rsidR="00CF376D">
              <w:rPr>
                <w:webHidden/>
              </w:rPr>
              <w:tab/>
            </w:r>
            <w:r w:rsidR="00CF376D">
              <w:rPr>
                <w:webHidden/>
              </w:rPr>
              <w:fldChar w:fldCharType="begin"/>
            </w:r>
            <w:r w:rsidR="00CF376D">
              <w:rPr>
                <w:webHidden/>
              </w:rPr>
              <w:instrText xml:space="preserve"> PAGEREF _Toc36042134 \h </w:instrText>
            </w:r>
            <w:r w:rsidR="00CF376D">
              <w:rPr>
                <w:webHidden/>
              </w:rPr>
            </w:r>
            <w:r w:rsidR="00CF376D">
              <w:rPr>
                <w:webHidden/>
              </w:rPr>
              <w:fldChar w:fldCharType="separate"/>
            </w:r>
            <w:r w:rsidR="00B20ED1">
              <w:rPr>
                <w:webHidden/>
              </w:rPr>
              <w:t>43</w:t>
            </w:r>
            <w:r w:rsidR="00CF376D">
              <w:rPr>
                <w:webHidden/>
              </w:rPr>
              <w:fldChar w:fldCharType="end"/>
            </w:r>
          </w:hyperlink>
        </w:p>
        <w:p w14:paraId="394CEE92" w14:textId="70BBD0C5" w:rsidR="00CF376D" w:rsidRDefault="000052AE">
          <w:pPr>
            <w:pStyle w:val="Sommario3"/>
          </w:pPr>
          <w:hyperlink w:anchor="_Toc36042135" w:history="1">
            <w:r w:rsidR="00CF376D" w:rsidRPr="00F96C2E">
              <w:rPr>
                <w:rStyle w:val="Collegamentoipertestuale"/>
              </w:rPr>
              <w:t>2.7.2</w:t>
            </w:r>
            <w:r w:rsidR="00CF376D">
              <w:tab/>
            </w:r>
            <w:r w:rsidR="00CF376D" w:rsidRPr="00F96C2E">
              <w:rPr>
                <w:rStyle w:val="Collegamentoipertestuale"/>
                <w:bCs/>
              </w:rPr>
              <w:t>Importa massivo RT / Rendicontazioni Pago PA / Giornali di Cassa</w:t>
            </w:r>
            <w:r w:rsidR="00CF376D">
              <w:rPr>
                <w:webHidden/>
              </w:rPr>
              <w:tab/>
            </w:r>
            <w:r w:rsidR="00CF376D">
              <w:rPr>
                <w:webHidden/>
              </w:rPr>
              <w:fldChar w:fldCharType="begin"/>
            </w:r>
            <w:r w:rsidR="00CF376D">
              <w:rPr>
                <w:webHidden/>
              </w:rPr>
              <w:instrText xml:space="preserve"> PAGEREF _Toc36042135 \h </w:instrText>
            </w:r>
            <w:r w:rsidR="00CF376D">
              <w:rPr>
                <w:webHidden/>
              </w:rPr>
            </w:r>
            <w:r w:rsidR="00CF376D">
              <w:rPr>
                <w:webHidden/>
              </w:rPr>
              <w:fldChar w:fldCharType="separate"/>
            </w:r>
            <w:r w:rsidR="00B20ED1">
              <w:rPr>
                <w:webHidden/>
              </w:rPr>
              <w:t>43</w:t>
            </w:r>
            <w:r w:rsidR="00CF376D">
              <w:rPr>
                <w:webHidden/>
              </w:rPr>
              <w:fldChar w:fldCharType="end"/>
            </w:r>
          </w:hyperlink>
        </w:p>
        <w:p w14:paraId="57691D3F" w14:textId="21A3C375" w:rsidR="00CF376D" w:rsidRDefault="000052AE">
          <w:pPr>
            <w:pStyle w:val="Sommario3"/>
          </w:pPr>
          <w:hyperlink w:anchor="_Toc36042136" w:history="1">
            <w:r w:rsidR="00CF376D" w:rsidRPr="00F96C2E">
              <w:rPr>
                <w:rStyle w:val="Collegamentoipertestuale"/>
              </w:rPr>
              <w:t>2.7.3</w:t>
            </w:r>
            <w:r w:rsidR="00CF376D">
              <w:tab/>
            </w:r>
            <w:r w:rsidR="00CF376D" w:rsidRPr="00F96C2E">
              <w:rPr>
                <w:rStyle w:val="Collegamentoipertestuale"/>
                <w:bCs/>
              </w:rPr>
              <w:t>Ricerca Import RT / Rendicontazioni Pago PA / Giornali di Cassa</w:t>
            </w:r>
            <w:r w:rsidR="00CF376D">
              <w:rPr>
                <w:webHidden/>
              </w:rPr>
              <w:tab/>
            </w:r>
            <w:r w:rsidR="00CF376D">
              <w:rPr>
                <w:webHidden/>
              </w:rPr>
              <w:fldChar w:fldCharType="begin"/>
            </w:r>
            <w:r w:rsidR="00CF376D">
              <w:rPr>
                <w:webHidden/>
              </w:rPr>
              <w:instrText xml:space="preserve"> PAGEREF _Toc36042136 \h </w:instrText>
            </w:r>
            <w:r w:rsidR="00CF376D">
              <w:rPr>
                <w:webHidden/>
              </w:rPr>
            </w:r>
            <w:r w:rsidR="00CF376D">
              <w:rPr>
                <w:webHidden/>
              </w:rPr>
              <w:fldChar w:fldCharType="separate"/>
            </w:r>
            <w:r w:rsidR="00B20ED1">
              <w:rPr>
                <w:webHidden/>
              </w:rPr>
              <w:t>44</w:t>
            </w:r>
            <w:r w:rsidR="00CF376D">
              <w:rPr>
                <w:webHidden/>
              </w:rPr>
              <w:fldChar w:fldCharType="end"/>
            </w:r>
          </w:hyperlink>
        </w:p>
        <w:p w14:paraId="7693DB4A" w14:textId="4032F094" w:rsidR="00CF376D" w:rsidRDefault="000052AE">
          <w:pPr>
            <w:pStyle w:val="Sommario3"/>
          </w:pPr>
          <w:hyperlink w:anchor="_Toc36042137" w:history="1">
            <w:r w:rsidR="00CF376D" w:rsidRPr="00F96C2E">
              <w:rPr>
                <w:rStyle w:val="Collegamentoipertestuale"/>
              </w:rPr>
              <w:t>2.7.4</w:t>
            </w:r>
            <w:r w:rsidR="00CF376D">
              <w:tab/>
            </w:r>
            <w:r w:rsidR="00CF376D" w:rsidRPr="00F96C2E">
              <w:rPr>
                <w:rStyle w:val="Collegamentoipertestuale"/>
                <w:bCs/>
              </w:rPr>
              <w:t>Ricerca export</w:t>
            </w:r>
            <w:r w:rsidR="00CF376D">
              <w:rPr>
                <w:webHidden/>
              </w:rPr>
              <w:tab/>
            </w:r>
            <w:r w:rsidR="00CF376D">
              <w:rPr>
                <w:webHidden/>
              </w:rPr>
              <w:fldChar w:fldCharType="begin"/>
            </w:r>
            <w:r w:rsidR="00CF376D">
              <w:rPr>
                <w:webHidden/>
              </w:rPr>
              <w:instrText xml:space="preserve"> PAGEREF _Toc36042137 \h </w:instrText>
            </w:r>
            <w:r w:rsidR="00CF376D">
              <w:rPr>
                <w:webHidden/>
              </w:rPr>
            </w:r>
            <w:r w:rsidR="00CF376D">
              <w:rPr>
                <w:webHidden/>
              </w:rPr>
              <w:fldChar w:fldCharType="separate"/>
            </w:r>
            <w:r w:rsidR="00B20ED1">
              <w:rPr>
                <w:webHidden/>
              </w:rPr>
              <w:t>45</w:t>
            </w:r>
            <w:r w:rsidR="00CF376D">
              <w:rPr>
                <w:webHidden/>
              </w:rPr>
              <w:fldChar w:fldCharType="end"/>
            </w:r>
          </w:hyperlink>
        </w:p>
        <w:p w14:paraId="2150AB2F" w14:textId="3DBCBF7B" w:rsidR="00CF376D" w:rsidRDefault="000052AE">
          <w:pPr>
            <w:pStyle w:val="Sommario3"/>
          </w:pPr>
          <w:hyperlink w:anchor="_Toc36042138" w:history="1">
            <w:r w:rsidR="00CF376D" w:rsidRPr="00F96C2E">
              <w:rPr>
                <w:rStyle w:val="Collegamentoipertestuale"/>
              </w:rPr>
              <w:t>2.7.5</w:t>
            </w:r>
            <w:r w:rsidR="00CF376D">
              <w:tab/>
            </w:r>
            <w:r w:rsidR="00CF376D" w:rsidRPr="00F96C2E">
              <w:rPr>
                <w:rStyle w:val="Collegamentoipertestuale"/>
                <w:bCs/>
              </w:rPr>
              <w:t>Download file Export</w:t>
            </w:r>
            <w:r w:rsidR="00CF376D">
              <w:rPr>
                <w:webHidden/>
              </w:rPr>
              <w:tab/>
            </w:r>
            <w:r w:rsidR="00CF376D">
              <w:rPr>
                <w:webHidden/>
              </w:rPr>
              <w:fldChar w:fldCharType="begin"/>
            </w:r>
            <w:r w:rsidR="00CF376D">
              <w:rPr>
                <w:webHidden/>
              </w:rPr>
              <w:instrText xml:space="preserve"> PAGEREF _Toc36042138 \h </w:instrText>
            </w:r>
            <w:r w:rsidR="00CF376D">
              <w:rPr>
                <w:webHidden/>
              </w:rPr>
            </w:r>
            <w:r w:rsidR="00CF376D">
              <w:rPr>
                <w:webHidden/>
              </w:rPr>
              <w:fldChar w:fldCharType="separate"/>
            </w:r>
            <w:r w:rsidR="00B20ED1">
              <w:rPr>
                <w:webHidden/>
              </w:rPr>
              <w:t>46</w:t>
            </w:r>
            <w:r w:rsidR="00CF376D">
              <w:rPr>
                <w:webHidden/>
              </w:rPr>
              <w:fldChar w:fldCharType="end"/>
            </w:r>
          </w:hyperlink>
        </w:p>
        <w:p w14:paraId="2EC3E2F2" w14:textId="6BFE9563" w:rsidR="00CF376D" w:rsidRDefault="000052AE">
          <w:pPr>
            <w:pStyle w:val="Sommario2"/>
          </w:pPr>
          <w:hyperlink w:anchor="_Toc36042139" w:history="1">
            <w:r w:rsidR="00CF376D" w:rsidRPr="00F96C2E">
              <w:rPr>
                <w:rStyle w:val="Collegamentoipertestuale"/>
                <w:b/>
                <w:bCs/>
              </w:rPr>
              <w:t>2.8</w:t>
            </w:r>
            <w:r w:rsidR="00CF376D">
              <w:tab/>
            </w:r>
            <w:r w:rsidR="00CF376D" w:rsidRPr="00F96C2E">
              <w:rPr>
                <w:rStyle w:val="Collegamentoipertestuale"/>
                <w:b/>
                <w:bCs/>
              </w:rPr>
              <w:t>Accertamenti</w:t>
            </w:r>
            <w:r w:rsidR="00CF376D">
              <w:rPr>
                <w:webHidden/>
              </w:rPr>
              <w:tab/>
            </w:r>
            <w:r w:rsidR="00CF376D">
              <w:rPr>
                <w:webHidden/>
              </w:rPr>
              <w:fldChar w:fldCharType="begin"/>
            </w:r>
            <w:r w:rsidR="00CF376D">
              <w:rPr>
                <w:webHidden/>
              </w:rPr>
              <w:instrText xml:space="preserve"> PAGEREF _Toc36042139 \h </w:instrText>
            </w:r>
            <w:r w:rsidR="00CF376D">
              <w:rPr>
                <w:webHidden/>
              </w:rPr>
            </w:r>
            <w:r w:rsidR="00CF376D">
              <w:rPr>
                <w:webHidden/>
              </w:rPr>
              <w:fldChar w:fldCharType="separate"/>
            </w:r>
            <w:r w:rsidR="00B20ED1">
              <w:rPr>
                <w:webHidden/>
              </w:rPr>
              <w:t>47</w:t>
            </w:r>
            <w:r w:rsidR="00CF376D">
              <w:rPr>
                <w:webHidden/>
              </w:rPr>
              <w:fldChar w:fldCharType="end"/>
            </w:r>
          </w:hyperlink>
        </w:p>
        <w:p w14:paraId="2BE63296" w14:textId="7BDE6C25" w:rsidR="00CF376D" w:rsidRDefault="000052AE">
          <w:pPr>
            <w:pStyle w:val="Sommario3"/>
          </w:pPr>
          <w:hyperlink w:anchor="_Toc36042140" w:history="1">
            <w:r w:rsidR="00CF376D" w:rsidRPr="00F96C2E">
              <w:rPr>
                <w:rStyle w:val="Collegamentoipertestuale"/>
                <w:bCs/>
              </w:rPr>
              <w:t>2.8.1</w:t>
            </w:r>
            <w:r w:rsidR="00CF376D">
              <w:tab/>
            </w:r>
            <w:r w:rsidR="00CF376D" w:rsidRPr="00F96C2E">
              <w:rPr>
                <w:rStyle w:val="Collegamentoipertestuale"/>
                <w:bCs/>
              </w:rPr>
              <w:t>Nuovo Accertamento</w:t>
            </w:r>
            <w:r w:rsidR="00CF376D">
              <w:rPr>
                <w:webHidden/>
              </w:rPr>
              <w:tab/>
            </w:r>
            <w:r w:rsidR="00CF376D">
              <w:rPr>
                <w:webHidden/>
              </w:rPr>
              <w:fldChar w:fldCharType="begin"/>
            </w:r>
            <w:r w:rsidR="00CF376D">
              <w:rPr>
                <w:webHidden/>
              </w:rPr>
              <w:instrText xml:space="preserve"> PAGEREF _Toc36042140 \h </w:instrText>
            </w:r>
            <w:r w:rsidR="00CF376D">
              <w:rPr>
                <w:webHidden/>
              </w:rPr>
            </w:r>
            <w:r w:rsidR="00CF376D">
              <w:rPr>
                <w:webHidden/>
              </w:rPr>
              <w:fldChar w:fldCharType="separate"/>
            </w:r>
            <w:r w:rsidR="00B20ED1">
              <w:rPr>
                <w:webHidden/>
              </w:rPr>
              <w:t>47</w:t>
            </w:r>
            <w:r w:rsidR="00CF376D">
              <w:rPr>
                <w:webHidden/>
              </w:rPr>
              <w:fldChar w:fldCharType="end"/>
            </w:r>
          </w:hyperlink>
        </w:p>
        <w:p w14:paraId="392F61B6" w14:textId="3E05298D" w:rsidR="00CF376D" w:rsidRDefault="000052AE">
          <w:pPr>
            <w:pStyle w:val="Sommario3"/>
          </w:pPr>
          <w:hyperlink w:anchor="_Toc36042141" w:history="1">
            <w:r w:rsidR="00CF376D" w:rsidRPr="00F96C2E">
              <w:rPr>
                <w:rStyle w:val="Collegamentoipertestuale"/>
                <w:bCs/>
              </w:rPr>
              <w:t>2.8.2</w:t>
            </w:r>
            <w:r w:rsidR="00CF376D">
              <w:tab/>
            </w:r>
            <w:r w:rsidR="00CF376D" w:rsidRPr="00F96C2E">
              <w:rPr>
                <w:rStyle w:val="Collegamentoipertestuale"/>
                <w:bCs/>
              </w:rPr>
              <w:t>Ricerca Accertamenti</w:t>
            </w:r>
            <w:r w:rsidR="00CF376D">
              <w:rPr>
                <w:webHidden/>
              </w:rPr>
              <w:tab/>
            </w:r>
            <w:r w:rsidR="00CF376D">
              <w:rPr>
                <w:webHidden/>
              </w:rPr>
              <w:fldChar w:fldCharType="begin"/>
            </w:r>
            <w:r w:rsidR="00CF376D">
              <w:rPr>
                <w:webHidden/>
              </w:rPr>
              <w:instrText xml:space="preserve"> PAGEREF _Toc36042141 \h </w:instrText>
            </w:r>
            <w:r w:rsidR="00CF376D">
              <w:rPr>
                <w:webHidden/>
              </w:rPr>
            </w:r>
            <w:r w:rsidR="00CF376D">
              <w:rPr>
                <w:webHidden/>
              </w:rPr>
              <w:fldChar w:fldCharType="separate"/>
            </w:r>
            <w:r w:rsidR="00B20ED1">
              <w:rPr>
                <w:webHidden/>
              </w:rPr>
              <w:t>48</w:t>
            </w:r>
            <w:r w:rsidR="00CF376D">
              <w:rPr>
                <w:webHidden/>
              </w:rPr>
              <w:fldChar w:fldCharType="end"/>
            </w:r>
          </w:hyperlink>
        </w:p>
        <w:p w14:paraId="69C445F3" w14:textId="1AC7AE4E" w:rsidR="00CF376D" w:rsidRDefault="000052AE">
          <w:pPr>
            <w:pStyle w:val="Sommario3"/>
          </w:pPr>
          <w:hyperlink w:anchor="_Toc36042142" w:history="1">
            <w:r w:rsidR="00CF376D" w:rsidRPr="00F96C2E">
              <w:rPr>
                <w:rStyle w:val="Collegamentoipertestuale"/>
                <w:bCs/>
              </w:rPr>
              <w:t>2.8.3</w:t>
            </w:r>
            <w:r w:rsidR="00CF376D">
              <w:tab/>
            </w:r>
            <w:r w:rsidR="00CF376D" w:rsidRPr="00F96C2E">
              <w:rPr>
                <w:rStyle w:val="Collegamentoipertestuale"/>
                <w:bCs/>
              </w:rPr>
              <w:t>Visualizza Accertamenti</w:t>
            </w:r>
            <w:r w:rsidR="00CF376D">
              <w:rPr>
                <w:webHidden/>
              </w:rPr>
              <w:tab/>
            </w:r>
            <w:r w:rsidR="00CF376D">
              <w:rPr>
                <w:webHidden/>
              </w:rPr>
              <w:fldChar w:fldCharType="begin"/>
            </w:r>
            <w:r w:rsidR="00CF376D">
              <w:rPr>
                <w:webHidden/>
              </w:rPr>
              <w:instrText xml:space="preserve"> PAGEREF _Toc36042142 \h </w:instrText>
            </w:r>
            <w:r w:rsidR="00CF376D">
              <w:rPr>
                <w:webHidden/>
              </w:rPr>
            </w:r>
            <w:r w:rsidR="00CF376D">
              <w:rPr>
                <w:webHidden/>
              </w:rPr>
              <w:fldChar w:fldCharType="separate"/>
            </w:r>
            <w:r w:rsidR="00B20ED1">
              <w:rPr>
                <w:webHidden/>
              </w:rPr>
              <w:t>50</w:t>
            </w:r>
            <w:r w:rsidR="00CF376D">
              <w:rPr>
                <w:webHidden/>
              </w:rPr>
              <w:fldChar w:fldCharType="end"/>
            </w:r>
          </w:hyperlink>
        </w:p>
        <w:p w14:paraId="29BC7C61" w14:textId="580B5A4F" w:rsidR="00CF376D" w:rsidRDefault="000052AE">
          <w:pPr>
            <w:pStyle w:val="Sommario3"/>
          </w:pPr>
          <w:hyperlink w:anchor="_Toc36042143" w:history="1">
            <w:r w:rsidR="00CF376D" w:rsidRPr="00F96C2E">
              <w:rPr>
                <w:rStyle w:val="Collegamentoipertestuale"/>
                <w:bCs/>
              </w:rPr>
              <w:t>2.8.4</w:t>
            </w:r>
            <w:r w:rsidR="00CF376D">
              <w:tab/>
            </w:r>
            <w:r w:rsidR="00CF376D" w:rsidRPr="00F96C2E">
              <w:rPr>
                <w:rStyle w:val="Collegamentoipertestuale"/>
                <w:bCs/>
              </w:rPr>
              <w:t>Aggiorna Stato Accertamento</w:t>
            </w:r>
            <w:r w:rsidR="00CF376D">
              <w:rPr>
                <w:webHidden/>
              </w:rPr>
              <w:tab/>
            </w:r>
            <w:r w:rsidR="00CF376D">
              <w:rPr>
                <w:webHidden/>
              </w:rPr>
              <w:fldChar w:fldCharType="begin"/>
            </w:r>
            <w:r w:rsidR="00CF376D">
              <w:rPr>
                <w:webHidden/>
              </w:rPr>
              <w:instrText xml:space="preserve"> PAGEREF _Toc36042143 \h </w:instrText>
            </w:r>
            <w:r w:rsidR="00CF376D">
              <w:rPr>
                <w:webHidden/>
              </w:rPr>
            </w:r>
            <w:r w:rsidR="00CF376D">
              <w:rPr>
                <w:webHidden/>
              </w:rPr>
              <w:fldChar w:fldCharType="separate"/>
            </w:r>
            <w:r w:rsidR="00B20ED1">
              <w:rPr>
                <w:webHidden/>
              </w:rPr>
              <w:t>52</w:t>
            </w:r>
            <w:r w:rsidR="00CF376D">
              <w:rPr>
                <w:webHidden/>
              </w:rPr>
              <w:fldChar w:fldCharType="end"/>
            </w:r>
          </w:hyperlink>
        </w:p>
        <w:p w14:paraId="3EFC6DCE" w14:textId="4641920C" w:rsidR="00CF376D" w:rsidRDefault="000052AE">
          <w:pPr>
            <w:pStyle w:val="Sommario3"/>
          </w:pPr>
          <w:hyperlink w:anchor="_Toc36042144" w:history="1">
            <w:r w:rsidR="00CF376D" w:rsidRPr="00F96C2E">
              <w:rPr>
                <w:rStyle w:val="Collegamentoipertestuale"/>
                <w:bCs/>
              </w:rPr>
              <w:t>2.8.5</w:t>
            </w:r>
            <w:r w:rsidR="00CF376D">
              <w:tab/>
            </w:r>
            <w:r w:rsidR="00CF376D" w:rsidRPr="00F96C2E">
              <w:rPr>
                <w:rStyle w:val="Collegamentoipertestuale"/>
                <w:bCs/>
              </w:rPr>
              <w:t>Dettaglio Capitoli di un Pagamenti in Accertamento</w:t>
            </w:r>
            <w:r w:rsidR="00CF376D">
              <w:rPr>
                <w:webHidden/>
              </w:rPr>
              <w:tab/>
            </w:r>
            <w:r w:rsidR="00CF376D">
              <w:rPr>
                <w:webHidden/>
              </w:rPr>
              <w:fldChar w:fldCharType="begin"/>
            </w:r>
            <w:r w:rsidR="00CF376D">
              <w:rPr>
                <w:webHidden/>
              </w:rPr>
              <w:instrText xml:space="preserve"> PAGEREF _Toc36042144 \h </w:instrText>
            </w:r>
            <w:r w:rsidR="00CF376D">
              <w:rPr>
                <w:webHidden/>
              </w:rPr>
            </w:r>
            <w:r w:rsidR="00CF376D">
              <w:rPr>
                <w:webHidden/>
              </w:rPr>
              <w:fldChar w:fldCharType="separate"/>
            </w:r>
            <w:r w:rsidR="00B20ED1">
              <w:rPr>
                <w:webHidden/>
              </w:rPr>
              <w:t>52</w:t>
            </w:r>
            <w:r w:rsidR="00CF376D">
              <w:rPr>
                <w:webHidden/>
              </w:rPr>
              <w:fldChar w:fldCharType="end"/>
            </w:r>
          </w:hyperlink>
        </w:p>
        <w:p w14:paraId="750D4622" w14:textId="19AFC477" w:rsidR="00CF376D" w:rsidRDefault="000052AE">
          <w:pPr>
            <w:pStyle w:val="Sommario3"/>
          </w:pPr>
          <w:hyperlink w:anchor="_Toc36042145" w:history="1">
            <w:r w:rsidR="00CF376D" w:rsidRPr="00F96C2E">
              <w:rPr>
                <w:rStyle w:val="Collegamentoipertestuale"/>
                <w:bCs/>
              </w:rPr>
              <w:t>2.8.6</w:t>
            </w:r>
            <w:r w:rsidR="00CF376D">
              <w:tab/>
            </w:r>
            <w:r w:rsidR="00CF376D" w:rsidRPr="00F96C2E">
              <w:rPr>
                <w:rStyle w:val="Collegamentoipertestuale"/>
                <w:bCs/>
              </w:rPr>
              <w:t>Modifica Accertamento: Elenco Pagamenti da poter aggiungere</w:t>
            </w:r>
            <w:r w:rsidR="00CF376D">
              <w:rPr>
                <w:webHidden/>
              </w:rPr>
              <w:tab/>
            </w:r>
            <w:r w:rsidR="00CF376D">
              <w:rPr>
                <w:webHidden/>
              </w:rPr>
              <w:fldChar w:fldCharType="begin"/>
            </w:r>
            <w:r w:rsidR="00CF376D">
              <w:rPr>
                <w:webHidden/>
              </w:rPr>
              <w:instrText xml:space="preserve"> PAGEREF _Toc36042145 \h </w:instrText>
            </w:r>
            <w:r w:rsidR="00CF376D">
              <w:rPr>
                <w:webHidden/>
              </w:rPr>
            </w:r>
            <w:r w:rsidR="00CF376D">
              <w:rPr>
                <w:webHidden/>
              </w:rPr>
              <w:fldChar w:fldCharType="separate"/>
            </w:r>
            <w:r w:rsidR="00B20ED1">
              <w:rPr>
                <w:webHidden/>
              </w:rPr>
              <w:t>54</w:t>
            </w:r>
            <w:r w:rsidR="00CF376D">
              <w:rPr>
                <w:webHidden/>
              </w:rPr>
              <w:fldChar w:fldCharType="end"/>
            </w:r>
          </w:hyperlink>
        </w:p>
        <w:p w14:paraId="19487F70" w14:textId="28DC3527" w:rsidR="00CF376D" w:rsidRDefault="000052AE">
          <w:pPr>
            <w:pStyle w:val="Sommario3"/>
          </w:pPr>
          <w:hyperlink w:anchor="_Toc36042146" w:history="1">
            <w:r w:rsidR="00CF376D" w:rsidRPr="00F96C2E">
              <w:rPr>
                <w:rStyle w:val="Collegamentoipertestuale"/>
                <w:bCs/>
              </w:rPr>
              <w:t>2.8.7</w:t>
            </w:r>
            <w:r w:rsidR="00CF376D">
              <w:tab/>
            </w:r>
            <w:r w:rsidR="00CF376D" w:rsidRPr="00F96C2E">
              <w:rPr>
                <w:rStyle w:val="Collegamentoipertestuale"/>
                <w:bCs/>
              </w:rPr>
              <w:t>Modifica Accertamento: Aggiungi Pagamenti</w:t>
            </w:r>
            <w:r w:rsidR="00CF376D">
              <w:rPr>
                <w:webHidden/>
              </w:rPr>
              <w:tab/>
            </w:r>
            <w:r w:rsidR="00CF376D">
              <w:rPr>
                <w:webHidden/>
              </w:rPr>
              <w:fldChar w:fldCharType="begin"/>
            </w:r>
            <w:r w:rsidR="00CF376D">
              <w:rPr>
                <w:webHidden/>
              </w:rPr>
              <w:instrText xml:space="preserve"> PAGEREF _Toc36042146 \h </w:instrText>
            </w:r>
            <w:r w:rsidR="00CF376D">
              <w:rPr>
                <w:webHidden/>
              </w:rPr>
            </w:r>
            <w:r w:rsidR="00CF376D">
              <w:rPr>
                <w:webHidden/>
              </w:rPr>
              <w:fldChar w:fldCharType="separate"/>
            </w:r>
            <w:r w:rsidR="00B20ED1">
              <w:rPr>
                <w:webHidden/>
              </w:rPr>
              <w:t>55</w:t>
            </w:r>
            <w:r w:rsidR="00CF376D">
              <w:rPr>
                <w:webHidden/>
              </w:rPr>
              <w:fldChar w:fldCharType="end"/>
            </w:r>
          </w:hyperlink>
        </w:p>
        <w:p w14:paraId="0D4DB38C" w14:textId="6531601C" w:rsidR="00CF376D" w:rsidRDefault="000052AE">
          <w:pPr>
            <w:pStyle w:val="Sommario3"/>
          </w:pPr>
          <w:hyperlink w:anchor="_Toc36042147" w:history="1">
            <w:r w:rsidR="00CF376D" w:rsidRPr="00F96C2E">
              <w:rPr>
                <w:rStyle w:val="Collegamentoipertestuale"/>
                <w:bCs/>
              </w:rPr>
              <w:t>2.8.8</w:t>
            </w:r>
            <w:r w:rsidR="00CF376D">
              <w:tab/>
            </w:r>
            <w:r w:rsidR="00CF376D" w:rsidRPr="00F96C2E">
              <w:rPr>
                <w:rStyle w:val="Collegamentoipertestuale"/>
                <w:bCs/>
              </w:rPr>
              <w:t>Modifica Accertamento: Elenco Pagamenti da poter rimuovere</w:t>
            </w:r>
            <w:r w:rsidR="00CF376D">
              <w:rPr>
                <w:webHidden/>
              </w:rPr>
              <w:tab/>
            </w:r>
            <w:r w:rsidR="00CF376D">
              <w:rPr>
                <w:webHidden/>
              </w:rPr>
              <w:fldChar w:fldCharType="begin"/>
            </w:r>
            <w:r w:rsidR="00CF376D">
              <w:rPr>
                <w:webHidden/>
              </w:rPr>
              <w:instrText xml:space="preserve"> PAGEREF _Toc36042147 \h </w:instrText>
            </w:r>
            <w:r w:rsidR="00CF376D">
              <w:rPr>
                <w:webHidden/>
              </w:rPr>
            </w:r>
            <w:r w:rsidR="00CF376D">
              <w:rPr>
                <w:webHidden/>
              </w:rPr>
              <w:fldChar w:fldCharType="separate"/>
            </w:r>
            <w:r w:rsidR="00B20ED1">
              <w:rPr>
                <w:webHidden/>
              </w:rPr>
              <w:t>57</w:t>
            </w:r>
            <w:r w:rsidR="00CF376D">
              <w:rPr>
                <w:webHidden/>
              </w:rPr>
              <w:fldChar w:fldCharType="end"/>
            </w:r>
          </w:hyperlink>
        </w:p>
        <w:p w14:paraId="78EDBCC0" w14:textId="04064E96" w:rsidR="00CF376D" w:rsidRDefault="000052AE">
          <w:pPr>
            <w:pStyle w:val="Sommario3"/>
          </w:pPr>
          <w:hyperlink w:anchor="_Toc36042148" w:history="1">
            <w:r w:rsidR="00CF376D" w:rsidRPr="00F96C2E">
              <w:rPr>
                <w:rStyle w:val="Collegamentoipertestuale"/>
                <w:bCs/>
              </w:rPr>
              <w:t>2.8.9</w:t>
            </w:r>
            <w:r w:rsidR="00CF376D">
              <w:tab/>
            </w:r>
            <w:r w:rsidR="00CF376D" w:rsidRPr="00F96C2E">
              <w:rPr>
                <w:rStyle w:val="Collegamentoipertestuale"/>
                <w:bCs/>
              </w:rPr>
              <w:t>Modifica Accertamento: Rimuovi Pagamenti</w:t>
            </w:r>
            <w:r w:rsidR="00CF376D">
              <w:rPr>
                <w:webHidden/>
              </w:rPr>
              <w:tab/>
            </w:r>
            <w:r w:rsidR="00CF376D">
              <w:rPr>
                <w:webHidden/>
              </w:rPr>
              <w:fldChar w:fldCharType="begin"/>
            </w:r>
            <w:r w:rsidR="00CF376D">
              <w:rPr>
                <w:webHidden/>
              </w:rPr>
              <w:instrText xml:space="preserve"> PAGEREF _Toc36042148 \h </w:instrText>
            </w:r>
            <w:r w:rsidR="00CF376D">
              <w:rPr>
                <w:webHidden/>
              </w:rPr>
            </w:r>
            <w:r w:rsidR="00CF376D">
              <w:rPr>
                <w:webHidden/>
              </w:rPr>
              <w:fldChar w:fldCharType="separate"/>
            </w:r>
            <w:r w:rsidR="00B20ED1">
              <w:rPr>
                <w:webHidden/>
              </w:rPr>
              <w:t>58</w:t>
            </w:r>
            <w:r w:rsidR="00CF376D">
              <w:rPr>
                <w:webHidden/>
              </w:rPr>
              <w:fldChar w:fldCharType="end"/>
            </w:r>
          </w:hyperlink>
        </w:p>
        <w:p w14:paraId="536F091C" w14:textId="33F6BE55" w:rsidR="00CF376D" w:rsidRDefault="000052AE">
          <w:pPr>
            <w:pStyle w:val="Sommario3"/>
          </w:pPr>
          <w:hyperlink w:anchor="_Toc36042149" w:history="1">
            <w:r w:rsidR="00CF376D" w:rsidRPr="00F96C2E">
              <w:rPr>
                <w:rStyle w:val="Collegamentoipertestuale"/>
                <w:bCs/>
              </w:rPr>
              <w:t>2.8.10</w:t>
            </w:r>
            <w:r w:rsidR="00CF376D">
              <w:tab/>
            </w:r>
            <w:r w:rsidR="00CF376D" w:rsidRPr="00F96C2E">
              <w:rPr>
                <w:rStyle w:val="Collegamentoipertestuale"/>
                <w:bCs/>
              </w:rPr>
              <w:t>Elenco Stati Accertamenti</w:t>
            </w:r>
            <w:r w:rsidR="00CF376D">
              <w:rPr>
                <w:webHidden/>
              </w:rPr>
              <w:tab/>
            </w:r>
            <w:r w:rsidR="00CF376D">
              <w:rPr>
                <w:webHidden/>
              </w:rPr>
              <w:fldChar w:fldCharType="begin"/>
            </w:r>
            <w:r w:rsidR="00CF376D">
              <w:rPr>
                <w:webHidden/>
              </w:rPr>
              <w:instrText xml:space="preserve"> PAGEREF _Toc36042149 \h </w:instrText>
            </w:r>
            <w:r w:rsidR="00CF376D">
              <w:rPr>
                <w:webHidden/>
              </w:rPr>
            </w:r>
            <w:r w:rsidR="00CF376D">
              <w:rPr>
                <w:webHidden/>
              </w:rPr>
              <w:fldChar w:fldCharType="separate"/>
            </w:r>
            <w:r w:rsidR="00B20ED1">
              <w:rPr>
                <w:webHidden/>
              </w:rPr>
              <w:t>59</w:t>
            </w:r>
            <w:r w:rsidR="00CF376D">
              <w:rPr>
                <w:webHidden/>
              </w:rPr>
              <w:fldChar w:fldCharType="end"/>
            </w:r>
          </w:hyperlink>
        </w:p>
        <w:p w14:paraId="65BD5EA5" w14:textId="78D01AFB" w:rsidR="00CF376D" w:rsidRDefault="000052AE">
          <w:pPr>
            <w:pStyle w:val="Sommario2"/>
          </w:pPr>
          <w:hyperlink w:anchor="_Toc36042150" w:history="1">
            <w:r w:rsidR="00CF376D" w:rsidRPr="00F96C2E">
              <w:rPr>
                <w:rStyle w:val="Collegamentoipertestuale"/>
                <w:b/>
                <w:bCs/>
              </w:rPr>
              <w:t>2.9</w:t>
            </w:r>
            <w:r w:rsidR="00CF376D">
              <w:tab/>
            </w:r>
            <w:r w:rsidR="00CF376D" w:rsidRPr="00F96C2E">
              <w:rPr>
                <w:rStyle w:val="Collegamentoipertestuale"/>
                <w:b/>
                <w:bCs/>
              </w:rPr>
              <w:t>Capitoli</w:t>
            </w:r>
            <w:r w:rsidR="00CF376D">
              <w:rPr>
                <w:webHidden/>
              </w:rPr>
              <w:tab/>
            </w:r>
            <w:r w:rsidR="00CF376D">
              <w:rPr>
                <w:webHidden/>
              </w:rPr>
              <w:fldChar w:fldCharType="begin"/>
            </w:r>
            <w:r w:rsidR="00CF376D">
              <w:rPr>
                <w:webHidden/>
              </w:rPr>
              <w:instrText xml:space="preserve"> PAGEREF _Toc36042150 \h </w:instrText>
            </w:r>
            <w:r w:rsidR="00CF376D">
              <w:rPr>
                <w:webHidden/>
              </w:rPr>
            </w:r>
            <w:r w:rsidR="00CF376D">
              <w:rPr>
                <w:webHidden/>
              </w:rPr>
              <w:fldChar w:fldCharType="separate"/>
            </w:r>
            <w:r w:rsidR="00B20ED1">
              <w:rPr>
                <w:webHidden/>
              </w:rPr>
              <w:t>60</w:t>
            </w:r>
            <w:r w:rsidR="00CF376D">
              <w:rPr>
                <w:webHidden/>
              </w:rPr>
              <w:fldChar w:fldCharType="end"/>
            </w:r>
          </w:hyperlink>
        </w:p>
        <w:p w14:paraId="2CE4DA3A" w14:textId="61930B25" w:rsidR="00CF376D" w:rsidRDefault="000052AE">
          <w:pPr>
            <w:pStyle w:val="Sommario3"/>
          </w:pPr>
          <w:hyperlink w:anchor="_Toc36042151" w:history="1">
            <w:r w:rsidR="00CF376D" w:rsidRPr="00F96C2E">
              <w:rPr>
                <w:rStyle w:val="Collegamentoipertestuale"/>
                <w:bCs/>
              </w:rPr>
              <w:t>2.9.1</w:t>
            </w:r>
            <w:r w:rsidR="00CF376D">
              <w:tab/>
            </w:r>
            <w:r w:rsidR="00CF376D" w:rsidRPr="00F96C2E">
              <w:rPr>
                <w:rStyle w:val="Collegamentoipertestuale"/>
                <w:bCs/>
              </w:rPr>
              <w:t>Ricerca Capitoli</w:t>
            </w:r>
            <w:r w:rsidR="00CF376D">
              <w:rPr>
                <w:webHidden/>
              </w:rPr>
              <w:tab/>
            </w:r>
            <w:r w:rsidR="00CF376D">
              <w:rPr>
                <w:webHidden/>
              </w:rPr>
              <w:fldChar w:fldCharType="begin"/>
            </w:r>
            <w:r w:rsidR="00CF376D">
              <w:rPr>
                <w:webHidden/>
              </w:rPr>
              <w:instrText xml:space="preserve"> PAGEREF _Toc36042151 \h </w:instrText>
            </w:r>
            <w:r w:rsidR="00CF376D">
              <w:rPr>
                <w:webHidden/>
              </w:rPr>
            </w:r>
            <w:r w:rsidR="00CF376D">
              <w:rPr>
                <w:webHidden/>
              </w:rPr>
              <w:fldChar w:fldCharType="separate"/>
            </w:r>
            <w:r w:rsidR="00B20ED1">
              <w:rPr>
                <w:webHidden/>
              </w:rPr>
              <w:t>60</w:t>
            </w:r>
            <w:r w:rsidR="00CF376D">
              <w:rPr>
                <w:webHidden/>
              </w:rPr>
              <w:fldChar w:fldCharType="end"/>
            </w:r>
          </w:hyperlink>
        </w:p>
        <w:p w14:paraId="6294A754" w14:textId="0D510495" w:rsidR="00CF376D" w:rsidRDefault="000052AE">
          <w:pPr>
            <w:pStyle w:val="Sommario3"/>
          </w:pPr>
          <w:hyperlink w:anchor="_Toc36042152" w:history="1">
            <w:r w:rsidR="00CF376D" w:rsidRPr="00F96C2E">
              <w:rPr>
                <w:rStyle w:val="Collegamentoipertestuale"/>
                <w:bCs/>
              </w:rPr>
              <w:t>2.9.2</w:t>
            </w:r>
            <w:r w:rsidR="00CF376D">
              <w:tab/>
            </w:r>
            <w:r w:rsidR="00CF376D" w:rsidRPr="00F96C2E">
              <w:rPr>
                <w:rStyle w:val="Collegamentoipertestuale"/>
                <w:bCs/>
              </w:rPr>
              <w:t>Nuovo Capitolo</w:t>
            </w:r>
            <w:r w:rsidR="00CF376D">
              <w:rPr>
                <w:webHidden/>
              </w:rPr>
              <w:tab/>
            </w:r>
            <w:r w:rsidR="00CF376D">
              <w:rPr>
                <w:webHidden/>
              </w:rPr>
              <w:fldChar w:fldCharType="begin"/>
            </w:r>
            <w:r w:rsidR="00CF376D">
              <w:rPr>
                <w:webHidden/>
              </w:rPr>
              <w:instrText xml:space="preserve"> PAGEREF _Toc36042152 \h </w:instrText>
            </w:r>
            <w:r w:rsidR="00CF376D">
              <w:rPr>
                <w:webHidden/>
              </w:rPr>
            </w:r>
            <w:r w:rsidR="00CF376D">
              <w:rPr>
                <w:webHidden/>
              </w:rPr>
              <w:fldChar w:fldCharType="separate"/>
            </w:r>
            <w:r w:rsidR="00B20ED1">
              <w:rPr>
                <w:webHidden/>
              </w:rPr>
              <w:t>62</w:t>
            </w:r>
            <w:r w:rsidR="00CF376D">
              <w:rPr>
                <w:webHidden/>
              </w:rPr>
              <w:fldChar w:fldCharType="end"/>
            </w:r>
          </w:hyperlink>
        </w:p>
        <w:p w14:paraId="7BE42D8F" w14:textId="6869B2A5" w:rsidR="00CF376D" w:rsidRDefault="000052AE">
          <w:pPr>
            <w:pStyle w:val="Sommario3"/>
          </w:pPr>
          <w:hyperlink w:anchor="_Toc36042153" w:history="1">
            <w:r w:rsidR="00CF376D" w:rsidRPr="00F96C2E">
              <w:rPr>
                <w:rStyle w:val="Collegamentoipertestuale"/>
                <w:bCs/>
              </w:rPr>
              <w:t>2.9.3</w:t>
            </w:r>
            <w:r w:rsidR="00CF376D">
              <w:tab/>
            </w:r>
            <w:r w:rsidR="00CF376D" w:rsidRPr="00F96C2E">
              <w:rPr>
                <w:rStyle w:val="Collegamentoipertestuale"/>
                <w:bCs/>
              </w:rPr>
              <w:t>Dettaglio Capitolo</w:t>
            </w:r>
            <w:r w:rsidR="00CF376D">
              <w:rPr>
                <w:webHidden/>
              </w:rPr>
              <w:tab/>
            </w:r>
            <w:r w:rsidR="00CF376D">
              <w:rPr>
                <w:webHidden/>
              </w:rPr>
              <w:fldChar w:fldCharType="begin"/>
            </w:r>
            <w:r w:rsidR="00CF376D">
              <w:rPr>
                <w:webHidden/>
              </w:rPr>
              <w:instrText xml:space="preserve"> PAGEREF _Toc36042153 \h </w:instrText>
            </w:r>
            <w:r w:rsidR="00CF376D">
              <w:rPr>
                <w:webHidden/>
              </w:rPr>
            </w:r>
            <w:r w:rsidR="00CF376D">
              <w:rPr>
                <w:webHidden/>
              </w:rPr>
              <w:fldChar w:fldCharType="separate"/>
            </w:r>
            <w:r w:rsidR="00B20ED1">
              <w:rPr>
                <w:webHidden/>
              </w:rPr>
              <w:t>63</w:t>
            </w:r>
            <w:r w:rsidR="00CF376D">
              <w:rPr>
                <w:webHidden/>
              </w:rPr>
              <w:fldChar w:fldCharType="end"/>
            </w:r>
          </w:hyperlink>
        </w:p>
        <w:p w14:paraId="7BB4C44D" w14:textId="60C44864" w:rsidR="00CF376D" w:rsidRDefault="000052AE">
          <w:pPr>
            <w:pStyle w:val="Sommario3"/>
          </w:pPr>
          <w:hyperlink w:anchor="_Toc36042154" w:history="1">
            <w:r w:rsidR="00CF376D" w:rsidRPr="00F96C2E">
              <w:rPr>
                <w:rStyle w:val="Collegamentoipertestuale"/>
                <w:bCs/>
              </w:rPr>
              <w:t>2.9.4</w:t>
            </w:r>
            <w:r w:rsidR="00CF376D">
              <w:tab/>
            </w:r>
            <w:r w:rsidR="00CF376D" w:rsidRPr="00F96C2E">
              <w:rPr>
                <w:rStyle w:val="Collegamentoipertestuale"/>
                <w:bCs/>
              </w:rPr>
              <w:t>Modifica Capitolo</w:t>
            </w:r>
            <w:r w:rsidR="00CF376D">
              <w:rPr>
                <w:webHidden/>
              </w:rPr>
              <w:tab/>
            </w:r>
            <w:r w:rsidR="00CF376D">
              <w:rPr>
                <w:webHidden/>
              </w:rPr>
              <w:fldChar w:fldCharType="begin"/>
            </w:r>
            <w:r w:rsidR="00CF376D">
              <w:rPr>
                <w:webHidden/>
              </w:rPr>
              <w:instrText xml:space="preserve"> PAGEREF _Toc36042154 \h </w:instrText>
            </w:r>
            <w:r w:rsidR="00CF376D">
              <w:rPr>
                <w:webHidden/>
              </w:rPr>
            </w:r>
            <w:r w:rsidR="00CF376D">
              <w:rPr>
                <w:webHidden/>
              </w:rPr>
              <w:fldChar w:fldCharType="separate"/>
            </w:r>
            <w:r w:rsidR="00B20ED1">
              <w:rPr>
                <w:webHidden/>
              </w:rPr>
              <w:t>64</w:t>
            </w:r>
            <w:r w:rsidR="00CF376D">
              <w:rPr>
                <w:webHidden/>
              </w:rPr>
              <w:fldChar w:fldCharType="end"/>
            </w:r>
          </w:hyperlink>
        </w:p>
        <w:p w14:paraId="60DBB9D4" w14:textId="3315B3D3" w:rsidR="00CF376D" w:rsidRDefault="000052AE">
          <w:pPr>
            <w:pStyle w:val="Sommario3"/>
          </w:pPr>
          <w:hyperlink w:anchor="_Toc36042155" w:history="1">
            <w:r w:rsidR="00CF376D" w:rsidRPr="00F96C2E">
              <w:rPr>
                <w:rStyle w:val="Collegamentoipertestuale"/>
                <w:bCs/>
              </w:rPr>
              <w:t>2.9.5</w:t>
            </w:r>
            <w:r w:rsidR="00CF376D">
              <w:tab/>
            </w:r>
            <w:r w:rsidR="00CF376D" w:rsidRPr="00F96C2E">
              <w:rPr>
                <w:rStyle w:val="Collegamentoipertestuale"/>
                <w:bCs/>
              </w:rPr>
              <w:t>Cancellazione Capitolo</w:t>
            </w:r>
            <w:r w:rsidR="00CF376D">
              <w:rPr>
                <w:webHidden/>
              </w:rPr>
              <w:tab/>
            </w:r>
            <w:r w:rsidR="00CF376D">
              <w:rPr>
                <w:webHidden/>
              </w:rPr>
              <w:fldChar w:fldCharType="begin"/>
            </w:r>
            <w:r w:rsidR="00CF376D">
              <w:rPr>
                <w:webHidden/>
              </w:rPr>
              <w:instrText xml:space="preserve"> PAGEREF _Toc36042155 \h </w:instrText>
            </w:r>
            <w:r w:rsidR="00CF376D">
              <w:rPr>
                <w:webHidden/>
              </w:rPr>
            </w:r>
            <w:r w:rsidR="00CF376D">
              <w:rPr>
                <w:webHidden/>
              </w:rPr>
              <w:fldChar w:fldCharType="separate"/>
            </w:r>
            <w:r w:rsidR="00B20ED1">
              <w:rPr>
                <w:webHidden/>
              </w:rPr>
              <w:t>65</w:t>
            </w:r>
            <w:r w:rsidR="00CF376D">
              <w:rPr>
                <w:webHidden/>
              </w:rPr>
              <w:fldChar w:fldCharType="end"/>
            </w:r>
          </w:hyperlink>
        </w:p>
        <w:p w14:paraId="6874DD98" w14:textId="432DCC19" w:rsidR="00CF376D" w:rsidRDefault="000052AE">
          <w:pPr>
            <w:pStyle w:val="Sommario3"/>
          </w:pPr>
          <w:hyperlink w:anchor="_Toc36042156" w:history="1">
            <w:r w:rsidR="00CF376D" w:rsidRPr="00F96C2E">
              <w:rPr>
                <w:rStyle w:val="Collegamentoipertestuale"/>
                <w:bCs/>
              </w:rPr>
              <w:t>2.9.6</w:t>
            </w:r>
            <w:r w:rsidR="00CF376D">
              <w:tab/>
            </w:r>
            <w:r w:rsidR="00CF376D" w:rsidRPr="00F96C2E">
              <w:rPr>
                <w:rStyle w:val="Collegamentoipertestuale"/>
                <w:bCs/>
              </w:rPr>
              <w:t>Import massivo Capitoli</w:t>
            </w:r>
            <w:r w:rsidR="00CF376D">
              <w:rPr>
                <w:webHidden/>
              </w:rPr>
              <w:tab/>
            </w:r>
            <w:r w:rsidR="00CF376D">
              <w:rPr>
                <w:webHidden/>
              </w:rPr>
              <w:fldChar w:fldCharType="begin"/>
            </w:r>
            <w:r w:rsidR="00CF376D">
              <w:rPr>
                <w:webHidden/>
              </w:rPr>
              <w:instrText xml:space="preserve"> PAGEREF _Toc36042156 \h </w:instrText>
            </w:r>
            <w:r w:rsidR="00CF376D">
              <w:rPr>
                <w:webHidden/>
              </w:rPr>
            </w:r>
            <w:r w:rsidR="00CF376D">
              <w:rPr>
                <w:webHidden/>
              </w:rPr>
              <w:fldChar w:fldCharType="separate"/>
            </w:r>
            <w:r w:rsidR="00B20ED1">
              <w:rPr>
                <w:webHidden/>
              </w:rPr>
              <w:t>66</w:t>
            </w:r>
            <w:r w:rsidR="00CF376D">
              <w:rPr>
                <w:webHidden/>
              </w:rPr>
              <w:fldChar w:fldCharType="end"/>
            </w:r>
          </w:hyperlink>
        </w:p>
        <w:p w14:paraId="6665F96B" w14:textId="2B9D3949" w:rsidR="00CF376D" w:rsidRDefault="000052AE">
          <w:pPr>
            <w:pStyle w:val="Sommario3"/>
          </w:pPr>
          <w:hyperlink w:anchor="_Toc36042157" w:history="1">
            <w:r w:rsidR="00CF376D" w:rsidRPr="00F96C2E">
              <w:rPr>
                <w:rStyle w:val="Collegamentoipertestuale"/>
                <w:bCs/>
              </w:rPr>
              <w:t>2.9.7</w:t>
            </w:r>
            <w:r w:rsidR="00CF376D">
              <w:tab/>
            </w:r>
            <w:r w:rsidR="00CF376D" w:rsidRPr="00F96C2E">
              <w:rPr>
                <w:rStyle w:val="Collegamentoipertestuale"/>
                <w:bCs/>
              </w:rPr>
              <w:t>Elenco Uffici</w:t>
            </w:r>
            <w:r w:rsidR="00CF376D">
              <w:rPr>
                <w:webHidden/>
              </w:rPr>
              <w:tab/>
            </w:r>
            <w:r w:rsidR="00CF376D">
              <w:rPr>
                <w:webHidden/>
              </w:rPr>
              <w:fldChar w:fldCharType="begin"/>
            </w:r>
            <w:r w:rsidR="00CF376D">
              <w:rPr>
                <w:webHidden/>
              </w:rPr>
              <w:instrText xml:space="preserve"> PAGEREF _Toc36042157 \h </w:instrText>
            </w:r>
            <w:r w:rsidR="00CF376D">
              <w:rPr>
                <w:webHidden/>
              </w:rPr>
            </w:r>
            <w:r w:rsidR="00CF376D">
              <w:rPr>
                <w:webHidden/>
              </w:rPr>
              <w:fldChar w:fldCharType="separate"/>
            </w:r>
            <w:r w:rsidR="00B20ED1">
              <w:rPr>
                <w:webHidden/>
              </w:rPr>
              <w:t>67</w:t>
            </w:r>
            <w:r w:rsidR="00CF376D">
              <w:rPr>
                <w:webHidden/>
              </w:rPr>
              <w:fldChar w:fldCharType="end"/>
            </w:r>
          </w:hyperlink>
        </w:p>
        <w:p w14:paraId="711E589B" w14:textId="4F2B6D2B" w:rsidR="00CF376D" w:rsidRDefault="000052AE">
          <w:pPr>
            <w:pStyle w:val="Sommario3"/>
          </w:pPr>
          <w:hyperlink w:anchor="_Toc36042158" w:history="1">
            <w:r w:rsidR="00CF376D" w:rsidRPr="00F96C2E">
              <w:rPr>
                <w:rStyle w:val="Collegamentoipertestuale"/>
                <w:bCs/>
              </w:rPr>
              <w:t>2.9.8</w:t>
            </w:r>
            <w:r w:rsidR="00CF376D">
              <w:tab/>
            </w:r>
            <w:r w:rsidR="00CF376D" w:rsidRPr="00F96C2E">
              <w:rPr>
                <w:rStyle w:val="Collegamentoipertestuale"/>
                <w:bCs/>
              </w:rPr>
              <w:t>Elenco Tipi Dovuto</w:t>
            </w:r>
            <w:r w:rsidR="00CF376D">
              <w:rPr>
                <w:webHidden/>
              </w:rPr>
              <w:tab/>
            </w:r>
            <w:r w:rsidR="00CF376D">
              <w:rPr>
                <w:webHidden/>
              </w:rPr>
              <w:fldChar w:fldCharType="begin"/>
            </w:r>
            <w:r w:rsidR="00CF376D">
              <w:rPr>
                <w:webHidden/>
              </w:rPr>
              <w:instrText xml:space="preserve"> PAGEREF _Toc36042158 \h </w:instrText>
            </w:r>
            <w:r w:rsidR="00CF376D">
              <w:rPr>
                <w:webHidden/>
              </w:rPr>
            </w:r>
            <w:r w:rsidR="00CF376D">
              <w:rPr>
                <w:webHidden/>
              </w:rPr>
              <w:fldChar w:fldCharType="separate"/>
            </w:r>
            <w:r w:rsidR="00B20ED1">
              <w:rPr>
                <w:webHidden/>
              </w:rPr>
              <w:t>67</w:t>
            </w:r>
            <w:r w:rsidR="00CF376D">
              <w:rPr>
                <w:webHidden/>
              </w:rPr>
              <w:fldChar w:fldCharType="end"/>
            </w:r>
          </w:hyperlink>
        </w:p>
        <w:p w14:paraId="343A313D" w14:textId="5A588E97" w:rsidR="00CF376D" w:rsidRDefault="000052AE">
          <w:pPr>
            <w:pStyle w:val="Sommario3"/>
          </w:pPr>
          <w:hyperlink w:anchor="_Toc36042159" w:history="1">
            <w:r w:rsidR="00CF376D" w:rsidRPr="00F96C2E">
              <w:rPr>
                <w:rStyle w:val="Collegamentoipertestuale"/>
                <w:bCs/>
              </w:rPr>
              <w:t>2.9.9</w:t>
            </w:r>
            <w:r w:rsidR="00CF376D">
              <w:tab/>
            </w:r>
            <w:r w:rsidR="00CF376D" w:rsidRPr="00F96C2E">
              <w:rPr>
                <w:rStyle w:val="Collegamentoipertestuale"/>
                <w:bCs/>
              </w:rPr>
              <w:t>Elenco Capitoli</w:t>
            </w:r>
            <w:r w:rsidR="00CF376D">
              <w:rPr>
                <w:webHidden/>
              </w:rPr>
              <w:tab/>
            </w:r>
            <w:r w:rsidR="00CF376D">
              <w:rPr>
                <w:webHidden/>
              </w:rPr>
              <w:fldChar w:fldCharType="begin"/>
            </w:r>
            <w:r w:rsidR="00CF376D">
              <w:rPr>
                <w:webHidden/>
              </w:rPr>
              <w:instrText xml:space="preserve"> PAGEREF _Toc36042159 \h </w:instrText>
            </w:r>
            <w:r w:rsidR="00CF376D">
              <w:rPr>
                <w:webHidden/>
              </w:rPr>
            </w:r>
            <w:r w:rsidR="00CF376D">
              <w:rPr>
                <w:webHidden/>
              </w:rPr>
              <w:fldChar w:fldCharType="separate"/>
            </w:r>
            <w:r w:rsidR="00B20ED1">
              <w:rPr>
                <w:webHidden/>
              </w:rPr>
              <w:t>68</w:t>
            </w:r>
            <w:r w:rsidR="00CF376D">
              <w:rPr>
                <w:webHidden/>
              </w:rPr>
              <w:fldChar w:fldCharType="end"/>
            </w:r>
          </w:hyperlink>
        </w:p>
        <w:p w14:paraId="377FBF9C" w14:textId="7DC94B3B" w:rsidR="00CF376D" w:rsidRDefault="000052AE">
          <w:pPr>
            <w:pStyle w:val="Sommario3"/>
          </w:pPr>
          <w:hyperlink w:anchor="_Toc36042160" w:history="1">
            <w:r w:rsidR="00CF376D" w:rsidRPr="00F96C2E">
              <w:rPr>
                <w:rStyle w:val="Collegamentoipertestuale"/>
                <w:bCs/>
              </w:rPr>
              <w:t>2.9.10</w:t>
            </w:r>
            <w:r w:rsidR="00CF376D">
              <w:tab/>
            </w:r>
            <w:r w:rsidR="00CF376D" w:rsidRPr="00F96C2E">
              <w:rPr>
                <w:rStyle w:val="Collegamentoipertestuale"/>
                <w:bCs/>
              </w:rPr>
              <w:t>Elenco Accertamenti (per Capitoli)</w:t>
            </w:r>
            <w:r w:rsidR="00CF376D">
              <w:rPr>
                <w:webHidden/>
              </w:rPr>
              <w:tab/>
            </w:r>
            <w:r w:rsidR="00CF376D">
              <w:rPr>
                <w:webHidden/>
              </w:rPr>
              <w:fldChar w:fldCharType="begin"/>
            </w:r>
            <w:r w:rsidR="00CF376D">
              <w:rPr>
                <w:webHidden/>
              </w:rPr>
              <w:instrText xml:space="preserve"> PAGEREF _Toc36042160 \h </w:instrText>
            </w:r>
            <w:r w:rsidR="00CF376D">
              <w:rPr>
                <w:webHidden/>
              </w:rPr>
            </w:r>
            <w:r w:rsidR="00CF376D">
              <w:rPr>
                <w:webHidden/>
              </w:rPr>
              <w:fldChar w:fldCharType="separate"/>
            </w:r>
            <w:r w:rsidR="00B20ED1">
              <w:rPr>
                <w:webHidden/>
              </w:rPr>
              <w:t>69</w:t>
            </w:r>
            <w:r w:rsidR="00CF376D">
              <w:rPr>
                <w:webHidden/>
              </w:rPr>
              <w:fldChar w:fldCharType="end"/>
            </w:r>
          </w:hyperlink>
        </w:p>
        <w:p w14:paraId="3AE6A454" w14:textId="01052406" w:rsidR="00CF376D" w:rsidRDefault="000052AE">
          <w:pPr>
            <w:pStyle w:val="Sommario2"/>
          </w:pPr>
          <w:hyperlink w:anchor="_Toc36042161" w:history="1">
            <w:r w:rsidR="00CF376D" w:rsidRPr="00F96C2E">
              <w:rPr>
                <w:rStyle w:val="Collegamentoipertestuale"/>
                <w:b/>
                <w:bCs/>
              </w:rPr>
              <w:t>2.10</w:t>
            </w:r>
            <w:r w:rsidR="00CF376D">
              <w:tab/>
            </w:r>
            <w:r w:rsidR="00CF376D" w:rsidRPr="00F96C2E">
              <w:rPr>
                <w:rStyle w:val="Collegamentoipertestuale"/>
                <w:b/>
                <w:bCs/>
              </w:rPr>
              <w:t>Statistiche</w:t>
            </w:r>
            <w:r w:rsidR="00CF376D">
              <w:rPr>
                <w:webHidden/>
              </w:rPr>
              <w:tab/>
            </w:r>
            <w:r w:rsidR="00CF376D">
              <w:rPr>
                <w:webHidden/>
              </w:rPr>
              <w:fldChar w:fldCharType="begin"/>
            </w:r>
            <w:r w:rsidR="00CF376D">
              <w:rPr>
                <w:webHidden/>
              </w:rPr>
              <w:instrText xml:space="preserve"> PAGEREF _Toc36042161 \h </w:instrText>
            </w:r>
            <w:r w:rsidR="00CF376D">
              <w:rPr>
                <w:webHidden/>
              </w:rPr>
            </w:r>
            <w:r w:rsidR="00CF376D">
              <w:rPr>
                <w:webHidden/>
              </w:rPr>
              <w:fldChar w:fldCharType="separate"/>
            </w:r>
            <w:r w:rsidR="00B20ED1">
              <w:rPr>
                <w:webHidden/>
              </w:rPr>
              <w:t>70</w:t>
            </w:r>
            <w:r w:rsidR="00CF376D">
              <w:rPr>
                <w:webHidden/>
              </w:rPr>
              <w:fldChar w:fldCharType="end"/>
            </w:r>
          </w:hyperlink>
        </w:p>
        <w:p w14:paraId="3D3B107E" w14:textId="662DD170" w:rsidR="00CF376D" w:rsidRDefault="000052AE">
          <w:pPr>
            <w:pStyle w:val="Sommario3"/>
          </w:pPr>
          <w:hyperlink w:anchor="_Toc36042162" w:history="1">
            <w:r w:rsidR="00CF376D" w:rsidRPr="00F96C2E">
              <w:rPr>
                <w:rStyle w:val="Collegamentoipertestuale"/>
                <w:bCs/>
              </w:rPr>
              <w:t>2.10.1</w:t>
            </w:r>
            <w:r w:rsidR="00CF376D">
              <w:tab/>
            </w:r>
            <w:r w:rsidR="00CF376D" w:rsidRPr="00F96C2E">
              <w:rPr>
                <w:rStyle w:val="Collegamentoipertestuale"/>
                <w:bCs/>
              </w:rPr>
              <w:t>Dettaglio Statistica: Totali ripartiti per Anno/Mese/Giorno</w:t>
            </w:r>
            <w:r w:rsidR="00CF376D">
              <w:rPr>
                <w:webHidden/>
              </w:rPr>
              <w:tab/>
            </w:r>
            <w:r w:rsidR="00CF376D">
              <w:rPr>
                <w:webHidden/>
              </w:rPr>
              <w:fldChar w:fldCharType="begin"/>
            </w:r>
            <w:r w:rsidR="00CF376D">
              <w:rPr>
                <w:webHidden/>
              </w:rPr>
              <w:instrText xml:space="preserve"> PAGEREF _Toc36042162 \h </w:instrText>
            </w:r>
            <w:r w:rsidR="00CF376D">
              <w:rPr>
                <w:webHidden/>
              </w:rPr>
            </w:r>
            <w:r w:rsidR="00CF376D">
              <w:rPr>
                <w:webHidden/>
              </w:rPr>
              <w:fldChar w:fldCharType="separate"/>
            </w:r>
            <w:r w:rsidR="00B20ED1">
              <w:rPr>
                <w:webHidden/>
              </w:rPr>
              <w:t>70</w:t>
            </w:r>
            <w:r w:rsidR="00CF376D">
              <w:rPr>
                <w:webHidden/>
              </w:rPr>
              <w:fldChar w:fldCharType="end"/>
            </w:r>
          </w:hyperlink>
        </w:p>
        <w:p w14:paraId="1DF493C8" w14:textId="5B0853BE" w:rsidR="00CF376D" w:rsidRDefault="000052AE">
          <w:pPr>
            <w:pStyle w:val="Sommario3"/>
          </w:pPr>
          <w:hyperlink w:anchor="_Toc36042163" w:history="1">
            <w:r w:rsidR="00CF376D" w:rsidRPr="00F96C2E">
              <w:rPr>
                <w:rStyle w:val="Collegamentoipertestuale"/>
                <w:bCs/>
              </w:rPr>
              <w:t>2.10.2</w:t>
            </w:r>
            <w:r w:rsidR="00CF376D">
              <w:tab/>
            </w:r>
            <w:r w:rsidR="00CF376D" w:rsidRPr="00F96C2E">
              <w:rPr>
                <w:rStyle w:val="Collegamentoipertestuale"/>
                <w:bCs/>
              </w:rPr>
              <w:t>Dettaglio Statistica: Totali ripartiti per Uffici</w:t>
            </w:r>
            <w:r w:rsidR="00CF376D">
              <w:rPr>
                <w:webHidden/>
              </w:rPr>
              <w:tab/>
            </w:r>
            <w:r w:rsidR="00CF376D">
              <w:rPr>
                <w:webHidden/>
              </w:rPr>
              <w:fldChar w:fldCharType="begin"/>
            </w:r>
            <w:r w:rsidR="00CF376D">
              <w:rPr>
                <w:webHidden/>
              </w:rPr>
              <w:instrText xml:space="preserve"> PAGEREF _Toc36042163 \h </w:instrText>
            </w:r>
            <w:r w:rsidR="00CF376D">
              <w:rPr>
                <w:webHidden/>
              </w:rPr>
            </w:r>
            <w:r w:rsidR="00CF376D">
              <w:rPr>
                <w:webHidden/>
              </w:rPr>
              <w:fldChar w:fldCharType="separate"/>
            </w:r>
            <w:r w:rsidR="00B20ED1">
              <w:rPr>
                <w:webHidden/>
              </w:rPr>
              <w:t>71</w:t>
            </w:r>
            <w:r w:rsidR="00CF376D">
              <w:rPr>
                <w:webHidden/>
              </w:rPr>
              <w:fldChar w:fldCharType="end"/>
            </w:r>
          </w:hyperlink>
        </w:p>
        <w:p w14:paraId="4AD6299C" w14:textId="29D9062E" w:rsidR="00CF376D" w:rsidRDefault="000052AE">
          <w:pPr>
            <w:pStyle w:val="Sommario3"/>
          </w:pPr>
          <w:hyperlink w:anchor="_Toc36042164" w:history="1">
            <w:r w:rsidR="00CF376D" w:rsidRPr="00F96C2E">
              <w:rPr>
                <w:rStyle w:val="Collegamentoipertestuale"/>
                <w:bCs/>
              </w:rPr>
              <w:t>2.10.3</w:t>
            </w:r>
            <w:r w:rsidR="00CF376D">
              <w:tab/>
            </w:r>
            <w:r w:rsidR="00CF376D" w:rsidRPr="00F96C2E">
              <w:rPr>
                <w:rStyle w:val="Collegamentoipertestuale"/>
                <w:bCs/>
              </w:rPr>
              <w:t>Dettaglio Statistica: Totali ripartiti per Tipi di Dovuto</w:t>
            </w:r>
            <w:r w:rsidR="00CF376D">
              <w:rPr>
                <w:webHidden/>
              </w:rPr>
              <w:tab/>
            </w:r>
            <w:r w:rsidR="00CF376D">
              <w:rPr>
                <w:webHidden/>
              </w:rPr>
              <w:fldChar w:fldCharType="begin"/>
            </w:r>
            <w:r w:rsidR="00CF376D">
              <w:rPr>
                <w:webHidden/>
              </w:rPr>
              <w:instrText xml:space="preserve"> PAGEREF _Toc36042164 \h </w:instrText>
            </w:r>
            <w:r w:rsidR="00CF376D">
              <w:rPr>
                <w:webHidden/>
              </w:rPr>
            </w:r>
            <w:r w:rsidR="00CF376D">
              <w:rPr>
                <w:webHidden/>
              </w:rPr>
              <w:fldChar w:fldCharType="separate"/>
            </w:r>
            <w:r w:rsidR="00B20ED1">
              <w:rPr>
                <w:webHidden/>
              </w:rPr>
              <w:t>73</w:t>
            </w:r>
            <w:r w:rsidR="00CF376D">
              <w:rPr>
                <w:webHidden/>
              </w:rPr>
              <w:fldChar w:fldCharType="end"/>
            </w:r>
          </w:hyperlink>
        </w:p>
        <w:p w14:paraId="15072A3B" w14:textId="6B02D52C" w:rsidR="00CF376D" w:rsidRDefault="000052AE">
          <w:pPr>
            <w:pStyle w:val="Sommario3"/>
          </w:pPr>
          <w:hyperlink w:anchor="_Toc36042165" w:history="1">
            <w:r w:rsidR="00CF376D" w:rsidRPr="00F96C2E">
              <w:rPr>
                <w:rStyle w:val="Collegamentoipertestuale"/>
                <w:bCs/>
              </w:rPr>
              <w:t>2.10.4</w:t>
            </w:r>
            <w:r w:rsidR="00CF376D">
              <w:tab/>
            </w:r>
            <w:r w:rsidR="00CF376D" w:rsidRPr="00F96C2E">
              <w:rPr>
                <w:rStyle w:val="Collegamentoipertestuale"/>
                <w:bCs/>
              </w:rPr>
              <w:t>Dettaglio Statistica: Totali ripartiti Capitolo</w:t>
            </w:r>
            <w:r w:rsidR="00CF376D">
              <w:rPr>
                <w:webHidden/>
              </w:rPr>
              <w:tab/>
            </w:r>
            <w:r w:rsidR="00CF376D">
              <w:rPr>
                <w:webHidden/>
              </w:rPr>
              <w:fldChar w:fldCharType="begin"/>
            </w:r>
            <w:r w:rsidR="00CF376D">
              <w:rPr>
                <w:webHidden/>
              </w:rPr>
              <w:instrText xml:space="preserve"> PAGEREF _Toc36042165 \h </w:instrText>
            </w:r>
            <w:r w:rsidR="00CF376D">
              <w:rPr>
                <w:webHidden/>
              </w:rPr>
            </w:r>
            <w:r w:rsidR="00CF376D">
              <w:rPr>
                <w:webHidden/>
              </w:rPr>
              <w:fldChar w:fldCharType="separate"/>
            </w:r>
            <w:r w:rsidR="00B20ED1">
              <w:rPr>
                <w:webHidden/>
              </w:rPr>
              <w:t>74</w:t>
            </w:r>
            <w:r w:rsidR="00CF376D">
              <w:rPr>
                <w:webHidden/>
              </w:rPr>
              <w:fldChar w:fldCharType="end"/>
            </w:r>
          </w:hyperlink>
        </w:p>
        <w:p w14:paraId="4EEBC3C4" w14:textId="60004669" w:rsidR="00CF376D" w:rsidRDefault="000052AE">
          <w:pPr>
            <w:pStyle w:val="Sommario3"/>
          </w:pPr>
          <w:hyperlink w:anchor="_Toc36042166" w:history="1">
            <w:r w:rsidR="00CF376D" w:rsidRPr="00F96C2E">
              <w:rPr>
                <w:rStyle w:val="Collegamentoipertestuale"/>
                <w:bCs/>
              </w:rPr>
              <w:t>2.10.5</w:t>
            </w:r>
            <w:r w:rsidR="00CF376D">
              <w:tab/>
            </w:r>
            <w:r w:rsidR="00CF376D" w:rsidRPr="00F96C2E">
              <w:rPr>
                <w:rStyle w:val="Collegamentoipertestuale"/>
                <w:bCs/>
              </w:rPr>
              <w:t>Dettaglio Statistica: Totali ripartiti per Accertamenti</w:t>
            </w:r>
            <w:r w:rsidR="00CF376D">
              <w:rPr>
                <w:webHidden/>
              </w:rPr>
              <w:tab/>
            </w:r>
            <w:r w:rsidR="00CF376D">
              <w:rPr>
                <w:webHidden/>
              </w:rPr>
              <w:fldChar w:fldCharType="begin"/>
            </w:r>
            <w:r w:rsidR="00CF376D">
              <w:rPr>
                <w:webHidden/>
              </w:rPr>
              <w:instrText xml:space="preserve"> PAGEREF _Toc36042166 \h </w:instrText>
            </w:r>
            <w:r w:rsidR="00CF376D">
              <w:rPr>
                <w:webHidden/>
              </w:rPr>
            </w:r>
            <w:r w:rsidR="00CF376D">
              <w:rPr>
                <w:webHidden/>
              </w:rPr>
              <w:fldChar w:fldCharType="separate"/>
            </w:r>
            <w:r w:rsidR="00B20ED1">
              <w:rPr>
                <w:webHidden/>
              </w:rPr>
              <w:t>77</w:t>
            </w:r>
            <w:r w:rsidR="00CF376D">
              <w:rPr>
                <w:webHidden/>
              </w:rPr>
              <w:fldChar w:fldCharType="end"/>
            </w:r>
          </w:hyperlink>
        </w:p>
        <w:p w14:paraId="45C22818" w14:textId="00838D21" w:rsidR="00CF376D" w:rsidRDefault="000052AE">
          <w:pPr>
            <w:pStyle w:val="Sommario3"/>
          </w:pPr>
          <w:hyperlink w:anchor="_Toc36042167" w:history="1">
            <w:r w:rsidR="00CF376D" w:rsidRPr="00F96C2E">
              <w:rPr>
                <w:rStyle w:val="Collegamentoipertestuale"/>
                <w:bCs/>
              </w:rPr>
              <w:t>2.10.6</w:t>
            </w:r>
            <w:r w:rsidR="00CF376D">
              <w:tab/>
            </w:r>
            <w:r w:rsidR="00CF376D" w:rsidRPr="00F96C2E">
              <w:rPr>
                <w:rStyle w:val="Collegamentoipertestuale"/>
                <w:bCs/>
              </w:rPr>
              <w:t>Dettaglio Statistica per Capitolo</w:t>
            </w:r>
            <w:r w:rsidR="00CF376D">
              <w:rPr>
                <w:webHidden/>
              </w:rPr>
              <w:tab/>
            </w:r>
            <w:r w:rsidR="00CF376D">
              <w:rPr>
                <w:webHidden/>
              </w:rPr>
              <w:fldChar w:fldCharType="begin"/>
            </w:r>
            <w:r w:rsidR="00CF376D">
              <w:rPr>
                <w:webHidden/>
              </w:rPr>
              <w:instrText xml:space="preserve"> PAGEREF _Toc36042167 \h </w:instrText>
            </w:r>
            <w:r w:rsidR="00CF376D">
              <w:rPr>
                <w:webHidden/>
              </w:rPr>
            </w:r>
            <w:r w:rsidR="00CF376D">
              <w:rPr>
                <w:webHidden/>
              </w:rPr>
              <w:fldChar w:fldCharType="separate"/>
            </w:r>
            <w:r w:rsidR="00B20ED1">
              <w:rPr>
                <w:webHidden/>
              </w:rPr>
              <w:t>79</w:t>
            </w:r>
            <w:r w:rsidR="00CF376D">
              <w:rPr>
                <w:webHidden/>
              </w:rPr>
              <w:fldChar w:fldCharType="end"/>
            </w:r>
          </w:hyperlink>
        </w:p>
        <w:p w14:paraId="4488FE28" w14:textId="46E9FE1B" w:rsidR="00CF376D" w:rsidRDefault="000052AE">
          <w:pPr>
            <w:pStyle w:val="Sommario3"/>
          </w:pPr>
          <w:hyperlink w:anchor="_Toc36042168" w:history="1">
            <w:r w:rsidR="00CF376D" w:rsidRPr="00F96C2E">
              <w:rPr>
                <w:rStyle w:val="Collegamentoipertestuale"/>
                <w:bCs/>
              </w:rPr>
              <w:t>2.10.7</w:t>
            </w:r>
            <w:r w:rsidR="00CF376D">
              <w:tab/>
            </w:r>
            <w:r w:rsidR="00CF376D" w:rsidRPr="00F96C2E">
              <w:rPr>
                <w:rStyle w:val="Collegamentoipertestuale"/>
                <w:bCs/>
              </w:rPr>
              <w:t>Dettaglio Statistica per Accertamento</w:t>
            </w:r>
            <w:r w:rsidR="00CF376D">
              <w:rPr>
                <w:webHidden/>
              </w:rPr>
              <w:tab/>
            </w:r>
            <w:r w:rsidR="00CF376D">
              <w:rPr>
                <w:webHidden/>
              </w:rPr>
              <w:fldChar w:fldCharType="begin"/>
            </w:r>
            <w:r w:rsidR="00CF376D">
              <w:rPr>
                <w:webHidden/>
              </w:rPr>
              <w:instrText xml:space="preserve"> PAGEREF _Toc36042168 \h </w:instrText>
            </w:r>
            <w:r w:rsidR="00CF376D">
              <w:rPr>
                <w:webHidden/>
              </w:rPr>
            </w:r>
            <w:r w:rsidR="00CF376D">
              <w:rPr>
                <w:webHidden/>
              </w:rPr>
              <w:fldChar w:fldCharType="separate"/>
            </w:r>
            <w:r w:rsidR="00B20ED1">
              <w:rPr>
                <w:webHidden/>
              </w:rPr>
              <w:t>80</w:t>
            </w:r>
            <w:r w:rsidR="00CF376D">
              <w:rPr>
                <w:webHidden/>
              </w:rPr>
              <w:fldChar w:fldCharType="end"/>
            </w:r>
          </w:hyperlink>
        </w:p>
        <w:p w14:paraId="568B0B6A" w14:textId="6012AD2B" w:rsidR="00CF376D" w:rsidRDefault="000052AE">
          <w:pPr>
            <w:pStyle w:val="Sommario3"/>
          </w:pPr>
          <w:hyperlink w:anchor="_Toc36042169" w:history="1">
            <w:r w:rsidR="00CF376D" w:rsidRPr="00F96C2E">
              <w:rPr>
                <w:rStyle w:val="Collegamentoipertestuale"/>
                <w:bCs/>
              </w:rPr>
              <w:t>2.10.8</w:t>
            </w:r>
            <w:r w:rsidR="00CF376D">
              <w:tab/>
            </w:r>
            <w:r w:rsidR="00CF376D" w:rsidRPr="00F96C2E">
              <w:rPr>
                <w:rStyle w:val="Collegamentoipertestuale"/>
                <w:bCs/>
              </w:rPr>
              <w:t>Dettaglio elenco delle RT</w:t>
            </w:r>
            <w:r w:rsidR="00CF376D">
              <w:rPr>
                <w:webHidden/>
              </w:rPr>
              <w:tab/>
            </w:r>
            <w:r w:rsidR="00CF376D">
              <w:rPr>
                <w:webHidden/>
              </w:rPr>
              <w:fldChar w:fldCharType="begin"/>
            </w:r>
            <w:r w:rsidR="00CF376D">
              <w:rPr>
                <w:webHidden/>
              </w:rPr>
              <w:instrText xml:space="preserve"> PAGEREF _Toc36042169 \h </w:instrText>
            </w:r>
            <w:r w:rsidR="00CF376D">
              <w:rPr>
                <w:webHidden/>
              </w:rPr>
            </w:r>
            <w:r w:rsidR="00CF376D">
              <w:rPr>
                <w:webHidden/>
              </w:rPr>
              <w:fldChar w:fldCharType="separate"/>
            </w:r>
            <w:r w:rsidR="00B20ED1">
              <w:rPr>
                <w:webHidden/>
              </w:rPr>
              <w:t>81</w:t>
            </w:r>
            <w:r w:rsidR="00CF376D">
              <w:rPr>
                <w:webHidden/>
              </w:rPr>
              <w:fldChar w:fldCharType="end"/>
            </w:r>
          </w:hyperlink>
        </w:p>
        <w:p w14:paraId="2F41B4E8" w14:textId="1BFB79A4" w:rsidR="00CF376D" w:rsidRDefault="000052AE">
          <w:pPr>
            <w:pStyle w:val="Sommario2"/>
          </w:pPr>
          <w:hyperlink w:anchor="_Toc36042170" w:history="1">
            <w:r w:rsidR="00CF376D" w:rsidRPr="00F96C2E">
              <w:rPr>
                <w:rStyle w:val="Collegamentoipertestuale"/>
                <w:b/>
                <w:bCs/>
              </w:rPr>
              <w:t>2.11</w:t>
            </w:r>
            <w:r w:rsidR="00CF376D">
              <w:tab/>
            </w:r>
            <w:r w:rsidR="00CF376D" w:rsidRPr="00F96C2E">
              <w:rPr>
                <w:rStyle w:val="Collegamentoipertestuale"/>
                <w:b/>
                <w:bCs/>
              </w:rPr>
              <w:t>Configurazione</w:t>
            </w:r>
            <w:r w:rsidR="00CF376D">
              <w:rPr>
                <w:webHidden/>
              </w:rPr>
              <w:tab/>
            </w:r>
            <w:r w:rsidR="00CF376D">
              <w:rPr>
                <w:webHidden/>
              </w:rPr>
              <w:fldChar w:fldCharType="begin"/>
            </w:r>
            <w:r w:rsidR="00CF376D">
              <w:rPr>
                <w:webHidden/>
              </w:rPr>
              <w:instrText xml:space="preserve"> PAGEREF _Toc36042170 \h </w:instrText>
            </w:r>
            <w:r w:rsidR="00CF376D">
              <w:rPr>
                <w:webHidden/>
              </w:rPr>
            </w:r>
            <w:r w:rsidR="00CF376D">
              <w:rPr>
                <w:webHidden/>
              </w:rPr>
              <w:fldChar w:fldCharType="separate"/>
            </w:r>
            <w:r w:rsidR="00B20ED1">
              <w:rPr>
                <w:webHidden/>
              </w:rPr>
              <w:t>85</w:t>
            </w:r>
            <w:r w:rsidR="00CF376D">
              <w:rPr>
                <w:webHidden/>
              </w:rPr>
              <w:fldChar w:fldCharType="end"/>
            </w:r>
          </w:hyperlink>
        </w:p>
        <w:p w14:paraId="06C5E221" w14:textId="6B9F4C14" w:rsidR="00CF376D" w:rsidRDefault="000052AE">
          <w:pPr>
            <w:pStyle w:val="Sommario3"/>
          </w:pPr>
          <w:hyperlink w:anchor="_Toc36042171" w:history="1">
            <w:r w:rsidR="00CF376D" w:rsidRPr="00F96C2E">
              <w:rPr>
                <w:rStyle w:val="Collegamentoipertestuale"/>
                <w:bCs/>
              </w:rPr>
              <w:t>2.11.1</w:t>
            </w:r>
            <w:r w:rsidR="00CF376D">
              <w:tab/>
            </w:r>
            <w:r w:rsidR="00CF376D" w:rsidRPr="00F96C2E">
              <w:rPr>
                <w:rStyle w:val="Collegamentoipertestuale"/>
                <w:bCs/>
              </w:rPr>
              <w:t>Visualizza Ente</w:t>
            </w:r>
            <w:r w:rsidR="00CF376D">
              <w:rPr>
                <w:webHidden/>
              </w:rPr>
              <w:tab/>
            </w:r>
            <w:r w:rsidR="00CF376D">
              <w:rPr>
                <w:webHidden/>
              </w:rPr>
              <w:fldChar w:fldCharType="begin"/>
            </w:r>
            <w:r w:rsidR="00CF376D">
              <w:rPr>
                <w:webHidden/>
              </w:rPr>
              <w:instrText xml:space="preserve"> PAGEREF _Toc36042171 \h </w:instrText>
            </w:r>
            <w:r w:rsidR="00CF376D">
              <w:rPr>
                <w:webHidden/>
              </w:rPr>
            </w:r>
            <w:r w:rsidR="00CF376D">
              <w:rPr>
                <w:webHidden/>
              </w:rPr>
              <w:fldChar w:fldCharType="separate"/>
            </w:r>
            <w:r w:rsidR="00B20ED1">
              <w:rPr>
                <w:webHidden/>
              </w:rPr>
              <w:t>85</w:t>
            </w:r>
            <w:r w:rsidR="00CF376D">
              <w:rPr>
                <w:webHidden/>
              </w:rPr>
              <w:fldChar w:fldCharType="end"/>
            </w:r>
          </w:hyperlink>
        </w:p>
        <w:p w14:paraId="7080C827" w14:textId="1C50BADD" w:rsidR="00CF376D" w:rsidRDefault="000052AE">
          <w:pPr>
            <w:pStyle w:val="Sommario3"/>
          </w:pPr>
          <w:hyperlink w:anchor="_Toc36042172" w:history="1">
            <w:r w:rsidR="00CF376D" w:rsidRPr="00F96C2E">
              <w:rPr>
                <w:rStyle w:val="Collegamentoipertestuale"/>
                <w:bCs/>
              </w:rPr>
              <w:t>2.11.2</w:t>
            </w:r>
            <w:r w:rsidR="00CF376D">
              <w:tab/>
            </w:r>
            <w:r w:rsidR="00CF376D" w:rsidRPr="00F96C2E">
              <w:rPr>
                <w:rStyle w:val="Collegamentoipertestuale"/>
                <w:bCs/>
              </w:rPr>
              <w:t>Aggiungi Ente</w:t>
            </w:r>
            <w:r w:rsidR="00CF376D">
              <w:rPr>
                <w:webHidden/>
              </w:rPr>
              <w:tab/>
            </w:r>
            <w:r w:rsidR="00CF376D">
              <w:rPr>
                <w:webHidden/>
              </w:rPr>
              <w:fldChar w:fldCharType="begin"/>
            </w:r>
            <w:r w:rsidR="00CF376D">
              <w:rPr>
                <w:webHidden/>
              </w:rPr>
              <w:instrText xml:space="preserve"> PAGEREF _Toc36042172 \h </w:instrText>
            </w:r>
            <w:r w:rsidR="00CF376D">
              <w:rPr>
                <w:webHidden/>
              </w:rPr>
            </w:r>
            <w:r w:rsidR="00CF376D">
              <w:rPr>
                <w:webHidden/>
              </w:rPr>
              <w:fldChar w:fldCharType="separate"/>
            </w:r>
            <w:r w:rsidR="00B20ED1">
              <w:rPr>
                <w:webHidden/>
              </w:rPr>
              <w:t>86</w:t>
            </w:r>
            <w:r w:rsidR="00CF376D">
              <w:rPr>
                <w:webHidden/>
              </w:rPr>
              <w:fldChar w:fldCharType="end"/>
            </w:r>
          </w:hyperlink>
        </w:p>
        <w:p w14:paraId="178B7AE7" w14:textId="65887EFB" w:rsidR="00CF376D" w:rsidRDefault="000052AE">
          <w:pPr>
            <w:pStyle w:val="Sommario3"/>
          </w:pPr>
          <w:hyperlink w:anchor="_Toc36042173" w:history="1">
            <w:r w:rsidR="00CF376D" w:rsidRPr="00F96C2E">
              <w:rPr>
                <w:rStyle w:val="Collegamentoipertestuale"/>
                <w:bCs/>
              </w:rPr>
              <w:t>2.11.3</w:t>
            </w:r>
            <w:r w:rsidR="00CF376D">
              <w:tab/>
            </w:r>
            <w:r w:rsidR="00CF376D" w:rsidRPr="00F96C2E">
              <w:rPr>
                <w:rStyle w:val="Collegamentoipertestuale"/>
                <w:bCs/>
              </w:rPr>
              <w:t>Modifica Ente</w:t>
            </w:r>
            <w:r w:rsidR="00CF376D">
              <w:rPr>
                <w:webHidden/>
              </w:rPr>
              <w:tab/>
            </w:r>
            <w:r w:rsidR="00CF376D">
              <w:rPr>
                <w:webHidden/>
              </w:rPr>
              <w:fldChar w:fldCharType="begin"/>
            </w:r>
            <w:r w:rsidR="00CF376D">
              <w:rPr>
                <w:webHidden/>
              </w:rPr>
              <w:instrText xml:space="preserve"> PAGEREF _Toc36042173 \h </w:instrText>
            </w:r>
            <w:r w:rsidR="00CF376D">
              <w:rPr>
                <w:webHidden/>
              </w:rPr>
            </w:r>
            <w:r w:rsidR="00CF376D">
              <w:rPr>
                <w:webHidden/>
              </w:rPr>
              <w:fldChar w:fldCharType="separate"/>
            </w:r>
            <w:r w:rsidR="00B20ED1">
              <w:rPr>
                <w:webHidden/>
              </w:rPr>
              <w:t>87</w:t>
            </w:r>
            <w:r w:rsidR="00CF376D">
              <w:rPr>
                <w:webHidden/>
              </w:rPr>
              <w:fldChar w:fldCharType="end"/>
            </w:r>
          </w:hyperlink>
        </w:p>
        <w:p w14:paraId="5CF6B7C6" w14:textId="7B012C8B" w:rsidR="00CF376D" w:rsidRDefault="000052AE">
          <w:pPr>
            <w:pStyle w:val="Sommario3"/>
          </w:pPr>
          <w:hyperlink w:anchor="_Toc36042174" w:history="1">
            <w:r w:rsidR="00CF376D" w:rsidRPr="00F96C2E">
              <w:rPr>
                <w:rStyle w:val="Collegamentoipertestuale"/>
                <w:bCs/>
              </w:rPr>
              <w:t>2.11.4</w:t>
            </w:r>
            <w:r w:rsidR="00CF376D">
              <w:tab/>
            </w:r>
            <w:r w:rsidR="00CF376D" w:rsidRPr="00F96C2E">
              <w:rPr>
                <w:rStyle w:val="Collegamentoipertestuale"/>
                <w:bCs/>
              </w:rPr>
              <w:t>Elimina Ente</w:t>
            </w:r>
            <w:r w:rsidR="00CF376D">
              <w:rPr>
                <w:webHidden/>
              </w:rPr>
              <w:tab/>
            </w:r>
            <w:r w:rsidR="00CF376D">
              <w:rPr>
                <w:webHidden/>
              </w:rPr>
              <w:fldChar w:fldCharType="begin"/>
            </w:r>
            <w:r w:rsidR="00CF376D">
              <w:rPr>
                <w:webHidden/>
              </w:rPr>
              <w:instrText xml:space="preserve"> PAGEREF _Toc36042174 \h </w:instrText>
            </w:r>
            <w:r w:rsidR="00CF376D">
              <w:rPr>
                <w:webHidden/>
              </w:rPr>
            </w:r>
            <w:r w:rsidR="00CF376D">
              <w:rPr>
                <w:webHidden/>
              </w:rPr>
              <w:fldChar w:fldCharType="separate"/>
            </w:r>
            <w:r w:rsidR="00B20ED1">
              <w:rPr>
                <w:webHidden/>
              </w:rPr>
              <w:t>87</w:t>
            </w:r>
            <w:r w:rsidR="00CF376D">
              <w:rPr>
                <w:webHidden/>
              </w:rPr>
              <w:fldChar w:fldCharType="end"/>
            </w:r>
          </w:hyperlink>
        </w:p>
        <w:p w14:paraId="7FF5082F" w14:textId="42064CB4" w:rsidR="00CF376D" w:rsidRDefault="000052AE">
          <w:pPr>
            <w:pStyle w:val="Sommario3"/>
          </w:pPr>
          <w:hyperlink w:anchor="_Toc36042175" w:history="1">
            <w:r w:rsidR="00CF376D" w:rsidRPr="00F96C2E">
              <w:rPr>
                <w:rStyle w:val="Collegamentoipertestuale"/>
                <w:bCs/>
              </w:rPr>
              <w:t>2.11.5</w:t>
            </w:r>
            <w:r w:rsidR="00CF376D">
              <w:tab/>
            </w:r>
            <w:r w:rsidR="00CF376D" w:rsidRPr="00F96C2E">
              <w:rPr>
                <w:rStyle w:val="Collegamentoipertestuale"/>
                <w:bCs/>
              </w:rPr>
              <w:t>Visualizza Tipo Dovuto</w:t>
            </w:r>
            <w:r w:rsidR="00CF376D">
              <w:rPr>
                <w:webHidden/>
              </w:rPr>
              <w:tab/>
            </w:r>
            <w:r w:rsidR="00CF376D">
              <w:rPr>
                <w:webHidden/>
              </w:rPr>
              <w:fldChar w:fldCharType="begin"/>
            </w:r>
            <w:r w:rsidR="00CF376D">
              <w:rPr>
                <w:webHidden/>
              </w:rPr>
              <w:instrText xml:space="preserve"> PAGEREF _Toc36042175 \h </w:instrText>
            </w:r>
            <w:r w:rsidR="00CF376D">
              <w:rPr>
                <w:webHidden/>
              </w:rPr>
            </w:r>
            <w:r w:rsidR="00CF376D">
              <w:rPr>
                <w:webHidden/>
              </w:rPr>
              <w:fldChar w:fldCharType="separate"/>
            </w:r>
            <w:r w:rsidR="00B20ED1">
              <w:rPr>
                <w:webHidden/>
              </w:rPr>
              <w:t>88</w:t>
            </w:r>
            <w:r w:rsidR="00CF376D">
              <w:rPr>
                <w:webHidden/>
              </w:rPr>
              <w:fldChar w:fldCharType="end"/>
            </w:r>
          </w:hyperlink>
        </w:p>
        <w:p w14:paraId="7647EA6F" w14:textId="108B9787" w:rsidR="00CF376D" w:rsidRDefault="000052AE">
          <w:pPr>
            <w:pStyle w:val="Sommario3"/>
          </w:pPr>
          <w:hyperlink w:anchor="_Toc36042176" w:history="1">
            <w:r w:rsidR="00CF376D" w:rsidRPr="00F96C2E">
              <w:rPr>
                <w:rStyle w:val="Collegamentoipertestuale"/>
                <w:bCs/>
              </w:rPr>
              <w:t>2.11.6</w:t>
            </w:r>
            <w:r w:rsidR="00CF376D">
              <w:tab/>
            </w:r>
            <w:r w:rsidR="00CF376D" w:rsidRPr="00F96C2E">
              <w:rPr>
                <w:rStyle w:val="Collegamentoipertestuale"/>
                <w:bCs/>
              </w:rPr>
              <w:t>Aggiungi Tipo Dovuto</w:t>
            </w:r>
            <w:r w:rsidR="00CF376D">
              <w:rPr>
                <w:webHidden/>
              </w:rPr>
              <w:tab/>
            </w:r>
            <w:r w:rsidR="00CF376D">
              <w:rPr>
                <w:webHidden/>
              </w:rPr>
              <w:fldChar w:fldCharType="begin"/>
            </w:r>
            <w:r w:rsidR="00CF376D">
              <w:rPr>
                <w:webHidden/>
              </w:rPr>
              <w:instrText xml:space="preserve"> PAGEREF _Toc36042176 \h </w:instrText>
            </w:r>
            <w:r w:rsidR="00CF376D">
              <w:rPr>
                <w:webHidden/>
              </w:rPr>
            </w:r>
            <w:r w:rsidR="00CF376D">
              <w:rPr>
                <w:webHidden/>
              </w:rPr>
              <w:fldChar w:fldCharType="separate"/>
            </w:r>
            <w:r w:rsidR="00B20ED1">
              <w:rPr>
                <w:webHidden/>
              </w:rPr>
              <w:t>89</w:t>
            </w:r>
            <w:r w:rsidR="00CF376D">
              <w:rPr>
                <w:webHidden/>
              </w:rPr>
              <w:fldChar w:fldCharType="end"/>
            </w:r>
          </w:hyperlink>
        </w:p>
        <w:p w14:paraId="3FF98BCD" w14:textId="0D2114C5" w:rsidR="00CF376D" w:rsidRDefault="000052AE">
          <w:pPr>
            <w:pStyle w:val="Sommario3"/>
          </w:pPr>
          <w:hyperlink w:anchor="_Toc36042177" w:history="1">
            <w:r w:rsidR="00CF376D" w:rsidRPr="00F96C2E">
              <w:rPr>
                <w:rStyle w:val="Collegamentoipertestuale"/>
                <w:bCs/>
              </w:rPr>
              <w:t>2.11.7</w:t>
            </w:r>
            <w:r w:rsidR="00CF376D">
              <w:tab/>
            </w:r>
            <w:r w:rsidR="00CF376D" w:rsidRPr="00F96C2E">
              <w:rPr>
                <w:rStyle w:val="Collegamentoipertestuale"/>
                <w:bCs/>
              </w:rPr>
              <w:t>Modifica Tipo Dovuto</w:t>
            </w:r>
            <w:r w:rsidR="00CF376D">
              <w:rPr>
                <w:webHidden/>
              </w:rPr>
              <w:tab/>
            </w:r>
            <w:r w:rsidR="00CF376D">
              <w:rPr>
                <w:webHidden/>
              </w:rPr>
              <w:fldChar w:fldCharType="begin"/>
            </w:r>
            <w:r w:rsidR="00CF376D">
              <w:rPr>
                <w:webHidden/>
              </w:rPr>
              <w:instrText xml:space="preserve"> PAGEREF _Toc36042177 \h </w:instrText>
            </w:r>
            <w:r w:rsidR="00CF376D">
              <w:rPr>
                <w:webHidden/>
              </w:rPr>
            </w:r>
            <w:r w:rsidR="00CF376D">
              <w:rPr>
                <w:webHidden/>
              </w:rPr>
              <w:fldChar w:fldCharType="separate"/>
            </w:r>
            <w:r w:rsidR="00B20ED1">
              <w:rPr>
                <w:webHidden/>
              </w:rPr>
              <w:t>89</w:t>
            </w:r>
            <w:r w:rsidR="00CF376D">
              <w:rPr>
                <w:webHidden/>
              </w:rPr>
              <w:fldChar w:fldCharType="end"/>
            </w:r>
          </w:hyperlink>
        </w:p>
        <w:p w14:paraId="63750B77" w14:textId="6521DA75" w:rsidR="00CF376D" w:rsidRDefault="000052AE">
          <w:pPr>
            <w:pStyle w:val="Sommario3"/>
          </w:pPr>
          <w:hyperlink w:anchor="_Toc36042178" w:history="1">
            <w:r w:rsidR="00CF376D" w:rsidRPr="00F96C2E">
              <w:rPr>
                <w:rStyle w:val="Collegamentoipertestuale"/>
                <w:bCs/>
              </w:rPr>
              <w:t>2.11.8</w:t>
            </w:r>
            <w:r w:rsidR="00CF376D">
              <w:tab/>
            </w:r>
            <w:r w:rsidR="00CF376D" w:rsidRPr="00F96C2E">
              <w:rPr>
                <w:rStyle w:val="Collegamentoipertestuale"/>
                <w:bCs/>
              </w:rPr>
              <w:t>Elimina Tipo Dovuto</w:t>
            </w:r>
            <w:r w:rsidR="00CF376D">
              <w:rPr>
                <w:webHidden/>
              </w:rPr>
              <w:tab/>
            </w:r>
            <w:r w:rsidR="00CF376D">
              <w:rPr>
                <w:webHidden/>
              </w:rPr>
              <w:fldChar w:fldCharType="begin"/>
            </w:r>
            <w:r w:rsidR="00CF376D">
              <w:rPr>
                <w:webHidden/>
              </w:rPr>
              <w:instrText xml:space="preserve"> PAGEREF _Toc36042178 \h </w:instrText>
            </w:r>
            <w:r w:rsidR="00CF376D">
              <w:rPr>
                <w:webHidden/>
              </w:rPr>
            </w:r>
            <w:r w:rsidR="00CF376D">
              <w:rPr>
                <w:webHidden/>
              </w:rPr>
              <w:fldChar w:fldCharType="separate"/>
            </w:r>
            <w:r w:rsidR="00B20ED1">
              <w:rPr>
                <w:webHidden/>
              </w:rPr>
              <w:t>90</w:t>
            </w:r>
            <w:r w:rsidR="00CF376D">
              <w:rPr>
                <w:webHidden/>
              </w:rPr>
              <w:fldChar w:fldCharType="end"/>
            </w:r>
          </w:hyperlink>
        </w:p>
        <w:p w14:paraId="1C45C5D3" w14:textId="07FE4E8D" w:rsidR="00CF376D" w:rsidRDefault="000052AE">
          <w:pPr>
            <w:pStyle w:val="Sommario1"/>
            <w:rPr>
              <w:b w:val="0"/>
              <w:bCs w:val="0"/>
              <w:caps w:val="0"/>
            </w:rPr>
          </w:pPr>
          <w:hyperlink w:anchor="_Toc36042179" w:history="1">
            <w:r w:rsidR="00CF376D" w:rsidRPr="00F96C2E">
              <w:rPr>
                <w:rStyle w:val="Collegamentoipertestuale"/>
              </w:rPr>
              <w:t>3</w:t>
            </w:r>
            <w:r w:rsidR="00CF376D">
              <w:rPr>
                <w:b w:val="0"/>
                <w:bCs w:val="0"/>
                <w:caps w:val="0"/>
              </w:rPr>
              <w:tab/>
            </w:r>
            <w:r w:rsidR="00CF376D" w:rsidRPr="00F96C2E">
              <w:rPr>
                <w:rStyle w:val="Collegamentoipertestuale"/>
              </w:rPr>
              <w:t>MODULO POSIZIONE DEBITORIA (GEPOS)</w:t>
            </w:r>
            <w:r w:rsidR="00CF376D">
              <w:rPr>
                <w:webHidden/>
              </w:rPr>
              <w:tab/>
            </w:r>
            <w:r w:rsidR="00CF376D">
              <w:rPr>
                <w:webHidden/>
              </w:rPr>
              <w:fldChar w:fldCharType="begin"/>
            </w:r>
            <w:r w:rsidR="00CF376D">
              <w:rPr>
                <w:webHidden/>
              </w:rPr>
              <w:instrText xml:space="preserve"> PAGEREF _Toc36042179 \h </w:instrText>
            </w:r>
            <w:r w:rsidR="00CF376D">
              <w:rPr>
                <w:webHidden/>
              </w:rPr>
            </w:r>
            <w:r w:rsidR="00CF376D">
              <w:rPr>
                <w:webHidden/>
              </w:rPr>
              <w:fldChar w:fldCharType="separate"/>
            </w:r>
            <w:r w:rsidR="00B20ED1">
              <w:rPr>
                <w:webHidden/>
              </w:rPr>
              <w:t>91</w:t>
            </w:r>
            <w:r w:rsidR="00CF376D">
              <w:rPr>
                <w:webHidden/>
              </w:rPr>
              <w:fldChar w:fldCharType="end"/>
            </w:r>
          </w:hyperlink>
        </w:p>
        <w:p w14:paraId="3BC2F137" w14:textId="357857B3" w:rsidR="00CF376D" w:rsidRDefault="000052AE">
          <w:pPr>
            <w:pStyle w:val="Sommario2"/>
          </w:pPr>
          <w:hyperlink w:anchor="_Toc36042180" w:history="1">
            <w:r w:rsidR="00CF376D" w:rsidRPr="00F96C2E">
              <w:rPr>
                <w:rStyle w:val="Collegamentoipertestuale"/>
                <w:b/>
                <w:bCs/>
              </w:rPr>
              <w:t>3.1</w:t>
            </w:r>
            <w:r w:rsidR="00CF376D">
              <w:tab/>
            </w:r>
            <w:r w:rsidR="00CF376D" w:rsidRPr="00F96C2E">
              <w:rPr>
                <w:rStyle w:val="Collegamentoipertestuale"/>
                <w:b/>
                <w:bCs/>
              </w:rPr>
              <w:t>Comunicazione della Posizione Debitoria</w:t>
            </w:r>
            <w:r w:rsidR="00CF376D">
              <w:rPr>
                <w:webHidden/>
              </w:rPr>
              <w:tab/>
            </w:r>
            <w:r w:rsidR="00CF376D">
              <w:rPr>
                <w:webHidden/>
              </w:rPr>
              <w:fldChar w:fldCharType="begin"/>
            </w:r>
            <w:r w:rsidR="00CF376D">
              <w:rPr>
                <w:webHidden/>
              </w:rPr>
              <w:instrText xml:space="preserve"> PAGEREF _Toc36042180 \h </w:instrText>
            </w:r>
            <w:r w:rsidR="00CF376D">
              <w:rPr>
                <w:webHidden/>
              </w:rPr>
            </w:r>
            <w:r w:rsidR="00CF376D">
              <w:rPr>
                <w:webHidden/>
              </w:rPr>
              <w:fldChar w:fldCharType="separate"/>
            </w:r>
            <w:r w:rsidR="00B20ED1">
              <w:rPr>
                <w:webHidden/>
              </w:rPr>
              <w:t>91</w:t>
            </w:r>
            <w:r w:rsidR="00CF376D">
              <w:rPr>
                <w:webHidden/>
              </w:rPr>
              <w:fldChar w:fldCharType="end"/>
            </w:r>
          </w:hyperlink>
        </w:p>
        <w:p w14:paraId="40ACA259" w14:textId="161F409F" w:rsidR="00CF376D" w:rsidRDefault="000052AE">
          <w:pPr>
            <w:pStyle w:val="Sommario3"/>
          </w:pPr>
          <w:hyperlink w:anchor="_Toc36042181" w:history="1">
            <w:r w:rsidR="00CF376D" w:rsidRPr="00F96C2E">
              <w:rPr>
                <w:rStyle w:val="Collegamentoipertestuale"/>
                <w:bCs/>
              </w:rPr>
              <w:t>3.1.1</w:t>
            </w:r>
            <w:r w:rsidR="00CF376D">
              <w:tab/>
            </w:r>
            <w:r w:rsidR="00CF376D" w:rsidRPr="00F96C2E">
              <w:rPr>
                <w:rStyle w:val="Collegamentoipertestuale"/>
                <w:bCs/>
              </w:rPr>
              <w:t>Inserimento Pendenze</w:t>
            </w:r>
            <w:r w:rsidR="00CF376D">
              <w:rPr>
                <w:webHidden/>
              </w:rPr>
              <w:tab/>
            </w:r>
            <w:r w:rsidR="00CF376D">
              <w:rPr>
                <w:webHidden/>
              </w:rPr>
              <w:fldChar w:fldCharType="begin"/>
            </w:r>
            <w:r w:rsidR="00CF376D">
              <w:rPr>
                <w:webHidden/>
              </w:rPr>
              <w:instrText xml:space="preserve"> PAGEREF _Toc36042181 \h </w:instrText>
            </w:r>
            <w:r w:rsidR="00CF376D">
              <w:rPr>
                <w:webHidden/>
              </w:rPr>
            </w:r>
            <w:r w:rsidR="00CF376D">
              <w:rPr>
                <w:webHidden/>
              </w:rPr>
              <w:fldChar w:fldCharType="separate"/>
            </w:r>
            <w:r w:rsidR="00B20ED1">
              <w:rPr>
                <w:webHidden/>
              </w:rPr>
              <w:t>91</w:t>
            </w:r>
            <w:r w:rsidR="00CF376D">
              <w:rPr>
                <w:webHidden/>
              </w:rPr>
              <w:fldChar w:fldCharType="end"/>
            </w:r>
          </w:hyperlink>
        </w:p>
        <w:p w14:paraId="39DD023B" w14:textId="141741DF" w:rsidR="00CF376D" w:rsidRDefault="000052AE">
          <w:pPr>
            <w:pStyle w:val="Sommario3"/>
          </w:pPr>
          <w:hyperlink w:anchor="_Toc36042182" w:history="1">
            <w:r w:rsidR="00CF376D" w:rsidRPr="00F96C2E">
              <w:rPr>
                <w:rStyle w:val="Collegamentoipertestuale"/>
                <w:bCs/>
              </w:rPr>
              <w:t>3.1.2</w:t>
            </w:r>
            <w:r w:rsidR="00CF376D">
              <w:tab/>
            </w:r>
            <w:r w:rsidR="00CF376D" w:rsidRPr="00F96C2E">
              <w:rPr>
                <w:rStyle w:val="Collegamentoipertestuale"/>
                <w:bCs/>
              </w:rPr>
              <w:t>Aggiornamento Pendenze</w:t>
            </w:r>
            <w:r w:rsidR="00CF376D">
              <w:rPr>
                <w:webHidden/>
              </w:rPr>
              <w:tab/>
            </w:r>
            <w:r w:rsidR="00CF376D">
              <w:rPr>
                <w:webHidden/>
              </w:rPr>
              <w:fldChar w:fldCharType="begin"/>
            </w:r>
            <w:r w:rsidR="00CF376D">
              <w:rPr>
                <w:webHidden/>
              </w:rPr>
              <w:instrText xml:space="preserve"> PAGEREF _Toc36042182 \h </w:instrText>
            </w:r>
            <w:r w:rsidR="00CF376D">
              <w:rPr>
                <w:webHidden/>
              </w:rPr>
            </w:r>
            <w:r w:rsidR="00CF376D">
              <w:rPr>
                <w:webHidden/>
              </w:rPr>
              <w:fldChar w:fldCharType="separate"/>
            </w:r>
            <w:r w:rsidR="00B20ED1">
              <w:rPr>
                <w:webHidden/>
              </w:rPr>
              <w:t>98</w:t>
            </w:r>
            <w:r w:rsidR="00CF376D">
              <w:rPr>
                <w:webHidden/>
              </w:rPr>
              <w:fldChar w:fldCharType="end"/>
            </w:r>
          </w:hyperlink>
        </w:p>
        <w:p w14:paraId="6EAB595D" w14:textId="42B3462B" w:rsidR="00CF376D" w:rsidRDefault="000052AE">
          <w:pPr>
            <w:pStyle w:val="Sommario3"/>
          </w:pPr>
          <w:hyperlink w:anchor="_Toc36042183" w:history="1">
            <w:r w:rsidR="00CF376D" w:rsidRPr="00F96C2E">
              <w:rPr>
                <w:rStyle w:val="Collegamentoipertestuale"/>
                <w:bCs/>
              </w:rPr>
              <w:t>3.1.3</w:t>
            </w:r>
            <w:r w:rsidR="00CF376D">
              <w:tab/>
            </w:r>
            <w:r w:rsidR="00CF376D" w:rsidRPr="00F96C2E">
              <w:rPr>
                <w:rStyle w:val="Collegamentoipertestuale"/>
                <w:bCs/>
              </w:rPr>
              <w:t>Sostituzione Pendenze</w:t>
            </w:r>
            <w:r w:rsidR="00CF376D">
              <w:rPr>
                <w:webHidden/>
              </w:rPr>
              <w:tab/>
            </w:r>
            <w:r w:rsidR="00CF376D">
              <w:rPr>
                <w:webHidden/>
              </w:rPr>
              <w:fldChar w:fldCharType="begin"/>
            </w:r>
            <w:r w:rsidR="00CF376D">
              <w:rPr>
                <w:webHidden/>
              </w:rPr>
              <w:instrText xml:space="preserve"> PAGEREF _Toc36042183 \h </w:instrText>
            </w:r>
            <w:r w:rsidR="00CF376D">
              <w:rPr>
                <w:webHidden/>
              </w:rPr>
            </w:r>
            <w:r w:rsidR="00CF376D">
              <w:rPr>
                <w:webHidden/>
              </w:rPr>
              <w:fldChar w:fldCharType="separate"/>
            </w:r>
            <w:r w:rsidR="00B20ED1">
              <w:rPr>
                <w:webHidden/>
              </w:rPr>
              <w:t>103</w:t>
            </w:r>
            <w:r w:rsidR="00CF376D">
              <w:rPr>
                <w:webHidden/>
              </w:rPr>
              <w:fldChar w:fldCharType="end"/>
            </w:r>
          </w:hyperlink>
        </w:p>
        <w:p w14:paraId="3E902D03" w14:textId="43CF1D3A" w:rsidR="00CF376D" w:rsidRDefault="000052AE">
          <w:pPr>
            <w:pStyle w:val="Sommario3"/>
          </w:pPr>
          <w:hyperlink w:anchor="_Toc36042184" w:history="1">
            <w:r w:rsidR="00CF376D" w:rsidRPr="00F96C2E">
              <w:rPr>
                <w:rStyle w:val="Collegamentoipertestuale"/>
                <w:bCs/>
              </w:rPr>
              <w:t>3.1.4</w:t>
            </w:r>
            <w:r w:rsidR="00CF376D">
              <w:tab/>
            </w:r>
            <w:r w:rsidR="00CF376D" w:rsidRPr="00F96C2E">
              <w:rPr>
                <w:rStyle w:val="Collegamentoipertestuale"/>
                <w:bCs/>
              </w:rPr>
              <w:t>Cancellazione Pendenze</w:t>
            </w:r>
            <w:r w:rsidR="00CF376D">
              <w:rPr>
                <w:webHidden/>
              </w:rPr>
              <w:tab/>
            </w:r>
            <w:r w:rsidR="00CF376D">
              <w:rPr>
                <w:webHidden/>
              </w:rPr>
              <w:fldChar w:fldCharType="begin"/>
            </w:r>
            <w:r w:rsidR="00CF376D">
              <w:rPr>
                <w:webHidden/>
              </w:rPr>
              <w:instrText xml:space="preserve"> PAGEREF _Toc36042184 \h </w:instrText>
            </w:r>
            <w:r w:rsidR="00CF376D">
              <w:rPr>
                <w:webHidden/>
              </w:rPr>
            </w:r>
            <w:r w:rsidR="00CF376D">
              <w:rPr>
                <w:webHidden/>
              </w:rPr>
              <w:fldChar w:fldCharType="separate"/>
            </w:r>
            <w:r w:rsidR="00B20ED1">
              <w:rPr>
                <w:webHidden/>
              </w:rPr>
              <w:t>109</w:t>
            </w:r>
            <w:r w:rsidR="00CF376D">
              <w:rPr>
                <w:webHidden/>
              </w:rPr>
              <w:fldChar w:fldCharType="end"/>
            </w:r>
          </w:hyperlink>
        </w:p>
        <w:p w14:paraId="3C1B990B" w14:textId="6C5AB0C4" w:rsidR="00CF376D" w:rsidRDefault="000052AE">
          <w:pPr>
            <w:pStyle w:val="Sommario3"/>
          </w:pPr>
          <w:hyperlink w:anchor="_Toc36042185" w:history="1">
            <w:r w:rsidR="00CF376D" w:rsidRPr="00F96C2E">
              <w:rPr>
                <w:rStyle w:val="Collegamentoipertestuale"/>
                <w:bCs/>
              </w:rPr>
              <w:t>3.1.5</w:t>
            </w:r>
            <w:r w:rsidR="00CF376D">
              <w:tab/>
            </w:r>
            <w:r w:rsidR="00CF376D" w:rsidRPr="00F96C2E">
              <w:rPr>
                <w:rStyle w:val="Collegamentoipertestuale"/>
                <w:bCs/>
              </w:rPr>
              <w:t>Comunicazione Massiva Pendenze</w:t>
            </w:r>
            <w:r w:rsidR="00CF376D">
              <w:rPr>
                <w:webHidden/>
              </w:rPr>
              <w:tab/>
            </w:r>
            <w:r w:rsidR="00CF376D">
              <w:rPr>
                <w:webHidden/>
              </w:rPr>
              <w:fldChar w:fldCharType="begin"/>
            </w:r>
            <w:r w:rsidR="00CF376D">
              <w:rPr>
                <w:webHidden/>
              </w:rPr>
              <w:instrText xml:space="preserve"> PAGEREF _Toc36042185 \h </w:instrText>
            </w:r>
            <w:r w:rsidR="00CF376D">
              <w:rPr>
                <w:webHidden/>
              </w:rPr>
            </w:r>
            <w:r w:rsidR="00CF376D">
              <w:rPr>
                <w:webHidden/>
              </w:rPr>
              <w:fldChar w:fldCharType="separate"/>
            </w:r>
            <w:r w:rsidR="00B20ED1">
              <w:rPr>
                <w:webHidden/>
              </w:rPr>
              <w:t>113</w:t>
            </w:r>
            <w:r w:rsidR="00CF376D">
              <w:rPr>
                <w:webHidden/>
              </w:rPr>
              <w:fldChar w:fldCharType="end"/>
            </w:r>
          </w:hyperlink>
        </w:p>
        <w:p w14:paraId="09CB0361" w14:textId="15F0D1E2" w:rsidR="00CF376D" w:rsidRDefault="000052AE">
          <w:pPr>
            <w:pStyle w:val="Sommario3"/>
          </w:pPr>
          <w:hyperlink w:anchor="_Toc36042186" w:history="1">
            <w:r w:rsidR="00CF376D" w:rsidRPr="00F96C2E">
              <w:rPr>
                <w:rStyle w:val="Collegamentoipertestuale"/>
                <w:bCs/>
              </w:rPr>
              <w:t>3.1.1</w:t>
            </w:r>
            <w:r w:rsidR="00CF376D">
              <w:tab/>
            </w:r>
            <w:r w:rsidR="00CF376D" w:rsidRPr="00F96C2E">
              <w:rPr>
                <w:rStyle w:val="Collegamentoipertestuale"/>
                <w:bCs/>
              </w:rPr>
              <w:t>Stato della Comunicazione Massiva Pendenze</w:t>
            </w:r>
            <w:r w:rsidR="00CF376D">
              <w:rPr>
                <w:webHidden/>
              </w:rPr>
              <w:tab/>
            </w:r>
            <w:r w:rsidR="00CF376D">
              <w:rPr>
                <w:webHidden/>
              </w:rPr>
              <w:fldChar w:fldCharType="begin"/>
            </w:r>
            <w:r w:rsidR="00CF376D">
              <w:rPr>
                <w:webHidden/>
              </w:rPr>
              <w:instrText xml:space="preserve"> PAGEREF _Toc36042186 \h </w:instrText>
            </w:r>
            <w:r w:rsidR="00CF376D">
              <w:rPr>
                <w:webHidden/>
              </w:rPr>
            </w:r>
            <w:r w:rsidR="00CF376D">
              <w:rPr>
                <w:webHidden/>
              </w:rPr>
              <w:fldChar w:fldCharType="separate"/>
            </w:r>
            <w:r w:rsidR="00B20ED1">
              <w:rPr>
                <w:webHidden/>
              </w:rPr>
              <w:t>114</w:t>
            </w:r>
            <w:r w:rsidR="00CF376D">
              <w:rPr>
                <w:webHidden/>
              </w:rPr>
              <w:fldChar w:fldCharType="end"/>
            </w:r>
          </w:hyperlink>
        </w:p>
        <w:p w14:paraId="4C4D658C" w14:textId="58CF3B9C" w:rsidR="00CF376D" w:rsidRDefault="000052AE">
          <w:pPr>
            <w:pStyle w:val="Sommario3"/>
          </w:pPr>
          <w:hyperlink w:anchor="_Toc36042187" w:history="1">
            <w:r w:rsidR="00CF376D" w:rsidRPr="00F96C2E">
              <w:rPr>
                <w:rStyle w:val="Collegamentoipertestuale"/>
                <w:bCs/>
              </w:rPr>
              <w:t>3.1.2</w:t>
            </w:r>
            <w:r w:rsidR="00CF376D">
              <w:tab/>
            </w:r>
            <w:r w:rsidR="00CF376D" w:rsidRPr="00F96C2E">
              <w:rPr>
                <w:rStyle w:val="Collegamentoipertestuale"/>
                <w:bCs/>
              </w:rPr>
              <w:t>Esito della Comunicazione Massiva Pendenze</w:t>
            </w:r>
            <w:r w:rsidR="00CF376D">
              <w:rPr>
                <w:webHidden/>
              </w:rPr>
              <w:tab/>
            </w:r>
            <w:r w:rsidR="00CF376D">
              <w:rPr>
                <w:webHidden/>
              </w:rPr>
              <w:fldChar w:fldCharType="begin"/>
            </w:r>
            <w:r w:rsidR="00CF376D">
              <w:rPr>
                <w:webHidden/>
              </w:rPr>
              <w:instrText xml:space="preserve"> PAGEREF _Toc36042187 \h </w:instrText>
            </w:r>
            <w:r w:rsidR="00CF376D">
              <w:rPr>
                <w:webHidden/>
              </w:rPr>
            </w:r>
            <w:r w:rsidR="00CF376D">
              <w:rPr>
                <w:webHidden/>
              </w:rPr>
              <w:fldChar w:fldCharType="separate"/>
            </w:r>
            <w:r w:rsidR="00B20ED1">
              <w:rPr>
                <w:webHidden/>
              </w:rPr>
              <w:t>115</w:t>
            </w:r>
            <w:r w:rsidR="00CF376D">
              <w:rPr>
                <w:webHidden/>
              </w:rPr>
              <w:fldChar w:fldCharType="end"/>
            </w:r>
          </w:hyperlink>
        </w:p>
        <w:p w14:paraId="503D865F" w14:textId="152723E7" w:rsidR="00CF376D" w:rsidRDefault="000052AE">
          <w:pPr>
            <w:pStyle w:val="Sommario3"/>
          </w:pPr>
          <w:hyperlink w:anchor="_Toc36042188" w:history="1">
            <w:r w:rsidR="00CF376D" w:rsidRPr="00F96C2E">
              <w:rPr>
                <w:rStyle w:val="Collegamentoipertestuale"/>
                <w:bCs/>
              </w:rPr>
              <w:t>3.1.3</w:t>
            </w:r>
            <w:r w:rsidR="00CF376D">
              <w:tab/>
            </w:r>
            <w:r w:rsidR="00CF376D" w:rsidRPr="00F96C2E">
              <w:rPr>
                <w:rStyle w:val="Collegamentoipertestuale"/>
                <w:bCs/>
              </w:rPr>
              <w:t>Generazione IUV</w:t>
            </w:r>
            <w:r w:rsidR="00CF376D">
              <w:rPr>
                <w:webHidden/>
              </w:rPr>
              <w:tab/>
            </w:r>
            <w:r w:rsidR="00CF376D">
              <w:rPr>
                <w:webHidden/>
              </w:rPr>
              <w:fldChar w:fldCharType="begin"/>
            </w:r>
            <w:r w:rsidR="00CF376D">
              <w:rPr>
                <w:webHidden/>
              </w:rPr>
              <w:instrText xml:space="preserve"> PAGEREF _Toc36042188 \h </w:instrText>
            </w:r>
            <w:r w:rsidR="00CF376D">
              <w:rPr>
                <w:webHidden/>
              </w:rPr>
            </w:r>
            <w:r w:rsidR="00CF376D">
              <w:rPr>
                <w:webHidden/>
              </w:rPr>
              <w:fldChar w:fldCharType="separate"/>
            </w:r>
            <w:r w:rsidR="00B20ED1">
              <w:rPr>
                <w:webHidden/>
              </w:rPr>
              <w:t>115</w:t>
            </w:r>
            <w:r w:rsidR="00CF376D">
              <w:rPr>
                <w:webHidden/>
              </w:rPr>
              <w:fldChar w:fldCharType="end"/>
            </w:r>
          </w:hyperlink>
        </w:p>
        <w:p w14:paraId="6358D489" w14:textId="22A9B0E9" w:rsidR="00CF376D" w:rsidRDefault="000052AE">
          <w:pPr>
            <w:pStyle w:val="Sommario3"/>
          </w:pPr>
          <w:hyperlink w:anchor="_Toc36042189" w:history="1">
            <w:r w:rsidR="00CF376D" w:rsidRPr="00F96C2E">
              <w:rPr>
                <w:rStyle w:val="Collegamentoipertestuale"/>
                <w:bCs/>
              </w:rPr>
              <w:t>3.1.4</w:t>
            </w:r>
            <w:r w:rsidR="00CF376D">
              <w:tab/>
            </w:r>
            <w:r w:rsidR="00CF376D" w:rsidRPr="00F96C2E">
              <w:rPr>
                <w:rStyle w:val="Collegamentoipertestuale"/>
                <w:bCs/>
              </w:rPr>
              <w:t>Generazione Lotto IUV</w:t>
            </w:r>
            <w:r w:rsidR="00CF376D">
              <w:rPr>
                <w:webHidden/>
              </w:rPr>
              <w:tab/>
            </w:r>
            <w:r w:rsidR="00CF376D">
              <w:rPr>
                <w:webHidden/>
              </w:rPr>
              <w:fldChar w:fldCharType="begin"/>
            </w:r>
            <w:r w:rsidR="00CF376D">
              <w:rPr>
                <w:webHidden/>
              </w:rPr>
              <w:instrText xml:space="preserve"> PAGEREF _Toc36042189 \h </w:instrText>
            </w:r>
            <w:r w:rsidR="00CF376D">
              <w:rPr>
                <w:webHidden/>
              </w:rPr>
            </w:r>
            <w:r w:rsidR="00CF376D">
              <w:rPr>
                <w:webHidden/>
              </w:rPr>
              <w:fldChar w:fldCharType="separate"/>
            </w:r>
            <w:r w:rsidR="00B20ED1">
              <w:rPr>
                <w:webHidden/>
              </w:rPr>
              <w:t>116</w:t>
            </w:r>
            <w:r w:rsidR="00CF376D">
              <w:rPr>
                <w:webHidden/>
              </w:rPr>
              <w:fldChar w:fldCharType="end"/>
            </w:r>
          </w:hyperlink>
        </w:p>
        <w:p w14:paraId="61DE666E" w14:textId="602191B3" w:rsidR="00CF376D" w:rsidRDefault="000052AE">
          <w:pPr>
            <w:pStyle w:val="Sommario2"/>
          </w:pPr>
          <w:hyperlink w:anchor="_Toc36042190" w:history="1">
            <w:r w:rsidR="00CF376D" w:rsidRPr="00F96C2E">
              <w:rPr>
                <w:rStyle w:val="Collegamentoipertestuale"/>
                <w:b/>
                <w:bCs/>
              </w:rPr>
              <w:t>3.2</w:t>
            </w:r>
            <w:r w:rsidR="00CF376D">
              <w:tab/>
            </w:r>
            <w:r w:rsidR="00CF376D" w:rsidRPr="00F96C2E">
              <w:rPr>
                <w:rStyle w:val="Collegamentoipertestuale"/>
                <w:b/>
                <w:bCs/>
              </w:rPr>
              <w:t>Informative della Posizione Debitoria</w:t>
            </w:r>
            <w:r w:rsidR="00CF376D">
              <w:rPr>
                <w:webHidden/>
              </w:rPr>
              <w:tab/>
            </w:r>
            <w:r w:rsidR="00CF376D">
              <w:rPr>
                <w:webHidden/>
              </w:rPr>
              <w:fldChar w:fldCharType="begin"/>
            </w:r>
            <w:r w:rsidR="00CF376D">
              <w:rPr>
                <w:webHidden/>
              </w:rPr>
              <w:instrText xml:space="preserve"> PAGEREF _Toc36042190 \h </w:instrText>
            </w:r>
            <w:r w:rsidR="00CF376D">
              <w:rPr>
                <w:webHidden/>
              </w:rPr>
            </w:r>
            <w:r w:rsidR="00CF376D">
              <w:rPr>
                <w:webHidden/>
              </w:rPr>
              <w:fldChar w:fldCharType="separate"/>
            </w:r>
            <w:r w:rsidR="00B20ED1">
              <w:rPr>
                <w:webHidden/>
              </w:rPr>
              <w:t>118</w:t>
            </w:r>
            <w:r w:rsidR="00CF376D">
              <w:rPr>
                <w:webHidden/>
              </w:rPr>
              <w:fldChar w:fldCharType="end"/>
            </w:r>
          </w:hyperlink>
        </w:p>
        <w:p w14:paraId="2C0C81EC" w14:textId="5210B712" w:rsidR="00CF376D" w:rsidRDefault="000052AE">
          <w:pPr>
            <w:pStyle w:val="Sommario3"/>
          </w:pPr>
          <w:hyperlink w:anchor="_Toc36042191" w:history="1">
            <w:r w:rsidR="00CF376D" w:rsidRPr="00F96C2E">
              <w:rPr>
                <w:rStyle w:val="Collegamentoipertestuale"/>
                <w:bCs/>
              </w:rPr>
              <w:t>3.2.1</w:t>
            </w:r>
            <w:r w:rsidR="00CF376D">
              <w:tab/>
            </w:r>
            <w:r w:rsidR="00CF376D" w:rsidRPr="00F96C2E">
              <w:rPr>
                <w:rStyle w:val="Collegamentoipertestuale"/>
                <w:bCs/>
              </w:rPr>
              <w:t>Estratto Conto Debitorio</w:t>
            </w:r>
            <w:r w:rsidR="00CF376D">
              <w:rPr>
                <w:webHidden/>
              </w:rPr>
              <w:tab/>
            </w:r>
            <w:r w:rsidR="00CF376D">
              <w:rPr>
                <w:webHidden/>
              </w:rPr>
              <w:fldChar w:fldCharType="begin"/>
            </w:r>
            <w:r w:rsidR="00CF376D">
              <w:rPr>
                <w:webHidden/>
              </w:rPr>
              <w:instrText xml:space="preserve"> PAGEREF _Toc36042191 \h </w:instrText>
            </w:r>
            <w:r w:rsidR="00CF376D">
              <w:rPr>
                <w:webHidden/>
              </w:rPr>
            </w:r>
            <w:r w:rsidR="00CF376D">
              <w:rPr>
                <w:webHidden/>
              </w:rPr>
              <w:fldChar w:fldCharType="separate"/>
            </w:r>
            <w:r w:rsidR="00B20ED1">
              <w:rPr>
                <w:webHidden/>
              </w:rPr>
              <w:t>118</w:t>
            </w:r>
            <w:r w:rsidR="00CF376D">
              <w:rPr>
                <w:webHidden/>
              </w:rPr>
              <w:fldChar w:fldCharType="end"/>
            </w:r>
          </w:hyperlink>
        </w:p>
        <w:p w14:paraId="76E10D27" w14:textId="112815DC" w:rsidR="00CF376D" w:rsidRDefault="000052AE">
          <w:pPr>
            <w:pStyle w:val="Sommario3"/>
          </w:pPr>
          <w:hyperlink w:anchor="_Toc36042192" w:history="1">
            <w:r w:rsidR="00CF376D" w:rsidRPr="00F96C2E">
              <w:rPr>
                <w:rStyle w:val="Collegamentoipertestuale"/>
                <w:bCs/>
              </w:rPr>
              <w:t>3.2.2</w:t>
            </w:r>
            <w:r w:rsidR="00CF376D">
              <w:tab/>
            </w:r>
            <w:r w:rsidR="00CF376D" w:rsidRPr="00F96C2E">
              <w:rPr>
                <w:rStyle w:val="Collegamentoipertestuale"/>
                <w:bCs/>
              </w:rPr>
              <w:t>Verifica Pagamento IUV</w:t>
            </w:r>
            <w:r w:rsidR="00CF376D">
              <w:rPr>
                <w:webHidden/>
              </w:rPr>
              <w:tab/>
            </w:r>
            <w:r w:rsidR="00CF376D">
              <w:rPr>
                <w:webHidden/>
              </w:rPr>
              <w:fldChar w:fldCharType="begin"/>
            </w:r>
            <w:r w:rsidR="00CF376D">
              <w:rPr>
                <w:webHidden/>
              </w:rPr>
              <w:instrText xml:space="preserve"> PAGEREF _Toc36042192 \h </w:instrText>
            </w:r>
            <w:r w:rsidR="00CF376D">
              <w:rPr>
                <w:webHidden/>
              </w:rPr>
            </w:r>
            <w:r w:rsidR="00CF376D">
              <w:rPr>
                <w:webHidden/>
              </w:rPr>
              <w:fldChar w:fldCharType="separate"/>
            </w:r>
            <w:r w:rsidR="00B20ED1">
              <w:rPr>
                <w:webHidden/>
              </w:rPr>
              <w:t>119</w:t>
            </w:r>
            <w:r w:rsidR="00CF376D">
              <w:rPr>
                <w:webHidden/>
              </w:rPr>
              <w:fldChar w:fldCharType="end"/>
            </w:r>
          </w:hyperlink>
        </w:p>
        <w:p w14:paraId="32C289E1" w14:textId="7ED7C229" w:rsidR="00CF376D" w:rsidRDefault="000052AE">
          <w:pPr>
            <w:pStyle w:val="Sommario3"/>
          </w:pPr>
          <w:hyperlink w:anchor="_Toc36042193" w:history="1">
            <w:r w:rsidR="00CF376D" w:rsidRPr="00F96C2E">
              <w:rPr>
                <w:rStyle w:val="Collegamentoipertestuale"/>
                <w:bCs/>
              </w:rPr>
              <w:t>3.2.3</w:t>
            </w:r>
            <w:r w:rsidR="00CF376D">
              <w:tab/>
            </w:r>
            <w:r w:rsidR="00CF376D" w:rsidRPr="00F96C2E">
              <w:rPr>
                <w:rStyle w:val="Collegamentoipertestuale"/>
                <w:bCs/>
              </w:rPr>
              <w:t>Elenco Informative di Pagamento</w:t>
            </w:r>
            <w:r w:rsidR="00CF376D">
              <w:rPr>
                <w:webHidden/>
              </w:rPr>
              <w:tab/>
            </w:r>
            <w:r w:rsidR="00CF376D">
              <w:rPr>
                <w:webHidden/>
              </w:rPr>
              <w:fldChar w:fldCharType="begin"/>
            </w:r>
            <w:r w:rsidR="00CF376D">
              <w:rPr>
                <w:webHidden/>
              </w:rPr>
              <w:instrText xml:space="preserve"> PAGEREF _Toc36042193 \h </w:instrText>
            </w:r>
            <w:r w:rsidR="00CF376D">
              <w:rPr>
                <w:webHidden/>
              </w:rPr>
            </w:r>
            <w:r w:rsidR="00CF376D">
              <w:rPr>
                <w:webHidden/>
              </w:rPr>
              <w:fldChar w:fldCharType="separate"/>
            </w:r>
            <w:r w:rsidR="00B20ED1">
              <w:rPr>
                <w:webHidden/>
              </w:rPr>
              <w:t>124</w:t>
            </w:r>
            <w:r w:rsidR="00CF376D">
              <w:rPr>
                <w:webHidden/>
              </w:rPr>
              <w:fldChar w:fldCharType="end"/>
            </w:r>
          </w:hyperlink>
        </w:p>
        <w:p w14:paraId="6C304830" w14:textId="679D39D5" w:rsidR="00CF376D" w:rsidRDefault="000052AE">
          <w:pPr>
            <w:pStyle w:val="Sommario3"/>
          </w:pPr>
          <w:hyperlink w:anchor="_Toc36042194" w:history="1">
            <w:r w:rsidR="00CF376D" w:rsidRPr="00F96C2E">
              <w:rPr>
                <w:rStyle w:val="Collegamentoipertestuale"/>
                <w:bCs/>
              </w:rPr>
              <w:t>3.2.4</w:t>
            </w:r>
            <w:r w:rsidR="00CF376D">
              <w:tab/>
            </w:r>
            <w:r w:rsidR="00CF376D" w:rsidRPr="00F96C2E">
              <w:rPr>
                <w:rStyle w:val="Collegamentoipertestuale"/>
                <w:bCs/>
              </w:rPr>
              <w:t>Ricezione Informativa di Pagamento</w:t>
            </w:r>
            <w:r w:rsidR="00CF376D">
              <w:rPr>
                <w:webHidden/>
              </w:rPr>
              <w:tab/>
            </w:r>
            <w:r w:rsidR="00CF376D">
              <w:rPr>
                <w:webHidden/>
              </w:rPr>
              <w:fldChar w:fldCharType="begin"/>
            </w:r>
            <w:r w:rsidR="00CF376D">
              <w:rPr>
                <w:webHidden/>
              </w:rPr>
              <w:instrText xml:space="preserve"> PAGEREF _Toc36042194 \h </w:instrText>
            </w:r>
            <w:r w:rsidR="00CF376D">
              <w:rPr>
                <w:webHidden/>
              </w:rPr>
            </w:r>
            <w:r w:rsidR="00CF376D">
              <w:rPr>
                <w:webHidden/>
              </w:rPr>
              <w:fldChar w:fldCharType="separate"/>
            </w:r>
            <w:r w:rsidR="00B20ED1">
              <w:rPr>
                <w:webHidden/>
              </w:rPr>
              <w:t>125</w:t>
            </w:r>
            <w:r w:rsidR="00CF376D">
              <w:rPr>
                <w:webHidden/>
              </w:rPr>
              <w:fldChar w:fldCharType="end"/>
            </w:r>
          </w:hyperlink>
        </w:p>
        <w:p w14:paraId="134E5645" w14:textId="14542590" w:rsidR="00CF376D" w:rsidRDefault="000052AE">
          <w:pPr>
            <w:pStyle w:val="Sommario2"/>
          </w:pPr>
          <w:hyperlink w:anchor="_Toc36042195" w:history="1">
            <w:r w:rsidR="00CF376D" w:rsidRPr="00F96C2E">
              <w:rPr>
                <w:rStyle w:val="Collegamentoipertestuale"/>
                <w:b/>
                <w:bCs/>
              </w:rPr>
              <w:t>3.3</w:t>
            </w:r>
            <w:r w:rsidR="00CF376D">
              <w:tab/>
            </w:r>
            <w:r w:rsidR="00CF376D" w:rsidRPr="00F96C2E">
              <w:rPr>
                <w:rStyle w:val="Collegamentoipertestuale"/>
                <w:b/>
                <w:bCs/>
              </w:rPr>
              <w:t>Ciclo di vita della Posizione Debitoria</w:t>
            </w:r>
            <w:r w:rsidR="00CF376D">
              <w:rPr>
                <w:webHidden/>
              </w:rPr>
              <w:tab/>
            </w:r>
            <w:r w:rsidR="00CF376D">
              <w:rPr>
                <w:webHidden/>
              </w:rPr>
              <w:fldChar w:fldCharType="begin"/>
            </w:r>
            <w:r w:rsidR="00CF376D">
              <w:rPr>
                <w:webHidden/>
              </w:rPr>
              <w:instrText xml:space="preserve"> PAGEREF _Toc36042195 \h </w:instrText>
            </w:r>
            <w:r w:rsidR="00CF376D">
              <w:rPr>
                <w:webHidden/>
              </w:rPr>
            </w:r>
            <w:r w:rsidR="00CF376D">
              <w:rPr>
                <w:webHidden/>
              </w:rPr>
              <w:fldChar w:fldCharType="separate"/>
            </w:r>
            <w:r w:rsidR="00B20ED1">
              <w:rPr>
                <w:webHidden/>
              </w:rPr>
              <w:t>125</w:t>
            </w:r>
            <w:r w:rsidR="00CF376D">
              <w:rPr>
                <w:webHidden/>
              </w:rPr>
              <w:fldChar w:fldCharType="end"/>
            </w:r>
          </w:hyperlink>
        </w:p>
        <w:p w14:paraId="3F506038" w14:textId="3D3D528C" w:rsidR="00CF376D" w:rsidRDefault="000052AE">
          <w:pPr>
            <w:pStyle w:val="Sommario3"/>
          </w:pPr>
          <w:hyperlink w:anchor="_Toc36042196" w:history="1">
            <w:r w:rsidR="00CF376D" w:rsidRPr="00F96C2E">
              <w:rPr>
                <w:rStyle w:val="Collegamentoipertestuale"/>
                <w:bCs/>
              </w:rPr>
              <w:t>3.3.1</w:t>
            </w:r>
            <w:r w:rsidR="00CF376D">
              <w:tab/>
            </w:r>
            <w:r w:rsidR="00CF376D" w:rsidRPr="00F96C2E">
              <w:rPr>
                <w:rStyle w:val="Collegamentoipertestuale"/>
                <w:bCs/>
              </w:rPr>
              <w:t>Verifica di un Pagamento in Attesa</w:t>
            </w:r>
            <w:r w:rsidR="00CF376D">
              <w:rPr>
                <w:webHidden/>
              </w:rPr>
              <w:tab/>
            </w:r>
            <w:r w:rsidR="00CF376D">
              <w:rPr>
                <w:webHidden/>
              </w:rPr>
              <w:fldChar w:fldCharType="begin"/>
            </w:r>
            <w:r w:rsidR="00CF376D">
              <w:rPr>
                <w:webHidden/>
              </w:rPr>
              <w:instrText xml:space="preserve"> PAGEREF _Toc36042196 \h </w:instrText>
            </w:r>
            <w:r w:rsidR="00CF376D">
              <w:rPr>
                <w:webHidden/>
              </w:rPr>
            </w:r>
            <w:r w:rsidR="00CF376D">
              <w:rPr>
                <w:webHidden/>
              </w:rPr>
              <w:fldChar w:fldCharType="separate"/>
            </w:r>
            <w:r w:rsidR="00B20ED1">
              <w:rPr>
                <w:webHidden/>
              </w:rPr>
              <w:t>125</w:t>
            </w:r>
            <w:r w:rsidR="00CF376D">
              <w:rPr>
                <w:webHidden/>
              </w:rPr>
              <w:fldChar w:fldCharType="end"/>
            </w:r>
          </w:hyperlink>
        </w:p>
        <w:p w14:paraId="0988254E" w14:textId="03F811F2" w:rsidR="00CF376D" w:rsidRDefault="000052AE">
          <w:pPr>
            <w:pStyle w:val="Sommario3"/>
          </w:pPr>
          <w:hyperlink w:anchor="_Toc36042197" w:history="1">
            <w:r w:rsidR="00CF376D" w:rsidRPr="00F96C2E">
              <w:rPr>
                <w:rStyle w:val="Collegamentoipertestuale"/>
                <w:bCs/>
              </w:rPr>
              <w:t>3.3.2</w:t>
            </w:r>
            <w:r w:rsidR="00CF376D">
              <w:tab/>
            </w:r>
            <w:r w:rsidR="00CF376D" w:rsidRPr="00F96C2E">
              <w:rPr>
                <w:rStyle w:val="Collegamentoipertestuale"/>
                <w:bCs/>
              </w:rPr>
              <w:t>Attivazione di un Pagamento in Attesa</w:t>
            </w:r>
            <w:r w:rsidR="00CF376D">
              <w:rPr>
                <w:webHidden/>
              </w:rPr>
              <w:tab/>
            </w:r>
            <w:r w:rsidR="00CF376D">
              <w:rPr>
                <w:webHidden/>
              </w:rPr>
              <w:fldChar w:fldCharType="begin"/>
            </w:r>
            <w:r w:rsidR="00CF376D">
              <w:rPr>
                <w:webHidden/>
              </w:rPr>
              <w:instrText xml:space="preserve"> PAGEREF _Toc36042197 \h </w:instrText>
            </w:r>
            <w:r w:rsidR="00CF376D">
              <w:rPr>
                <w:webHidden/>
              </w:rPr>
            </w:r>
            <w:r w:rsidR="00CF376D">
              <w:rPr>
                <w:webHidden/>
              </w:rPr>
              <w:fldChar w:fldCharType="separate"/>
            </w:r>
            <w:r w:rsidR="00B20ED1">
              <w:rPr>
                <w:webHidden/>
              </w:rPr>
              <w:t>126</w:t>
            </w:r>
            <w:r w:rsidR="00CF376D">
              <w:rPr>
                <w:webHidden/>
              </w:rPr>
              <w:fldChar w:fldCharType="end"/>
            </w:r>
          </w:hyperlink>
        </w:p>
        <w:p w14:paraId="470BD676" w14:textId="31ED617C" w:rsidR="00CF376D" w:rsidRDefault="000052AE">
          <w:pPr>
            <w:pStyle w:val="Sommario3"/>
          </w:pPr>
          <w:hyperlink w:anchor="_Toc36042198" w:history="1">
            <w:r w:rsidR="00CF376D" w:rsidRPr="00F96C2E">
              <w:rPr>
                <w:rStyle w:val="Collegamentoipertestuale"/>
                <w:bCs/>
              </w:rPr>
              <w:t>3.3.3</w:t>
            </w:r>
            <w:r w:rsidR="00CF376D">
              <w:tab/>
            </w:r>
            <w:r w:rsidR="00CF376D" w:rsidRPr="00F96C2E">
              <w:rPr>
                <w:rStyle w:val="Collegamentoipertestuale"/>
                <w:bCs/>
              </w:rPr>
              <w:t>Disattivazione di un Pagamento in Attesa</w:t>
            </w:r>
            <w:r w:rsidR="00CF376D">
              <w:rPr>
                <w:webHidden/>
              </w:rPr>
              <w:tab/>
            </w:r>
            <w:r w:rsidR="00CF376D">
              <w:rPr>
                <w:webHidden/>
              </w:rPr>
              <w:fldChar w:fldCharType="begin"/>
            </w:r>
            <w:r w:rsidR="00CF376D">
              <w:rPr>
                <w:webHidden/>
              </w:rPr>
              <w:instrText xml:space="preserve"> PAGEREF _Toc36042198 \h </w:instrText>
            </w:r>
            <w:r w:rsidR="00CF376D">
              <w:rPr>
                <w:webHidden/>
              </w:rPr>
            </w:r>
            <w:r w:rsidR="00CF376D">
              <w:rPr>
                <w:webHidden/>
              </w:rPr>
              <w:fldChar w:fldCharType="separate"/>
            </w:r>
            <w:r w:rsidR="00B20ED1">
              <w:rPr>
                <w:webHidden/>
              </w:rPr>
              <w:t>127</w:t>
            </w:r>
            <w:r w:rsidR="00CF376D">
              <w:rPr>
                <w:webHidden/>
              </w:rPr>
              <w:fldChar w:fldCharType="end"/>
            </w:r>
          </w:hyperlink>
        </w:p>
        <w:p w14:paraId="2C2F3E64" w14:textId="7062525D" w:rsidR="00CF376D" w:rsidRDefault="000052AE">
          <w:pPr>
            <w:pStyle w:val="Sommario3"/>
          </w:pPr>
          <w:hyperlink w:anchor="_Toc36042199" w:history="1">
            <w:r w:rsidR="00CF376D" w:rsidRPr="00F96C2E">
              <w:rPr>
                <w:rStyle w:val="Collegamentoipertestuale"/>
                <w:bCs/>
              </w:rPr>
              <w:t>3.3.4</w:t>
            </w:r>
            <w:r w:rsidR="00CF376D">
              <w:tab/>
            </w:r>
            <w:r w:rsidR="00CF376D" w:rsidRPr="00F96C2E">
              <w:rPr>
                <w:rStyle w:val="Collegamentoipertestuale"/>
                <w:bCs/>
              </w:rPr>
              <w:t>Notifica dell’esecuzione di un Pagamento</w:t>
            </w:r>
            <w:r w:rsidR="00CF376D">
              <w:rPr>
                <w:webHidden/>
              </w:rPr>
              <w:tab/>
            </w:r>
            <w:r w:rsidR="00CF376D">
              <w:rPr>
                <w:webHidden/>
              </w:rPr>
              <w:fldChar w:fldCharType="begin"/>
            </w:r>
            <w:r w:rsidR="00CF376D">
              <w:rPr>
                <w:webHidden/>
              </w:rPr>
              <w:instrText xml:space="preserve"> PAGEREF _Toc36042199 \h </w:instrText>
            </w:r>
            <w:r w:rsidR="00CF376D">
              <w:rPr>
                <w:webHidden/>
              </w:rPr>
            </w:r>
            <w:r w:rsidR="00CF376D">
              <w:rPr>
                <w:webHidden/>
              </w:rPr>
              <w:fldChar w:fldCharType="separate"/>
            </w:r>
            <w:r w:rsidR="00B20ED1">
              <w:rPr>
                <w:webHidden/>
              </w:rPr>
              <w:t>127</w:t>
            </w:r>
            <w:r w:rsidR="00CF376D">
              <w:rPr>
                <w:webHidden/>
              </w:rPr>
              <w:fldChar w:fldCharType="end"/>
            </w:r>
          </w:hyperlink>
        </w:p>
        <w:p w14:paraId="2B794DC8" w14:textId="70F92148" w:rsidR="00CF376D" w:rsidRDefault="000052AE">
          <w:pPr>
            <w:pStyle w:val="Sommario3"/>
          </w:pPr>
          <w:hyperlink w:anchor="_Toc36042200" w:history="1">
            <w:r w:rsidR="00CF376D" w:rsidRPr="00F96C2E">
              <w:rPr>
                <w:rStyle w:val="Collegamentoipertestuale"/>
                <w:bCs/>
              </w:rPr>
              <w:t>3.3.5</w:t>
            </w:r>
            <w:r w:rsidR="00CF376D">
              <w:tab/>
            </w:r>
            <w:r w:rsidR="00CF376D" w:rsidRPr="00F96C2E">
              <w:rPr>
                <w:rStyle w:val="Collegamentoipertestuale"/>
                <w:bCs/>
              </w:rPr>
              <w:t>Notifica di riconconciliazione di un Pagamento</w:t>
            </w:r>
            <w:r w:rsidR="00CF376D">
              <w:rPr>
                <w:webHidden/>
              </w:rPr>
              <w:tab/>
            </w:r>
            <w:r w:rsidR="00CF376D">
              <w:rPr>
                <w:webHidden/>
              </w:rPr>
              <w:fldChar w:fldCharType="begin"/>
            </w:r>
            <w:r w:rsidR="00CF376D">
              <w:rPr>
                <w:webHidden/>
              </w:rPr>
              <w:instrText xml:space="preserve"> PAGEREF _Toc36042200 \h </w:instrText>
            </w:r>
            <w:r w:rsidR="00CF376D">
              <w:rPr>
                <w:webHidden/>
              </w:rPr>
            </w:r>
            <w:r w:rsidR="00CF376D">
              <w:rPr>
                <w:webHidden/>
              </w:rPr>
              <w:fldChar w:fldCharType="separate"/>
            </w:r>
            <w:r w:rsidR="00B20ED1">
              <w:rPr>
                <w:webHidden/>
              </w:rPr>
              <w:t>128</w:t>
            </w:r>
            <w:r w:rsidR="00CF376D">
              <w:rPr>
                <w:webHidden/>
              </w:rPr>
              <w:fldChar w:fldCharType="end"/>
            </w:r>
          </w:hyperlink>
        </w:p>
        <w:p w14:paraId="67A9C81F" w14:textId="382C2358" w:rsidR="00CF376D" w:rsidRDefault="000052AE">
          <w:pPr>
            <w:pStyle w:val="Sommario2"/>
          </w:pPr>
          <w:hyperlink w:anchor="_Toc36042201" w:history="1">
            <w:r w:rsidR="00CF376D" w:rsidRPr="00F96C2E">
              <w:rPr>
                <w:rStyle w:val="Collegamentoipertestuale"/>
                <w:b/>
                <w:bCs/>
              </w:rPr>
              <w:t>3.4</w:t>
            </w:r>
            <w:r w:rsidR="00CF376D">
              <w:tab/>
            </w:r>
            <w:r w:rsidR="00CF376D" w:rsidRPr="00F96C2E">
              <w:rPr>
                <w:rStyle w:val="Collegamentoipertestuale"/>
                <w:b/>
                <w:bCs/>
              </w:rPr>
              <w:t>Configurazione</w:t>
            </w:r>
            <w:r w:rsidR="00CF376D">
              <w:rPr>
                <w:webHidden/>
              </w:rPr>
              <w:tab/>
            </w:r>
            <w:r w:rsidR="00CF376D">
              <w:rPr>
                <w:webHidden/>
              </w:rPr>
              <w:fldChar w:fldCharType="begin"/>
            </w:r>
            <w:r w:rsidR="00CF376D">
              <w:rPr>
                <w:webHidden/>
              </w:rPr>
              <w:instrText xml:space="preserve"> PAGEREF _Toc36042201 \h </w:instrText>
            </w:r>
            <w:r w:rsidR="00CF376D">
              <w:rPr>
                <w:webHidden/>
              </w:rPr>
            </w:r>
            <w:r w:rsidR="00CF376D">
              <w:rPr>
                <w:webHidden/>
              </w:rPr>
              <w:fldChar w:fldCharType="separate"/>
            </w:r>
            <w:r w:rsidR="00B20ED1">
              <w:rPr>
                <w:webHidden/>
              </w:rPr>
              <w:t>129</w:t>
            </w:r>
            <w:r w:rsidR="00CF376D">
              <w:rPr>
                <w:webHidden/>
              </w:rPr>
              <w:fldChar w:fldCharType="end"/>
            </w:r>
          </w:hyperlink>
        </w:p>
        <w:p w14:paraId="776F3EA0" w14:textId="1BB5568F" w:rsidR="00CF376D" w:rsidRDefault="000052AE">
          <w:pPr>
            <w:pStyle w:val="Sommario3"/>
          </w:pPr>
          <w:hyperlink w:anchor="_Toc36042202" w:history="1">
            <w:r w:rsidR="00CF376D" w:rsidRPr="00F96C2E">
              <w:rPr>
                <w:rStyle w:val="Collegamentoipertestuale"/>
                <w:bCs/>
              </w:rPr>
              <w:t>3.4.1</w:t>
            </w:r>
            <w:r w:rsidR="00CF376D">
              <w:tab/>
            </w:r>
            <w:r w:rsidR="00CF376D" w:rsidRPr="00F96C2E">
              <w:rPr>
                <w:rStyle w:val="Collegamentoipertestuale"/>
                <w:bCs/>
              </w:rPr>
              <w:t>Configurazione Ente</w:t>
            </w:r>
            <w:r w:rsidR="00CF376D">
              <w:rPr>
                <w:webHidden/>
              </w:rPr>
              <w:tab/>
            </w:r>
            <w:r w:rsidR="00CF376D">
              <w:rPr>
                <w:webHidden/>
              </w:rPr>
              <w:fldChar w:fldCharType="begin"/>
            </w:r>
            <w:r w:rsidR="00CF376D">
              <w:rPr>
                <w:webHidden/>
              </w:rPr>
              <w:instrText xml:space="preserve"> PAGEREF _Toc36042202 \h </w:instrText>
            </w:r>
            <w:r w:rsidR="00CF376D">
              <w:rPr>
                <w:webHidden/>
              </w:rPr>
            </w:r>
            <w:r w:rsidR="00CF376D">
              <w:rPr>
                <w:webHidden/>
              </w:rPr>
              <w:fldChar w:fldCharType="separate"/>
            </w:r>
            <w:r w:rsidR="00B20ED1">
              <w:rPr>
                <w:webHidden/>
              </w:rPr>
              <w:t>129</w:t>
            </w:r>
            <w:r w:rsidR="00CF376D">
              <w:rPr>
                <w:webHidden/>
              </w:rPr>
              <w:fldChar w:fldCharType="end"/>
            </w:r>
          </w:hyperlink>
        </w:p>
        <w:p w14:paraId="01C27983" w14:textId="550AF5F7" w:rsidR="00CF376D" w:rsidRDefault="000052AE">
          <w:pPr>
            <w:pStyle w:val="Sommario3"/>
          </w:pPr>
          <w:hyperlink w:anchor="_Toc36042203" w:history="1">
            <w:r w:rsidR="00CF376D" w:rsidRPr="00F96C2E">
              <w:rPr>
                <w:rStyle w:val="Collegamentoipertestuale"/>
                <w:bCs/>
              </w:rPr>
              <w:t>3.4.2</w:t>
            </w:r>
            <w:r w:rsidR="00CF376D">
              <w:tab/>
            </w:r>
            <w:r w:rsidR="00CF376D" w:rsidRPr="00F96C2E">
              <w:rPr>
                <w:rStyle w:val="Collegamentoipertestuale"/>
                <w:bCs/>
              </w:rPr>
              <w:t>Configurazione Tipologie Debito</w:t>
            </w:r>
            <w:r w:rsidR="00CF376D">
              <w:rPr>
                <w:webHidden/>
              </w:rPr>
              <w:tab/>
            </w:r>
            <w:r w:rsidR="00CF376D">
              <w:rPr>
                <w:webHidden/>
              </w:rPr>
              <w:fldChar w:fldCharType="begin"/>
            </w:r>
            <w:r w:rsidR="00CF376D">
              <w:rPr>
                <w:webHidden/>
              </w:rPr>
              <w:instrText xml:space="preserve"> PAGEREF _Toc36042203 \h </w:instrText>
            </w:r>
            <w:r w:rsidR="00CF376D">
              <w:rPr>
                <w:webHidden/>
              </w:rPr>
            </w:r>
            <w:r w:rsidR="00CF376D">
              <w:rPr>
                <w:webHidden/>
              </w:rPr>
              <w:fldChar w:fldCharType="separate"/>
            </w:r>
            <w:r w:rsidR="00B20ED1">
              <w:rPr>
                <w:webHidden/>
              </w:rPr>
              <w:t>133</w:t>
            </w:r>
            <w:r w:rsidR="00CF376D">
              <w:rPr>
                <w:webHidden/>
              </w:rPr>
              <w:fldChar w:fldCharType="end"/>
            </w:r>
          </w:hyperlink>
        </w:p>
        <w:p w14:paraId="6D117934" w14:textId="1CBC53F5" w:rsidR="002E3346" w:rsidRDefault="002E3346">
          <w:r>
            <w:rPr>
              <w:b/>
              <w:bCs/>
            </w:rPr>
            <w:fldChar w:fldCharType="end"/>
          </w:r>
        </w:p>
      </w:sdtContent>
    </w:sdt>
    <w:p w14:paraId="6D117935" w14:textId="77777777" w:rsidR="00CA736C" w:rsidRDefault="00CA736C" w:rsidP="00616CFD">
      <w:bookmarkStart w:id="3" w:name="_Toc162432103"/>
      <w:r>
        <w:br w:type="page"/>
      </w:r>
    </w:p>
    <w:tbl>
      <w:tblPr>
        <w:tblStyle w:val="Grigliatabella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413"/>
        <w:gridCol w:w="7987"/>
      </w:tblGrid>
      <w:tr w:rsidR="00616CFD" w:rsidRPr="003009A0" w14:paraId="6D117938" w14:textId="77777777" w:rsidTr="7F35B668">
        <w:trPr>
          <w:trHeight w:val="1124"/>
        </w:trPr>
        <w:tc>
          <w:tcPr>
            <w:tcW w:w="1413" w:type="dxa"/>
          </w:tcPr>
          <w:p w14:paraId="6D117936" w14:textId="77777777" w:rsidR="00616CFD" w:rsidRPr="003009A0" w:rsidRDefault="00616CFD" w:rsidP="00134D98">
            <w:bookmarkStart w:id="4" w:name="_Toc457812912"/>
            <w:r w:rsidRPr="003009A0">
              <w:rPr>
                <w:noProof/>
                <w:lang w:eastAsia="it-IT"/>
              </w:rPr>
              <w:lastRenderedPageBreak/>
              <w:drawing>
                <wp:anchor distT="0" distB="0" distL="360045" distR="114300" simplePos="0" relativeHeight="251648512" behindDoc="1" locked="0" layoutInCell="1" allowOverlap="1" wp14:anchorId="6D11798B" wp14:editId="6D11798C">
                  <wp:simplePos x="0" y="0"/>
                  <wp:positionH relativeFrom="column">
                    <wp:posOffset>-24130</wp:posOffset>
                  </wp:positionH>
                  <wp:positionV relativeFrom="paragraph">
                    <wp:posOffset>236483</wp:posOffset>
                  </wp:positionV>
                  <wp:extent cx="720000" cy="720000"/>
                  <wp:effectExtent l="0" t="0" r="4445" b="0"/>
                  <wp:wrapTight wrapText="right">
                    <wp:wrapPolygon edited="0">
                      <wp:start x="4575" y="1144"/>
                      <wp:lineTo x="1144" y="8007"/>
                      <wp:lineTo x="0" y="10867"/>
                      <wp:lineTo x="0" y="15442"/>
                      <wp:lineTo x="5719" y="19446"/>
                      <wp:lineTo x="10867" y="20590"/>
                      <wp:lineTo x="16014" y="20590"/>
                      <wp:lineTo x="21162" y="10867"/>
                      <wp:lineTo x="20018" y="8007"/>
                      <wp:lineTo x="16586" y="1144"/>
                      <wp:lineTo x="4575" y="1144"/>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pic:spPr>
                      </pic:pic>
                    </a:graphicData>
                  </a:graphic>
                  <wp14:sizeRelH relativeFrom="margin">
                    <wp14:pctWidth>0</wp14:pctWidth>
                  </wp14:sizeRelH>
                  <wp14:sizeRelV relativeFrom="margin">
                    <wp14:pctHeight>0</wp14:pctHeight>
                  </wp14:sizeRelV>
                </wp:anchor>
              </w:drawing>
            </w:r>
          </w:p>
        </w:tc>
        <w:tc>
          <w:tcPr>
            <w:tcW w:w="7987" w:type="dxa"/>
          </w:tcPr>
          <w:p w14:paraId="6D117937" w14:textId="77777777" w:rsidR="00616CFD" w:rsidRPr="00616CFD" w:rsidRDefault="00616CFD" w:rsidP="00DF1C18">
            <w:pPr>
              <w:pStyle w:val="Titolo1"/>
              <w:outlineLvl w:val="0"/>
            </w:pPr>
            <w:bookmarkStart w:id="5" w:name="_Toc462129286"/>
            <w:bookmarkStart w:id="6" w:name="_Toc36042106"/>
            <w:r w:rsidRPr="00DF1C18">
              <w:t>introduzione</w:t>
            </w:r>
            <w:bookmarkEnd w:id="5"/>
            <w:bookmarkEnd w:id="6"/>
          </w:p>
        </w:tc>
      </w:tr>
    </w:tbl>
    <w:p w14:paraId="6D117939" w14:textId="41B81F84" w:rsidR="0048487B" w:rsidRDefault="0048487B" w:rsidP="00A85D51">
      <w:pPr>
        <w:pStyle w:val="Titolo2"/>
      </w:pPr>
      <w:bookmarkStart w:id="7" w:name="_Toc36042107"/>
      <w:r w:rsidRPr="00A85D51">
        <w:t>P</w:t>
      </w:r>
      <w:bookmarkEnd w:id="4"/>
      <w:r w:rsidR="00A85D51">
        <w:t>remessa</w:t>
      </w:r>
      <w:bookmarkEnd w:id="7"/>
      <w:r w:rsidR="00B309BB">
        <w:t xml:space="preserve"> </w:t>
      </w:r>
    </w:p>
    <w:p w14:paraId="1E8ECD63" w14:textId="77777777" w:rsidR="003E3008" w:rsidRDefault="003E3008" w:rsidP="003E3008">
      <w:pPr>
        <w:jc w:val="both"/>
      </w:pPr>
      <w:r>
        <w:t>PAGOPA è un sistema di pagamenti elettronici realizzato per rendere più semplice, sicuro e trasparente qualsiasi pagamento verso la Pubblica Amministrazione: non è un sito web sul quale pagare, ma una nuova modalità per eseguire i pagamenti verso la Pubblica Amministrazione in modalità standardizzata presso i Prestatori di Servizi di Pagamento (PSP) aderenti.</w:t>
      </w:r>
    </w:p>
    <w:p w14:paraId="676A219C" w14:textId="77777777" w:rsidR="003E3008" w:rsidRDefault="003E3008" w:rsidP="003E3008">
      <w:pPr>
        <w:jc w:val="both"/>
      </w:pPr>
      <w:r>
        <w:t>Si possono effettuare i pagamenti direttamente sul sito o sull’app dell’Ente creditore (il Comune, ad esempio) o attraverso i canali (online e fisici) di banche e altri Prestatori di Servizi di Pagamento (PSP), ovvero:</w:t>
      </w:r>
    </w:p>
    <w:p w14:paraId="6D9844EC" w14:textId="352A0FAE" w:rsidR="003E3008" w:rsidRDefault="003E3008" w:rsidP="003E3008">
      <w:pPr>
        <w:pStyle w:val="Paragrafoelenco"/>
        <w:numPr>
          <w:ilvl w:val="0"/>
          <w:numId w:val="47"/>
        </w:numPr>
        <w:jc w:val="both"/>
      </w:pPr>
      <w:r>
        <w:t>Presso le agenzie della banca</w:t>
      </w:r>
    </w:p>
    <w:p w14:paraId="0598F71E" w14:textId="3C9077DA" w:rsidR="003E3008" w:rsidRDefault="003E3008" w:rsidP="003E3008">
      <w:pPr>
        <w:pStyle w:val="Paragrafoelenco"/>
        <w:numPr>
          <w:ilvl w:val="0"/>
          <w:numId w:val="47"/>
        </w:numPr>
        <w:jc w:val="both"/>
      </w:pPr>
      <w:r>
        <w:t>Attraverso i sistemi di home banking dei PSP (servizi evidenziati con i loghi CBILL o pagoPA)</w:t>
      </w:r>
    </w:p>
    <w:p w14:paraId="584CE43B" w14:textId="3822A786" w:rsidR="003E3008" w:rsidRDefault="003E3008" w:rsidP="003E3008">
      <w:pPr>
        <w:pStyle w:val="Paragrafoelenco"/>
        <w:numPr>
          <w:ilvl w:val="0"/>
          <w:numId w:val="47"/>
        </w:numPr>
        <w:jc w:val="both"/>
      </w:pPr>
      <w:r>
        <w:t>Presso gli sportelli ATM bancari (se abilitati)</w:t>
      </w:r>
    </w:p>
    <w:p w14:paraId="18DC9D54" w14:textId="195BC6F8" w:rsidR="003E3008" w:rsidRDefault="003E3008" w:rsidP="003E3008">
      <w:pPr>
        <w:pStyle w:val="Paragrafoelenco"/>
        <w:numPr>
          <w:ilvl w:val="0"/>
          <w:numId w:val="47"/>
        </w:numPr>
        <w:jc w:val="both"/>
      </w:pPr>
      <w:r>
        <w:t>Presso i punti vendita di SISAL, Lottomatica e Banca 5</w:t>
      </w:r>
    </w:p>
    <w:p w14:paraId="628C5696" w14:textId="46D49703" w:rsidR="003E3008" w:rsidRDefault="003E3008" w:rsidP="003E3008">
      <w:pPr>
        <w:pStyle w:val="Paragrafoelenco"/>
        <w:numPr>
          <w:ilvl w:val="0"/>
          <w:numId w:val="47"/>
        </w:numPr>
        <w:jc w:val="both"/>
      </w:pPr>
      <w:r>
        <w:t>Presso gli Uffici Postali.</w:t>
      </w:r>
    </w:p>
    <w:p w14:paraId="3CE2A5BD" w14:textId="77777777" w:rsidR="003E3008" w:rsidRDefault="003E3008" w:rsidP="003E3008">
      <w:pPr>
        <w:jc w:val="both"/>
      </w:pPr>
      <w:r>
        <w:t>Le Amministrazioni pubbliche (Enti), per potersi integrare con pagoPA, devono utilizzare dei sistemi di interfacciamento conformi alle “Linee guida per l’effettuazione dei pagamenti elettronici a favore delle pubbliche amministrazioni e dei gestori di pubblici” (G.U. N. 31 del 07/02/2014 e ss.mm.ii), che definiscono regole, standard e specifiche tecniche che le PA e i PSP devono seguire per integrarsi con il sistema pagoPA.</w:t>
      </w:r>
    </w:p>
    <w:p w14:paraId="5DFD170E" w14:textId="77777777" w:rsidR="003E3008" w:rsidRDefault="003E3008" w:rsidP="003E3008">
      <w:pPr>
        <w:jc w:val="both"/>
      </w:pPr>
      <w:r>
        <w:t>Nell’ambito del Sistema pagoPA, la Regione Toscana ha sviluppato una soluzione, ovvero il modulo GePos della piattaforma di pagamenti IRIS, che consente di aggregare i pagamenti da eseguire in favore della singola PA sulla base del nominativo del debitore e gestire tutte le posizioni debitorie dell’Ente, mentre la Regione Veneto ha sviluppato una soluzione, ovvero il modulo MyPivot della piattaforma di pagamenti MyPay, che consente alla singola PA di eseguire una riconciliazione automatica e analitica degli incassi ricevuti tramite pagoPA.</w:t>
      </w:r>
    </w:p>
    <w:p w14:paraId="4F9DEDB6" w14:textId="516A544B" w:rsidR="003E3008" w:rsidRPr="003E3008" w:rsidRDefault="003E3008" w:rsidP="003E3008">
      <w:pPr>
        <w:jc w:val="both"/>
      </w:pPr>
      <w:r>
        <w:t>Con il presente progetto si intende evolvere in una logica a servizi le due soluzioni GePos e MyPivot messe a disposizione in riuso rispettivamente da Regione Toscana e Regione Veneto.</w:t>
      </w:r>
    </w:p>
    <w:p w14:paraId="6D11793B" w14:textId="64B23710" w:rsidR="0048487B" w:rsidRDefault="0048487B" w:rsidP="0048487B">
      <w:pPr>
        <w:pStyle w:val="Titolo2"/>
      </w:pPr>
      <w:bookmarkStart w:id="8" w:name="_Toc457812913"/>
      <w:bookmarkStart w:id="9" w:name="_Toc36042108"/>
      <w:r w:rsidRPr="007A385F">
        <w:t>S</w:t>
      </w:r>
      <w:bookmarkEnd w:id="8"/>
      <w:r w:rsidR="00A85D51">
        <w:t>copo</w:t>
      </w:r>
      <w:bookmarkEnd w:id="9"/>
      <w:r w:rsidR="00B309BB">
        <w:t xml:space="preserve"> </w:t>
      </w:r>
    </w:p>
    <w:p w14:paraId="23F74D03" w14:textId="13B2EC89" w:rsidR="003E3008" w:rsidRPr="003E3008" w:rsidRDefault="003E3008" w:rsidP="003E3008">
      <w:pPr>
        <w:jc w:val="both"/>
      </w:pPr>
      <w:r w:rsidRPr="003E3008">
        <w:t xml:space="preserve">Scopo del presente documento è quello di </w:t>
      </w:r>
      <w:r>
        <w:t xml:space="preserve">definire le specifiche di implementazione delle interfacce da realizzare nell’ambito del </w:t>
      </w:r>
      <w:r w:rsidRPr="003E3008">
        <w:t>kit di Riuso PayFlowPA</w:t>
      </w:r>
      <w:r>
        <w:t>, definendo gli aspetti tecnici e tecnologici.</w:t>
      </w:r>
    </w:p>
    <w:p w14:paraId="6D11793D" w14:textId="5228F140" w:rsidR="0048487B" w:rsidRDefault="0048487B" w:rsidP="0048487B">
      <w:pPr>
        <w:pStyle w:val="Titolo2"/>
      </w:pPr>
      <w:bookmarkStart w:id="10" w:name="_Toc457812914"/>
      <w:bookmarkStart w:id="11" w:name="_Toc36042109"/>
      <w:r w:rsidRPr="0032117C">
        <w:lastRenderedPageBreak/>
        <w:t>C</w:t>
      </w:r>
      <w:bookmarkEnd w:id="10"/>
      <w:r w:rsidR="00A85D51">
        <w:t>ampo di applicazione</w:t>
      </w:r>
      <w:bookmarkEnd w:id="11"/>
      <w:r w:rsidR="00B309BB">
        <w:t xml:space="preserve"> </w:t>
      </w:r>
    </w:p>
    <w:p w14:paraId="07BC07E9" w14:textId="6E77FA4B" w:rsidR="003E3008" w:rsidRPr="003E3008" w:rsidRDefault="003E3008" w:rsidP="003E3008">
      <w:r w:rsidRPr="003E3008">
        <w:t>Il documento si applica al progetto SPC lotto 4 dell’Amministrazione. In particolare, coinvolge la Gestione del Progetto/Contratto in esecuzione del Contratto Esecutivo stipulato tra il RTI e il Comune di Bari.</w:t>
      </w:r>
    </w:p>
    <w:p w14:paraId="6D11793F" w14:textId="77777777" w:rsidR="008B3F66" w:rsidRDefault="008B3F66" w:rsidP="008B3F66">
      <w:pPr>
        <w:pStyle w:val="Titolo2"/>
      </w:pPr>
      <w:bookmarkStart w:id="12" w:name="_Toc36042110"/>
      <w:r>
        <w:t>Assunzioni</w:t>
      </w:r>
      <w:bookmarkEnd w:id="12"/>
      <w:r>
        <w:t xml:space="preserve"> </w:t>
      </w:r>
    </w:p>
    <w:p w14:paraId="6D117940" w14:textId="4EB1B7E5" w:rsidR="008B3F66" w:rsidRPr="008B3F66" w:rsidRDefault="003E3008" w:rsidP="00E4388E">
      <w:r>
        <w:t>n.a.</w:t>
      </w:r>
    </w:p>
    <w:p w14:paraId="6D117941" w14:textId="77777777" w:rsidR="0048487B" w:rsidRDefault="0048487B" w:rsidP="0048487B">
      <w:pPr>
        <w:pStyle w:val="Titolo2"/>
      </w:pPr>
      <w:bookmarkStart w:id="13" w:name="_Toc457812915"/>
      <w:bookmarkStart w:id="14" w:name="_Toc36042111"/>
      <w:r w:rsidRPr="0032117C">
        <w:t>R</w:t>
      </w:r>
      <w:bookmarkEnd w:id="13"/>
      <w:r w:rsidR="00A85D51">
        <w:t>iferimenti</w:t>
      </w:r>
      <w:bookmarkEnd w:id="14"/>
      <w:r w:rsidR="00B309BB">
        <w:t xml:space="preserve"> </w:t>
      </w:r>
    </w:p>
    <w:tbl>
      <w:tblPr>
        <w:tblStyle w:val="Tabellastandard-01"/>
        <w:tblW w:w="9371" w:type="dxa"/>
        <w:tblBorders>
          <w:insideH w:val="single" w:sz="6" w:space="0" w:color="4472C4" w:themeColor="accent5"/>
          <w:insideV w:val="single" w:sz="6" w:space="0" w:color="4472C4" w:themeColor="accent5"/>
        </w:tblBorders>
        <w:tblLook w:val="0420" w:firstRow="1" w:lastRow="0" w:firstColumn="0" w:lastColumn="0" w:noHBand="0" w:noVBand="1"/>
      </w:tblPr>
      <w:tblGrid>
        <w:gridCol w:w="4473"/>
        <w:gridCol w:w="4898"/>
      </w:tblGrid>
      <w:tr w:rsidR="00E4388E" w:rsidRPr="00E518C3" w14:paraId="6D117944" w14:textId="77777777" w:rsidTr="00134D98">
        <w:trPr>
          <w:cnfStyle w:val="100000000000" w:firstRow="1" w:lastRow="0" w:firstColumn="0" w:lastColumn="0" w:oddVBand="0" w:evenVBand="0" w:oddHBand="0" w:evenHBand="0" w:firstRowFirstColumn="0" w:firstRowLastColumn="0" w:lastRowFirstColumn="0" w:lastRowLastColumn="0"/>
          <w:trHeight w:val="115"/>
        </w:trPr>
        <w:tc>
          <w:tcPr>
            <w:tcW w:w="4473" w:type="dxa"/>
            <w:tcBorders>
              <w:top w:val="none" w:sz="0" w:space="0" w:color="auto"/>
              <w:left w:val="none" w:sz="0" w:space="0" w:color="auto"/>
              <w:bottom w:val="none" w:sz="0" w:space="0" w:color="auto"/>
            </w:tcBorders>
          </w:tcPr>
          <w:p w14:paraId="6D117942" w14:textId="77777777" w:rsidR="00E4388E" w:rsidRPr="00E518C3" w:rsidRDefault="00E4388E" w:rsidP="00134D98">
            <w:pPr>
              <w:pStyle w:val="tabella"/>
              <w:rPr>
                <w:noProof/>
              </w:rPr>
            </w:pPr>
            <w:r w:rsidRPr="00E518C3">
              <w:rPr>
                <w:noProof/>
              </w:rPr>
              <w:t>Identificativo</w:t>
            </w:r>
            <w:r w:rsidRPr="00E518C3">
              <w:rPr>
                <w:rStyle w:val="Rimandonotaapidipagina"/>
                <w:rFonts w:asciiTheme="minorHAnsi" w:hAnsiTheme="minorHAnsi"/>
              </w:rPr>
              <w:footnoteReference w:id="2"/>
            </w:r>
          </w:p>
        </w:tc>
        <w:tc>
          <w:tcPr>
            <w:tcW w:w="4898" w:type="dxa"/>
            <w:tcBorders>
              <w:top w:val="none" w:sz="0" w:space="0" w:color="auto"/>
              <w:bottom w:val="none" w:sz="0" w:space="0" w:color="auto"/>
              <w:right w:val="none" w:sz="0" w:space="0" w:color="auto"/>
            </w:tcBorders>
          </w:tcPr>
          <w:p w14:paraId="6D117943" w14:textId="77777777" w:rsidR="00E4388E" w:rsidRPr="00E518C3" w:rsidRDefault="00E4388E" w:rsidP="00134D98">
            <w:pPr>
              <w:pStyle w:val="tabella"/>
              <w:rPr>
                <w:noProof/>
              </w:rPr>
            </w:pPr>
            <w:r w:rsidRPr="00E518C3">
              <w:rPr>
                <w:noProof/>
              </w:rPr>
              <w:t>Titolo/Descrizione</w:t>
            </w:r>
          </w:p>
        </w:tc>
      </w:tr>
      <w:tr w:rsidR="001E2D51" w:rsidRPr="00E518C3" w14:paraId="6D117949" w14:textId="77777777" w:rsidTr="003D74C1">
        <w:trPr>
          <w:cnfStyle w:val="000000100000" w:firstRow="0" w:lastRow="0" w:firstColumn="0" w:lastColumn="0" w:oddVBand="0" w:evenVBand="0" w:oddHBand="1" w:evenHBand="0" w:firstRowFirstColumn="0" w:firstRowLastColumn="0" w:lastRowFirstColumn="0" w:lastRowLastColumn="0"/>
          <w:trHeight w:val="927"/>
        </w:trPr>
        <w:tc>
          <w:tcPr>
            <w:tcW w:w="4473" w:type="dxa"/>
          </w:tcPr>
          <w:p w14:paraId="6D117947" w14:textId="6BEF499B" w:rsidR="001E2D51" w:rsidRPr="00866330" w:rsidRDefault="003E3008" w:rsidP="001E2D51">
            <w:pPr>
              <w:pStyle w:val="tabella"/>
            </w:pPr>
            <w:r w:rsidRPr="003E3008">
              <w:t>Contratto Quadro del 04/08/2017 lotto 4 CIG n° 73770785433 e relativi allegati</w:t>
            </w:r>
          </w:p>
        </w:tc>
        <w:tc>
          <w:tcPr>
            <w:tcW w:w="4898" w:type="dxa"/>
          </w:tcPr>
          <w:p w14:paraId="6D117948" w14:textId="0B4C9104" w:rsidR="001E2D51" w:rsidRPr="00E518C3" w:rsidRDefault="003E3008" w:rsidP="001E2D51">
            <w:pPr>
              <w:pStyle w:val="tabella"/>
            </w:pPr>
            <w:r w:rsidRPr="003E3008">
              <w:t>Contratto Quadro del 04/08/2017 relativo all’Appalto dei servizi di interoperabilità per i dati e di cooperazione applicativa (lotto 4) in favore delle PA.</w:t>
            </w:r>
          </w:p>
        </w:tc>
      </w:tr>
      <w:tr w:rsidR="00B6565D" w:rsidRPr="00E518C3" w14:paraId="6D11794C" w14:textId="77777777" w:rsidTr="00134D98">
        <w:trPr>
          <w:trHeight w:val="642"/>
        </w:trPr>
        <w:tc>
          <w:tcPr>
            <w:tcW w:w="4473" w:type="dxa"/>
          </w:tcPr>
          <w:p w14:paraId="6D11794A" w14:textId="768A0D46" w:rsidR="00B6565D" w:rsidRPr="00E74DFD" w:rsidRDefault="003E3008" w:rsidP="00134D98">
            <w:pPr>
              <w:pStyle w:val="tabella"/>
              <w:rPr>
                <w:highlight w:val="yellow"/>
                <w:lang w:val="fr-FR"/>
              </w:rPr>
            </w:pPr>
            <w:r w:rsidRPr="003E3008">
              <w:rPr>
                <w:lang w:val="fr-FR"/>
              </w:rPr>
              <w:t>Contratto Esecutivo del 04/10/2019 e relativi allegati</w:t>
            </w:r>
          </w:p>
        </w:tc>
        <w:tc>
          <w:tcPr>
            <w:tcW w:w="4898" w:type="dxa"/>
          </w:tcPr>
          <w:p w14:paraId="6D11794B" w14:textId="6273467F" w:rsidR="00B6565D" w:rsidRPr="00E518C3" w:rsidRDefault="003E3008" w:rsidP="00134D98">
            <w:pPr>
              <w:pStyle w:val="tabella"/>
            </w:pPr>
            <w:r w:rsidRPr="003E3008">
              <w:t>Contratto Esecutivo “SPC Cloud L 4 Contratto esecutivo Bari-PayFlowPA”</w:t>
            </w:r>
          </w:p>
        </w:tc>
      </w:tr>
      <w:tr w:rsidR="005E461D" w:rsidRPr="00DC1CFB" w14:paraId="6D11794F" w14:textId="77777777" w:rsidTr="00134D98">
        <w:trPr>
          <w:cnfStyle w:val="000000100000" w:firstRow="0" w:lastRow="0" w:firstColumn="0" w:lastColumn="0" w:oddVBand="0" w:evenVBand="0" w:oddHBand="1" w:evenHBand="0" w:firstRowFirstColumn="0" w:firstRowLastColumn="0" w:lastRowFirstColumn="0" w:lastRowLastColumn="0"/>
          <w:trHeight w:val="320"/>
        </w:trPr>
        <w:tc>
          <w:tcPr>
            <w:tcW w:w="4473" w:type="dxa"/>
          </w:tcPr>
          <w:p w14:paraId="6D11794D" w14:textId="11036813" w:rsidR="005E461D" w:rsidRPr="00DC1CFB" w:rsidRDefault="003E3008" w:rsidP="00DC1CFB">
            <w:pPr>
              <w:pStyle w:val="tabella"/>
            </w:pPr>
            <w:r w:rsidRPr="003E3008">
              <w:t>Piano dei Fabbisogni</w:t>
            </w:r>
          </w:p>
        </w:tc>
        <w:tc>
          <w:tcPr>
            <w:tcW w:w="4898" w:type="dxa"/>
          </w:tcPr>
          <w:p w14:paraId="6D11794E" w14:textId="5D7427AD" w:rsidR="005E461D" w:rsidRPr="00DC1CFB" w:rsidRDefault="003E3008" w:rsidP="005E461D">
            <w:pPr>
              <w:pStyle w:val="tabella"/>
            </w:pPr>
            <w:r w:rsidRPr="003E3008">
              <w:t>PCL4-ComuneBari-PayFlowPA-PianoFabbisogni-v.1.0 del 17/07/2019</w:t>
            </w:r>
          </w:p>
        </w:tc>
      </w:tr>
      <w:tr w:rsidR="005E461D" w:rsidRPr="00DC1CFB" w14:paraId="6D117952" w14:textId="77777777" w:rsidTr="00134D98">
        <w:trPr>
          <w:trHeight w:val="320"/>
        </w:trPr>
        <w:tc>
          <w:tcPr>
            <w:tcW w:w="4473" w:type="dxa"/>
          </w:tcPr>
          <w:p w14:paraId="6D117950" w14:textId="669258EE" w:rsidR="005E461D" w:rsidRPr="00DC1CFB" w:rsidRDefault="003E3008" w:rsidP="00134D98">
            <w:pPr>
              <w:pStyle w:val="tabella"/>
            </w:pPr>
            <w:r w:rsidRPr="003E3008">
              <w:t>Progetto dei Fabbisogni</w:t>
            </w:r>
          </w:p>
        </w:tc>
        <w:tc>
          <w:tcPr>
            <w:tcW w:w="4898" w:type="dxa"/>
          </w:tcPr>
          <w:p w14:paraId="6D117951" w14:textId="07B38F79" w:rsidR="005E461D" w:rsidRPr="00DC1CFB" w:rsidRDefault="003E3008" w:rsidP="008311F5">
            <w:pPr>
              <w:pStyle w:val="tabella"/>
            </w:pPr>
            <w:r w:rsidRPr="003E3008">
              <w:t>SPCL4-ComuneBari-PayFlowPA-ProgettoFabbisogni-v.2.1 del 19/09/2019</w:t>
            </w:r>
          </w:p>
        </w:tc>
      </w:tr>
      <w:tr w:rsidR="00E4388E" w:rsidRPr="00E518C3" w14:paraId="6D117955" w14:textId="77777777" w:rsidTr="00134D98">
        <w:trPr>
          <w:cnfStyle w:val="000000100000" w:firstRow="0" w:lastRow="0" w:firstColumn="0" w:lastColumn="0" w:oddVBand="0" w:evenVBand="0" w:oddHBand="1" w:evenHBand="0" w:firstRowFirstColumn="0" w:firstRowLastColumn="0" w:lastRowFirstColumn="0" w:lastRowLastColumn="0"/>
          <w:trHeight w:val="320"/>
        </w:trPr>
        <w:tc>
          <w:tcPr>
            <w:tcW w:w="4473" w:type="dxa"/>
          </w:tcPr>
          <w:p w14:paraId="6D117953" w14:textId="0D8605C6" w:rsidR="00E4388E" w:rsidRPr="00DC1CFB" w:rsidRDefault="003E3008" w:rsidP="00DC1CFB">
            <w:pPr>
              <w:pStyle w:val="tabella"/>
            </w:pPr>
            <w:r w:rsidRPr="003E3008">
              <w:t>Ambito di Progetto</w:t>
            </w:r>
          </w:p>
        </w:tc>
        <w:tc>
          <w:tcPr>
            <w:tcW w:w="4898" w:type="dxa"/>
          </w:tcPr>
          <w:p w14:paraId="6D117954" w14:textId="26F70D0E" w:rsidR="00E4388E" w:rsidRPr="00E518C3" w:rsidRDefault="003E3008" w:rsidP="008311F5">
            <w:pPr>
              <w:pStyle w:val="tabella"/>
            </w:pPr>
            <w:r w:rsidRPr="003E3008">
              <w:t>SPCL4 - Comune di Bari - PayFlowPA - Ambito di Progetto v.1.0 del 14/11/2019</w:t>
            </w:r>
          </w:p>
        </w:tc>
      </w:tr>
      <w:tr w:rsidR="00CF376D" w:rsidRPr="00E518C3" w14:paraId="5C7333EE" w14:textId="77777777" w:rsidTr="00795D93">
        <w:trPr>
          <w:trHeight w:val="320"/>
        </w:trPr>
        <w:tc>
          <w:tcPr>
            <w:tcW w:w="4473" w:type="dxa"/>
          </w:tcPr>
          <w:p w14:paraId="1FA21E75" w14:textId="6B20AF42" w:rsidR="00CF376D" w:rsidRPr="003E3008" w:rsidRDefault="00CF376D" w:rsidP="00795D93">
            <w:pPr>
              <w:pStyle w:val="tabella"/>
            </w:pPr>
            <w:r>
              <w:t>Definizione Interfacce v 1.0</w:t>
            </w:r>
          </w:p>
        </w:tc>
        <w:tc>
          <w:tcPr>
            <w:tcW w:w="4898" w:type="dxa"/>
          </w:tcPr>
          <w:p w14:paraId="29772FD8" w14:textId="77777777" w:rsidR="00CF376D" w:rsidRPr="003E3008" w:rsidRDefault="00CF376D" w:rsidP="00795D93">
            <w:pPr>
              <w:pStyle w:val="tabella"/>
            </w:pPr>
            <w:r w:rsidRPr="003E3008">
              <w:t>SPCL4 - Comune di Bari - PayFlowPA - Definizione Interfacce.v.1.0</w:t>
            </w:r>
          </w:p>
        </w:tc>
      </w:tr>
      <w:tr w:rsidR="003E3008" w:rsidRPr="00E518C3" w14:paraId="1171CF9E" w14:textId="77777777" w:rsidTr="00134D98">
        <w:trPr>
          <w:cnfStyle w:val="000000100000" w:firstRow="0" w:lastRow="0" w:firstColumn="0" w:lastColumn="0" w:oddVBand="0" w:evenVBand="0" w:oddHBand="1" w:evenHBand="0" w:firstRowFirstColumn="0" w:firstRowLastColumn="0" w:lastRowFirstColumn="0" w:lastRowLastColumn="0"/>
          <w:trHeight w:val="320"/>
        </w:trPr>
        <w:tc>
          <w:tcPr>
            <w:tcW w:w="4473" w:type="dxa"/>
          </w:tcPr>
          <w:p w14:paraId="5B0C07B8" w14:textId="47E30417" w:rsidR="003E3008" w:rsidRPr="003E3008" w:rsidRDefault="003E3008" w:rsidP="00DC1CFB">
            <w:pPr>
              <w:pStyle w:val="tabella"/>
            </w:pPr>
            <w:r>
              <w:t>Definizione Interfacce</w:t>
            </w:r>
            <w:r w:rsidR="00CF376D">
              <w:t xml:space="preserve"> v 1.1</w:t>
            </w:r>
          </w:p>
        </w:tc>
        <w:tc>
          <w:tcPr>
            <w:tcW w:w="4898" w:type="dxa"/>
          </w:tcPr>
          <w:p w14:paraId="779104CB" w14:textId="6013F303" w:rsidR="003E3008" w:rsidRPr="003E3008" w:rsidRDefault="003E3008" w:rsidP="008311F5">
            <w:pPr>
              <w:pStyle w:val="tabella"/>
            </w:pPr>
            <w:r w:rsidRPr="003E3008">
              <w:t>SPCL4 - Comune di Bari - PayFlowPA - Definizione Interfacce.v.1.</w:t>
            </w:r>
            <w:r w:rsidR="00CF376D">
              <w:t>1</w:t>
            </w:r>
          </w:p>
        </w:tc>
      </w:tr>
    </w:tbl>
    <w:p w14:paraId="6D117956" w14:textId="77777777" w:rsidR="0048487B" w:rsidRDefault="00A85D51" w:rsidP="0048487B">
      <w:pPr>
        <w:pStyle w:val="Titolo2"/>
      </w:pPr>
      <w:bookmarkStart w:id="15" w:name="_Toc36042112"/>
      <w:r>
        <w:t>Acronimi e glossario</w:t>
      </w:r>
      <w:bookmarkEnd w:id="15"/>
    </w:p>
    <w:tbl>
      <w:tblPr>
        <w:tblStyle w:val="Tabellastandard-01"/>
        <w:tblW w:w="9355"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Look w:val="0420" w:firstRow="1" w:lastRow="0" w:firstColumn="0" w:lastColumn="0" w:noHBand="0" w:noVBand="1"/>
      </w:tblPr>
      <w:tblGrid>
        <w:gridCol w:w="2258"/>
        <w:gridCol w:w="7097"/>
      </w:tblGrid>
      <w:tr w:rsidR="00BF003E" w:rsidRPr="00E518C3" w14:paraId="6D117959" w14:textId="77777777" w:rsidTr="00134D98">
        <w:trPr>
          <w:cnfStyle w:val="100000000000" w:firstRow="1" w:lastRow="0" w:firstColumn="0" w:lastColumn="0" w:oddVBand="0" w:evenVBand="0" w:oddHBand="0" w:evenHBand="0" w:firstRowFirstColumn="0" w:firstRowLastColumn="0" w:lastRowFirstColumn="0" w:lastRowLastColumn="0"/>
        </w:trPr>
        <w:tc>
          <w:tcPr>
            <w:tcW w:w="2258" w:type="dxa"/>
            <w:tcBorders>
              <w:top w:val="none" w:sz="0" w:space="0" w:color="auto"/>
              <w:left w:val="none" w:sz="0" w:space="0" w:color="auto"/>
              <w:bottom w:val="none" w:sz="0" w:space="0" w:color="auto"/>
            </w:tcBorders>
          </w:tcPr>
          <w:bookmarkEnd w:id="3"/>
          <w:p w14:paraId="6D117957" w14:textId="77777777" w:rsidR="00BF003E" w:rsidRPr="00E518C3" w:rsidRDefault="00BF003E" w:rsidP="00134D98">
            <w:pPr>
              <w:pStyle w:val="tabella"/>
              <w:rPr>
                <w:noProof/>
                <w:lang w:val="en-GB"/>
              </w:rPr>
            </w:pPr>
            <w:r w:rsidRPr="00E518C3">
              <w:rPr>
                <w:noProof/>
                <w:lang w:val="en-GB"/>
              </w:rPr>
              <w:t>Definizione / Acronimo</w:t>
            </w:r>
          </w:p>
        </w:tc>
        <w:tc>
          <w:tcPr>
            <w:tcW w:w="7097" w:type="dxa"/>
            <w:tcBorders>
              <w:top w:val="none" w:sz="0" w:space="0" w:color="auto"/>
              <w:bottom w:val="none" w:sz="0" w:space="0" w:color="auto"/>
              <w:right w:val="none" w:sz="0" w:space="0" w:color="auto"/>
            </w:tcBorders>
          </w:tcPr>
          <w:p w14:paraId="6D117958" w14:textId="77777777" w:rsidR="00BF003E" w:rsidRPr="00E518C3" w:rsidRDefault="00BF003E" w:rsidP="00134D98">
            <w:pPr>
              <w:pStyle w:val="tabella"/>
              <w:rPr>
                <w:noProof/>
                <w:lang w:val="en-GB"/>
              </w:rPr>
            </w:pPr>
            <w:r w:rsidRPr="00E518C3">
              <w:rPr>
                <w:noProof/>
                <w:lang w:val="en-GB"/>
              </w:rPr>
              <w:t>Descrizione</w:t>
            </w:r>
          </w:p>
        </w:tc>
      </w:tr>
      <w:tr w:rsidR="00E5481C" w:rsidRPr="00E518C3" w14:paraId="6D11795C" w14:textId="77777777" w:rsidTr="00134D98">
        <w:trPr>
          <w:cnfStyle w:val="000000100000" w:firstRow="0" w:lastRow="0" w:firstColumn="0" w:lastColumn="0" w:oddVBand="0" w:evenVBand="0" w:oddHBand="1" w:evenHBand="0" w:firstRowFirstColumn="0" w:firstRowLastColumn="0" w:lastRowFirstColumn="0" w:lastRowLastColumn="0"/>
        </w:trPr>
        <w:tc>
          <w:tcPr>
            <w:tcW w:w="2258" w:type="dxa"/>
          </w:tcPr>
          <w:p w14:paraId="6D11795A" w14:textId="77777777" w:rsidR="00E5481C" w:rsidRPr="00E518C3" w:rsidRDefault="00E5481C" w:rsidP="00134D98">
            <w:pPr>
              <w:pStyle w:val="tabella"/>
              <w:rPr>
                <w:highlight w:val="yellow"/>
              </w:rPr>
            </w:pPr>
            <w:r w:rsidRPr="00A041A3">
              <w:t>AgID</w:t>
            </w:r>
          </w:p>
        </w:tc>
        <w:tc>
          <w:tcPr>
            <w:tcW w:w="7097" w:type="dxa"/>
          </w:tcPr>
          <w:p w14:paraId="6D11795B" w14:textId="77777777" w:rsidR="00E5481C" w:rsidRPr="00E518C3" w:rsidRDefault="00E5481C" w:rsidP="00134D98">
            <w:pPr>
              <w:pStyle w:val="tabella"/>
            </w:pPr>
            <w:r>
              <w:t>Agenzia per l’Italia Digitale</w:t>
            </w:r>
          </w:p>
        </w:tc>
      </w:tr>
      <w:tr w:rsidR="00BF003E" w:rsidRPr="00E518C3" w14:paraId="6D11795F" w14:textId="77777777" w:rsidTr="00134D98">
        <w:tc>
          <w:tcPr>
            <w:tcW w:w="2258" w:type="dxa"/>
          </w:tcPr>
          <w:p w14:paraId="6D11795D" w14:textId="77777777" w:rsidR="00BF003E" w:rsidRPr="00E5481C" w:rsidRDefault="00E5481C" w:rsidP="00134D98">
            <w:pPr>
              <w:pStyle w:val="tabella"/>
              <w:rPr>
                <w:highlight w:val="yellow"/>
              </w:rPr>
            </w:pPr>
            <w:r w:rsidRPr="007C40F8">
              <w:t>Consip</w:t>
            </w:r>
          </w:p>
        </w:tc>
        <w:tc>
          <w:tcPr>
            <w:tcW w:w="7097" w:type="dxa"/>
          </w:tcPr>
          <w:p w14:paraId="6D11795E" w14:textId="77777777" w:rsidR="00BF003E" w:rsidRPr="00E518C3" w:rsidRDefault="00170DB6" w:rsidP="00134D98">
            <w:pPr>
              <w:pStyle w:val="tabella"/>
            </w:pPr>
            <w:r>
              <w:t>Consip S.p.a.</w:t>
            </w:r>
          </w:p>
        </w:tc>
      </w:tr>
      <w:tr w:rsidR="00BF003E" w:rsidRPr="00E518C3" w14:paraId="6D117962" w14:textId="77777777" w:rsidTr="00134D98">
        <w:trPr>
          <w:cnfStyle w:val="000000100000" w:firstRow="0" w:lastRow="0" w:firstColumn="0" w:lastColumn="0" w:oddVBand="0" w:evenVBand="0" w:oddHBand="1" w:evenHBand="0" w:firstRowFirstColumn="0" w:firstRowLastColumn="0" w:lastRowFirstColumn="0" w:lastRowLastColumn="0"/>
        </w:trPr>
        <w:tc>
          <w:tcPr>
            <w:tcW w:w="2258" w:type="dxa"/>
          </w:tcPr>
          <w:p w14:paraId="6D117960" w14:textId="77777777" w:rsidR="00BF003E" w:rsidRPr="00E518C3" w:rsidRDefault="00BF003E" w:rsidP="00134D98">
            <w:pPr>
              <w:pStyle w:val="tabella"/>
            </w:pPr>
            <w:r w:rsidRPr="00E518C3">
              <w:t>RTI</w:t>
            </w:r>
          </w:p>
        </w:tc>
        <w:tc>
          <w:tcPr>
            <w:tcW w:w="7097" w:type="dxa"/>
          </w:tcPr>
          <w:p w14:paraId="6D117961" w14:textId="77777777" w:rsidR="00BF003E" w:rsidRPr="00E518C3" w:rsidRDefault="00BF003E" w:rsidP="00134D98">
            <w:pPr>
              <w:pStyle w:val="tabella"/>
            </w:pPr>
            <w:r w:rsidRPr="00E518C3">
              <w:t>Raggruppamento Temporaneo d’Impresa</w:t>
            </w:r>
          </w:p>
        </w:tc>
      </w:tr>
      <w:tr w:rsidR="00BF003E" w:rsidRPr="00E518C3" w14:paraId="6D117965" w14:textId="77777777" w:rsidTr="00134D98">
        <w:tc>
          <w:tcPr>
            <w:tcW w:w="2258" w:type="dxa"/>
          </w:tcPr>
          <w:p w14:paraId="6D117963" w14:textId="77777777" w:rsidR="00BF003E" w:rsidRPr="00E518C3" w:rsidRDefault="00BF003E" w:rsidP="00134D98">
            <w:pPr>
              <w:pStyle w:val="tabella"/>
            </w:pPr>
            <w:r w:rsidRPr="00E518C3">
              <w:t>SPC</w:t>
            </w:r>
          </w:p>
        </w:tc>
        <w:tc>
          <w:tcPr>
            <w:tcW w:w="7097" w:type="dxa"/>
          </w:tcPr>
          <w:p w14:paraId="6D117964" w14:textId="77777777" w:rsidR="00BF003E" w:rsidRPr="00E518C3" w:rsidRDefault="00BF003E" w:rsidP="00134D98">
            <w:pPr>
              <w:pStyle w:val="tabella"/>
            </w:pPr>
            <w:r w:rsidRPr="00E518C3">
              <w:t>Sistema Pubblico di Connettività</w:t>
            </w:r>
          </w:p>
        </w:tc>
      </w:tr>
      <w:tr w:rsidR="003E3008" w:rsidRPr="00E518C3" w14:paraId="7CB03ACB" w14:textId="77777777" w:rsidTr="00134D98">
        <w:trPr>
          <w:cnfStyle w:val="000000100000" w:firstRow="0" w:lastRow="0" w:firstColumn="0" w:lastColumn="0" w:oddVBand="0" w:evenVBand="0" w:oddHBand="1" w:evenHBand="0" w:firstRowFirstColumn="0" w:firstRowLastColumn="0" w:lastRowFirstColumn="0" w:lastRowLastColumn="0"/>
        </w:trPr>
        <w:tc>
          <w:tcPr>
            <w:tcW w:w="2258" w:type="dxa"/>
          </w:tcPr>
          <w:p w14:paraId="6D3FA8C9" w14:textId="1F8969A5" w:rsidR="003E3008" w:rsidRPr="00E518C3" w:rsidRDefault="003E3008" w:rsidP="00134D98">
            <w:pPr>
              <w:pStyle w:val="tabella"/>
            </w:pPr>
            <w:r w:rsidRPr="003E3008">
              <w:t>Comune</w:t>
            </w:r>
          </w:p>
        </w:tc>
        <w:tc>
          <w:tcPr>
            <w:tcW w:w="7097" w:type="dxa"/>
          </w:tcPr>
          <w:p w14:paraId="3E3B1C0F" w14:textId="0D1D3974" w:rsidR="003E3008" w:rsidRPr="00E518C3" w:rsidRDefault="003E3008" w:rsidP="00134D98">
            <w:pPr>
              <w:pStyle w:val="tabella"/>
            </w:pPr>
            <w:r w:rsidRPr="003E3008">
              <w:t>Comune di Bari</w:t>
            </w:r>
          </w:p>
        </w:tc>
      </w:tr>
      <w:tr w:rsidR="003E3008" w:rsidRPr="00E518C3" w14:paraId="10667C05" w14:textId="77777777" w:rsidTr="00134D98">
        <w:tc>
          <w:tcPr>
            <w:tcW w:w="2258" w:type="dxa"/>
          </w:tcPr>
          <w:p w14:paraId="42084966" w14:textId="17CEA4BE" w:rsidR="003E3008" w:rsidRPr="00E518C3" w:rsidRDefault="003E3008" w:rsidP="00134D98">
            <w:pPr>
              <w:pStyle w:val="tabella"/>
            </w:pPr>
            <w:r>
              <w:t>CAD</w:t>
            </w:r>
          </w:p>
        </w:tc>
        <w:tc>
          <w:tcPr>
            <w:tcW w:w="7097" w:type="dxa"/>
          </w:tcPr>
          <w:p w14:paraId="52F4B23C" w14:textId="5F43DD24" w:rsidR="003E3008" w:rsidRPr="00E518C3" w:rsidRDefault="003E3008" w:rsidP="00134D98">
            <w:pPr>
              <w:pStyle w:val="tabella"/>
            </w:pPr>
            <w:r w:rsidRPr="003E3008">
              <w:t>Codice Amministrazione Digitale</w:t>
            </w:r>
          </w:p>
        </w:tc>
      </w:tr>
      <w:tr w:rsidR="003E3008" w:rsidRPr="00E518C3" w14:paraId="1D4CF2CC" w14:textId="77777777" w:rsidTr="00134D98">
        <w:trPr>
          <w:cnfStyle w:val="000000100000" w:firstRow="0" w:lastRow="0" w:firstColumn="0" w:lastColumn="0" w:oddVBand="0" w:evenVBand="0" w:oddHBand="1" w:evenHBand="0" w:firstRowFirstColumn="0" w:firstRowLastColumn="0" w:lastRowFirstColumn="0" w:lastRowLastColumn="0"/>
        </w:trPr>
        <w:tc>
          <w:tcPr>
            <w:tcW w:w="2258" w:type="dxa"/>
          </w:tcPr>
          <w:p w14:paraId="43729C94" w14:textId="57B2329E" w:rsidR="003E3008" w:rsidRPr="00E518C3" w:rsidRDefault="003E3008" w:rsidP="00134D98">
            <w:pPr>
              <w:pStyle w:val="tabella"/>
            </w:pPr>
            <w:r>
              <w:t>PAD</w:t>
            </w:r>
          </w:p>
        </w:tc>
        <w:tc>
          <w:tcPr>
            <w:tcW w:w="7097" w:type="dxa"/>
          </w:tcPr>
          <w:p w14:paraId="1EEDA12D" w14:textId="19B67B6A" w:rsidR="003E3008" w:rsidRPr="00E518C3" w:rsidRDefault="003E3008" w:rsidP="00134D98">
            <w:pPr>
              <w:pStyle w:val="tabella"/>
            </w:pPr>
            <w:r w:rsidRPr="003E3008">
              <w:t>Pubblica Amministrazione</w:t>
            </w:r>
          </w:p>
        </w:tc>
      </w:tr>
      <w:tr w:rsidR="003E3008" w:rsidRPr="00E518C3" w14:paraId="608DDC62" w14:textId="77777777" w:rsidTr="00134D98">
        <w:tc>
          <w:tcPr>
            <w:tcW w:w="2258" w:type="dxa"/>
          </w:tcPr>
          <w:p w14:paraId="6DF85877" w14:textId="2801240B" w:rsidR="003E3008" w:rsidRPr="00E518C3" w:rsidRDefault="003E3008" w:rsidP="00134D98">
            <w:pPr>
              <w:pStyle w:val="tabella"/>
            </w:pPr>
            <w:r>
              <w:t>PAL</w:t>
            </w:r>
          </w:p>
        </w:tc>
        <w:tc>
          <w:tcPr>
            <w:tcW w:w="7097" w:type="dxa"/>
          </w:tcPr>
          <w:p w14:paraId="6B66C484" w14:textId="26DF3027" w:rsidR="003E3008" w:rsidRPr="00E518C3" w:rsidRDefault="003E3008" w:rsidP="00134D98">
            <w:pPr>
              <w:pStyle w:val="tabella"/>
            </w:pPr>
            <w:r w:rsidRPr="003E3008">
              <w:t>Pubblica Amministrazione</w:t>
            </w:r>
            <w:r>
              <w:t xml:space="preserve"> Locale</w:t>
            </w:r>
          </w:p>
        </w:tc>
      </w:tr>
      <w:tr w:rsidR="003E3008" w:rsidRPr="00E518C3" w14:paraId="2E6DCD13" w14:textId="77777777" w:rsidTr="00134D98">
        <w:trPr>
          <w:cnfStyle w:val="000000100000" w:firstRow="0" w:lastRow="0" w:firstColumn="0" w:lastColumn="0" w:oddVBand="0" w:evenVBand="0" w:oddHBand="1" w:evenHBand="0" w:firstRowFirstColumn="0" w:firstRowLastColumn="0" w:lastRowFirstColumn="0" w:lastRowLastColumn="0"/>
        </w:trPr>
        <w:tc>
          <w:tcPr>
            <w:tcW w:w="2258" w:type="dxa"/>
          </w:tcPr>
          <w:p w14:paraId="52CBFC4C" w14:textId="31BBD650" w:rsidR="003E3008" w:rsidRPr="00E518C3" w:rsidRDefault="003E3008" w:rsidP="00134D98">
            <w:pPr>
              <w:pStyle w:val="tabella"/>
            </w:pPr>
            <w:r>
              <w:t>CE</w:t>
            </w:r>
          </w:p>
        </w:tc>
        <w:tc>
          <w:tcPr>
            <w:tcW w:w="7097" w:type="dxa"/>
          </w:tcPr>
          <w:p w14:paraId="769ADF1A" w14:textId="71F87D6E" w:rsidR="003E3008" w:rsidRPr="00E518C3" w:rsidRDefault="003E3008" w:rsidP="00134D98">
            <w:pPr>
              <w:pStyle w:val="tabella"/>
            </w:pPr>
            <w:r w:rsidRPr="003E3008">
              <w:t>Contratto Esecutivo</w:t>
            </w:r>
          </w:p>
        </w:tc>
      </w:tr>
      <w:tr w:rsidR="003E3008" w:rsidRPr="00E518C3" w14:paraId="4A6AE87C" w14:textId="77777777" w:rsidTr="00134D98">
        <w:tc>
          <w:tcPr>
            <w:tcW w:w="2258" w:type="dxa"/>
          </w:tcPr>
          <w:p w14:paraId="5579961D" w14:textId="66848C8A" w:rsidR="003E3008" w:rsidRPr="00E518C3" w:rsidRDefault="003E3008" w:rsidP="00134D98">
            <w:pPr>
              <w:pStyle w:val="tabella"/>
            </w:pPr>
            <w:r>
              <w:t>PSP</w:t>
            </w:r>
          </w:p>
        </w:tc>
        <w:tc>
          <w:tcPr>
            <w:tcW w:w="7097" w:type="dxa"/>
          </w:tcPr>
          <w:p w14:paraId="3480C0A2" w14:textId="7D0A2741" w:rsidR="003E3008" w:rsidRPr="00E518C3" w:rsidRDefault="003E3008" w:rsidP="00134D98">
            <w:pPr>
              <w:pStyle w:val="tabella"/>
            </w:pPr>
            <w:r w:rsidRPr="003E3008">
              <w:t>Prestatori dei Servizi di Pagamento</w:t>
            </w:r>
          </w:p>
        </w:tc>
      </w:tr>
      <w:tr w:rsidR="003E3008" w:rsidRPr="00E518C3" w14:paraId="559B9B6F" w14:textId="77777777" w:rsidTr="00134D98">
        <w:trPr>
          <w:cnfStyle w:val="000000100000" w:firstRow="0" w:lastRow="0" w:firstColumn="0" w:lastColumn="0" w:oddVBand="0" w:evenVBand="0" w:oddHBand="1" w:evenHBand="0" w:firstRowFirstColumn="0" w:firstRowLastColumn="0" w:lastRowFirstColumn="0" w:lastRowLastColumn="0"/>
        </w:trPr>
        <w:tc>
          <w:tcPr>
            <w:tcW w:w="2258" w:type="dxa"/>
          </w:tcPr>
          <w:p w14:paraId="1EB17C26" w14:textId="73A9F6A4" w:rsidR="003E3008" w:rsidRPr="00E518C3" w:rsidRDefault="003E3008" w:rsidP="00134D98">
            <w:pPr>
              <w:pStyle w:val="tabella"/>
            </w:pPr>
            <w:r>
              <w:lastRenderedPageBreak/>
              <w:t>PD / GEPOS</w:t>
            </w:r>
          </w:p>
        </w:tc>
        <w:tc>
          <w:tcPr>
            <w:tcW w:w="7097" w:type="dxa"/>
          </w:tcPr>
          <w:p w14:paraId="19F48B95" w14:textId="1E7409AB" w:rsidR="003E3008" w:rsidRPr="00E518C3" w:rsidRDefault="003E3008" w:rsidP="00134D98">
            <w:pPr>
              <w:pStyle w:val="tabella"/>
            </w:pPr>
            <w:r w:rsidRPr="003E3008">
              <w:t>Modulo Posizione Debitoria</w:t>
            </w:r>
          </w:p>
        </w:tc>
      </w:tr>
      <w:tr w:rsidR="003E3008" w:rsidRPr="00E518C3" w14:paraId="4C980E7E" w14:textId="77777777" w:rsidTr="00134D98">
        <w:tc>
          <w:tcPr>
            <w:tcW w:w="2258" w:type="dxa"/>
          </w:tcPr>
          <w:p w14:paraId="4E000CFF" w14:textId="419BDEE5" w:rsidR="003E3008" w:rsidRPr="00E518C3" w:rsidRDefault="003E3008" w:rsidP="00134D98">
            <w:pPr>
              <w:pStyle w:val="tabella"/>
            </w:pPr>
            <w:r>
              <w:t>ER / MYPIVOT</w:t>
            </w:r>
          </w:p>
        </w:tc>
        <w:tc>
          <w:tcPr>
            <w:tcW w:w="7097" w:type="dxa"/>
          </w:tcPr>
          <w:p w14:paraId="72FF70D2" w14:textId="5983D2E0" w:rsidR="003E3008" w:rsidRPr="00E518C3" w:rsidRDefault="003E3008" w:rsidP="00134D98">
            <w:pPr>
              <w:pStyle w:val="tabella"/>
            </w:pPr>
            <w:r w:rsidRPr="003E3008">
              <w:t>Modulo “Engine Riconciliazione”</w:t>
            </w:r>
          </w:p>
        </w:tc>
      </w:tr>
      <w:tr w:rsidR="003E3008" w:rsidRPr="00E518C3" w14:paraId="66B66E45" w14:textId="77777777" w:rsidTr="00134D98">
        <w:trPr>
          <w:cnfStyle w:val="000000100000" w:firstRow="0" w:lastRow="0" w:firstColumn="0" w:lastColumn="0" w:oddVBand="0" w:evenVBand="0" w:oddHBand="1" w:evenHBand="0" w:firstRowFirstColumn="0" w:firstRowLastColumn="0" w:lastRowFirstColumn="0" w:lastRowLastColumn="0"/>
        </w:trPr>
        <w:tc>
          <w:tcPr>
            <w:tcW w:w="2258" w:type="dxa"/>
          </w:tcPr>
          <w:p w14:paraId="0431BFB5" w14:textId="46D8342B" w:rsidR="003E3008" w:rsidRPr="00E518C3" w:rsidRDefault="003E3008" w:rsidP="00134D98">
            <w:pPr>
              <w:pStyle w:val="tabella"/>
            </w:pPr>
            <w:r>
              <w:t>API</w:t>
            </w:r>
          </w:p>
        </w:tc>
        <w:tc>
          <w:tcPr>
            <w:tcW w:w="7097" w:type="dxa"/>
          </w:tcPr>
          <w:p w14:paraId="03942E07" w14:textId="27960C13" w:rsidR="003E3008" w:rsidRPr="00E518C3" w:rsidRDefault="003E3008" w:rsidP="00134D98">
            <w:pPr>
              <w:pStyle w:val="tabella"/>
            </w:pPr>
            <w:r w:rsidRPr="003E3008">
              <w:t>Application Programming Interface</w:t>
            </w:r>
          </w:p>
        </w:tc>
      </w:tr>
      <w:tr w:rsidR="003E3008" w:rsidRPr="00E518C3" w14:paraId="3290A726" w14:textId="77777777" w:rsidTr="00134D98">
        <w:tc>
          <w:tcPr>
            <w:tcW w:w="2258" w:type="dxa"/>
          </w:tcPr>
          <w:p w14:paraId="2120A2C4" w14:textId="06734BFE" w:rsidR="003E3008" w:rsidRPr="00E518C3" w:rsidRDefault="003E3008" w:rsidP="00134D98">
            <w:pPr>
              <w:pStyle w:val="tabella"/>
            </w:pPr>
            <w:r>
              <w:t>MEV</w:t>
            </w:r>
          </w:p>
        </w:tc>
        <w:tc>
          <w:tcPr>
            <w:tcW w:w="7097" w:type="dxa"/>
          </w:tcPr>
          <w:p w14:paraId="7C10FB96" w14:textId="053B05CD" w:rsidR="003E3008" w:rsidRPr="00E518C3" w:rsidRDefault="003E3008" w:rsidP="00134D98">
            <w:pPr>
              <w:pStyle w:val="tabella"/>
            </w:pPr>
            <w:r w:rsidRPr="003E3008">
              <w:t>Manutenzione Evolutiva</w:t>
            </w:r>
          </w:p>
        </w:tc>
      </w:tr>
    </w:tbl>
    <w:p w14:paraId="4905907D" w14:textId="77777777" w:rsidR="00CF376D" w:rsidRDefault="00CF376D" w:rsidP="00CF376D">
      <w:pPr>
        <w:pStyle w:val="Titolo1"/>
      </w:pPr>
      <w:bookmarkStart w:id="16" w:name="SF"/>
      <w:bookmarkStart w:id="17" w:name="_Toc35536996"/>
      <w:bookmarkStart w:id="18" w:name="_Toc36042113"/>
      <w:bookmarkEnd w:id="16"/>
      <w:r>
        <w:lastRenderedPageBreak/>
        <w:t>Modulo Riconciliazione (MyPivot)</w:t>
      </w:r>
      <w:bookmarkEnd w:id="17"/>
      <w:bookmarkEnd w:id="18"/>
    </w:p>
    <w:p w14:paraId="7584DBE1" w14:textId="77777777" w:rsidR="00CF376D" w:rsidRDefault="00CF376D" w:rsidP="00CF376D">
      <w:pPr>
        <w:jc w:val="both"/>
      </w:pPr>
      <w:r>
        <w:t>Si riporta di seguito il dettaglio delle interfacce di cooperazione del “Modulo Riconciliazione” raggruppati per macrofunzionalità applicativa.</w:t>
      </w:r>
    </w:p>
    <w:p w14:paraId="04F44A17" w14:textId="77777777" w:rsidR="00CF376D" w:rsidRPr="00B03976" w:rsidRDefault="00CF376D" w:rsidP="00CF376D">
      <w:pPr>
        <w:jc w:val="both"/>
      </w:pPr>
      <w:r w:rsidRPr="00B03976">
        <w:t>Ciascuna interfaccia è descritta mediante le seguenti informazioni:</w:t>
      </w:r>
    </w:p>
    <w:p w14:paraId="2ACB17DE" w14:textId="77777777" w:rsidR="00CF376D" w:rsidRPr="00B03976" w:rsidRDefault="00CF376D" w:rsidP="00CF376D">
      <w:pPr>
        <w:pStyle w:val="Paragrafoelenco"/>
        <w:numPr>
          <w:ilvl w:val="0"/>
          <w:numId w:val="48"/>
        </w:numPr>
        <w:jc w:val="both"/>
      </w:pPr>
      <w:r w:rsidRPr="00B03976">
        <w:rPr>
          <w:b/>
          <w:bCs/>
        </w:rPr>
        <w:t xml:space="preserve">Descrizione Servizio: </w:t>
      </w:r>
      <w:r w:rsidRPr="00B03976">
        <w:t>descrive la funzionalità del servizio</w:t>
      </w:r>
      <w:r>
        <w:t>;</w:t>
      </w:r>
    </w:p>
    <w:p w14:paraId="4C5F6C60" w14:textId="77777777" w:rsidR="00CF376D" w:rsidRPr="00B03976" w:rsidRDefault="00CF376D" w:rsidP="00CF376D">
      <w:pPr>
        <w:pStyle w:val="Paragrafoelenco"/>
        <w:numPr>
          <w:ilvl w:val="0"/>
          <w:numId w:val="48"/>
        </w:numPr>
        <w:jc w:val="both"/>
      </w:pPr>
      <w:r w:rsidRPr="00B03976">
        <w:rPr>
          <w:b/>
          <w:bCs/>
        </w:rPr>
        <w:t>Servizio</w:t>
      </w:r>
      <w:r w:rsidRPr="00B03976">
        <w:t>: identifica il nome del servizio;</w:t>
      </w:r>
    </w:p>
    <w:p w14:paraId="03CD78B8" w14:textId="77777777" w:rsidR="00CF376D" w:rsidRPr="00B03976" w:rsidRDefault="00CF376D" w:rsidP="00CF376D">
      <w:pPr>
        <w:pStyle w:val="Paragrafoelenco"/>
        <w:numPr>
          <w:ilvl w:val="0"/>
          <w:numId w:val="48"/>
        </w:numPr>
        <w:jc w:val="both"/>
      </w:pPr>
      <w:r w:rsidRPr="00B03976">
        <w:rPr>
          <w:b/>
          <w:bCs/>
        </w:rPr>
        <w:t>Tipo Servizio</w:t>
      </w:r>
      <w:r w:rsidRPr="00B03976">
        <w:t>: indica l’implementazione tecnologica del servizio;</w:t>
      </w:r>
    </w:p>
    <w:p w14:paraId="7C9CD626" w14:textId="77777777" w:rsidR="00CF376D" w:rsidRPr="00B03976" w:rsidRDefault="00CF376D" w:rsidP="00CF376D">
      <w:pPr>
        <w:pStyle w:val="Paragrafoelenco"/>
        <w:numPr>
          <w:ilvl w:val="0"/>
          <w:numId w:val="48"/>
        </w:numPr>
        <w:jc w:val="both"/>
      </w:pPr>
      <w:r w:rsidRPr="00B03976">
        <w:rPr>
          <w:b/>
          <w:bCs/>
        </w:rPr>
        <w:t>End Point</w:t>
      </w:r>
      <w:r w:rsidRPr="00B03976">
        <w:t>: riporta l’URL di chiamata del servizio;</w:t>
      </w:r>
    </w:p>
    <w:p w14:paraId="27D06F8F" w14:textId="77777777" w:rsidR="00CF376D" w:rsidRPr="00B03976" w:rsidRDefault="00CF376D" w:rsidP="00CF376D">
      <w:pPr>
        <w:pStyle w:val="Paragrafoelenco"/>
        <w:numPr>
          <w:ilvl w:val="0"/>
          <w:numId w:val="48"/>
        </w:numPr>
        <w:jc w:val="both"/>
      </w:pPr>
      <w:r w:rsidRPr="00B03976">
        <w:rPr>
          <w:b/>
          <w:bCs/>
        </w:rPr>
        <w:t>Authentication</w:t>
      </w:r>
      <w:r w:rsidRPr="00B03976">
        <w:t>: specifica le modalità di autenticazione richieste per la fruizione del servizio;</w:t>
      </w:r>
    </w:p>
    <w:p w14:paraId="02548F41" w14:textId="77777777" w:rsidR="00CF376D" w:rsidRPr="00B03976" w:rsidRDefault="00CF376D" w:rsidP="00CF376D">
      <w:pPr>
        <w:pStyle w:val="Paragrafoelenco"/>
        <w:numPr>
          <w:ilvl w:val="0"/>
          <w:numId w:val="48"/>
        </w:numPr>
        <w:jc w:val="both"/>
      </w:pPr>
      <w:r w:rsidRPr="00B03976">
        <w:rPr>
          <w:b/>
          <w:bCs/>
        </w:rPr>
        <w:t>Method</w:t>
      </w:r>
      <w:r w:rsidRPr="00B03976">
        <w:t>: indica la tipologia di accesso al dato:</w:t>
      </w:r>
    </w:p>
    <w:p w14:paraId="01085CFA" w14:textId="77777777" w:rsidR="00CF376D" w:rsidRPr="00B03976" w:rsidRDefault="00CF376D" w:rsidP="00CF376D">
      <w:pPr>
        <w:pStyle w:val="Paragrafoelenco"/>
        <w:numPr>
          <w:ilvl w:val="1"/>
          <w:numId w:val="48"/>
        </w:numPr>
        <w:jc w:val="both"/>
      </w:pPr>
      <w:r w:rsidRPr="00B03976">
        <w:t>GET: servizio in lettura dati;</w:t>
      </w:r>
    </w:p>
    <w:p w14:paraId="38E38451" w14:textId="77777777" w:rsidR="00CF376D" w:rsidRPr="00B03976" w:rsidRDefault="00CF376D" w:rsidP="00CF376D">
      <w:pPr>
        <w:pStyle w:val="Paragrafoelenco"/>
        <w:numPr>
          <w:ilvl w:val="1"/>
          <w:numId w:val="48"/>
        </w:numPr>
        <w:jc w:val="both"/>
      </w:pPr>
      <w:r w:rsidRPr="00B03976">
        <w:t>POST: servizio in scrittura dati;</w:t>
      </w:r>
    </w:p>
    <w:p w14:paraId="0B57E952" w14:textId="77777777" w:rsidR="00CF376D" w:rsidRPr="00B03976" w:rsidRDefault="00CF376D" w:rsidP="00CF376D">
      <w:pPr>
        <w:pStyle w:val="Paragrafoelenco"/>
        <w:numPr>
          <w:ilvl w:val="1"/>
          <w:numId w:val="48"/>
        </w:numPr>
        <w:jc w:val="both"/>
      </w:pPr>
      <w:r w:rsidRPr="00B03976">
        <w:t>PATCH: servizio in aggiornamento dati;</w:t>
      </w:r>
    </w:p>
    <w:p w14:paraId="469EA39D" w14:textId="77777777" w:rsidR="00CF376D" w:rsidRPr="00B03976" w:rsidRDefault="00CF376D" w:rsidP="00CF376D">
      <w:pPr>
        <w:pStyle w:val="Paragrafoelenco"/>
        <w:numPr>
          <w:ilvl w:val="1"/>
          <w:numId w:val="48"/>
        </w:numPr>
        <w:jc w:val="both"/>
      </w:pPr>
      <w:r w:rsidRPr="00B03976">
        <w:t>DELETE: servizio in cancellazione dati;</w:t>
      </w:r>
    </w:p>
    <w:p w14:paraId="4EF79A0C" w14:textId="77777777" w:rsidR="00CF376D" w:rsidRPr="00B03976" w:rsidRDefault="00CF376D" w:rsidP="00CF376D">
      <w:pPr>
        <w:pStyle w:val="Paragrafoelenco"/>
        <w:numPr>
          <w:ilvl w:val="0"/>
          <w:numId w:val="48"/>
        </w:numPr>
        <w:jc w:val="both"/>
      </w:pPr>
      <w:r w:rsidRPr="00B03976">
        <w:rPr>
          <w:b/>
          <w:bCs/>
        </w:rPr>
        <w:t>Consumes</w:t>
      </w:r>
      <w:r w:rsidRPr="00B03976">
        <w:t>: indica la tipologia di dato in ingresso;</w:t>
      </w:r>
    </w:p>
    <w:p w14:paraId="0BDD9A4D" w14:textId="77777777" w:rsidR="00CF376D" w:rsidRPr="00B03976" w:rsidRDefault="00CF376D" w:rsidP="00CF376D">
      <w:pPr>
        <w:pStyle w:val="Paragrafoelenco"/>
        <w:numPr>
          <w:ilvl w:val="0"/>
          <w:numId w:val="48"/>
        </w:numPr>
        <w:jc w:val="both"/>
      </w:pPr>
      <w:r w:rsidRPr="00B03976">
        <w:rPr>
          <w:b/>
          <w:bCs/>
        </w:rPr>
        <w:t>Produces</w:t>
      </w:r>
      <w:r w:rsidRPr="00B03976">
        <w:t>: indica la tipologia di dato in uscita;</w:t>
      </w:r>
    </w:p>
    <w:p w14:paraId="4F752A94" w14:textId="77777777" w:rsidR="00CF376D" w:rsidRPr="00B03976" w:rsidRDefault="00CF376D" w:rsidP="00CF376D">
      <w:pPr>
        <w:pStyle w:val="Paragrafoelenco"/>
        <w:numPr>
          <w:ilvl w:val="0"/>
          <w:numId w:val="48"/>
        </w:numPr>
        <w:jc w:val="both"/>
      </w:pPr>
      <w:r w:rsidRPr="00B03976">
        <w:rPr>
          <w:b/>
          <w:bCs/>
        </w:rPr>
        <w:t>Payload</w:t>
      </w:r>
      <w:r w:rsidRPr="00B03976">
        <w:t>: specifica il dettaglio dei dati in ingresso, in termini di formato ed organizzazione</w:t>
      </w:r>
    </w:p>
    <w:p w14:paraId="5CEF48DB" w14:textId="77777777" w:rsidR="00CF376D" w:rsidRPr="00B03976" w:rsidRDefault="00CF376D" w:rsidP="00CF376D">
      <w:pPr>
        <w:pStyle w:val="Paragrafoelenco"/>
        <w:numPr>
          <w:ilvl w:val="0"/>
          <w:numId w:val="48"/>
        </w:numPr>
        <w:jc w:val="both"/>
      </w:pPr>
      <w:r w:rsidRPr="00B03976">
        <w:rPr>
          <w:b/>
          <w:bCs/>
        </w:rPr>
        <w:t>Response</w:t>
      </w:r>
      <w:r w:rsidRPr="00B03976">
        <w:t>: specifica il dettaglio dei dati in ingresso, in termini di formato ed organizzazione</w:t>
      </w:r>
    </w:p>
    <w:p w14:paraId="62CAD246" w14:textId="77777777" w:rsidR="00CF376D" w:rsidRPr="00B03976" w:rsidRDefault="00CF376D" w:rsidP="00CF376D">
      <w:pPr>
        <w:pStyle w:val="Paragrafoelenco"/>
        <w:numPr>
          <w:ilvl w:val="0"/>
          <w:numId w:val="48"/>
        </w:numPr>
        <w:jc w:val="both"/>
      </w:pPr>
      <w:r w:rsidRPr="00B03976">
        <w:rPr>
          <w:b/>
          <w:bCs/>
        </w:rPr>
        <w:t>Fault</w:t>
      </w:r>
      <w:r w:rsidRPr="00B03976">
        <w:t xml:space="preserve"> </w:t>
      </w:r>
      <w:r w:rsidRPr="00B03976">
        <w:rPr>
          <w:b/>
          <w:bCs/>
        </w:rPr>
        <w:t>Response</w:t>
      </w:r>
      <w:r w:rsidRPr="00B03976">
        <w:t>: specifica l’eventuale formato del messaggio di errore ricevuto, per la successiva gestione lato client.</w:t>
      </w:r>
    </w:p>
    <w:p w14:paraId="19F1A3AB" w14:textId="77777777" w:rsidR="00CF376D" w:rsidRPr="003E3008" w:rsidRDefault="00CF376D" w:rsidP="00CF376D">
      <w:pPr>
        <w:jc w:val="both"/>
      </w:pPr>
    </w:p>
    <w:p w14:paraId="6620A199" w14:textId="77777777" w:rsidR="00CF376D" w:rsidRDefault="00CF376D" w:rsidP="00CF376D">
      <w:pPr>
        <w:pStyle w:val="Titolo2"/>
        <w:rPr>
          <w:rStyle w:val="Enfasigrassetto"/>
        </w:rPr>
      </w:pPr>
      <w:bookmarkStart w:id="19" w:name="_Toc35536997"/>
      <w:bookmarkStart w:id="20" w:name="_Toc36042114"/>
      <w:r>
        <w:rPr>
          <w:rStyle w:val="Enfasigrassetto"/>
        </w:rPr>
        <w:t>Selezione Beneficiario</w:t>
      </w:r>
      <w:bookmarkEnd w:id="19"/>
      <w:bookmarkEnd w:id="20"/>
    </w:p>
    <w:p w14:paraId="0CE4598E" w14:textId="77777777" w:rsidR="00CF376D" w:rsidRPr="009B753C" w:rsidRDefault="00CF376D" w:rsidP="00CF376D"/>
    <w:p w14:paraId="2F4C5070" w14:textId="77777777" w:rsidR="00CF376D" w:rsidRDefault="00CF376D" w:rsidP="00CF376D">
      <w:pPr>
        <w:pStyle w:val="Titolo3"/>
        <w:rPr>
          <w:rStyle w:val="Enfasigrassetto"/>
          <w:b w:val="0"/>
        </w:rPr>
      </w:pPr>
      <w:bookmarkStart w:id="21" w:name="_Toc35536998"/>
      <w:bookmarkStart w:id="22" w:name="_Toc36042115"/>
      <w:r>
        <w:rPr>
          <w:rStyle w:val="Enfasigrassetto"/>
          <w:b w:val="0"/>
        </w:rPr>
        <w:t>Elenco Enti</w:t>
      </w:r>
      <w:bookmarkEnd w:id="21"/>
      <w:bookmarkEnd w:id="22"/>
    </w:p>
    <w:tbl>
      <w:tblPr>
        <w:tblStyle w:val="Grigliatabella"/>
        <w:tblW w:w="0" w:type="auto"/>
        <w:tblLook w:val="04A0" w:firstRow="1" w:lastRow="0" w:firstColumn="1" w:lastColumn="0" w:noHBand="0" w:noVBand="1"/>
      </w:tblPr>
      <w:tblGrid>
        <w:gridCol w:w="1559"/>
        <w:gridCol w:w="7791"/>
      </w:tblGrid>
      <w:tr w:rsidR="00CF376D" w:rsidRPr="006E29CF" w14:paraId="2EE4DCEE" w14:textId="77777777" w:rsidTr="00795D93">
        <w:tc>
          <w:tcPr>
            <w:tcW w:w="1559" w:type="dxa"/>
          </w:tcPr>
          <w:p w14:paraId="1DB6A6D7" w14:textId="77777777" w:rsidR="00CF376D" w:rsidRPr="006E29CF" w:rsidRDefault="00CF376D" w:rsidP="00795D93">
            <w:pPr>
              <w:rPr>
                <w:lang w:val="it-IT"/>
              </w:rPr>
            </w:pPr>
            <w:r>
              <w:rPr>
                <w:lang w:val="it-IT"/>
              </w:rPr>
              <w:t xml:space="preserve">Descrizione </w:t>
            </w:r>
            <w:r w:rsidRPr="006E29CF">
              <w:rPr>
                <w:lang w:val="it-IT"/>
              </w:rPr>
              <w:t>Servizio</w:t>
            </w:r>
          </w:p>
        </w:tc>
        <w:tc>
          <w:tcPr>
            <w:tcW w:w="7791" w:type="dxa"/>
          </w:tcPr>
          <w:p w14:paraId="032B4AE5" w14:textId="77777777" w:rsidR="00CF376D" w:rsidRPr="006E29CF" w:rsidRDefault="00CF376D" w:rsidP="00795D93">
            <w:pPr>
              <w:rPr>
                <w:lang w:val="it-IT"/>
              </w:rPr>
            </w:pPr>
            <w:r w:rsidRPr="00146646">
              <w:rPr>
                <w:lang w:val="it-IT"/>
              </w:rPr>
              <w:t>Elenco degli Enti Beneficiari disponibili nel sistema</w:t>
            </w:r>
            <w:r>
              <w:rPr>
                <w:lang w:val="it-IT"/>
              </w:rPr>
              <w:t>.</w:t>
            </w:r>
          </w:p>
        </w:tc>
      </w:tr>
      <w:tr w:rsidR="00CF376D" w:rsidRPr="006E29CF" w14:paraId="0E7E12E1" w14:textId="77777777" w:rsidTr="00795D93">
        <w:tc>
          <w:tcPr>
            <w:tcW w:w="1559" w:type="dxa"/>
          </w:tcPr>
          <w:p w14:paraId="1CFC509C" w14:textId="77777777" w:rsidR="00CF376D" w:rsidRPr="006E29CF" w:rsidRDefault="00CF376D" w:rsidP="00795D93">
            <w:r w:rsidRPr="006E29CF">
              <w:rPr>
                <w:lang w:val="it-IT"/>
              </w:rPr>
              <w:t>Servizio</w:t>
            </w:r>
          </w:p>
        </w:tc>
        <w:tc>
          <w:tcPr>
            <w:tcW w:w="7791" w:type="dxa"/>
          </w:tcPr>
          <w:p w14:paraId="16AD395B" w14:textId="77777777" w:rsidR="00CF376D" w:rsidRDefault="00CF376D" w:rsidP="00795D93">
            <w:r>
              <w:rPr>
                <w:lang w:val="it-IT"/>
              </w:rPr>
              <w:t>elencoEnti</w:t>
            </w:r>
          </w:p>
        </w:tc>
      </w:tr>
      <w:tr w:rsidR="00CF376D" w:rsidRPr="006E29CF" w14:paraId="48C83126" w14:textId="77777777" w:rsidTr="00795D93">
        <w:tc>
          <w:tcPr>
            <w:tcW w:w="1559" w:type="dxa"/>
          </w:tcPr>
          <w:p w14:paraId="15A70BC5" w14:textId="77777777" w:rsidR="00CF376D" w:rsidRPr="006E29CF" w:rsidRDefault="00CF376D" w:rsidP="00795D93">
            <w:r>
              <w:t>Tipo servizio</w:t>
            </w:r>
          </w:p>
        </w:tc>
        <w:tc>
          <w:tcPr>
            <w:tcW w:w="7791" w:type="dxa"/>
          </w:tcPr>
          <w:p w14:paraId="447B49BA" w14:textId="77777777" w:rsidR="00CF376D" w:rsidRDefault="00CF376D" w:rsidP="00795D93">
            <w:r>
              <w:t>REST</w:t>
            </w:r>
          </w:p>
        </w:tc>
      </w:tr>
      <w:tr w:rsidR="00CF376D" w:rsidRPr="006E29CF" w14:paraId="47A007C3" w14:textId="77777777" w:rsidTr="00795D93">
        <w:tc>
          <w:tcPr>
            <w:tcW w:w="1559" w:type="dxa"/>
          </w:tcPr>
          <w:p w14:paraId="43124AB5" w14:textId="77777777" w:rsidR="00CF376D" w:rsidRPr="006E29CF" w:rsidRDefault="00CF376D" w:rsidP="00795D93">
            <w:pPr>
              <w:rPr>
                <w:lang w:val="it-IT"/>
              </w:rPr>
            </w:pPr>
            <w:r w:rsidRPr="006E29CF">
              <w:rPr>
                <w:lang w:val="it-IT"/>
              </w:rPr>
              <w:t>Endpoint</w:t>
            </w:r>
          </w:p>
        </w:tc>
        <w:tc>
          <w:tcPr>
            <w:tcW w:w="7791" w:type="dxa"/>
          </w:tcPr>
          <w:p w14:paraId="2FC8DBAB" w14:textId="77777777" w:rsidR="00CF376D" w:rsidRPr="006E29CF" w:rsidRDefault="00CF376D" w:rsidP="00795D93">
            <w:pPr>
              <w:rPr>
                <w:lang w:val="it-IT"/>
              </w:rPr>
            </w:pPr>
            <w:r>
              <w:rPr>
                <w:rStyle w:val="Collegamentoipertestuale"/>
                <w:lang w:val="it-IT"/>
              </w:rPr>
              <w:t>/api/ente</w:t>
            </w:r>
          </w:p>
        </w:tc>
      </w:tr>
      <w:tr w:rsidR="00CF376D" w:rsidRPr="006E29CF" w14:paraId="794A9528" w14:textId="77777777" w:rsidTr="00795D93">
        <w:tc>
          <w:tcPr>
            <w:tcW w:w="1559" w:type="dxa"/>
          </w:tcPr>
          <w:p w14:paraId="6156991B" w14:textId="77777777" w:rsidR="00CF376D" w:rsidRPr="006E29CF" w:rsidRDefault="00CF376D" w:rsidP="00795D93">
            <w:pPr>
              <w:rPr>
                <w:lang w:val="it-IT"/>
              </w:rPr>
            </w:pPr>
            <w:r w:rsidRPr="006E29CF">
              <w:rPr>
                <w:lang w:val="it-IT"/>
              </w:rPr>
              <w:t>Authentication</w:t>
            </w:r>
          </w:p>
        </w:tc>
        <w:tc>
          <w:tcPr>
            <w:tcW w:w="7791" w:type="dxa"/>
          </w:tcPr>
          <w:p w14:paraId="523C95C5" w14:textId="77777777" w:rsidR="00CF376D" w:rsidRPr="006E29CF" w:rsidRDefault="00CF376D" w:rsidP="00795D93">
            <w:r>
              <w:t>Not required</w:t>
            </w:r>
          </w:p>
        </w:tc>
      </w:tr>
      <w:tr w:rsidR="00CF376D" w:rsidRPr="006E29CF" w14:paraId="3040A5AB" w14:textId="77777777" w:rsidTr="00795D93">
        <w:tc>
          <w:tcPr>
            <w:tcW w:w="1559" w:type="dxa"/>
          </w:tcPr>
          <w:p w14:paraId="3D4923A1" w14:textId="77777777" w:rsidR="00CF376D" w:rsidRPr="006E29CF" w:rsidRDefault="00CF376D" w:rsidP="00795D93">
            <w:pPr>
              <w:rPr>
                <w:lang w:val="it-IT"/>
              </w:rPr>
            </w:pPr>
            <w:r w:rsidRPr="006E29CF">
              <w:rPr>
                <w:lang w:val="it-IT"/>
              </w:rPr>
              <w:t>Method</w:t>
            </w:r>
          </w:p>
        </w:tc>
        <w:tc>
          <w:tcPr>
            <w:tcW w:w="7791" w:type="dxa"/>
          </w:tcPr>
          <w:p w14:paraId="39E8BA52" w14:textId="77777777" w:rsidR="00CF376D" w:rsidRPr="006E29CF" w:rsidRDefault="00CF376D" w:rsidP="00795D93">
            <w:pPr>
              <w:rPr>
                <w:lang w:val="it-IT"/>
              </w:rPr>
            </w:pPr>
            <w:r>
              <w:rPr>
                <w:lang w:val="it-IT"/>
              </w:rPr>
              <w:t>GET</w:t>
            </w:r>
          </w:p>
        </w:tc>
      </w:tr>
      <w:tr w:rsidR="00CF376D" w:rsidRPr="006E29CF" w14:paraId="568AD48E" w14:textId="77777777" w:rsidTr="00795D93">
        <w:tc>
          <w:tcPr>
            <w:tcW w:w="1559" w:type="dxa"/>
          </w:tcPr>
          <w:p w14:paraId="3B206EB5" w14:textId="77777777" w:rsidR="00CF376D" w:rsidRPr="006E29CF" w:rsidRDefault="00CF376D" w:rsidP="00795D93">
            <w:pPr>
              <w:rPr>
                <w:lang w:val="it-IT"/>
              </w:rPr>
            </w:pPr>
            <w:r w:rsidRPr="006E29CF">
              <w:rPr>
                <w:lang w:val="it-IT"/>
              </w:rPr>
              <w:t>Consumes</w:t>
            </w:r>
          </w:p>
        </w:tc>
        <w:tc>
          <w:tcPr>
            <w:tcW w:w="7791" w:type="dxa"/>
          </w:tcPr>
          <w:p w14:paraId="6643EA92" w14:textId="77777777" w:rsidR="00CF376D" w:rsidRPr="006E29CF" w:rsidRDefault="00CF376D" w:rsidP="00795D93">
            <w:pPr>
              <w:rPr>
                <w:lang w:val="it-IT"/>
              </w:rPr>
            </w:pPr>
            <w:r>
              <w:rPr>
                <w:lang w:val="it-IT"/>
              </w:rPr>
              <w:t>Parameteres</w:t>
            </w:r>
          </w:p>
        </w:tc>
      </w:tr>
      <w:tr w:rsidR="00CF376D" w:rsidRPr="006E29CF" w14:paraId="3618B412" w14:textId="77777777" w:rsidTr="00795D93">
        <w:tc>
          <w:tcPr>
            <w:tcW w:w="1559" w:type="dxa"/>
          </w:tcPr>
          <w:p w14:paraId="27092C8C" w14:textId="77777777" w:rsidR="00CF376D" w:rsidRPr="006E29CF" w:rsidRDefault="00CF376D" w:rsidP="00795D93">
            <w:pPr>
              <w:rPr>
                <w:lang w:val="it-IT"/>
              </w:rPr>
            </w:pPr>
            <w:r w:rsidRPr="006E29CF">
              <w:rPr>
                <w:lang w:val="it-IT"/>
              </w:rPr>
              <w:t>Produces</w:t>
            </w:r>
          </w:p>
        </w:tc>
        <w:tc>
          <w:tcPr>
            <w:tcW w:w="7791" w:type="dxa"/>
          </w:tcPr>
          <w:p w14:paraId="25FEABFC" w14:textId="77777777" w:rsidR="00CF376D" w:rsidRPr="006E29CF" w:rsidRDefault="00CF376D" w:rsidP="00795D93">
            <w:pPr>
              <w:rPr>
                <w:lang w:val="it-IT"/>
              </w:rPr>
            </w:pPr>
            <w:r w:rsidRPr="006E29CF">
              <w:rPr>
                <w:lang w:val="it-IT"/>
              </w:rPr>
              <w:t>application/</w:t>
            </w:r>
            <w:r>
              <w:rPr>
                <w:lang w:val="it-IT"/>
              </w:rPr>
              <w:t>json</w:t>
            </w:r>
          </w:p>
        </w:tc>
      </w:tr>
      <w:tr w:rsidR="00CF376D" w:rsidRPr="006E29CF" w14:paraId="33587B2D" w14:textId="77777777" w:rsidTr="00795D93">
        <w:tc>
          <w:tcPr>
            <w:tcW w:w="1559" w:type="dxa"/>
          </w:tcPr>
          <w:p w14:paraId="6CC0E1FD" w14:textId="77777777" w:rsidR="00CF376D" w:rsidRPr="006E29CF" w:rsidRDefault="00CF376D" w:rsidP="00795D93">
            <w:pPr>
              <w:rPr>
                <w:lang w:val="it-IT"/>
              </w:rPr>
            </w:pPr>
            <w:r w:rsidRPr="006E29CF">
              <w:rPr>
                <w:lang w:val="it-IT"/>
              </w:rPr>
              <w:t>Payload</w:t>
            </w:r>
          </w:p>
        </w:tc>
        <w:tc>
          <w:tcPr>
            <w:tcW w:w="7791" w:type="dxa"/>
          </w:tcPr>
          <w:p w14:paraId="3EAAA3BE" w14:textId="77777777" w:rsidR="00CF376D" w:rsidRPr="006E29CF" w:rsidRDefault="00CF376D" w:rsidP="00795D93">
            <w:pPr>
              <w:rPr>
                <w:lang w:val="it-IT"/>
              </w:rPr>
            </w:pPr>
            <w:r>
              <w:t>Pageable pageable</w:t>
            </w:r>
          </w:p>
        </w:tc>
      </w:tr>
      <w:tr w:rsidR="00CF376D" w:rsidRPr="006E29CF" w14:paraId="1C62791B" w14:textId="77777777" w:rsidTr="00795D93">
        <w:tc>
          <w:tcPr>
            <w:tcW w:w="1559" w:type="dxa"/>
          </w:tcPr>
          <w:p w14:paraId="647A4E4E" w14:textId="77777777" w:rsidR="00CF376D" w:rsidRPr="006E29CF" w:rsidRDefault="00CF376D" w:rsidP="00795D93">
            <w:pPr>
              <w:rPr>
                <w:lang w:val="it-IT"/>
              </w:rPr>
            </w:pPr>
            <w:r w:rsidRPr="006E29CF">
              <w:rPr>
                <w:lang w:val="it-IT"/>
              </w:rPr>
              <w:t>Response</w:t>
            </w:r>
          </w:p>
        </w:tc>
        <w:tc>
          <w:tcPr>
            <w:tcW w:w="7791" w:type="dxa"/>
          </w:tcPr>
          <w:p w14:paraId="431AE1D3" w14:textId="77777777" w:rsidR="00CF376D" w:rsidRPr="00281EA1" w:rsidRDefault="00CF376D" w:rsidP="00795D93">
            <w:pPr>
              <w:rPr>
                <w:lang w:val="it-IT"/>
              </w:rPr>
            </w:pPr>
            <w:r w:rsidRPr="00281EA1">
              <w:rPr>
                <w:lang w:val="it-IT"/>
              </w:rPr>
              <w:t>{</w:t>
            </w:r>
          </w:p>
          <w:p w14:paraId="79562D2C" w14:textId="77777777" w:rsidR="00CF376D" w:rsidRPr="00281EA1" w:rsidRDefault="00CF376D" w:rsidP="00795D93">
            <w:pPr>
              <w:rPr>
                <w:lang w:val="it-IT"/>
              </w:rPr>
            </w:pPr>
            <w:r w:rsidRPr="00281EA1">
              <w:rPr>
                <w:lang w:val="it-IT"/>
              </w:rPr>
              <w:lastRenderedPageBreak/>
              <w:t xml:space="preserve">  "entiDtoPage": {</w:t>
            </w:r>
          </w:p>
          <w:p w14:paraId="7A0FE2CC" w14:textId="77777777" w:rsidR="00CF376D" w:rsidRPr="00281EA1" w:rsidRDefault="00CF376D" w:rsidP="00795D93">
            <w:pPr>
              <w:rPr>
                <w:lang w:val="it-IT"/>
              </w:rPr>
            </w:pPr>
            <w:r w:rsidRPr="00281EA1">
              <w:rPr>
                <w:lang w:val="it-IT"/>
              </w:rPr>
              <w:t xml:space="preserve">    "page": "int",</w:t>
            </w:r>
          </w:p>
          <w:p w14:paraId="4E7CA904" w14:textId="77777777" w:rsidR="00CF376D" w:rsidRPr="00281EA1" w:rsidRDefault="00CF376D" w:rsidP="00795D93">
            <w:pPr>
              <w:rPr>
                <w:lang w:val="it-IT"/>
              </w:rPr>
            </w:pPr>
            <w:r w:rsidRPr="00281EA1">
              <w:rPr>
                <w:lang w:val="it-IT"/>
              </w:rPr>
              <w:t xml:space="preserve">    "pageSize": "int",</w:t>
            </w:r>
          </w:p>
          <w:p w14:paraId="1F6CD080" w14:textId="77777777" w:rsidR="00CF376D" w:rsidRPr="00281EA1" w:rsidRDefault="00CF376D" w:rsidP="00795D93">
            <w:pPr>
              <w:rPr>
                <w:lang w:val="it-IT"/>
              </w:rPr>
            </w:pPr>
            <w:r w:rsidRPr="00281EA1">
              <w:rPr>
                <w:lang w:val="it-IT"/>
              </w:rPr>
              <w:t xml:space="preserve">    "previousPage": "boolean",</w:t>
            </w:r>
          </w:p>
          <w:p w14:paraId="2C87945F" w14:textId="77777777" w:rsidR="00CF376D" w:rsidRPr="00281EA1" w:rsidRDefault="00CF376D" w:rsidP="00795D93">
            <w:pPr>
              <w:rPr>
                <w:lang w:val="it-IT"/>
              </w:rPr>
            </w:pPr>
            <w:r w:rsidRPr="00281EA1">
              <w:rPr>
                <w:lang w:val="it-IT"/>
              </w:rPr>
              <w:t xml:space="preserve">    "nextPage": "boolean",</w:t>
            </w:r>
          </w:p>
          <w:p w14:paraId="6853BA21" w14:textId="77777777" w:rsidR="00CF376D" w:rsidRPr="00281EA1" w:rsidRDefault="00CF376D" w:rsidP="00795D93">
            <w:pPr>
              <w:rPr>
                <w:lang w:val="it-IT"/>
              </w:rPr>
            </w:pPr>
            <w:r w:rsidRPr="00281EA1">
              <w:rPr>
                <w:lang w:val="it-IT"/>
              </w:rPr>
              <w:t xml:space="preserve">    "totalPages": "int",</w:t>
            </w:r>
          </w:p>
          <w:p w14:paraId="6F1877FA" w14:textId="77777777" w:rsidR="00CF376D" w:rsidRPr="00281EA1" w:rsidRDefault="00CF376D" w:rsidP="00795D93">
            <w:pPr>
              <w:rPr>
                <w:lang w:val="it-IT"/>
              </w:rPr>
            </w:pPr>
            <w:r w:rsidRPr="00281EA1">
              <w:rPr>
                <w:lang w:val="it-IT"/>
              </w:rPr>
              <w:t xml:space="preserve">    "totalRecords": "long",</w:t>
            </w:r>
          </w:p>
          <w:p w14:paraId="18BF928E" w14:textId="77777777" w:rsidR="00CF376D" w:rsidRPr="00281EA1" w:rsidRDefault="00CF376D" w:rsidP="00795D93">
            <w:pPr>
              <w:rPr>
                <w:lang w:val="it-IT"/>
              </w:rPr>
            </w:pPr>
            <w:r w:rsidRPr="00281EA1">
              <w:rPr>
                <w:lang w:val="it-IT"/>
              </w:rPr>
              <w:t xml:space="preserve">    "list": [</w:t>
            </w:r>
          </w:p>
          <w:p w14:paraId="0866183F" w14:textId="77777777" w:rsidR="00CF376D" w:rsidRPr="00281EA1" w:rsidRDefault="00CF376D" w:rsidP="00795D93">
            <w:pPr>
              <w:rPr>
                <w:lang w:val="it-IT"/>
              </w:rPr>
            </w:pPr>
            <w:r w:rsidRPr="00281EA1">
              <w:rPr>
                <w:lang w:val="it-IT"/>
              </w:rPr>
              <w:t xml:space="preserve">      {</w:t>
            </w:r>
          </w:p>
          <w:p w14:paraId="4FBCE760" w14:textId="77777777" w:rsidR="00CF376D" w:rsidRPr="00281EA1" w:rsidRDefault="00CF376D" w:rsidP="00795D93">
            <w:pPr>
              <w:rPr>
                <w:lang w:val="it-IT"/>
              </w:rPr>
            </w:pPr>
            <w:r w:rsidRPr="00281EA1">
              <w:rPr>
                <w:lang w:val="it-IT"/>
              </w:rPr>
              <w:t xml:space="preserve">        "enteDto": {</w:t>
            </w:r>
          </w:p>
          <w:p w14:paraId="1D053A73" w14:textId="77777777" w:rsidR="00CF376D" w:rsidRPr="00281EA1" w:rsidRDefault="00CF376D" w:rsidP="00795D93">
            <w:pPr>
              <w:rPr>
                <w:lang w:val="it-IT"/>
              </w:rPr>
            </w:pPr>
            <w:r w:rsidRPr="00281EA1">
              <w:rPr>
                <w:lang w:val="it-IT"/>
              </w:rPr>
              <w:t xml:space="preserve">          "id": "long",</w:t>
            </w:r>
          </w:p>
          <w:p w14:paraId="6CA008D2" w14:textId="77777777" w:rsidR="00CF376D" w:rsidRPr="00281EA1" w:rsidRDefault="00CF376D" w:rsidP="00795D93">
            <w:pPr>
              <w:rPr>
                <w:lang w:val="it-IT"/>
              </w:rPr>
            </w:pPr>
            <w:r w:rsidRPr="00281EA1">
              <w:rPr>
                <w:lang w:val="it-IT"/>
              </w:rPr>
              <w:t xml:space="preserve">          "codIpaEnte": "string",</w:t>
            </w:r>
          </w:p>
          <w:p w14:paraId="527F3F39" w14:textId="77777777" w:rsidR="00CF376D" w:rsidRPr="00281EA1" w:rsidRDefault="00CF376D" w:rsidP="00795D93">
            <w:pPr>
              <w:rPr>
                <w:lang w:val="it-IT"/>
              </w:rPr>
            </w:pPr>
            <w:r w:rsidRPr="00281EA1">
              <w:rPr>
                <w:lang w:val="it-IT"/>
              </w:rPr>
              <w:t xml:space="preserve">          "codiceFiscaleEnte": "string",</w:t>
            </w:r>
          </w:p>
          <w:p w14:paraId="76A94CF0" w14:textId="77777777" w:rsidR="00CF376D" w:rsidRPr="00281EA1" w:rsidRDefault="00CF376D" w:rsidP="00795D93">
            <w:pPr>
              <w:rPr>
                <w:lang w:val="it-IT"/>
              </w:rPr>
            </w:pPr>
            <w:r w:rsidRPr="00281EA1">
              <w:rPr>
                <w:lang w:val="it-IT"/>
              </w:rPr>
              <w:t xml:space="preserve">          "deNomeEnte": "string",</w:t>
            </w:r>
          </w:p>
          <w:p w14:paraId="57F98E38" w14:textId="77777777" w:rsidR="00CF376D" w:rsidRPr="00281EA1" w:rsidRDefault="00CF376D" w:rsidP="00795D93">
            <w:pPr>
              <w:rPr>
                <w:lang w:val="it-IT"/>
              </w:rPr>
            </w:pPr>
            <w:r w:rsidRPr="00281EA1">
              <w:rPr>
                <w:lang w:val="it-IT"/>
              </w:rPr>
              <w:t xml:space="preserve">          "dtCreazione": "date",</w:t>
            </w:r>
          </w:p>
          <w:p w14:paraId="1BD1DE13" w14:textId="77777777" w:rsidR="00CF376D" w:rsidRPr="00281EA1" w:rsidRDefault="00CF376D" w:rsidP="00795D93">
            <w:pPr>
              <w:rPr>
                <w:lang w:val="it-IT"/>
              </w:rPr>
            </w:pPr>
            <w:r w:rsidRPr="00281EA1">
              <w:rPr>
                <w:lang w:val="it-IT"/>
              </w:rPr>
              <w:t xml:space="preserve">          "dtUltimaModifica": "date",</w:t>
            </w:r>
          </w:p>
          <w:p w14:paraId="5D414FAC" w14:textId="77777777" w:rsidR="00CF376D" w:rsidRPr="00281EA1" w:rsidRDefault="00CF376D" w:rsidP="00795D93">
            <w:pPr>
              <w:rPr>
                <w:lang w:val="it-IT"/>
              </w:rPr>
            </w:pPr>
            <w:r w:rsidRPr="00281EA1">
              <w:rPr>
                <w:lang w:val="it-IT"/>
              </w:rPr>
              <w:t xml:space="preserve">          "emailAmministratore": "string",</w:t>
            </w:r>
          </w:p>
          <w:p w14:paraId="2D9A7258" w14:textId="77777777" w:rsidR="00CF376D" w:rsidRPr="00281EA1" w:rsidRDefault="00CF376D" w:rsidP="00795D93">
            <w:pPr>
              <w:rPr>
                <w:lang w:val="it-IT"/>
              </w:rPr>
            </w:pPr>
            <w:r w:rsidRPr="00281EA1">
              <w:rPr>
                <w:lang w:val="it-IT"/>
              </w:rPr>
              <w:t xml:space="preserve">          "flgPagati": "boolean",</w:t>
            </w:r>
          </w:p>
          <w:p w14:paraId="19217349" w14:textId="77777777" w:rsidR="00CF376D" w:rsidRPr="00281EA1" w:rsidRDefault="00CF376D" w:rsidP="00795D93">
            <w:pPr>
              <w:rPr>
                <w:lang w:val="it-IT"/>
              </w:rPr>
            </w:pPr>
            <w:r w:rsidRPr="00281EA1">
              <w:rPr>
                <w:lang w:val="it-IT"/>
              </w:rPr>
              <w:t xml:space="preserve">          "flgTesoreria": "boolean",</w:t>
            </w:r>
          </w:p>
          <w:p w14:paraId="33507EC7" w14:textId="77777777" w:rsidR="00CF376D" w:rsidRPr="00281EA1" w:rsidRDefault="00CF376D" w:rsidP="00795D93">
            <w:pPr>
              <w:rPr>
                <w:lang w:val="it-IT"/>
              </w:rPr>
            </w:pPr>
            <w:r w:rsidRPr="00281EA1">
              <w:rPr>
                <w:lang w:val="it-IT"/>
              </w:rPr>
              <w:t xml:space="preserve">          "myboxClientKey": "string",</w:t>
            </w:r>
          </w:p>
          <w:p w14:paraId="321C682B" w14:textId="77777777" w:rsidR="00CF376D" w:rsidRPr="00281EA1" w:rsidRDefault="00CF376D" w:rsidP="00795D93">
            <w:pPr>
              <w:rPr>
                <w:lang w:val="it-IT"/>
              </w:rPr>
            </w:pPr>
            <w:r w:rsidRPr="00281EA1">
              <w:rPr>
                <w:lang w:val="it-IT"/>
              </w:rPr>
              <w:t xml:space="preserve">          "myboxClientSecret": "string",</w:t>
            </w:r>
          </w:p>
          <w:p w14:paraId="06D5053A" w14:textId="77777777" w:rsidR="00CF376D" w:rsidRDefault="00CF376D" w:rsidP="00795D93">
            <w:pPr>
              <w:rPr>
                <w:lang w:val="it-IT"/>
              </w:rPr>
            </w:pPr>
            <w:r w:rsidRPr="00281EA1">
              <w:rPr>
                <w:lang w:val="it-IT"/>
              </w:rPr>
              <w:t xml:space="preserve">          "numGiorniPagamentoPresunti": "int"</w:t>
            </w:r>
            <w:r>
              <w:rPr>
                <w:lang w:val="it-IT"/>
              </w:rPr>
              <w:t>,</w:t>
            </w:r>
          </w:p>
          <w:p w14:paraId="3536401D" w14:textId="77777777" w:rsidR="00CF376D" w:rsidRPr="00BB13E8" w:rsidRDefault="00CF376D" w:rsidP="00795D93">
            <w:pPr>
              <w:shd w:val="clear" w:color="auto" w:fill="FFFFFE"/>
              <w:spacing w:line="240" w:lineRule="atLeast"/>
              <w:rPr>
                <w:rFonts w:ascii="Consolas" w:eastAsia="Times New Roman" w:hAnsi="Consolas" w:cs="Times New Roman"/>
                <w:color w:val="000000"/>
                <w:sz w:val="18"/>
                <w:szCs w:val="18"/>
                <w:lang w:eastAsia="it-IT"/>
              </w:rPr>
            </w:pPr>
            <w:r>
              <w:rPr>
                <w:lang w:val="it-IT"/>
              </w:rPr>
              <w:t xml:space="preserve">          </w:t>
            </w:r>
            <w:r w:rsidRPr="00BB13E8">
              <w:rPr>
                <w:lang w:val="it-IT"/>
              </w:rPr>
              <w:t>"deLogoEnte": </w:t>
            </w:r>
            <w:r w:rsidRPr="00281EA1">
              <w:rPr>
                <w:lang w:val="it-IT"/>
              </w:rPr>
              <w:t>"string"</w:t>
            </w:r>
          </w:p>
          <w:p w14:paraId="7D465B4B" w14:textId="77777777" w:rsidR="00CF376D" w:rsidRPr="00281EA1" w:rsidRDefault="00CF376D" w:rsidP="00795D93">
            <w:pPr>
              <w:rPr>
                <w:lang w:val="it-IT"/>
              </w:rPr>
            </w:pPr>
            <w:r w:rsidRPr="00281EA1">
              <w:rPr>
                <w:lang w:val="it-IT"/>
              </w:rPr>
              <w:t xml:space="preserve">        }</w:t>
            </w:r>
          </w:p>
          <w:p w14:paraId="0F294662" w14:textId="77777777" w:rsidR="00CF376D" w:rsidRPr="00281EA1" w:rsidRDefault="00CF376D" w:rsidP="00795D93">
            <w:pPr>
              <w:rPr>
                <w:lang w:val="it-IT"/>
              </w:rPr>
            </w:pPr>
            <w:r w:rsidRPr="00281EA1">
              <w:rPr>
                <w:lang w:val="it-IT"/>
              </w:rPr>
              <w:t xml:space="preserve">      }</w:t>
            </w:r>
          </w:p>
          <w:p w14:paraId="3D7DD413" w14:textId="77777777" w:rsidR="00CF376D" w:rsidRPr="00281EA1" w:rsidRDefault="00CF376D" w:rsidP="00795D93">
            <w:pPr>
              <w:rPr>
                <w:lang w:val="it-IT"/>
              </w:rPr>
            </w:pPr>
            <w:r w:rsidRPr="00281EA1">
              <w:rPr>
                <w:lang w:val="it-IT"/>
              </w:rPr>
              <w:t xml:space="preserve">    ]</w:t>
            </w:r>
          </w:p>
          <w:p w14:paraId="1F3DB8C4" w14:textId="77777777" w:rsidR="00CF376D" w:rsidRPr="00281EA1" w:rsidRDefault="00CF376D" w:rsidP="00795D93">
            <w:pPr>
              <w:rPr>
                <w:lang w:val="it-IT"/>
              </w:rPr>
            </w:pPr>
            <w:r w:rsidRPr="00281EA1">
              <w:rPr>
                <w:lang w:val="it-IT"/>
              </w:rPr>
              <w:t xml:space="preserve">  }</w:t>
            </w:r>
          </w:p>
          <w:p w14:paraId="1DE60535" w14:textId="77777777" w:rsidR="00CF376D" w:rsidRPr="006E29CF" w:rsidRDefault="00CF376D" w:rsidP="00795D93">
            <w:pPr>
              <w:rPr>
                <w:lang w:val="it-IT"/>
              </w:rPr>
            </w:pPr>
            <w:r w:rsidRPr="00281EA1">
              <w:rPr>
                <w:lang w:val="it-IT"/>
              </w:rPr>
              <w:t>}</w:t>
            </w:r>
          </w:p>
        </w:tc>
      </w:tr>
      <w:tr w:rsidR="00CF376D" w:rsidRPr="006E29CF" w14:paraId="1299F04A" w14:textId="77777777" w:rsidTr="00795D93">
        <w:tc>
          <w:tcPr>
            <w:tcW w:w="1559" w:type="dxa"/>
          </w:tcPr>
          <w:p w14:paraId="08CCB2CA" w14:textId="77777777" w:rsidR="00CF376D" w:rsidRPr="006E29CF" w:rsidRDefault="00CF376D" w:rsidP="00795D93">
            <w:pPr>
              <w:rPr>
                <w:lang w:val="it-IT"/>
              </w:rPr>
            </w:pPr>
            <w:r w:rsidRPr="006E29CF">
              <w:rPr>
                <w:lang w:val="it-IT"/>
              </w:rPr>
              <w:lastRenderedPageBreak/>
              <w:t xml:space="preserve">Fault Response </w:t>
            </w:r>
          </w:p>
          <w:p w14:paraId="2FF3A8C7" w14:textId="77777777" w:rsidR="00CF376D" w:rsidRPr="006E29CF" w:rsidRDefault="00CF376D" w:rsidP="00795D93">
            <w:pPr>
              <w:rPr>
                <w:lang w:val="it-IT"/>
              </w:rPr>
            </w:pPr>
          </w:p>
        </w:tc>
        <w:tc>
          <w:tcPr>
            <w:tcW w:w="7791" w:type="dxa"/>
          </w:tcPr>
          <w:p w14:paraId="319EB961" w14:textId="77777777" w:rsidR="00CF376D" w:rsidRPr="006E29CF" w:rsidRDefault="00CF376D" w:rsidP="00795D93">
            <w:r w:rsidRPr="006E29CF">
              <w:t>{</w:t>
            </w:r>
          </w:p>
          <w:p w14:paraId="313A84F9" w14:textId="77777777" w:rsidR="00CF376D" w:rsidRPr="006E29CF" w:rsidRDefault="00CF376D" w:rsidP="00795D93">
            <w:r w:rsidRPr="006E29CF">
              <w:t xml:space="preserve">  "status"</w:t>
            </w:r>
            <w:r>
              <w:t xml:space="preserve">: </w:t>
            </w:r>
            <w:r w:rsidRPr="006E29CF">
              <w:t>"ko",</w:t>
            </w:r>
          </w:p>
          <w:p w14:paraId="2D0C09EB" w14:textId="77777777" w:rsidR="00CF376D" w:rsidRPr="006E29CF" w:rsidRDefault="00CF376D" w:rsidP="00795D93">
            <w:r w:rsidRPr="006E29CF">
              <w:t xml:space="preserve">  "error_desc"</w:t>
            </w:r>
            <w:r>
              <w:t xml:space="preserve">: </w:t>
            </w:r>
            <w:r w:rsidRPr="006E29CF">
              <w:t>"Error message if any"</w:t>
            </w:r>
          </w:p>
          <w:p w14:paraId="41E53E75" w14:textId="77777777" w:rsidR="00CF376D" w:rsidRPr="006E29CF" w:rsidRDefault="00CF376D" w:rsidP="00795D93">
            <w:r w:rsidRPr="006E29CF">
              <w:t>}</w:t>
            </w:r>
          </w:p>
        </w:tc>
      </w:tr>
    </w:tbl>
    <w:p w14:paraId="36A3FBEF" w14:textId="77777777" w:rsidR="00CF376D" w:rsidRDefault="00CF376D" w:rsidP="00CF376D"/>
    <w:p w14:paraId="4C04CA61" w14:textId="77777777" w:rsidR="00CF376D" w:rsidRDefault="00CF376D" w:rsidP="00CF376D"/>
    <w:p w14:paraId="6ED4BACF" w14:textId="77777777" w:rsidR="00CF376D" w:rsidRDefault="00CF376D" w:rsidP="00CF376D">
      <w:pPr>
        <w:pStyle w:val="Titolo2"/>
        <w:rPr>
          <w:rStyle w:val="Enfasigrassetto"/>
        </w:rPr>
      </w:pPr>
      <w:bookmarkStart w:id="23" w:name="_Toc35536999"/>
      <w:bookmarkStart w:id="24" w:name="_Toc36042116"/>
      <w:r>
        <w:rPr>
          <w:rStyle w:val="Enfasigrassetto"/>
        </w:rPr>
        <w:t>Riconciliazioni e Anomalie</w:t>
      </w:r>
      <w:bookmarkEnd w:id="23"/>
      <w:bookmarkEnd w:id="24"/>
    </w:p>
    <w:p w14:paraId="720F93A7" w14:textId="77777777" w:rsidR="00CF376D" w:rsidRDefault="00CF376D" w:rsidP="00CF376D"/>
    <w:p w14:paraId="5AA062A1" w14:textId="77777777" w:rsidR="00CF376D" w:rsidRPr="006E29CF" w:rsidRDefault="00CF376D" w:rsidP="00CF376D">
      <w:pPr>
        <w:pStyle w:val="Titolo3"/>
        <w:rPr>
          <w:rStyle w:val="Enfasigrassetto"/>
          <w:b w:val="0"/>
        </w:rPr>
      </w:pPr>
      <w:bookmarkStart w:id="25" w:name="_Toc35537000"/>
      <w:bookmarkStart w:id="26" w:name="_Toc36042117"/>
      <w:r>
        <w:rPr>
          <w:rStyle w:val="Enfasigrassetto"/>
          <w:b w:val="0"/>
        </w:rPr>
        <w:t>Ricerca Riconciliazioni/Anomalie</w:t>
      </w:r>
      <w:bookmarkEnd w:id="25"/>
      <w:bookmarkEnd w:id="26"/>
    </w:p>
    <w:tbl>
      <w:tblPr>
        <w:tblStyle w:val="TableGrid0"/>
        <w:tblW w:w="0" w:type="auto"/>
        <w:tblLook w:val="04A0" w:firstRow="1" w:lastRow="0" w:firstColumn="1" w:lastColumn="0" w:noHBand="0" w:noVBand="1"/>
      </w:tblPr>
      <w:tblGrid>
        <w:gridCol w:w="1552"/>
        <w:gridCol w:w="7798"/>
      </w:tblGrid>
      <w:tr w:rsidR="00CF376D" w:rsidRPr="006E29CF" w14:paraId="7382046E" w14:textId="77777777" w:rsidTr="00795D93">
        <w:tc>
          <w:tcPr>
            <w:tcW w:w="1552" w:type="dxa"/>
          </w:tcPr>
          <w:p w14:paraId="55F4A928" w14:textId="77777777" w:rsidR="00CF376D" w:rsidRPr="006E29CF" w:rsidRDefault="00CF376D" w:rsidP="00795D93">
            <w:r>
              <w:t xml:space="preserve">Descrizione </w:t>
            </w:r>
            <w:r w:rsidRPr="006E29CF">
              <w:t>Servizio</w:t>
            </w:r>
          </w:p>
        </w:tc>
        <w:tc>
          <w:tcPr>
            <w:tcW w:w="7798" w:type="dxa"/>
          </w:tcPr>
          <w:p w14:paraId="260A483D" w14:textId="77777777" w:rsidR="00CF376D" w:rsidRDefault="00CF376D" w:rsidP="00795D93">
            <w:r>
              <w:t>Ricerca le Riconciliazioni dei pagamenti con Classificazione Positiva o Negativa (Anomalie)</w:t>
            </w:r>
          </w:p>
        </w:tc>
      </w:tr>
      <w:tr w:rsidR="00CF376D" w:rsidRPr="006E29CF" w14:paraId="51E15E80" w14:textId="77777777" w:rsidTr="00795D93">
        <w:tc>
          <w:tcPr>
            <w:tcW w:w="1552" w:type="dxa"/>
          </w:tcPr>
          <w:p w14:paraId="5DF0D99C" w14:textId="77777777" w:rsidR="00CF376D" w:rsidRPr="006E29CF" w:rsidRDefault="00CF376D" w:rsidP="00795D93">
            <w:r w:rsidRPr="006E29CF">
              <w:t>Servizio</w:t>
            </w:r>
          </w:p>
        </w:tc>
        <w:tc>
          <w:tcPr>
            <w:tcW w:w="7798" w:type="dxa"/>
          </w:tcPr>
          <w:p w14:paraId="7BD91401" w14:textId="77777777" w:rsidR="00CF376D" w:rsidRPr="006E29CF" w:rsidRDefault="00CF376D" w:rsidP="00795D93">
            <w:r w:rsidRPr="00AD1D08">
              <w:t>getRiconciliazioni</w:t>
            </w:r>
          </w:p>
        </w:tc>
      </w:tr>
      <w:tr w:rsidR="00CF376D" w:rsidRPr="006E29CF" w14:paraId="75E6FB91" w14:textId="77777777" w:rsidTr="00795D93">
        <w:tc>
          <w:tcPr>
            <w:tcW w:w="1552" w:type="dxa"/>
          </w:tcPr>
          <w:p w14:paraId="4DF34352" w14:textId="77777777" w:rsidR="00CF376D" w:rsidRPr="006E29CF" w:rsidRDefault="00CF376D" w:rsidP="00795D93">
            <w:r>
              <w:t>Tipo servizio</w:t>
            </w:r>
          </w:p>
        </w:tc>
        <w:tc>
          <w:tcPr>
            <w:tcW w:w="7798" w:type="dxa"/>
          </w:tcPr>
          <w:p w14:paraId="086A6D12" w14:textId="77777777" w:rsidR="00CF376D" w:rsidRDefault="00CF376D" w:rsidP="00795D93">
            <w:r>
              <w:t>REST</w:t>
            </w:r>
          </w:p>
        </w:tc>
      </w:tr>
      <w:tr w:rsidR="00CF376D" w:rsidRPr="006E29CF" w14:paraId="6380ED59" w14:textId="77777777" w:rsidTr="00795D93">
        <w:tc>
          <w:tcPr>
            <w:tcW w:w="1552" w:type="dxa"/>
          </w:tcPr>
          <w:p w14:paraId="394DD413" w14:textId="77777777" w:rsidR="00CF376D" w:rsidRPr="006E29CF" w:rsidRDefault="00CF376D" w:rsidP="00795D93">
            <w:r w:rsidRPr="006E29CF">
              <w:lastRenderedPageBreak/>
              <w:t>Endpoint</w:t>
            </w:r>
          </w:p>
        </w:tc>
        <w:tc>
          <w:tcPr>
            <w:tcW w:w="7798" w:type="dxa"/>
          </w:tcPr>
          <w:p w14:paraId="79CDB40A" w14:textId="77777777" w:rsidR="00CF376D" w:rsidRPr="006E29CF" w:rsidRDefault="00CF376D" w:rsidP="00795D93">
            <w:r>
              <w:rPr>
                <w:rStyle w:val="Collegamentoipertestuale"/>
                <w:lang w:val="it-IT"/>
              </w:rPr>
              <w:t>/api/riconciliazioni</w:t>
            </w:r>
          </w:p>
        </w:tc>
      </w:tr>
      <w:tr w:rsidR="00CF376D" w:rsidRPr="006E29CF" w14:paraId="4A7B7C50" w14:textId="77777777" w:rsidTr="00795D93">
        <w:tc>
          <w:tcPr>
            <w:tcW w:w="1552" w:type="dxa"/>
          </w:tcPr>
          <w:p w14:paraId="641E6A23" w14:textId="77777777" w:rsidR="00CF376D" w:rsidRPr="006E29CF" w:rsidRDefault="00CF376D" w:rsidP="00795D93">
            <w:r w:rsidRPr="006E29CF">
              <w:t>Authentication</w:t>
            </w:r>
          </w:p>
        </w:tc>
        <w:tc>
          <w:tcPr>
            <w:tcW w:w="7798" w:type="dxa"/>
          </w:tcPr>
          <w:p w14:paraId="7DDAB5C0" w14:textId="77777777" w:rsidR="00CF376D" w:rsidRPr="006E29CF" w:rsidRDefault="00CF376D" w:rsidP="00795D93">
            <w:r>
              <w:t>Not required</w:t>
            </w:r>
          </w:p>
        </w:tc>
      </w:tr>
      <w:tr w:rsidR="00CF376D" w:rsidRPr="006E29CF" w14:paraId="11136B77" w14:textId="77777777" w:rsidTr="00795D93">
        <w:tc>
          <w:tcPr>
            <w:tcW w:w="1552" w:type="dxa"/>
          </w:tcPr>
          <w:p w14:paraId="7E5CE2C0" w14:textId="77777777" w:rsidR="00CF376D" w:rsidRPr="006E29CF" w:rsidRDefault="00CF376D" w:rsidP="00795D93">
            <w:r w:rsidRPr="006E29CF">
              <w:t>Method</w:t>
            </w:r>
          </w:p>
        </w:tc>
        <w:tc>
          <w:tcPr>
            <w:tcW w:w="7798" w:type="dxa"/>
          </w:tcPr>
          <w:p w14:paraId="4C73C9D9" w14:textId="77777777" w:rsidR="00CF376D" w:rsidRPr="006E29CF" w:rsidRDefault="00CF376D" w:rsidP="00795D93">
            <w:r>
              <w:t>GET</w:t>
            </w:r>
          </w:p>
        </w:tc>
      </w:tr>
      <w:tr w:rsidR="00CF376D" w:rsidRPr="006E29CF" w14:paraId="5F31230C" w14:textId="77777777" w:rsidTr="00795D93">
        <w:tc>
          <w:tcPr>
            <w:tcW w:w="1552" w:type="dxa"/>
          </w:tcPr>
          <w:p w14:paraId="310E81B5" w14:textId="77777777" w:rsidR="00CF376D" w:rsidRPr="006E29CF" w:rsidRDefault="00CF376D" w:rsidP="00795D93">
            <w:r w:rsidRPr="006E29CF">
              <w:t>Consumes</w:t>
            </w:r>
          </w:p>
        </w:tc>
        <w:tc>
          <w:tcPr>
            <w:tcW w:w="7798" w:type="dxa"/>
          </w:tcPr>
          <w:p w14:paraId="1492CF8D" w14:textId="77777777" w:rsidR="00CF376D" w:rsidRPr="006E29CF" w:rsidRDefault="00CF376D" w:rsidP="00795D93">
            <w:r>
              <w:t>Parameters</w:t>
            </w:r>
          </w:p>
        </w:tc>
      </w:tr>
      <w:tr w:rsidR="00CF376D" w:rsidRPr="006E29CF" w14:paraId="707D9441" w14:textId="77777777" w:rsidTr="00795D93">
        <w:tc>
          <w:tcPr>
            <w:tcW w:w="1552" w:type="dxa"/>
          </w:tcPr>
          <w:p w14:paraId="7B1A607E" w14:textId="77777777" w:rsidR="00CF376D" w:rsidRPr="006E29CF" w:rsidRDefault="00CF376D" w:rsidP="00795D93">
            <w:r w:rsidRPr="006E29CF">
              <w:t>Produces</w:t>
            </w:r>
          </w:p>
        </w:tc>
        <w:tc>
          <w:tcPr>
            <w:tcW w:w="7798" w:type="dxa"/>
          </w:tcPr>
          <w:p w14:paraId="3DF4B982" w14:textId="77777777" w:rsidR="00CF376D" w:rsidRPr="006E29CF" w:rsidRDefault="00CF376D" w:rsidP="00795D93">
            <w:r w:rsidRPr="006E29CF">
              <w:t>application/json</w:t>
            </w:r>
          </w:p>
        </w:tc>
      </w:tr>
      <w:tr w:rsidR="00CF376D" w:rsidRPr="006E29CF" w14:paraId="52489327" w14:textId="77777777" w:rsidTr="00795D93">
        <w:tc>
          <w:tcPr>
            <w:tcW w:w="1552" w:type="dxa"/>
          </w:tcPr>
          <w:p w14:paraId="1CAD6E43" w14:textId="77777777" w:rsidR="00CF376D" w:rsidRPr="006E29CF" w:rsidRDefault="00CF376D" w:rsidP="00795D93">
            <w:r w:rsidRPr="006E29CF">
              <w:t xml:space="preserve">Payload </w:t>
            </w:r>
          </w:p>
        </w:tc>
        <w:tc>
          <w:tcPr>
            <w:tcW w:w="7798" w:type="dxa"/>
          </w:tcPr>
          <w:p w14:paraId="446BC280" w14:textId="77777777" w:rsidR="00CF376D" w:rsidRDefault="00CF376D" w:rsidP="00795D93">
            <w:r>
              <w:t>Pageable pageable,</w:t>
            </w:r>
            <w:r>
              <w:tab/>
            </w:r>
            <w:r>
              <w:tab/>
            </w:r>
            <w:r>
              <w:tab/>
            </w:r>
          </w:p>
          <w:p w14:paraId="7511913F" w14:textId="77777777" w:rsidR="00CF376D" w:rsidRDefault="00CF376D" w:rsidP="00795D93">
            <w:r>
              <w:t>@RequestParam(required = true) String codIpa,</w:t>
            </w:r>
          </w:p>
          <w:p w14:paraId="3DFE1B8B" w14:textId="77777777" w:rsidR="00CF376D" w:rsidRDefault="00CF376D" w:rsidP="00795D93">
            <w:r>
              <w:t xml:space="preserve">@RequestParam(required = false) String codice_iud, </w:t>
            </w:r>
          </w:p>
          <w:p w14:paraId="58736E80" w14:textId="77777777" w:rsidR="00CF376D" w:rsidRDefault="00CF376D" w:rsidP="00795D93">
            <w:r>
              <w:t>@RequestParam(required = false) String codice_iuv,</w:t>
            </w:r>
          </w:p>
          <w:p w14:paraId="5F62F785" w14:textId="77777777" w:rsidR="00CF376D" w:rsidRDefault="00CF376D" w:rsidP="00795D93">
            <w:r>
              <w:t>@RequestParam(required = false) String denominazione_attestante,</w:t>
            </w:r>
          </w:p>
          <w:p w14:paraId="72BE8D0B" w14:textId="77777777" w:rsidR="00CF376D" w:rsidRDefault="00CF376D" w:rsidP="00795D93">
            <w:r>
              <w:t>@RequestParam(required = false) String identificativo_univoco_riscossione,</w:t>
            </w:r>
          </w:p>
          <w:p w14:paraId="1335D623" w14:textId="77777777" w:rsidR="00CF376D" w:rsidRDefault="00CF376D" w:rsidP="00795D93">
            <w:r>
              <w:t>@RequestParam(required = false) String codice_identificativo_univoco_versante,</w:t>
            </w:r>
          </w:p>
          <w:p w14:paraId="1364A900" w14:textId="77777777" w:rsidR="00CF376D" w:rsidRDefault="00CF376D" w:rsidP="00795D93">
            <w:r>
              <w:t>@RequestParam(required = false) String anagrafica_versante,</w:t>
            </w:r>
          </w:p>
          <w:p w14:paraId="17B425E4" w14:textId="77777777" w:rsidR="00CF376D" w:rsidRDefault="00CF376D" w:rsidP="00795D93">
            <w:r>
              <w:t>@RequestParam(required = false) String codice_identificativo_univoco_pagatore,</w:t>
            </w:r>
          </w:p>
          <w:p w14:paraId="751E5AD7" w14:textId="77777777" w:rsidR="00CF376D" w:rsidRDefault="00CF376D" w:rsidP="00795D93">
            <w:r>
              <w:t>@RequestParam(required = false) String anagrafica_pagatore,</w:t>
            </w:r>
          </w:p>
          <w:p w14:paraId="288FE118" w14:textId="77777777" w:rsidR="00CF376D" w:rsidRDefault="00CF376D" w:rsidP="00795D93">
            <w:r>
              <w:t>@RequestParam(required = false) String causale_versamento,</w:t>
            </w:r>
          </w:p>
          <w:p w14:paraId="32BB1A47" w14:textId="77777777" w:rsidR="00CF376D" w:rsidRDefault="00CF376D" w:rsidP="00795D93">
            <w:r>
              <w:t>@RequestParam(required = false) String data_esito_singolo_pagamento_da,</w:t>
            </w:r>
          </w:p>
          <w:p w14:paraId="4EEBF759" w14:textId="77777777" w:rsidR="00CF376D" w:rsidRDefault="00CF376D" w:rsidP="00795D93">
            <w:r>
              <w:t>@RequestParam(required = false) String data_esito_singolo_pagamento_a,</w:t>
            </w:r>
          </w:p>
          <w:p w14:paraId="4D7CFE34" w14:textId="77777777" w:rsidR="00CF376D" w:rsidRDefault="00CF376D" w:rsidP="00795D93">
            <w:r>
              <w:t>@RequestParam(required = false) String identificativo_flusso_rendicontazione,</w:t>
            </w:r>
          </w:p>
          <w:p w14:paraId="4F30E7CF" w14:textId="77777777" w:rsidR="00CF376D" w:rsidRDefault="00CF376D" w:rsidP="00795D93">
            <w:r>
              <w:t>@RequestParam(required = false) String identificativo_univoco_regolamento,</w:t>
            </w:r>
          </w:p>
          <w:p w14:paraId="2239BEA7" w14:textId="77777777" w:rsidR="00CF376D" w:rsidRDefault="00CF376D" w:rsidP="00795D93">
            <w:r>
              <w:t>@RequestParam(required = false) String data_regolamento_da,</w:t>
            </w:r>
          </w:p>
          <w:p w14:paraId="1C53C6F7" w14:textId="77777777" w:rsidR="00CF376D" w:rsidRDefault="00CF376D" w:rsidP="00795D93">
            <w:r>
              <w:t>@RequestParam(required = false) String data_regolamento_a,</w:t>
            </w:r>
          </w:p>
          <w:p w14:paraId="5504B158" w14:textId="77777777" w:rsidR="00CF376D" w:rsidRDefault="00CF376D" w:rsidP="00795D93">
            <w:r>
              <w:t>@RequestParam(required = false) String data_contabile_da,</w:t>
            </w:r>
          </w:p>
          <w:p w14:paraId="30145EFA" w14:textId="77777777" w:rsidR="00CF376D" w:rsidRDefault="00CF376D" w:rsidP="00795D93">
            <w:r>
              <w:t>@RequestParam(required = false) String data_contabile_a,</w:t>
            </w:r>
          </w:p>
          <w:p w14:paraId="188C66C7" w14:textId="77777777" w:rsidR="00CF376D" w:rsidRDefault="00CF376D" w:rsidP="00795D93">
            <w:r>
              <w:t xml:space="preserve">@RequestParam(required = false) String data_valuta_da, </w:t>
            </w:r>
          </w:p>
          <w:p w14:paraId="5D4F9E7B" w14:textId="77777777" w:rsidR="00CF376D" w:rsidRDefault="00CF376D" w:rsidP="00795D93">
            <w:r>
              <w:t>@RequestParam(required = false) String data_valuta_a,</w:t>
            </w:r>
          </w:p>
          <w:p w14:paraId="527FCBBE" w14:textId="77777777" w:rsidR="00CF376D" w:rsidRDefault="00CF376D" w:rsidP="00795D93">
            <w:r>
              <w:t xml:space="preserve">@RequestParam(required = false) String cod_tipo_dovuto, </w:t>
            </w:r>
          </w:p>
          <w:p w14:paraId="0BB829EB" w14:textId="77777777" w:rsidR="00CF376D" w:rsidRDefault="00CF376D" w:rsidP="00795D93">
            <w:r>
              <w:t>@RequestParam(required = false) String conto,</w:t>
            </w:r>
          </w:p>
          <w:p w14:paraId="332CD372" w14:textId="77777777" w:rsidR="00CF376D" w:rsidRDefault="00CF376D" w:rsidP="00795D93">
            <w:r>
              <w:t xml:space="preserve">@RequestParam(required = false) String importo, </w:t>
            </w:r>
          </w:p>
          <w:p w14:paraId="59B8834C" w14:textId="77777777" w:rsidR="00CF376D" w:rsidRDefault="00CF376D" w:rsidP="00795D93">
            <w:r>
              <w:t>@RequestParam(required = false) String codOr1,</w:t>
            </w:r>
          </w:p>
          <w:p w14:paraId="1691CE02" w14:textId="77777777" w:rsidR="00CF376D" w:rsidRDefault="00CF376D" w:rsidP="00795D93">
            <w:r>
              <w:t>@RequestParam(required = false) String data_valuta_check,</w:t>
            </w:r>
          </w:p>
          <w:p w14:paraId="7298DC92" w14:textId="77777777" w:rsidR="00CF376D" w:rsidRDefault="00CF376D" w:rsidP="00795D93">
            <w:r>
              <w:t>@RequestParam(required = false) String data_esito_check,</w:t>
            </w:r>
          </w:p>
          <w:p w14:paraId="6D52AF91" w14:textId="77777777" w:rsidR="00CF376D" w:rsidRDefault="00CF376D" w:rsidP="00795D93">
            <w:r>
              <w:t>@RequestParam(required = false) String data_regolamento_check,</w:t>
            </w:r>
          </w:p>
          <w:p w14:paraId="1826487C" w14:textId="77777777" w:rsidR="00CF376D" w:rsidRDefault="00CF376D" w:rsidP="00795D93">
            <w:r>
              <w:t>@RequestParam(required = false) String data_contabile_check,</w:t>
            </w:r>
          </w:p>
          <w:p w14:paraId="0FB78BCD" w14:textId="77777777" w:rsidR="00CF376D" w:rsidRDefault="00CF376D" w:rsidP="00795D93">
            <w:r>
              <w:t>@RequestParam(required = false) String data_esecuzione_check,</w:t>
            </w:r>
          </w:p>
          <w:p w14:paraId="0F7AE748" w14:textId="77777777" w:rsidR="00CF376D" w:rsidRDefault="00CF376D" w:rsidP="00795D93">
            <w:r>
              <w:t>@RequestParam(required = false) String data_esecuzione_singolo_pagamento_da,</w:t>
            </w:r>
          </w:p>
          <w:p w14:paraId="79076448" w14:textId="77777777" w:rsidR="00CF376D" w:rsidRDefault="00CF376D" w:rsidP="00795D93">
            <w:r>
              <w:t>@RequestParam(required = false) String data_esecuzione_singolo_pagamento_a,</w:t>
            </w:r>
          </w:p>
          <w:p w14:paraId="2B9F2807" w14:textId="77777777" w:rsidR="00CF376D" w:rsidRDefault="00CF376D" w:rsidP="00795D93">
            <w:r>
              <w:t>@RequestParam(required = false) String data_ultimo_aggiornamento_da,</w:t>
            </w:r>
          </w:p>
          <w:p w14:paraId="13CF506A" w14:textId="77777777" w:rsidR="00CF376D" w:rsidRDefault="00CF376D" w:rsidP="00795D93">
            <w:r>
              <w:t>@RequestParam(required = false) String data_ultimo_aggiornamento_a,</w:t>
            </w:r>
          </w:p>
          <w:p w14:paraId="134CAB02" w14:textId="77777777" w:rsidR="00CF376D" w:rsidRDefault="00CF376D" w:rsidP="00795D93">
            <w:r>
              <w:t>@RequestParam(required = false) String data_ultimo_aggiornamento_check,</w:t>
            </w:r>
          </w:p>
          <w:p w14:paraId="7F491D8D" w14:textId="77777777" w:rsidR="00CF376D" w:rsidRDefault="00CF376D" w:rsidP="00795D93">
            <w:r>
              <w:t xml:space="preserve">@RequestParam(required = false) String errorCode, </w:t>
            </w:r>
          </w:p>
          <w:p w14:paraId="32FFA269" w14:textId="77777777" w:rsidR="00CF376D" w:rsidRDefault="00CF376D" w:rsidP="00795D93">
            <w:r>
              <w:t>@RequestParam(required = false) String visualizzaNascosti,</w:t>
            </w:r>
          </w:p>
          <w:p w14:paraId="1406571C" w14:textId="77777777" w:rsidR="00CF376D" w:rsidRPr="006E29CF" w:rsidRDefault="00CF376D" w:rsidP="00795D93"/>
        </w:tc>
      </w:tr>
      <w:tr w:rsidR="00CF376D" w:rsidRPr="006E29CF" w14:paraId="23AB3717" w14:textId="77777777" w:rsidTr="00795D93">
        <w:tc>
          <w:tcPr>
            <w:tcW w:w="1552" w:type="dxa"/>
          </w:tcPr>
          <w:p w14:paraId="45423208" w14:textId="77777777" w:rsidR="00CF376D" w:rsidRPr="006E29CF" w:rsidRDefault="00CF376D" w:rsidP="00795D93">
            <w:r w:rsidRPr="006E29CF">
              <w:t xml:space="preserve">Response </w:t>
            </w:r>
          </w:p>
        </w:tc>
        <w:tc>
          <w:tcPr>
            <w:tcW w:w="7798" w:type="dxa"/>
          </w:tcPr>
          <w:p w14:paraId="17864835" w14:textId="77777777" w:rsidR="00CF376D" w:rsidRDefault="00CF376D" w:rsidP="00795D93">
            <w:r>
              <w:t>{</w:t>
            </w:r>
          </w:p>
          <w:p w14:paraId="158CD0EE" w14:textId="77777777" w:rsidR="00CF376D" w:rsidRDefault="00CF376D" w:rsidP="00795D93">
            <w:r>
              <w:t xml:space="preserve">  "visualizzaCompletaDtoPage": {</w:t>
            </w:r>
          </w:p>
          <w:p w14:paraId="5637EC5D" w14:textId="77777777" w:rsidR="00CF376D" w:rsidRDefault="00CF376D" w:rsidP="00795D93">
            <w:r>
              <w:lastRenderedPageBreak/>
              <w:t xml:space="preserve">    "page": "int",</w:t>
            </w:r>
          </w:p>
          <w:p w14:paraId="3A738493" w14:textId="77777777" w:rsidR="00CF376D" w:rsidRDefault="00CF376D" w:rsidP="00795D93">
            <w:r>
              <w:t xml:space="preserve">    "pageSize": "int",</w:t>
            </w:r>
          </w:p>
          <w:p w14:paraId="7CB1DE9B" w14:textId="77777777" w:rsidR="00CF376D" w:rsidRDefault="00CF376D" w:rsidP="00795D93">
            <w:r>
              <w:t xml:space="preserve">    "previousPage": "boolean",</w:t>
            </w:r>
          </w:p>
          <w:p w14:paraId="4EB5CD07" w14:textId="77777777" w:rsidR="00CF376D" w:rsidRDefault="00CF376D" w:rsidP="00795D93">
            <w:r>
              <w:t xml:space="preserve">    "nextPage": "boolean",</w:t>
            </w:r>
          </w:p>
          <w:p w14:paraId="2F8774F6" w14:textId="77777777" w:rsidR="00CF376D" w:rsidRDefault="00CF376D" w:rsidP="00795D93">
            <w:r>
              <w:t xml:space="preserve">    "totalPages": "int",</w:t>
            </w:r>
          </w:p>
          <w:p w14:paraId="7A9EDF06" w14:textId="77777777" w:rsidR="00CF376D" w:rsidRDefault="00CF376D" w:rsidP="00795D93">
            <w:r>
              <w:t xml:space="preserve">    "totalRecords": "long",</w:t>
            </w:r>
          </w:p>
          <w:p w14:paraId="3BDEEB55" w14:textId="77777777" w:rsidR="00CF376D" w:rsidRDefault="00CF376D" w:rsidP="00795D93">
            <w:r>
              <w:t xml:space="preserve">    "list": [</w:t>
            </w:r>
          </w:p>
          <w:p w14:paraId="71F6E2FC" w14:textId="77777777" w:rsidR="00CF376D" w:rsidRDefault="00CF376D" w:rsidP="00795D93">
            <w:r>
              <w:t xml:space="preserve">      {</w:t>
            </w:r>
          </w:p>
          <w:p w14:paraId="276EC5D9" w14:textId="77777777" w:rsidR="00CF376D" w:rsidRDefault="00CF376D" w:rsidP="00795D93">
            <w:r>
              <w:t xml:space="preserve">        "VisualizzaCompletaDto": {</w:t>
            </w:r>
          </w:p>
          <w:p w14:paraId="5FA8E9AD" w14:textId="77777777" w:rsidR="00CF376D" w:rsidRDefault="00CF376D" w:rsidP="00795D93">
            <w:r>
              <w:t xml:space="preserve">          "codiceIpaEnte": "string",</w:t>
            </w:r>
          </w:p>
          <w:p w14:paraId="6E197580" w14:textId="77777777" w:rsidR="00CF376D" w:rsidRDefault="00CF376D" w:rsidP="00795D93">
            <w:r>
              <w:t xml:space="preserve">          "codiceIuv": "string",</w:t>
            </w:r>
          </w:p>
          <w:p w14:paraId="61BD9FAA" w14:textId="77777777" w:rsidR="00CF376D" w:rsidRDefault="00CF376D" w:rsidP="00795D93">
            <w:r>
              <w:t xml:space="preserve">          "identificativoUnivocoRiscossione": "string",</w:t>
            </w:r>
          </w:p>
          <w:p w14:paraId="42A339D0" w14:textId="77777777" w:rsidR="00CF376D" w:rsidRDefault="00CF376D" w:rsidP="00795D93">
            <w:r>
              <w:t xml:space="preserve">          "identificativoFlussoRendicontazione": "string",</w:t>
            </w:r>
          </w:p>
          <w:p w14:paraId="0AEDC079" w14:textId="77777777" w:rsidR="00CF376D" w:rsidRDefault="00CF376D" w:rsidP="00795D93">
            <w:r>
              <w:t xml:space="preserve">          "esitoSingoloPagamento": "string",</w:t>
            </w:r>
          </w:p>
          <w:p w14:paraId="5DFDA89D" w14:textId="77777777" w:rsidR="00CF376D" w:rsidRDefault="00CF376D" w:rsidP="00795D93">
            <w:r>
              <w:t xml:space="preserve">          "rowClass": "string",</w:t>
            </w:r>
          </w:p>
          <w:p w14:paraId="673A73E3" w14:textId="77777777" w:rsidR="00CF376D" w:rsidRDefault="00CF376D" w:rsidP="00795D93">
            <w:r>
              <w:t xml:space="preserve">          "identificativoRiversamento": "string",</w:t>
            </w:r>
          </w:p>
          <w:p w14:paraId="487CB809" w14:textId="77777777" w:rsidR="00CF376D" w:rsidRDefault="00CF376D" w:rsidP="00795D93">
            <w:r>
              <w:t xml:space="preserve">          "SegnalazioneTO": {</w:t>
            </w:r>
          </w:p>
          <w:p w14:paraId="73AD12AC" w14:textId="77777777" w:rsidR="00CF376D" w:rsidRDefault="00CF376D" w:rsidP="00795D93">
            <w:r>
              <w:t xml:space="preserve">            "EnteTo": {</w:t>
            </w:r>
          </w:p>
          <w:p w14:paraId="51B255C8" w14:textId="77777777" w:rsidR="00CF376D" w:rsidRDefault="00CF376D" w:rsidP="00795D93">
            <w:r>
              <w:t xml:space="preserve">              "id": "long",</w:t>
            </w:r>
          </w:p>
          <w:p w14:paraId="4191B8E4" w14:textId="77777777" w:rsidR="00CF376D" w:rsidRDefault="00CF376D" w:rsidP="00795D93">
            <w:r>
              <w:t xml:space="preserve">              "codIpaEnte": "string",</w:t>
            </w:r>
          </w:p>
          <w:p w14:paraId="0E6ED780" w14:textId="77777777" w:rsidR="00CF376D" w:rsidRDefault="00CF376D" w:rsidP="00795D93">
            <w:r>
              <w:t xml:space="preserve">              "codiceFiscaleEnte": "string",</w:t>
            </w:r>
          </w:p>
          <w:p w14:paraId="4D4E06B7" w14:textId="77777777" w:rsidR="00CF376D" w:rsidRDefault="00CF376D" w:rsidP="00795D93">
            <w:r>
              <w:t xml:space="preserve">              "deNomeEnte": "string",</w:t>
            </w:r>
          </w:p>
          <w:p w14:paraId="456483AE" w14:textId="77777777" w:rsidR="00CF376D" w:rsidRDefault="00CF376D" w:rsidP="00795D93">
            <w:r>
              <w:t xml:space="preserve">              "dtCreazione": "date",</w:t>
            </w:r>
          </w:p>
          <w:p w14:paraId="3C1C84F3" w14:textId="77777777" w:rsidR="00CF376D" w:rsidRDefault="00CF376D" w:rsidP="00795D93">
            <w:r>
              <w:t xml:space="preserve">              "dtUltimaModifica": "date",</w:t>
            </w:r>
          </w:p>
          <w:p w14:paraId="2D2536D8" w14:textId="77777777" w:rsidR="00CF376D" w:rsidRDefault="00CF376D" w:rsidP="00795D93">
            <w:r>
              <w:t xml:space="preserve">              "emailAmministratore": "string",</w:t>
            </w:r>
          </w:p>
          <w:p w14:paraId="07B5CAC6" w14:textId="77777777" w:rsidR="00CF376D" w:rsidRDefault="00CF376D" w:rsidP="00795D93">
            <w:r>
              <w:t xml:space="preserve">              "flgPagati": "boolean",</w:t>
            </w:r>
          </w:p>
          <w:p w14:paraId="6430BA49" w14:textId="77777777" w:rsidR="00CF376D" w:rsidRDefault="00CF376D" w:rsidP="00795D93">
            <w:r>
              <w:t xml:space="preserve">              "flgTesoreria": "boolean",</w:t>
            </w:r>
          </w:p>
          <w:p w14:paraId="3C6770BD" w14:textId="77777777" w:rsidR="00CF376D" w:rsidRDefault="00CF376D" w:rsidP="00795D93">
            <w:r>
              <w:t xml:space="preserve">              "myboxClientKey": "string",</w:t>
            </w:r>
          </w:p>
          <w:p w14:paraId="675CE3EA" w14:textId="77777777" w:rsidR="00CF376D" w:rsidRDefault="00CF376D" w:rsidP="00795D93">
            <w:r>
              <w:t xml:space="preserve">              "myboxClientSecret": "string",</w:t>
            </w:r>
          </w:p>
          <w:p w14:paraId="71A07F5E" w14:textId="77777777" w:rsidR="00CF376D" w:rsidRDefault="00CF376D" w:rsidP="00795D93">
            <w:r>
              <w:t xml:space="preserve">              "numGiorniPagamentoPresunti": "int"</w:t>
            </w:r>
          </w:p>
          <w:p w14:paraId="3543208D" w14:textId="77777777" w:rsidR="00CF376D" w:rsidRDefault="00CF376D" w:rsidP="00795D93">
            <w:r>
              <w:t xml:space="preserve">            },</w:t>
            </w:r>
          </w:p>
          <w:p w14:paraId="6B448E2C" w14:textId="77777777" w:rsidR="00CF376D" w:rsidRDefault="00CF376D" w:rsidP="00795D93">
            <w:r>
              <w:t xml:space="preserve">            "UtenteTO": {</w:t>
            </w:r>
          </w:p>
          <w:p w14:paraId="400F1CBB" w14:textId="77777777" w:rsidR="00CF376D" w:rsidRDefault="00CF376D" w:rsidP="00795D93">
            <w:r>
              <w:t xml:space="preserve">              "id": "long",</w:t>
            </w:r>
          </w:p>
          <w:p w14:paraId="1ECDF765" w14:textId="77777777" w:rsidR="00CF376D" w:rsidRDefault="00CF376D" w:rsidP="00795D93">
            <w:r>
              <w:t xml:space="preserve">              "codCodiceFiscaleUtente": "string",</w:t>
            </w:r>
          </w:p>
          <w:p w14:paraId="5E989FC7" w14:textId="77777777" w:rsidR="00CF376D" w:rsidRDefault="00CF376D" w:rsidP="00795D93">
            <w:r>
              <w:t xml:space="preserve">              "codFedUserId": "string",</w:t>
            </w:r>
          </w:p>
          <w:p w14:paraId="20367714" w14:textId="77777777" w:rsidR="00CF376D" w:rsidRDefault="00CF376D" w:rsidP="00795D93">
            <w:r>
              <w:t xml:space="preserve">              "deEmailAddress": "string",</w:t>
            </w:r>
          </w:p>
          <w:p w14:paraId="6482EF50" w14:textId="77777777" w:rsidR="00CF376D" w:rsidRDefault="00CF376D" w:rsidP="00795D93">
            <w:r>
              <w:t xml:space="preserve">              "deFirstname": "string",</w:t>
            </w:r>
          </w:p>
          <w:p w14:paraId="0E23C0FC" w14:textId="77777777" w:rsidR="00CF376D" w:rsidRDefault="00CF376D" w:rsidP="00795D93">
            <w:r>
              <w:t xml:space="preserve">              "deLastname": "string",</w:t>
            </w:r>
          </w:p>
          <w:p w14:paraId="0CAF2CC3" w14:textId="77777777" w:rsidR="00CF376D" w:rsidRDefault="00CF376D" w:rsidP="00795D93">
            <w:r>
              <w:t xml:space="preserve">              "dtUltimoLogin": "date",</w:t>
            </w:r>
          </w:p>
          <w:p w14:paraId="3754E492" w14:textId="77777777" w:rsidR="00CF376D" w:rsidRDefault="00CF376D" w:rsidP="00795D93">
            <w:r>
              <w:t xml:space="preserve">              "version": "int"</w:t>
            </w:r>
          </w:p>
          <w:p w14:paraId="4ED18390" w14:textId="77777777" w:rsidR="00CF376D" w:rsidRDefault="00CF376D" w:rsidP="00795D93">
            <w:r>
              <w:t xml:space="preserve">            },</w:t>
            </w:r>
          </w:p>
          <w:p w14:paraId="56B112F0" w14:textId="77777777" w:rsidR="00CF376D" w:rsidRDefault="00CF376D" w:rsidP="00795D93">
            <w:r>
              <w:t xml:space="preserve">            "id": "long",</w:t>
            </w:r>
          </w:p>
          <w:p w14:paraId="6230630B" w14:textId="77777777" w:rsidR="00CF376D" w:rsidRDefault="00CF376D" w:rsidP="00795D93">
            <w:r>
              <w:t xml:space="preserve">            "classificazioneCompletezza": "string",</w:t>
            </w:r>
          </w:p>
          <w:p w14:paraId="75547F60" w14:textId="77777777" w:rsidR="00CF376D" w:rsidRDefault="00CF376D" w:rsidP="00795D93">
            <w:r>
              <w:t xml:space="preserve">            "codIud": "string",</w:t>
            </w:r>
          </w:p>
          <w:p w14:paraId="45A772AC" w14:textId="77777777" w:rsidR="00CF376D" w:rsidRDefault="00CF376D" w:rsidP="00795D93">
            <w:r>
              <w:t xml:space="preserve">            "codIuf": "string",</w:t>
            </w:r>
          </w:p>
          <w:p w14:paraId="43E7006F" w14:textId="77777777" w:rsidR="00CF376D" w:rsidRDefault="00CF376D" w:rsidP="00795D93">
            <w:r>
              <w:lastRenderedPageBreak/>
              <w:t xml:space="preserve">            "codIuv": "string",</w:t>
            </w:r>
          </w:p>
          <w:p w14:paraId="100874E6" w14:textId="77777777" w:rsidR="00CF376D" w:rsidRDefault="00CF376D" w:rsidP="00795D93">
            <w:r>
              <w:t xml:space="preserve">            "deNota": "string",</w:t>
            </w:r>
          </w:p>
          <w:p w14:paraId="2F79557A" w14:textId="77777777" w:rsidR="00CF376D" w:rsidRDefault="00CF376D" w:rsidP="00795D93">
            <w:r>
              <w:t xml:space="preserve">            "dtCreazione": "date",</w:t>
            </w:r>
          </w:p>
          <w:p w14:paraId="5CD0EC74" w14:textId="77777777" w:rsidR="00CF376D" w:rsidRDefault="00CF376D" w:rsidP="00795D93">
            <w:r>
              <w:t xml:space="preserve">            "dtUltimaModifica": "date",</w:t>
            </w:r>
          </w:p>
          <w:p w14:paraId="560C14C0" w14:textId="77777777" w:rsidR="00CF376D" w:rsidRDefault="00CF376D" w:rsidP="00795D93">
            <w:r>
              <w:t xml:space="preserve">            "flgAttivo": "boolean",</w:t>
            </w:r>
          </w:p>
          <w:p w14:paraId="2884F832" w14:textId="77777777" w:rsidR="00CF376D" w:rsidRDefault="00CF376D" w:rsidP="00795D93">
            <w:r>
              <w:t xml:space="preserve">            "flgNascosto": "boolean",</w:t>
            </w:r>
          </w:p>
          <w:p w14:paraId="103265F7" w14:textId="77777777" w:rsidR="00CF376D" w:rsidRDefault="00CF376D" w:rsidP="00795D93">
            <w:r>
              <w:t xml:space="preserve">            "version": "int"</w:t>
            </w:r>
          </w:p>
          <w:p w14:paraId="787E795D" w14:textId="77777777" w:rsidR="00CF376D" w:rsidRDefault="00CF376D" w:rsidP="00795D93">
            <w:r>
              <w:t xml:space="preserve">          }</w:t>
            </w:r>
          </w:p>
          <w:p w14:paraId="2702CD50" w14:textId="77777777" w:rsidR="00CF376D" w:rsidRDefault="00CF376D" w:rsidP="00795D93">
            <w:r>
              <w:t xml:space="preserve">        }</w:t>
            </w:r>
          </w:p>
          <w:p w14:paraId="318B3886" w14:textId="77777777" w:rsidR="00CF376D" w:rsidRDefault="00CF376D" w:rsidP="00795D93">
            <w:r>
              <w:t xml:space="preserve">      }</w:t>
            </w:r>
          </w:p>
          <w:p w14:paraId="45044AF1" w14:textId="77777777" w:rsidR="00CF376D" w:rsidRDefault="00CF376D" w:rsidP="00795D93">
            <w:r>
              <w:t xml:space="preserve">    ]</w:t>
            </w:r>
          </w:p>
          <w:p w14:paraId="50BBC65B" w14:textId="77777777" w:rsidR="00CF376D" w:rsidRDefault="00CF376D" w:rsidP="00795D93">
            <w:r>
              <w:t xml:space="preserve">  },</w:t>
            </w:r>
          </w:p>
          <w:p w14:paraId="4EB583D9" w14:textId="77777777" w:rsidR="00CF376D" w:rsidRDefault="00CF376D" w:rsidP="00795D93">
            <w:r>
              <w:t xml:space="preserve">  "rendicontazioneSubsetDtoPage": {</w:t>
            </w:r>
          </w:p>
          <w:p w14:paraId="2490002A" w14:textId="77777777" w:rsidR="00CF376D" w:rsidRDefault="00CF376D" w:rsidP="00795D93">
            <w:r>
              <w:t xml:space="preserve">    "page": "int",</w:t>
            </w:r>
          </w:p>
          <w:p w14:paraId="4363070D" w14:textId="77777777" w:rsidR="00CF376D" w:rsidRDefault="00CF376D" w:rsidP="00795D93">
            <w:r>
              <w:t xml:space="preserve">    "pageSize": "int",</w:t>
            </w:r>
          </w:p>
          <w:p w14:paraId="4912559D" w14:textId="77777777" w:rsidR="00CF376D" w:rsidRDefault="00CF376D" w:rsidP="00795D93">
            <w:r>
              <w:t xml:space="preserve">    "previousPage": "boolean",</w:t>
            </w:r>
          </w:p>
          <w:p w14:paraId="5F6B4458" w14:textId="77777777" w:rsidR="00CF376D" w:rsidRDefault="00CF376D" w:rsidP="00795D93">
            <w:r>
              <w:t xml:space="preserve">    "nextPage": "boolean",</w:t>
            </w:r>
          </w:p>
          <w:p w14:paraId="3129DBC8" w14:textId="77777777" w:rsidR="00CF376D" w:rsidRDefault="00CF376D" w:rsidP="00795D93">
            <w:r>
              <w:t xml:space="preserve">    "totalPages": "int",</w:t>
            </w:r>
          </w:p>
          <w:p w14:paraId="2DE14C24" w14:textId="77777777" w:rsidR="00CF376D" w:rsidRDefault="00CF376D" w:rsidP="00795D93">
            <w:r>
              <w:t xml:space="preserve">    "totalRecords": "long",</w:t>
            </w:r>
          </w:p>
          <w:p w14:paraId="3732DBAB" w14:textId="77777777" w:rsidR="00CF376D" w:rsidRDefault="00CF376D" w:rsidP="00795D93">
            <w:r>
              <w:t xml:space="preserve">    "list": [</w:t>
            </w:r>
          </w:p>
          <w:p w14:paraId="3521F9C0" w14:textId="77777777" w:rsidR="00CF376D" w:rsidRDefault="00CF376D" w:rsidP="00795D93">
            <w:r>
              <w:t xml:space="preserve">      {</w:t>
            </w:r>
          </w:p>
          <w:p w14:paraId="7377114A" w14:textId="77777777" w:rsidR="00CF376D" w:rsidRDefault="00CF376D" w:rsidP="00795D93">
            <w:r>
              <w:t xml:space="preserve">        "RendicontazioneSubsetDto": {</w:t>
            </w:r>
          </w:p>
          <w:p w14:paraId="39DF3C38" w14:textId="77777777" w:rsidR="00CF376D" w:rsidRDefault="00CF376D" w:rsidP="00795D93">
            <w:r>
              <w:t xml:space="preserve">          "identificativoFlussoRendicontazione": "string",</w:t>
            </w:r>
          </w:p>
          <w:p w14:paraId="4415FF65" w14:textId="77777777" w:rsidR="00CF376D" w:rsidRDefault="00CF376D" w:rsidP="00795D93">
            <w:r>
              <w:t xml:space="preserve">          "SegnalazioneTO": {</w:t>
            </w:r>
          </w:p>
          <w:p w14:paraId="1AF3915F" w14:textId="77777777" w:rsidR="00CF376D" w:rsidRDefault="00CF376D" w:rsidP="00795D93">
            <w:r>
              <w:t xml:space="preserve">            "EnteTo": {</w:t>
            </w:r>
          </w:p>
          <w:p w14:paraId="0D1CAE86" w14:textId="77777777" w:rsidR="00CF376D" w:rsidRDefault="00CF376D" w:rsidP="00795D93">
            <w:r>
              <w:t xml:space="preserve">              "id": "long",</w:t>
            </w:r>
          </w:p>
          <w:p w14:paraId="20600952" w14:textId="77777777" w:rsidR="00CF376D" w:rsidRDefault="00CF376D" w:rsidP="00795D93">
            <w:r>
              <w:t xml:space="preserve">              "codIpaEnte": "string",</w:t>
            </w:r>
          </w:p>
          <w:p w14:paraId="1F5262F0" w14:textId="77777777" w:rsidR="00CF376D" w:rsidRDefault="00CF376D" w:rsidP="00795D93">
            <w:r>
              <w:t xml:space="preserve">              "codiceFiscaleEnte": "string",</w:t>
            </w:r>
          </w:p>
          <w:p w14:paraId="36AA43FD" w14:textId="77777777" w:rsidR="00CF376D" w:rsidRDefault="00CF376D" w:rsidP="00795D93">
            <w:r>
              <w:t xml:space="preserve">              "deNomeEnte": "string",</w:t>
            </w:r>
          </w:p>
          <w:p w14:paraId="3CFF2098" w14:textId="77777777" w:rsidR="00CF376D" w:rsidRDefault="00CF376D" w:rsidP="00795D93">
            <w:r>
              <w:t xml:space="preserve">              "dtCreazione": "date",</w:t>
            </w:r>
          </w:p>
          <w:p w14:paraId="22923F56" w14:textId="77777777" w:rsidR="00CF376D" w:rsidRDefault="00CF376D" w:rsidP="00795D93">
            <w:r>
              <w:t xml:space="preserve">              "dtUltimaModifica": "date",</w:t>
            </w:r>
          </w:p>
          <w:p w14:paraId="5F949118" w14:textId="77777777" w:rsidR="00CF376D" w:rsidRDefault="00CF376D" w:rsidP="00795D93">
            <w:r>
              <w:t xml:space="preserve">              "emailAmministratore": "string",</w:t>
            </w:r>
          </w:p>
          <w:p w14:paraId="618F312A" w14:textId="77777777" w:rsidR="00CF376D" w:rsidRDefault="00CF376D" w:rsidP="00795D93">
            <w:r>
              <w:t xml:space="preserve">              "flgPagati": "boolean",</w:t>
            </w:r>
          </w:p>
          <w:p w14:paraId="4D5E043B" w14:textId="77777777" w:rsidR="00CF376D" w:rsidRDefault="00CF376D" w:rsidP="00795D93">
            <w:r>
              <w:t xml:space="preserve">              "flgTesoreria": "boolean",</w:t>
            </w:r>
          </w:p>
          <w:p w14:paraId="2AD51B75" w14:textId="77777777" w:rsidR="00CF376D" w:rsidRDefault="00CF376D" w:rsidP="00795D93">
            <w:r>
              <w:t xml:space="preserve">              "myboxClientKey": "string",</w:t>
            </w:r>
          </w:p>
          <w:p w14:paraId="4C8B310B" w14:textId="77777777" w:rsidR="00CF376D" w:rsidRDefault="00CF376D" w:rsidP="00795D93">
            <w:r>
              <w:t xml:space="preserve">              "myboxClientSecret": "string",</w:t>
            </w:r>
          </w:p>
          <w:p w14:paraId="12E54F29" w14:textId="77777777" w:rsidR="00CF376D" w:rsidRDefault="00CF376D" w:rsidP="00795D93">
            <w:r>
              <w:t xml:space="preserve">              "numGiorniPagamentoPresunti": "int"</w:t>
            </w:r>
          </w:p>
          <w:p w14:paraId="021A9B69" w14:textId="77777777" w:rsidR="00CF376D" w:rsidRDefault="00CF376D" w:rsidP="00795D93">
            <w:r>
              <w:t xml:space="preserve">            },</w:t>
            </w:r>
          </w:p>
          <w:p w14:paraId="51C8B182" w14:textId="77777777" w:rsidR="00CF376D" w:rsidRDefault="00CF376D" w:rsidP="00795D93">
            <w:r>
              <w:t xml:space="preserve">            "UtenteTO": {</w:t>
            </w:r>
          </w:p>
          <w:p w14:paraId="1B4EA212" w14:textId="77777777" w:rsidR="00CF376D" w:rsidRDefault="00CF376D" w:rsidP="00795D93">
            <w:r>
              <w:t xml:space="preserve">              "id": "long",</w:t>
            </w:r>
          </w:p>
          <w:p w14:paraId="32AC4EDA" w14:textId="77777777" w:rsidR="00CF376D" w:rsidRDefault="00CF376D" w:rsidP="00795D93">
            <w:r>
              <w:t xml:space="preserve">              "codCodiceFiscaleUtente": "string",</w:t>
            </w:r>
          </w:p>
          <w:p w14:paraId="1759D185" w14:textId="77777777" w:rsidR="00CF376D" w:rsidRDefault="00CF376D" w:rsidP="00795D93">
            <w:r>
              <w:t xml:space="preserve">              "codFedUserId": "string",</w:t>
            </w:r>
          </w:p>
          <w:p w14:paraId="6BC7AA5D" w14:textId="77777777" w:rsidR="00CF376D" w:rsidRDefault="00CF376D" w:rsidP="00795D93">
            <w:r>
              <w:t xml:space="preserve">              "deEmailAddress": "string",</w:t>
            </w:r>
          </w:p>
          <w:p w14:paraId="65DFA3D3" w14:textId="77777777" w:rsidR="00CF376D" w:rsidRDefault="00CF376D" w:rsidP="00795D93">
            <w:r>
              <w:t xml:space="preserve">              "deFirstname": "string",</w:t>
            </w:r>
          </w:p>
          <w:p w14:paraId="4F9CC12C" w14:textId="77777777" w:rsidR="00CF376D" w:rsidRDefault="00CF376D" w:rsidP="00795D93">
            <w:r>
              <w:t xml:space="preserve">              "deLastname": "string",</w:t>
            </w:r>
          </w:p>
          <w:p w14:paraId="4BABA7ED" w14:textId="77777777" w:rsidR="00CF376D" w:rsidRDefault="00CF376D" w:rsidP="00795D93">
            <w:r>
              <w:lastRenderedPageBreak/>
              <w:t xml:space="preserve">              "dtUltimoLogin": "date",</w:t>
            </w:r>
          </w:p>
          <w:p w14:paraId="1355FB01" w14:textId="77777777" w:rsidR="00CF376D" w:rsidRDefault="00CF376D" w:rsidP="00795D93">
            <w:r>
              <w:t xml:space="preserve">              "version": "int"</w:t>
            </w:r>
          </w:p>
          <w:p w14:paraId="648B08E9" w14:textId="77777777" w:rsidR="00CF376D" w:rsidRDefault="00CF376D" w:rsidP="00795D93">
            <w:r>
              <w:t xml:space="preserve">            },</w:t>
            </w:r>
          </w:p>
          <w:p w14:paraId="44E1D1A6" w14:textId="77777777" w:rsidR="00CF376D" w:rsidRDefault="00CF376D" w:rsidP="00795D93">
            <w:r>
              <w:t xml:space="preserve">            "id": "long",</w:t>
            </w:r>
          </w:p>
          <w:p w14:paraId="2634A293" w14:textId="77777777" w:rsidR="00CF376D" w:rsidRDefault="00CF376D" w:rsidP="00795D93">
            <w:r>
              <w:t xml:space="preserve">            "classificazioneCompletezza": "string",</w:t>
            </w:r>
          </w:p>
          <w:p w14:paraId="4C4DB000" w14:textId="77777777" w:rsidR="00CF376D" w:rsidRDefault="00CF376D" w:rsidP="00795D93">
            <w:r>
              <w:t xml:space="preserve">            "codIud": "string",</w:t>
            </w:r>
          </w:p>
          <w:p w14:paraId="5B65DE98" w14:textId="77777777" w:rsidR="00CF376D" w:rsidRDefault="00CF376D" w:rsidP="00795D93">
            <w:r>
              <w:t xml:space="preserve">            "codIuf": "string",</w:t>
            </w:r>
          </w:p>
          <w:p w14:paraId="6E194AF4" w14:textId="77777777" w:rsidR="00CF376D" w:rsidRDefault="00CF376D" w:rsidP="00795D93">
            <w:r>
              <w:t xml:space="preserve">            "codIuv": "string",</w:t>
            </w:r>
          </w:p>
          <w:p w14:paraId="5B5D5565" w14:textId="77777777" w:rsidR="00CF376D" w:rsidRDefault="00CF376D" w:rsidP="00795D93">
            <w:r>
              <w:t xml:space="preserve">            "deNota": "string",</w:t>
            </w:r>
          </w:p>
          <w:p w14:paraId="26A1ED1E" w14:textId="77777777" w:rsidR="00CF376D" w:rsidRDefault="00CF376D" w:rsidP="00795D93">
            <w:r>
              <w:t xml:space="preserve">            "dtCreazione": "date",</w:t>
            </w:r>
          </w:p>
          <w:p w14:paraId="2D12612E" w14:textId="77777777" w:rsidR="00CF376D" w:rsidRDefault="00CF376D" w:rsidP="00795D93">
            <w:r>
              <w:t xml:space="preserve">            "dtUltimaModifica": "date",</w:t>
            </w:r>
          </w:p>
          <w:p w14:paraId="3526EDEA" w14:textId="77777777" w:rsidR="00CF376D" w:rsidRDefault="00CF376D" w:rsidP="00795D93">
            <w:r>
              <w:t xml:space="preserve">            "flgAttivo": "boolean",</w:t>
            </w:r>
          </w:p>
          <w:p w14:paraId="3181F96F" w14:textId="77777777" w:rsidR="00CF376D" w:rsidRDefault="00CF376D" w:rsidP="00795D93">
            <w:r>
              <w:t xml:space="preserve">            "flgNascosto": "boolean",</w:t>
            </w:r>
          </w:p>
          <w:p w14:paraId="624ADF7A" w14:textId="77777777" w:rsidR="00CF376D" w:rsidRDefault="00CF376D" w:rsidP="00795D93">
            <w:r>
              <w:t xml:space="preserve">            "version": "int"</w:t>
            </w:r>
          </w:p>
          <w:p w14:paraId="6D6C4873" w14:textId="77777777" w:rsidR="00CF376D" w:rsidRDefault="00CF376D" w:rsidP="00795D93">
            <w:r>
              <w:t xml:space="preserve">          }</w:t>
            </w:r>
          </w:p>
          <w:p w14:paraId="6E244AA7" w14:textId="77777777" w:rsidR="00CF376D" w:rsidRDefault="00CF376D" w:rsidP="00795D93">
            <w:r>
              <w:t xml:space="preserve">        }</w:t>
            </w:r>
          </w:p>
          <w:p w14:paraId="0150D1A6" w14:textId="77777777" w:rsidR="00CF376D" w:rsidRDefault="00CF376D" w:rsidP="00795D93">
            <w:r>
              <w:t xml:space="preserve">      }</w:t>
            </w:r>
          </w:p>
          <w:p w14:paraId="14876CDA" w14:textId="77777777" w:rsidR="00CF376D" w:rsidRDefault="00CF376D" w:rsidP="00795D93">
            <w:r>
              <w:t xml:space="preserve">    ]</w:t>
            </w:r>
          </w:p>
          <w:p w14:paraId="2A67ACBB" w14:textId="77777777" w:rsidR="00CF376D" w:rsidRDefault="00CF376D" w:rsidP="00795D93">
            <w:r>
              <w:t xml:space="preserve">  },</w:t>
            </w:r>
          </w:p>
          <w:p w14:paraId="665A567D" w14:textId="77777777" w:rsidR="00CF376D" w:rsidRDefault="00CF376D" w:rsidP="00795D93">
            <w:r>
              <w:t xml:space="preserve">  "tesoreriaSubsetDtoPage": {</w:t>
            </w:r>
          </w:p>
          <w:p w14:paraId="32B4E5B8" w14:textId="77777777" w:rsidR="00CF376D" w:rsidRDefault="00CF376D" w:rsidP="00795D93">
            <w:r>
              <w:t xml:space="preserve">    "page": "int",</w:t>
            </w:r>
          </w:p>
          <w:p w14:paraId="60DDA001" w14:textId="77777777" w:rsidR="00CF376D" w:rsidRDefault="00CF376D" w:rsidP="00795D93">
            <w:r>
              <w:t xml:space="preserve">    "pageSize": "int",</w:t>
            </w:r>
          </w:p>
          <w:p w14:paraId="3150303D" w14:textId="77777777" w:rsidR="00CF376D" w:rsidRDefault="00CF376D" w:rsidP="00795D93">
            <w:r>
              <w:t xml:space="preserve">    "previousPage": "boolean",</w:t>
            </w:r>
          </w:p>
          <w:p w14:paraId="6C5760E2" w14:textId="77777777" w:rsidR="00CF376D" w:rsidRDefault="00CF376D" w:rsidP="00795D93">
            <w:r>
              <w:t xml:space="preserve">    "nextPage": "boolean",</w:t>
            </w:r>
          </w:p>
          <w:p w14:paraId="6F2CBE4D" w14:textId="77777777" w:rsidR="00CF376D" w:rsidRDefault="00CF376D" w:rsidP="00795D93">
            <w:r>
              <w:t xml:space="preserve">    "totalPages": "int",</w:t>
            </w:r>
          </w:p>
          <w:p w14:paraId="228D8816" w14:textId="77777777" w:rsidR="00CF376D" w:rsidRDefault="00CF376D" w:rsidP="00795D93">
            <w:r>
              <w:t xml:space="preserve">    "totalRecords": "long",</w:t>
            </w:r>
          </w:p>
          <w:p w14:paraId="2AAA6E10" w14:textId="77777777" w:rsidR="00CF376D" w:rsidRDefault="00CF376D" w:rsidP="00795D93">
            <w:r>
              <w:t xml:space="preserve">    "list": [</w:t>
            </w:r>
          </w:p>
          <w:p w14:paraId="674D2CE2" w14:textId="77777777" w:rsidR="00CF376D" w:rsidRDefault="00CF376D" w:rsidP="00795D93">
            <w:r>
              <w:t xml:space="preserve">      {</w:t>
            </w:r>
          </w:p>
          <w:p w14:paraId="16BFC879" w14:textId="77777777" w:rsidR="00CF376D" w:rsidRDefault="00CF376D" w:rsidP="00795D93">
            <w:r>
              <w:t xml:space="preserve">        "TesoreriaSubsetDto": {</w:t>
            </w:r>
          </w:p>
          <w:p w14:paraId="567A92C9" w14:textId="77777777" w:rsidR="00CF376D" w:rsidRDefault="00CF376D" w:rsidP="00795D93">
            <w:r>
              <w:t xml:space="preserve">          "codiceIpaEnte": "string",</w:t>
            </w:r>
          </w:p>
          <w:p w14:paraId="375E1824" w14:textId="77777777" w:rsidR="00CF376D" w:rsidRDefault="00CF376D" w:rsidP="00795D93">
            <w:r>
              <w:t xml:space="preserve">          "codiceIuv": "string",</w:t>
            </w:r>
          </w:p>
          <w:p w14:paraId="2FD0DEDE" w14:textId="77777777" w:rsidR="00CF376D" w:rsidRDefault="00CF376D" w:rsidP="00795D93">
            <w:r>
              <w:t xml:space="preserve">          "identificativoFlussoRendicontazione": "string",</w:t>
            </w:r>
          </w:p>
          <w:p w14:paraId="7B02B08E" w14:textId="77777777" w:rsidR="00CF376D" w:rsidRDefault="00CF376D" w:rsidP="00795D93">
            <w:r>
              <w:t xml:space="preserve">          "identificativoRiversamento": "string",</w:t>
            </w:r>
          </w:p>
          <w:p w14:paraId="313C237C" w14:textId="77777777" w:rsidR="00CF376D" w:rsidRDefault="00CF376D" w:rsidP="00795D93">
            <w:r>
              <w:t xml:space="preserve">          "SegnalazioneTO": {</w:t>
            </w:r>
          </w:p>
          <w:p w14:paraId="6B2A151A" w14:textId="77777777" w:rsidR="00CF376D" w:rsidRDefault="00CF376D" w:rsidP="00795D93">
            <w:r>
              <w:t xml:space="preserve">            "EnteTo": {</w:t>
            </w:r>
          </w:p>
          <w:p w14:paraId="4878641B" w14:textId="77777777" w:rsidR="00CF376D" w:rsidRDefault="00CF376D" w:rsidP="00795D93">
            <w:r>
              <w:t xml:space="preserve">              "id": "long",</w:t>
            </w:r>
          </w:p>
          <w:p w14:paraId="4DA53BBF" w14:textId="77777777" w:rsidR="00CF376D" w:rsidRDefault="00CF376D" w:rsidP="00795D93">
            <w:r>
              <w:t xml:space="preserve">              "codIpaEnte": "string",</w:t>
            </w:r>
          </w:p>
          <w:p w14:paraId="56F1E35B" w14:textId="77777777" w:rsidR="00CF376D" w:rsidRDefault="00CF376D" w:rsidP="00795D93">
            <w:r>
              <w:t xml:space="preserve">              "codiceFiscaleEnte": "string",</w:t>
            </w:r>
          </w:p>
          <w:p w14:paraId="18ABF327" w14:textId="77777777" w:rsidR="00CF376D" w:rsidRDefault="00CF376D" w:rsidP="00795D93">
            <w:r>
              <w:t xml:space="preserve">              "deNomeEnte": "string",</w:t>
            </w:r>
          </w:p>
          <w:p w14:paraId="179BD186" w14:textId="77777777" w:rsidR="00CF376D" w:rsidRDefault="00CF376D" w:rsidP="00795D93">
            <w:r>
              <w:t xml:space="preserve">              "dtCreazione": "date",</w:t>
            </w:r>
          </w:p>
          <w:p w14:paraId="4FC1B78D" w14:textId="77777777" w:rsidR="00CF376D" w:rsidRDefault="00CF376D" w:rsidP="00795D93">
            <w:r>
              <w:t xml:space="preserve">              "dtUltimaModifica": "date",</w:t>
            </w:r>
          </w:p>
          <w:p w14:paraId="55AB8D10" w14:textId="77777777" w:rsidR="00CF376D" w:rsidRDefault="00CF376D" w:rsidP="00795D93">
            <w:r>
              <w:t xml:space="preserve">              "emailAmministratore": "string",</w:t>
            </w:r>
          </w:p>
          <w:p w14:paraId="314F8DC8" w14:textId="77777777" w:rsidR="00CF376D" w:rsidRDefault="00CF376D" w:rsidP="00795D93">
            <w:r>
              <w:t xml:space="preserve">              "flgPagati": "boolean",</w:t>
            </w:r>
          </w:p>
          <w:p w14:paraId="53FF0BDE" w14:textId="77777777" w:rsidR="00CF376D" w:rsidRDefault="00CF376D" w:rsidP="00795D93">
            <w:r>
              <w:t xml:space="preserve">              "flgTesoreria": "boolean",</w:t>
            </w:r>
          </w:p>
          <w:p w14:paraId="7A773829" w14:textId="77777777" w:rsidR="00CF376D" w:rsidRDefault="00CF376D" w:rsidP="00795D93">
            <w:r>
              <w:t xml:space="preserve">              "myboxClientKey": "string",</w:t>
            </w:r>
          </w:p>
          <w:p w14:paraId="4AB2680B" w14:textId="77777777" w:rsidR="00CF376D" w:rsidRDefault="00CF376D" w:rsidP="00795D93">
            <w:r>
              <w:lastRenderedPageBreak/>
              <w:t xml:space="preserve">              "myboxClientSecret": "string",</w:t>
            </w:r>
          </w:p>
          <w:p w14:paraId="394E3E3F" w14:textId="77777777" w:rsidR="00CF376D" w:rsidRDefault="00CF376D" w:rsidP="00795D93">
            <w:r>
              <w:t xml:space="preserve">              "numGiorniPagamentoPresunti": "int"</w:t>
            </w:r>
          </w:p>
          <w:p w14:paraId="09B6BEF9" w14:textId="77777777" w:rsidR="00CF376D" w:rsidRDefault="00CF376D" w:rsidP="00795D93">
            <w:r>
              <w:t xml:space="preserve">            },</w:t>
            </w:r>
          </w:p>
          <w:p w14:paraId="42C8FFE4" w14:textId="77777777" w:rsidR="00CF376D" w:rsidRDefault="00CF376D" w:rsidP="00795D93">
            <w:r>
              <w:t xml:space="preserve">            "UtenteTO": {</w:t>
            </w:r>
          </w:p>
          <w:p w14:paraId="340DB8D4" w14:textId="77777777" w:rsidR="00CF376D" w:rsidRDefault="00CF376D" w:rsidP="00795D93">
            <w:r>
              <w:t xml:space="preserve">              "id": "long",</w:t>
            </w:r>
          </w:p>
          <w:p w14:paraId="0D785F2E" w14:textId="77777777" w:rsidR="00CF376D" w:rsidRDefault="00CF376D" w:rsidP="00795D93">
            <w:r>
              <w:t xml:space="preserve">              "codCodiceFiscaleUtente": "string",</w:t>
            </w:r>
          </w:p>
          <w:p w14:paraId="5DE82A19" w14:textId="77777777" w:rsidR="00CF376D" w:rsidRDefault="00CF376D" w:rsidP="00795D93">
            <w:r>
              <w:t xml:space="preserve">              "codFedUserId": "string",</w:t>
            </w:r>
          </w:p>
          <w:p w14:paraId="2EA3D860" w14:textId="77777777" w:rsidR="00CF376D" w:rsidRDefault="00CF376D" w:rsidP="00795D93">
            <w:r>
              <w:t xml:space="preserve">              "deEmailAddress": "string",</w:t>
            </w:r>
          </w:p>
          <w:p w14:paraId="5EB0A5CD" w14:textId="77777777" w:rsidR="00CF376D" w:rsidRDefault="00CF376D" w:rsidP="00795D93">
            <w:r>
              <w:t xml:space="preserve">              "deFirstname": "string",</w:t>
            </w:r>
          </w:p>
          <w:p w14:paraId="39D59BE4" w14:textId="77777777" w:rsidR="00CF376D" w:rsidRDefault="00CF376D" w:rsidP="00795D93">
            <w:r>
              <w:t xml:space="preserve">              "deLastname": "string",</w:t>
            </w:r>
          </w:p>
          <w:p w14:paraId="52CA3B51" w14:textId="77777777" w:rsidR="00CF376D" w:rsidRDefault="00CF376D" w:rsidP="00795D93">
            <w:r>
              <w:t xml:space="preserve">              "dtUltimoLogin": "date",</w:t>
            </w:r>
          </w:p>
          <w:p w14:paraId="335262D3" w14:textId="77777777" w:rsidR="00CF376D" w:rsidRDefault="00CF376D" w:rsidP="00795D93">
            <w:r>
              <w:t xml:space="preserve">              "version": "int"</w:t>
            </w:r>
          </w:p>
          <w:p w14:paraId="7AA60EAB" w14:textId="77777777" w:rsidR="00CF376D" w:rsidRDefault="00CF376D" w:rsidP="00795D93">
            <w:r>
              <w:t xml:space="preserve">            },</w:t>
            </w:r>
          </w:p>
          <w:p w14:paraId="4F8DA40A" w14:textId="77777777" w:rsidR="00CF376D" w:rsidRDefault="00CF376D" w:rsidP="00795D93">
            <w:r>
              <w:t xml:space="preserve">            "id": "long",</w:t>
            </w:r>
          </w:p>
          <w:p w14:paraId="07DAFF75" w14:textId="77777777" w:rsidR="00CF376D" w:rsidRDefault="00CF376D" w:rsidP="00795D93">
            <w:r>
              <w:t xml:space="preserve">            "classificazioneCompletezza": "string",</w:t>
            </w:r>
          </w:p>
          <w:p w14:paraId="7786ED96" w14:textId="77777777" w:rsidR="00CF376D" w:rsidRDefault="00CF376D" w:rsidP="00795D93">
            <w:r>
              <w:t xml:space="preserve">            "codIud": "string",</w:t>
            </w:r>
          </w:p>
          <w:p w14:paraId="0E559BA4" w14:textId="77777777" w:rsidR="00CF376D" w:rsidRDefault="00CF376D" w:rsidP="00795D93">
            <w:r>
              <w:t xml:space="preserve">            "codIuf": "string",</w:t>
            </w:r>
          </w:p>
          <w:p w14:paraId="054097B5" w14:textId="77777777" w:rsidR="00CF376D" w:rsidRDefault="00CF376D" w:rsidP="00795D93">
            <w:r>
              <w:t xml:space="preserve">            "codIuv": "string",</w:t>
            </w:r>
          </w:p>
          <w:p w14:paraId="1A08A5EA" w14:textId="77777777" w:rsidR="00CF376D" w:rsidRDefault="00CF376D" w:rsidP="00795D93">
            <w:r>
              <w:t xml:space="preserve">            "deNota": "string",</w:t>
            </w:r>
          </w:p>
          <w:p w14:paraId="58D1CD76" w14:textId="77777777" w:rsidR="00CF376D" w:rsidRDefault="00CF376D" w:rsidP="00795D93">
            <w:r>
              <w:t xml:space="preserve">            "dtCreazione": "date",</w:t>
            </w:r>
          </w:p>
          <w:p w14:paraId="03C3FE57" w14:textId="77777777" w:rsidR="00CF376D" w:rsidRDefault="00CF376D" w:rsidP="00795D93">
            <w:r>
              <w:t xml:space="preserve">            "dtUltimaModifica": "date",</w:t>
            </w:r>
          </w:p>
          <w:p w14:paraId="1100F440" w14:textId="77777777" w:rsidR="00CF376D" w:rsidRDefault="00CF376D" w:rsidP="00795D93">
            <w:r>
              <w:t xml:space="preserve">            "flgAttivo": "boolean",</w:t>
            </w:r>
          </w:p>
          <w:p w14:paraId="6CA6E7E8" w14:textId="77777777" w:rsidR="00CF376D" w:rsidRDefault="00CF376D" w:rsidP="00795D93">
            <w:r>
              <w:t xml:space="preserve">            "flgNascosto": "boolean",</w:t>
            </w:r>
          </w:p>
          <w:p w14:paraId="5A1B9302" w14:textId="77777777" w:rsidR="00CF376D" w:rsidRDefault="00CF376D" w:rsidP="00795D93">
            <w:r>
              <w:t xml:space="preserve">            "version": "int"</w:t>
            </w:r>
          </w:p>
          <w:p w14:paraId="6EE3AAEF" w14:textId="77777777" w:rsidR="00CF376D" w:rsidRDefault="00CF376D" w:rsidP="00795D93">
            <w:r>
              <w:t xml:space="preserve">          }</w:t>
            </w:r>
          </w:p>
          <w:p w14:paraId="2F2192A7" w14:textId="77777777" w:rsidR="00CF376D" w:rsidRDefault="00CF376D" w:rsidP="00795D93">
            <w:r>
              <w:t xml:space="preserve">        }</w:t>
            </w:r>
          </w:p>
          <w:p w14:paraId="3603E603" w14:textId="77777777" w:rsidR="00CF376D" w:rsidRDefault="00CF376D" w:rsidP="00795D93">
            <w:r>
              <w:t xml:space="preserve">      }</w:t>
            </w:r>
          </w:p>
          <w:p w14:paraId="4E9BD6A8" w14:textId="77777777" w:rsidR="00CF376D" w:rsidRDefault="00CF376D" w:rsidP="00795D93">
            <w:r>
              <w:t xml:space="preserve">    ]</w:t>
            </w:r>
          </w:p>
          <w:p w14:paraId="4B86D581" w14:textId="77777777" w:rsidR="00CF376D" w:rsidRDefault="00CF376D" w:rsidP="00795D93">
            <w:r>
              <w:t xml:space="preserve">  },</w:t>
            </w:r>
          </w:p>
          <w:p w14:paraId="0EB993FA" w14:textId="77777777" w:rsidR="00CF376D" w:rsidRDefault="00CF376D" w:rsidP="00795D93">
            <w:r>
              <w:t xml:space="preserve">  "rendicontazioneTesoreriaSubsetDtoPage": {</w:t>
            </w:r>
          </w:p>
          <w:p w14:paraId="006E96B2" w14:textId="77777777" w:rsidR="00CF376D" w:rsidRDefault="00CF376D" w:rsidP="00795D93">
            <w:r>
              <w:t xml:space="preserve">    "page": "int",</w:t>
            </w:r>
          </w:p>
          <w:p w14:paraId="2D97D8F9" w14:textId="77777777" w:rsidR="00CF376D" w:rsidRDefault="00CF376D" w:rsidP="00795D93">
            <w:r>
              <w:t xml:space="preserve">    "pageSize": "int",</w:t>
            </w:r>
          </w:p>
          <w:p w14:paraId="356B85AD" w14:textId="77777777" w:rsidR="00CF376D" w:rsidRDefault="00CF376D" w:rsidP="00795D93">
            <w:r>
              <w:t xml:space="preserve">    "previousPage": "boolean",</w:t>
            </w:r>
          </w:p>
          <w:p w14:paraId="78F40C2F" w14:textId="77777777" w:rsidR="00CF376D" w:rsidRDefault="00CF376D" w:rsidP="00795D93">
            <w:r>
              <w:t xml:space="preserve">    "nextPage": "boolean",</w:t>
            </w:r>
          </w:p>
          <w:p w14:paraId="4584506C" w14:textId="77777777" w:rsidR="00CF376D" w:rsidRDefault="00CF376D" w:rsidP="00795D93">
            <w:r>
              <w:t xml:space="preserve">    "totalPages": "int",</w:t>
            </w:r>
          </w:p>
          <w:p w14:paraId="000E2810" w14:textId="77777777" w:rsidR="00CF376D" w:rsidRDefault="00CF376D" w:rsidP="00795D93">
            <w:r>
              <w:t xml:space="preserve">    "totalRecords": "long",</w:t>
            </w:r>
          </w:p>
          <w:p w14:paraId="3A23A5B6" w14:textId="77777777" w:rsidR="00CF376D" w:rsidRDefault="00CF376D" w:rsidP="00795D93">
            <w:r>
              <w:t xml:space="preserve">    "list": [</w:t>
            </w:r>
          </w:p>
          <w:p w14:paraId="0498FDEE" w14:textId="77777777" w:rsidR="00CF376D" w:rsidRDefault="00CF376D" w:rsidP="00795D93">
            <w:r>
              <w:t xml:space="preserve">      {</w:t>
            </w:r>
          </w:p>
          <w:p w14:paraId="7C524728" w14:textId="77777777" w:rsidR="00CF376D" w:rsidRDefault="00CF376D" w:rsidP="00795D93">
            <w:r>
              <w:t xml:space="preserve">        "RendicontazioneTesoreriaSubsetDto": {</w:t>
            </w:r>
          </w:p>
          <w:p w14:paraId="7B80D678" w14:textId="77777777" w:rsidR="00CF376D" w:rsidRDefault="00CF376D" w:rsidP="00795D93">
            <w:r>
              <w:t xml:space="preserve">          "codiceIpaEnte": "string",</w:t>
            </w:r>
          </w:p>
          <w:p w14:paraId="18B0AD10" w14:textId="77777777" w:rsidR="00CF376D" w:rsidRDefault="00CF376D" w:rsidP="00795D93">
            <w:r>
              <w:t xml:space="preserve">          "identificativoFlussoRendicontazione": "string",</w:t>
            </w:r>
          </w:p>
          <w:p w14:paraId="4CEBEED7" w14:textId="77777777" w:rsidR="00CF376D" w:rsidRDefault="00CF376D" w:rsidP="00795D93">
            <w:r>
              <w:t xml:space="preserve">          "SegnalazioneTO": {</w:t>
            </w:r>
          </w:p>
          <w:p w14:paraId="12369882" w14:textId="77777777" w:rsidR="00CF376D" w:rsidRDefault="00CF376D" w:rsidP="00795D93">
            <w:r>
              <w:t xml:space="preserve">            "EnteTo": {</w:t>
            </w:r>
          </w:p>
          <w:p w14:paraId="53856401" w14:textId="77777777" w:rsidR="00CF376D" w:rsidRDefault="00CF376D" w:rsidP="00795D93">
            <w:r>
              <w:t xml:space="preserve">              "id": "long",</w:t>
            </w:r>
          </w:p>
          <w:p w14:paraId="3F5A5DB8" w14:textId="77777777" w:rsidR="00CF376D" w:rsidRDefault="00CF376D" w:rsidP="00795D93">
            <w:r>
              <w:t xml:space="preserve">              "codIpaEnte": "string",</w:t>
            </w:r>
          </w:p>
          <w:p w14:paraId="08CA3024" w14:textId="77777777" w:rsidR="00CF376D" w:rsidRDefault="00CF376D" w:rsidP="00795D93">
            <w:r>
              <w:lastRenderedPageBreak/>
              <w:t xml:space="preserve">              "codiceFiscaleEnte": "string",</w:t>
            </w:r>
          </w:p>
          <w:p w14:paraId="4FA595D1" w14:textId="77777777" w:rsidR="00CF376D" w:rsidRDefault="00CF376D" w:rsidP="00795D93">
            <w:r>
              <w:t xml:space="preserve">              "deNomeEnte": "string",</w:t>
            </w:r>
          </w:p>
          <w:p w14:paraId="1E714A5F" w14:textId="77777777" w:rsidR="00CF376D" w:rsidRDefault="00CF376D" w:rsidP="00795D93">
            <w:r>
              <w:t xml:space="preserve">              "dtCreazione": "date",</w:t>
            </w:r>
          </w:p>
          <w:p w14:paraId="7B3ED103" w14:textId="77777777" w:rsidR="00CF376D" w:rsidRDefault="00CF376D" w:rsidP="00795D93">
            <w:r>
              <w:t xml:space="preserve">              "dtUltimaModifica": "date",</w:t>
            </w:r>
          </w:p>
          <w:p w14:paraId="33E54A44" w14:textId="77777777" w:rsidR="00CF376D" w:rsidRDefault="00CF376D" w:rsidP="00795D93">
            <w:r>
              <w:t xml:space="preserve">              "emailAmministratore": "string",</w:t>
            </w:r>
          </w:p>
          <w:p w14:paraId="7E5ED503" w14:textId="77777777" w:rsidR="00CF376D" w:rsidRDefault="00CF376D" w:rsidP="00795D93">
            <w:r>
              <w:t xml:space="preserve">              "flgPagati": "boolean",</w:t>
            </w:r>
          </w:p>
          <w:p w14:paraId="171ECAC7" w14:textId="77777777" w:rsidR="00CF376D" w:rsidRDefault="00CF376D" w:rsidP="00795D93">
            <w:r>
              <w:t xml:space="preserve">              "flgTesoreria": "boolean",</w:t>
            </w:r>
          </w:p>
          <w:p w14:paraId="13560358" w14:textId="77777777" w:rsidR="00CF376D" w:rsidRDefault="00CF376D" w:rsidP="00795D93">
            <w:r>
              <w:t xml:space="preserve">              "myboxClientKey": "string",</w:t>
            </w:r>
          </w:p>
          <w:p w14:paraId="65CB12A5" w14:textId="77777777" w:rsidR="00CF376D" w:rsidRDefault="00CF376D" w:rsidP="00795D93">
            <w:r>
              <w:t xml:space="preserve">              "myboxClientSecret": "string",</w:t>
            </w:r>
          </w:p>
          <w:p w14:paraId="3A972F50" w14:textId="77777777" w:rsidR="00CF376D" w:rsidRDefault="00CF376D" w:rsidP="00795D93">
            <w:r>
              <w:t xml:space="preserve">              "numGiorniPagamentoPresunti": "int"</w:t>
            </w:r>
          </w:p>
          <w:p w14:paraId="54FEF511" w14:textId="77777777" w:rsidR="00CF376D" w:rsidRDefault="00CF376D" w:rsidP="00795D93">
            <w:r>
              <w:t xml:space="preserve">            },</w:t>
            </w:r>
          </w:p>
          <w:p w14:paraId="540C6152" w14:textId="77777777" w:rsidR="00CF376D" w:rsidRDefault="00CF376D" w:rsidP="00795D93">
            <w:r>
              <w:t xml:space="preserve">            "UtenteTO": {</w:t>
            </w:r>
          </w:p>
          <w:p w14:paraId="79FE5FF3" w14:textId="77777777" w:rsidR="00CF376D" w:rsidRDefault="00CF376D" w:rsidP="00795D93">
            <w:r>
              <w:t xml:space="preserve">              "id": "long",</w:t>
            </w:r>
          </w:p>
          <w:p w14:paraId="2EB3F353" w14:textId="77777777" w:rsidR="00CF376D" w:rsidRDefault="00CF376D" w:rsidP="00795D93">
            <w:r>
              <w:t xml:space="preserve">              "codCodiceFiscaleUtente": "string",</w:t>
            </w:r>
          </w:p>
          <w:p w14:paraId="488A8F58" w14:textId="77777777" w:rsidR="00CF376D" w:rsidRDefault="00CF376D" w:rsidP="00795D93">
            <w:r>
              <w:t xml:space="preserve">              "codFedUserId": "string",</w:t>
            </w:r>
          </w:p>
          <w:p w14:paraId="06A9F4CB" w14:textId="77777777" w:rsidR="00CF376D" w:rsidRDefault="00CF376D" w:rsidP="00795D93">
            <w:r>
              <w:t xml:space="preserve">              "deEmailAddress": "string",</w:t>
            </w:r>
          </w:p>
          <w:p w14:paraId="4120D0B6" w14:textId="77777777" w:rsidR="00CF376D" w:rsidRDefault="00CF376D" w:rsidP="00795D93">
            <w:r>
              <w:t xml:space="preserve">              "deFirstname": "string",</w:t>
            </w:r>
          </w:p>
          <w:p w14:paraId="22F39C1A" w14:textId="77777777" w:rsidR="00CF376D" w:rsidRDefault="00CF376D" w:rsidP="00795D93">
            <w:r>
              <w:t xml:space="preserve">              "deLastname": "string",</w:t>
            </w:r>
          </w:p>
          <w:p w14:paraId="76B85DF2" w14:textId="77777777" w:rsidR="00CF376D" w:rsidRDefault="00CF376D" w:rsidP="00795D93">
            <w:r>
              <w:t xml:space="preserve">              "dtUltimoLogin": "date",</w:t>
            </w:r>
          </w:p>
          <w:p w14:paraId="19F8F837" w14:textId="77777777" w:rsidR="00CF376D" w:rsidRDefault="00CF376D" w:rsidP="00795D93">
            <w:r>
              <w:t xml:space="preserve">              "version": "int"</w:t>
            </w:r>
          </w:p>
          <w:p w14:paraId="7F570DA6" w14:textId="77777777" w:rsidR="00CF376D" w:rsidRDefault="00CF376D" w:rsidP="00795D93">
            <w:r>
              <w:t xml:space="preserve">            },</w:t>
            </w:r>
          </w:p>
          <w:p w14:paraId="49B397EF" w14:textId="77777777" w:rsidR="00CF376D" w:rsidRDefault="00CF376D" w:rsidP="00795D93">
            <w:r>
              <w:t xml:space="preserve">            "id": "long",</w:t>
            </w:r>
          </w:p>
          <w:p w14:paraId="09D884C5" w14:textId="77777777" w:rsidR="00CF376D" w:rsidRDefault="00CF376D" w:rsidP="00795D93">
            <w:r>
              <w:t xml:space="preserve">            "classificazioneCompletezza": "string",</w:t>
            </w:r>
          </w:p>
          <w:p w14:paraId="526A1DFB" w14:textId="77777777" w:rsidR="00CF376D" w:rsidRDefault="00CF376D" w:rsidP="00795D93">
            <w:r>
              <w:t xml:space="preserve">            "codIud": "string",</w:t>
            </w:r>
          </w:p>
          <w:p w14:paraId="4C0D0AA9" w14:textId="77777777" w:rsidR="00CF376D" w:rsidRDefault="00CF376D" w:rsidP="00795D93">
            <w:r>
              <w:t xml:space="preserve">            "codIuf": "string",</w:t>
            </w:r>
          </w:p>
          <w:p w14:paraId="2B5EE57D" w14:textId="77777777" w:rsidR="00CF376D" w:rsidRDefault="00CF376D" w:rsidP="00795D93">
            <w:r>
              <w:t xml:space="preserve">            "codIuv": "string",</w:t>
            </w:r>
          </w:p>
          <w:p w14:paraId="7296BC0E" w14:textId="77777777" w:rsidR="00CF376D" w:rsidRDefault="00CF376D" w:rsidP="00795D93">
            <w:r>
              <w:t xml:space="preserve">            "deNota": "string",</w:t>
            </w:r>
          </w:p>
          <w:p w14:paraId="1BB96883" w14:textId="77777777" w:rsidR="00CF376D" w:rsidRDefault="00CF376D" w:rsidP="00795D93">
            <w:r>
              <w:t xml:space="preserve">            "dtCreazione": "date",</w:t>
            </w:r>
          </w:p>
          <w:p w14:paraId="32EB3425" w14:textId="77777777" w:rsidR="00CF376D" w:rsidRDefault="00CF376D" w:rsidP="00795D93">
            <w:r>
              <w:t xml:space="preserve">            "dtUltimaModifica": "date",</w:t>
            </w:r>
          </w:p>
          <w:p w14:paraId="043C3F05" w14:textId="77777777" w:rsidR="00CF376D" w:rsidRDefault="00CF376D" w:rsidP="00795D93">
            <w:r>
              <w:t xml:space="preserve">            "flgAttivo": "boolean",</w:t>
            </w:r>
          </w:p>
          <w:p w14:paraId="164A528C" w14:textId="77777777" w:rsidR="00CF376D" w:rsidRDefault="00CF376D" w:rsidP="00795D93">
            <w:r>
              <w:t xml:space="preserve">            "flgNascosto": "boolean",</w:t>
            </w:r>
          </w:p>
          <w:p w14:paraId="3C4D9363" w14:textId="77777777" w:rsidR="00CF376D" w:rsidRDefault="00CF376D" w:rsidP="00795D93">
            <w:r>
              <w:t xml:space="preserve">            "version": "int"</w:t>
            </w:r>
          </w:p>
          <w:p w14:paraId="071BFE3B" w14:textId="77777777" w:rsidR="00CF376D" w:rsidRDefault="00CF376D" w:rsidP="00795D93">
            <w:r>
              <w:t xml:space="preserve">          },</w:t>
            </w:r>
          </w:p>
          <w:p w14:paraId="57F4D8ED" w14:textId="77777777" w:rsidR="00CF376D" w:rsidRDefault="00CF376D" w:rsidP="00795D93">
            <w:r>
              <w:t xml:space="preserve">          "RendicontazioneTesoreriaSubsetTO": {</w:t>
            </w:r>
          </w:p>
          <w:p w14:paraId="6732DE7A" w14:textId="77777777" w:rsidR="00CF376D" w:rsidRDefault="00CF376D" w:rsidP="00795D93">
            <w:r>
              <w:t xml:space="preserve">            "RendicontazioneTesoreriaSubsetIdTO": {</w:t>
            </w:r>
          </w:p>
          <w:p w14:paraId="258DDB1E" w14:textId="77777777" w:rsidR="00CF376D" w:rsidRDefault="00CF376D" w:rsidP="00795D93">
            <w:r>
              <w:t xml:space="preserve">              "codiceIpaEnte": "string",</w:t>
            </w:r>
          </w:p>
          <w:p w14:paraId="4E1BDDD9" w14:textId="77777777" w:rsidR="00CF376D" w:rsidRDefault="00CF376D" w:rsidP="00795D93">
            <w:r>
              <w:t xml:space="preserve">              "identificativoFlussoRendicontazione": "string"</w:t>
            </w:r>
          </w:p>
          <w:p w14:paraId="1E1AA068" w14:textId="77777777" w:rsidR="00CF376D" w:rsidRDefault="00CF376D" w:rsidP="00795D93">
            <w:r>
              <w:t xml:space="preserve">            },</w:t>
            </w:r>
          </w:p>
          <w:p w14:paraId="7E886FB3" w14:textId="77777777" w:rsidR="00CF376D" w:rsidRDefault="00CF376D" w:rsidP="00795D93">
            <w:r>
              <w:t xml:space="preserve">            "classificazioneCompletezza": "string",</w:t>
            </w:r>
          </w:p>
          <w:p w14:paraId="53320F87" w14:textId="77777777" w:rsidR="00CF376D" w:rsidRDefault="00CF376D" w:rsidP="00795D93">
            <w:r>
              <w:t xml:space="preserve">            "codBolletta": "string",</w:t>
            </w:r>
          </w:p>
          <w:p w14:paraId="428A7E4B" w14:textId="77777777" w:rsidR="00CF376D" w:rsidRDefault="00CF376D" w:rsidP="00795D93">
            <w:r>
              <w:t xml:space="preserve">            "codConto": "string",</w:t>
            </w:r>
          </w:p>
          <w:p w14:paraId="561BCB53" w14:textId="77777777" w:rsidR="00CF376D" w:rsidRDefault="00CF376D" w:rsidP="00795D93">
            <w:r>
              <w:t xml:space="preserve">            "codDocumento": "string",</w:t>
            </w:r>
          </w:p>
          <w:p w14:paraId="03542551" w14:textId="77777777" w:rsidR="00CF376D" w:rsidRDefault="00CF376D" w:rsidP="00795D93">
            <w:r>
              <w:t xml:space="preserve">            "codIdDominio": "string",</w:t>
            </w:r>
          </w:p>
          <w:p w14:paraId="4E28590F" w14:textId="77777777" w:rsidR="00CF376D" w:rsidRDefault="00CF376D" w:rsidP="00795D93">
            <w:r>
              <w:t xml:space="preserve">            "codIufKey": "string",</w:t>
            </w:r>
          </w:p>
          <w:p w14:paraId="7CED7CF9" w14:textId="77777777" w:rsidR="00CF376D" w:rsidRDefault="00CF376D" w:rsidP="00795D93">
            <w:r>
              <w:t xml:space="preserve">            "codOr1": "string",</w:t>
            </w:r>
          </w:p>
          <w:p w14:paraId="3DE05C36" w14:textId="77777777" w:rsidR="00CF376D" w:rsidRDefault="00CF376D" w:rsidP="00795D93">
            <w:r>
              <w:lastRenderedPageBreak/>
              <w:t xml:space="preserve">            "codProvvisorio": "string",</w:t>
            </w:r>
          </w:p>
          <w:p w14:paraId="633E51EA" w14:textId="77777777" w:rsidR="00CF376D" w:rsidRDefault="00CF376D" w:rsidP="00795D93">
            <w:r>
              <w:t xml:space="preserve">            "dataOraFlussoRendicontazione": "string",</w:t>
            </w:r>
          </w:p>
          <w:p w14:paraId="68D97717" w14:textId="77777777" w:rsidR="00CF376D" w:rsidRDefault="00CF376D" w:rsidP="00795D93">
            <w:r>
              <w:t xml:space="preserve">            "deAnnoBolletta": "string",</w:t>
            </w:r>
          </w:p>
          <w:p w14:paraId="79BA9B92" w14:textId="77777777" w:rsidR="00CF376D" w:rsidRDefault="00CF376D" w:rsidP="00795D93">
            <w:r>
              <w:t xml:space="preserve">            "deAnnoDocumento": "string",</w:t>
            </w:r>
          </w:p>
          <w:p w14:paraId="06EF37AA" w14:textId="77777777" w:rsidR="00CF376D" w:rsidRDefault="00CF376D" w:rsidP="00795D93">
            <w:r>
              <w:t xml:space="preserve">            "deAnnoProvvisorio": "string",</w:t>
            </w:r>
          </w:p>
          <w:p w14:paraId="22371F8B" w14:textId="77777777" w:rsidR="00CF376D" w:rsidRDefault="00CF376D" w:rsidP="00795D93">
            <w:r>
              <w:t xml:space="preserve">            "deCausaleT": "string",</w:t>
            </w:r>
          </w:p>
          <w:p w14:paraId="37C1E679" w14:textId="77777777" w:rsidR="00CF376D" w:rsidRDefault="00CF376D" w:rsidP="00795D93">
            <w:r>
              <w:t xml:space="preserve">            "deDataContabile": "string",</w:t>
            </w:r>
          </w:p>
          <w:p w14:paraId="24B374AB" w14:textId="77777777" w:rsidR="00CF376D" w:rsidRDefault="00CF376D" w:rsidP="00795D93">
            <w:r>
              <w:t xml:space="preserve">            "deDataEsecuzionePagamento": "string",</w:t>
            </w:r>
          </w:p>
          <w:p w14:paraId="138F8D41" w14:textId="77777777" w:rsidR="00CF376D" w:rsidRDefault="00CF376D" w:rsidP="00795D93">
            <w:r>
              <w:t xml:space="preserve">            "deDataRegolamento": "string",</w:t>
            </w:r>
          </w:p>
          <w:p w14:paraId="052AB4E2" w14:textId="77777777" w:rsidR="00CF376D" w:rsidRDefault="00CF376D" w:rsidP="00795D93">
            <w:r>
              <w:t xml:space="preserve">            "deDataRicezione": "string",</w:t>
            </w:r>
          </w:p>
          <w:p w14:paraId="5269F367" w14:textId="77777777" w:rsidR="00CF376D" w:rsidRDefault="00CF376D" w:rsidP="00795D93">
            <w:r>
              <w:t xml:space="preserve">            "deDataUltimoAggiornamento": "string",</w:t>
            </w:r>
          </w:p>
          <w:p w14:paraId="45ABA430" w14:textId="77777777" w:rsidR="00CF376D" w:rsidRDefault="00CF376D" w:rsidP="00795D93">
            <w:r>
              <w:t xml:space="preserve">            "deDataValuta": "string",</w:t>
            </w:r>
          </w:p>
          <w:p w14:paraId="64C6A33F" w14:textId="77777777" w:rsidR="00CF376D" w:rsidRDefault="00CF376D" w:rsidP="00795D93">
            <w:r>
              <w:t xml:space="preserve">            "deImporto": "string",</w:t>
            </w:r>
          </w:p>
          <w:p w14:paraId="3371919D" w14:textId="77777777" w:rsidR="00CF376D" w:rsidRDefault="00CF376D" w:rsidP="00795D93">
            <w:r>
              <w:t xml:space="preserve">            "dtDataContabile": "date",</w:t>
            </w:r>
          </w:p>
          <w:p w14:paraId="26EBF2D4" w14:textId="77777777" w:rsidR="00CF376D" w:rsidRDefault="00CF376D" w:rsidP="00795D93">
            <w:r>
              <w:t xml:space="preserve">            "dtDataEsecuzionePagamento": "date",</w:t>
            </w:r>
          </w:p>
          <w:p w14:paraId="44CF6ABC" w14:textId="77777777" w:rsidR="00CF376D" w:rsidRDefault="00CF376D" w:rsidP="00795D93">
            <w:r>
              <w:t xml:space="preserve">            "dtDataRegolamento": "date",</w:t>
            </w:r>
          </w:p>
          <w:p w14:paraId="643E7F38" w14:textId="77777777" w:rsidR="00CF376D" w:rsidRDefault="00CF376D" w:rsidP="00795D93">
            <w:r>
              <w:t xml:space="preserve">            "dtDataUltimoAggiornamento": "date",</w:t>
            </w:r>
          </w:p>
          <w:p w14:paraId="4CA367C7" w14:textId="77777777" w:rsidR="00CF376D" w:rsidRDefault="00CF376D" w:rsidP="00795D93">
            <w:r>
              <w:t xml:space="preserve">            "dtDataValuta": "date",</w:t>
            </w:r>
          </w:p>
          <w:p w14:paraId="33D10E5E" w14:textId="77777777" w:rsidR="00CF376D" w:rsidRDefault="00CF376D" w:rsidP="00795D93">
            <w:r>
              <w:t xml:space="preserve">            "dtRicezione": "date",</w:t>
            </w:r>
          </w:p>
          <w:p w14:paraId="7620F427" w14:textId="77777777" w:rsidR="00CF376D" w:rsidRDefault="00CF376D" w:rsidP="00795D93">
            <w:r>
              <w:t xml:space="preserve">            "identificativoUnivocoRegolamento": "string",</w:t>
            </w:r>
          </w:p>
          <w:p w14:paraId="69436B5C" w14:textId="77777777" w:rsidR="00CF376D" w:rsidRDefault="00CF376D" w:rsidP="00795D93">
            <w:r>
              <w:t xml:space="preserve">            "importoTotalePagamenti": "string",</w:t>
            </w:r>
          </w:p>
          <w:p w14:paraId="5A7A978A" w14:textId="77777777" w:rsidR="00CF376D" w:rsidRDefault="00CF376D" w:rsidP="00795D93">
            <w:r>
              <w:t xml:space="preserve">            "numImporto": "bigdecimal",</w:t>
            </w:r>
          </w:p>
          <w:p w14:paraId="2C147149" w14:textId="77777777" w:rsidR="00CF376D" w:rsidRDefault="00CF376D" w:rsidP="00795D93">
            <w:r>
              <w:t xml:space="preserve">            "singoloImportoCommissioneCaricoPa": "string"</w:t>
            </w:r>
          </w:p>
          <w:p w14:paraId="274AC36E" w14:textId="77777777" w:rsidR="00CF376D" w:rsidRDefault="00CF376D" w:rsidP="00795D93">
            <w:r>
              <w:t xml:space="preserve">          }</w:t>
            </w:r>
          </w:p>
          <w:p w14:paraId="7A38187E" w14:textId="77777777" w:rsidR="00CF376D" w:rsidRDefault="00CF376D" w:rsidP="00795D93">
            <w:r>
              <w:t xml:space="preserve">        }</w:t>
            </w:r>
          </w:p>
          <w:p w14:paraId="55108931" w14:textId="77777777" w:rsidR="00CF376D" w:rsidRDefault="00CF376D" w:rsidP="00795D93">
            <w:r>
              <w:t xml:space="preserve">      }</w:t>
            </w:r>
          </w:p>
          <w:p w14:paraId="766BFA88" w14:textId="77777777" w:rsidR="00CF376D" w:rsidRDefault="00CF376D" w:rsidP="00795D93">
            <w:r>
              <w:t xml:space="preserve">    ]</w:t>
            </w:r>
          </w:p>
          <w:p w14:paraId="27773C87" w14:textId="77777777" w:rsidR="00CF376D" w:rsidRDefault="00CF376D" w:rsidP="00795D93">
            <w:r>
              <w:t xml:space="preserve">  }</w:t>
            </w:r>
          </w:p>
          <w:p w14:paraId="2459CA1B" w14:textId="77777777" w:rsidR="00CF376D" w:rsidRPr="006E29CF" w:rsidRDefault="00CF376D" w:rsidP="00795D93">
            <w:r>
              <w:t>}</w:t>
            </w:r>
          </w:p>
        </w:tc>
      </w:tr>
      <w:tr w:rsidR="00CF376D" w:rsidRPr="006E29CF" w14:paraId="12180553" w14:textId="77777777" w:rsidTr="00795D93">
        <w:tc>
          <w:tcPr>
            <w:tcW w:w="1552" w:type="dxa"/>
          </w:tcPr>
          <w:p w14:paraId="7A6D398E" w14:textId="77777777" w:rsidR="00CF376D" w:rsidRPr="006E29CF" w:rsidRDefault="00CF376D" w:rsidP="00795D93">
            <w:r w:rsidRPr="006E29CF">
              <w:lastRenderedPageBreak/>
              <w:t xml:space="preserve">Fault Response </w:t>
            </w:r>
          </w:p>
        </w:tc>
        <w:tc>
          <w:tcPr>
            <w:tcW w:w="7798" w:type="dxa"/>
          </w:tcPr>
          <w:p w14:paraId="4B45F25F" w14:textId="77777777" w:rsidR="00CF376D" w:rsidRPr="006E29CF" w:rsidRDefault="00CF376D" w:rsidP="00795D93">
            <w:pPr>
              <w:rPr>
                <w:lang w:val="en-US"/>
              </w:rPr>
            </w:pPr>
            <w:r w:rsidRPr="006E29CF">
              <w:rPr>
                <w:lang w:val="en-US"/>
              </w:rPr>
              <w:t>{</w:t>
            </w:r>
          </w:p>
          <w:p w14:paraId="55701508"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47E3AAAC"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04176F5D" w14:textId="77777777" w:rsidR="00CF376D" w:rsidRPr="006E29CF" w:rsidRDefault="00CF376D" w:rsidP="00795D93">
            <w:r w:rsidRPr="006E29CF">
              <w:t>}</w:t>
            </w:r>
          </w:p>
        </w:tc>
      </w:tr>
    </w:tbl>
    <w:p w14:paraId="3E910005" w14:textId="77777777" w:rsidR="00CF376D" w:rsidRDefault="00CF376D" w:rsidP="00CF376D"/>
    <w:p w14:paraId="5BBA8280" w14:textId="77777777" w:rsidR="00CF376D" w:rsidRDefault="00CF376D" w:rsidP="00CF376D"/>
    <w:p w14:paraId="1D2D5BAB" w14:textId="77777777" w:rsidR="00CF376D" w:rsidRPr="006E29CF" w:rsidRDefault="00CF376D" w:rsidP="00CF376D">
      <w:pPr>
        <w:pStyle w:val="Titolo3"/>
        <w:rPr>
          <w:rStyle w:val="Enfasigrassetto"/>
          <w:b w:val="0"/>
        </w:rPr>
      </w:pPr>
      <w:bookmarkStart w:id="27" w:name="_Toc35537001"/>
      <w:bookmarkStart w:id="28" w:name="_Toc36042118"/>
      <w:r>
        <w:rPr>
          <w:rStyle w:val="Enfasigrassetto"/>
          <w:b w:val="0"/>
        </w:rPr>
        <w:t>Esporta Riconciliazioni</w:t>
      </w:r>
      <w:bookmarkEnd w:id="27"/>
      <w:bookmarkEnd w:id="28"/>
    </w:p>
    <w:tbl>
      <w:tblPr>
        <w:tblStyle w:val="TableGrid0"/>
        <w:tblW w:w="0" w:type="auto"/>
        <w:tblLook w:val="04A0" w:firstRow="1" w:lastRow="0" w:firstColumn="1" w:lastColumn="0" w:noHBand="0" w:noVBand="1"/>
      </w:tblPr>
      <w:tblGrid>
        <w:gridCol w:w="1552"/>
        <w:gridCol w:w="7798"/>
      </w:tblGrid>
      <w:tr w:rsidR="00CF376D" w:rsidRPr="006E29CF" w14:paraId="605A63E8" w14:textId="77777777" w:rsidTr="00795D93">
        <w:tc>
          <w:tcPr>
            <w:tcW w:w="1552" w:type="dxa"/>
          </w:tcPr>
          <w:p w14:paraId="70226990" w14:textId="77777777" w:rsidR="00CF376D" w:rsidRPr="006E29CF" w:rsidRDefault="00CF376D" w:rsidP="00795D93">
            <w:r>
              <w:t xml:space="preserve">Descrizione </w:t>
            </w:r>
            <w:r w:rsidRPr="006E29CF">
              <w:t>Servizio</w:t>
            </w:r>
          </w:p>
        </w:tc>
        <w:tc>
          <w:tcPr>
            <w:tcW w:w="7798" w:type="dxa"/>
          </w:tcPr>
          <w:p w14:paraId="7338AD39" w14:textId="77777777" w:rsidR="00CF376D" w:rsidRDefault="00CF376D" w:rsidP="00795D93">
            <w:r>
              <w:t>E</w:t>
            </w:r>
            <w:r w:rsidRPr="00CB670B">
              <w:t>segue</w:t>
            </w:r>
            <w:r>
              <w:t xml:space="preserve"> la prenotazione di un </w:t>
            </w:r>
            <w:r w:rsidRPr="00CB670B">
              <w:t xml:space="preserve">export dei pagamenti </w:t>
            </w:r>
            <w:r>
              <w:t>in base ad un filtro di ricerca</w:t>
            </w:r>
            <w:r w:rsidRPr="00CB670B">
              <w:t>.</w:t>
            </w:r>
          </w:p>
        </w:tc>
      </w:tr>
      <w:tr w:rsidR="00CF376D" w:rsidRPr="006E29CF" w14:paraId="0950A10C" w14:textId="77777777" w:rsidTr="00795D93">
        <w:tc>
          <w:tcPr>
            <w:tcW w:w="1552" w:type="dxa"/>
          </w:tcPr>
          <w:p w14:paraId="06B7B365" w14:textId="77777777" w:rsidR="00CF376D" w:rsidRDefault="00CF376D" w:rsidP="00795D93">
            <w:r w:rsidRPr="006E29CF">
              <w:t>Servizio</w:t>
            </w:r>
          </w:p>
        </w:tc>
        <w:tc>
          <w:tcPr>
            <w:tcW w:w="7798" w:type="dxa"/>
          </w:tcPr>
          <w:p w14:paraId="5069E3AF" w14:textId="77777777" w:rsidR="00CF376D" w:rsidRDefault="00CF376D" w:rsidP="00795D93">
            <w:r>
              <w:t>esportaRiconciliazioni</w:t>
            </w:r>
          </w:p>
        </w:tc>
      </w:tr>
      <w:tr w:rsidR="00CF376D" w:rsidRPr="006E29CF" w14:paraId="62475CFB" w14:textId="77777777" w:rsidTr="00795D93">
        <w:tc>
          <w:tcPr>
            <w:tcW w:w="1552" w:type="dxa"/>
          </w:tcPr>
          <w:p w14:paraId="753EEF1F" w14:textId="77777777" w:rsidR="00CF376D" w:rsidRPr="006E29CF" w:rsidRDefault="00CF376D" w:rsidP="00795D93">
            <w:r>
              <w:t>Tipo servizio</w:t>
            </w:r>
          </w:p>
        </w:tc>
        <w:tc>
          <w:tcPr>
            <w:tcW w:w="7798" w:type="dxa"/>
          </w:tcPr>
          <w:p w14:paraId="0A686716" w14:textId="77777777" w:rsidR="00CF376D" w:rsidRPr="006E29CF" w:rsidRDefault="00CF376D" w:rsidP="00795D93">
            <w:r>
              <w:t>REST</w:t>
            </w:r>
          </w:p>
        </w:tc>
      </w:tr>
      <w:tr w:rsidR="00CF376D" w:rsidRPr="006E29CF" w14:paraId="1BFFAB73" w14:textId="77777777" w:rsidTr="00795D93">
        <w:tc>
          <w:tcPr>
            <w:tcW w:w="1552" w:type="dxa"/>
          </w:tcPr>
          <w:p w14:paraId="66C6E68B" w14:textId="77777777" w:rsidR="00CF376D" w:rsidRPr="006E29CF" w:rsidRDefault="00CF376D" w:rsidP="00795D93">
            <w:r w:rsidRPr="006E29CF">
              <w:t>Endpoint</w:t>
            </w:r>
          </w:p>
        </w:tc>
        <w:tc>
          <w:tcPr>
            <w:tcW w:w="7798" w:type="dxa"/>
          </w:tcPr>
          <w:p w14:paraId="778748C5" w14:textId="77777777" w:rsidR="00CF376D" w:rsidRPr="006E29CF" w:rsidRDefault="00CF376D" w:rsidP="00795D93">
            <w:r>
              <w:rPr>
                <w:rStyle w:val="Collegamentoipertestuale"/>
                <w:lang w:val="it-IT"/>
              </w:rPr>
              <w:t>/api/riconciliazioni/</w:t>
            </w:r>
            <w:r w:rsidRPr="005F678A">
              <w:rPr>
                <w:rStyle w:val="Collegamentoipertestuale"/>
              </w:rPr>
              <w:t>esportaRiconciliazioni</w:t>
            </w:r>
          </w:p>
        </w:tc>
      </w:tr>
      <w:tr w:rsidR="00CF376D" w:rsidRPr="006E29CF" w14:paraId="310ED22A" w14:textId="77777777" w:rsidTr="00795D93">
        <w:tc>
          <w:tcPr>
            <w:tcW w:w="1552" w:type="dxa"/>
          </w:tcPr>
          <w:p w14:paraId="3A61143F" w14:textId="77777777" w:rsidR="00CF376D" w:rsidRPr="006E29CF" w:rsidRDefault="00CF376D" w:rsidP="00795D93">
            <w:r w:rsidRPr="006E29CF">
              <w:t>Authentication</w:t>
            </w:r>
          </w:p>
        </w:tc>
        <w:tc>
          <w:tcPr>
            <w:tcW w:w="7798" w:type="dxa"/>
          </w:tcPr>
          <w:p w14:paraId="39529AF1" w14:textId="77777777" w:rsidR="00CF376D" w:rsidRPr="006E29CF" w:rsidRDefault="00CF376D" w:rsidP="00795D93">
            <w:r>
              <w:t>Not required</w:t>
            </w:r>
          </w:p>
        </w:tc>
      </w:tr>
      <w:tr w:rsidR="00CF376D" w:rsidRPr="006E29CF" w14:paraId="00D0CBB3" w14:textId="77777777" w:rsidTr="00795D93">
        <w:tc>
          <w:tcPr>
            <w:tcW w:w="1552" w:type="dxa"/>
          </w:tcPr>
          <w:p w14:paraId="20A15B18" w14:textId="77777777" w:rsidR="00CF376D" w:rsidRPr="006E29CF" w:rsidRDefault="00CF376D" w:rsidP="00795D93">
            <w:r w:rsidRPr="006E29CF">
              <w:t>Method</w:t>
            </w:r>
          </w:p>
        </w:tc>
        <w:tc>
          <w:tcPr>
            <w:tcW w:w="7798" w:type="dxa"/>
          </w:tcPr>
          <w:p w14:paraId="69306648" w14:textId="77777777" w:rsidR="00CF376D" w:rsidRPr="006E29CF" w:rsidRDefault="00CF376D" w:rsidP="00795D93">
            <w:r>
              <w:t>GET</w:t>
            </w:r>
          </w:p>
        </w:tc>
      </w:tr>
      <w:tr w:rsidR="00CF376D" w:rsidRPr="006E29CF" w14:paraId="79BC6E97" w14:textId="77777777" w:rsidTr="00795D93">
        <w:tc>
          <w:tcPr>
            <w:tcW w:w="1552" w:type="dxa"/>
          </w:tcPr>
          <w:p w14:paraId="652348F3" w14:textId="77777777" w:rsidR="00CF376D" w:rsidRPr="006E29CF" w:rsidRDefault="00CF376D" w:rsidP="00795D93">
            <w:r w:rsidRPr="006E29CF">
              <w:lastRenderedPageBreak/>
              <w:t>Consumes</w:t>
            </w:r>
          </w:p>
        </w:tc>
        <w:tc>
          <w:tcPr>
            <w:tcW w:w="7798" w:type="dxa"/>
          </w:tcPr>
          <w:p w14:paraId="15B27197" w14:textId="77777777" w:rsidR="00CF376D" w:rsidRPr="006E29CF" w:rsidRDefault="00CF376D" w:rsidP="00795D93">
            <w:r>
              <w:t>Parameters</w:t>
            </w:r>
          </w:p>
        </w:tc>
      </w:tr>
      <w:tr w:rsidR="00CF376D" w:rsidRPr="006E29CF" w14:paraId="5FBADE05" w14:textId="77777777" w:rsidTr="00795D93">
        <w:tc>
          <w:tcPr>
            <w:tcW w:w="1552" w:type="dxa"/>
          </w:tcPr>
          <w:p w14:paraId="4CEB94A9" w14:textId="77777777" w:rsidR="00CF376D" w:rsidRPr="006E29CF" w:rsidRDefault="00CF376D" w:rsidP="00795D93">
            <w:r w:rsidRPr="006E29CF">
              <w:t>Produces</w:t>
            </w:r>
          </w:p>
        </w:tc>
        <w:tc>
          <w:tcPr>
            <w:tcW w:w="7798" w:type="dxa"/>
          </w:tcPr>
          <w:p w14:paraId="04B2F057" w14:textId="77777777" w:rsidR="00CF376D" w:rsidRPr="006E29CF" w:rsidRDefault="00CF376D" w:rsidP="00795D93">
            <w:r w:rsidRPr="006E29CF">
              <w:t>Application</w:t>
            </w:r>
            <w:r>
              <w:t>/json</w:t>
            </w:r>
          </w:p>
        </w:tc>
      </w:tr>
      <w:tr w:rsidR="00CF376D" w:rsidRPr="006E29CF" w14:paraId="190CF67A" w14:textId="77777777" w:rsidTr="00795D93">
        <w:tc>
          <w:tcPr>
            <w:tcW w:w="1552" w:type="dxa"/>
          </w:tcPr>
          <w:p w14:paraId="1EE44A4C" w14:textId="77777777" w:rsidR="00CF376D" w:rsidRPr="006E29CF" w:rsidRDefault="00CF376D" w:rsidP="00795D93">
            <w:r w:rsidRPr="006E29CF">
              <w:t xml:space="preserve">Payload </w:t>
            </w:r>
          </w:p>
        </w:tc>
        <w:tc>
          <w:tcPr>
            <w:tcW w:w="7798" w:type="dxa"/>
          </w:tcPr>
          <w:p w14:paraId="37030F57" w14:textId="77777777" w:rsidR="00CF376D" w:rsidRDefault="00CF376D" w:rsidP="00795D93">
            <w:r>
              <w:t>Pageable pageable,</w:t>
            </w:r>
          </w:p>
          <w:p w14:paraId="0B704C42" w14:textId="77777777" w:rsidR="00CF376D" w:rsidRDefault="00CF376D" w:rsidP="00795D93">
            <w:r>
              <w:t>@RequestParam</w:t>
            </w:r>
            <w:r w:rsidRPr="007A0251">
              <w:t>(required = true)</w:t>
            </w:r>
            <w:r>
              <w:t xml:space="preserve"> String versioneTracciato,</w:t>
            </w:r>
            <w:r>
              <w:tab/>
            </w:r>
            <w:r>
              <w:tab/>
            </w:r>
          </w:p>
          <w:p w14:paraId="6E2A36AC" w14:textId="77777777" w:rsidR="00CF376D" w:rsidRDefault="00CF376D" w:rsidP="00795D93">
            <w:r>
              <w:t>@RequestParam(required = true) String codIpa,</w:t>
            </w:r>
            <w:r>
              <w:tab/>
            </w:r>
            <w:r>
              <w:tab/>
            </w:r>
            <w:r>
              <w:tab/>
            </w:r>
          </w:p>
          <w:p w14:paraId="64805540" w14:textId="77777777" w:rsidR="00CF376D" w:rsidRDefault="00CF376D" w:rsidP="00795D93">
            <w:r>
              <w:t xml:space="preserve">@RequestParam(required = false) String codIUD, </w:t>
            </w:r>
          </w:p>
          <w:p w14:paraId="2A536054" w14:textId="77777777" w:rsidR="00CF376D" w:rsidRDefault="00CF376D" w:rsidP="00795D93">
            <w:r>
              <w:t>@RequestParam(required = false) String codIUV,</w:t>
            </w:r>
          </w:p>
          <w:p w14:paraId="5BA33574" w14:textId="77777777" w:rsidR="00CF376D" w:rsidRDefault="00CF376D" w:rsidP="00795D93">
            <w:r>
              <w:t>@RequestParam(required = false) String denominazioneAttestante,</w:t>
            </w:r>
          </w:p>
          <w:p w14:paraId="1F469329" w14:textId="77777777" w:rsidR="00CF376D" w:rsidRDefault="00CF376D" w:rsidP="00795D93">
            <w:r>
              <w:t>@RequestParam(required = false) String identificativoUnivocoRiscossione,</w:t>
            </w:r>
          </w:p>
          <w:p w14:paraId="71885493" w14:textId="77777777" w:rsidR="00CF376D" w:rsidRDefault="00CF376D" w:rsidP="00795D93">
            <w:r>
              <w:t>@RequestParam(required = false) String idVersante,</w:t>
            </w:r>
          </w:p>
          <w:p w14:paraId="16216C96" w14:textId="77777777" w:rsidR="00CF376D" w:rsidRDefault="00CF376D" w:rsidP="00795D93">
            <w:r>
              <w:t>@RequestParam(required = false) String anagraficaVersante,</w:t>
            </w:r>
          </w:p>
          <w:p w14:paraId="1B4F8099" w14:textId="77777777" w:rsidR="00CF376D" w:rsidRDefault="00CF376D" w:rsidP="00795D93">
            <w:r>
              <w:t>@RequestParam(required = false) String idPagatore,</w:t>
            </w:r>
          </w:p>
          <w:p w14:paraId="540539B5" w14:textId="77777777" w:rsidR="00CF376D" w:rsidRDefault="00CF376D" w:rsidP="00795D93">
            <w:r>
              <w:t>@RequestParam(required = false) String anagraficaPagatore,</w:t>
            </w:r>
          </w:p>
          <w:p w14:paraId="6783C392" w14:textId="77777777" w:rsidR="00CF376D" w:rsidRDefault="00CF376D" w:rsidP="00795D93">
            <w:r>
              <w:t>@RequestParam(required = false) String causaleVersamento,</w:t>
            </w:r>
          </w:p>
          <w:p w14:paraId="44F2AAAE" w14:textId="77777777" w:rsidR="00CF376D" w:rsidRDefault="00CF376D" w:rsidP="00795D93">
            <w:r>
              <w:t>@RequestParam(required = false) String idFlussoRend,</w:t>
            </w:r>
          </w:p>
          <w:p w14:paraId="2C8AAB9B" w14:textId="77777777" w:rsidR="00CF376D" w:rsidRDefault="00CF376D" w:rsidP="00795D93">
            <w:r>
              <w:t>@RequestParam(required = false) String identificativoUnivocoRegolamento,</w:t>
            </w:r>
          </w:p>
          <w:p w14:paraId="5EE61D58" w14:textId="77777777" w:rsidR="00CF376D" w:rsidRDefault="00CF376D" w:rsidP="00795D93">
            <w:r>
              <w:t xml:space="preserve">@RequestParam(required = false) String codTipoDovuto, </w:t>
            </w:r>
          </w:p>
          <w:p w14:paraId="3D00901C" w14:textId="77777777" w:rsidR="00CF376D" w:rsidRDefault="00CF376D" w:rsidP="00795D93">
            <w:r>
              <w:t>@RequestParam(required = false) String conto,</w:t>
            </w:r>
          </w:p>
          <w:p w14:paraId="59A56587" w14:textId="77777777" w:rsidR="00CF376D" w:rsidRDefault="00CF376D" w:rsidP="00795D93">
            <w:r>
              <w:t xml:space="preserve">@RequestParam(required = false) String importo, </w:t>
            </w:r>
          </w:p>
          <w:p w14:paraId="3934C057" w14:textId="77777777" w:rsidR="00CF376D" w:rsidRDefault="00CF376D" w:rsidP="00795D93">
            <w:r>
              <w:t>@RequestParam(required = false) String codOR1,</w:t>
            </w:r>
          </w:p>
          <w:p w14:paraId="37C38A58" w14:textId="77777777" w:rsidR="00CF376D" w:rsidRDefault="00CF376D" w:rsidP="00795D93">
            <w:r>
              <w:t>@RequestParam(required = false) String dtUltimoAggCheckString,</w:t>
            </w:r>
          </w:p>
          <w:p w14:paraId="639F2969" w14:textId="77777777" w:rsidR="00CF376D" w:rsidRDefault="00CF376D" w:rsidP="00795D93">
            <w:r>
              <w:t>@RequestParam(required = false) String dtUltimoAggAString,</w:t>
            </w:r>
            <w:r>
              <w:tab/>
            </w:r>
            <w:r>
              <w:tab/>
            </w:r>
            <w:r>
              <w:tab/>
            </w:r>
          </w:p>
          <w:p w14:paraId="6C047A02" w14:textId="77777777" w:rsidR="00CF376D" w:rsidRDefault="00CF376D" w:rsidP="00795D93">
            <w:r>
              <w:t>@RequestParam(required = false) String dtUltimoAggDaString,</w:t>
            </w:r>
          </w:p>
          <w:p w14:paraId="02C988E7" w14:textId="77777777" w:rsidR="00CF376D" w:rsidRDefault="00CF376D" w:rsidP="00795D93">
            <w:r>
              <w:t>@RequestParam(required = false) String dtEsecuzioneCheckString,</w:t>
            </w:r>
          </w:p>
          <w:p w14:paraId="0895C83C" w14:textId="77777777" w:rsidR="00CF376D" w:rsidRDefault="00CF376D" w:rsidP="00795D93">
            <w:r>
              <w:t>@RequestParam(required = false) String dtEsecuzioneDaString,</w:t>
            </w:r>
            <w:r>
              <w:tab/>
            </w:r>
            <w:r>
              <w:tab/>
            </w:r>
            <w:r>
              <w:tab/>
            </w:r>
          </w:p>
          <w:p w14:paraId="752F4FC2" w14:textId="77777777" w:rsidR="00CF376D" w:rsidRDefault="00CF376D" w:rsidP="00795D93">
            <w:r>
              <w:t>@RequestParam(required = false) String dtEsecuzioneAString,</w:t>
            </w:r>
          </w:p>
          <w:p w14:paraId="3313AB85" w14:textId="77777777" w:rsidR="00CF376D" w:rsidRDefault="00CF376D" w:rsidP="00795D93">
            <w:r>
              <w:t>@RequestParam(required = false) String dtEsitoCheckString,</w:t>
            </w:r>
          </w:p>
          <w:p w14:paraId="14A7E729" w14:textId="77777777" w:rsidR="00CF376D" w:rsidRDefault="00CF376D" w:rsidP="00795D93">
            <w:r>
              <w:t>@RequestParam(required = false) String dtEsitoDaString,</w:t>
            </w:r>
            <w:r>
              <w:tab/>
            </w:r>
            <w:r>
              <w:tab/>
            </w:r>
            <w:r>
              <w:tab/>
            </w:r>
          </w:p>
          <w:p w14:paraId="085BBB35" w14:textId="77777777" w:rsidR="00CF376D" w:rsidRDefault="00CF376D" w:rsidP="00795D93">
            <w:r>
              <w:t>@RequestParam(required = false) String dtEsitoAString,</w:t>
            </w:r>
          </w:p>
          <w:p w14:paraId="42299348" w14:textId="77777777" w:rsidR="00CF376D" w:rsidRDefault="00CF376D" w:rsidP="00795D93">
            <w:r>
              <w:t>@RequestParam(required = false) String dtRegolamentoCheckString,</w:t>
            </w:r>
          </w:p>
          <w:p w14:paraId="5003FF61" w14:textId="77777777" w:rsidR="00CF376D" w:rsidRDefault="00CF376D" w:rsidP="00795D93">
            <w:r>
              <w:t>@RequestParam(required = false) String dtRegolamentoDaString,</w:t>
            </w:r>
          </w:p>
          <w:p w14:paraId="44691E5B" w14:textId="77777777" w:rsidR="00CF376D" w:rsidRDefault="00CF376D" w:rsidP="00795D93">
            <w:r>
              <w:t>@RequestParam(required = false) String dtRegolamentoAString,</w:t>
            </w:r>
          </w:p>
          <w:p w14:paraId="0FBE550A" w14:textId="77777777" w:rsidR="00CF376D" w:rsidRDefault="00CF376D" w:rsidP="00795D93">
            <w:r>
              <w:t>@RequestParam(required = false) String dtContabileCheckString,</w:t>
            </w:r>
          </w:p>
          <w:p w14:paraId="13D11B28" w14:textId="77777777" w:rsidR="00CF376D" w:rsidRDefault="00CF376D" w:rsidP="00795D93">
            <w:r>
              <w:t>@RequestParam(required = false) String dtContabileDaString,</w:t>
            </w:r>
            <w:r>
              <w:tab/>
            </w:r>
            <w:r>
              <w:tab/>
            </w:r>
            <w:r>
              <w:tab/>
            </w:r>
          </w:p>
          <w:p w14:paraId="580B7BB0" w14:textId="77777777" w:rsidR="00CF376D" w:rsidRDefault="00CF376D" w:rsidP="00795D93">
            <w:r>
              <w:t>@RequestParam(required = false) String dtContabileAString,</w:t>
            </w:r>
          </w:p>
          <w:p w14:paraId="4B94E495" w14:textId="77777777" w:rsidR="00CF376D" w:rsidRDefault="00CF376D" w:rsidP="00795D93">
            <w:r>
              <w:t>@RequestParam(required = false) String dtValutaCheckString,</w:t>
            </w:r>
          </w:p>
          <w:p w14:paraId="2A11F335" w14:textId="77777777" w:rsidR="00CF376D" w:rsidRDefault="00CF376D" w:rsidP="00795D93">
            <w:r>
              <w:t>@RequestParam(required = false) String dtValutaDaString,</w:t>
            </w:r>
          </w:p>
          <w:p w14:paraId="0DAC123F" w14:textId="77777777" w:rsidR="00CF376D" w:rsidRDefault="00CF376D" w:rsidP="00795D93">
            <w:r>
              <w:t>@RequestParam(required = false) String dtValutaAString,</w:t>
            </w:r>
          </w:p>
          <w:p w14:paraId="1D44B422" w14:textId="77777777" w:rsidR="00CF376D" w:rsidRDefault="00CF376D" w:rsidP="00795D93">
            <w:r>
              <w:t xml:space="preserve">@RequestParam(required = false) String errorCode, </w:t>
            </w:r>
          </w:p>
          <w:p w14:paraId="6FBF4D7F" w14:textId="77777777" w:rsidR="00CF376D" w:rsidRPr="006E29CF" w:rsidRDefault="00CF376D" w:rsidP="00795D93">
            <w:r>
              <w:t>@RequestParam(required = false) String visualizzaNascosti</w:t>
            </w:r>
          </w:p>
        </w:tc>
      </w:tr>
      <w:tr w:rsidR="00CF376D" w:rsidRPr="006E29CF" w14:paraId="721A354C" w14:textId="77777777" w:rsidTr="00795D93">
        <w:tc>
          <w:tcPr>
            <w:tcW w:w="1552" w:type="dxa"/>
          </w:tcPr>
          <w:p w14:paraId="21586B2E" w14:textId="77777777" w:rsidR="00CF376D" w:rsidRPr="006E29CF" w:rsidRDefault="00CF376D" w:rsidP="00795D93">
            <w:r w:rsidRPr="006E29CF">
              <w:t xml:space="preserve">Response </w:t>
            </w:r>
          </w:p>
        </w:tc>
        <w:tc>
          <w:tcPr>
            <w:tcW w:w="7798" w:type="dxa"/>
          </w:tcPr>
          <w:p w14:paraId="58149AC7" w14:textId="77777777" w:rsidR="00CF376D" w:rsidRPr="006E29CF" w:rsidRDefault="00CF376D" w:rsidP="00795D93">
            <w:pPr>
              <w:rPr>
                <w:lang w:val="en-US"/>
              </w:rPr>
            </w:pPr>
            <w:r w:rsidRPr="006E29CF">
              <w:rPr>
                <w:lang w:val="en-US"/>
              </w:rPr>
              <w:t>{</w:t>
            </w:r>
          </w:p>
          <w:p w14:paraId="2982A0AE"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"o</w:t>
            </w:r>
            <w:r>
              <w:rPr>
                <w:lang w:val="en-US"/>
              </w:rPr>
              <w:t>k</w:t>
            </w:r>
            <w:r w:rsidRPr="006E29CF">
              <w:rPr>
                <w:lang w:val="en-US"/>
              </w:rPr>
              <w:t>",</w:t>
            </w:r>
          </w:p>
          <w:p w14:paraId="135B0BA1" w14:textId="77777777" w:rsidR="00CF376D" w:rsidRPr="006E29CF" w:rsidRDefault="00CF376D" w:rsidP="00795D93">
            <w:pPr>
              <w:rPr>
                <w:lang w:val="en-US"/>
              </w:rPr>
            </w:pPr>
            <w:r w:rsidRPr="006E29CF">
              <w:rPr>
                <w:lang w:val="en-US"/>
              </w:rPr>
              <w:t xml:space="preserve">  "desc"</w:t>
            </w:r>
            <w:r>
              <w:rPr>
                <w:lang w:val="en-US"/>
              </w:rPr>
              <w:t xml:space="preserve">: </w:t>
            </w:r>
            <w:r w:rsidRPr="006E29CF">
              <w:rPr>
                <w:lang w:val="en-US"/>
              </w:rPr>
              <w:t>"</w:t>
            </w:r>
            <w:r>
              <w:rPr>
                <w:lang w:val="en-US"/>
              </w:rPr>
              <w:t xml:space="preserve">Booking </w:t>
            </w:r>
            <w:r w:rsidRPr="006E29CF">
              <w:rPr>
                <w:lang w:val="en-US"/>
              </w:rPr>
              <w:t>E</w:t>
            </w:r>
            <w:r>
              <w:rPr>
                <w:lang w:val="en-US"/>
              </w:rPr>
              <w:t>xport Success</w:t>
            </w:r>
            <w:r w:rsidRPr="006E29CF">
              <w:rPr>
                <w:lang w:val="en-US"/>
              </w:rPr>
              <w:t>"</w:t>
            </w:r>
          </w:p>
          <w:p w14:paraId="26D9DFDB" w14:textId="77777777" w:rsidR="00CF376D" w:rsidRDefault="00CF376D" w:rsidP="00795D93">
            <w:r w:rsidRPr="006E29CF">
              <w:t>}</w:t>
            </w:r>
          </w:p>
          <w:p w14:paraId="0F6D8929" w14:textId="77777777" w:rsidR="00CF376D" w:rsidRDefault="00CF376D" w:rsidP="00795D93"/>
          <w:p w14:paraId="7833B100" w14:textId="77777777" w:rsidR="00CF376D" w:rsidRPr="006E29CF" w:rsidRDefault="00CF376D" w:rsidP="00795D93">
            <w:r w:rsidRPr="009E5877">
              <w:rPr>
                <w:color w:val="FF0000"/>
              </w:rPr>
              <w:lastRenderedPageBreak/>
              <w:t>//NOTA: l’export è stato richiesto correttamente e sarà schedulato dal batch</w:t>
            </w:r>
          </w:p>
        </w:tc>
      </w:tr>
      <w:tr w:rsidR="00CF376D" w:rsidRPr="006E29CF" w14:paraId="6634889F" w14:textId="77777777" w:rsidTr="00795D93">
        <w:tc>
          <w:tcPr>
            <w:tcW w:w="1552" w:type="dxa"/>
          </w:tcPr>
          <w:p w14:paraId="727B9ED1" w14:textId="77777777" w:rsidR="00CF376D" w:rsidRPr="006E29CF" w:rsidRDefault="00CF376D" w:rsidP="00795D93">
            <w:r w:rsidRPr="006E29CF">
              <w:lastRenderedPageBreak/>
              <w:t xml:space="preserve">Fault Response </w:t>
            </w:r>
          </w:p>
        </w:tc>
        <w:tc>
          <w:tcPr>
            <w:tcW w:w="7798" w:type="dxa"/>
          </w:tcPr>
          <w:p w14:paraId="0B889BA9" w14:textId="77777777" w:rsidR="00CF376D" w:rsidRPr="006E29CF" w:rsidRDefault="00CF376D" w:rsidP="00795D93">
            <w:pPr>
              <w:rPr>
                <w:lang w:val="en-US"/>
              </w:rPr>
            </w:pPr>
            <w:r w:rsidRPr="006E29CF">
              <w:rPr>
                <w:lang w:val="en-US"/>
              </w:rPr>
              <w:t>{</w:t>
            </w:r>
          </w:p>
          <w:p w14:paraId="12C84CE2"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293A2D34"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w:t>
            </w:r>
            <w:r>
              <w:rPr>
                <w:lang w:val="en-US"/>
              </w:rPr>
              <w:t>xport failed</w:t>
            </w:r>
            <w:r w:rsidRPr="006E29CF">
              <w:rPr>
                <w:lang w:val="en-US"/>
              </w:rPr>
              <w:t>"</w:t>
            </w:r>
          </w:p>
          <w:p w14:paraId="37E4F916" w14:textId="77777777" w:rsidR="00CF376D" w:rsidRPr="006E29CF" w:rsidRDefault="00CF376D" w:rsidP="00795D93">
            <w:r w:rsidRPr="006E29CF">
              <w:t>}</w:t>
            </w:r>
          </w:p>
        </w:tc>
      </w:tr>
    </w:tbl>
    <w:p w14:paraId="086A2E7B" w14:textId="77777777" w:rsidR="00CF376D" w:rsidRDefault="00CF376D" w:rsidP="00CF376D"/>
    <w:p w14:paraId="6C85DBAE" w14:textId="77777777" w:rsidR="00CF376D" w:rsidRDefault="00CF376D" w:rsidP="00CF376D"/>
    <w:p w14:paraId="6649887C" w14:textId="77777777" w:rsidR="00CF376D" w:rsidRPr="00E9612D" w:rsidRDefault="00CF376D" w:rsidP="00CF376D"/>
    <w:p w14:paraId="2E05FB01" w14:textId="77777777" w:rsidR="00CF376D" w:rsidRPr="006E29CF" w:rsidRDefault="00CF376D" w:rsidP="00CF376D">
      <w:pPr>
        <w:pStyle w:val="Titolo3"/>
        <w:rPr>
          <w:rStyle w:val="Enfasigrassetto"/>
          <w:b w:val="0"/>
        </w:rPr>
      </w:pPr>
      <w:bookmarkStart w:id="29" w:name="_Toc35537002"/>
      <w:bookmarkStart w:id="30" w:name="_Toc36042119"/>
      <w:r>
        <w:rPr>
          <w:rStyle w:val="Enfasigrassetto"/>
          <w:b w:val="0"/>
        </w:rPr>
        <w:t>Visualizza dettaglio Riconciliazione (‘IUF_NO_TES’,’IUV_NO_RT’)</w:t>
      </w:r>
      <w:bookmarkEnd w:id="29"/>
      <w:bookmarkEnd w:id="30"/>
    </w:p>
    <w:tbl>
      <w:tblPr>
        <w:tblStyle w:val="TableGrid0"/>
        <w:tblW w:w="0" w:type="auto"/>
        <w:tblLook w:val="04A0" w:firstRow="1" w:lastRow="0" w:firstColumn="1" w:lastColumn="0" w:noHBand="0" w:noVBand="1"/>
      </w:tblPr>
      <w:tblGrid>
        <w:gridCol w:w="1552"/>
        <w:gridCol w:w="7798"/>
      </w:tblGrid>
      <w:tr w:rsidR="00CF376D" w:rsidRPr="006E29CF" w14:paraId="1D4392E1" w14:textId="77777777" w:rsidTr="00795D93">
        <w:tc>
          <w:tcPr>
            <w:tcW w:w="1552" w:type="dxa"/>
          </w:tcPr>
          <w:p w14:paraId="367B15CD" w14:textId="77777777" w:rsidR="00CF376D" w:rsidRPr="006E29CF" w:rsidRDefault="00CF376D" w:rsidP="00795D93">
            <w:r>
              <w:t xml:space="preserve">Descrizione </w:t>
            </w:r>
            <w:r w:rsidRPr="006E29CF">
              <w:t>Servizio</w:t>
            </w:r>
          </w:p>
        </w:tc>
        <w:tc>
          <w:tcPr>
            <w:tcW w:w="7798" w:type="dxa"/>
          </w:tcPr>
          <w:p w14:paraId="2B003B68" w14:textId="77777777" w:rsidR="00CF376D" w:rsidRDefault="00CF376D" w:rsidP="00795D93">
            <w:r>
              <w:t>Restituisce il dettaglio di una Riconcilazione.</w:t>
            </w:r>
          </w:p>
          <w:p w14:paraId="42F3C7C4" w14:textId="77777777" w:rsidR="00CF376D" w:rsidRPr="006E29CF" w:rsidRDefault="00CF376D" w:rsidP="00795D93">
            <w:r>
              <w:t>classificazioneCompletezza in ('IUF_NO_TES' ,'IUV_NO_RT')</w:t>
            </w:r>
          </w:p>
        </w:tc>
      </w:tr>
      <w:tr w:rsidR="00CF376D" w:rsidRPr="006E29CF" w14:paraId="0DBE6FF7" w14:textId="77777777" w:rsidTr="00795D93">
        <w:tc>
          <w:tcPr>
            <w:tcW w:w="1552" w:type="dxa"/>
          </w:tcPr>
          <w:p w14:paraId="44669210" w14:textId="77777777" w:rsidR="00CF376D" w:rsidRPr="006E29CF" w:rsidRDefault="00CF376D" w:rsidP="00795D93">
            <w:r w:rsidRPr="006E29CF">
              <w:t>Servizio</w:t>
            </w:r>
          </w:p>
        </w:tc>
        <w:tc>
          <w:tcPr>
            <w:tcW w:w="7798" w:type="dxa"/>
          </w:tcPr>
          <w:p w14:paraId="2DFE3EDD" w14:textId="77777777" w:rsidR="00CF376D" w:rsidRPr="00D758B4" w:rsidRDefault="00CF376D" w:rsidP="00795D93">
            <w:r w:rsidRPr="00D758B4">
              <w:t>visualizzaDettaglioRendicontazione</w:t>
            </w:r>
          </w:p>
        </w:tc>
      </w:tr>
      <w:tr w:rsidR="00CF376D" w:rsidRPr="006E29CF" w14:paraId="72777BE6" w14:textId="77777777" w:rsidTr="00795D93">
        <w:tc>
          <w:tcPr>
            <w:tcW w:w="1552" w:type="dxa"/>
          </w:tcPr>
          <w:p w14:paraId="5DDA1BBD" w14:textId="77777777" w:rsidR="00CF376D" w:rsidRPr="006E29CF" w:rsidRDefault="00CF376D" w:rsidP="00795D93">
            <w:r>
              <w:t>Tipo servizio</w:t>
            </w:r>
          </w:p>
        </w:tc>
        <w:tc>
          <w:tcPr>
            <w:tcW w:w="7798" w:type="dxa"/>
          </w:tcPr>
          <w:p w14:paraId="136706AB" w14:textId="77777777" w:rsidR="00CF376D" w:rsidRPr="00A24AB2" w:rsidRDefault="00CF376D" w:rsidP="00795D93">
            <w:r w:rsidRPr="00A24AB2">
              <w:t>REST</w:t>
            </w:r>
          </w:p>
        </w:tc>
      </w:tr>
      <w:tr w:rsidR="00CF376D" w:rsidRPr="006E29CF" w14:paraId="723B3BFE" w14:textId="77777777" w:rsidTr="00795D93">
        <w:tc>
          <w:tcPr>
            <w:tcW w:w="1552" w:type="dxa"/>
          </w:tcPr>
          <w:p w14:paraId="6CD92615" w14:textId="77777777" w:rsidR="00CF376D" w:rsidRPr="006E29CF" w:rsidRDefault="00CF376D" w:rsidP="00795D93">
            <w:r w:rsidRPr="006E29CF">
              <w:t>Endpoint</w:t>
            </w:r>
          </w:p>
        </w:tc>
        <w:tc>
          <w:tcPr>
            <w:tcW w:w="7798" w:type="dxa"/>
          </w:tcPr>
          <w:p w14:paraId="6196D376" w14:textId="77777777" w:rsidR="00CF376D" w:rsidRPr="006E29CF" w:rsidRDefault="00CF376D" w:rsidP="00795D93">
            <w:r>
              <w:rPr>
                <w:rStyle w:val="Collegamentoipertestuale"/>
                <w:lang w:val="it-IT"/>
              </w:rPr>
              <w:t>/api/</w:t>
            </w:r>
            <w:r w:rsidRPr="008C6B1A">
              <w:rPr>
                <w:rStyle w:val="Collegamentoipertestuale"/>
                <w:lang w:val="it-IT"/>
              </w:rPr>
              <w:t>riconciliazioni</w:t>
            </w:r>
            <w:r>
              <w:rPr>
                <w:rStyle w:val="Collegamentoipertestuale"/>
                <w:lang w:val="it-IT"/>
              </w:rPr>
              <w:t>/</w:t>
            </w:r>
            <w:r w:rsidRPr="00D758B4">
              <w:rPr>
                <w:rStyle w:val="Collegamentoipertestuale"/>
                <w:lang w:val="it-IT"/>
              </w:rPr>
              <w:t>visualizzaDettaglioRendicontazione</w:t>
            </w:r>
          </w:p>
        </w:tc>
      </w:tr>
      <w:tr w:rsidR="00CF376D" w:rsidRPr="006E29CF" w14:paraId="39B2B322" w14:textId="77777777" w:rsidTr="00795D93">
        <w:tc>
          <w:tcPr>
            <w:tcW w:w="1552" w:type="dxa"/>
          </w:tcPr>
          <w:p w14:paraId="65796F37" w14:textId="77777777" w:rsidR="00CF376D" w:rsidRPr="006E29CF" w:rsidRDefault="00CF376D" w:rsidP="00795D93">
            <w:r w:rsidRPr="006E29CF">
              <w:t>Authentication</w:t>
            </w:r>
          </w:p>
        </w:tc>
        <w:tc>
          <w:tcPr>
            <w:tcW w:w="7798" w:type="dxa"/>
          </w:tcPr>
          <w:p w14:paraId="7EAC7934" w14:textId="77777777" w:rsidR="00CF376D" w:rsidRPr="006E29CF" w:rsidRDefault="00CF376D" w:rsidP="00795D93">
            <w:r>
              <w:t>Not required</w:t>
            </w:r>
          </w:p>
        </w:tc>
      </w:tr>
      <w:tr w:rsidR="00CF376D" w:rsidRPr="006E29CF" w14:paraId="32805CC6" w14:textId="77777777" w:rsidTr="00795D93">
        <w:tc>
          <w:tcPr>
            <w:tcW w:w="1552" w:type="dxa"/>
          </w:tcPr>
          <w:p w14:paraId="178EE0EB" w14:textId="77777777" w:rsidR="00CF376D" w:rsidRPr="006E29CF" w:rsidRDefault="00CF376D" w:rsidP="00795D93">
            <w:r w:rsidRPr="006E29CF">
              <w:t>Method</w:t>
            </w:r>
          </w:p>
        </w:tc>
        <w:tc>
          <w:tcPr>
            <w:tcW w:w="7798" w:type="dxa"/>
          </w:tcPr>
          <w:p w14:paraId="5F57485F" w14:textId="77777777" w:rsidR="00CF376D" w:rsidRPr="006E29CF" w:rsidRDefault="00CF376D" w:rsidP="00795D93">
            <w:r>
              <w:t>GET</w:t>
            </w:r>
          </w:p>
        </w:tc>
      </w:tr>
      <w:tr w:rsidR="00CF376D" w:rsidRPr="006E29CF" w14:paraId="5A99F5AE" w14:textId="77777777" w:rsidTr="00795D93">
        <w:tc>
          <w:tcPr>
            <w:tcW w:w="1552" w:type="dxa"/>
          </w:tcPr>
          <w:p w14:paraId="0173DFDD" w14:textId="77777777" w:rsidR="00CF376D" w:rsidRPr="006E29CF" w:rsidRDefault="00CF376D" w:rsidP="00795D93">
            <w:r w:rsidRPr="006E29CF">
              <w:t>Consumes</w:t>
            </w:r>
          </w:p>
        </w:tc>
        <w:tc>
          <w:tcPr>
            <w:tcW w:w="7798" w:type="dxa"/>
          </w:tcPr>
          <w:p w14:paraId="555FE325" w14:textId="77777777" w:rsidR="00CF376D" w:rsidRPr="006E29CF" w:rsidRDefault="00CF376D" w:rsidP="00795D93">
            <w:r>
              <w:t>Parameters</w:t>
            </w:r>
          </w:p>
        </w:tc>
      </w:tr>
      <w:tr w:rsidR="00CF376D" w:rsidRPr="006E29CF" w14:paraId="04C24705" w14:textId="77777777" w:rsidTr="00795D93">
        <w:tc>
          <w:tcPr>
            <w:tcW w:w="1552" w:type="dxa"/>
          </w:tcPr>
          <w:p w14:paraId="5F730773" w14:textId="77777777" w:rsidR="00CF376D" w:rsidRPr="006E29CF" w:rsidRDefault="00CF376D" w:rsidP="00795D93">
            <w:r w:rsidRPr="006E29CF">
              <w:t>Produces</w:t>
            </w:r>
          </w:p>
        </w:tc>
        <w:tc>
          <w:tcPr>
            <w:tcW w:w="7798" w:type="dxa"/>
          </w:tcPr>
          <w:p w14:paraId="5AF1AE8D" w14:textId="77777777" w:rsidR="00CF376D" w:rsidRPr="006E29CF" w:rsidRDefault="00CF376D" w:rsidP="00795D93">
            <w:r w:rsidRPr="006E29CF">
              <w:t>application/json</w:t>
            </w:r>
          </w:p>
        </w:tc>
      </w:tr>
      <w:tr w:rsidR="00CF376D" w:rsidRPr="006E29CF" w14:paraId="06B6C011" w14:textId="77777777" w:rsidTr="00795D93">
        <w:tc>
          <w:tcPr>
            <w:tcW w:w="1552" w:type="dxa"/>
          </w:tcPr>
          <w:p w14:paraId="2C2B3E98" w14:textId="77777777" w:rsidR="00CF376D" w:rsidRPr="006E29CF" w:rsidRDefault="00CF376D" w:rsidP="00795D93">
            <w:r w:rsidRPr="006E29CF">
              <w:t xml:space="preserve">Payload </w:t>
            </w:r>
          </w:p>
        </w:tc>
        <w:tc>
          <w:tcPr>
            <w:tcW w:w="7798" w:type="dxa"/>
          </w:tcPr>
          <w:p w14:paraId="120D1467" w14:textId="77777777" w:rsidR="00CF376D" w:rsidRDefault="00CF376D" w:rsidP="00795D93">
            <w:r>
              <w:t>Pageable pageable,</w:t>
            </w:r>
          </w:p>
          <w:p w14:paraId="1AD47C53" w14:textId="77777777" w:rsidR="00CF376D" w:rsidRDefault="00CF376D" w:rsidP="00795D93">
            <w:r>
              <w:t>@RequestParam(required = true) String codIpa,</w:t>
            </w:r>
          </w:p>
          <w:p w14:paraId="64B24BE0" w14:textId="77777777" w:rsidR="00CF376D" w:rsidRDefault="00CF376D" w:rsidP="00795D93">
            <w:r>
              <w:t>@RequestParam(required = false) String classificazioneCompletezza,</w:t>
            </w:r>
          </w:p>
          <w:p w14:paraId="2715B468" w14:textId="77777777" w:rsidR="00CF376D" w:rsidRPr="006E29CF" w:rsidRDefault="00CF376D" w:rsidP="00795D93">
            <w:r>
              <w:t>@RequestParam(required = false) String codiceIuf</w:t>
            </w:r>
          </w:p>
        </w:tc>
      </w:tr>
      <w:tr w:rsidR="00CF376D" w:rsidRPr="006E29CF" w14:paraId="77ED5EA9" w14:textId="77777777" w:rsidTr="00795D93">
        <w:tc>
          <w:tcPr>
            <w:tcW w:w="1552" w:type="dxa"/>
          </w:tcPr>
          <w:p w14:paraId="2BF30E30" w14:textId="77777777" w:rsidR="00CF376D" w:rsidRPr="006E29CF" w:rsidRDefault="00CF376D" w:rsidP="00795D93">
            <w:r w:rsidRPr="006E29CF">
              <w:t xml:space="preserve">Response </w:t>
            </w:r>
          </w:p>
        </w:tc>
        <w:tc>
          <w:tcPr>
            <w:tcW w:w="7798" w:type="dxa"/>
          </w:tcPr>
          <w:p w14:paraId="26742241" w14:textId="77777777" w:rsidR="00CF376D" w:rsidRDefault="00CF376D" w:rsidP="00795D93">
            <w:r>
              <w:t>{</w:t>
            </w:r>
          </w:p>
          <w:p w14:paraId="5052D0C8" w14:textId="77777777" w:rsidR="00CF376D" w:rsidRDefault="00CF376D" w:rsidP="00795D93">
            <w:r>
              <w:t xml:space="preserve">  "codIpaEnte": "string",</w:t>
            </w:r>
          </w:p>
          <w:p w14:paraId="14207934" w14:textId="77777777" w:rsidR="00CF376D" w:rsidRDefault="00CF376D" w:rsidP="00795D93">
            <w:r>
              <w:t xml:space="preserve">  "classificazioneCompletezza": "string",</w:t>
            </w:r>
          </w:p>
          <w:p w14:paraId="3CD66CA0" w14:textId="77777777" w:rsidR="00CF376D" w:rsidRDefault="00CF376D" w:rsidP="00795D93">
            <w:r>
              <w:t xml:space="preserve">  "codiceIuv": "string",</w:t>
            </w:r>
          </w:p>
          <w:p w14:paraId="0911FA77" w14:textId="77777777" w:rsidR="00CF376D" w:rsidRDefault="00CF376D" w:rsidP="00795D93">
            <w:r>
              <w:t xml:space="preserve">  "codiceIuf": "string",</w:t>
            </w:r>
          </w:p>
          <w:p w14:paraId="11C24D86" w14:textId="77777777" w:rsidR="00CF376D" w:rsidRDefault="00CF376D" w:rsidP="00795D93">
            <w:r>
              <w:t xml:space="preserve">  "codiceIud": "string",</w:t>
            </w:r>
          </w:p>
          <w:p w14:paraId="6624BA2F" w14:textId="77777777" w:rsidR="00CF376D" w:rsidRDefault="00CF376D" w:rsidP="00795D93">
            <w:r>
              <w:t xml:space="preserve">  "pagamento": {</w:t>
            </w:r>
          </w:p>
          <w:p w14:paraId="2A07993B" w14:textId="77777777" w:rsidR="00CF376D" w:rsidRDefault="00CF376D" w:rsidP="00795D93">
            <w:r>
              <w:t xml:space="preserve">    "DettaglioPagamentoDto": {</w:t>
            </w:r>
          </w:p>
          <w:p w14:paraId="008E4574" w14:textId="77777777" w:rsidR="00CF376D" w:rsidRDefault="00CF376D" w:rsidP="00795D93">
            <w:r>
              <w:t xml:space="preserve">      "tipoDovuto": "string",</w:t>
            </w:r>
          </w:p>
          <w:p w14:paraId="6D0B1E86" w14:textId="77777777" w:rsidR="00CF376D" w:rsidRDefault="00CF376D" w:rsidP="00795D93">
            <w:r>
              <w:t xml:space="preserve">      "codiceIud": "string",</w:t>
            </w:r>
          </w:p>
          <w:p w14:paraId="5E9EDB09" w14:textId="77777777" w:rsidR="00CF376D" w:rsidRDefault="00CF376D" w:rsidP="00795D93">
            <w:r>
              <w:t xml:space="preserve">      "singoloImportoPagato": "string",</w:t>
            </w:r>
          </w:p>
          <w:p w14:paraId="0F45E447" w14:textId="77777777" w:rsidR="00CF376D" w:rsidRDefault="00CF376D" w:rsidP="00795D93">
            <w:r>
              <w:t xml:space="preserve">      "deDataEsecuzionePagamento": "string",</w:t>
            </w:r>
          </w:p>
          <w:p w14:paraId="075342E0" w14:textId="77777777" w:rsidR="00CF376D" w:rsidRDefault="00CF376D" w:rsidP="00795D93">
            <w:r>
              <w:t xml:space="preserve">      "causaleVersamento": "string",</w:t>
            </w:r>
          </w:p>
          <w:p w14:paraId="20393F01" w14:textId="77777777" w:rsidR="00CF376D" w:rsidRDefault="00CF376D" w:rsidP="00795D93">
            <w:r>
              <w:t xml:space="preserve">      "datiSpecificiRiscossione": "string",</w:t>
            </w:r>
          </w:p>
          <w:p w14:paraId="4F32C29C" w14:textId="77777777" w:rsidR="00CF376D" w:rsidRDefault="00CF376D" w:rsidP="00795D93">
            <w:r>
              <w:t xml:space="preserve">      "pagatore": {</w:t>
            </w:r>
          </w:p>
          <w:p w14:paraId="6960ABD1" w14:textId="77777777" w:rsidR="00CF376D" w:rsidRDefault="00CF376D" w:rsidP="00795D93">
            <w:r>
              <w:t xml:space="preserve">        "AnagraficaDettaglioDto": {</w:t>
            </w:r>
          </w:p>
          <w:p w14:paraId="3CAC6644" w14:textId="77777777" w:rsidR="00CF376D" w:rsidRDefault="00CF376D" w:rsidP="00795D93">
            <w:r>
              <w:t xml:space="preserve">          "codice": "string",</w:t>
            </w:r>
          </w:p>
          <w:p w14:paraId="3CDC036A" w14:textId="77777777" w:rsidR="00CF376D" w:rsidRDefault="00CF376D" w:rsidP="00795D93">
            <w:r>
              <w:t xml:space="preserve">          "anagrafica": "string",</w:t>
            </w:r>
          </w:p>
          <w:p w14:paraId="5F7BC2A3" w14:textId="77777777" w:rsidR="00CF376D" w:rsidRDefault="00CF376D" w:rsidP="00795D93">
            <w:r>
              <w:t xml:space="preserve">          "tipoIdentificativo": "string"</w:t>
            </w:r>
          </w:p>
          <w:p w14:paraId="29E6CBD8" w14:textId="77777777" w:rsidR="00CF376D" w:rsidRDefault="00CF376D" w:rsidP="00795D93">
            <w:r>
              <w:t xml:space="preserve">        }</w:t>
            </w:r>
          </w:p>
          <w:p w14:paraId="1626F523" w14:textId="77777777" w:rsidR="00CF376D" w:rsidRDefault="00CF376D" w:rsidP="00795D93">
            <w:r>
              <w:lastRenderedPageBreak/>
              <w:t xml:space="preserve">      }</w:t>
            </w:r>
          </w:p>
          <w:p w14:paraId="6F97071E" w14:textId="77777777" w:rsidR="00CF376D" w:rsidRDefault="00CF376D" w:rsidP="00795D93">
            <w:r>
              <w:t xml:space="preserve">    }</w:t>
            </w:r>
          </w:p>
          <w:p w14:paraId="0FF90E13" w14:textId="77777777" w:rsidR="00CF376D" w:rsidRDefault="00CF376D" w:rsidP="00795D93">
            <w:r>
              <w:t xml:space="preserve">  },</w:t>
            </w:r>
          </w:p>
          <w:p w14:paraId="609DB243" w14:textId="77777777" w:rsidR="00CF376D" w:rsidRDefault="00CF376D" w:rsidP="00795D93">
            <w:r>
              <w:t xml:space="preserve">  "rendicontazione": {</w:t>
            </w:r>
          </w:p>
          <w:p w14:paraId="1CCC997F" w14:textId="77777777" w:rsidR="00CF376D" w:rsidRDefault="00CF376D" w:rsidP="00795D93">
            <w:r>
              <w:t xml:space="preserve">    "DettaglioRendicontazioneDto": {</w:t>
            </w:r>
          </w:p>
          <w:p w14:paraId="702958DA" w14:textId="77777777" w:rsidR="00CF376D" w:rsidRDefault="00CF376D" w:rsidP="00795D93">
            <w:r>
              <w:t xml:space="preserve">      "identificativoFlussoRendicontazione": "string",</w:t>
            </w:r>
          </w:p>
          <w:p w14:paraId="7D429A7A" w14:textId="77777777" w:rsidR="00CF376D" w:rsidRDefault="00CF376D" w:rsidP="00795D93">
            <w:r>
              <w:t xml:space="preserve">      "dataOraFlussoRendicontazione": "string",</w:t>
            </w:r>
          </w:p>
          <w:p w14:paraId="7F2D411D" w14:textId="77777777" w:rsidR="00CF376D" w:rsidRDefault="00CF376D" w:rsidP="00795D93">
            <w:r>
              <w:t xml:space="preserve">      "identificativoUnivocoRegolamento": "string",</w:t>
            </w:r>
          </w:p>
          <w:p w14:paraId="0627ED0D" w14:textId="77777777" w:rsidR="00CF376D" w:rsidRDefault="00CF376D" w:rsidP="00795D93">
            <w:r>
              <w:t xml:space="preserve">      "deDataRegolamento": "string",</w:t>
            </w:r>
          </w:p>
          <w:p w14:paraId="44BDB469" w14:textId="77777777" w:rsidR="00CF376D" w:rsidRDefault="00CF376D" w:rsidP="00795D93">
            <w:r>
              <w:t xml:space="preserve">      "importoTotalePagamenti": "string",</w:t>
            </w:r>
          </w:p>
          <w:p w14:paraId="3CBEEBD3" w14:textId="77777777" w:rsidR="00CF376D" w:rsidRDefault="00CF376D" w:rsidP="00795D93">
            <w:r>
              <w:t xml:space="preserve">      "ricevute": {</w:t>
            </w:r>
          </w:p>
          <w:p w14:paraId="0369C2AA" w14:textId="77777777" w:rsidR="00CF376D" w:rsidRDefault="00CF376D" w:rsidP="00795D93">
            <w:r>
              <w:t xml:space="preserve">        "page": "int",</w:t>
            </w:r>
          </w:p>
          <w:p w14:paraId="0B5DB267" w14:textId="77777777" w:rsidR="00CF376D" w:rsidRDefault="00CF376D" w:rsidP="00795D93">
            <w:r>
              <w:t xml:space="preserve">        "pageSize": "int",</w:t>
            </w:r>
          </w:p>
          <w:p w14:paraId="2491C733" w14:textId="77777777" w:rsidR="00CF376D" w:rsidRDefault="00CF376D" w:rsidP="00795D93">
            <w:r>
              <w:t xml:space="preserve">        "previousPage": "boolean",</w:t>
            </w:r>
          </w:p>
          <w:p w14:paraId="0793C8B2" w14:textId="77777777" w:rsidR="00CF376D" w:rsidRDefault="00CF376D" w:rsidP="00795D93">
            <w:r>
              <w:t xml:space="preserve">        "nextPage": "boolean",</w:t>
            </w:r>
          </w:p>
          <w:p w14:paraId="4B870DFC" w14:textId="77777777" w:rsidR="00CF376D" w:rsidRDefault="00CF376D" w:rsidP="00795D93">
            <w:r>
              <w:t xml:space="preserve">        "totalPages": "int",</w:t>
            </w:r>
          </w:p>
          <w:p w14:paraId="173054AA" w14:textId="77777777" w:rsidR="00CF376D" w:rsidRDefault="00CF376D" w:rsidP="00795D93">
            <w:r>
              <w:t xml:space="preserve">        "totalRecords": "long",</w:t>
            </w:r>
          </w:p>
          <w:p w14:paraId="342CC89D" w14:textId="77777777" w:rsidR="00CF376D" w:rsidRDefault="00CF376D" w:rsidP="00795D93">
            <w:r>
              <w:t xml:space="preserve">        "list": [</w:t>
            </w:r>
          </w:p>
          <w:p w14:paraId="3518F41F" w14:textId="77777777" w:rsidR="00CF376D" w:rsidRDefault="00CF376D" w:rsidP="00795D93">
            <w:r>
              <w:t xml:space="preserve">          {</w:t>
            </w:r>
          </w:p>
          <w:p w14:paraId="195A0EDF" w14:textId="77777777" w:rsidR="00CF376D" w:rsidRDefault="00CF376D" w:rsidP="00795D93">
            <w:r>
              <w:t xml:space="preserve">            "DettaglioRicevuteRendicontazioneDto": {</w:t>
            </w:r>
          </w:p>
          <w:p w14:paraId="2EF95109" w14:textId="77777777" w:rsidR="00CF376D" w:rsidRDefault="00CF376D" w:rsidP="00795D93">
            <w:r>
              <w:t xml:space="preserve">              "tipoDovuto": "string",</w:t>
            </w:r>
          </w:p>
          <w:p w14:paraId="2DA69FCF" w14:textId="77777777" w:rsidR="00CF376D" w:rsidRDefault="00CF376D" w:rsidP="00795D93">
            <w:r>
              <w:t xml:space="preserve">              "codiceIud": "string",</w:t>
            </w:r>
          </w:p>
          <w:p w14:paraId="6C4DA45C" w14:textId="77777777" w:rsidR="00CF376D" w:rsidRDefault="00CF376D" w:rsidP="00795D93">
            <w:r>
              <w:t xml:space="preserve">              "codiceIuv": "string",</w:t>
            </w:r>
          </w:p>
          <w:p w14:paraId="79A7474B" w14:textId="77777777" w:rsidR="00CF376D" w:rsidRDefault="00CF376D" w:rsidP="00795D93">
            <w:r>
              <w:t xml:space="preserve">              "codiceIur": "string",</w:t>
            </w:r>
          </w:p>
          <w:p w14:paraId="2166FB6A" w14:textId="77777777" w:rsidR="00CF376D" w:rsidRDefault="00CF376D" w:rsidP="00795D93">
            <w:r>
              <w:t xml:space="preserve">              "singoloImportoPagato": "string",</w:t>
            </w:r>
          </w:p>
          <w:p w14:paraId="06C7CC08" w14:textId="77777777" w:rsidR="00CF376D" w:rsidRDefault="00CF376D" w:rsidP="00795D93">
            <w:r>
              <w:t xml:space="preserve">              "deDataEsitoSingoloPagamento": "string",</w:t>
            </w:r>
          </w:p>
          <w:p w14:paraId="39EAFD10" w14:textId="77777777" w:rsidR="00CF376D" w:rsidRDefault="00CF376D" w:rsidP="00795D93">
            <w:r>
              <w:t xml:space="preserve">              "causaleVersamento": "string",</w:t>
            </w:r>
          </w:p>
          <w:p w14:paraId="06FB2476" w14:textId="77777777" w:rsidR="00CF376D" w:rsidRDefault="00CF376D" w:rsidP="00795D93">
            <w:r>
              <w:t xml:space="preserve">              "indiceDatiSingoloPagamento": "int",</w:t>
            </w:r>
          </w:p>
          <w:p w14:paraId="6BB26794" w14:textId="77777777" w:rsidR="00CF376D" w:rsidRDefault="00CF376D" w:rsidP="00795D93">
            <w:r>
              <w:t xml:space="preserve">              "attestante": {</w:t>
            </w:r>
          </w:p>
          <w:p w14:paraId="363C991E" w14:textId="77777777" w:rsidR="00CF376D" w:rsidRDefault="00CF376D" w:rsidP="00795D93">
            <w:r>
              <w:t xml:space="preserve">                "AnagraficaDettaglioDto": {</w:t>
            </w:r>
          </w:p>
          <w:p w14:paraId="4DCAF395" w14:textId="77777777" w:rsidR="00CF376D" w:rsidRDefault="00CF376D" w:rsidP="00795D93">
            <w:r>
              <w:t xml:space="preserve">                  "codice": "string",</w:t>
            </w:r>
          </w:p>
          <w:p w14:paraId="7DEF733E" w14:textId="77777777" w:rsidR="00CF376D" w:rsidRDefault="00CF376D" w:rsidP="00795D93">
            <w:r>
              <w:t xml:space="preserve">                  "anagrafica": "string",</w:t>
            </w:r>
          </w:p>
          <w:p w14:paraId="662502BD" w14:textId="77777777" w:rsidR="00CF376D" w:rsidRDefault="00CF376D" w:rsidP="00795D93">
            <w:r>
              <w:t xml:space="preserve">                  "tipoIdentificativo": "string"</w:t>
            </w:r>
          </w:p>
          <w:p w14:paraId="34E6F82F" w14:textId="77777777" w:rsidR="00CF376D" w:rsidRDefault="00CF376D" w:rsidP="00795D93">
            <w:r>
              <w:t xml:space="preserve">                }</w:t>
            </w:r>
          </w:p>
          <w:p w14:paraId="1BCBEFA7" w14:textId="77777777" w:rsidR="00CF376D" w:rsidRDefault="00CF376D" w:rsidP="00795D93">
            <w:r>
              <w:t xml:space="preserve">              },</w:t>
            </w:r>
          </w:p>
          <w:p w14:paraId="79B5A591" w14:textId="77777777" w:rsidR="00CF376D" w:rsidRDefault="00CF376D" w:rsidP="00795D93">
            <w:r>
              <w:t xml:space="preserve">              "pagatore": {</w:t>
            </w:r>
          </w:p>
          <w:p w14:paraId="489DABF4" w14:textId="77777777" w:rsidR="00CF376D" w:rsidRDefault="00CF376D" w:rsidP="00795D93">
            <w:r>
              <w:t xml:space="preserve">                "AnagraficaDettaglioDto": {</w:t>
            </w:r>
          </w:p>
          <w:p w14:paraId="63DA8847" w14:textId="77777777" w:rsidR="00CF376D" w:rsidRDefault="00CF376D" w:rsidP="00795D93">
            <w:r>
              <w:t xml:space="preserve">                  "codice": "string",</w:t>
            </w:r>
          </w:p>
          <w:p w14:paraId="51AB076D" w14:textId="77777777" w:rsidR="00CF376D" w:rsidRDefault="00CF376D" w:rsidP="00795D93">
            <w:r>
              <w:t xml:space="preserve">                  "anagrafica": "string",</w:t>
            </w:r>
          </w:p>
          <w:p w14:paraId="2948AF33" w14:textId="77777777" w:rsidR="00CF376D" w:rsidRDefault="00CF376D" w:rsidP="00795D93">
            <w:r>
              <w:t xml:space="preserve">                  "tipoIdentificativo": "string"</w:t>
            </w:r>
          </w:p>
          <w:p w14:paraId="6475FFC2" w14:textId="77777777" w:rsidR="00CF376D" w:rsidRDefault="00CF376D" w:rsidP="00795D93">
            <w:r>
              <w:t xml:space="preserve">                }</w:t>
            </w:r>
          </w:p>
          <w:p w14:paraId="1DE19337" w14:textId="77777777" w:rsidR="00CF376D" w:rsidRDefault="00CF376D" w:rsidP="00795D93">
            <w:r>
              <w:t xml:space="preserve">              },</w:t>
            </w:r>
          </w:p>
          <w:p w14:paraId="71D9615F" w14:textId="77777777" w:rsidR="00CF376D" w:rsidRDefault="00CF376D" w:rsidP="00795D93">
            <w:r>
              <w:t xml:space="preserve">              "versante": {</w:t>
            </w:r>
          </w:p>
          <w:p w14:paraId="3B7962C9" w14:textId="77777777" w:rsidR="00CF376D" w:rsidRDefault="00CF376D" w:rsidP="00795D93">
            <w:r>
              <w:t xml:space="preserve">                "AnagraficaDettaglioDto": {</w:t>
            </w:r>
          </w:p>
          <w:p w14:paraId="3ACF9ACD" w14:textId="77777777" w:rsidR="00CF376D" w:rsidRDefault="00CF376D" w:rsidP="00795D93">
            <w:r>
              <w:t xml:space="preserve">                  "codice": "string",</w:t>
            </w:r>
          </w:p>
          <w:p w14:paraId="497285E3" w14:textId="77777777" w:rsidR="00CF376D" w:rsidRDefault="00CF376D" w:rsidP="00795D93">
            <w:r>
              <w:lastRenderedPageBreak/>
              <w:t xml:space="preserve">                  "anagrafica": "string",</w:t>
            </w:r>
          </w:p>
          <w:p w14:paraId="49872005" w14:textId="77777777" w:rsidR="00CF376D" w:rsidRDefault="00CF376D" w:rsidP="00795D93">
            <w:r>
              <w:t xml:space="preserve">                  "tipoIdentificativo": "string"</w:t>
            </w:r>
          </w:p>
          <w:p w14:paraId="5FE42F63" w14:textId="77777777" w:rsidR="00CF376D" w:rsidRDefault="00CF376D" w:rsidP="00795D93">
            <w:r>
              <w:t xml:space="preserve">                }</w:t>
            </w:r>
          </w:p>
          <w:p w14:paraId="4FFAE56C" w14:textId="77777777" w:rsidR="00CF376D" w:rsidRDefault="00CF376D" w:rsidP="00795D93">
            <w:r>
              <w:t xml:space="preserve">              }</w:t>
            </w:r>
          </w:p>
          <w:p w14:paraId="67402EC2" w14:textId="77777777" w:rsidR="00CF376D" w:rsidRDefault="00CF376D" w:rsidP="00795D93">
            <w:r>
              <w:t xml:space="preserve">            }</w:t>
            </w:r>
          </w:p>
          <w:p w14:paraId="244EB01B" w14:textId="77777777" w:rsidR="00CF376D" w:rsidRDefault="00CF376D" w:rsidP="00795D93">
            <w:r>
              <w:t xml:space="preserve">          }</w:t>
            </w:r>
          </w:p>
          <w:p w14:paraId="79C6B74C" w14:textId="77777777" w:rsidR="00CF376D" w:rsidRDefault="00CF376D" w:rsidP="00795D93">
            <w:r>
              <w:t xml:space="preserve">        ]</w:t>
            </w:r>
          </w:p>
          <w:p w14:paraId="5772E75A" w14:textId="77777777" w:rsidR="00CF376D" w:rsidRDefault="00CF376D" w:rsidP="00795D93">
            <w:r>
              <w:t xml:space="preserve">      }</w:t>
            </w:r>
          </w:p>
          <w:p w14:paraId="6E225490" w14:textId="77777777" w:rsidR="00CF376D" w:rsidRDefault="00CF376D" w:rsidP="00795D93">
            <w:r>
              <w:t xml:space="preserve">    }</w:t>
            </w:r>
          </w:p>
          <w:p w14:paraId="36131598" w14:textId="77777777" w:rsidR="00CF376D" w:rsidRDefault="00CF376D" w:rsidP="00795D93">
            <w:r>
              <w:t xml:space="preserve">  },</w:t>
            </w:r>
          </w:p>
          <w:p w14:paraId="153036AC" w14:textId="77777777" w:rsidR="00CF376D" w:rsidRDefault="00CF376D" w:rsidP="00795D93">
            <w:r>
              <w:t xml:space="preserve">  "tesoreria": {</w:t>
            </w:r>
          </w:p>
          <w:p w14:paraId="75AE1EC7" w14:textId="77777777" w:rsidR="00CF376D" w:rsidRDefault="00CF376D" w:rsidP="00795D93">
            <w:r>
              <w:t xml:space="preserve">    "DettaglioTesoreriaDto": {</w:t>
            </w:r>
          </w:p>
          <w:p w14:paraId="33DF9E45" w14:textId="77777777" w:rsidR="00CF376D" w:rsidRDefault="00CF376D" w:rsidP="00795D93">
            <w:r>
              <w:t xml:space="preserve">      "codConto": "string",</w:t>
            </w:r>
          </w:p>
          <w:p w14:paraId="24C79F26" w14:textId="77777777" w:rsidR="00CF376D" w:rsidRDefault="00CF376D" w:rsidP="00795D93">
            <w:r>
              <w:t xml:space="preserve">      "deDataValuta": "string",</w:t>
            </w:r>
          </w:p>
          <w:p w14:paraId="193145BB" w14:textId="77777777" w:rsidR="00CF376D" w:rsidRDefault="00CF376D" w:rsidP="00795D93">
            <w:r>
              <w:t xml:space="preserve">      "deDataContabile": "string",</w:t>
            </w:r>
          </w:p>
          <w:p w14:paraId="124CD102" w14:textId="77777777" w:rsidR="00CF376D" w:rsidRDefault="00CF376D" w:rsidP="00795D93">
            <w:r>
              <w:t xml:space="preserve">      "deImporto": "string",</w:t>
            </w:r>
          </w:p>
          <w:p w14:paraId="27FAE470" w14:textId="77777777" w:rsidR="00CF376D" w:rsidRDefault="00CF376D" w:rsidP="00795D93">
            <w:r>
              <w:t xml:space="preserve">      "codOr1": "string",</w:t>
            </w:r>
          </w:p>
          <w:p w14:paraId="5F1A64B1" w14:textId="77777777" w:rsidR="00CF376D" w:rsidRDefault="00CF376D" w:rsidP="00795D93">
            <w:r>
              <w:t xml:space="preserve">      "deAnnoBolletta": "string",</w:t>
            </w:r>
          </w:p>
          <w:p w14:paraId="1295C97F" w14:textId="77777777" w:rsidR="00CF376D" w:rsidRDefault="00CF376D" w:rsidP="00795D93">
            <w:r>
              <w:t xml:space="preserve">      "codBolletta": "string",</w:t>
            </w:r>
          </w:p>
          <w:p w14:paraId="175FD5E5" w14:textId="77777777" w:rsidR="00CF376D" w:rsidRDefault="00CF376D" w:rsidP="00795D93">
            <w:r>
              <w:t xml:space="preserve">      "singoloImportoCommissioneCaricoPa": "string",</w:t>
            </w:r>
          </w:p>
          <w:p w14:paraId="529D73FA" w14:textId="77777777" w:rsidR="00CF376D" w:rsidRDefault="00CF376D" w:rsidP="00795D93">
            <w:r>
              <w:t xml:space="preserve">      "codIdDominio": "string",</w:t>
            </w:r>
          </w:p>
          <w:p w14:paraId="7D772A17" w14:textId="77777777" w:rsidR="00CF376D" w:rsidRDefault="00CF376D" w:rsidP="00795D93">
            <w:r>
              <w:t xml:space="preserve">      "deDataRicezione": "string",</w:t>
            </w:r>
          </w:p>
          <w:p w14:paraId="5F96A040" w14:textId="77777777" w:rsidR="00CF376D" w:rsidRDefault="00CF376D" w:rsidP="00795D93">
            <w:r>
              <w:t xml:space="preserve">      "deAnnoDocumento": "string",</w:t>
            </w:r>
          </w:p>
          <w:p w14:paraId="308EA6AB" w14:textId="77777777" w:rsidR="00CF376D" w:rsidRDefault="00CF376D" w:rsidP="00795D93">
            <w:r>
              <w:t xml:space="preserve">      "codDocumento": "string",</w:t>
            </w:r>
          </w:p>
          <w:p w14:paraId="6B9CCBC7" w14:textId="77777777" w:rsidR="00CF376D" w:rsidRDefault="00CF376D" w:rsidP="00795D93">
            <w:r>
              <w:t xml:space="preserve">      "deAnnoProvvisorio": "string",</w:t>
            </w:r>
          </w:p>
          <w:p w14:paraId="79429371" w14:textId="77777777" w:rsidR="00CF376D" w:rsidRDefault="00CF376D" w:rsidP="00795D93">
            <w:r>
              <w:t xml:space="preserve">      "codProvvisorio": "string",</w:t>
            </w:r>
          </w:p>
          <w:p w14:paraId="0A1F4386" w14:textId="77777777" w:rsidR="00CF376D" w:rsidRDefault="00CF376D" w:rsidP="00795D93">
            <w:r>
              <w:t xml:space="preserve">      "deCausaleT": "string",</w:t>
            </w:r>
          </w:p>
          <w:p w14:paraId="6C6E2DB0" w14:textId="77777777" w:rsidR="00CF376D" w:rsidRDefault="00CF376D" w:rsidP="00795D93">
            <w:r>
              <w:t xml:space="preserve">      "dtEffettivaSospeso": "date",</w:t>
            </w:r>
          </w:p>
          <w:p w14:paraId="59DBBA1D" w14:textId="77777777" w:rsidR="00CF376D" w:rsidRDefault="00CF376D" w:rsidP="00795D93">
            <w:r>
              <w:t xml:space="preserve">      "codiceGestionaleProvvisorio": "string"</w:t>
            </w:r>
          </w:p>
          <w:p w14:paraId="5D7FCA11" w14:textId="77777777" w:rsidR="00CF376D" w:rsidRDefault="00CF376D" w:rsidP="00795D93">
            <w:r>
              <w:t xml:space="preserve">    }</w:t>
            </w:r>
          </w:p>
          <w:p w14:paraId="0A77DEB9" w14:textId="77777777" w:rsidR="00CF376D" w:rsidRDefault="00CF376D" w:rsidP="00795D93">
            <w:r>
              <w:t xml:space="preserve">  },</w:t>
            </w:r>
          </w:p>
          <w:p w14:paraId="33A80BF1" w14:textId="77777777" w:rsidR="00CF376D" w:rsidRDefault="00CF376D" w:rsidP="00795D93">
            <w:r>
              <w:t xml:space="preserve">  "ricevuta": {</w:t>
            </w:r>
          </w:p>
          <w:p w14:paraId="50DEE0E2" w14:textId="77777777" w:rsidR="00CF376D" w:rsidRDefault="00CF376D" w:rsidP="00795D93">
            <w:r>
              <w:t xml:space="preserve">    "DettaglioRicevutaTelematicaDto": {</w:t>
            </w:r>
          </w:p>
          <w:p w14:paraId="1166311F" w14:textId="77777777" w:rsidR="00CF376D" w:rsidRDefault="00CF376D" w:rsidP="00795D93">
            <w:r>
              <w:t xml:space="preserve">      "tipoDovuto": "string",</w:t>
            </w:r>
          </w:p>
          <w:p w14:paraId="18771EC6" w14:textId="77777777" w:rsidR="00CF376D" w:rsidRDefault="00CF376D" w:rsidP="00795D93">
            <w:r>
              <w:t xml:space="preserve">      "codiceIud": "string",</w:t>
            </w:r>
          </w:p>
          <w:p w14:paraId="2CE4415C" w14:textId="77777777" w:rsidR="00CF376D" w:rsidRDefault="00CF376D" w:rsidP="00795D93">
            <w:r>
              <w:t xml:space="preserve">      "codiceIuv": "string",</w:t>
            </w:r>
          </w:p>
          <w:p w14:paraId="4BAC3F70" w14:textId="77777777" w:rsidR="00CF376D" w:rsidRDefault="00CF376D" w:rsidP="00795D93">
            <w:r>
              <w:t xml:space="preserve">      "codiceIur": "string",</w:t>
            </w:r>
          </w:p>
          <w:p w14:paraId="2A0A7D70" w14:textId="77777777" w:rsidR="00CF376D" w:rsidRDefault="00CF376D" w:rsidP="00795D93">
            <w:r>
              <w:t xml:space="preserve">      "singoloImportoPagato": "string",</w:t>
            </w:r>
          </w:p>
          <w:p w14:paraId="6F7AEBAE" w14:textId="77777777" w:rsidR="00CF376D" w:rsidRDefault="00CF376D" w:rsidP="00795D93">
            <w:r>
              <w:t xml:space="preserve">      "deDataEsitoSingoloPagamento": "string",</w:t>
            </w:r>
          </w:p>
          <w:p w14:paraId="59B062AD" w14:textId="77777777" w:rsidR="00CF376D" w:rsidRDefault="00CF376D" w:rsidP="00795D93">
            <w:r>
              <w:t xml:space="preserve">      "causaleVersamento": "string",</w:t>
            </w:r>
          </w:p>
          <w:p w14:paraId="5EC67969" w14:textId="77777777" w:rsidR="00CF376D" w:rsidRDefault="00CF376D" w:rsidP="00795D93">
            <w:r>
              <w:t xml:space="preserve">      "attestante": {</w:t>
            </w:r>
          </w:p>
          <w:p w14:paraId="7F2CA6EE" w14:textId="77777777" w:rsidR="00CF376D" w:rsidRDefault="00CF376D" w:rsidP="00795D93">
            <w:r>
              <w:t xml:space="preserve">        "AnagraficaDettaglioDto": {</w:t>
            </w:r>
          </w:p>
          <w:p w14:paraId="6F0CE6FA" w14:textId="77777777" w:rsidR="00CF376D" w:rsidRDefault="00CF376D" w:rsidP="00795D93">
            <w:r>
              <w:t xml:space="preserve">          "codice": "string",</w:t>
            </w:r>
          </w:p>
          <w:p w14:paraId="5D060206" w14:textId="77777777" w:rsidR="00CF376D" w:rsidRDefault="00CF376D" w:rsidP="00795D93">
            <w:r>
              <w:t xml:space="preserve">          "anagrafica": "string",</w:t>
            </w:r>
          </w:p>
          <w:p w14:paraId="4A888E19" w14:textId="77777777" w:rsidR="00CF376D" w:rsidRDefault="00CF376D" w:rsidP="00795D93">
            <w:r>
              <w:t xml:space="preserve">          "tipoIdentificativo": "string"</w:t>
            </w:r>
          </w:p>
          <w:p w14:paraId="73C040D3" w14:textId="77777777" w:rsidR="00CF376D" w:rsidRDefault="00CF376D" w:rsidP="00795D93">
            <w:r>
              <w:lastRenderedPageBreak/>
              <w:t xml:space="preserve">        }</w:t>
            </w:r>
          </w:p>
          <w:p w14:paraId="3183E680" w14:textId="77777777" w:rsidR="00CF376D" w:rsidRDefault="00CF376D" w:rsidP="00795D93">
            <w:r>
              <w:t xml:space="preserve">      },</w:t>
            </w:r>
          </w:p>
          <w:p w14:paraId="2C2E7C1E" w14:textId="77777777" w:rsidR="00CF376D" w:rsidRDefault="00CF376D" w:rsidP="00795D93">
            <w:r>
              <w:t xml:space="preserve">      "pagatore": {</w:t>
            </w:r>
          </w:p>
          <w:p w14:paraId="0E5C468B" w14:textId="77777777" w:rsidR="00CF376D" w:rsidRDefault="00CF376D" w:rsidP="00795D93">
            <w:r>
              <w:t xml:space="preserve">        "AnagraficaDettaglioDto": {</w:t>
            </w:r>
          </w:p>
          <w:p w14:paraId="050B0C74" w14:textId="77777777" w:rsidR="00CF376D" w:rsidRDefault="00CF376D" w:rsidP="00795D93">
            <w:r>
              <w:t xml:space="preserve">          "codice": "string",</w:t>
            </w:r>
          </w:p>
          <w:p w14:paraId="13E97C56" w14:textId="77777777" w:rsidR="00CF376D" w:rsidRDefault="00CF376D" w:rsidP="00795D93">
            <w:r>
              <w:t xml:space="preserve">          "anagrafica": "string",</w:t>
            </w:r>
          </w:p>
          <w:p w14:paraId="7F539993" w14:textId="77777777" w:rsidR="00CF376D" w:rsidRDefault="00CF376D" w:rsidP="00795D93">
            <w:r>
              <w:t xml:space="preserve">          "tipoIdentificativo": "string"</w:t>
            </w:r>
          </w:p>
          <w:p w14:paraId="45378E4B" w14:textId="77777777" w:rsidR="00CF376D" w:rsidRDefault="00CF376D" w:rsidP="00795D93">
            <w:r>
              <w:t xml:space="preserve">        }</w:t>
            </w:r>
          </w:p>
          <w:p w14:paraId="7F5AB0AE" w14:textId="77777777" w:rsidR="00CF376D" w:rsidRDefault="00CF376D" w:rsidP="00795D93">
            <w:r>
              <w:t xml:space="preserve">      },</w:t>
            </w:r>
          </w:p>
          <w:p w14:paraId="5538F075" w14:textId="77777777" w:rsidR="00CF376D" w:rsidRDefault="00CF376D" w:rsidP="00795D93">
            <w:r>
              <w:t xml:space="preserve">      "versante": {</w:t>
            </w:r>
          </w:p>
          <w:p w14:paraId="046D8C0E" w14:textId="77777777" w:rsidR="00CF376D" w:rsidRDefault="00CF376D" w:rsidP="00795D93">
            <w:r>
              <w:t xml:space="preserve">        "AnagraficaDettaglioDto": {</w:t>
            </w:r>
          </w:p>
          <w:p w14:paraId="79A29680" w14:textId="77777777" w:rsidR="00CF376D" w:rsidRDefault="00CF376D" w:rsidP="00795D93">
            <w:r>
              <w:t xml:space="preserve">          "codice": "string",</w:t>
            </w:r>
          </w:p>
          <w:p w14:paraId="6D74AD26" w14:textId="77777777" w:rsidR="00CF376D" w:rsidRDefault="00CF376D" w:rsidP="00795D93">
            <w:r>
              <w:t xml:space="preserve">          "anagrafica": "string",</w:t>
            </w:r>
          </w:p>
          <w:p w14:paraId="3023865D" w14:textId="77777777" w:rsidR="00CF376D" w:rsidRDefault="00CF376D" w:rsidP="00795D93">
            <w:r>
              <w:t xml:space="preserve">          "tipoIdentificativo": "string"</w:t>
            </w:r>
          </w:p>
          <w:p w14:paraId="5DE6657D" w14:textId="77777777" w:rsidR="00CF376D" w:rsidRDefault="00CF376D" w:rsidP="00795D93">
            <w:r>
              <w:t xml:space="preserve">        }</w:t>
            </w:r>
          </w:p>
          <w:p w14:paraId="6AD06617" w14:textId="77777777" w:rsidR="00CF376D" w:rsidRDefault="00CF376D" w:rsidP="00795D93">
            <w:r>
              <w:t xml:space="preserve">      }</w:t>
            </w:r>
          </w:p>
          <w:p w14:paraId="57E97FF5" w14:textId="77777777" w:rsidR="00CF376D" w:rsidRDefault="00CF376D" w:rsidP="00795D93">
            <w:r>
              <w:t xml:space="preserve">    }</w:t>
            </w:r>
          </w:p>
          <w:p w14:paraId="33DEC0BB" w14:textId="77777777" w:rsidR="00CF376D" w:rsidRDefault="00CF376D" w:rsidP="00795D93">
            <w:r>
              <w:t xml:space="preserve">  }</w:t>
            </w:r>
          </w:p>
          <w:p w14:paraId="0394A0E7" w14:textId="77777777" w:rsidR="00CF376D" w:rsidRPr="006E29CF" w:rsidRDefault="00CF376D" w:rsidP="00795D93">
            <w:r>
              <w:t>}</w:t>
            </w:r>
          </w:p>
        </w:tc>
      </w:tr>
      <w:tr w:rsidR="00CF376D" w:rsidRPr="006E29CF" w14:paraId="015A8480" w14:textId="77777777" w:rsidTr="00795D93">
        <w:tc>
          <w:tcPr>
            <w:tcW w:w="1552" w:type="dxa"/>
          </w:tcPr>
          <w:p w14:paraId="685561B1" w14:textId="77777777" w:rsidR="00CF376D" w:rsidRPr="006E29CF" w:rsidRDefault="00CF376D" w:rsidP="00795D93">
            <w:r w:rsidRPr="006E29CF">
              <w:lastRenderedPageBreak/>
              <w:t xml:space="preserve">Fault Response </w:t>
            </w:r>
          </w:p>
        </w:tc>
        <w:tc>
          <w:tcPr>
            <w:tcW w:w="7798" w:type="dxa"/>
          </w:tcPr>
          <w:p w14:paraId="2E91BD83" w14:textId="77777777" w:rsidR="00CF376D" w:rsidRPr="006E29CF" w:rsidRDefault="00CF376D" w:rsidP="00795D93">
            <w:pPr>
              <w:rPr>
                <w:lang w:val="en-US"/>
              </w:rPr>
            </w:pPr>
            <w:r w:rsidRPr="006E29CF">
              <w:rPr>
                <w:lang w:val="en-US"/>
              </w:rPr>
              <w:t>{</w:t>
            </w:r>
          </w:p>
          <w:p w14:paraId="282007E2"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6FDB32E7"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473CC4E6" w14:textId="77777777" w:rsidR="00CF376D" w:rsidRPr="006E29CF" w:rsidRDefault="00CF376D" w:rsidP="00795D93">
            <w:r w:rsidRPr="006E29CF">
              <w:t>}</w:t>
            </w:r>
          </w:p>
        </w:tc>
      </w:tr>
    </w:tbl>
    <w:p w14:paraId="0899C6EB" w14:textId="77777777" w:rsidR="00CF376D" w:rsidRDefault="00CF376D" w:rsidP="00CF376D"/>
    <w:p w14:paraId="0E70E37E" w14:textId="77777777" w:rsidR="00CF376D" w:rsidRDefault="00CF376D" w:rsidP="00CF376D"/>
    <w:p w14:paraId="1BD407A5" w14:textId="77777777" w:rsidR="00CF376D" w:rsidRDefault="00CF376D" w:rsidP="00CF376D"/>
    <w:p w14:paraId="3035FCE0" w14:textId="77777777" w:rsidR="00CF376D" w:rsidRPr="00E9612D" w:rsidRDefault="00CF376D" w:rsidP="00CF376D"/>
    <w:p w14:paraId="2232FADA" w14:textId="77777777" w:rsidR="00CF376D" w:rsidRPr="002A4D7D" w:rsidRDefault="00CF376D" w:rsidP="00CF376D">
      <w:pPr>
        <w:pStyle w:val="Titolo3"/>
        <w:rPr>
          <w:rStyle w:val="Enfasigrassetto"/>
          <w:b w:val="0"/>
        </w:rPr>
      </w:pPr>
      <w:bookmarkStart w:id="31" w:name="_Toc35537003"/>
      <w:bookmarkStart w:id="32" w:name="_Toc36042120"/>
      <w:r>
        <w:rPr>
          <w:rStyle w:val="Enfasigrassetto"/>
          <w:b w:val="0"/>
        </w:rPr>
        <w:t>Visualizza dettaglio Riconciliazione (not in ‘IUF_NO_TES’,’IUV_NO_RT’)</w:t>
      </w:r>
      <w:bookmarkEnd w:id="31"/>
      <w:bookmarkEnd w:id="32"/>
    </w:p>
    <w:tbl>
      <w:tblPr>
        <w:tblStyle w:val="TableGrid0"/>
        <w:tblW w:w="0" w:type="auto"/>
        <w:tblLook w:val="04A0" w:firstRow="1" w:lastRow="0" w:firstColumn="1" w:lastColumn="0" w:noHBand="0" w:noVBand="1"/>
      </w:tblPr>
      <w:tblGrid>
        <w:gridCol w:w="1552"/>
        <w:gridCol w:w="7798"/>
      </w:tblGrid>
      <w:tr w:rsidR="00CF376D" w:rsidRPr="006E29CF" w14:paraId="79401108" w14:textId="77777777" w:rsidTr="00795D93">
        <w:tc>
          <w:tcPr>
            <w:tcW w:w="1552" w:type="dxa"/>
          </w:tcPr>
          <w:p w14:paraId="18CE3462" w14:textId="77777777" w:rsidR="00CF376D" w:rsidRPr="006E29CF" w:rsidRDefault="00CF376D" w:rsidP="00795D93">
            <w:r>
              <w:t xml:space="preserve">Descrizione </w:t>
            </w:r>
            <w:r w:rsidRPr="006E29CF">
              <w:t>Servizio</w:t>
            </w:r>
          </w:p>
        </w:tc>
        <w:tc>
          <w:tcPr>
            <w:tcW w:w="7798" w:type="dxa"/>
          </w:tcPr>
          <w:p w14:paraId="39BC51C1" w14:textId="77777777" w:rsidR="00CF376D" w:rsidRDefault="00CF376D" w:rsidP="00795D93">
            <w:r>
              <w:t>Restituisce il dettaglio di una Riconciliazione.</w:t>
            </w:r>
          </w:p>
          <w:p w14:paraId="08993983" w14:textId="77777777" w:rsidR="00CF376D" w:rsidRPr="006E29CF" w:rsidRDefault="00CF376D" w:rsidP="00795D93">
            <w:r>
              <w:t>classificazioneCompletezza not in ('IUF_NO_TES' ,'IUV_NO_RT')</w:t>
            </w:r>
          </w:p>
        </w:tc>
      </w:tr>
      <w:tr w:rsidR="00CF376D" w:rsidRPr="006E29CF" w14:paraId="0709B8AA" w14:textId="77777777" w:rsidTr="00795D93">
        <w:tc>
          <w:tcPr>
            <w:tcW w:w="1552" w:type="dxa"/>
          </w:tcPr>
          <w:p w14:paraId="29DA53D2" w14:textId="77777777" w:rsidR="00CF376D" w:rsidRPr="006E29CF" w:rsidRDefault="00CF376D" w:rsidP="00795D93">
            <w:r w:rsidRPr="006E29CF">
              <w:t>Servizio</w:t>
            </w:r>
          </w:p>
        </w:tc>
        <w:tc>
          <w:tcPr>
            <w:tcW w:w="7798" w:type="dxa"/>
          </w:tcPr>
          <w:p w14:paraId="37CE7921" w14:textId="77777777" w:rsidR="00CF376D" w:rsidRPr="00D758B4" w:rsidRDefault="00CF376D" w:rsidP="00795D93">
            <w:r w:rsidRPr="00D758B4">
              <w:t>visualizzaDettaglioRendicontazione</w:t>
            </w:r>
          </w:p>
        </w:tc>
      </w:tr>
      <w:tr w:rsidR="00CF376D" w:rsidRPr="006E29CF" w14:paraId="0F4179A4" w14:textId="77777777" w:rsidTr="00795D93">
        <w:tc>
          <w:tcPr>
            <w:tcW w:w="1552" w:type="dxa"/>
          </w:tcPr>
          <w:p w14:paraId="1AFE04C9" w14:textId="77777777" w:rsidR="00CF376D" w:rsidRPr="006E29CF" w:rsidRDefault="00CF376D" w:rsidP="00795D93">
            <w:r>
              <w:t>Tipo servizio</w:t>
            </w:r>
          </w:p>
        </w:tc>
        <w:tc>
          <w:tcPr>
            <w:tcW w:w="7798" w:type="dxa"/>
          </w:tcPr>
          <w:p w14:paraId="1E0A613F" w14:textId="77777777" w:rsidR="00CF376D" w:rsidRPr="00A24AB2" w:rsidRDefault="00CF376D" w:rsidP="00795D93">
            <w:r w:rsidRPr="00A24AB2">
              <w:t>REST</w:t>
            </w:r>
          </w:p>
        </w:tc>
      </w:tr>
      <w:tr w:rsidR="00CF376D" w:rsidRPr="006E29CF" w14:paraId="7EC14C1C" w14:textId="77777777" w:rsidTr="00795D93">
        <w:tc>
          <w:tcPr>
            <w:tcW w:w="1552" w:type="dxa"/>
          </w:tcPr>
          <w:p w14:paraId="5DE4548E" w14:textId="77777777" w:rsidR="00CF376D" w:rsidRPr="006E29CF" w:rsidRDefault="00CF376D" w:rsidP="00795D93">
            <w:r w:rsidRPr="006E29CF">
              <w:t>Endpoint</w:t>
            </w:r>
          </w:p>
        </w:tc>
        <w:tc>
          <w:tcPr>
            <w:tcW w:w="7798" w:type="dxa"/>
          </w:tcPr>
          <w:p w14:paraId="1B8CAC79" w14:textId="77777777" w:rsidR="00CF376D" w:rsidRPr="006E29CF" w:rsidRDefault="00CF376D" w:rsidP="00795D93">
            <w:r>
              <w:rPr>
                <w:rStyle w:val="Collegamentoipertestuale"/>
                <w:lang w:val="it-IT"/>
              </w:rPr>
              <w:t>/api/</w:t>
            </w:r>
            <w:r w:rsidRPr="008C6B1A">
              <w:rPr>
                <w:rStyle w:val="Collegamentoipertestuale"/>
                <w:lang w:val="it-IT"/>
              </w:rPr>
              <w:t>riconciliazioni</w:t>
            </w:r>
            <w:r>
              <w:rPr>
                <w:rStyle w:val="Collegamentoipertestuale"/>
                <w:lang w:val="it-IT"/>
              </w:rPr>
              <w:t>/</w:t>
            </w:r>
            <w:r w:rsidRPr="00D758B4">
              <w:rPr>
                <w:rStyle w:val="Collegamentoipertestuale"/>
                <w:lang w:val="it-IT"/>
              </w:rPr>
              <w:t>visualizzaDettaglio</w:t>
            </w:r>
          </w:p>
        </w:tc>
      </w:tr>
      <w:tr w:rsidR="00CF376D" w:rsidRPr="006E29CF" w14:paraId="3FE82C3E" w14:textId="77777777" w:rsidTr="00795D93">
        <w:tc>
          <w:tcPr>
            <w:tcW w:w="1552" w:type="dxa"/>
          </w:tcPr>
          <w:p w14:paraId="5891CA2D" w14:textId="77777777" w:rsidR="00CF376D" w:rsidRPr="006E29CF" w:rsidRDefault="00CF376D" w:rsidP="00795D93">
            <w:r w:rsidRPr="006E29CF">
              <w:t>Authentication</w:t>
            </w:r>
          </w:p>
        </w:tc>
        <w:tc>
          <w:tcPr>
            <w:tcW w:w="7798" w:type="dxa"/>
          </w:tcPr>
          <w:p w14:paraId="6C0611DD" w14:textId="77777777" w:rsidR="00CF376D" w:rsidRPr="006E29CF" w:rsidRDefault="00CF376D" w:rsidP="00795D93">
            <w:r>
              <w:t>Not required</w:t>
            </w:r>
          </w:p>
        </w:tc>
      </w:tr>
      <w:tr w:rsidR="00CF376D" w:rsidRPr="006E29CF" w14:paraId="21F58C45" w14:textId="77777777" w:rsidTr="00795D93">
        <w:tc>
          <w:tcPr>
            <w:tcW w:w="1552" w:type="dxa"/>
          </w:tcPr>
          <w:p w14:paraId="48F62229" w14:textId="77777777" w:rsidR="00CF376D" w:rsidRPr="006E29CF" w:rsidRDefault="00CF376D" w:rsidP="00795D93">
            <w:r w:rsidRPr="006E29CF">
              <w:t>Method</w:t>
            </w:r>
          </w:p>
        </w:tc>
        <w:tc>
          <w:tcPr>
            <w:tcW w:w="7798" w:type="dxa"/>
          </w:tcPr>
          <w:p w14:paraId="25895E5B" w14:textId="77777777" w:rsidR="00CF376D" w:rsidRPr="006E29CF" w:rsidRDefault="00CF376D" w:rsidP="00795D93">
            <w:r>
              <w:t>GET</w:t>
            </w:r>
          </w:p>
        </w:tc>
      </w:tr>
      <w:tr w:rsidR="00CF376D" w:rsidRPr="006E29CF" w14:paraId="0EC87CDC" w14:textId="77777777" w:rsidTr="00795D93">
        <w:tc>
          <w:tcPr>
            <w:tcW w:w="1552" w:type="dxa"/>
          </w:tcPr>
          <w:p w14:paraId="64130A48" w14:textId="77777777" w:rsidR="00CF376D" w:rsidRPr="006E29CF" w:rsidRDefault="00CF376D" w:rsidP="00795D93">
            <w:r w:rsidRPr="006E29CF">
              <w:t>Consumes</w:t>
            </w:r>
          </w:p>
        </w:tc>
        <w:tc>
          <w:tcPr>
            <w:tcW w:w="7798" w:type="dxa"/>
          </w:tcPr>
          <w:p w14:paraId="497E567B" w14:textId="77777777" w:rsidR="00CF376D" w:rsidRPr="006E29CF" w:rsidRDefault="00CF376D" w:rsidP="00795D93">
            <w:r>
              <w:t>Parameters</w:t>
            </w:r>
          </w:p>
        </w:tc>
      </w:tr>
      <w:tr w:rsidR="00CF376D" w:rsidRPr="006E29CF" w14:paraId="482E220F" w14:textId="77777777" w:rsidTr="00795D93">
        <w:tc>
          <w:tcPr>
            <w:tcW w:w="1552" w:type="dxa"/>
          </w:tcPr>
          <w:p w14:paraId="3C6AC509" w14:textId="77777777" w:rsidR="00CF376D" w:rsidRPr="006E29CF" w:rsidRDefault="00CF376D" w:rsidP="00795D93">
            <w:r w:rsidRPr="006E29CF">
              <w:t>Produces</w:t>
            </w:r>
          </w:p>
        </w:tc>
        <w:tc>
          <w:tcPr>
            <w:tcW w:w="7798" w:type="dxa"/>
          </w:tcPr>
          <w:p w14:paraId="6715BE30" w14:textId="77777777" w:rsidR="00CF376D" w:rsidRPr="006E29CF" w:rsidRDefault="00CF376D" w:rsidP="00795D93">
            <w:r w:rsidRPr="006E29CF">
              <w:t>application/json</w:t>
            </w:r>
          </w:p>
        </w:tc>
      </w:tr>
      <w:tr w:rsidR="00CF376D" w:rsidRPr="006E29CF" w14:paraId="2D43D002" w14:textId="77777777" w:rsidTr="00795D93">
        <w:tc>
          <w:tcPr>
            <w:tcW w:w="1552" w:type="dxa"/>
          </w:tcPr>
          <w:p w14:paraId="2CDD857F" w14:textId="77777777" w:rsidR="00CF376D" w:rsidRPr="006E29CF" w:rsidRDefault="00CF376D" w:rsidP="00795D93">
            <w:r w:rsidRPr="006E29CF">
              <w:t xml:space="preserve">Payload </w:t>
            </w:r>
          </w:p>
        </w:tc>
        <w:tc>
          <w:tcPr>
            <w:tcW w:w="7798" w:type="dxa"/>
          </w:tcPr>
          <w:p w14:paraId="49573021" w14:textId="77777777" w:rsidR="00CF376D" w:rsidRDefault="00CF376D" w:rsidP="00795D93">
            <w:r>
              <w:t>@RequestParam(required = true) String codIpa,</w:t>
            </w:r>
            <w:r>
              <w:tab/>
            </w:r>
            <w:r>
              <w:tab/>
            </w:r>
            <w:r>
              <w:tab/>
            </w:r>
            <w:r>
              <w:tab/>
            </w:r>
          </w:p>
          <w:p w14:paraId="30DE3768" w14:textId="77777777" w:rsidR="00CF376D" w:rsidRDefault="00CF376D" w:rsidP="00795D93">
            <w:r>
              <w:t>@RequestParam(required = false) String classificazioneCompletezza,</w:t>
            </w:r>
          </w:p>
          <w:p w14:paraId="58006D51" w14:textId="77777777" w:rsidR="00CF376D" w:rsidRDefault="00CF376D" w:rsidP="00795D93">
            <w:r>
              <w:t>@RequestParam(required = false) String codiceIuv,</w:t>
            </w:r>
          </w:p>
          <w:p w14:paraId="236EA2C8" w14:textId="77777777" w:rsidR="00CF376D" w:rsidRDefault="00CF376D" w:rsidP="00795D93">
            <w:r>
              <w:t>@RequestParam(required = false) String identificativoFlussoRendicontazione,</w:t>
            </w:r>
          </w:p>
          <w:p w14:paraId="66678AC7" w14:textId="77777777" w:rsidR="00CF376D" w:rsidRPr="006E29CF" w:rsidRDefault="00CF376D" w:rsidP="00795D93">
            <w:r>
              <w:lastRenderedPageBreak/>
              <w:t>@RequestParam(required = false) String codiceIud</w:t>
            </w:r>
          </w:p>
        </w:tc>
      </w:tr>
      <w:tr w:rsidR="00CF376D" w:rsidRPr="006E29CF" w14:paraId="04C90BFE" w14:textId="77777777" w:rsidTr="00795D93">
        <w:tc>
          <w:tcPr>
            <w:tcW w:w="1552" w:type="dxa"/>
          </w:tcPr>
          <w:p w14:paraId="1D8F9CCB" w14:textId="77777777" w:rsidR="00CF376D" w:rsidRPr="006E29CF" w:rsidRDefault="00CF376D" w:rsidP="00795D93">
            <w:r w:rsidRPr="006E29CF">
              <w:lastRenderedPageBreak/>
              <w:t xml:space="preserve">Response </w:t>
            </w:r>
          </w:p>
        </w:tc>
        <w:tc>
          <w:tcPr>
            <w:tcW w:w="7798" w:type="dxa"/>
          </w:tcPr>
          <w:p w14:paraId="297ED6D6" w14:textId="77777777" w:rsidR="00CF376D" w:rsidRDefault="00CF376D" w:rsidP="00795D93">
            <w:r>
              <w:t>{</w:t>
            </w:r>
          </w:p>
          <w:p w14:paraId="0204A756" w14:textId="77777777" w:rsidR="00CF376D" w:rsidRDefault="00CF376D" w:rsidP="00795D93">
            <w:r>
              <w:t xml:space="preserve">  "VisualizzaCompletaDto": {</w:t>
            </w:r>
          </w:p>
          <w:p w14:paraId="07944EAF" w14:textId="77777777" w:rsidR="00CF376D" w:rsidRDefault="00CF376D" w:rsidP="00795D93">
            <w:r>
              <w:t xml:space="preserve">    "codiceIpaEnte": "string",</w:t>
            </w:r>
          </w:p>
          <w:p w14:paraId="5F9B4B25" w14:textId="77777777" w:rsidR="00CF376D" w:rsidRDefault="00CF376D" w:rsidP="00795D93">
            <w:r>
              <w:t xml:space="preserve">    "codiceIuv": "string",</w:t>
            </w:r>
          </w:p>
          <w:p w14:paraId="639EA46B" w14:textId="77777777" w:rsidR="00CF376D" w:rsidRDefault="00CF376D" w:rsidP="00795D93">
            <w:r>
              <w:t xml:space="preserve">    "identificativoUnivocoRiscossione": "string",</w:t>
            </w:r>
          </w:p>
          <w:p w14:paraId="5816938E" w14:textId="77777777" w:rsidR="00CF376D" w:rsidRDefault="00CF376D" w:rsidP="00795D93">
            <w:r>
              <w:t xml:space="preserve">    "identificativoFlussoRendicontazione": "string",</w:t>
            </w:r>
          </w:p>
          <w:p w14:paraId="7527A3FF" w14:textId="77777777" w:rsidR="00CF376D" w:rsidRDefault="00CF376D" w:rsidP="00795D93">
            <w:r>
              <w:t xml:space="preserve">    "esitoSingoloPagamento": "string",</w:t>
            </w:r>
          </w:p>
          <w:p w14:paraId="0CCB5FAE" w14:textId="77777777" w:rsidR="00CF376D" w:rsidRDefault="00CF376D" w:rsidP="00795D93">
            <w:r>
              <w:t xml:space="preserve">    "rowClass": "string",</w:t>
            </w:r>
          </w:p>
          <w:p w14:paraId="71225B5E" w14:textId="77777777" w:rsidR="00CF376D" w:rsidRDefault="00CF376D" w:rsidP="00795D93">
            <w:r>
              <w:t xml:space="preserve">    "identificativoRiversamento": "string",</w:t>
            </w:r>
          </w:p>
          <w:p w14:paraId="4E181817" w14:textId="77777777" w:rsidR="00CF376D" w:rsidRDefault="00CF376D" w:rsidP="00795D93">
            <w:r>
              <w:t xml:space="preserve">    "SegnalazioneTO": {</w:t>
            </w:r>
          </w:p>
          <w:p w14:paraId="0D60F669" w14:textId="77777777" w:rsidR="00CF376D" w:rsidRDefault="00CF376D" w:rsidP="00795D93">
            <w:r>
              <w:t xml:space="preserve">      "EnteTo": {</w:t>
            </w:r>
          </w:p>
          <w:p w14:paraId="5BD9DBA1" w14:textId="77777777" w:rsidR="00CF376D" w:rsidRDefault="00CF376D" w:rsidP="00795D93">
            <w:r>
              <w:t xml:space="preserve">        "id": "long",</w:t>
            </w:r>
          </w:p>
          <w:p w14:paraId="4FCBA640" w14:textId="77777777" w:rsidR="00CF376D" w:rsidRDefault="00CF376D" w:rsidP="00795D93">
            <w:r>
              <w:t xml:space="preserve">        "codIpaEnte": "string",</w:t>
            </w:r>
          </w:p>
          <w:p w14:paraId="52B5BB44" w14:textId="77777777" w:rsidR="00CF376D" w:rsidRDefault="00CF376D" w:rsidP="00795D93">
            <w:r>
              <w:t xml:space="preserve">        "codiceFiscaleEnte": "string",</w:t>
            </w:r>
          </w:p>
          <w:p w14:paraId="20DE0DA0" w14:textId="77777777" w:rsidR="00CF376D" w:rsidRDefault="00CF376D" w:rsidP="00795D93">
            <w:r>
              <w:t xml:space="preserve">        "deNomeEnte": "string",</w:t>
            </w:r>
          </w:p>
          <w:p w14:paraId="01BD7883" w14:textId="77777777" w:rsidR="00CF376D" w:rsidRDefault="00CF376D" w:rsidP="00795D93">
            <w:r>
              <w:t xml:space="preserve">        "dtCreazione": "date",</w:t>
            </w:r>
          </w:p>
          <w:p w14:paraId="5CC4F4B5" w14:textId="77777777" w:rsidR="00CF376D" w:rsidRDefault="00CF376D" w:rsidP="00795D93">
            <w:r>
              <w:t xml:space="preserve">        "dtUltimaModifica": "date",</w:t>
            </w:r>
          </w:p>
          <w:p w14:paraId="0AECA9AA" w14:textId="77777777" w:rsidR="00CF376D" w:rsidRDefault="00CF376D" w:rsidP="00795D93">
            <w:r>
              <w:t xml:space="preserve">        "emailAmministratore": "string",</w:t>
            </w:r>
          </w:p>
          <w:p w14:paraId="34358413" w14:textId="77777777" w:rsidR="00CF376D" w:rsidRDefault="00CF376D" w:rsidP="00795D93">
            <w:r>
              <w:t xml:space="preserve">        "flgPagati": "boolean",</w:t>
            </w:r>
          </w:p>
          <w:p w14:paraId="041891EA" w14:textId="77777777" w:rsidR="00CF376D" w:rsidRDefault="00CF376D" w:rsidP="00795D93">
            <w:r>
              <w:t xml:space="preserve">        "flgTesoreria": "boolean",</w:t>
            </w:r>
          </w:p>
          <w:p w14:paraId="3DA27CA6" w14:textId="77777777" w:rsidR="00CF376D" w:rsidRDefault="00CF376D" w:rsidP="00795D93">
            <w:r>
              <w:t xml:space="preserve">        "myboxClientKey": "string",</w:t>
            </w:r>
          </w:p>
          <w:p w14:paraId="1D94C074" w14:textId="77777777" w:rsidR="00CF376D" w:rsidRDefault="00CF376D" w:rsidP="00795D93">
            <w:r>
              <w:t xml:space="preserve">        "myboxClientSecret": "string",</w:t>
            </w:r>
          </w:p>
          <w:p w14:paraId="6EA7D4F1" w14:textId="77777777" w:rsidR="00CF376D" w:rsidRDefault="00CF376D" w:rsidP="00795D93">
            <w:r>
              <w:t xml:space="preserve">        "numGiorniPagamentoPresunti": "int"</w:t>
            </w:r>
          </w:p>
          <w:p w14:paraId="37A1013C" w14:textId="77777777" w:rsidR="00CF376D" w:rsidRDefault="00CF376D" w:rsidP="00795D93">
            <w:r>
              <w:t xml:space="preserve">      },</w:t>
            </w:r>
          </w:p>
          <w:p w14:paraId="36B932FD" w14:textId="77777777" w:rsidR="00CF376D" w:rsidRDefault="00CF376D" w:rsidP="00795D93">
            <w:r>
              <w:t xml:space="preserve">      "UtenteTO": {</w:t>
            </w:r>
          </w:p>
          <w:p w14:paraId="79E5E5BB" w14:textId="77777777" w:rsidR="00CF376D" w:rsidRDefault="00CF376D" w:rsidP="00795D93">
            <w:r>
              <w:t xml:space="preserve">        "id": "long",</w:t>
            </w:r>
          </w:p>
          <w:p w14:paraId="03AB1E44" w14:textId="77777777" w:rsidR="00CF376D" w:rsidRDefault="00CF376D" w:rsidP="00795D93">
            <w:r>
              <w:t xml:space="preserve">        "codCodiceFiscaleUtente": "string",</w:t>
            </w:r>
          </w:p>
          <w:p w14:paraId="56B4B666" w14:textId="77777777" w:rsidR="00CF376D" w:rsidRDefault="00CF376D" w:rsidP="00795D93">
            <w:r>
              <w:t xml:space="preserve">        "codFedUserId": "string",</w:t>
            </w:r>
          </w:p>
          <w:p w14:paraId="6DC63A86" w14:textId="77777777" w:rsidR="00CF376D" w:rsidRDefault="00CF376D" w:rsidP="00795D93">
            <w:r>
              <w:t xml:space="preserve">        "deEmailAddress": "string",</w:t>
            </w:r>
          </w:p>
          <w:p w14:paraId="68C00DDB" w14:textId="77777777" w:rsidR="00CF376D" w:rsidRDefault="00CF376D" w:rsidP="00795D93">
            <w:r>
              <w:t xml:space="preserve">        "deFirstname": "string",</w:t>
            </w:r>
          </w:p>
          <w:p w14:paraId="2AE0690B" w14:textId="77777777" w:rsidR="00CF376D" w:rsidRDefault="00CF376D" w:rsidP="00795D93">
            <w:r>
              <w:t xml:space="preserve">        "deLastname": "string",</w:t>
            </w:r>
          </w:p>
          <w:p w14:paraId="7E2AA6B4" w14:textId="77777777" w:rsidR="00CF376D" w:rsidRDefault="00CF376D" w:rsidP="00795D93">
            <w:r>
              <w:t xml:space="preserve">        "dtUltimoLogin": "date",</w:t>
            </w:r>
          </w:p>
          <w:p w14:paraId="454A542E" w14:textId="77777777" w:rsidR="00CF376D" w:rsidRDefault="00CF376D" w:rsidP="00795D93">
            <w:r>
              <w:t xml:space="preserve">        "version": "int"</w:t>
            </w:r>
          </w:p>
          <w:p w14:paraId="4F8C4E3D" w14:textId="77777777" w:rsidR="00CF376D" w:rsidRDefault="00CF376D" w:rsidP="00795D93">
            <w:r>
              <w:t xml:space="preserve">      },</w:t>
            </w:r>
          </w:p>
          <w:p w14:paraId="54A258B8" w14:textId="77777777" w:rsidR="00CF376D" w:rsidRDefault="00CF376D" w:rsidP="00795D93">
            <w:r>
              <w:t xml:space="preserve">      "id": "long",</w:t>
            </w:r>
          </w:p>
          <w:p w14:paraId="73326D86" w14:textId="77777777" w:rsidR="00CF376D" w:rsidRDefault="00CF376D" w:rsidP="00795D93">
            <w:r>
              <w:t xml:space="preserve">      "classificazioneCompletezza": "string",</w:t>
            </w:r>
          </w:p>
          <w:p w14:paraId="70A08FFC" w14:textId="77777777" w:rsidR="00CF376D" w:rsidRDefault="00CF376D" w:rsidP="00795D93">
            <w:r>
              <w:t xml:space="preserve">      "codIud": "string",</w:t>
            </w:r>
          </w:p>
          <w:p w14:paraId="5AC09C60" w14:textId="77777777" w:rsidR="00CF376D" w:rsidRDefault="00CF376D" w:rsidP="00795D93">
            <w:r>
              <w:t xml:space="preserve">      "codIuf": "string",</w:t>
            </w:r>
          </w:p>
          <w:p w14:paraId="2A3BE305" w14:textId="77777777" w:rsidR="00CF376D" w:rsidRDefault="00CF376D" w:rsidP="00795D93">
            <w:r>
              <w:t xml:space="preserve">      "codIuv": "string",</w:t>
            </w:r>
          </w:p>
          <w:p w14:paraId="56810FFB" w14:textId="77777777" w:rsidR="00CF376D" w:rsidRDefault="00CF376D" w:rsidP="00795D93">
            <w:r>
              <w:t xml:space="preserve">      "deNota": "string",</w:t>
            </w:r>
          </w:p>
          <w:p w14:paraId="304EEFDE" w14:textId="77777777" w:rsidR="00CF376D" w:rsidRDefault="00CF376D" w:rsidP="00795D93">
            <w:r>
              <w:t xml:space="preserve">      "dtCreazione": "date",</w:t>
            </w:r>
          </w:p>
          <w:p w14:paraId="5F54EFC3" w14:textId="77777777" w:rsidR="00CF376D" w:rsidRDefault="00CF376D" w:rsidP="00795D93">
            <w:r>
              <w:t xml:space="preserve">      "dtUltimaModifica": "date",</w:t>
            </w:r>
          </w:p>
          <w:p w14:paraId="587EFD0E" w14:textId="77777777" w:rsidR="00CF376D" w:rsidRDefault="00CF376D" w:rsidP="00795D93">
            <w:r>
              <w:t xml:space="preserve">      "flgAttivo": "boolean",</w:t>
            </w:r>
          </w:p>
          <w:p w14:paraId="1ABEED89" w14:textId="77777777" w:rsidR="00CF376D" w:rsidRDefault="00CF376D" w:rsidP="00795D93">
            <w:r>
              <w:t xml:space="preserve">      "flgNascosto": "boolean",</w:t>
            </w:r>
          </w:p>
          <w:p w14:paraId="29AB6661" w14:textId="77777777" w:rsidR="00CF376D" w:rsidRDefault="00CF376D" w:rsidP="00795D93">
            <w:r>
              <w:lastRenderedPageBreak/>
              <w:t xml:space="preserve">      "version": "int"</w:t>
            </w:r>
          </w:p>
          <w:p w14:paraId="2F836743" w14:textId="77777777" w:rsidR="00CF376D" w:rsidRDefault="00CF376D" w:rsidP="00795D93">
            <w:r>
              <w:t xml:space="preserve">    }</w:t>
            </w:r>
          </w:p>
          <w:p w14:paraId="5F1D4EE1" w14:textId="77777777" w:rsidR="00CF376D" w:rsidRDefault="00CF376D" w:rsidP="00795D93">
            <w:r>
              <w:t xml:space="preserve">  },</w:t>
            </w:r>
          </w:p>
          <w:p w14:paraId="0267E9E7" w14:textId="77777777" w:rsidR="00CF376D" w:rsidRDefault="00CF376D" w:rsidP="00795D93">
            <w:r>
              <w:t xml:space="preserve">  "RendicontazioneSubsetDto": {</w:t>
            </w:r>
          </w:p>
          <w:p w14:paraId="6785066D" w14:textId="77777777" w:rsidR="00CF376D" w:rsidRDefault="00CF376D" w:rsidP="00795D93">
            <w:r>
              <w:t xml:space="preserve">    "identificativoFlussoRendicontazione": "string",</w:t>
            </w:r>
          </w:p>
          <w:p w14:paraId="755476B0" w14:textId="77777777" w:rsidR="00CF376D" w:rsidRDefault="00CF376D" w:rsidP="00795D93">
            <w:r>
              <w:t xml:space="preserve">    "SegnalazioneTO": {</w:t>
            </w:r>
          </w:p>
          <w:p w14:paraId="445A2EC8" w14:textId="77777777" w:rsidR="00CF376D" w:rsidRDefault="00CF376D" w:rsidP="00795D93">
            <w:r>
              <w:t xml:space="preserve">      "EnteTo": {</w:t>
            </w:r>
          </w:p>
          <w:p w14:paraId="52C17769" w14:textId="77777777" w:rsidR="00CF376D" w:rsidRDefault="00CF376D" w:rsidP="00795D93">
            <w:r>
              <w:t xml:space="preserve">        "id": "long",</w:t>
            </w:r>
          </w:p>
          <w:p w14:paraId="630EDF4B" w14:textId="77777777" w:rsidR="00CF376D" w:rsidRDefault="00CF376D" w:rsidP="00795D93">
            <w:r>
              <w:t xml:space="preserve">        "codIpaEnte": "string",</w:t>
            </w:r>
          </w:p>
          <w:p w14:paraId="4C992C84" w14:textId="77777777" w:rsidR="00CF376D" w:rsidRDefault="00CF376D" w:rsidP="00795D93">
            <w:r>
              <w:t xml:space="preserve">        "codiceFiscaleEnte": "string",</w:t>
            </w:r>
          </w:p>
          <w:p w14:paraId="2B4DAFDA" w14:textId="77777777" w:rsidR="00CF376D" w:rsidRDefault="00CF376D" w:rsidP="00795D93">
            <w:r>
              <w:t xml:space="preserve">        "deNomeEnte": "string",</w:t>
            </w:r>
          </w:p>
          <w:p w14:paraId="5E600740" w14:textId="77777777" w:rsidR="00CF376D" w:rsidRDefault="00CF376D" w:rsidP="00795D93">
            <w:r>
              <w:t xml:space="preserve">        "dtCreazione": "date",</w:t>
            </w:r>
          </w:p>
          <w:p w14:paraId="2502FFEA" w14:textId="77777777" w:rsidR="00CF376D" w:rsidRDefault="00CF376D" w:rsidP="00795D93">
            <w:r>
              <w:t xml:space="preserve">        "dtUltimaModifica": "date",</w:t>
            </w:r>
          </w:p>
          <w:p w14:paraId="7F20696E" w14:textId="77777777" w:rsidR="00CF376D" w:rsidRDefault="00CF376D" w:rsidP="00795D93">
            <w:r>
              <w:t xml:space="preserve">        "emailAmministratore": "string",</w:t>
            </w:r>
          </w:p>
          <w:p w14:paraId="19798E5C" w14:textId="77777777" w:rsidR="00CF376D" w:rsidRDefault="00CF376D" w:rsidP="00795D93">
            <w:r>
              <w:t xml:space="preserve">        "flgPagati": "boolean",</w:t>
            </w:r>
          </w:p>
          <w:p w14:paraId="67571A63" w14:textId="77777777" w:rsidR="00CF376D" w:rsidRDefault="00CF376D" w:rsidP="00795D93">
            <w:r>
              <w:t xml:space="preserve">        "flgTesoreria": "boolean",</w:t>
            </w:r>
          </w:p>
          <w:p w14:paraId="139C464C" w14:textId="77777777" w:rsidR="00CF376D" w:rsidRDefault="00CF376D" w:rsidP="00795D93">
            <w:r>
              <w:t xml:space="preserve">        "myboxClientKey": "string",</w:t>
            </w:r>
          </w:p>
          <w:p w14:paraId="6D418E86" w14:textId="77777777" w:rsidR="00CF376D" w:rsidRDefault="00CF376D" w:rsidP="00795D93">
            <w:r>
              <w:t xml:space="preserve">        "myboxClientSecret": "string",</w:t>
            </w:r>
          </w:p>
          <w:p w14:paraId="07059E5F" w14:textId="77777777" w:rsidR="00CF376D" w:rsidRDefault="00CF376D" w:rsidP="00795D93">
            <w:r>
              <w:t xml:space="preserve">        "numGiorniPagamentoPresunti": "int"</w:t>
            </w:r>
          </w:p>
          <w:p w14:paraId="7D99675E" w14:textId="77777777" w:rsidR="00CF376D" w:rsidRDefault="00CF376D" w:rsidP="00795D93">
            <w:r>
              <w:t xml:space="preserve">      },</w:t>
            </w:r>
          </w:p>
          <w:p w14:paraId="011F7E95" w14:textId="77777777" w:rsidR="00CF376D" w:rsidRDefault="00CF376D" w:rsidP="00795D93">
            <w:r>
              <w:t xml:space="preserve">      "UtenteTO": {</w:t>
            </w:r>
          </w:p>
          <w:p w14:paraId="3047D04E" w14:textId="77777777" w:rsidR="00CF376D" w:rsidRDefault="00CF376D" w:rsidP="00795D93">
            <w:r>
              <w:t xml:space="preserve">        "id": "long",</w:t>
            </w:r>
          </w:p>
          <w:p w14:paraId="4E0F0053" w14:textId="77777777" w:rsidR="00CF376D" w:rsidRDefault="00CF376D" w:rsidP="00795D93">
            <w:r>
              <w:t xml:space="preserve">        "codCodiceFiscaleUtente": "string",</w:t>
            </w:r>
          </w:p>
          <w:p w14:paraId="308C5A24" w14:textId="77777777" w:rsidR="00CF376D" w:rsidRDefault="00CF376D" w:rsidP="00795D93">
            <w:r>
              <w:t xml:space="preserve">        "codFedUserId": "string",</w:t>
            </w:r>
          </w:p>
          <w:p w14:paraId="136ADB1E" w14:textId="77777777" w:rsidR="00CF376D" w:rsidRDefault="00CF376D" w:rsidP="00795D93">
            <w:r>
              <w:t xml:space="preserve">        "deEmailAddress": "string",</w:t>
            </w:r>
          </w:p>
          <w:p w14:paraId="0564BEAE" w14:textId="77777777" w:rsidR="00CF376D" w:rsidRDefault="00CF376D" w:rsidP="00795D93">
            <w:r>
              <w:t xml:space="preserve">        "deFirstname": "string",</w:t>
            </w:r>
          </w:p>
          <w:p w14:paraId="04F3D635" w14:textId="77777777" w:rsidR="00CF376D" w:rsidRDefault="00CF376D" w:rsidP="00795D93">
            <w:r>
              <w:t xml:space="preserve">        "deLastname": "string",</w:t>
            </w:r>
          </w:p>
          <w:p w14:paraId="196D5D30" w14:textId="77777777" w:rsidR="00CF376D" w:rsidRDefault="00CF376D" w:rsidP="00795D93">
            <w:r>
              <w:t xml:space="preserve">        "dtUltimoLogin": "date",</w:t>
            </w:r>
          </w:p>
          <w:p w14:paraId="139CBB2E" w14:textId="77777777" w:rsidR="00CF376D" w:rsidRDefault="00CF376D" w:rsidP="00795D93">
            <w:r>
              <w:t xml:space="preserve">        "version": "int"</w:t>
            </w:r>
          </w:p>
          <w:p w14:paraId="7EC584C9" w14:textId="77777777" w:rsidR="00CF376D" w:rsidRDefault="00CF376D" w:rsidP="00795D93">
            <w:r>
              <w:t xml:space="preserve">      },</w:t>
            </w:r>
          </w:p>
          <w:p w14:paraId="7A84123F" w14:textId="77777777" w:rsidR="00CF376D" w:rsidRDefault="00CF376D" w:rsidP="00795D93">
            <w:r>
              <w:t xml:space="preserve">      "id": "long",</w:t>
            </w:r>
          </w:p>
          <w:p w14:paraId="37BCE536" w14:textId="77777777" w:rsidR="00CF376D" w:rsidRDefault="00CF376D" w:rsidP="00795D93">
            <w:r>
              <w:t xml:space="preserve">      "classificazioneCompletezza": "string",</w:t>
            </w:r>
          </w:p>
          <w:p w14:paraId="64B218DD" w14:textId="77777777" w:rsidR="00CF376D" w:rsidRDefault="00CF376D" w:rsidP="00795D93">
            <w:r>
              <w:t xml:space="preserve">      "codIud": "string",</w:t>
            </w:r>
          </w:p>
          <w:p w14:paraId="1F70C4BB" w14:textId="77777777" w:rsidR="00CF376D" w:rsidRDefault="00CF376D" w:rsidP="00795D93">
            <w:r>
              <w:t xml:space="preserve">      "codIuf": "string",</w:t>
            </w:r>
          </w:p>
          <w:p w14:paraId="443809BB" w14:textId="77777777" w:rsidR="00CF376D" w:rsidRDefault="00CF376D" w:rsidP="00795D93">
            <w:r>
              <w:t xml:space="preserve">      "codIuv": "string",</w:t>
            </w:r>
          </w:p>
          <w:p w14:paraId="34DA35EF" w14:textId="77777777" w:rsidR="00CF376D" w:rsidRDefault="00CF376D" w:rsidP="00795D93">
            <w:r>
              <w:t xml:space="preserve">      "deNota": "string",</w:t>
            </w:r>
          </w:p>
          <w:p w14:paraId="3253D3FD" w14:textId="77777777" w:rsidR="00CF376D" w:rsidRDefault="00CF376D" w:rsidP="00795D93">
            <w:r>
              <w:t xml:space="preserve">      "dtCreazione": "date",</w:t>
            </w:r>
          </w:p>
          <w:p w14:paraId="54F8534C" w14:textId="77777777" w:rsidR="00CF376D" w:rsidRDefault="00CF376D" w:rsidP="00795D93">
            <w:r>
              <w:t xml:space="preserve">      "dtUltimaModifica": "date",</w:t>
            </w:r>
          </w:p>
          <w:p w14:paraId="55A061E6" w14:textId="77777777" w:rsidR="00CF376D" w:rsidRDefault="00CF376D" w:rsidP="00795D93">
            <w:r>
              <w:t xml:space="preserve">      "flgAttivo": "boolean",</w:t>
            </w:r>
          </w:p>
          <w:p w14:paraId="04D8A5DA" w14:textId="77777777" w:rsidR="00CF376D" w:rsidRDefault="00CF376D" w:rsidP="00795D93">
            <w:r>
              <w:t xml:space="preserve">      "flgNascosto": "boolean",</w:t>
            </w:r>
          </w:p>
          <w:p w14:paraId="065F41E3" w14:textId="77777777" w:rsidR="00CF376D" w:rsidRDefault="00CF376D" w:rsidP="00795D93">
            <w:r>
              <w:t xml:space="preserve">      "version": "int"</w:t>
            </w:r>
          </w:p>
          <w:p w14:paraId="0F6F62F5" w14:textId="77777777" w:rsidR="00CF376D" w:rsidRDefault="00CF376D" w:rsidP="00795D93">
            <w:r>
              <w:t xml:space="preserve">    }</w:t>
            </w:r>
          </w:p>
          <w:p w14:paraId="3F33FB0A" w14:textId="77777777" w:rsidR="00CF376D" w:rsidRDefault="00CF376D" w:rsidP="00795D93">
            <w:r>
              <w:t xml:space="preserve">  },</w:t>
            </w:r>
          </w:p>
          <w:p w14:paraId="483284A6" w14:textId="77777777" w:rsidR="00CF376D" w:rsidRDefault="00CF376D" w:rsidP="00795D93">
            <w:r>
              <w:t xml:space="preserve">  "TesoreriaSubsetDto": {</w:t>
            </w:r>
          </w:p>
          <w:p w14:paraId="5517C239" w14:textId="77777777" w:rsidR="00CF376D" w:rsidRDefault="00CF376D" w:rsidP="00795D93">
            <w:r>
              <w:t xml:space="preserve">    "codiceIpaEnte": "string",</w:t>
            </w:r>
          </w:p>
          <w:p w14:paraId="0B82F075" w14:textId="77777777" w:rsidR="00CF376D" w:rsidRDefault="00CF376D" w:rsidP="00795D93">
            <w:r>
              <w:lastRenderedPageBreak/>
              <w:t xml:space="preserve">    "codiceIuv": "string",</w:t>
            </w:r>
          </w:p>
          <w:p w14:paraId="394F73A0" w14:textId="77777777" w:rsidR="00CF376D" w:rsidRDefault="00CF376D" w:rsidP="00795D93">
            <w:r>
              <w:t xml:space="preserve">    "identificativoFlussoRendicontazione": "string",</w:t>
            </w:r>
          </w:p>
          <w:p w14:paraId="381380AA" w14:textId="77777777" w:rsidR="00CF376D" w:rsidRDefault="00CF376D" w:rsidP="00795D93">
            <w:r>
              <w:t xml:space="preserve">    "identificativoRiversamento": "string",</w:t>
            </w:r>
          </w:p>
          <w:p w14:paraId="5F3BD4CB" w14:textId="77777777" w:rsidR="00CF376D" w:rsidRDefault="00CF376D" w:rsidP="00795D93">
            <w:r>
              <w:t xml:space="preserve">    "SegnalazioneTO": {</w:t>
            </w:r>
          </w:p>
          <w:p w14:paraId="155F6430" w14:textId="77777777" w:rsidR="00CF376D" w:rsidRDefault="00CF376D" w:rsidP="00795D93">
            <w:r>
              <w:t xml:space="preserve">      "EnteTo": {</w:t>
            </w:r>
          </w:p>
          <w:p w14:paraId="07934342" w14:textId="77777777" w:rsidR="00CF376D" w:rsidRDefault="00CF376D" w:rsidP="00795D93">
            <w:r>
              <w:t xml:space="preserve">        "id": "long",</w:t>
            </w:r>
          </w:p>
          <w:p w14:paraId="3787E8D5" w14:textId="77777777" w:rsidR="00CF376D" w:rsidRDefault="00CF376D" w:rsidP="00795D93">
            <w:r>
              <w:t xml:space="preserve">        "codIpaEnte": "string",</w:t>
            </w:r>
          </w:p>
          <w:p w14:paraId="73FC1382" w14:textId="77777777" w:rsidR="00CF376D" w:rsidRDefault="00CF376D" w:rsidP="00795D93">
            <w:r>
              <w:t xml:space="preserve">        "codiceFiscaleEnte": "string",</w:t>
            </w:r>
          </w:p>
          <w:p w14:paraId="28856427" w14:textId="77777777" w:rsidR="00CF376D" w:rsidRDefault="00CF376D" w:rsidP="00795D93">
            <w:r>
              <w:t xml:space="preserve">        "deNomeEnte": "string",</w:t>
            </w:r>
          </w:p>
          <w:p w14:paraId="206004CF" w14:textId="77777777" w:rsidR="00CF376D" w:rsidRDefault="00CF376D" w:rsidP="00795D93">
            <w:r>
              <w:t xml:space="preserve">        "dtCreazione": "date",</w:t>
            </w:r>
          </w:p>
          <w:p w14:paraId="1EA54E78" w14:textId="77777777" w:rsidR="00CF376D" w:rsidRDefault="00CF376D" w:rsidP="00795D93">
            <w:r>
              <w:t xml:space="preserve">        "dtUltimaModifica": "date",</w:t>
            </w:r>
          </w:p>
          <w:p w14:paraId="46C02032" w14:textId="77777777" w:rsidR="00CF376D" w:rsidRDefault="00CF376D" w:rsidP="00795D93">
            <w:r>
              <w:t xml:space="preserve">        "emailAmministratore": "string",</w:t>
            </w:r>
          </w:p>
          <w:p w14:paraId="539FE665" w14:textId="77777777" w:rsidR="00CF376D" w:rsidRDefault="00CF376D" w:rsidP="00795D93">
            <w:r>
              <w:t xml:space="preserve">        "flgPagati": "boolean",</w:t>
            </w:r>
          </w:p>
          <w:p w14:paraId="38568E6D" w14:textId="77777777" w:rsidR="00CF376D" w:rsidRDefault="00CF376D" w:rsidP="00795D93">
            <w:r>
              <w:t xml:space="preserve">        "flgTesoreria": "boolean",</w:t>
            </w:r>
          </w:p>
          <w:p w14:paraId="6BA2CE5A" w14:textId="77777777" w:rsidR="00CF376D" w:rsidRDefault="00CF376D" w:rsidP="00795D93">
            <w:r>
              <w:t xml:space="preserve">        "myboxClientKey": "string",</w:t>
            </w:r>
          </w:p>
          <w:p w14:paraId="5FD33BF8" w14:textId="77777777" w:rsidR="00CF376D" w:rsidRDefault="00CF376D" w:rsidP="00795D93">
            <w:r>
              <w:t xml:space="preserve">        "myboxClientSecret": "string",</w:t>
            </w:r>
          </w:p>
          <w:p w14:paraId="45B07AE0" w14:textId="77777777" w:rsidR="00CF376D" w:rsidRDefault="00CF376D" w:rsidP="00795D93">
            <w:r>
              <w:t xml:space="preserve">        "numGiorniPagamentoPresunti": "int"</w:t>
            </w:r>
          </w:p>
          <w:p w14:paraId="1E66BECA" w14:textId="77777777" w:rsidR="00CF376D" w:rsidRDefault="00CF376D" w:rsidP="00795D93">
            <w:r>
              <w:t xml:space="preserve">      },</w:t>
            </w:r>
          </w:p>
          <w:p w14:paraId="66B215EF" w14:textId="77777777" w:rsidR="00CF376D" w:rsidRDefault="00CF376D" w:rsidP="00795D93">
            <w:r>
              <w:t xml:space="preserve">      "UtenteTO": {</w:t>
            </w:r>
          </w:p>
          <w:p w14:paraId="590067C3" w14:textId="77777777" w:rsidR="00CF376D" w:rsidRDefault="00CF376D" w:rsidP="00795D93">
            <w:r>
              <w:t xml:space="preserve">        "id": "long",</w:t>
            </w:r>
          </w:p>
          <w:p w14:paraId="7F9979EE" w14:textId="77777777" w:rsidR="00CF376D" w:rsidRDefault="00CF376D" w:rsidP="00795D93">
            <w:r>
              <w:t xml:space="preserve">        "codCodiceFiscaleUtente": "string",</w:t>
            </w:r>
          </w:p>
          <w:p w14:paraId="3DE79459" w14:textId="77777777" w:rsidR="00CF376D" w:rsidRDefault="00CF376D" w:rsidP="00795D93">
            <w:r>
              <w:t xml:space="preserve">        "codFedUserId": "string",</w:t>
            </w:r>
          </w:p>
          <w:p w14:paraId="783301F4" w14:textId="77777777" w:rsidR="00CF376D" w:rsidRDefault="00CF376D" w:rsidP="00795D93">
            <w:r>
              <w:t xml:space="preserve">        "deEmailAddress": "string",</w:t>
            </w:r>
          </w:p>
          <w:p w14:paraId="57DEF5DC" w14:textId="77777777" w:rsidR="00CF376D" w:rsidRDefault="00CF376D" w:rsidP="00795D93">
            <w:r>
              <w:t xml:space="preserve">        "deFirstname": "string",</w:t>
            </w:r>
          </w:p>
          <w:p w14:paraId="1F8ADB74" w14:textId="77777777" w:rsidR="00CF376D" w:rsidRDefault="00CF376D" w:rsidP="00795D93">
            <w:r>
              <w:t xml:space="preserve">        "deLastname": "string",</w:t>
            </w:r>
          </w:p>
          <w:p w14:paraId="2D11C583" w14:textId="77777777" w:rsidR="00CF376D" w:rsidRDefault="00CF376D" w:rsidP="00795D93">
            <w:r>
              <w:t xml:space="preserve">        "dtUltimoLogin": "date",</w:t>
            </w:r>
          </w:p>
          <w:p w14:paraId="1DD2FA4C" w14:textId="77777777" w:rsidR="00CF376D" w:rsidRDefault="00CF376D" w:rsidP="00795D93">
            <w:r>
              <w:t xml:space="preserve">        "version": "int"</w:t>
            </w:r>
          </w:p>
          <w:p w14:paraId="41D908EE" w14:textId="77777777" w:rsidR="00CF376D" w:rsidRDefault="00CF376D" w:rsidP="00795D93">
            <w:r>
              <w:t xml:space="preserve">      },</w:t>
            </w:r>
          </w:p>
          <w:p w14:paraId="3E386BB3" w14:textId="77777777" w:rsidR="00CF376D" w:rsidRDefault="00CF376D" w:rsidP="00795D93">
            <w:r>
              <w:t xml:space="preserve">      "id": "long",</w:t>
            </w:r>
          </w:p>
          <w:p w14:paraId="158898AF" w14:textId="77777777" w:rsidR="00CF376D" w:rsidRDefault="00CF376D" w:rsidP="00795D93">
            <w:r>
              <w:t xml:space="preserve">      "classificazioneCompletezza": "string",</w:t>
            </w:r>
          </w:p>
          <w:p w14:paraId="34561F35" w14:textId="77777777" w:rsidR="00CF376D" w:rsidRDefault="00CF376D" w:rsidP="00795D93">
            <w:r>
              <w:t xml:space="preserve">      "codIud": "string",</w:t>
            </w:r>
          </w:p>
          <w:p w14:paraId="66F7FF7B" w14:textId="77777777" w:rsidR="00CF376D" w:rsidRDefault="00CF376D" w:rsidP="00795D93">
            <w:r>
              <w:t xml:space="preserve">      "codIuf": "string",</w:t>
            </w:r>
          </w:p>
          <w:p w14:paraId="5310F99C" w14:textId="77777777" w:rsidR="00CF376D" w:rsidRDefault="00CF376D" w:rsidP="00795D93">
            <w:r>
              <w:t xml:space="preserve">      "codIuv": "string",</w:t>
            </w:r>
          </w:p>
          <w:p w14:paraId="4D44AD0A" w14:textId="77777777" w:rsidR="00CF376D" w:rsidRDefault="00CF376D" w:rsidP="00795D93">
            <w:r>
              <w:t xml:space="preserve">      "deNota": "string",</w:t>
            </w:r>
          </w:p>
          <w:p w14:paraId="5EAF2A87" w14:textId="77777777" w:rsidR="00CF376D" w:rsidRDefault="00CF376D" w:rsidP="00795D93">
            <w:r>
              <w:t xml:space="preserve">      "dtCreazione": "date",</w:t>
            </w:r>
          </w:p>
          <w:p w14:paraId="00FF6B57" w14:textId="77777777" w:rsidR="00CF376D" w:rsidRDefault="00CF376D" w:rsidP="00795D93">
            <w:r>
              <w:t xml:space="preserve">      "dtUltimaModifica": "date",</w:t>
            </w:r>
          </w:p>
          <w:p w14:paraId="61C5AA77" w14:textId="77777777" w:rsidR="00CF376D" w:rsidRDefault="00CF376D" w:rsidP="00795D93">
            <w:r>
              <w:t xml:space="preserve">      "flgAttivo": "boolean",</w:t>
            </w:r>
          </w:p>
          <w:p w14:paraId="77298A78" w14:textId="77777777" w:rsidR="00CF376D" w:rsidRDefault="00CF376D" w:rsidP="00795D93">
            <w:r>
              <w:t xml:space="preserve">      "flgNascosto": "boolean",</w:t>
            </w:r>
          </w:p>
          <w:p w14:paraId="0FB210D6" w14:textId="77777777" w:rsidR="00CF376D" w:rsidRDefault="00CF376D" w:rsidP="00795D93">
            <w:r>
              <w:t xml:space="preserve">      "version": "int"</w:t>
            </w:r>
          </w:p>
          <w:p w14:paraId="3D3CA34E" w14:textId="77777777" w:rsidR="00CF376D" w:rsidRDefault="00CF376D" w:rsidP="00795D93">
            <w:r>
              <w:t xml:space="preserve">    }</w:t>
            </w:r>
          </w:p>
          <w:p w14:paraId="5A51BEB3" w14:textId="77777777" w:rsidR="00CF376D" w:rsidRDefault="00CF376D" w:rsidP="00795D93">
            <w:r>
              <w:t xml:space="preserve">  },</w:t>
            </w:r>
          </w:p>
          <w:p w14:paraId="0D0DD14A" w14:textId="77777777" w:rsidR="00CF376D" w:rsidRDefault="00CF376D" w:rsidP="00795D93">
            <w:r>
              <w:t xml:space="preserve">  "RendicontazioneTesoreriaSubsetDto": {</w:t>
            </w:r>
          </w:p>
          <w:p w14:paraId="6622CBD0" w14:textId="77777777" w:rsidR="00CF376D" w:rsidRDefault="00CF376D" w:rsidP="00795D93">
            <w:r>
              <w:t xml:space="preserve">    "codiceIpaEnte": "string",</w:t>
            </w:r>
          </w:p>
          <w:p w14:paraId="5FF1D2C9" w14:textId="77777777" w:rsidR="00CF376D" w:rsidRDefault="00CF376D" w:rsidP="00795D93">
            <w:r>
              <w:t xml:space="preserve">    "identificativoFlussoRendicontazione": "string",</w:t>
            </w:r>
          </w:p>
          <w:p w14:paraId="5B305C42" w14:textId="77777777" w:rsidR="00CF376D" w:rsidRDefault="00CF376D" w:rsidP="00795D93">
            <w:r>
              <w:t xml:space="preserve">    "SegnalazioneTO": {</w:t>
            </w:r>
          </w:p>
          <w:p w14:paraId="695037C0" w14:textId="77777777" w:rsidR="00CF376D" w:rsidRDefault="00CF376D" w:rsidP="00795D93">
            <w:r>
              <w:lastRenderedPageBreak/>
              <w:t xml:space="preserve">      "EnteTo": {</w:t>
            </w:r>
          </w:p>
          <w:p w14:paraId="4577B08B" w14:textId="77777777" w:rsidR="00CF376D" w:rsidRDefault="00CF376D" w:rsidP="00795D93">
            <w:r>
              <w:t xml:space="preserve">        "id": "long",</w:t>
            </w:r>
          </w:p>
          <w:p w14:paraId="1BBC9EA3" w14:textId="77777777" w:rsidR="00CF376D" w:rsidRDefault="00CF376D" w:rsidP="00795D93">
            <w:r>
              <w:t xml:space="preserve">        "codIpaEnte": "string",</w:t>
            </w:r>
          </w:p>
          <w:p w14:paraId="2E1E9A66" w14:textId="77777777" w:rsidR="00CF376D" w:rsidRDefault="00CF376D" w:rsidP="00795D93">
            <w:r>
              <w:t xml:space="preserve">        "codiceFiscaleEnte": "string",</w:t>
            </w:r>
          </w:p>
          <w:p w14:paraId="671603F5" w14:textId="77777777" w:rsidR="00CF376D" w:rsidRDefault="00CF376D" w:rsidP="00795D93">
            <w:r>
              <w:t xml:space="preserve">        "deNomeEnte": "string",</w:t>
            </w:r>
          </w:p>
          <w:p w14:paraId="52A2C417" w14:textId="77777777" w:rsidR="00CF376D" w:rsidRDefault="00CF376D" w:rsidP="00795D93">
            <w:r>
              <w:t xml:space="preserve">        "dtCreazione": "date",</w:t>
            </w:r>
          </w:p>
          <w:p w14:paraId="49498A62" w14:textId="77777777" w:rsidR="00CF376D" w:rsidRDefault="00CF376D" w:rsidP="00795D93">
            <w:r>
              <w:t xml:space="preserve">        "dtUltimaModifica": "date",</w:t>
            </w:r>
          </w:p>
          <w:p w14:paraId="254EBE40" w14:textId="77777777" w:rsidR="00CF376D" w:rsidRDefault="00CF376D" w:rsidP="00795D93">
            <w:r>
              <w:t xml:space="preserve">        "emailAmministratore": "string",</w:t>
            </w:r>
          </w:p>
          <w:p w14:paraId="58E55F43" w14:textId="77777777" w:rsidR="00CF376D" w:rsidRDefault="00CF376D" w:rsidP="00795D93">
            <w:r>
              <w:t xml:space="preserve">        "flgPagati": "boolean",</w:t>
            </w:r>
          </w:p>
          <w:p w14:paraId="72846826" w14:textId="77777777" w:rsidR="00CF376D" w:rsidRDefault="00CF376D" w:rsidP="00795D93">
            <w:r>
              <w:t xml:space="preserve">        "flgTesoreria": "boolean",</w:t>
            </w:r>
          </w:p>
          <w:p w14:paraId="5C9C7FB3" w14:textId="77777777" w:rsidR="00CF376D" w:rsidRDefault="00CF376D" w:rsidP="00795D93">
            <w:r>
              <w:t xml:space="preserve">        "myboxClientKey": "string",</w:t>
            </w:r>
          </w:p>
          <w:p w14:paraId="7ADBE6A4" w14:textId="77777777" w:rsidR="00CF376D" w:rsidRDefault="00CF376D" w:rsidP="00795D93">
            <w:r>
              <w:t xml:space="preserve">        "myboxClientSecret": "string",</w:t>
            </w:r>
          </w:p>
          <w:p w14:paraId="612C2201" w14:textId="77777777" w:rsidR="00CF376D" w:rsidRDefault="00CF376D" w:rsidP="00795D93">
            <w:r>
              <w:t xml:space="preserve">        "numGiorniPagamentoPresunti": "int"</w:t>
            </w:r>
          </w:p>
          <w:p w14:paraId="75216716" w14:textId="77777777" w:rsidR="00CF376D" w:rsidRDefault="00CF376D" w:rsidP="00795D93">
            <w:r>
              <w:t xml:space="preserve">      },</w:t>
            </w:r>
          </w:p>
          <w:p w14:paraId="1D7CB852" w14:textId="77777777" w:rsidR="00CF376D" w:rsidRDefault="00CF376D" w:rsidP="00795D93">
            <w:r>
              <w:t xml:space="preserve">      "UtenteTO": {</w:t>
            </w:r>
          </w:p>
          <w:p w14:paraId="54B7E90C" w14:textId="77777777" w:rsidR="00CF376D" w:rsidRDefault="00CF376D" w:rsidP="00795D93">
            <w:r>
              <w:t xml:space="preserve">        "id": "long",</w:t>
            </w:r>
          </w:p>
          <w:p w14:paraId="2E74413C" w14:textId="77777777" w:rsidR="00CF376D" w:rsidRDefault="00CF376D" w:rsidP="00795D93">
            <w:r>
              <w:t xml:space="preserve">        "codCodiceFiscaleUtente": "string",</w:t>
            </w:r>
          </w:p>
          <w:p w14:paraId="3CF76666" w14:textId="77777777" w:rsidR="00CF376D" w:rsidRDefault="00CF376D" w:rsidP="00795D93">
            <w:r>
              <w:t xml:space="preserve">        "codFedUserId": "string",</w:t>
            </w:r>
          </w:p>
          <w:p w14:paraId="7A203B75" w14:textId="77777777" w:rsidR="00CF376D" w:rsidRDefault="00CF376D" w:rsidP="00795D93">
            <w:r>
              <w:t xml:space="preserve">        "deEmailAddress": "string",</w:t>
            </w:r>
          </w:p>
          <w:p w14:paraId="4195E0A1" w14:textId="77777777" w:rsidR="00CF376D" w:rsidRDefault="00CF376D" w:rsidP="00795D93">
            <w:r>
              <w:t xml:space="preserve">        "deFirstname": "string",</w:t>
            </w:r>
          </w:p>
          <w:p w14:paraId="2DD75456" w14:textId="77777777" w:rsidR="00CF376D" w:rsidRDefault="00CF376D" w:rsidP="00795D93">
            <w:r>
              <w:t xml:space="preserve">        "deLastname": "string",</w:t>
            </w:r>
          </w:p>
          <w:p w14:paraId="38CB2489" w14:textId="77777777" w:rsidR="00CF376D" w:rsidRDefault="00CF376D" w:rsidP="00795D93">
            <w:r>
              <w:t xml:space="preserve">        "dtUltimoLogin": "date",</w:t>
            </w:r>
          </w:p>
          <w:p w14:paraId="64456592" w14:textId="77777777" w:rsidR="00CF376D" w:rsidRDefault="00CF376D" w:rsidP="00795D93">
            <w:r>
              <w:t xml:space="preserve">        "version": "int"</w:t>
            </w:r>
          </w:p>
          <w:p w14:paraId="55568F05" w14:textId="77777777" w:rsidR="00CF376D" w:rsidRDefault="00CF376D" w:rsidP="00795D93">
            <w:r>
              <w:t xml:space="preserve">      },</w:t>
            </w:r>
          </w:p>
          <w:p w14:paraId="74B98BC1" w14:textId="77777777" w:rsidR="00CF376D" w:rsidRDefault="00CF376D" w:rsidP="00795D93">
            <w:r>
              <w:t xml:space="preserve">      "id": "long",</w:t>
            </w:r>
          </w:p>
          <w:p w14:paraId="0D335C42" w14:textId="77777777" w:rsidR="00CF376D" w:rsidRDefault="00CF376D" w:rsidP="00795D93">
            <w:r>
              <w:t xml:space="preserve">      "classificazioneCompletezza": "string",</w:t>
            </w:r>
          </w:p>
          <w:p w14:paraId="06670E3F" w14:textId="77777777" w:rsidR="00CF376D" w:rsidRDefault="00CF376D" w:rsidP="00795D93">
            <w:r>
              <w:t xml:space="preserve">      "codIud": "string",</w:t>
            </w:r>
          </w:p>
          <w:p w14:paraId="3A9A3831" w14:textId="77777777" w:rsidR="00CF376D" w:rsidRDefault="00CF376D" w:rsidP="00795D93">
            <w:r>
              <w:t xml:space="preserve">      "codIuf": "string",</w:t>
            </w:r>
          </w:p>
          <w:p w14:paraId="496A7735" w14:textId="77777777" w:rsidR="00CF376D" w:rsidRDefault="00CF376D" w:rsidP="00795D93">
            <w:r>
              <w:t xml:space="preserve">      "codIuv": "string",</w:t>
            </w:r>
          </w:p>
          <w:p w14:paraId="146C0A11" w14:textId="77777777" w:rsidR="00CF376D" w:rsidRDefault="00CF376D" w:rsidP="00795D93">
            <w:r>
              <w:t xml:space="preserve">      "deNota": "string",</w:t>
            </w:r>
          </w:p>
          <w:p w14:paraId="0FCAF18A" w14:textId="77777777" w:rsidR="00CF376D" w:rsidRDefault="00CF376D" w:rsidP="00795D93">
            <w:r>
              <w:t xml:space="preserve">      "dtCreazione": "date",</w:t>
            </w:r>
          </w:p>
          <w:p w14:paraId="77A0F9EB" w14:textId="77777777" w:rsidR="00CF376D" w:rsidRDefault="00CF376D" w:rsidP="00795D93">
            <w:r>
              <w:t xml:space="preserve">      "dtUltimaModifica": "date",</w:t>
            </w:r>
          </w:p>
          <w:p w14:paraId="75A0B4D0" w14:textId="77777777" w:rsidR="00CF376D" w:rsidRDefault="00CF376D" w:rsidP="00795D93">
            <w:r>
              <w:t xml:space="preserve">      "flgAttivo": "boolean",</w:t>
            </w:r>
          </w:p>
          <w:p w14:paraId="314586ED" w14:textId="77777777" w:rsidR="00CF376D" w:rsidRDefault="00CF376D" w:rsidP="00795D93">
            <w:r>
              <w:t xml:space="preserve">      "flgNascosto": "boolean",</w:t>
            </w:r>
          </w:p>
          <w:p w14:paraId="5355F336" w14:textId="77777777" w:rsidR="00CF376D" w:rsidRDefault="00CF376D" w:rsidP="00795D93">
            <w:r>
              <w:t xml:space="preserve">      "version": "int"</w:t>
            </w:r>
          </w:p>
          <w:p w14:paraId="2360328A" w14:textId="77777777" w:rsidR="00CF376D" w:rsidRDefault="00CF376D" w:rsidP="00795D93">
            <w:r>
              <w:t xml:space="preserve">    },</w:t>
            </w:r>
          </w:p>
          <w:p w14:paraId="3C7F9C65" w14:textId="77777777" w:rsidR="00CF376D" w:rsidRDefault="00CF376D" w:rsidP="00795D93">
            <w:r>
              <w:t xml:space="preserve">    "RendicontazioneTesoreriaSubsetTO": {</w:t>
            </w:r>
          </w:p>
          <w:p w14:paraId="069F9461" w14:textId="77777777" w:rsidR="00CF376D" w:rsidRDefault="00CF376D" w:rsidP="00795D93">
            <w:r>
              <w:t xml:space="preserve">      "RendicontazioneTesoreriaSubsetIdTO": {</w:t>
            </w:r>
          </w:p>
          <w:p w14:paraId="330BFDDE" w14:textId="77777777" w:rsidR="00CF376D" w:rsidRDefault="00CF376D" w:rsidP="00795D93">
            <w:r>
              <w:t xml:space="preserve">        "codiceIpaEnte": "string",</w:t>
            </w:r>
          </w:p>
          <w:p w14:paraId="6E170310" w14:textId="77777777" w:rsidR="00CF376D" w:rsidRDefault="00CF376D" w:rsidP="00795D93">
            <w:r>
              <w:t xml:space="preserve">        "identificativoFlussoRendicontazione": "string"</w:t>
            </w:r>
          </w:p>
          <w:p w14:paraId="03DD7FB7" w14:textId="77777777" w:rsidR="00CF376D" w:rsidRDefault="00CF376D" w:rsidP="00795D93">
            <w:r>
              <w:t xml:space="preserve">      },</w:t>
            </w:r>
          </w:p>
          <w:p w14:paraId="63794F8B" w14:textId="77777777" w:rsidR="00CF376D" w:rsidRDefault="00CF376D" w:rsidP="00795D93">
            <w:r>
              <w:t xml:space="preserve">      "classificazioneCompletezza": "string",</w:t>
            </w:r>
          </w:p>
          <w:p w14:paraId="3FED6CF3" w14:textId="77777777" w:rsidR="00CF376D" w:rsidRDefault="00CF376D" w:rsidP="00795D93">
            <w:r>
              <w:t xml:space="preserve">      "codBolletta": "string",</w:t>
            </w:r>
          </w:p>
          <w:p w14:paraId="12797DDF" w14:textId="77777777" w:rsidR="00CF376D" w:rsidRDefault="00CF376D" w:rsidP="00795D93">
            <w:r>
              <w:t xml:space="preserve">      "codConto": "string",</w:t>
            </w:r>
          </w:p>
          <w:p w14:paraId="59DE9473" w14:textId="77777777" w:rsidR="00CF376D" w:rsidRDefault="00CF376D" w:rsidP="00795D93">
            <w:r>
              <w:t xml:space="preserve">      "codDocumento": "string",</w:t>
            </w:r>
          </w:p>
          <w:p w14:paraId="4AF1E1B5" w14:textId="77777777" w:rsidR="00CF376D" w:rsidRDefault="00CF376D" w:rsidP="00795D93">
            <w:r>
              <w:lastRenderedPageBreak/>
              <w:t xml:space="preserve">      "codIdDominio": "string",</w:t>
            </w:r>
          </w:p>
          <w:p w14:paraId="3C6CC61B" w14:textId="77777777" w:rsidR="00CF376D" w:rsidRDefault="00CF376D" w:rsidP="00795D93">
            <w:r>
              <w:t xml:space="preserve">      "codIufKey": "string",</w:t>
            </w:r>
          </w:p>
          <w:p w14:paraId="33F8BC1F" w14:textId="77777777" w:rsidR="00CF376D" w:rsidRDefault="00CF376D" w:rsidP="00795D93">
            <w:r>
              <w:t xml:space="preserve">      "codOr1": "string",</w:t>
            </w:r>
          </w:p>
          <w:p w14:paraId="6855C195" w14:textId="77777777" w:rsidR="00CF376D" w:rsidRDefault="00CF376D" w:rsidP="00795D93">
            <w:r>
              <w:t xml:space="preserve">      "codProvvisorio": "string",</w:t>
            </w:r>
          </w:p>
          <w:p w14:paraId="3CF0668B" w14:textId="77777777" w:rsidR="00CF376D" w:rsidRDefault="00CF376D" w:rsidP="00795D93">
            <w:r>
              <w:t xml:space="preserve">      "dataOraFlussoRendicontazione": "string",</w:t>
            </w:r>
          </w:p>
          <w:p w14:paraId="6D9AAE2C" w14:textId="77777777" w:rsidR="00CF376D" w:rsidRDefault="00CF376D" w:rsidP="00795D93">
            <w:r>
              <w:t xml:space="preserve">      "deAnnoBolletta": "string",</w:t>
            </w:r>
          </w:p>
          <w:p w14:paraId="6218B95B" w14:textId="77777777" w:rsidR="00CF376D" w:rsidRDefault="00CF376D" w:rsidP="00795D93">
            <w:r>
              <w:t xml:space="preserve">      "deAnnoDocumento": "string",</w:t>
            </w:r>
          </w:p>
          <w:p w14:paraId="698BBD22" w14:textId="77777777" w:rsidR="00CF376D" w:rsidRDefault="00CF376D" w:rsidP="00795D93">
            <w:r>
              <w:t xml:space="preserve">      "deAnnoProvvisorio": "string",</w:t>
            </w:r>
          </w:p>
          <w:p w14:paraId="30E3C2D4" w14:textId="77777777" w:rsidR="00CF376D" w:rsidRDefault="00CF376D" w:rsidP="00795D93">
            <w:r>
              <w:t xml:space="preserve">      "deCausaleT": "string",</w:t>
            </w:r>
          </w:p>
          <w:p w14:paraId="2CB61410" w14:textId="77777777" w:rsidR="00CF376D" w:rsidRDefault="00CF376D" w:rsidP="00795D93">
            <w:r>
              <w:t xml:space="preserve">      "deDataContabile": "string",</w:t>
            </w:r>
          </w:p>
          <w:p w14:paraId="602C6381" w14:textId="77777777" w:rsidR="00CF376D" w:rsidRDefault="00CF376D" w:rsidP="00795D93">
            <w:r>
              <w:t xml:space="preserve">      "deDataEsecuzionePagamento": "string",</w:t>
            </w:r>
          </w:p>
          <w:p w14:paraId="21F246D3" w14:textId="77777777" w:rsidR="00CF376D" w:rsidRDefault="00CF376D" w:rsidP="00795D93">
            <w:r>
              <w:t xml:space="preserve">      "deDataRegolamento": "string",</w:t>
            </w:r>
          </w:p>
          <w:p w14:paraId="6693C2E6" w14:textId="77777777" w:rsidR="00CF376D" w:rsidRDefault="00CF376D" w:rsidP="00795D93">
            <w:r>
              <w:t xml:space="preserve">      "deDataRicezione": "string",</w:t>
            </w:r>
          </w:p>
          <w:p w14:paraId="4DA8DEE0" w14:textId="77777777" w:rsidR="00CF376D" w:rsidRDefault="00CF376D" w:rsidP="00795D93">
            <w:r>
              <w:t xml:space="preserve">      "deDataUltimoAggiornamento": "string",</w:t>
            </w:r>
          </w:p>
          <w:p w14:paraId="627B11BD" w14:textId="77777777" w:rsidR="00CF376D" w:rsidRDefault="00CF376D" w:rsidP="00795D93">
            <w:r>
              <w:t xml:space="preserve">      "deDataValuta": "string",</w:t>
            </w:r>
          </w:p>
          <w:p w14:paraId="26645BC0" w14:textId="77777777" w:rsidR="00CF376D" w:rsidRDefault="00CF376D" w:rsidP="00795D93">
            <w:r>
              <w:t xml:space="preserve">      "deImporto": "string",</w:t>
            </w:r>
          </w:p>
          <w:p w14:paraId="7320914A" w14:textId="77777777" w:rsidR="00CF376D" w:rsidRDefault="00CF376D" w:rsidP="00795D93">
            <w:r>
              <w:t xml:space="preserve">      "dtDataContabile": "date",</w:t>
            </w:r>
          </w:p>
          <w:p w14:paraId="4372BB18" w14:textId="77777777" w:rsidR="00CF376D" w:rsidRDefault="00CF376D" w:rsidP="00795D93">
            <w:r>
              <w:t xml:space="preserve">      "dtDataEsecuzionePagamento": "date",</w:t>
            </w:r>
          </w:p>
          <w:p w14:paraId="23806143" w14:textId="77777777" w:rsidR="00CF376D" w:rsidRDefault="00CF376D" w:rsidP="00795D93">
            <w:r>
              <w:t xml:space="preserve">      "dtDataRegolamento": "date",</w:t>
            </w:r>
          </w:p>
          <w:p w14:paraId="0F1FFD24" w14:textId="77777777" w:rsidR="00CF376D" w:rsidRDefault="00CF376D" w:rsidP="00795D93">
            <w:r>
              <w:t xml:space="preserve">      "dtDataUltimoAggiornamento": "date",</w:t>
            </w:r>
          </w:p>
          <w:p w14:paraId="593F1196" w14:textId="77777777" w:rsidR="00CF376D" w:rsidRDefault="00CF376D" w:rsidP="00795D93">
            <w:r>
              <w:t xml:space="preserve">      "dtDataValuta": "date",</w:t>
            </w:r>
          </w:p>
          <w:p w14:paraId="63929A95" w14:textId="77777777" w:rsidR="00CF376D" w:rsidRDefault="00CF376D" w:rsidP="00795D93">
            <w:r>
              <w:t xml:space="preserve">      "dtRicezione": "date",</w:t>
            </w:r>
          </w:p>
          <w:p w14:paraId="0A411FF9" w14:textId="77777777" w:rsidR="00CF376D" w:rsidRDefault="00CF376D" w:rsidP="00795D93">
            <w:r>
              <w:t xml:space="preserve">      "identificativoUnivocoRegolamento": "string",</w:t>
            </w:r>
          </w:p>
          <w:p w14:paraId="7F743EC3" w14:textId="77777777" w:rsidR="00CF376D" w:rsidRDefault="00CF376D" w:rsidP="00795D93">
            <w:r>
              <w:t xml:space="preserve">      "importoTotalePagamenti": "string",</w:t>
            </w:r>
          </w:p>
          <w:p w14:paraId="2998BE98" w14:textId="77777777" w:rsidR="00CF376D" w:rsidRDefault="00CF376D" w:rsidP="00795D93">
            <w:r>
              <w:t xml:space="preserve">      "numImporto": "bigdecimal",</w:t>
            </w:r>
          </w:p>
          <w:p w14:paraId="63D49B84" w14:textId="77777777" w:rsidR="00CF376D" w:rsidRDefault="00CF376D" w:rsidP="00795D93">
            <w:r>
              <w:t xml:space="preserve">      "singoloImportoCommissioneCaricoPa": "string"</w:t>
            </w:r>
          </w:p>
          <w:p w14:paraId="6E5F1009" w14:textId="77777777" w:rsidR="00CF376D" w:rsidRDefault="00CF376D" w:rsidP="00795D93">
            <w:r>
              <w:t xml:space="preserve">    }</w:t>
            </w:r>
          </w:p>
          <w:p w14:paraId="4FF7177D" w14:textId="77777777" w:rsidR="00CF376D" w:rsidRDefault="00CF376D" w:rsidP="00795D93">
            <w:r>
              <w:t xml:space="preserve">  }</w:t>
            </w:r>
          </w:p>
          <w:p w14:paraId="554CF7BE" w14:textId="77777777" w:rsidR="00CF376D" w:rsidRPr="006E29CF" w:rsidRDefault="00CF376D" w:rsidP="00795D93">
            <w:r>
              <w:t>}</w:t>
            </w:r>
          </w:p>
        </w:tc>
      </w:tr>
      <w:tr w:rsidR="00CF376D" w:rsidRPr="006E29CF" w14:paraId="37CC78BA" w14:textId="77777777" w:rsidTr="00795D93">
        <w:tc>
          <w:tcPr>
            <w:tcW w:w="1552" w:type="dxa"/>
          </w:tcPr>
          <w:p w14:paraId="2FDDCC31" w14:textId="77777777" w:rsidR="00CF376D" w:rsidRPr="006E29CF" w:rsidRDefault="00CF376D" w:rsidP="00795D93">
            <w:r w:rsidRPr="006E29CF">
              <w:lastRenderedPageBreak/>
              <w:t xml:space="preserve">Fault Response </w:t>
            </w:r>
          </w:p>
        </w:tc>
        <w:tc>
          <w:tcPr>
            <w:tcW w:w="7798" w:type="dxa"/>
          </w:tcPr>
          <w:p w14:paraId="6AEF4120" w14:textId="77777777" w:rsidR="00CF376D" w:rsidRPr="006E29CF" w:rsidRDefault="00CF376D" w:rsidP="00795D93">
            <w:pPr>
              <w:rPr>
                <w:lang w:val="en-US"/>
              </w:rPr>
            </w:pPr>
            <w:r w:rsidRPr="006E29CF">
              <w:rPr>
                <w:lang w:val="en-US"/>
              </w:rPr>
              <w:t>{</w:t>
            </w:r>
          </w:p>
          <w:p w14:paraId="77A253D8"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297782FA"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68E86DE2" w14:textId="77777777" w:rsidR="00CF376D" w:rsidRPr="006E29CF" w:rsidRDefault="00CF376D" w:rsidP="00795D93">
            <w:r w:rsidRPr="006E29CF">
              <w:t>}</w:t>
            </w:r>
          </w:p>
        </w:tc>
      </w:tr>
    </w:tbl>
    <w:p w14:paraId="3A405A8D" w14:textId="77777777" w:rsidR="00CF376D" w:rsidRDefault="00CF376D" w:rsidP="00CF376D"/>
    <w:p w14:paraId="51DEAB0A" w14:textId="77777777" w:rsidR="00CF376D" w:rsidRDefault="00CF376D" w:rsidP="00CF376D"/>
    <w:p w14:paraId="665473F9" w14:textId="77777777" w:rsidR="00CF376D" w:rsidRDefault="00CF376D" w:rsidP="00CF376D"/>
    <w:p w14:paraId="50F21363" w14:textId="77777777" w:rsidR="00CF376D" w:rsidRDefault="00CF376D" w:rsidP="00CF376D"/>
    <w:p w14:paraId="71DEA76F" w14:textId="77777777" w:rsidR="00CF376D" w:rsidRPr="00E9612D" w:rsidRDefault="00CF376D" w:rsidP="00CF376D"/>
    <w:p w14:paraId="05CA51CD" w14:textId="77777777" w:rsidR="00CF376D" w:rsidRPr="006E29CF" w:rsidRDefault="00CF376D" w:rsidP="00CF376D">
      <w:pPr>
        <w:pStyle w:val="Titolo3"/>
        <w:rPr>
          <w:rStyle w:val="Enfasigrassetto"/>
          <w:b w:val="0"/>
        </w:rPr>
      </w:pPr>
      <w:bookmarkStart w:id="33" w:name="_Toc35537004"/>
      <w:bookmarkStart w:id="34" w:name="_Toc36042121"/>
      <w:r>
        <w:rPr>
          <w:rStyle w:val="Enfasigrassetto"/>
          <w:b w:val="0"/>
        </w:rPr>
        <w:t>Elenco Classificazioni</w:t>
      </w:r>
      <w:bookmarkEnd w:id="33"/>
      <w:bookmarkEnd w:id="34"/>
    </w:p>
    <w:tbl>
      <w:tblPr>
        <w:tblStyle w:val="TableGrid0"/>
        <w:tblW w:w="0" w:type="auto"/>
        <w:tblLook w:val="04A0" w:firstRow="1" w:lastRow="0" w:firstColumn="1" w:lastColumn="0" w:noHBand="0" w:noVBand="1"/>
      </w:tblPr>
      <w:tblGrid>
        <w:gridCol w:w="1552"/>
        <w:gridCol w:w="7798"/>
      </w:tblGrid>
      <w:tr w:rsidR="00CF376D" w:rsidRPr="006E29CF" w14:paraId="75F512CB" w14:textId="77777777" w:rsidTr="00795D93">
        <w:tc>
          <w:tcPr>
            <w:tcW w:w="1552" w:type="dxa"/>
          </w:tcPr>
          <w:p w14:paraId="3DB0DE58" w14:textId="77777777" w:rsidR="00CF376D" w:rsidRPr="006E29CF" w:rsidRDefault="00CF376D" w:rsidP="00795D93">
            <w:r>
              <w:t xml:space="preserve">Decrizione </w:t>
            </w:r>
            <w:r w:rsidRPr="006E29CF">
              <w:t>Servizio</w:t>
            </w:r>
          </w:p>
        </w:tc>
        <w:tc>
          <w:tcPr>
            <w:tcW w:w="7798" w:type="dxa"/>
          </w:tcPr>
          <w:p w14:paraId="454EAAA3" w14:textId="77777777" w:rsidR="00CF376D" w:rsidRPr="006E29CF" w:rsidRDefault="00CF376D" w:rsidP="00795D93">
            <w:r>
              <w:t>Elenco Classificazioni di completezza delle Riconcializioni.</w:t>
            </w:r>
          </w:p>
        </w:tc>
      </w:tr>
      <w:tr w:rsidR="00CF376D" w:rsidRPr="006E29CF" w14:paraId="5E54133B" w14:textId="77777777" w:rsidTr="00795D93">
        <w:tc>
          <w:tcPr>
            <w:tcW w:w="1552" w:type="dxa"/>
          </w:tcPr>
          <w:p w14:paraId="55DEDEF2" w14:textId="77777777" w:rsidR="00CF376D" w:rsidRPr="006E29CF" w:rsidRDefault="00CF376D" w:rsidP="00795D93">
            <w:r w:rsidRPr="006E29CF">
              <w:lastRenderedPageBreak/>
              <w:t>Servizio</w:t>
            </w:r>
          </w:p>
        </w:tc>
        <w:tc>
          <w:tcPr>
            <w:tcW w:w="7798" w:type="dxa"/>
          </w:tcPr>
          <w:p w14:paraId="621BC4A7" w14:textId="77777777" w:rsidR="00CF376D" w:rsidRPr="006E29CF" w:rsidRDefault="00CF376D" w:rsidP="00795D93">
            <w:r>
              <w:t>getClassificazioni</w:t>
            </w:r>
          </w:p>
        </w:tc>
      </w:tr>
      <w:tr w:rsidR="00CF376D" w:rsidRPr="006E29CF" w14:paraId="24EBDEB2" w14:textId="77777777" w:rsidTr="00795D93">
        <w:tc>
          <w:tcPr>
            <w:tcW w:w="1552" w:type="dxa"/>
          </w:tcPr>
          <w:p w14:paraId="5A72B318" w14:textId="77777777" w:rsidR="00CF376D" w:rsidRPr="006E29CF" w:rsidRDefault="00CF376D" w:rsidP="00795D93">
            <w:r>
              <w:t>Tipo servizio</w:t>
            </w:r>
          </w:p>
        </w:tc>
        <w:tc>
          <w:tcPr>
            <w:tcW w:w="7798" w:type="dxa"/>
          </w:tcPr>
          <w:p w14:paraId="7D4D98CD" w14:textId="77777777" w:rsidR="00CF376D" w:rsidRPr="00A24AB2" w:rsidRDefault="00CF376D" w:rsidP="00795D93">
            <w:r w:rsidRPr="00A24AB2">
              <w:t>REST</w:t>
            </w:r>
          </w:p>
        </w:tc>
      </w:tr>
      <w:tr w:rsidR="00CF376D" w:rsidRPr="006E29CF" w14:paraId="34225035" w14:textId="77777777" w:rsidTr="00795D93">
        <w:tc>
          <w:tcPr>
            <w:tcW w:w="1552" w:type="dxa"/>
          </w:tcPr>
          <w:p w14:paraId="07CB0DA3" w14:textId="77777777" w:rsidR="00CF376D" w:rsidRPr="006E29CF" w:rsidRDefault="00CF376D" w:rsidP="00795D93">
            <w:r w:rsidRPr="006E29CF">
              <w:t>Endpoint</w:t>
            </w:r>
          </w:p>
        </w:tc>
        <w:tc>
          <w:tcPr>
            <w:tcW w:w="7798" w:type="dxa"/>
          </w:tcPr>
          <w:p w14:paraId="13D6D7D2" w14:textId="77777777" w:rsidR="00CF376D" w:rsidRPr="006E29CF" w:rsidRDefault="00CF376D" w:rsidP="00795D93">
            <w:r>
              <w:rPr>
                <w:rStyle w:val="Collegamentoipertestuale"/>
                <w:lang w:val="it-IT"/>
              </w:rPr>
              <w:t>/api/utility/classificazioni</w:t>
            </w:r>
          </w:p>
        </w:tc>
      </w:tr>
      <w:tr w:rsidR="00CF376D" w:rsidRPr="006E29CF" w14:paraId="453D36FA" w14:textId="77777777" w:rsidTr="00795D93">
        <w:tc>
          <w:tcPr>
            <w:tcW w:w="1552" w:type="dxa"/>
          </w:tcPr>
          <w:p w14:paraId="236BCE95" w14:textId="77777777" w:rsidR="00CF376D" w:rsidRPr="006E29CF" w:rsidRDefault="00CF376D" w:rsidP="00795D93">
            <w:r w:rsidRPr="006E29CF">
              <w:t>Authentication</w:t>
            </w:r>
          </w:p>
        </w:tc>
        <w:tc>
          <w:tcPr>
            <w:tcW w:w="7798" w:type="dxa"/>
          </w:tcPr>
          <w:p w14:paraId="79E0EEFC" w14:textId="77777777" w:rsidR="00CF376D" w:rsidRPr="006E29CF" w:rsidRDefault="00CF376D" w:rsidP="00795D93">
            <w:r>
              <w:t>Not required</w:t>
            </w:r>
          </w:p>
        </w:tc>
      </w:tr>
      <w:tr w:rsidR="00CF376D" w:rsidRPr="006E29CF" w14:paraId="014298A2" w14:textId="77777777" w:rsidTr="00795D93">
        <w:tc>
          <w:tcPr>
            <w:tcW w:w="1552" w:type="dxa"/>
          </w:tcPr>
          <w:p w14:paraId="5872F15B" w14:textId="77777777" w:rsidR="00CF376D" w:rsidRPr="006E29CF" w:rsidRDefault="00CF376D" w:rsidP="00795D93">
            <w:r w:rsidRPr="006E29CF">
              <w:t>Method</w:t>
            </w:r>
          </w:p>
        </w:tc>
        <w:tc>
          <w:tcPr>
            <w:tcW w:w="7798" w:type="dxa"/>
          </w:tcPr>
          <w:p w14:paraId="4CA21669" w14:textId="77777777" w:rsidR="00CF376D" w:rsidRPr="006E29CF" w:rsidRDefault="00CF376D" w:rsidP="00795D93">
            <w:r>
              <w:t>GET</w:t>
            </w:r>
          </w:p>
        </w:tc>
      </w:tr>
      <w:tr w:rsidR="00CF376D" w:rsidRPr="006E29CF" w14:paraId="754677B4" w14:textId="77777777" w:rsidTr="00795D93">
        <w:tc>
          <w:tcPr>
            <w:tcW w:w="1552" w:type="dxa"/>
          </w:tcPr>
          <w:p w14:paraId="72E63433" w14:textId="77777777" w:rsidR="00CF376D" w:rsidRPr="006E29CF" w:rsidRDefault="00CF376D" w:rsidP="00795D93">
            <w:r w:rsidRPr="006E29CF">
              <w:t>Consumes</w:t>
            </w:r>
          </w:p>
        </w:tc>
        <w:tc>
          <w:tcPr>
            <w:tcW w:w="7798" w:type="dxa"/>
          </w:tcPr>
          <w:p w14:paraId="046D6EF6" w14:textId="77777777" w:rsidR="00CF376D" w:rsidRPr="006E29CF" w:rsidRDefault="00CF376D" w:rsidP="00795D93">
            <w:r>
              <w:t>Parameters</w:t>
            </w:r>
          </w:p>
        </w:tc>
      </w:tr>
      <w:tr w:rsidR="00CF376D" w:rsidRPr="006E29CF" w14:paraId="63B754DC" w14:textId="77777777" w:rsidTr="00795D93">
        <w:tc>
          <w:tcPr>
            <w:tcW w:w="1552" w:type="dxa"/>
          </w:tcPr>
          <w:p w14:paraId="2B6B3844" w14:textId="77777777" w:rsidR="00CF376D" w:rsidRPr="006E29CF" w:rsidRDefault="00CF376D" w:rsidP="00795D93">
            <w:r w:rsidRPr="006E29CF">
              <w:t>Produces</w:t>
            </w:r>
          </w:p>
        </w:tc>
        <w:tc>
          <w:tcPr>
            <w:tcW w:w="7798" w:type="dxa"/>
          </w:tcPr>
          <w:p w14:paraId="4B5A568E" w14:textId="77777777" w:rsidR="00CF376D" w:rsidRPr="006E29CF" w:rsidRDefault="00CF376D" w:rsidP="00795D93">
            <w:r w:rsidRPr="006E29CF">
              <w:t>application/json</w:t>
            </w:r>
          </w:p>
        </w:tc>
      </w:tr>
      <w:tr w:rsidR="00CF376D" w:rsidRPr="006E29CF" w14:paraId="05F772A9" w14:textId="77777777" w:rsidTr="00795D93">
        <w:tc>
          <w:tcPr>
            <w:tcW w:w="1552" w:type="dxa"/>
          </w:tcPr>
          <w:p w14:paraId="0B3F5C82" w14:textId="77777777" w:rsidR="00CF376D" w:rsidRPr="006E29CF" w:rsidRDefault="00CF376D" w:rsidP="00795D93">
            <w:r w:rsidRPr="006E29CF">
              <w:t xml:space="preserve">Payload </w:t>
            </w:r>
          </w:p>
        </w:tc>
        <w:tc>
          <w:tcPr>
            <w:tcW w:w="7798" w:type="dxa"/>
          </w:tcPr>
          <w:p w14:paraId="18CC9FE0" w14:textId="77777777" w:rsidR="00CF376D" w:rsidRDefault="00CF376D" w:rsidP="00795D93">
            <w:r>
              <w:t>@RequestParam(required = true) String codIpa,</w:t>
            </w:r>
          </w:p>
          <w:p w14:paraId="7D1E1423" w14:textId="77777777" w:rsidR="00CF376D" w:rsidRPr="006E29CF" w:rsidRDefault="00CF376D" w:rsidP="00795D93">
            <w:r>
              <w:t>@RequestParam(required = true) String tipoVisualizzazione</w:t>
            </w:r>
          </w:p>
        </w:tc>
      </w:tr>
      <w:tr w:rsidR="00CF376D" w:rsidRPr="006E29CF" w14:paraId="20770531" w14:textId="77777777" w:rsidTr="00795D93">
        <w:tc>
          <w:tcPr>
            <w:tcW w:w="1552" w:type="dxa"/>
          </w:tcPr>
          <w:p w14:paraId="00F67F43" w14:textId="77777777" w:rsidR="00CF376D" w:rsidRPr="006E29CF" w:rsidRDefault="00CF376D" w:rsidP="00795D93">
            <w:r w:rsidRPr="006E29CF">
              <w:t xml:space="preserve">Response </w:t>
            </w:r>
          </w:p>
        </w:tc>
        <w:tc>
          <w:tcPr>
            <w:tcW w:w="7798" w:type="dxa"/>
          </w:tcPr>
          <w:p w14:paraId="0B7CD3DB" w14:textId="77777777" w:rsidR="00CF376D" w:rsidRDefault="00CF376D" w:rsidP="00795D93">
            <w:r>
              <w:t>{</w:t>
            </w:r>
          </w:p>
          <w:p w14:paraId="4ED839F9" w14:textId="77777777" w:rsidR="00CF376D" w:rsidRDefault="00CF376D" w:rsidP="00795D93">
            <w:r>
              <w:t xml:space="preserve">  "list": [</w:t>
            </w:r>
          </w:p>
          <w:p w14:paraId="5834DA63" w14:textId="77777777" w:rsidR="00CF376D" w:rsidRDefault="00CF376D" w:rsidP="00795D93">
            <w:r>
              <w:t xml:space="preserve">    {</w:t>
            </w:r>
          </w:p>
          <w:p w14:paraId="7EAAF0B6" w14:textId="77777777" w:rsidR="00CF376D" w:rsidRDefault="00CF376D" w:rsidP="00795D93">
            <w:r>
              <w:t xml:space="preserve">      "desc": "string",</w:t>
            </w:r>
          </w:p>
          <w:p w14:paraId="7EE173C5" w14:textId="77777777" w:rsidR="00CF376D" w:rsidRDefault="00CF376D" w:rsidP="00795D93">
            <w:r>
              <w:t xml:space="preserve">      "cod": "string"</w:t>
            </w:r>
          </w:p>
          <w:p w14:paraId="2A233DEF" w14:textId="77777777" w:rsidR="00CF376D" w:rsidRDefault="00CF376D" w:rsidP="00795D93">
            <w:r>
              <w:t xml:space="preserve">    }</w:t>
            </w:r>
          </w:p>
          <w:p w14:paraId="250BCCEC" w14:textId="77777777" w:rsidR="00CF376D" w:rsidRDefault="00CF376D" w:rsidP="00795D93">
            <w:r>
              <w:t xml:space="preserve">  ]</w:t>
            </w:r>
          </w:p>
          <w:p w14:paraId="50C13E11" w14:textId="77777777" w:rsidR="00CF376D" w:rsidRPr="006E29CF" w:rsidRDefault="00CF376D" w:rsidP="00795D93">
            <w:r>
              <w:t>}</w:t>
            </w:r>
          </w:p>
        </w:tc>
      </w:tr>
      <w:tr w:rsidR="00CF376D" w:rsidRPr="006E29CF" w14:paraId="50866867" w14:textId="77777777" w:rsidTr="00795D93">
        <w:tc>
          <w:tcPr>
            <w:tcW w:w="1552" w:type="dxa"/>
          </w:tcPr>
          <w:p w14:paraId="110EFBAD" w14:textId="77777777" w:rsidR="00CF376D" w:rsidRPr="006E29CF" w:rsidRDefault="00CF376D" w:rsidP="00795D93">
            <w:r w:rsidRPr="006E29CF">
              <w:t xml:space="preserve">Fault Response </w:t>
            </w:r>
          </w:p>
        </w:tc>
        <w:tc>
          <w:tcPr>
            <w:tcW w:w="7798" w:type="dxa"/>
          </w:tcPr>
          <w:p w14:paraId="06D9CB48" w14:textId="77777777" w:rsidR="00CF376D" w:rsidRPr="006E29CF" w:rsidRDefault="00CF376D" w:rsidP="00795D93">
            <w:pPr>
              <w:rPr>
                <w:lang w:val="en-US"/>
              </w:rPr>
            </w:pPr>
            <w:r w:rsidRPr="006E29CF">
              <w:rPr>
                <w:lang w:val="en-US"/>
              </w:rPr>
              <w:t>{</w:t>
            </w:r>
          </w:p>
          <w:p w14:paraId="6C583BCE"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0FFB45F3"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35B73559" w14:textId="77777777" w:rsidR="00CF376D" w:rsidRPr="006E29CF" w:rsidRDefault="00CF376D" w:rsidP="00795D93">
            <w:r w:rsidRPr="006E29CF">
              <w:t>}</w:t>
            </w:r>
          </w:p>
        </w:tc>
      </w:tr>
    </w:tbl>
    <w:p w14:paraId="4F6025C9" w14:textId="77777777" w:rsidR="00CF376D" w:rsidRDefault="00CF376D" w:rsidP="00CF376D"/>
    <w:p w14:paraId="36967F37" w14:textId="77777777" w:rsidR="00CF376D" w:rsidRDefault="00CF376D" w:rsidP="00CF376D"/>
    <w:p w14:paraId="469B29BC" w14:textId="77777777" w:rsidR="00CF376D" w:rsidRPr="00E9612D" w:rsidRDefault="00CF376D" w:rsidP="00CF376D"/>
    <w:p w14:paraId="499CF972" w14:textId="77777777" w:rsidR="00CF376D" w:rsidRPr="0073004D" w:rsidRDefault="00CF376D" w:rsidP="00CF376D">
      <w:pPr>
        <w:pStyle w:val="Titolo2"/>
        <w:rPr>
          <w:rStyle w:val="Enfasigrassetto"/>
        </w:rPr>
      </w:pPr>
      <w:bookmarkStart w:id="35" w:name="_Toc35537005"/>
      <w:bookmarkStart w:id="36" w:name="_Toc36042122"/>
      <w:r>
        <w:rPr>
          <w:rStyle w:val="Enfasigrassetto"/>
        </w:rPr>
        <w:t>Ricevute Telematiche</w:t>
      </w:r>
      <w:bookmarkEnd w:id="35"/>
      <w:bookmarkEnd w:id="36"/>
    </w:p>
    <w:p w14:paraId="261A76B0" w14:textId="77777777" w:rsidR="00CF376D" w:rsidRPr="006E29CF" w:rsidRDefault="00CF376D" w:rsidP="00CF376D"/>
    <w:p w14:paraId="60480378" w14:textId="77777777" w:rsidR="00CF376D" w:rsidRPr="006E29CF" w:rsidRDefault="00CF376D" w:rsidP="00CF376D">
      <w:pPr>
        <w:pStyle w:val="Titolo3"/>
        <w:rPr>
          <w:rStyle w:val="Enfasigrassetto"/>
          <w:b w:val="0"/>
        </w:rPr>
      </w:pPr>
      <w:bookmarkStart w:id="37" w:name="_Toc35537006"/>
      <w:bookmarkStart w:id="38" w:name="_Toc36042123"/>
      <w:r>
        <w:rPr>
          <w:rStyle w:val="Enfasigrassetto"/>
          <w:b w:val="0"/>
        </w:rPr>
        <w:t>Ricerca Ricevute Telematiche</w:t>
      </w:r>
      <w:bookmarkEnd w:id="37"/>
      <w:bookmarkEnd w:id="38"/>
    </w:p>
    <w:tbl>
      <w:tblPr>
        <w:tblStyle w:val="TableGrid0"/>
        <w:tblW w:w="0" w:type="auto"/>
        <w:tblLook w:val="04A0" w:firstRow="1" w:lastRow="0" w:firstColumn="1" w:lastColumn="0" w:noHBand="0" w:noVBand="1"/>
      </w:tblPr>
      <w:tblGrid>
        <w:gridCol w:w="1552"/>
        <w:gridCol w:w="7798"/>
      </w:tblGrid>
      <w:tr w:rsidR="00CF376D" w:rsidRPr="006E29CF" w14:paraId="79654389" w14:textId="77777777" w:rsidTr="00795D93">
        <w:tc>
          <w:tcPr>
            <w:tcW w:w="1552" w:type="dxa"/>
          </w:tcPr>
          <w:p w14:paraId="45BA0203" w14:textId="77777777" w:rsidR="00CF376D" w:rsidRPr="006E29CF" w:rsidRDefault="00CF376D" w:rsidP="00795D93">
            <w:r>
              <w:t xml:space="preserve">Descrizione </w:t>
            </w:r>
            <w:r w:rsidRPr="006E29CF">
              <w:t>Servizio</w:t>
            </w:r>
          </w:p>
        </w:tc>
        <w:tc>
          <w:tcPr>
            <w:tcW w:w="7798" w:type="dxa"/>
          </w:tcPr>
          <w:p w14:paraId="0BEC0AC1" w14:textId="77777777" w:rsidR="00CF376D" w:rsidRPr="006E29CF" w:rsidRDefault="00CF376D" w:rsidP="00795D93">
            <w:r>
              <w:t>Ricerca delle Ricevute Elettroniche.</w:t>
            </w:r>
          </w:p>
        </w:tc>
      </w:tr>
      <w:tr w:rsidR="00CF376D" w:rsidRPr="006E29CF" w14:paraId="499AA0D2" w14:textId="77777777" w:rsidTr="00795D93">
        <w:tc>
          <w:tcPr>
            <w:tcW w:w="1552" w:type="dxa"/>
          </w:tcPr>
          <w:p w14:paraId="3CDCCC2A" w14:textId="77777777" w:rsidR="00CF376D" w:rsidRPr="006E29CF" w:rsidRDefault="00CF376D" w:rsidP="00795D93">
            <w:r w:rsidRPr="006E29CF">
              <w:t>Servizio</w:t>
            </w:r>
          </w:p>
        </w:tc>
        <w:tc>
          <w:tcPr>
            <w:tcW w:w="7798" w:type="dxa"/>
          </w:tcPr>
          <w:p w14:paraId="7D914896" w14:textId="77777777" w:rsidR="00CF376D" w:rsidRDefault="00CF376D" w:rsidP="00795D93">
            <w:r>
              <w:t>v</w:t>
            </w:r>
            <w:r w:rsidRPr="00CC4936">
              <w:t>isualizzaRicevuta</w:t>
            </w:r>
          </w:p>
        </w:tc>
      </w:tr>
      <w:tr w:rsidR="00CF376D" w:rsidRPr="006E29CF" w14:paraId="101C77CB" w14:textId="77777777" w:rsidTr="00795D93">
        <w:tc>
          <w:tcPr>
            <w:tcW w:w="1552" w:type="dxa"/>
          </w:tcPr>
          <w:p w14:paraId="4C187BB8" w14:textId="77777777" w:rsidR="00CF376D" w:rsidRPr="006E29CF" w:rsidRDefault="00CF376D" w:rsidP="00795D93">
            <w:r>
              <w:t>Tipo servizio</w:t>
            </w:r>
          </w:p>
        </w:tc>
        <w:tc>
          <w:tcPr>
            <w:tcW w:w="7798" w:type="dxa"/>
          </w:tcPr>
          <w:p w14:paraId="624F1D1B" w14:textId="77777777" w:rsidR="00CF376D" w:rsidRPr="00A24AB2" w:rsidRDefault="00CF376D" w:rsidP="00795D93">
            <w:r w:rsidRPr="00A24AB2">
              <w:t>REST</w:t>
            </w:r>
          </w:p>
        </w:tc>
      </w:tr>
      <w:tr w:rsidR="00CF376D" w:rsidRPr="006E29CF" w14:paraId="6A5D4D94" w14:textId="77777777" w:rsidTr="00795D93">
        <w:tc>
          <w:tcPr>
            <w:tcW w:w="1552" w:type="dxa"/>
          </w:tcPr>
          <w:p w14:paraId="2F2C5833" w14:textId="77777777" w:rsidR="00CF376D" w:rsidRPr="006E29CF" w:rsidRDefault="00CF376D" w:rsidP="00795D93">
            <w:r w:rsidRPr="006E29CF">
              <w:t>Endpoint</w:t>
            </w:r>
          </w:p>
        </w:tc>
        <w:tc>
          <w:tcPr>
            <w:tcW w:w="7798" w:type="dxa"/>
          </w:tcPr>
          <w:p w14:paraId="534071DF" w14:textId="77777777" w:rsidR="00CF376D" w:rsidRPr="006E29CF" w:rsidRDefault="00CF376D" w:rsidP="00795D93">
            <w:r>
              <w:rPr>
                <w:rStyle w:val="Collegamentoipertestuale"/>
                <w:lang w:val="it-IT"/>
              </w:rPr>
              <w:t>/api/flussi/</w:t>
            </w:r>
            <w:r w:rsidRPr="00CC4936">
              <w:rPr>
                <w:rStyle w:val="Collegamentoipertestuale"/>
                <w:lang w:val="it-IT"/>
              </w:rPr>
              <w:t>visualizzaRicevuta</w:t>
            </w:r>
          </w:p>
        </w:tc>
      </w:tr>
      <w:tr w:rsidR="00CF376D" w:rsidRPr="006E29CF" w14:paraId="44A2494D" w14:textId="77777777" w:rsidTr="00795D93">
        <w:tc>
          <w:tcPr>
            <w:tcW w:w="1552" w:type="dxa"/>
          </w:tcPr>
          <w:p w14:paraId="1876113E" w14:textId="77777777" w:rsidR="00CF376D" w:rsidRPr="006E29CF" w:rsidRDefault="00CF376D" w:rsidP="00795D93">
            <w:r w:rsidRPr="006E29CF">
              <w:t>Authentication</w:t>
            </w:r>
          </w:p>
        </w:tc>
        <w:tc>
          <w:tcPr>
            <w:tcW w:w="7798" w:type="dxa"/>
          </w:tcPr>
          <w:p w14:paraId="04802F46" w14:textId="77777777" w:rsidR="00CF376D" w:rsidRPr="006E29CF" w:rsidRDefault="00CF376D" w:rsidP="00795D93">
            <w:r>
              <w:t>Not required</w:t>
            </w:r>
          </w:p>
        </w:tc>
      </w:tr>
      <w:tr w:rsidR="00CF376D" w:rsidRPr="006E29CF" w14:paraId="38145DBB" w14:textId="77777777" w:rsidTr="00795D93">
        <w:tc>
          <w:tcPr>
            <w:tcW w:w="1552" w:type="dxa"/>
          </w:tcPr>
          <w:p w14:paraId="20E2E3A5" w14:textId="77777777" w:rsidR="00CF376D" w:rsidRPr="006E29CF" w:rsidRDefault="00CF376D" w:rsidP="00795D93">
            <w:r w:rsidRPr="006E29CF">
              <w:t>Method</w:t>
            </w:r>
          </w:p>
        </w:tc>
        <w:tc>
          <w:tcPr>
            <w:tcW w:w="7798" w:type="dxa"/>
          </w:tcPr>
          <w:p w14:paraId="3B43EE29" w14:textId="77777777" w:rsidR="00CF376D" w:rsidRPr="006E29CF" w:rsidRDefault="00CF376D" w:rsidP="00795D93">
            <w:r>
              <w:t>GET</w:t>
            </w:r>
          </w:p>
        </w:tc>
      </w:tr>
      <w:tr w:rsidR="00CF376D" w:rsidRPr="006E29CF" w14:paraId="7C363505" w14:textId="77777777" w:rsidTr="00795D93">
        <w:tc>
          <w:tcPr>
            <w:tcW w:w="1552" w:type="dxa"/>
          </w:tcPr>
          <w:p w14:paraId="005CA9AD" w14:textId="77777777" w:rsidR="00CF376D" w:rsidRPr="006E29CF" w:rsidRDefault="00CF376D" w:rsidP="00795D93">
            <w:r w:rsidRPr="006E29CF">
              <w:t>Consumes</w:t>
            </w:r>
          </w:p>
        </w:tc>
        <w:tc>
          <w:tcPr>
            <w:tcW w:w="7798" w:type="dxa"/>
          </w:tcPr>
          <w:p w14:paraId="7DE6040C" w14:textId="77777777" w:rsidR="00CF376D" w:rsidRPr="006E29CF" w:rsidRDefault="00CF376D" w:rsidP="00795D93">
            <w:r>
              <w:t>Parameters</w:t>
            </w:r>
          </w:p>
        </w:tc>
      </w:tr>
      <w:tr w:rsidR="00CF376D" w:rsidRPr="006E29CF" w14:paraId="438D73F5" w14:textId="77777777" w:rsidTr="00795D93">
        <w:tc>
          <w:tcPr>
            <w:tcW w:w="1552" w:type="dxa"/>
          </w:tcPr>
          <w:p w14:paraId="469D085D" w14:textId="77777777" w:rsidR="00CF376D" w:rsidRPr="006E29CF" w:rsidRDefault="00CF376D" w:rsidP="00795D93">
            <w:r w:rsidRPr="006E29CF">
              <w:t>Produces</w:t>
            </w:r>
          </w:p>
        </w:tc>
        <w:tc>
          <w:tcPr>
            <w:tcW w:w="7798" w:type="dxa"/>
          </w:tcPr>
          <w:p w14:paraId="1156A1E4" w14:textId="77777777" w:rsidR="00CF376D" w:rsidRPr="006E29CF" w:rsidRDefault="00CF376D" w:rsidP="00795D93">
            <w:r w:rsidRPr="006E29CF">
              <w:t>application/json</w:t>
            </w:r>
          </w:p>
        </w:tc>
      </w:tr>
      <w:tr w:rsidR="00CF376D" w:rsidRPr="006E29CF" w14:paraId="10A87AE6" w14:textId="77777777" w:rsidTr="00795D93">
        <w:tc>
          <w:tcPr>
            <w:tcW w:w="1552" w:type="dxa"/>
          </w:tcPr>
          <w:p w14:paraId="24A64676" w14:textId="77777777" w:rsidR="00CF376D" w:rsidRPr="006E29CF" w:rsidRDefault="00CF376D" w:rsidP="00795D93">
            <w:r w:rsidRPr="006E29CF">
              <w:t xml:space="preserve">Payload </w:t>
            </w:r>
          </w:p>
        </w:tc>
        <w:tc>
          <w:tcPr>
            <w:tcW w:w="7798" w:type="dxa"/>
          </w:tcPr>
          <w:p w14:paraId="19E9E926" w14:textId="77777777" w:rsidR="00CF376D" w:rsidRDefault="00CF376D" w:rsidP="00795D93">
            <w:r>
              <w:t>Pageable pageable,</w:t>
            </w:r>
          </w:p>
          <w:p w14:paraId="3DA206D6" w14:textId="77777777" w:rsidR="00CF376D" w:rsidRDefault="00CF376D" w:rsidP="00795D93">
            <w:r>
              <w:t>@RequestParam(required = true) String codIpa,</w:t>
            </w:r>
          </w:p>
          <w:p w14:paraId="0BED03C8" w14:textId="77777777" w:rsidR="00CF376D" w:rsidRDefault="00CF376D" w:rsidP="00795D93">
            <w:r>
              <w:t>@RequestParam(required = false) Boolean dataEsitoSingoloPagamentoCheck,</w:t>
            </w:r>
          </w:p>
          <w:p w14:paraId="1EB6C070" w14:textId="77777777" w:rsidR="00CF376D" w:rsidRDefault="00CF376D" w:rsidP="00795D93">
            <w:r>
              <w:t>@RequestParam(required = false) String dataEsitoSingoloPagamentoDa,</w:t>
            </w:r>
          </w:p>
          <w:p w14:paraId="640145AD" w14:textId="77777777" w:rsidR="00CF376D" w:rsidRDefault="00CF376D" w:rsidP="00795D93">
            <w:r>
              <w:lastRenderedPageBreak/>
              <w:t>@RequestParam(required = false) String dataEsitoSingoloPagamentoA,</w:t>
            </w:r>
          </w:p>
          <w:p w14:paraId="1FDAF882" w14:textId="77777777" w:rsidR="00CF376D" w:rsidRDefault="00CF376D" w:rsidP="00795D93">
            <w:r>
              <w:t xml:space="preserve">@RequestParam(required = false) String iud, </w:t>
            </w:r>
          </w:p>
          <w:p w14:paraId="2E7C53F7" w14:textId="77777777" w:rsidR="00CF376D" w:rsidRDefault="00CF376D" w:rsidP="00795D93">
            <w:r>
              <w:t>@RequestParam(required = false) String iuv,</w:t>
            </w:r>
          </w:p>
          <w:p w14:paraId="72AE022B" w14:textId="77777777" w:rsidR="00CF376D" w:rsidRDefault="00CF376D" w:rsidP="00795D93">
            <w:r>
              <w:t>@RequestParam(required = false) String denominazioneAttestante,</w:t>
            </w:r>
          </w:p>
          <w:p w14:paraId="18962ADA" w14:textId="77777777" w:rsidR="00CF376D" w:rsidRDefault="00CF376D" w:rsidP="00795D93">
            <w:r>
              <w:t>@RequestParam(required = false) String identificativoUnivocoRiscossione,</w:t>
            </w:r>
          </w:p>
          <w:p w14:paraId="53F6B128" w14:textId="77777777" w:rsidR="00CF376D" w:rsidRDefault="00CF376D" w:rsidP="00795D93">
            <w:r>
              <w:t>@RequestParam(required = false) String codiceIdentificativoUnivocoPagatore,</w:t>
            </w:r>
          </w:p>
          <w:p w14:paraId="39F71BB5" w14:textId="77777777" w:rsidR="00CF376D" w:rsidRDefault="00CF376D" w:rsidP="00795D93">
            <w:r>
              <w:t>@RequestParam(required = false) String anagraficaPagatore,</w:t>
            </w:r>
          </w:p>
          <w:p w14:paraId="57EEAFDE" w14:textId="77777777" w:rsidR="00CF376D" w:rsidRDefault="00CF376D" w:rsidP="00795D93">
            <w:r>
              <w:t>@RequestParam(required = false) String codiceIdentificativoUnivocoVersante,</w:t>
            </w:r>
          </w:p>
          <w:p w14:paraId="7ADDAB91" w14:textId="77777777" w:rsidR="00CF376D" w:rsidRDefault="00CF376D" w:rsidP="00795D93">
            <w:r>
              <w:t>@RequestParam(required = false) String anagraficaVersante,</w:t>
            </w:r>
          </w:p>
          <w:p w14:paraId="250BC44D" w14:textId="77777777" w:rsidR="00CF376D" w:rsidRDefault="00CF376D" w:rsidP="00795D93">
            <w:r>
              <w:t xml:space="preserve">@RequestParam(required = false) String codTipoDovuto, </w:t>
            </w:r>
          </w:p>
          <w:p w14:paraId="4F7683BB" w14:textId="77777777" w:rsidR="00CF376D" w:rsidRPr="006E29CF" w:rsidRDefault="00CF376D" w:rsidP="00795D93">
            <w:r>
              <w:t>@RequestParam(required = false) String iuf</w:t>
            </w:r>
          </w:p>
        </w:tc>
      </w:tr>
      <w:tr w:rsidR="00CF376D" w:rsidRPr="006E29CF" w14:paraId="5350BA09" w14:textId="77777777" w:rsidTr="00795D93">
        <w:tc>
          <w:tcPr>
            <w:tcW w:w="1552" w:type="dxa"/>
          </w:tcPr>
          <w:p w14:paraId="2A7F747E" w14:textId="77777777" w:rsidR="00CF376D" w:rsidRPr="006E29CF" w:rsidRDefault="00CF376D" w:rsidP="00795D93">
            <w:r w:rsidRPr="006E29CF">
              <w:lastRenderedPageBreak/>
              <w:t xml:space="preserve">Response </w:t>
            </w:r>
          </w:p>
        </w:tc>
        <w:tc>
          <w:tcPr>
            <w:tcW w:w="7798" w:type="dxa"/>
          </w:tcPr>
          <w:p w14:paraId="76A4BC51" w14:textId="77777777" w:rsidR="00CF376D" w:rsidRDefault="00CF376D" w:rsidP="00795D93">
            <w:r>
              <w:t>{</w:t>
            </w:r>
          </w:p>
          <w:p w14:paraId="28D9789F" w14:textId="77777777" w:rsidR="00CF376D" w:rsidRDefault="00CF376D" w:rsidP="00795D93">
            <w:r>
              <w:t xml:space="preserve">  "flussoRicevutaDtoPage": {</w:t>
            </w:r>
          </w:p>
          <w:p w14:paraId="39F535B7" w14:textId="77777777" w:rsidR="00CF376D" w:rsidRDefault="00CF376D" w:rsidP="00795D93">
            <w:r>
              <w:t xml:space="preserve">    "page": "int",</w:t>
            </w:r>
          </w:p>
          <w:p w14:paraId="0F1A920A" w14:textId="77777777" w:rsidR="00CF376D" w:rsidRDefault="00CF376D" w:rsidP="00795D93">
            <w:r>
              <w:t xml:space="preserve">    "pageSize": "int",</w:t>
            </w:r>
          </w:p>
          <w:p w14:paraId="096133F9" w14:textId="77777777" w:rsidR="00CF376D" w:rsidRDefault="00CF376D" w:rsidP="00795D93">
            <w:r>
              <w:t xml:space="preserve">    "previousPage": "boolean",</w:t>
            </w:r>
          </w:p>
          <w:p w14:paraId="71137C9E" w14:textId="77777777" w:rsidR="00CF376D" w:rsidRDefault="00CF376D" w:rsidP="00795D93">
            <w:r>
              <w:t xml:space="preserve">    "nextPage": "boolean",</w:t>
            </w:r>
          </w:p>
          <w:p w14:paraId="13A0BD33" w14:textId="77777777" w:rsidR="00CF376D" w:rsidRDefault="00CF376D" w:rsidP="00795D93">
            <w:r>
              <w:t xml:space="preserve">    "totalPages": "int",</w:t>
            </w:r>
          </w:p>
          <w:p w14:paraId="1887147D" w14:textId="77777777" w:rsidR="00CF376D" w:rsidRDefault="00CF376D" w:rsidP="00795D93">
            <w:r>
              <w:t xml:space="preserve">    "totalRecords": "long",</w:t>
            </w:r>
          </w:p>
          <w:p w14:paraId="1129B36A" w14:textId="77777777" w:rsidR="00CF376D" w:rsidRDefault="00CF376D" w:rsidP="00795D93">
            <w:r>
              <w:t xml:space="preserve">    "list": [</w:t>
            </w:r>
          </w:p>
          <w:p w14:paraId="07D49F3C" w14:textId="77777777" w:rsidR="00CF376D" w:rsidRDefault="00CF376D" w:rsidP="00795D93">
            <w:r>
              <w:t xml:space="preserve">      {</w:t>
            </w:r>
          </w:p>
          <w:p w14:paraId="02ED7D58" w14:textId="77777777" w:rsidR="00CF376D" w:rsidRDefault="00CF376D" w:rsidP="00795D93">
            <w:r>
              <w:t xml:space="preserve">        "FlussoRicevutaDto": {</w:t>
            </w:r>
          </w:p>
          <w:p w14:paraId="6BEE4373" w14:textId="77777777" w:rsidR="00CF376D" w:rsidRDefault="00CF376D" w:rsidP="00795D93">
            <w:r>
              <w:t xml:space="preserve">          "CodIpaEnte": "string",</w:t>
            </w:r>
          </w:p>
          <w:p w14:paraId="2E9E929C" w14:textId="77777777" w:rsidR="00CF376D" w:rsidRDefault="00CF376D" w:rsidP="00795D93">
            <w:r>
              <w:t xml:space="preserve">          "DeImportoTotale": "string",</w:t>
            </w:r>
          </w:p>
          <w:p w14:paraId="146B3095" w14:textId="77777777" w:rsidR="00CF376D" w:rsidRDefault="00CF376D" w:rsidP="00795D93">
            <w:r>
              <w:t xml:space="preserve">          "DeImportoSingolo": "string",</w:t>
            </w:r>
          </w:p>
          <w:p w14:paraId="6F3389A9" w14:textId="77777777" w:rsidR="00CF376D" w:rsidRDefault="00CF376D" w:rsidP="00795D93">
            <w:r>
              <w:t xml:space="preserve">          "CodESoggPagIdUnivPagTipoIdUnivoco": "string",</w:t>
            </w:r>
          </w:p>
          <w:p w14:paraId="273507D1" w14:textId="77777777" w:rsidR="00CF376D" w:rsidRDefault="00CF376D" w:rsidP="00795D93">
            <w:r>
              <w:t xml:space="preserve">          "CodESoggVersIdUnivVersTipoIdUnivoco": "string",</w:t>
            </w:r>
          </w:p>
          <w:p w14:paraId="3879944C" w14:textId="77777777" w:rsidR="00CF376D" w:rsidRDefault="00CF376D" w:rsidP="00795D93">
            <w:r>
              <w:t xml:space="preserve">          "DeTipoDovuto": "string",</w:t>
            </w:r>
          </w:p>
          <w:p w14:paraId="2B3B0A5E" w14:textId="77777777" w:rsidR="00CF376D" w:rsidRDefault="00CF376D" w:rsidP="00795D93">
            <w:r>
              <w:t xml:space="preserve">          "FlussoExportTO": {</w:t>
            </w:r>
          </w:p>
          <w:p w14:paraId="13097B10" w14:textId="77777777" w:rsidR="00CF376D" w:rsidRDefault="00CF376D" w:rsidP="00795D93">
            <w:r>
              <w:t xml:space="preserve">            "FlussoExportIdTO": {</w:t>
            </w:r>
          </w:p>
          <w:p w14:paraId="6DC2D027" w14:textId="77777777" w:rsidR="00CF376D" w:rsidRDefault="00CF376D" w:rsidP="00795D93">
            <w:r>
              <w:t xml:space="preserve">              "codEDatiPagDatiSingPagIdUnivocoRiscoss": "string",</w:t>
            </w:r>
          </w:p>
          <w:p w14:paraId="65B862F9" w14:textId="77777777" w:rsidR="00CF376D" w:rsidRDefault="00CF376D" w:rsidP="00795D93">
            <w:r>
              <w:t xml:space="preserve">              "codRpSilinviarpIdUnivocoVersamento": "string",</w:t>
            </w:r>
          </w:p>
          <w:p w14:paraId="6DB9DF91" w14:textId="77777777" w:rsidR="00CF376D" w:rsidRDefault="00CF376D" w:rsidP="00795D93">
            <w:r>
              <w:t xml:space="preserve">              "indiceDatiSingoloPagamento": "int",</w:t>
            </w:r>
          </w:p>
          <w:p w14:paraId="0EC2BA36" w14:textId="77777777" w:rsidR="00CF376D" w:rsidRDefault="00CF376D" w:rsidP="00795D93">
            <w:r>
              <w:t xml:space="preserve">              "mygovEnteId": "long"</w:t>
            </w:r>
          </w:p>
          <w:p w14:paraId="5F6E58E5" w14:textId="77777777" w:rsidR="00CF376D" w:rsidRDefault="00CF376D" w:rsidP="00795D93">
            <w:r>
              <w:t xml:space="preserve">            },</w:t>
            </w:r>
          </w:p>
          <w:p w14:paraId="27553AA2" w14:textId="77777777" w:rsidR="00CF376D" w:rsidRDefault="00CF376D" w:rsidP="00795D93">
            <w:r>
              <w:t xml:space="preserve">            "EnteTo": {</w:t>
            </w:r>
          </w:p>
          <w:p w14:paraId="0BB732D8" w14:textId="77777777" w:rsidR="00CF376D" w:rsidRDefault="00CF376D" w:rsidP="00795D93">
            <w:r>
              <w:t xml:space="preserve">              "id": "long",</w:t>
            </w:r>
          </w:p>
          <w:p w14:paraId="0E2641B8" w14:textId="77777777" w:rsidR="00CF376D" w:rsidRDefault="00CF376D" w:rsidP="00795D93">
            <w:r>
              <w:t xml:space="preserve">              "codIpaEnte": "string",</w:t>
            </w:r>
          </w:p>
          <w:p w14:paraId="6CB3DAA0" w14:textId="77777777" w:rsidR="00CF376D" w:rsidRDefault="00CF376D" w:rsidP="00795D93">
            <w:r>
              <w:t xml:space="preserve">              "codiceFiscaleEnte": "string",</w:t>
            </w:r>
          </w:p>
          <w:p w14:paraId="4AD72176" w14:textId="77777777" w:rsidR="00CF376D" w:rsidRDefault="00CF376D" w:rsidP="00795D93">
            <w:r>
              <w:t xml:space="preserve">              "deNomeEnte": "string",</w:t>
            </w:r>
          </w:p>
          <w:p w14:paraId="3A2B9717" w14:textId="77777777" w:rsidR="00CF376D" w:rsidRDefault="00CF376D" w:rsidP="00795D93">
            <w:r>
              <w:t xml:space="preserve">              "dtCreazione": "date",</w:t>
            </w:r>
          </w:p>
          <w:p w14:paraId="3550246C" w14:textId="77777777" w:rsidR="00CF376D" w:rsidRDefault="00CF376D" w:rsidP="00795D93">
            <w:r>
              <w:t xml:space="preserve">              "dtUltimaModifica": "date",</w:t>
            </w:r>
          </w:p>
          <w:p w14:paraId="5E921F9F" w14:textId="77777777" w:rsidR="00CF376D" w:rsidRDefault="00CF376D" w:rsidP="00795D93">
            <w:r>
              <w:t xml:space="preserve">              "emailAmministratore": "string",</w:t>
            </w:r>
          </w:p>
          <w:p w14:paraId="26D3EF2E" w14:textId="77777777" w:rsidR="00CF376D" w:rsidRDefault="00CF376D" w:rsidP="00795D93">
            <w:r>
              <w:t xml:space="preserve">              "flgPagati": "boolean",</w:t>
            </w:r>
          </w:p>
          <w:p w14:paraId="2B8B7813" w14:textId="77777777" w:rsidR="00CF376D" w:rsidRDefault="00CF376D" w:rsidP="00795D93">
            <w:r>
              <w:t xml:space="preserve">              "flgTesoreria": "boolean",</w:t>
            </w:r>
          </w:p>
          <w:p w14:paraId="208A4BDE" w14:textId="77777777" w:rsidR="00CF376D" w:rsidRDefault="00CF376D" w:rsidP="00795D93">
            <w:r>
              <w:lastRenderedPageBreak/>
              <w:t xml:space="preserve">              "myboxClientKey": "string",</w:t>
            </w:r>
          </w:p>
          <w:p w14:paraId="748D4AC1" w14:textId="77777777" w:rsidR="00CF376D" w:rsidRDefault="00CF376D" w:rsidP="00795D93">
            <w:r>
              <w:t xml:space="preserve">              "myboxClientSecret": "string",</w:t>
            </w:r>
          </w:p>
          <w:p w14:paraId="6B79B669" w14:textId="77777777" w:rsidR="00CF376D" w:rsidRDefault="00CF376D" w:rsidP="00795D93">
            <w:r>
              <w:t xml:space="preserve">              "numGiorniPagamentoPresunti": "int"</w:t>
            </w:r>
          </w:p>
          <w:p w14:paraId="3757D45A" w14:textId="77777777" w:rsidR="00CF376D" w:rsidRDefault="00CF376D" w:rsidP="00795D93">
            <w:r>
              <w:t xml:space="preserve">            },</w:t>
            </w:r>
          </w:p>
          <w:p w14:paraId="3F7A646D" w14:textId="77777777" w:rsidR="00CF376D" w:rsidRDefault="00CF376D" w:rsidP="00795D93">
            <w:r>
              <w:t xml:space="preserve">            "ManageFlussoTO": {</w:t>
            </w:r>
          </w:p>
          <w:p w14:paraId="556B7A5F" w14:textId="77777777" w:rsidR="00CF376D" w:rsidRDefault="00CF376D" w:rsidP="00795D93">
            <w:r>
              <w:t xml:space="preserve">              "AnagraficaStatoTO": {</w:t>
            </w:r>
          </w:p>
          <w:p w14:paraId="17426103" w14:textId="77777777" w:rsidR="00CF376D" w:rsidRDefault="00CF376D" w:rsidP="00795D93">
            <w:r>
              <w:t xml:space="preserve">                "id": "long",</w:t>
            </w:r>
          </w:p>
          <w:p w14:paraId="6890630A" w14:textId="77777777" w:rsidR="00CF376D" w:rsidRDefault="00CF376D" w:rsidP="00795D93">
            <w:r>
              <w:t xml:space="preserve">                "codStato": "string",</w:t>
            </w:r>
          </w:p>
          <w:p w14:paraId="06346442" w14:textId="77777777" w:rsidR="00CF376D" w:rsidRDefault="00CF376D" w:rsidP="00795D93">
            <w:r>
              <w:t xml:space="preserve">                "deStato": "string",</w:t>
            </w:r>
          </w:p>
          <w:p w14:paraId="22F6E17D" w14:textId="77777777" w:rsidR="00CF376D" w:rsidRDefault="00CF376D" w:rsidP="00795D93">
            <w:r>
              <w:t xml:space="preserve">                "deTipoStato": "string",</w:t>
            </w:r>
          </w:p>
          <w:p w14:paraId="74354403" w14:textId="77777777" w:rsidR="00CF376D" w:rsidRDefault="00CF376D" w:rsidP="00795D93">
            <w:r>
              <w:t xml:space="preserve">                "dtCreazione": "date",</w:t>
            </w:r>
          </w:p>
          <w:p w14:paraId="3A7F0B7F" w14:textId="77777777" w:rsidR="00CF376D" w:rsidRDefault="00CF376D" w:rsidP="00795D93">
            <w:r>
              <w:t xml:space="preserve">                "dtUltimaModifica": "date"</w:t>
            </w:r>
          </w:p>
          <w:p w14:paraId="36E8C9E6" w14:textId="77777777" w:rsidR="00CF376D" w:rsidRDefault="00CF376D" w:rsidP="00795D93">
            <w:r>
              <w:t xml:space="preserve">              },</w:t>
            </w:r>
          </w:p>
          <w:p w14:paraId="1B965054" w14:textId="77777777" w:rsidR="00CF376D" w:rsidRDefault="00CF376D" w:rsidP="00795D93">
            <w:r>
              <w:t xml:space="preserve">              "EnteTo": {</w:t>
            </w:r>
          </w:p>
          <w:p w14:paraId="70945CD6" w14:textId="77777777" w:rsidR="00CF376D" w:rsidRDefault="00CF376D" w:rsidP="00795D93">
            <w:r>
              <w:t xml:space="preserve">                "id": "long",</w:t>
            </w:r>
          </w:p>
          <w:p w14:paraId="06BA7209" w14:textId="77777777" w:rsidR="00CF376D" w:rsidRDefault="00CF376D" w:rsidP="00795D93">
            <w:r>
              <w:t xml:space="preserve">                "codIpaEnte": "string",</w:t>
            </w:r>
          </w:p>
          <w:p w14:paraId="39B57326" w14:textId="77777777" w:rsidR="00CF376D" w:rsidRDefault="00CF376D" w:rsidP="00795D93">
            <w:r>
              <w:t xml:space="preserve">                "codiceFiscaleEnte": "string",</w:t>
            </w:r>
          </w:p>
          <w:p w14:paraId="010F5545" w14:textId="77777777" w:rsidR="00CF376D" w:rsidRDefault="00CF376D" w:rsidP="00795D93">
            <w:r>
              <w:t xml:space="preserve">                "deNomeEnte": "string",</w:t>
            </w:r>
          </w:p>
          <w:p w14:paraId="4446F116" w14:textId="77777777" w:rsidR="00CF376D" w:rsidRDefault="00CF376D" w:rsidP="00795D93">
            <w:r>
              <w:t xml:space="preserve">                "dtCreazione": "date",</w:t>
            </w:r>
          </w:p>
          <w:p w14:paraId="709BBB99" w14:textId="77777777" w:rsidR="00CF376D" w:rsidRDefault="00CF376D" w:rsidP="00795D93">
            <w:r>
              <w:t xml:space="preserve">                "dtUltimaModifica": "date",</w:t>
            </w:r>
          </w:p>
          <w:p w14:paraId="2178C363" w14:textId="77777777" w:rsidR="00CF376D" w:rsidRDefault="00CF376D" w:rsidP="00795D93">
            <w:r>
              <w:t xml:space="preserve">                "emailAmministratore": "string",</w:t>
            </w:r>
          </w:p>
          <w:p w14:paraId="30EC6889" w14:textId="77777777" w:rsidR="00CF376D" w:rsidRDefault="00CF376D" w:rsidP="00795D93">
            <w:r>
              <w:t xml:space="preserve">                "flgPagati": "boolean",</w:t>
            </w:r>
          </w:p>
          <w:p w14:paraId="787312C1" w14:textId="77777777" w:rsidR="00CF376D" w:rsidRDefault="00CF376D" w:rsidP="00795D93">
            <w:r>
              <w:t xml:space="preserve">                "flgTesoreria": "boolean",</w:t>
            </w:r>
          </w:p>
          <w:p w14:paraId="71A35EC9" w14:textId="77777777" w:rsidR="00CF376D" w:rsidRDefault="00CF376D" w:rsidP="00795D93">
            <w:r>
              <w:t xml:space="preserve">                "myboxClientKey": "string",</w:t>
            </w:r>
          </w:p>
          <w:p w14:paraId="23783BC8" w14:textId="77777777" w:rsidR="00CF376D" w:rsidRDefault="00CF376D" w:rsidP="00795D93">
            <w:r>
              <w:t xml:space="preserve">                "myboxClientSecret": "string",</w:t>
            </w:r>
          </w:p>
          <w:p w14:paraId="569A3DBF" w14:textId="77777777" w:rsidR="00CF376D" w:rsidRDefault="00CF376D" w:rsidP="00795D93">
            <w:r>
              <w:t xml:space="preserve">                "numGiorniPagamentoPresunti": "int"</w:t>
            </w:r>
          </w:p>
          <w:p w14:paraId="763FBD46" w14:textId="77777777" w:rsidR="00CF376D" w:rsidRDefault="00CF376D" w:rsidP="00795D93">
            <w:r>
              <w:t xml:space="preserve">              },</w:t>
            </w:r>
          </w:p>
          <w:p w14:paraId="064D0E0F" w14:textId="77777777" w:rsidR="00CF376D" w:rsidRDefault="00CF376D" w:rsidP="00795D93">
            <w:r>
              <w:t xml:space="preserve">              "TipoFlussoTO": {</w:t>
            </w:r>
          </w:p>
          <w:p w14:paraId="55211104" w14:textId="77777777" w:rsidR="00CF376D" w:rsidRDefault="00CF376D" w:rsidP="00795D93">
            <w:r>
              <w:t xml:space="preserve">                "id": "long",</w:t>
            </w:r>
          </w:p>
          <w:p w14:paraId="7096AFCD" w14:textId="77777777" w:rsidR="00CF376D" w:rsidRDefault="00CF376D" w:rsidP="00795D93">
            <w:r>
              <w:t xml:space="preserve">                "codTipo": "char",</w:t>
            </w:r>
          </w:p>
          <w:p w14:paraId="5FE33425" w14:textId="77777777" w:rsidR="00CF376D" w:rsidRDefault="00CF376D" w:rsidP="00795D93">
            <w:r>
              <w:t xml:space="preserve">                "deTipo": "string",</w:t>
            </w:r>
          </w:p>
          <w:p w14:paraId="2A546634" w14:textId="77777777" w:rsidR="00CF376D" w:rsidRDefault="00CF376D" w:rsidP="00795D93">
            <w:r>
              <w:t xml:space="preserve">                "dtCreazione": "date",</w:t>
            </w:r>
          </w:p>
          <w:p w14:paraId="02E1AEEA" w14:textId="77777777" w:rsidR="00CF376D" w:rsidRDefault="00CF376D" w:rsidP="00795D93">
            <w:r>
              <w:t xml:space="preserve">                "dtUltimaModifica": "date",</w:t>
            </w:r>
          </w:p>
          <w:p w14:paraId="26FFE834" w14:textId="77777777" w:rsidR="00CF376D" w:rsidRDefault="00CF376D" w:rsidP="00795D93">
            <w:r>
              <w:t xml:space="preserve">                "version": "int"</w:t>
            </w:r>
          </w:p>
          <w:p w14:paraId="427BD847" w14:textId="77777777" w:rsidR="00CF376D" w:rsidRDefault="00CF376D" w:rsidP="00795D93">
            <w:r>
              <w:t xml:space="preserve">              },</w:t>
            </w:r>
          </w:p>
          <w:p w14:paraId="2424EDEB" w14:textId="77777777" w:rsidR="00CF376D" w:rsidRDefault="00CF376D" w:rsidP="00795D93">
            <w:r>
              <w:t xml:space="preserve">              "UtenteTO": {</w:t>
            </w:r>
          </w:p>
          <w:p w14:paraId="37C806D8" w14:textId="77777777" w:rsidR="00CF376D" w:rsidRDefault="00CF376D" w:rsidP="00795D93">
            <w:r>
              <w:t xml:space="preserve">                "id": "long",</w:t>
            </w:r>
          </w:p>
          <w:p w14:paraId="0FBB6856" w14:textId="77777777" w:rsidR="00CF376D" w:rsidRDefault="00CF376D" w:rsidP="00795D93">
            <w:r>
              <w:t xml:space="preserve">                "codCodiceFiscaleUtente": "string",</w:t>
            </w:r>
          </w:p>
          <w:p w14:paraId="239E52E2" w14:textId="77777777" w:rsidR="00CF376D" w:rsidRDefault="00CF376D" w:rsidP="00795D93">
            <w:r>
              <w:t xml:space="preserve">                "codFedUserId": "string",</w:t>
            </w:r>
          </w:p>
          <w:p w14:paraId="0BDE5EF4" w14:textId="77777777" w:rsidR="00CF376D" w:rsidRDefault="00CF376D" w:rsidP="00795D93">
            <w:r>
              <w:t xml:space="preserve">                "deEmailAddress": "string",</w:t>
            </w:r>
          </w:p>
          <w:p w14:paraId="6CED689E" w14:textId="77777777" w:rsidR="00CF376D" w:rsidRDefault="00CF376D" w:rsidP="00795D93">
            <w:r>
              <w:t xml:space="preserve">                "deFirstname": "string",</w:t>
            </w:r>
          </w:p>
          <w:p w14:paraId="6AD35528" w14:textId="77777777" w:rsidR="00CF376D" w:rsidRDefault="00CF376D" w:rsidP="00795D93">
            <w:r>
              <w:t xml:space="preserve">                "deLastname": "string",</w:t>
            </w:r>
          </w:p>
          <w:p w14:paraId="4876BEC4" w14:textId="77777777" w:rsidR="00CF376D" w:rsidRDefault="00CF376D" w:rsidP="00795D93">
            <w:r>
              <w:t xml:space="preserve">                "dtUltimoLogin": "date",</w:t>
            </w:r>
          </w:p>
          <w:p w14:paraId="0E8139F3" w14:textId="77777777" w:rsidR="00CF376D" w:rsidRDefault="00CF376D" w:rsidP="00795D93">
            <w:r>
              <w:t xml:space="preserve">                "version": "int"</w:t>
            </w:r>
          </w:p>
          <w:p w14:paraId="0E98E377" w14:textId="77777777" w:rsidR="00CF376D" w:rsidRDefault="00CF376D" w:rsidP="00795D93">
            <w:r>
              <w:t xml:space="preserve">              },</w:t>
            </w:r>
          </w:p>
          <w:p w14:paraId="1A5B0AF3" w14:textId="77777777" w:rsidR="00CF376D" w:rsidRDefault="00CF376D" w:rsidP="00795D93">
            <w:r>
              <w:lastRenderedPageBreak/>
              <w:t xml:space="preserve">              "id": "long",</w:t>
            </w:r>
          </w:p>
          <w:p w14:paraId="31BFC107" w14:textId="77777777" w:rsidR="00CF376D" w:rsidRDefault="00CF376D" w:rsidP="00795D93">
            <w:r>
              <w:t xml:space="preserve">              "codIdentificativoFlusso": "string",</w:t>
            </w:r>
          </w:p>
          <w:p w14:paraId="245CFE97" w14:textId="77777777" w:rsidR="00CF376D" w:rsidRDefault="00CF376D" w:rsidP="00795D93">
            <w:r>
              <w:t xml:space="preserve">              "codProvenienzaFile": "string",</w:t>
            </w:r>
          </w:p>
          <w:p w14:paraId="1E9FA08D" w14:textId="77777777" w:rsidR="00CF376D" w:rsidRDefault="00CF376D" w:rsidP="00795D93">
            <w:r>
              <w:t xml:space="preserve">              "codRequestToken": "string",</w:t>
            </w:r>
          </w:p>
          <w:p w14:paraId="6CDF15D0" w14:textId="77777777" w:rsidR="00CF376D" w:rsidRDefault="00CF376D" w:rsidP="00795D93">
            <w:r>
              <w:t xml:space="preserve">              "deNomeFile": "string",</w:t>
            </w:r>
          </w:p>
          <w:p w14:paraId="4554CF8A" w14:textId="77777777" w:rsidR="00CF376D" w:rsidRDefault="00CF376D" w:rsidP="00795D93">
            <w:r>
              <w:t xml:space="preserve">              "dePercorsoFile": "string",</w:t>
            </w:r>
          </w:p>
          <w:p w14:paraId="61AAA817" w14:textId="77777777" w:rsidR="00CF376D" w:rsidRDefault="00CF376D" w:rsidP="00795D93">
            <w:r>
              <w:t xml:space="preserve">              "dtCreazione": "date",</w:t>
            </w:r>
          </w:p>
          <w:p w14:paraId="6AFF54B7" w14:textId="77777777" w:rsidR="00CF376D" w:rsidRDefault="00CF376D" w:rsidP="00795D93">
            <w:r>
              <w:t xml:space="preserve">              "dtDataOraFlusso": "date",</w:t>
            </w:r>
          </w:p>
          <w:p w14:paraId="6061F2EE" w14:textId="77777777" w:rsidR="00CF376D" w:rsidRDefault="00CF376D" w:rsidP="00795D93">
            <w:r>
              <w:t xml:space="preserve">              "dtUltimaModifica": "date",</w:t>
            </w:r>
          </w:p>
          <w:p w14:paraId="28B17771" w14:textId="77777777" w:rsidR="00CF376D" w:rsidRDefault="00CF376D" w:rsidP="00795D93">
            <w:r>
              <w:t xml:space="preserve">              "idChiaveMultitabella": "long",</w:t>
            </w:r>
          </w:p>
          <w:p w14:paraId="3B4001DE" w14:textId="77777777" w:rsidR="00CF376D" w:rsidRDefault="00CF376D" w:rsidP="00795D93">
            <w:r>
              <w:t xml:space="preserve">              "identificativoPsp": "string",</w:t>
            </w:r>
          </w:p>
          <w:p w14:paraId="219476FE" w14:textId="77777777" w:rsidR="00CF376D" w:rsidRDefault="00CF376D" w:rsidP="00795D93">
            <w:r>
              <w:t xml:space="preserve">              "numDimensioneFileScaricato": "long",</w:t>
            </w:r>
          </w:p>
          <w:p w14:paraId="57A5C3D7" w14:textId="77777777" w:rsidR="00CF376D" w:rsidRDefault="00CF376D" w:rsidP="00795D93">
            <w:r>
              <w:t xml:space="preserve">              "version": "int"</w:t>
            </w:r>
          </w:p>
          <w:p w14:paraId="0D56F995" w14:textId="77777777" w:rsidR="00CF376D" w:rsidRDefault="00CF376D" w:rsidP="00795D93">
            <w:r>
              <w:t xml:space="preserve">            },</w:t>
            </w:r>
          </w:p>
          <w:p w14:paraId="5CB180E0" w14:textId="77777777" w:rsidR="00CF376D" w:rsidRDefault="00CF376D" w:rsidP="00795D93">
            <w:r>
              <w:t xml:space="preserve">            "bilancio": "string",</w:t>
            </w:r>
          </w:p>
          <w:p w14:paraId="20A9F09C" w14:textId="77777777" w:rsidR="00CF376D" w:rsidRDefault="00CF376D" w:rsidP="00795D93">
            <w:r>
              <w:t xml:space="preserve">            "codEDatiPagCodiceContestoPagamento": "string",</w:t>
            </w:r>
          </w:p>
          <w:p w14:paraId="32806558" w14:textId="77777777" w:rsidR="00CF376D" w:rsidRDefault="00CF376D" w:rsidP="00795D93">
            <w:r>
              <w:t xml:space="preserve">            "codEDatiPagCodiceEsitoPagamento": "character",</w:t>
            </w:r>
          </w:p>
          <w:p w14:paraId="02BC9E30" w14:textId="77777777" w:rsidR="00CF376D" w:rsidRDefault="00CF376D" w:rsidP="00795D93">
            <w:r>
              <w:t xml:space="preserve">            "codEDatiPagIdUnivocoVersamento": "string",</w:t>
            </w:r>
          </w:p>
          <w:p w14:paraId="190D5A47" w14:textId="77777777" w:rsidR="00CF376D" w:rsidRDefault="00CF376D" w:rsidP="00795D93">
            <w:r>
              <w:t xml:space="preserve">            "codEDomIdDominio": "string",</w:t>
            </w:r>
          </w:p>
          <w:p w14:paraId="304D0A2C" w14:textId="77777777" w:rsidR="00CF376D" w:rsidRDefault="00CF376D" w:rsidP="00795D93">
            <w:r>
              <w:t xml:space="preserve">            "codEDomIdStazioneRichiedente": "string",</w:t>
            </w:r>
          </w:p>
          <w:p w14:paraId="168C0331" w14:textId="77777777" w:rsidR="00CF376D" w:rsidRDefault="00CF376D" w:rsidP="00795D93">
            <w:r>
              <w:t xml:space="preserve">            "codEEnteBenefCapBeneficiario": "string",</w:t>
            </w:r>
          </w:p>
          <w:p w14:paraId="1463340A" w14:textId="77777777" w:rsidR="00CF376D" w:rsidRDefault="00CF376D" w:rsidP="00795D93">
            <w:r>
              <w:t xml:space="preserve">            "codEEnteBenefCodiceUnitOperBeneficiario": "string",</w:t>
            </w:r>
          </w:p>
          <w:p w14:paraId="3CD010D1" w14:textId="77777777" w:rsidR="00CF376D" w:rsidRDefault="00CF376D" w:rsidP="00795D93">
            <w:r>
              <w:t xml:space="preserve">            "codEEnteBenefIdUnivBenefCodiceIdUnivoco": "string",</w:t>
            </w:r>
          </w:p>
          <w:p w14:paraId="1521E9B6" w14:textId="77777777" w:rsidR="00CF376D" w:rsidRDefault="00CF376D" w:rsidP="00795D93">
            <w:r>
              <w:t xml:space="preserve">            "codEEnteBenefIdUnivBenefTipoIdUnivoco": "character",</w:t>
            </w:r>
          </w:p>
          <w:p w14:paraId="510F9F0B" w14:textId="77777777" w:rsidR="00CF376D" w:rsidRDefault="00CF376D" w:rsidP="00795D93">
            <w:r>
              <w:t xml:space="preserve">            "codEEnteBenefNazioneBeneficiario": "string",</w:t>
            </w:r>
          </w:p>
          <w:p w14:paraId="5F553E1D" w14:textId="77777777" w:rsidR="00CF376D" w:rsidRDefault="00CF376D" w:rsidP="00795D93">
            <w:r>
              <w:t xml:space="preserve">            "codEIdMessaggioRicevuta": "string",</w:t>
            </w:r>
          </w:p>
          <w:p w14:paraId="643CC58F" w14:textId="77777777" w:rsidR="00CF376D" w:rsidRDefault="00CF376D" w:rsidP="00795D93">
            <w:r>
              <w:t xml:space="preserve">            "codEIstitAttCapAttestante": "string",</w:t>
            </w:r>
          </w:p>
          <w:p w14:paraId="0A73F5CA" w14:textId="77777777" w:rsidR="00CF376D" w:rsidRDefault="00CF376D" w:rsidP="00795D93">
            <w:r>
              <w:t xml:space="preserve">            "codEIstitAttCodiceUnitOperAttestante": "string",</w:t>
            </w:r>
          </w:p>
          <w:p w14:paraId="1DA8FD02" w14:textId="77777777" w:rsidR="00CF376D" w:rsidRDefault="00CF376D" w:rsidP="00795D93">
            <w:r>
              <w:t xml:space="preserve">            "codEIstitAttIdUnivAttCodiceIdUnivoco": "string",</w:t>
            </w:r>
          </w:p>
          <w:p w14:paraId="76FEF929" w14:textId="77777777" w:rsidR="00CF376D" w:rsidRDefault="00CF376D" w:rsidP="00795D93">
            <w:r>
              <w:t xml:space="preserve">            "codEIstitAttIdUnivAttTipoIdUnivoco": "character",</w:t>
            </w:r>
          </w:p>
          <w:p w14:paraId="2EA98604" w14:textId="77777777" w:rsidR="00CF376D" w:rsidRDefault="00CF376D" w:rsidP="00795D93">
            <w:r>
              <w:t xml:space="preserve">            "codEIstitAttNazioneAttestante": "string",</w:t>
            </w:r>
          </w:p>
          <w:p w14:paraId="3887257D" w14:textId="77777777" w:rsidR="00CF376D" w:rsidRDefault="00CF376D" w:rsidP="00795D93">
            <w:r>
              <w:t xml:space="preserve">            "codERiferimentoMessaggioRichiesta": "string",</w:t>
            </w:r>
          </w:p>
          <w:p w14:paraId="33B604AD" w14:textId="77777777" w:rsidR="00CF376D" w:rsidRDefault="00CF376D" w:rsidP="00795D93">
            <w:r>
              <w:t xml:space="preserve">            "codESoggPagAnagraficaPagatore": "string",</w:t>
            </w:r>
          </w:p>
          <w:p w14:paraId="68DE39A3" w14:textId="77777777" w:rsidR="00CF376D" w:rsidRDefault="00CF376D" w:rsidP="00795D93">
            <w:r>
              <w:t xml:space="preserve">            "codESoggPagCapPagatore": "string",</w:t>
            </w:r>
          </w:p>
          <w:p w14:paraId="3056056C" w14:textId="77777777" w:rsidR="00CF376D" w:rsidRDefault="00CF376D" w:rsidP="00795D93">
            <w:r>
              <w:t xml:space="preserve">            "codESoggPagIdUnivPagCodiceIdUnivoco": "string",</w:t>
            </w:r>
          </w:p>
          <w:p w14:paraId="6F1AC697" w14:textId="77777777" w:rsidR="00CF376D" w:rsidRDefault="00CF376D" w:rsidP="00795D93">
            <w:r>
              <w:t xml:space="preserve">            "codESoggPagIdUnivPagTipoIdUnivoco": "character",</w:t>
            </w:r>
          </w:p>
          <w:p w14:paraId="71417E32" w14:textId="77777777" w:rsidR="00CF376D" w:rsidRDefault="00CF376D" w:rsidP="00795D93">
            <w:r>
              <w:t xml:space="preserve">            "codESoggPagNazionePagatore": "string",</w:t>
            </w:r>
          </w:p>
          <w:p w14:paraId="7893415E" w14:textId="77777777" w:rsidR="00CF376D" w:rsidRDefault="00CF376D" w:rsidP="00795D93">
            <w:r>
              <w:t xml:space="preserve">            "codESoggVersAnagraficaVersante": "string",</w:t>
            </w:r>
          </w:p>
          <w:p w14:paraId="443FA111" w14:textId="77777777" w:rsidR="00CF376D" w:rsidRDefault="00CF376D" w:rsidP="00795D93">
            <w:r>
              <w:t xml:space="preserve">            "codESoggVersCapVersante": "string",</w:t>
            </w:r>
          </w:p>
          <w:p w14:paraId="5812F4FF" w14:textId="77777777" w:rsidR="00CF376D" w:rsidRDefault="00CF376D" w:rsidP="00795D93">
            <w:r>
              <w:t xml:space="preserve">            "codESoggVersIdUnivVersCodiceIdUnivoco": "string",</w:t>
            </w:r>
          </w:p>
          <w:p w14:paraId="6A4DC316" w14:textId="77777777" w:rsidR="00CF376D" w:rsidRDefault="00CF376D" w:rsidP="00795D93">
            <w:r>
              <w:t xml:space="preserve">            "codESoggVersIdUnivVersTipoIdUnivoco": "character",</w:t>
            </w:r>
          </w:p>
          <w:p w14:paraId="444204C6" w14:textId="77777777" w:rsidR="00CF376D" w:rsidRDefault="00CF376D" w:rsidP="00795D93">
            <w:r>
              <w:t xml:space="preserve">            "codESoggVersNazioneVersante": "string",</w:t>
            </w:r>
          </w:p>
          <w:p w14:paraId="33BDFB58" w14:textId="77777777" w:rsidR="00CF376D" w:rsidRDefault="00CF376D" w:rsidP="00795D93">
            <w:r>
              <w:t xml:space="preserve">            "codIud": "string",</w:t>
            </w:r>
          </w:p>
          <w:p w14:paraId="1A602986" w14:textId="77777777" w:rsidR="00CF376D" w:rsidRDefault="00CF376D" w:rsidP="00795D93">
            <w:r>
              <w:t xml:space="preserve">            "codTipoDovuto": "string",</w:t>
            </w:r>
          </w:p>
          <w:p w14:paraId="7625C940" w14:textId="77777777" w:rsidR="00CF376D" w:rsidRDefault="00CF376D" w:rsidP="00795D93">
            <w:r>
              <w:t xml:space="preserve">            "deEDatiPagDatiSingPagCausaleVersamento": "string",</w:t>
            </w:r>
          </w:p>
          <w:p w14:paraId="22A698B5" w14:textId="77777777" w:rsidR="00CF376D" w:rsidRDefault="00CF376D" w:rsidP="00795D93">
            <w:r>
              <w:lastRenderedPageBreak/>
              <w:t xml:space="preserve">            "deEDatiPagDatiSingPagDatiSpecificiRiscossione": "string",</w:t>
            </w:r>
          </w:p>
          <w:p w14:paraId="6C3D265A" w14:textId="77777777" w:rsidR="00CF376D" w:rsidRDefault="00CF376D" w:rsidP="00795D93">
            <w:r>
              <w:t xml:space="preserve">            "deEDatiPagDatiSingPagEsitoSingoloPagamento": "string",</w:t>
            </w:r>
          </w:p>
          <w:p w14:paraId="00F5394B" w14:textId="77777777" w:rsidR="00CF376D" w:rsidRDefault="00CF376D" w:rsidP="00795D93">
            <w:r>
              <w:t xml:space="preserve">            "deEEnteBenefCivicoBeneficiario": "string",</w:t>
            </w:r>
          </w:p>
          <w:p w14:paraId="5AA3A99E" w14:textId="77777777" w:rsidR="00CF376D" w:rsidRDefault="00CF376D" w:rsidP="00795D93">
            <w:r>
              <w:t xml:space="preserve">            "deEEnteBenefDenomUnitOperBeneficiario": "string",</w:t>
            </w:r>
          </w:p>
          <w:p w14:paraId="53AEF527" w14:textId="77777777" w:rsidR="00CF376D" w:rsidRDefault="00CF376D" w:rsidP="00795D93">
            <w:r>
              <w:t xml:space="preserve">            "deEEnteBenefDenominazioneBeneficiario": "string",</w:t>
            </w:r>
          </w:p>
          <w:p w14:paraId="79FFCDE7" w14:textId="77777777" w:rsidR="00CF376D" w:rsidRDefault="00CF376D" w:rsidP="00795D93">
            <w:r>
              <w:t xml:space="preserve">            "deEEnteBenefIndirizzoBeneficiario": "string",</w:t>
            </w:r>
          </w:p>
          <w:p w14:paraId="658B16F8" w14:textId="77777777" w:rsidR="00CF376D" w:rsidRDefault="00CF376D" w:rsidP="00795D93">
            <w:r>
              <w:t xml:space="preserve">            "deEEnteBenefLocalitaBeneficiario": "string",</w:t>
            </w:r>
          </w:p>
          <w:p w14:paraId="23FD1245" w14:textId="77777777" w:rsidR="00CF376D" w:rsidRDefault="00CF376D" w:rsidP="00795D93">
            <w:r>
              <w:t xml:space="preserve">            "deEEnteBenefProvinciaBeneficiario": "string",</w:t>
            </w:r>
          </w:p>
          <w:p w14:paraId="3EB2A34E" w14:textId="77777777" w:rsidR="00CF376D" w:rsidRDefault="00CF376D" w:rsidP="00795D93">
            <w:r>
              <w:t xml:space="preserve">            "deEIstitAttCivicoAttestante": "string",</w:t>
            </w:r>
          </w:p>
          <w:p w14:paraId="662FB0B0" w14:textId="77777777" w:rsidR="00CF376D" w:rsidRDefault="00CF376D" w:rsidP="00795D93">
            <w:r>
              <w:t xml:space="preserve">            "deEIstitAttDenomUnitOperAttestante": "string",</w:t>
            </w:r>
          </w:p>
          <w:p w14:paraId="4E9A4978" w14:textId="77777777" w:rsidR="00CF376D" w:rsidRDefault="00CF376D" w:rsidP="00795D93">
            <w:r>
              <w:t xml:space="preserve">            "deEIstitAttDenominazioneAttestante": "string",</w:t>
            </w:r>
          </w:p>
          <w:p w14:paraId="10017243" w14:textId="77777777" w:rsidR="00CF376D" w:rsidRDefault="00CF376D" w:rsidP="00795D93">
            <w:r>
              <w:t xml:space="preserve">            "deEIstitAttIndirizzoAttestante": "string",</w:t>
            </w:r>
          </w:p>
          <w:p w14:paraId="22893CDF" w14:textId="77777777" w:rsidR="00CF376D" w:rsidRDefault="00CF376D" w:rsidP="00795D93">
            <w:r>
              <w:t xml:space="preserve">            "deEIstitAttLocalitaAttestante": "string",</w:t>
            </w:r>
          </w:p>
          <w:p w14:paraId="05F10A43" w14:textId="77777777" w:rsidR="00CF376D" w:rsidRDefault="00CF376D" w:rsidP="00795D93">
            <w:r>
              <w:t xml:space="preserve">            "deEIstitAttProvinciaAttestante": "string",</w:t>
            </w:r>
          </w:p>
          <w:p w14:paraId="0B235840" w14:textId="77777777" w:rsidR="00CF376D" w:rsidRDefault="00CF376D" w:rsidP="00795D93">
            <w:r>
              <w:t xml:space="preserve">            "deESoggPagCivicoPagatore": "string",</w:t>
            </w:r>
          </w:p>
          <w:p w14:paraId="65FD53A8" w14:textId="77777777" w:rsidR="00CF376D" w:rsidRDefault="00CF376D" w:rsidP="00795D93">
            <w:r>
              <w:t xml:space="preserve">            "deESoggPagEmailPagatore": "string",</w:t>
            </w:r>
          </w:p>
          <w:p w14:paraId="427F4E04" w14:textId="77777777" w:rsidR="00CF376D" w:rsidRDefault="00CF376D" w:rsidP="00795D93">
            <w:r>
              <w:t xml:space="preserve">            "deESoggPagIndirizzoPagatore": "string",</w:t>
            </w:r>
          </w:p>
          <w:p w14:paraId="28E0BE34" w14:textId="77777777" w:rsidR="00CF376D" w:rsidRDefault="00CF376D" w:rsidP="00795D93">
            <w:r>
              <w:t xml:space="preserve">            "deESoggPagLocalitaPagatore": "string",</w:t>
            </w:r>
          </w:p>
          <w:p w14:paraId="50EDA70F" w14:textId="77777777" w:rsidR="00CF376D" w:rsidRDefault="00CF376D" w:rsidP="00795D93">
            <w:r>
              <w:t xml:space="preserve">            "deESoggPagProvinciaPagatore": "string",</w:t>
            </w:r>
          </w:p>
          <w:p w14:paraId="482EBFF1" w14:textId="77777777" w:rsidR="00CF376D" w:rsidRDefault="00CF376D" w:rsidP="00795D93">
            <w:r>
              <w:t xml:space="preserve">            "deESoggVersCivicoVersante": "string",</w:t>
            </w:r>
          </w:p>
          <w:p w14:paraId="4486640E" w14:textId="77777777" w:rsidR="00CF376D" w:rsidRDefault="00CF376D" w:rsidP="00795D93">
            <w:r>
              <w:t xml:space="preserve">            "deESoggVersEmailVersante": "string",</w:t>
            </w:r>
          </w:p>
          <w:p w14:paraId="72B94F50" w14:textId="77777777" w:rsidR="00CF376D" w:rsidRDefault="00CF376D" w:rsidP="00795D93">
            <w:r>
              <w:t xml:space="preserve">            "deESoggVersIndirizzoVersante": "string",</w:t>
            </w:r>
          </w:p>
          <w:p w14:paraId="4A24B549" w14:textId="77777777" w:rsidR="00CF376D" w:rsidRDefault="00CF376D" w:rsidP="00795D93">
            <w:r>
              <w:t xml:space="preserve">            "deESoggVersLocalitaVersante": "string",</w:t>
            </w:r>
          </w:p>
          <w:p w14:paraId="7D4B89DB" w14:textId="77777777" w:rsidR="00CF376D" w:rsidRDefault="00CF376D" w:rsidP="00795D93">
            <w:r>
              <w:t xml:space="preserve">            "deESoggVersProvinciaVersante": "string",</w:t>
            </w:r>
          </w:p>
          <w:p w14:paraId="55F49CAE" w14:textId="77777777" w:rsidR="00CF376D" w:rsidRDefault="00CF376D" w:rsidP="00795D93">
            <w:r>
              <w:t xml:space="preserve">            "deEVersioneOggetto": "string",</w:t>
            </w:r>
          </w:p>
          <w:p w14:paraId="242B9E72" w14:textId="77777777" w:rsidR="00CF376D" w:rsidRDefault="00CF376D" w:rsidP="00795D93">
            <w:r>
              <w:t xml:space="preserve">            "deImportaDovutoEsito": "string",</w:t>
            </w:r>
          </w:p>
          <w:p w14:paraId="386A5015" w14:textId="77777777" w:rsidR="00CF376D" w:rsidRDefault="00CF376D" w:rsidP="00795D93">
            <w:r>
              <w:t xml:space="preserve">            "deImportaDovutoFaultCode": "string",</w:t>
            </w:r>
          </w:p>
          <w:p w14:paraId="618F1935" w14:textId="77777777" w:rsidR="00CF376D" w:rsidRDefault="00CF376D" w:rsidP="00795D93">
            <w:r>
              <w:t xml:space="preserve">            "deImportaDovutoFaultDescription": "string",</w:t>
            </w:r>
          </w:p>
          <w:p w14:paraId="49C6EF74" w14:textId="77777777" w:rsidR="00CF376D" w:rsidRDefault="00CF376D" w:rsidP="00795D93">
            <w:r>
              <w:t xml:space="preserve">            "deImportaDovutoFaultId": "string",</w:t>
            </w:r>
          </w:p>
          <w:p w14:paraId="6FDD0FE0" w14:textId="77777777" w:rsidR="00CF376D" w:rsidRDefault="00CF376D" w:rsidP="00795D93">
            <w:r>
              <w:t xml:space="preserve">            "deImportaDovutoFaultString": "string",</w:t>
            </w:r>
          </w:p>
          <w:p w14:paraId="0EB7034F" w14:textId="77777777" w:rsidR="00CF376D" w:rsidRDefault="00CF376D" w:rsidP="00795D93">
            <w:r>
              <w:t xml:space="preserve">            "deNomeFlusso": "string",</w:t>
            </w:r>
          </w:p>
          <w:p w14:paraId="1E0695CA" w14:textId="77777777" w:rsidR="00CF376D" w:rsidRDefault="00CF376D" w:rsidP="00795D93">
            <w:r>
              <w:t xml:space="preserve">            "dtAcquisizione": "date",</w:t>
            </w:r>
          </w:p>
          <w:p w14:paraId="7DAD20AC" w14:textId="77777777" w:rsidR="00CF376D" w:rsidRDefault="00CF376D" w:rsidP="00795D93">
            <w:r>
              <w:t xml:space="preserve">            "dtCreazione": "date",</w:t>
            </w:r>
          </w:p>
          <w:p w14:paraId="75CB72D2" w14:textId="77777777" w:rsidR="00CF376D" w:rsidRDefault="00CF376D" w:rsidP="00795D93">
            <w:r>
              <w:t xml:space="preserve">            "dtEDataOraMessaggioRicevuta": "date",</w:t>
            </w:r>
          </w:p>
          <w:p w14:paraId="1900EABC" w14:textId="77777777" w:rsidR="00CF376D" w:rsidRDefault="00CF376D" w:rsidP="00795D93">
            <w:r>
              <w:t xml:space="preserve">            "dtEDatiPagDatiSingPagDataEsitoSingoloPagamento": "date",</w:t>
            </w:r>
          </w:p>
          <w:p w14:paraId="5339FF4B" w14:textId="77777777" w:rsidR="00CF376D" w:rsidRDefault="00CF376D" w:rsidP="00795D93">
            <w:r>
              <w:t xml:space="preserve">            "dtERiferimentoDataRichiesta": "date",</w:t>
            </w:r>
          </w:p>
          <w:p w14:paraId="7303C7A5" w14:textId="77777777" w:rsidR="00CF376D" w:rsidRDefault="00CF376D" w:rsidP="00795D93">
            <w:r>
              <w:t xml:space="preserve">            "dtUltimaModifica": "date",</w:t>
            </w:r>
          </w:p>
          <w:p w14:paraId="730EF841" w14:textId="77777777" w:rsidR="00CF376D" w:rsidRDefault="00CF376D" w:rsidP="00795D93">
            <w:r>
              <w:t xml:space="preserve">            "numEDatiPagDatiSingPagSingoloImportoPagato": "big_decimal",</w:t>
            </w:r>
          </w:p>
          <w:p w14:paraId="2056C46F" w14:textId="77777777" w:rsidR="00CF376D" w:rsidRDefault="00CF376D" w:rsidP="00795D93">
            <w:r>
              <w:t xml:space="preserve">            "numEDatiPagImportoTotalePagato": "big_decimal",</w:t>
            </w:r>
          </w:p>
          <w:p w14:paraId="3BBAA2AD" w14:textId="77777777" w:rsidR="00CF376D" w:rsidRDefault="00CF376D" w:rsidP="00795D93">
            <w:r>
              <w:t xml:space="preserve">            "numImportaDovutoFaultSerial": "integer",</w:t>
            </w:r>
          </w:p>
          <w:p w14:paraId="01FFA436" w14:textId="77777777" w:rsidR="00CF376D" w:rsidRDefault="00CF376D" w:rsidP="00795D93">
            <w:r>
              <w:t xml:space="preserve">            "numRigaFlusso": "integer",</w:t>
            </w:r>
          </w:p>
          <w:p w14:paraId="474B6B88" w14:textId="77777777" w:rsidR="00CF376D" w:rsidRDefault="00CF376D" w:rsidP="00795D93">
            <w:r>
              <w:t xml:space="preserve">            "version": "int"</w:t>
            </w:r>
          </w:p>
          <w:p w14:paraId="336917ED" w14:textId="77777777" w:rsidR="00CF376D" w:rsidRDefault="00CF376D" w:rsidP="00795D93">
            <w:r>
              <w:t xml:space="preserve">          }</w:t>
            </w:r>
          </w:p>
          <w:p w14:paraId="61C7AF92" w14:textId="77777777" w:rsidR="00CF376D" w:rsidRDefault="00CF376D" w:rsidP="00795D93">
            <w:r>
              <w:t xml:space="preserve">        }</w:t>
            </w:r>
          </w:p>
          <w:p w14:paraId="44A75106" w14:textId="77777777" w:rsidR="00CF376D" w:rsidRDefault="00CF376D" w:rsidP="00795D93">
            <w:r>
              <w:t xml:space="preserve">      }</w:t>
            </w:r>
          </w:p>
          <w:p w14:paraId="61DC3CFA" w14:textId="77777777" w:rsidR="00CF376D" w:rsidRDefault="00CF376D" w:rsidP="00795D93">
            <w:r>
              <w:lastRenderedPageBreak/>
              <w:t xml:space="preserve">    ]</w:t>
            </w:r>
          </w:p>
          <w:p w14:paraId="591C2EF1" w14:textId="77777777" w:rsidR="00CF376D" w:rsidRDefault="00CF376D" w:rsidP="00795D93">
            <w:r>
              <w:t xml:space="preserve">  },</w:t>
            </w:r>
          </w:p>
          <w:p w14:paraId="2941B183" w14:textId="77777777" w:rsidR="00CF376D" w:rsidRDefault="00CF376D" w:rsidP="00795D93">
            <w:r>
              <w:t xml:space="preserve">  "flussoRendicontazioneDto": {</w:t>
            </w:r>
          </w:p>
          <w:p w14:paraId="5843BFE3" w14:textId="77777777" w:rsidR="00CF376D" w:rsidRDefault="00CF376D" w:rsidP="00795D93">
            <w:r>
              <w:t xml:space="preserve">    "codiceIpaEnte": "string",</w:t>
            </w:r>
          </w:p>
          <w:p w14:paraId="3A254460" w14:textId="77777777" w:rsidR="00CF376D" w:rsidRDefault="00CF376D" w:rsidP="00795D93">
            <w:r>
              <w:t xml:space="preserve">    "deImporto": "string",</w:t>
            </w:r>
          </w:p>
          <w:p w14:paraId="42BCF9B5" w14:textId="77777777" w:rsidR="00CF376D" w:rsidRDefault="00CF376D" w:rsidP="00795D93">
            <w:r>
              <w:t xml:space="preserve">    "previousPage": "boolean",</w:t>
            </w:r>
          </w:p>
          <w:p w14:paraId="66C45EA2" w14:textId="77777777" w:rsidR="00CF376D" w:rsidRDefault="00CF376D" w:rsidP="00795D93">
            <w:r>
              <w:t xml:space="preserve">    "FlussoRendicontazioneTO": {</w:t>
            </w:r>
          </w:p>
          <w:p w14:paraId="166F4A71" w14:textId="77777777" w:rsidR="00CF376D" w:rsidRDefault="00CF376D" w:rsidP="00795D93">
            <w:r>
              <w:t xml:space="preserve">      "FlussoRendicontazioneIdTO": {</w:t>
            </w:r>
          </w:p>
          <w:p w14:paraId="46877F82" w14:textId="77777777" w:rsidR="00CF376D" w:rsidRDefault="00CF376D" w:rsidP="00795D93">
            <w:r>
              <w:t xml:space="preserve">        "codDatiSingPagamIdentificativoUnivocoRiscossione": "string",</w:t>
            </w:r>
          </w:p>
          <w:p w14:paraId="57336961" w14:textId="77777777" w:rsidR="00CF376D" w:rsidRDefault="00CF376D" w:rsidP="00795D93">
            <w:r>
              <w:t xml:space="preserve">        "codDatiSingPagamIdentificativoUnivocoVersamento": "string",</w:t>
            </w:r>
          </w:p>
          <w:p w14:paraId="6A5E8F31" w14:textId="77777777" w:rsidR="00CF376D" w:rsidRDefault="00CF376D" w:rsidP="00795D93">
            <w:r>
              <w:t xml:space="preserve">        "indiceDatiSingoloPagamento": "int",</w:t>
            </w:r>
          </w:p>
          <w:p w14:paraId="48A84CA7" w14:textId="77777777" w:rsidR="00CF376D" w:rsidRDefault="00CF376D" w:rsidP="00795D93">
            <w:r>
              <w:t xml:space="preserve">        "mygovEnteId": "long"</w:t>
            </w:r>
          </w:p>
          <w:p w14:paraId="7B917430" w14:textId="77777777" w:rsidR="00CF376D" w:rsidRDefault="00CF376D" w:rsidP="00795D93">
            <w:r>
              <w:t xml:space="preserve">      },</w:t>
            </w:r>
          </w:p>
          <w:p w14:paraId="16234742" w14:textId="77777777" w:rsidR="00CF376D" w:rsidRDefault="00CF376D" w:rsidP="00795D93">
            <w:r>
              <w:t xml:space="preserve">      "EnteTo": {</w:t>
            </w:r>
          </w:p>
          <w:p w14:paraId="62715F27" w14:textId="77777777" w:rsidR="00CF376D" w:rsidRDefault="00CF376D" w:rsidP="00795D93">
            <w:r>
              <w:t xml:space="preserve">        "id": "long",</w:t>
            </w:r>
          </w:p>
          <w:p w14:paraId="325C5381" w14:textId="77777777" w:rsidR="00CF376D" w:rsidRDefault="00CF376D" w:rsidP="00795D93">
            <w:r>
              <w:t xml:space="preserve">        "codIpaEnte": "string",</w:t>
            </w:r>
          </w:p>
          <w:p w14:paraId="1AFC4AC4" w14:textId="77777777" w:rsidR="00CF376D" w:rsidRDefault="00CF376D" w:rsidP="00795D93">
            <w:r>
              <w:t xml:space="preserve">        "codiceFiscaleEnte": "string",</w:t>
            </w:r>
          </w:p>
          <w:p w14:paraId="5BCCFEF1" w14:textId="77777777" w:rsidR="00CF376D" w:rsidRDefault="00CF376D" w:rsidP="00795D93">
            <w:r>
              <w:t xml:space="preserve">        "deNomeEnte": "string",</w:t>
            </w:r>
          </w:p>
          <w:p w14:paraId="625D572A" w14:textId="77777777" w:rsidR="00CF376D" w:rsidRDefault="00CF376D" w:rsidP="00795D93">
            <w:r>
              <w:t xml:space="preserve">        "dtCreazione": "date",</w:t>
            </w:r>
          </w:p>
          <w:p w14:paraId="31E5CA83" w14:textId="77777777" w:rsidR="00CF376D" w:rsidRDefault="00CF376D" w:rsidP="00795D93">
            <w:r>
              <w:t xml:space="preserve">        "dtUltimaModifica": "date",</w:t>
            </w:r>
          </w:p>
          <w:p w14:paraId="5796DEC7" w14:textId="77777777" w:rsidR="00CF376D" w:rsidRDefault="00CF376D" w:rsidP="00795D93">
            <w:r>
              <w:t xml:space="preserve">        "emailAmministratore": "string",</w:t>
            </w:r>
          </w:p>
          <w:p w14:paraId="51ED544E" w14:textId="77777777" w:rsidR="00CF376D" w:rsidRDefault="00CF376D" w:rsidP="00795D93">
            <w:r>
              <w:t xml:space="preserve">        "flgPagati": "boolean",</w:t>
            </w:r>
          </w:p>
          <w:p w14:paraId="18C81047" w14:textId="77777777" w:rsidR="00CF376D" w:rsidRDefault="00CF376D" w:rsidP="00795D93">
            <w:r>
              <w:t xml:space="preserve">        "flgTesoreria": "boolean",</w:t>
            </w:r>
          </w:p>
          <w:p w14:paraId="4E252266" w14:textId="77777777" w:rsidR="00CF376D" w:rsidRDefault="00CF376D" w:rsidP="00795D93">
            <w:r>
              <w:t xml:space="preserve">        "myboxClientKey": "string",</w:t>
            </w:r>
          </w:p>
          <w:p w14:paraId="01A57C26" w14:textId="77777777" w:rsidR="00CF376D" w:rsidRDefault="00CF376D" w:rsidP="00795D93">
            <w:r>
              <w:t xml:space="preserve">        "myboxClientSecret": "string",</w:t>
            </w:r>
          </w:p>
          <w:p w14:paraId="44987028" w14:textId="77777777" w:rsidR="00CF376D" w:rsidRDefault="00CF376D" w:rsidP="00795D93">
            <w:r>
              <w:t xml:space="preserve">        "numGiorniPagamentoPresunti": "int"</w:t>
            </w:r>
          </w:p>
          <w:p w14:paraId="27138AC5" w14:textId="77777777" w:rsidR="00CF376D" w:rsidRDefault="00CF376D" w:rsidP="00795D93">
            <w:r>
              <w:t xml:space="preserve">      },</w:t>
            </w:r>
          </w:p>
          <w:p w14:paraId="33BF7D83" w14:textId="77777777" w:rsidR="00CF376D" w:rsidRDefault="00CF376D" w:rsidP="00795D93">
            <w:r>
              <w:t xml:space="preserve">      "ManageFlussoTO": {</w:t>
            </w:r>
          </w:p>
          <w:p w14:paraId="543ECB2D" w14:textId="77777777" w:rsidR="00CF376D" w:rsidRDefault="00CF376D" w:rsidP="00795D93">
            <w:r>
              <w:t xml:space="preserve">        "AnagraficaStatoTO": {</w:t>
            </w:r>
          </w:p>
          <w:p w14:paraId="08056D38" w14:textId="77777777" w:rsidR="00CF376D" w:rsidRDefault="00CF376D" w:rsidP="00795D93">
            <w:r>
              <w:t xml:space="preserve">          "id": "long",</w:t>
            </w:r>
          </w:p>
          <w:p w14:paraId="533BB816" w14:textId="77777777" w:rsidR="00CF376D" w:rsidRDefault="00CF376D" w:rsidP="00795D93">
            <w:r>
              <w:t xml:space="preserve">          "codStato": "string",</w:t>
            </w:r>
          </w:p>
          <w:p w14:paraId="35120D6B" w14:textId="77777777" w:rsidR="00CF376D" w:rsidRDefault="00CF376D" w:rsidP="00795D93">
            <w:r>
              <w:t xml:space="preserve">          "deStato": "string",</w:t>
            </w:r>
          </w:p>
          <w:p w14:paraId="10998B27" w14:textId="77777777" w:rsidR="00CF376D" w:rsidRDefault="00CF376D" w:rsidP="00795D93">
            <w:r>
              <w:t xml:space="preserve">          "deTipoStato": "string",</w:t>
            </w:r>
          </w:p>
          <w:p w14:paraId="6D7C235E" w14:textId="77777777" w:rsidR="00CF376D" w:rsidRDefault="00CF376D" w:rsidP="00795D93">
            <w:r>
              <w:t xml:space="preserve">          "dtCreazione": "date",</w:t>
            </w:r>
          </w:p>
          <w:p w14:paraId="4E65C2EF" w14:textId="77777777" w:rsidR="00CF376D" w:rsidRDefault="00CF376D" w:rsidP="00795D93">
            <w:r>
              <w:t xml:space="preserve">          "dtUltimaModifica": "date"</w:t>
            </w:r>
          </w:p>
          <w:p w14:paraId="30F43958" w14:textId="77777777" w:rsidR="00CF376D" w:rsidRDefault="00CF376D" w:rsidP="00795D93">
            <w:r>
              <w:t xml:space="preserve">        },</w:t>
            </w:r>
          </w:p>
          <w:p w14:paraId="2448BBBD" w14:textId="77777777" w:rsidR="00CF376D" w:rsidRDefault="00CF376D" w:rsidP="00795D93">
            <w:r>
              <w:t xml:space="preserve">        "EnteTo": {</w:t>
            </w:r>
          </w:p>
          <w:p w14:paraId="1557022D" w14:textId="77777777" w:rsidR="00CF376D" w:rsidRDefault="00CF376D" w:rsidP="00795D93">
            <w:r>
              <w:t xml:space="preserve">          "id": "long",</w:t>
            </w:r>
          </w:p>
          <w:p w14:paraId="45FB3AE2" w14:textId="77777777" w:rsidR="00CF376D" w:rsidRDefault="00CF376D" w:rsidP="00795D93">
            <w:r>
              <w:t xml:space="preserve">          "codIpaEnte": "string",</w:t>
            </w:r>
          </w:p>
          <w:p w14:paraId="520ED554" w14:textId="77777777" w:rsidR="00CF376D" w:rsidRDefault="00CF376D" w:rsidP="00795D93">
            <w:r>
              <w:t xml:space="preserve">          "codiceFiscaleEnte": "string",</w:t>
            </w:r>
          </w:p>
          <w:p w14:paraId="1E1AE091" w14:textId="77777777" w:rsidR="00CF376D" w:rsidRDefault="00CF376D" w:rsidP="00795D93">
            <w:r>
              <w:t xml:space="preserve">          "deNomeEnte": "string",</w:t>
            </w:r>
          </w:p>
          <w:p w14:paraId="0825E77B" w14:textId="77777777" w:rsidR="00CF376D" w:rsidRDefault="00CF376D" w:rsidP="00795D93">
            <w:r>
              <w:t xml:space="preserve">          "dtCreazione": "date",</w:t>
            </w:r>
          </w:p>
          <w:p w14:paraId="312E1421" w14:textId="77777777" w:rsidR="00CF376D" w:rsidRDefault="00CF376D" w:rsidP="00795D93">
            <w:r>
              <w:t xml:space="preserve">          "dtUltimaModifica": "date",</w:t>
            </w:r>
          </w:p>
          <w:p w14:paraId="4FC7038A" w14:textId="77777777" w:rsidR="00CF376D" w:rsidRDefault="00CF376D" w:rsidP="00795D93">
            <w:r>
              <w:t xml:space="preserve">          "emailAmministratore": "string",</w:t>
            </w:r>
          </w:p>
          <w:p w14:paraId="20DF9EE6" w14:textId="77777777" w:rsidR="00CF376D" w:rsidRDefault="00CF376D" w:rsidP="00795D93">
            <w:r>
              <w:t xml:space="preserve">          "flgPagati": "boolean",</w:t>
            </w:r>
          </w:p>
          <w:p w14:paraId="3DDFA842" w14:textId="77777777" w:rsidR="00CF376D" w:rsidRDefault="00CF376D" w:rsidP="00795D93">
            <w:r>
              <w:lastRenderedPageBreak/>
              <w:t xml:space="preserve">          "flgTesoreria": "boolean",</w:t>
            </w:r>
          </w:p>
          <w:p w14:paraId="4846C97D" w14:textId="77777777" w:rsidR="00CF376D" w:rsidRDefault="00CF376D" w:rsidP="00795D93">
            <w:r>
              <w:t xml:space="preserve">          "myboxClientKey": "string",</w:t>
            </w:r>
          </w:p>
          <w:p w14:paraId="5EAC8E42" w14:textId="77777777" w:rsidR="00CF376D" w:rsidRDefault="00CF376D" w:rsidP="00795D93">
            <w:r>
              <w:t xml:space="preserve">          "myboxClientSecret": "string",</w:t>
            </w:r>
          </w:p>
          <w:p w14:paraId="1CDA6F9E" w14:textId="77777777" w:rsidR="00CF376D" w:rsidRDefault="00CF376D" w:rsidP="00795D93">
            <w:r>
              <w:t xml:space="preserve">          "numGiorniPagamentoPresunti": "int"</w:t>
            </w:r>
          </w:p>
          <w:p w14:paraId="02F8BA9F" w14:textId="77777777" w:rsidR="00CF376D" w:rsidRDefault="00CF376D" w:rsidP="00795D93">
            <w:r>
              <w:t xml:space="preserve">        },</w:t>
            </w:r>
          </w:p>
          <w:p w14:paraId="1B1C1E69" w14:textId="77777777" w:rsidR="00CF376D" w:rsidRDefault="00CF376D" w:rsidP="00795D93">
            <w:r>
              <w:t xml:space="preserve">        "TipoFlussoTO": {</w:t>
            </w:r>
          </w:p>
          <w:p w14:paraId="20C761EA" w14:textId="77777777" w:rsidR="00CF376D" w:rsidRDefault="00CF376D" w:rsidP="00795D93">
            <w:r>
              <w:t xml:space="preserve">          "id": "long",</w:t>
            </w:r>
          </w:p>
          <w:p w14:paraId="1C04083B" w14:textId="77777777" w:rsidR="00CF376D" w:rsidRDefault="00CF376D" w:rsidP="00795D93">
            <w:r>
              <w:t xml:space="preserve">          "codTipo": "char",</w:t>
            </w:r>
          </w:p>
          <w:p w14:paraId="61BC7814" w14:textId="77777777" w:rsidR="00CF376D" w:rsidRDefault="00CF376D" w:rsidP="00795D93">
            <w:r>
              <w:t xml:space="preserve">          "deTipo": "string",</w:t>
            </w:r>
          </w:p>
          <w:p w14:paraId="16577D65" w14:textId="77777777" w:rsidR="00CF376D" w:rsidRDefault="00CF376D" w:rsidP="00795D93">
            <w:r>
              <w:t xml:space="preserve">          "dtCreazione": "date",</w:t>
            </w:r>
          </w:p>
          <w:p w14:paraId="35725546" w14:textId="77777777" w:rsidR="00CF376D" w:rsidRDefault="00CF376D" w:rsidP="00795D93">
            <w:r>
              <w:t xml:space="preserve">          "dtUltimaModifica": "date",</w:t>
            </w:r>
          </w:p>
          <w:p w14:paraId="7E3E2023" w14:textId="77777777" w:rsidR="00CF376D" w:rsidRDefault="00CF376D" w:rsidP="00795D93">
            <w:r>
              <w:t xml:space="preserve">          "version": "int"</w:t>
            </w:r>
          </w:p>
          <w:p w14:paraId="3063EA62" w14:textId="77777777" w:rsidR="00CF376D" w:rsidRDefault="00CF376D" w:rsidP="00795D93">
            <w:r>
              <w:t xml:space="preserve">        },</w:t>
            </w:r>
          </w:p>
          <w:p w14:paraId="04237B43" w14:textId="77777777" w:rsidR="00CF376D" w:rsidRDefault="00CF376D" w:rsidP="00795D93">
            <w:r>
              <w:t xml:space="preserve">        "UtenteTO": {</w:t>
            </w:r>
          </w:p>
          <w:p w14:paraId="603C5BA8" w14:textId="77777777" w:rsidR="00CF376D" w:rsidRDefault="00CF376D" w:rsidP="00795D93">
            <w:r>
              <w:t xml:space="preserve">          "id": "long",</w:t>
            </w:r>
          </w:p>
          <w:p w14:paraId="06951D38" w14:textId="77777777" w:rsidR="00CF376D" w:rsidRDefault="00CF376D" w:rsidP="00795D93">
            <w:r>
              <w:t xml:space="preserve">          "codCodiceFiscaleUtente": "string",</w:t>
            </w:r>
          </w:p>
          <w:p w14:paraId="218E9103" w14:textId="77777777" w:rsidR="00CF376D" w:rsidRDefault="00CF376D" w:rsidP="00795D93">
            <w:r>
              <w:t xml:space="preserve">          "codFedUserId": "string",</w:t>
            </w:r>
          </w:p>
          <w:p w14:paraId="755DE53F" w14:textId="77777777" w:rsidR="00CF376D" w:rsidRDefault="00CF376D" w:rsidP="00795D93">
            <w:r>
              <w:t xml:space="preserve">          "deEmailAddress": "string",</w:t>
            </w:r>
          </w:p>
          <w:p w14:paraId="2E3094D4" w14:textId="77777777" w:rsidR="00CF376D" w:rsidRDefault="00CF376D" w:rsidP="00795D93">
            <w:r>
              <w:t xml:space="preserve">          "deFirstname": "string",</w:t>
            </w:r>
          </w:p>
          <w:p w14:paraId="18CA5512" w14:textId="77777777" w:rsidR="00CF376D" w:rsidRDefault="00CF376D" w:rsidP="00795D93">
            <w:r>
              <w:t xml:space="preserve">          "deLastname": "string",</w:t>
            </w:r>
          </w:p>
          <w:p w14:paraId="252E5507" w14:textId="77777777" w:rsidR="00CF376D" w:rsidRDefault="00CF376D" w:rsidP="00795D93">
            <w:r>
              <w:t xml:space="preserve">          "dtUltimoLogin": "date",</w:t>
            </w:r>
          </w:p>
          <w:p w14:paraId="7D80BDF0" w14:textId="77777777" w:rsidR="00CF376D" w:rsidRDefault="00CF376D" w:rsidP="00795D93">
            <w:r>
              <w:t xml:space="preserve">          "version": "int"</w:t>
            </w:r>
          </w:p>
          <w:p w14:paraId="4F039C91" w14:textId="77777777" w:rsidR="00CF376D" w:rsidRDefault="00CF376D" w:rsidP="00795D93">
            <w:r>
              <w:t xml:space="preserve">        },</w:t>
            </w:r>
          </w:p>
          <w:p w14:paraId="589A5498" w14:textId="77777777" w:rsidR="00CF376D" w:rsidRDefault="00CF376D" w:rsidP="00795D93">
            <w:r>
              <w:t xml:space="preserve">        "id": "long",</w:t>
            </w:r>
          </w:p>
          <w:p w14:paraId="33AC36F7" w14:textId="77777777" w:rsidR="00CF376D" w:rsidRDefault="00CF376D" w:rsidP="00795D93">
            <w:r>
              <w:t xml:space="preserve">        "codIdentificativoFlusso": "string",</w:t>
            </w:r>
          </w:p>
          <w:p w14:paraId="70C58336" w14:textId="77777777" w:rsidR="00CF376D" w:rsidRDefault="00CF376D" w:rsidP="00795D93">
            <w:r>
              <w:t xml:space="preserve">        "codProvenienzaFile": "string",</w:t>
            </w:r>
          </w:p>
          <w:p w14:paraId="64479485" w14:textId="77777777" w:rsidR="00CF376D" w:rsidRDefault="00CF376D" w:rsidP="00795D93">
            <w:r>
              <w:t xml:space="preserve">        "codRequestToken": "string",</w:t>
            </w:r>
          </w:p>
          <w:p w14:paraId="29198D5B" w14:textId="77777777" w:rsidR="00CF376D" w:rsidRDefault="00CF376D" w:rsidP="00795D93">
            <w:r>
              <w:t xml:space="preserve">        "deNomeFile": "string",</w:t>
            </w:r>
          </w:p>
          <w:p w14:paraId="5450AA22" w14:textId="77777777" w:rsidR="00CF376D" w:rsidRDefault="00CF376D" w:rsidP="00795D93">
            <w:r>
              <w:t xml:space="preserve">        "dePercorsoFile": "string",</w:t>
            </w:r>
          </w:p>
          <w:p w14:paraId="359BBE88" w14:textId="77777777" w:rsidR="00CF376D" w:rsidRDefault="00CF376D" w:rsidP="00795D93">
            <w:r>
              <w:t xml:space="preserve">        "dtCreazione": "date",</w:t>
            </w:r>
          </w:p>
          <w:p w14:paraId="32E93BA0" w14:textId="77777777" w:rsidR="00CF376D" w:rsidRDefault="00CF376D" w:rsidP="00795D93">
            <w:r>
              <w:t xml:space="preserve">        "dtDataOraFlusso": "date",</w:t>
            </w:r>
          </w:p>
          <w:p w14:paraId="38A14942" w14:textId="77777777" w:rsidR="00CF376D" w:rsidRDefault="00CF376D" w:rsidP="00795D93">
            <w:r>
              <w:t xml:space="preserve">        "dtUltimaModifica": "date",</w:t>
            </w:r>
          </w:p>
          <w:p w14:paraId="1E84448B" w14:textId="77777777" w:rsidR="00CF376D" w:rsidRDefault="00CF376D" w:rsidP="00795D93">
            <w:r>
              <w:t xml:space="preserve">        "idChiaveMultitabella": "long",</w:t>
            </w:r>
          </w:p>
          <w:p w14:paraId="53463A9F" w14:textId="77777777" w:rsidR="00CF376D" w:rsidRDefault="00CF376D" w:rsidP="00795D93">
            <w:r>
              <w:t xml:space="preserve">        "identificativoPsp": "string",</w:t>
            </w:r>
          </w:p>
          <w:p w14:paraId="4843D375" w14:textId="77777777" w:rsidR="00CF376D" w:rsidRDefault="00CF376D" w:rsidP="00795D93">
            <w:r>
              <w:t xml:space="preserve">        "numDimensioneFileScaricato": "long",</w:t>
            </w:r>
          </w:p>
          <w:p w14:paraId="6D140658" w14:textId="77777777" w:rsidR="00CF376D" w:rsidRDefault="00CF376D" w:rsidP="00795D93">
            <w:r>
              <w:t xml:space="preserve">        "version": "int"</w:t>
            </w:r>
          </w:p>
          <w:p w14:paraId="34444BD1" w14:textId="77777777" w:rsidR="00CF376D" w:rsidRDefault="00CF376D" w:rsidP="00795D93">
            <w:r>
              <w:t xml:space="preserve">      },</w:t>
            </w:r>
          </w:p>
          <w:p w14:paraId="3B1D4F7E" w14:textId="77777777" w:rsidR="00CF376D" w:rsidRDefault="00CF376D" w:rsidP="00795D93">
            <w:r>
              <w:t xml:space="preserve">      "codDatiSingPagamCodiceEsitoSingoloPagamento": "string",</w:t>
            </w:r>
          </w:p>
          <w:p w14:paraId="6E7F61F2" w14:textId="77777777" w:rsidR="00CF376D" w:rsidRDefault="00CF376D" w:rsidP="00795D93">
            <w:r>
              <w:t xml:space="preserve">      "codIdentificativoFlusso": "string",</w:t>
            </w:r>
          </w:p>
          <w:p w14:paraId="27DD8491" w14:textId="77777777" w:rsidR="00CF376D" w:rsidRDefault="00CF376D" w:rsidP="00795D93">
            <w:r>
              <w:t xml:space="preserve">      "codIdentificativoUnivocoRegolamento": "string",</w:t>
            </w:r>
          </w:p>
          <w:p w14:paraId="783367B1" w14:textId="77777777" w:rsidR="00CF376D" w:rsidRDefault="00CF376D" w:rsidP="00795D93">
            <w:r>
              <w:t xml:space="preserve">      "codIstMittIdUnivMittCodiceIdentificativoUnivoco": "string",</w:t>
            </w:r>
          </w:p>
          <w:p w14:paraId="671DFA45" w14:textId="77777777" w:rsidR="00CF376D" w:rsidRDefault="00CF376D" w:rsidP="00795D93">
            <w:r>
              <w:t xml:space="preserve">      "codIstMittIdUnivMittTipoIdentificativoUnivoco": "char",</w:t>
            </w:r>
          </w:p>
          <w:p w14:paraId="04170468" w14:textId="77777777" w:rsidR="00CF376D" w:rsidRDefault="00CF376D" w:rsidP="00795D93">
            <w:r>
              <w:t xml:space="preserve">      "codIstRicevIdUnivRicevCodiceIdentificativoUnivoco": "string",</w:t>
            </w:r>
          </w:p>
          <w:p w14:paraId="0210CD5F" w14:textId="77777777" w:rsidR="00CF376D" w:rsidRDefault="00CF376D" w:rsidP="00795D93">
            <w:r>
              <w:t xml:space="preserve">      "codIstRicevIdUnivRicevTipoIdentificativoUnivoco": "character",</w:t>
            </w:r>
          </w:p>
          <w:p w14:paraId="59A362D8" w14:textId="77777777" w:rsidR="00CF376D" w:rsidRDefault="00CF376D" w:rsidP="00795D93">
            <w:r>
              <w:t xml:space="preserve">      "codiceBicBancaDiRiversamento": "string",</w:t>
            </w:r>
          </w:p>
          <w:p w14:paraId="6C13CE30" w14:textId="77777777" w:rsidR="00CF376D" w:rsidRDefault="00CF376D" w:rsidP="00795D93">
            <w:r>
              <w:lastRenderedPageBreak/>
              <w:t xml:space="preserve">      "deIstMittDenominazioneMittente": "string",</w:t>
            </w:r>
          </w:p>
          <w:p w14:paraId="4ED9F07D" w14:textId="77777777" w:rsidR="00CF376D" w:rsidRDefault="00CF376D" w:rsidP="00795D93">
            <w:r>
              <w:t xml:space="preserve">      "deIstRicevDenominazioneRicevente": "string",</w:t>
            </w:r>
          </w:p>
          <w:p w14:paraId="19EBB85D" w14:textId="77777777" w:rsidR="00CF376D" w:rsidRDefault="00CF376D" w:rsidP="00795D93">
            <w:r>
              <w:t xml:space="preserve">      "dtAcquisizione": "date",</w:t>
            </w:r>
          </w:p>
          <w:p w14:paraId="030C902C" w14:textId="77777777" w:rsidR="00CF376D" w:rsidRDefault="00CF376D" w:rsidP="00795D93">
            <w:r>
              <w:t xml:space="preserve">      "dtCreazione": "date",</w:t>
            </w:r>
          </w:p>
          <w:p w14:paraId="140386EF" w14:textId="77777777" w:rsidR="00CF376D" w:rsidRDefault="00CF376D" w:rsidP="00795D93">
            <w:r>
              <w:t xml:space="preserve">      "dtDataOraFlusso": "date",</w:t>
            </w:r>
          </w:p>
          <w:p w14:paraId="665C32FA" w14:textId="77777777" w:rsidR="00CF376D" w:rsidRDefault="00CF376D" w:rsidP="00795D93">
            <w:r>
              <w:t xml:space="preserve">      "dtDataRegolamento": "date",</w:t>
            </w:r>
          </w:p>
          <w:p w14:paraId="7A1C7B7B" w14:textId="77777777" w:rsidR="00CF376D" w:rsidRDefault="00CF376D" w:rsidP="00795D93">
            <w:r>
              <w:t xml:space="preserve">      "dtDatiSingPagamDataEsitoSingoloPagamento": "date",</w:t>
            </w:r>
          </w:p>
          <w:p w14:paraId="31BA15A5" w14:textId="77777777" w:rsidR="00CF376D" w:rsidRDefault="00CF376D" w:rsidP="00795D93">
            <w:r>
              <w:t xml:space="preserve">      "dtUltimaModifica": "date",</w:t>
            </w:r>
          </w:p>
          <w:p w14:paraId="4ADD2D70" w14:textId="77777777" w:rsidR="00CF376D" w:rsidRDefault="00CF376D" w:rsidP="00795D93">
            <w:r>
              <w:t xml:space="preserve">      "identificativoPsp": "string",</w:t>
            </w:r>
          </w:p>
          <w:p w14:paraId="2224FB01" w14:textId="77777777" w:rsidR="00CF376D" w:rsidRDefault="00CF376D" w:rsidP="00795D93">
            <w:r>
              <w:t xml:space="preserve">      "numDatiSingPagamSingoloImportoPagato": "bigdecimal",</w:t>
            </w:r>
          </w:p>
          <w:p w14:paraId="7FBE1C9E" w14:textId="77777777" w:rsidR="00CF376D" w:rsidRDefault="00CF376D" w:rsidP="00795D93">
            <w:r>
              <w:t xml:space="preserve">      "numImportoTotalePagamenti": "bigdecimal",</w:t>
            </w:r>
          </w:p>
          <w:p w14:paraId="3B5CCFA3" w14:textId="77777777" w:rsidR="00CF376D" w:rsidRDefault="00CF376D" w:rsidP="00795D93">
            <w:r>
              <w:t xml:space="preserve">      "numNumeroTotalePagamenti": "long",</w:t>
            </w:r>
          </w:p>
          <w:p w14:paraId="72966BF7" w14:textId="77777777" w:rsidR="00CF376D" w:rsidRDefault="00CF376D" w:rsidP="00795D93">
            <w:r>
              <w:t xml:space="preserve">      "version": "int",</w:t>
            </w:r>
          </w:p>
          <w:p w14:paraId="0FB8D513" w14:textId="77777777" w:rsidR="00CF376D" w:rsidRDefault="00CF376D" w:rsidP="00795D93">
            <w:r>
              <w:t xml:space="preserve">      "versioneOggetto": "string"</w:t>
            </w:r>
          </w:p>
          <w:p w14:paraId="40D2F492" w14:textId="77777777" w:rsidR="00CF376D" w:rsidRDefault="00CF376D" w:rsidP="00795D93">
            <w:r>
              <w:t xml:space="preserve">    }</w:t>
            </w:r>
          </w:p>
          <w:p w14:paraId="77FD677E" w14:textId="77777777" w:rsidR="00CF376D" w:rsidRDefault="00CF376D" w:rsidP="00795D93">
            <w:r>
              <w:t xml:space="preserve">  }</w:t>
            </w:r>
          </w:p>
          <w:p w14:paraId="4F784089" w14:textId="77777777" w:rsidR="00CF376D" w:rsidRPr="006E29CF" w:rsidRDefault="00CF376D" w:rsidP="00795D93">
            <w:r>
              <w:t>}</w:t>
            </w:r>
          </w:p>
        </w:tc>
      </w:tr>
      <w:tr w:rsidR="00CF376D" w:rsidRPr="006E29CF" w14:paraId="547A42D5" w14:textId="77777777" w:rsidTr="00795D93">
        <w:tc>
          <w:tcPr>
            <w:tcW w:w="1552" w:type="dxa"/>
          </w:tcPr>
          <w:p w14:paraId="5AFDC52F" w14:textId="77777777" w:rsidR="00CF376D" w:rsidRPr="006E29CF" w:rsidRDefault="00CF376D" w:rsidP="00795D93">
            <w:r w:rsidRPr="006E29CF">
              <w:lastRenderedPageBreak/>
              <w:t xml:space="preserve">Fault Response </w:t>
            </w:r>
          </w:p>
        </w:tc>
        <w:tc>
          <w:tcPr>
            <w:tcW w:w="7798" w:type="dxa"/>
          </w:tcPr>
          <w:p w14:paraId="548274B7" w14:textId="77777777" w:rsidR="00CF376D" w:rsidRPr="006E29CF" w:rsidRDefault="00CF376D" w:rsidP="00795D93">
            <w:pPr>
              <w:rPr>
                <w:lang w:val="en-US"/>
              </w:rPr>
            </w:pPr>
            <w:r w:rsidRPr="006E29CF">
              <w:rPr>
                <w:lang w:val="en-US"/>
              </w:rPr>
              <w:t>{</w:t>
            </w:r>
          </w:p>
          <w:p w14:paraId="2BC465C0"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2880455A"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5BF155ED" w14:textId="77777777" w:rsidR="00CF376D" w:rsidRPr="006E29CF" w:rsidRDefault="00CF376D" w:rsidP="00795D93">
            <w:r w:rsidRPr="006E29CF">
              <w:t>}</w:t>
            </w:r>
          </w:p>
        </w:tc>
      </w:tr>
    </w:tbl>
    <w:p w14:paraId="7162C822" w14:textId="77777777" w:rsidR="00CF376D" w:rsidRDefault="00CF376D" w:rsidP="00CF376D"/>
    <w:p w14:paraId="75A4A99F" w14:textId="77777777" w:rsidR="00CF376D" w:rsidRPr="006E29CF" w:rsidRDefault="00CF376D" w:rsidP="00CF376D"/>
    <w:p w14:paraId="490C40E8" w14:textId="77777777" w:rsidR="00CF376D" w:rsidRPr="0073004D" w:rsidRDefault="00CF376D" w:rsidP="00CF376D">
      <w:pPr>
        <w:pStyle w:val="Titolo2"/>
        <w:rPr>
          <w:rStyle w:val="Enfasigrassetto"/>
        </w:rPr>
      </w:pPr>
      <w:bookmarkStart w:id="39" w:name="_Toc35537007"/>
      <w:bookmarkStart w:id="40" w:name="_Toc36042124"/>
      <w:r>
        <w:rPr>
          <w:rStyle w:val="Enfasigrassetto"/>
        </w:rPr>
        <w:t>Rendicontazione Pago PA</w:t>
      </w:r>
      <w:bookmarkEnd w:id="39"/>
      <w:bookmarkEnd w:id="40"/>
    </w:p>
    <w:p w14:paraId="7622DFC4" w14:textId="77777777" w:rsidR="00CF376D" w:rsidRPr="006E29CF" w:rsidRDefault="00CF376D" w:rsidP="00CF376D"/>
    <w:p w14:paraId="32EF5A17" w14:textId="77777777" w:rsidR="00CF376D" w:rsidRPr="006E29CF" w:rsidRDefault="00CF376D" w:rsidP="00CF376D">
      <w:pPr>
        <w:pStyle w:val="Titolo3"/>
        <w:rPr>
          <w:rStyle w:val="Enfasigrassetto"/>
          <w:b w:val="0"/>
        </w:rPr>
      </w:pPr>
      <w:bookmarkStart w:id="41" w:name="_Toc35537008"/>
      <w:bookmarkStart w:id="42" w:name="_Toc36042125"/>
      <w:r>
        <w:rPr>
          <w:rStyle w:val="Enfasigrassetto"/>
          <w:b w:val="0"/>
        </w:rPr>
        <w:t>Ricerca Rendicontazioni Pago PA</w:t>
      </w:r>
      <w:bookmarkEnd w:id="41"/>
      <w:bookmarkEnd w:id="42"/>
    </w:p>
    <w:tbl>
      <w:tblPr>
        <w:tblStyle w:val="TableGrid0"/>
        <w:tblW w:w="0" w:type="auto"/>
        <w:tblLook w:val="04A0" w:firstRow="1" w:lastRow="0" w:firstColumn="1" w:lastColumn="0" w:noHBand="0" w:noVBand="1"/>
      </w:tblPr>
      <w:tblGrid>
        <w:gridCol w:w="1552"/>
        <w:gridCol w:w="7798"/>
      </w:tblGrid>
      <w:tr w:rsidR="00CF376D" w:rsidRPr="006E29CF" w14:paraId="675CA11F" w14:textId="77777777" w:rsidTr="00795D93">
        <w:tc>
          <w:tcPr>
            <w:tcW w:w="1552" w:type="dxa"/>
          </w:tcPr>
          <w:p w14:paraId="235FEFCF" w14:textId="77777777" w:rsidR="00CF376D" w:rsidRPr="006E29CF" w:rsidRDefault="00CF376D" w:rsidP="00795D93">
            <w:r>
              <w:t xml:space="preserve">Descrizione </w:t>
            </w:r>
            <w:r w:rsidRPr="006E29CF">
              <w:t>Servizio</w:t>
            </w:r>
          </w:p>
        </w:tc>
        <w:tc>
          <w:tcPr>
            <w:tcW w:w="7798" w:type="dxa"/>
          </w:tcPr>
          <w:p w14:paraId="327FAEAB" w14:textId="77777777" w:rsidR="00CF376D" w:rsidRPr="006E29CF" w:rsidRDefault="00CF376D" w:rsidP="00795D93">
            <w:r>
              <w:t>Ricerca delle Rendicontazioni Pago PA.</w:t>
            </w:r>
          </w:p>
        </w:tc>
      </w:tr>
      <w:tr w:rsidR="00CF376D" w:rsidRPr="006E29CF" w14:paraId="4730D342" w14:textId="77777777" w:rsidTr="00795D93">
        <w:tc>
          <w:tcPr>
            <w:tcW w:w="1552" w:type="dxa"/>
          </w:tcPr>
          <w:p w14:paraId="679E1BA5" w14:textId="77777777" w:rsidR="00CF376D" w:rsidRPr="006E29CF" w:rsidRDefault="00CF376D" w:rsidP="00795D93">
            <w:r w:rsidRPr="006E29CF">
              <w:t>Servizio</w:t>
            </w:r>
          </w:p>
        </w:tc>
        <w:tc>
          <w:tcPr>
            <w:tcW w:w="7798" w:type="dxa"/>
          </w:tcPr>
          <w:p w14:paraId="37976CAC" w14:textId="77777777" w:rsidR="00CF376D" w:rsidRPr="00D37EF3" w:rsidRDefault="00CF376D" w:rsidP="00795D93">
            <w:r w:rsidRPr="00D37EF3">
              <w:t>visualizzaRendicontazione</w:t>
            </w:r>
          </w:p>
        </w:tc>
      </w:tr>
      <w:tr w:rsidR="00CF376D" w:rsidRPr="006E29CF" w14:paraId="539978B0" w14:textId="77777777" w:rsidTr="00795D93">
        <w:tc>
          <w:tcPr>
            <w:tcW w:w="1552" w:type="dxa"/>
          </w:tcPr>
          <w:p w14:paraId="37255D79" w14:textId="77777777" w:rsidR="00CF376D" w:rsidRPr="006E29CF" w:rsidRDefault="00CF376D" w:rsidP="00795D93">
            <w:r>
              <w:t>Tipo servizio</w:t>
            </w:r>
          </w:p>
        </w:tc>
        <w:tc>
          <w:tcPr>
            <w:tcW w:w="7798" w:type="dxa"/>
          </w:tcPr>
          <w:p w14:paraId="2F7FC446" w14:textId="77777777" w:rsidR="00CF376D" w:rsidRPr="00A24AB2" w:rsidRDefault="00CF376D" w:rsidP="00795D93">
            <w:r w:rsidRPr="00A24AB2">
              <w:t>REST</w:t>
            </w:r>
          </w:p>
        </w:tc>
      </w:tr>
      <w:tr w:rsidR="00CF376D" w:rsidRPr="006E29CF" w14:paraId="40EC29A9" w14:textId="77777777" w:rsidTr="00795D93">
        <w:tc>
          <w:tcPr>
            <w:tcW w:w="1552" w:type="dxa"/>
          </w:tcPr>
          <w:p w14:paraId="41B7C7D0" w14:textId="77777777" w:rsidR="00CF376D" w:rsidRPr="006E29CF" w:rsidRDefault="00CF376D" w:rsidP="00795D93">
            <w:r w:rsidRPr="006E29CF">
              <w:t>Endpoint</w:t>
            </w:r>
          </w:p>
        </w:tc>
        <w:tc>
          <w:tcPr>
            <w:tcW w:w="7798" w:type="dxa"/>
          </w:tcPr>
          <w:p w14:paraId="4279422A" w14:textId="77777777" w:rsidR="00CF376D" w:rsidRPr="006E29CF" w:rsidRDefault="00CF376D" w:rsidP="00795D93">
            <w:r>
              <w:rPr>
                <w:rStyle w:val="Collegamentoipertestuale"/>
                <w:lang w:val="it-IT"/>
              </w:rPr>
              <w:t>/api/flussi/</w:t>
            </w:r>
            <w:r w:rsidRPr="00D37EF3">
              <w:rPr>
                <w:rStyle w:val="Collegamentoipertestuale"/>
                <w:lang w:val="it-IT"/>
              </w:rPr>
              <w:t>visualizzaRendicontazione</w:t>
            </w:r>
          </w:p>
        </w:tc>
      </w:tr>
      <w:tr w:rsidR="00CF376D" w:rsidRPr="006E29CF" w14:paraId="31B88BAE" w14:textId="77777777" w:rsidTr="00795D93">
        <w:tc>
          <w:tcPr>
            <w:tcW w:w="1552" w:type="dxa"/>
          </w:tcPr>
          <w:p w14:paraId="3F072185" w14:textId="77777777" w:rsidR="00CF376D" w:rsidRPr="006E29CF" w:rsidRDefault="00CF376D" w:rsidP="00795D93">
            <w:r w:rsidRPr="006E29CF">
              <w:t>Authentication</w:t>
            </w:r>
          </w:p>
        </w:tc>
        <w:tc>
          <w:tcPr>
            <w:tcW w:w="7798" w:type="dxa"/>
          </w:tcPr>
          <w:p w14:paraId="0F9DBF17" w14:textId="77777777" w:rsidR="00CF376D" w:rsidRPr="006E29CF" w:rsidRDefault="00CF376D" w:rsidP="00795D93">
            <w:r>
              <w:t>Not required</w:t>
            </w:r>
          </w:p>
        </w:tc>
      </w:tr>
      <w:tr w:rsidR="00CF376D" w:rsidRPr="006E29CF" w14:paraId="3A913777" w14:textId="77777777" w:rsidTr="00795D93">
        <w:tc>
          <w:tcPr>
            <w:tcW w:w="1552" w:type="dxa"/>
          </w:tcPr>
          <w:p w14:paraId="0FD36024" w14:textId="77777777" w:rsidR="00CF376D" w:rsidRPr="006E29CF" w:rsidRDefault="00CF376D" w:rsidP="00795D93">
            <w:r w:rsidRPr="006E29CF">
              <w:t>Method</w:t>
            </w:r>
          </w:p>
        </w:tc>
        <w:tc>
          <w:tcPr>
            <w:tcW w:w="7798" w:type="dxa"/>
          </w:tcPr>
          <w:p w14:paraId="3B1BF4F5" w14:textId="77777777" w:rsidR="00CF376D" w:rsidRPr="006E29CF" w:rsidRDefault="00CF376D" w:rsidP="00795D93">
            <w:r>
              <w:t>GET</w:t>
            </w:r>
          </w:p>
        </w:tc>
      </w:tr>
      <w:tr w:rsidR="00CF376D" w:rsidRPr="006E29CF" w14:paraId="0DC2FAEB" w14:textId="77777777" w:rsidTr="00795D93">
        <w:tc>
          <w:tcPr>
            <w:tcW w:w="1552" w:type="dxa"/>
          </w:tcPr>
          <w:p w14:paraId="7009AF9D" w14:textId="77777777" w:rsidR="00CF376D" w:rsidRPr="006E29CF" w:rsidRDefault="00CF376D" w:rsidP="00795D93">
            <w:r w:rsidRPr="006E29CF">
              <w:t>Consumes</w:t>
            </w:r>
          </w:p>
        </w:tc>
        <w:tc>
          <w:tcPr>
            <w:tcW w:w="7798" w:type="dxa"/>
          </w:tcPr>
          <w:p w14:paraId="3EA2FCA4" w14:textId="77777777" w:rsidR="00CF376D" w:rsidRPr="006E29CF" w:rsidRDefault="00CF376D" w:rsidP="00795D93">
            <w:r>
              <w:t>Parameters</w:t>
            </w:r>
          </w:p>
        </w:tc>
      </w:tr>
      <w:tr w:rsidR="00CF376D" w:rsidRPr="006E29CF" w14:paraId="46FEF6BF" w14:textId="77777777" w:rsidTr="00795D93">
        <w:tc>
          <w:tcPr>
            <w:tcW w:w="1552" w:type="dxa"/>
          </w:tcPr>
          <w:p w14:paraId="0C20CCF6" w14:textId="77777777" w:rsidR="00CF376D" w:rsidRPr="006E29CF" w:rsidRDefault="00CF376D" w:rsidP="00795D93">
            <w:r w:rsidRPr="006E29CF">
              <w:t>Produces</w:t>
            </w:r>
          </w:p>
        </w:tc>
        <w:tc>
          <w:tcPr>
            <w:tcW w:w="7798" w:type="dxa"/>
          </w:tcPr>
          <w:p w14:paraId="6163A6B2" w14:textId="77777777" w:rsidR="00CF376D" w:rsidRPr="006E29CF" w:rsidRDefault="00CF376D" w:rsidP="00795D93">
            <w:r w:rsidRPr="006E29CF">
              <w:t>application/json</w:t>
            </w:r>
          </w:p>
        </w:tc>
      </w:tr>
      <w:tr w:rsidR="00CF376D" w:rsidRPr="006E29CF" w14:paraId="6563B4ED" w14:textId="77777777" w:rsidTr="00795D93">
        <w:tc>
          <w:tcPr>
            <w:tcW w:w="1552" w:type="dxa"/>
          </w:tcPr>
          <w:p w14:paraId="3E4CCF6F" w14:textId="77777777" w:rsidR="00CF376D" w:rsidRPr="006E29CF" w:rsidRDefault="00CF376D" w:rsidP="00795D93">
            <w:r w:rsidRPr="006E29CF">
              <w:t xml:space="preserve">Payload </w:t>
            </w:r>
          </w:p>
        </w:tc>
        <w:tc>
          <w:tcPr>
            <w:tcW w:w="7798" w:type="dxa"/>
          </w:tcPr>
          <w:p w14:paraId="23BEAB32" w14:textId="77777777" w:rsidR="00CF376D" w:rsidRDefault="00CF376D" w:rsidP="00795D93">
            <w:r>
              <w:t>Pageable pageable,</w:t>
            </w:r>
            <w:r>
              <w:tab/>
            </w:r>
          </w:p>
          <w:p w14:paraId="64BA56C8" w14:textId="77777777" w:rsidR="00CF376D" w:rsidRDefault="00CF376D" w:rsidP="00795D93">
            <w:r>
              <w:t>@RequestParam(required = true) String codIpa,</w:t>
            </w:r>
          </w:p>
          <w:p w14:paraId="5BA02AA5" w14:textId="77777777" w:rsidR="00CF376D" w:rsidRDefault="00CF376D" w:rsidP="00795D93">
            <w:r>
              <w:t>@RequestParam(required = false) Boolean dataRegolamentoCheck,</w:t>
            </w:r>
          </w:p>
          <w:p w14:paraId="2A90DCAD" w14:textId="77777777" w:rsidR="00CF376D" w:rsidRDefault="00CF376D" w:rsidP="00795D93">
            <w:r>
              <w:t>@RequestParam(required = false) String dataRegolamentoDa,</w:t>
            </w:r>
          </w:p>
          <w:p w14:paraId="126E9F6F" w14:textId="77777777" w:rsidR="00CF376D" w:rsidRDefault="00CF376D" w:rsidP="00795D93">
            <w:r>
              <w:t xml:space="preserve">@RequestParam(required = false) String dataRegolamentoA, </w:t>
            </w:r>
          </w:p>
          <w:p w14:paraId="38E71CD9" w14:textId="77777777" w:rsidR="00CF376D" w:rsidRDefault="00CF376D" w:rsidP="00795D93">
            <w:r>
              <w:t>@RequestParam(required = false) String iuf,</w:t>
            </w:r>
          </w:p>
          <w:p w14:paraId="154A7B2A" w14:textId="77777777" w:rsidR="00CF376D" w:rsidRPr="006E29CF" w:rsidRDefault="00CF376D" w:rsidP="00795D93">
            <w:r>
              <w:lastRenderedPageBreak/>
              <w:t>@RequestParam(required = false) String identificativoUnivocoRegolamento</w:t>
            </w:r>
          </w:p>
        </w:tc>
      </w:tr>
      <w:tr w:rsidR="00CF376D" w:rsidRPr="006E29CF" w14:paraId="353F5F7C" w14:textId="77777777" w:rsidTr="00795D93">
        <w:tc>
          <w:tcPr>
            <w:tcW w:w="1552" w:type="dxa"/>
          </w:tcPr>
          <w:p w14:paraId="3D20CA8E" w14:textId="77777777" w:rsidR="00CF376D" w:rsidRPr="006E29CF" w:rsidRDefault="00CF376D" w:rsidP="00795D93">
            <w:r w:rsidRPr="006E29CF">
              <w:lastRenderedPageBreak/>
              <w:t xml:space="preserve">Response </w:t>
            </w:r>
          </w:p>
        </w:tc>
        <w:tc>
          <w:tcPr>
            <w:tcW w:w="7798" w:type="dxa"/>
          </w:tcPr>
          <w:p w14:paraId="2E0776FD" w14:textId="77777777" w:rsidR="00CF376D" w:rsidRDefault="00CF376D" w:rsidP="00795D93">
            <w:r>
              <w:t>{</w:t>
            </w:r>
          </w:p>
          <w:p w14:paraId="6F6C93BC" w14:textId="77777777" w:rsidR="00CF376D" w:rsidRDefault="00CF376D" w:rsidP="00795D93">
            <w:r>
              <w:t xml:space="preserve">  "flussoRendicontazioneDtoPage": {</w:t>
            </w:r>
          </w:p>
          <w:p w14:paraId="336C8C9B" w14:textId="77777777" w:rsidR="00CF376D" w:rsidRDefault="00CF376D" w:rsidP="00795D93">
            <w:r>
              <w:t xml:space="preserve">    "page": "int",</w:t>
            </w:r>
          </w:p>
          <w:p w14:paraId="665AF325" w14:textId="77777777" w:rsidR="00CF376D" w:rsidRDefault="00CF376D" w:rsidP="00795D93">
            <w:r>
              <w:t xml:space="preserve">    "pageSize": "int",</w:t>
            </w:r>
          </w:p>
          <w:p w14:paraId="4A2EAE4E" w14:textId="77777777" w:rsidR="00CF376D" w:rsidRDefault="00CF376D" w:rsidP="00795D93">
            <w:r>
              <w:t xml:space="preserve">    "previousPage": "boolean",</w:t>
            </w:r>
          </w:p>
          <w:p w14:paraId="7BE1B455" w14:textId="77777777" w:rsidR="00CF376D" w:rsidRDefault="00CF376D" w:rsidP="00795D93">
            <w:r>
              <w:t xml:space="preserve">    "nextPage": "boolean",</w:t>
            </w:r>
          </w:p>
          <w:p w14:paraId="1CD02475" w14:textId="77777777" w:rsidR="00CF376D" w:rsidRDefault="00CF376D" w:rsidP="00795D93">
            <w:r>
              <w:t xml:space="preserve">    "totalPages": "int",</w:t>
            </w:r>
          </w:p>
          <w:p w14:paraId="78134E7A" w14:textId="77777777" w:rsidR="00CF376D" w:rsidRDefault="00CF376D" w:rsidP="00795D93">
            <w:r>
              <w:t xml:space="preserve">    "totalRecords": "long",</w:t>
            </w:r>
          </w:p>
          <w:p w14:paraId="17B6A472" w14:textId="77777777" w:rsidR="00CF376D" w:rsidRDefault="00CF376D" w:rsidP="00795D93">
            <w:r>
              <w:t xml:space="preserve">    "list": [</w:t>
            </w:r>
          </w:p>
          <w:p w14:paraId="54CF6249" w14:textId="77777777" w:rsidR="00CF376D" w:rsidRDefault="00CF376D" w:rsidP="00795D93">
            <w:r>
              <w:t xml:space="preserve">      {</w:t>
            </w:r>
          </w:p>
          <w:p w14:paraId="32FA5F31" w14:textId="77777777" w:rsidR="00CF376D" w:rsidRDefault="00CF376D" w:rsidP="00795D93">
            <w:r>
              <w:t xml:space="preserve">        "FlussoRendicontazioneDistinctDto": {</w:t>
            </w:r>
          </w:p>
          <w:p w14:paraId="4A229804" w14:textId="77777777" w:rsidR="00CF376D" w:rsidRDefault="00CF376D" w:rsidP="00795D93">
            <w:r>
              <w:t xml:space="preserve">          "mygovEnteId": "long",</w:t>
            </w:r>
          </w:p>
          <w:p w14:paraId="2C2EBAA7" w14:textId="77777777" w:rsidR="00CF376D" w:rsidRDefault="00CF376D" w:rsidP="00795D93">
            <w:r>
              <w:t xml:space="preserve">          "manageFlussoId": "long",</w:t>
            </w:r>
          </w:p>
          <w:p w14:paraId="17BB7369" w14:textId="77777777" w:rsidR="00CF376D" w:rsidRDefault="00CF376D" w:rsidP="00795D93">
            <w:r>
              <w:t xml:space="preserve">          "codIdentificativoFlusso": "string",</w:t>
            </w:r>
          </w:p>
          <w:p w14:paraId="0D47355A" w14:textId="77777777" w:rsidR="00CF376D" w:rsidRDefault="00CF376D" w:rsidP="00795D93">
            <w:r>
              <w:t xml:space="preserve">          "codIdentificativoUnivocoRegolamento": "string",</w:t>
            </w:r>
          </w:p>
          <w:p w14:paraId="7FD665A1" w14:textId="77777777" w:rsidR="00CF376D" w:rsidRDefault="00CF376D" w:rsidP="00795D93">
            <w:r>
              <w:t xml:space="preserve">          "codIstMittIdUnivMittCodiceIdentificativoUnivoco": "string",</w:t>
            </w:r>
          </w:p>
          <w:p w14:paraId="5F05CA92" w14:textId="77777777" w:rsidR="00CF376D" w:rsidRDefault="00CF376D" w:rsidP="00795D93">
            <w:r>
              <w:t xml:space="preserve">          "codIstMittIdUnivMittTipoIdentificativoUnivoco": "char",</w:t>
            </w:r>
          </w:p>
          <w:p w14:paraId="7C393141" w14:textId="77777777" w:rsidR="00CF376D" w:rsidRDefault="00CF376D" w:rsidP="00795D93">
            <w:r>
              <w:t xml:space="preserve">          "codIstRicevIdUnivRicevCodiceIdentificativoUnivoco": "string",</w:t>
            </w:r>
          </w:p>
          <w:p w14:paraId="3923923C" w14:textId="77777777" w:rsidR="00CF376D" w:rsidRDefault="00CF376D" w:rsidP="00795D93">
            <w:r>
              <w:t xml:space="preserve">          "codIstRicevIdUnivRicevTipoIdentificativoUnivoco": "character",</w:t>
            </w:r>
          </w:p>
          <w:p w14:paraId="24ADD8F2" w14:textId="77777777" w:rsidR="00CF376D" w:rsidRDefault="00CF376D" w:rsidP="00795D93">
            <w:r>
              <w:t xml:space="preserve">          "codiceBicBancaDiRiversamento": "string",</w:t>
            </w:r>
          </w:p>
          <w:p w14:paraId="3C688AE4" w14:textId="77777777" w:rsidR="00CF376D" w:rsidRDefault="00CF376D" w:rsidP="00795D93">
            <w:r>
              <w:t xml:space="preserve">          "deIstMittDenominazioneMittente": "string",</w:t>
            </w:r>
          </w:p>
          <w:p w14:paraId="11A5118A" w14:textId="77777777" w:rsidR="00CF376D" w:rsidRDefault="00CF376D" w:rsidP="00795D93">
            <w:r>
              <w:t xml:space="preserve">          "deIstRicevDenominazioneRicevente": "string",</w:t>
            </w:r>
          </w:p>
          <w:p w14:paraId="049EA444" w14:textId="77777777" w:rsidR="00CF376D" w:rsidRDefault="00CF376D" w:rsidP="00795D93">
            <w:r>
              <w:t xml:space="preserve">          "dtAcquisizione": "date",</w:t>
            </w:r>
          </w:p>
          <w:p w14:paraId="551082F8" w14:textId="77777777" w:rsidR="00CF376D" w:rsidRDefault="00CF376D" w:rsidP="00795D93">
            <w:r>
              <w:t xml:space="preserve">          "dtDataOraFlusso": "date",</w:t>
            </w:r>
          </w:p>
          <w:p w14:paraId="757D3BC2" w14:textId="77777777" w:rsidR="00CF376D" w:rsidRDefault="00CF376D" w:rsidP="00795D93">
            <w:r>
              <w:t xml:space="preserve">          "dtDataRegolamento": "date",</w:t>
            </w:r>
          </w:p>
          <w:p w14:paraId="606A6F3F" w14:textId="77777777" w:rsidR="00CF376D" w:rsidRDefault="00CF376D" w:rsidP="00795D93">
            <w:r>
              <w:t xml:space="preserve">          "identificativoPsp": "string",</w:t>
            </w:r>
          </w:p>
          <w:p w14:paraId="6E3AA1C5" w14:textId="77777777" w:rsidR="00CF376D" w:rsidRDefault="00CF376D" w:rsidP="00795D93">
            <w:r>
              <w:t xml:space="preserve">          "numImportoTotalePagamenti": "bigdecimal",</w:t>
            </w:r>
          </w:p>
          <w:p w14:paraId="5A5CF342" w14:textId="77777777" w:rsidR="00CF376D" w:rsidRDefault="00CF376D" w:rsidP="00795D93">
            <w:r>
              <w:t xml:space="preserve">          "numNumeroTotalePagamenti": "long",</w:t>
            </w:r>
          </w:p>
          <w:p w14:paraId="3AED0C02" w14:textId="77777777" w:rsidR="00CF376D" w:rsidRDefault="00CF376D" w:rsidP="00795D93">
            <w:r>
              <w:t xml:space="preserve">          "deImportoTotalePagamenti": "string"</w:t>
            </w:r>
          </w:p>
          <w:p w14:paraId="32F28B2F" w14:textId="77777777" w:rsidR="00CF376D" w:rsidRDefault="00CF376D" w:rsidP="00795D93">
            <w:r>
              <w:t xml:space="preserve">        }</w:t>
            </w:r>
          </w:p>
          <w:p w14:paraId="1DD2577A" w14:textId="77777777" w:rsidR="00CF376D" w:rsidRDefault="00CF376D" w:rsidP="00795D93">
            <w:r>
              <w:t xml:space="preserve">      }</w:t>
            </w:r>
          </w:p>
          <w:p w14:paraId="2972AF26" w14:textId="77777777" w:rsidR="00CF376D" w:rsidRDefault="00CF376D" w:rsidP="00795D93">
            <w:r>
              <w:t xml:space="preserve">    ]</w:t>
            </w:r>
          </w:p>
          <w:p w14:paraId="2FB617C0" w14:textId="77777777" w:rsidR="00CF376D" w:rsidRDefault="00CF376D" w:rsidP="00795D93">
            <w:r>
              <w:t xml:space="preserve">  }</w:t>
            </w:r>
          </w:p>
          <w:p w14:paraId="77B9FD82" w14:textId="77777777" w:rsidR="00CF376D" w:rsidRPr="006E29CF" w:rsidRDefault="00CF376D" w:rsidP="00795D93">
            <w:r>
              <w:t>}</w:t>
            </w:r>
          </w:p>
        </w:tc>
      </w:tr>
      <w:tr w:rsidR="00CF376D" w:rsidRPr="006E29CF" w14:paraId="42CFEFC6" w14:textId="77777777" w:rsidTr="00795D93">
        <w:tc>
          <w:tcPr>
            <w:tcW w:w="1552" w:type="dxa"/>
          </w:tcPr>
          <w:p w14:paraId="5B3EEA3E" w14:textId="77777777" w:rsidR="00CF376D" w:rsidRPr="006E29CF" w:rsidRDefault="00CF376D" w:rsidP="00795D93">
            <w:r w:rsidRPr="006E29CF">
              <w:t xml:space="preserve">Fault Response </w:t>
            </w:r>
          </w:p>
        </w:tc>
        <w:tc>
          <w:tcPr>
            <w:tcW w:w="7798" w:type="dxa"/>
          </w:tcPr>
          <w:p w14:paraId="17AD3055" w14:textId="77777777" w:rsidR="00CF376D" w:rsidRPr="006E29CF" w:rsidRDefault="00CF376D" w:rsidP="00795D93">
            <w:pPr>
              <w:rPr>
                <w:lang w:val="en-US"/>
              </w:rPr>
            </w:pPr>
            <w:r w:rsidRPr="006E29CF">
              <w:rPr>
                <w:lang w:val="en-US"/>
              </w:rPr>
              <w:t>{</w:t>
            </w:r>
          </w:p>
          <w:p w14:paraId="6A23DE41"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7D125859"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43D44E62" w14:textId="77777777" w:rsidR="00CF376D" w:rsidRPr="006E29CF" w:rsidRDefault="00CF376D" w:rsidP="00795D93">
            <w:r w:rsidRPr="006E29CF">
              <w:t>}</w:t>
            </w:r>
          </w:p>
        </w:tc>
      </w:tr>
    </w:tbl>
    <w:p w14:paraId="3E2E6788" w14:textId="77777777" w:rsidR="00CF376D" w:rsidRDefault="00CF376D" w:rsidP="00CF376D"/>
    <w:p w14:paraId="154695C4" w14:textId="77777777" w:rsidR="00CF376D" w:rsidRDefault="00CF376D" w:rsidP="00CF376D"/>
    <w:p w14:paraId="4FEC2D02" w14:textId="77777777" w:rsidR="00CF376D" w:rsidRPr="006E29CF" w:rsidRDefault="00CF376D" w:rsidP="00CF376D"/>
    <w:p w14:paraId="32879765" w14:textId="77777777" w:rsidR="00CF376D" w:rsidRPr="0073004D" w:rsidRDefault="00CF376D" w:rsidP="00CF376D">
      <w:pPr>
        <w:pStyle w:val="Titolo2"/>
        <w:rPr>
          <w:rStyle w:val="Enfasigrassetto"/>
        </w:rPr>
      </w:pPr>
      <w:bookmarkStart w:id="43" w:name="_Toc35537009"/>
      <w:bookmarkStart w:id="44" w:name="_Toc36042126"/>
      <w:r>
        <w:rPr>
          <w:rStyle w:val="Enfasigrassetto"/>
        </w:rPr>
        <w:lastRenderedPageBreak/>
        <w:t>Giornale di cassa</w:t>
      </w:r>
      <w:bookmarkEnd w:id="43"/>
      <w:bookmarkEnd w:id="44"/>
    </w:p>
    <w:p w14:paraId="16C7C63A" w14:textId="77777777" w:rsidR="00CF376D" w:rsidRPr="006E29CF" w:rsidRDefault="00CF376D" w:rsidP="00CF376D"/>
    <w:p w14:paraId="090C4BF5" w14:textId="77777777" w:rsidR="00CF376D" w:rsidRPr="006E29CF" w:rsidRDefault="00CF376D" w:rsidP="00CF376D">
      <w:pPr>
        <w:pStyle w:val="Titolo3"/>
        <w:rPr>
          <w:rStyle w:val="Enfasigrassetto"/>
          <w:b w:val="0"/>
        </w:rPr>
      </w:pPr>
      <w:bookmarkStart w:id="45" w:name="_Toc35537010"/>
      <w:bookmarkStart w:id="46" w:name="_Toc36042127"/>
      <w:r>
        <w:rPr>
          <w:rStyle w:val="Enfasigrassetto"/>
          <w:b w:val="0"/>
        </w:rPr>
        <w:t>Ricerca Giornali di Cassa</w:t>
      </w:r>
      <w:bookmarkEnd w:id="45"/>
      <w:bookmarkEnd w:id="46"/>
    </w:p>
    <w:tbl>
      <w:tblPr>
        <w:tblStyle w:val="TableGrid0"/>
        <w:tblW w:w="0" w:type="auto"/>
        <w:tblLook w:val="04A0" w:firstRow="1" w:lastRow="0" w:firstColumn="1" w:lastColumn="0" w:noHBand="0" w:noVBand="1"/>
      </w:tblPr>
      <w:tblGrid>
        <w:gridCol w:w="1552"/>
        <w:gridCol w:w="7798"/>
      </w:tblGrid>
      <w:tr w:rsidR="00CF376D" w:rsidRPr="006E29CF" w14:paraId="1B10A67E" w14:textId="77777777" w:rsidTr="00795D93">
        <w:tc>
          <w:tcPr>
            <w:tcW w:w="1552" w:type="dxa"/>
          </w:tcPr>
          <w:p w14:paraId="37CAA1EA" w14:textId="77777777" w:rsidR="00CF376D" w:rsidRPr="006E29CF" w:rsidRDefault="00CF376D" w:rsidP="00795D93">
            <w:r>
              <w:t xml:space="preserve">Descriziozne </w:t>
            </w:r>
            <w:r w:rsidRPr="006E29CF">
              <w:t>Servizio</w:t>
            </w:r>
          </w:p>
        </w:tc>
        <w:tc>
          <w:tcPr>
            <w:tcW w:w="7798" w:type="dxa"/>
          </w:tcPr>
          <w:p w14:paraId="73B2526A" w14:textId="77777777" w:rsidR="00CF376D" w:rsidRPr="006E29CF" w:rsidRDefault="00CF376D" w:rsidP="00795D93">
            <w:r>
              <w:t>Ricerca dei Giornali di Cassa.</w:t>
            </w:r>
          </w:p>
        </w:tc>
      </w:tr>
      <w:tr w:rsidR="00CF376D" w:rsidRPr="006E29CF" w14:paraId="34B2CA54" w14:textId="77777777" w:rsidTr="00795D93">
        <w:tc>
          <w:tcPr>
            <w:tcW w:w="1552" w:type="dxa"/>
          </w:tcPr>
          <w:p w14:paraId="68CFFE85" w14:textId="77777777" w:rsidR="00CF376D" w:rsidRPr="006E29CF" w:rsidRDefault="00CF376D" w:rsidP="00795D93">
            <w:r w:rsidRPr="006E29CF">
              <w:t>Servizio</w:t>
            </w:r>
          </w:p>
        </w:tc>
        <w:tc>
          <w:tcPr>
            <w:tcW w:w="7798" w:type="dxa"/>
          </w:tcPr>
          <w:p w14:paraId="0E6430DA" w14:textId="77777777" w:rsidR="00CF376D" w:rsidRPr="00D37EF3" w:rsidRDefault="00CF376D" w:rsidP="00795D93">
            <w:r w:rsidRPr="00D37EF3">
              <w:t>visualizzaTesoreria</w:t>
            </w:r>
          </w:p>
        </w:tc>
      </w:tr>
      <w:tr w:rsidR="00CF376D" w:rsidRPr="006E29CF" w14:paraId="379B7933" w14:textId="77777777" w:rsidTr="00795D93">
        <w:tc>
          <w:tcPr>
            <w:tcW w:w="1552" w:type="dxa"/>
          </w:tcPr>
          <w:p w14:paraId="4A08B5A8" w14:textId="77777777" w:rsidR="00CF376D" w:rsidRPr="006E29CF" w:rsidRDefault="00CF376D" w:rsidP="00795D93">
            <w:r>
              <w:t>Tipo servizio</w:t>
            </w:r>
          </w:p>
        </w:tc>
        <w:tc>
          <w:tcPr>
            <w:tcW w:w="7798" w:type="dxa"/>
          </w:tcPr>
          <w:p w14:paraId="4B2DD043" w14:textId="77777777" w:rsidR="00CF376D" w:rsidRPr="00A24AB2" w:rsidRDefault="00CF376D" w:rsidP="00795D93">
            <w:r w:rsidRPr="00A24AB2">
              <w:t>REST</w:t>
            </w:r>
          </w:p>
        </w:tc>
      </w:tr>
      <w:tr w:rsidR="00CF376D" w:rsidRPr="006E29CF" w14:paraId="25DD6E16" w14:textId="77777777" w:rsidTr="00795D93">
        <w:tc>
          <w:tcPr>
            <w:tcW w:w="1552" w:type="dxa"/>
          </w:tcPr>
          <w:p w14:paraId="628571B7" w14:textId="77777777" w:rsidR="00CF376D" w:rsidRPr="006E29CF" w:rsidRDefault="00CF376D" w:rsidP="00795D93">
            <w:r w:rsidRPr="006E29CF">
              <w:t>Endpoint</w:t>
            </w:r>
          </w:p>
        </w:tc>
        <w:tc>
          <w:tcPr>
            <w:tcW w:w="7798" w:type="dxa"/>
          </w:tcPr>
          <w:p w14:paraId="346871AB" w14:textId="77777777" w:rsidR="00CF376D" w:rsidRPr="006E29CF" w:rsidRDefault="00CF376D" w:rsidP="00795D93">
            <w:r>
              <w:rPr>
                <w:rStyle w:val="Collegamentoipertestuale"/>
                <w:lang w:val="it-IT"/>
              </w:rPr>
              <w:t>/api/flussi/</w:t>
            </w:r>
            <w:r w:rsidRPr="00D37EF3">
              <w:rPr>
                <w:rStyle w:val="Collegamentoipertestuale"/>
                <w:lang w:val="it-IT"/>
              </w:rPr>
              <w:t>visualizzaTesoreria</w:t>
            </w:r>
          </w:p>
        </w:tc>
      </w:tr>
      <w:tr w:rsidR="00CF376D" w:rsidRPr="006E29CF" w14:paraId="22BB0B17" w14:textId="77777777" w:rsidTr="00795D93">
        <w:tc>
          <w:tcPr>
            <w:tcW w:w="1552" w:type="dxa"/>
          </w:tcPr>
          <w:p w14:paraId="3AD507FA" w14:textId="77777777" w:rsidR="00CF376D" w:rsidRPr="006E29CF" w:rsidRDefault="00CF376D" w:rsidP="00795D93">
            <w:r w:rsidRPr="006E29CF">
              <w:t>Authentication</w:t>
            </w:r>
          </w:p>
        </w:tc>
        <w:tc>
          <w:tcPr>
            <w:tcW w:w="7798" w:type="dxa"/>
          </w:tcPr>
          <w:p w14:paraId="199FCE53" w14:textId="77777777" w:rsidR="00CF376D" w:rsidRPr="006E29CF" w:rsidRDefault="00CF376D" w:rsidP="00795D93">
            <w:r>
              <w:t>Not required</w:t>
            </w:r>
          </w:p>
        </w:tc>
      </w:tr>
      <w:tr w:rsidR="00CF376D" w:rsidRPr="006E29CF" w14:paraId="6301E323" w14:textId="77777777" w:rsidTr="00795D93">
        <w:tc>
          <w:tcPr>
            <w:tcW w:w="1552" w:type="dxa"/>
          </w:tcPr>
          <w:p w14:paraId="7CA52906" w14:textId="77777777" w:rsidR="00CF376D" w:rsidRPr="006E29CF" w:rsidRDefault="00CF376D" w:rsidP="00795D93">
            <w:r w:rsidRPr="006E29CF">
              <w:t>Method</w:t>
            </w:r>
          </w:p>
        </w:tc>
        <w:tc>
          <w:tcPr>
            <w:tcW w:w="7798" w:type="dxa"/>
          </w:tcPr>
          <w:p w14:paraId="6723C9CE" w14:textId="77777777" w:rsidR="00CF376D" w:rsidRPr="006E29CF" w:rsidRDefault="00CF376D" w:rsidP="00795D93">
            <w:r>
              <w:t>GET</w:t>
            </w:r>
          </w:p>
        </w:tc>
      </w:tr>
      <w:tr w:rsidR="00CF376D" w:rsidRPr="006E29CF" w14:paraId="0408BD5E" w14:textId="77777777" w:rsidTr="00795D93">
        <w:tc>
          <w:tcPr>
            <w:tcW w:w="1552" w:type="dxa"/>
          </w:tcPr>
          <w:p w14:paraId="5A73A6DB" w14:textId="77777777" w:rsidR="00CF376D" w:rsidRPr="006E29CF" w:rsidRDefault="00CF376D" w:rsidP="00795D93">
            <w:r w:rsidRPr="006E29CF">
              <w:t>Consumes</w:t>
            </w:r>
          </w:p>
        </w:tc>
        <w:tc>
          <w:tcPr>
            <w:tcW w:w="7798" w:type="dxa"/>
          </w:tcPr>
          <w:p w14:paraId="21D5040A" w14:textId="77777777" w:rsidR="00CF376D" w:rsidRPr="006E29CF" w:rsidRDefault="00CF376D" w:rsidP="00795D93">
            <w:r>
              <w:t>Parameters</w:t>
            </w:r>
          </w:p>
        </w:tc>
      </w:tr>
      <w:tr w:rsidR="00CF376D" w:rsidRPr="006E29CF" w14:paraId="0C836B5F" w14:textId="77777777" w:rsidTr="00795D93">
        <w:tc>
          <w:tcPr>
            <w:tcW w:w="1552" w:type="dxa"/>
          </w:tcPr>
          <w:p w14:paraId="5E55686F" w14:textId="77777777" w:rsidR="00CF376D" w:rsidRPr="006E29CF" w:rsidRDefault="00CF376D" w:rsidP="00795D93">
            <w:r w:rsidRPr="006E29CF">
              <w:t>Produces</w:t>
            </w:r>
          </w:p>
        </w:tc>
        <w:tc>
          <w:tcPr>
            <w:tcW w:w="7798" w:type="dxa"/>
          </w:tcPr>
          <w:p w14:paraId="0D944763" w14:textId="77777777" w:rsidR="00CF376D" w:rsidRPr="006E29CF" w:rsidRDefault="00CF376D" w:rsidP="00795D93">
            <w:r w:rsidRPr="006E29CF">
              <w:t>application/json</w:t>
            </w:r>
          </w:p>
        </w:tc>
      </w:tr>
      <w:tr w:rsidR="00CF376D" w:rsidRPr="006E29CF" w14:paraId="566D4479" w14:textId="77777777" w:rsidTr="00795D93">
        <w:tc>
          <w:tcPr>
            <w:tcW w:w="1552" w:type="dxa"/>
          </w:tcPr>
          <w:p w14:paraId="28BADD27" w14:textId="77777777" w:rsidR="00CF376D" w:rsidRPr="006E29CF" w:rsidRDefault="00CF376D" w:rsidP="00795D93">
            <w:r w:rsidRPr="006E29CF">
              <w:t xml:space="preserve">Payload </w:t>
            </w:r>
          </w:p>
        </w:tc>
        <w:tc>
          <w:tcPr>
            <w:tcW w:w="7798" w:type="dxa"/>
          </w:tcPr>
          <w:p w14:paraId="23C2D924" w14:textId="77777777" w:rsidR="00CF376D" w:rsidRDefault="00CF376D" w:rsidP="00795D93">
            <w:r>
              <w:t>Pageable pageable,</w:t>
            </w:r>
            <w:r>
              <w:tab/>
            </w:r>
          </w:p>
          <w:p w14:paraId="051107DC" w14:textId="77777777" w:rsidR="00CF376D" w:rsidRDefault="00CF376D" w:rsidP="00795D93">
            <w:r>
              <w:t>@RequestParam(required = true) String codIpa,</w:t>
            </w:r>
            <w:r>
              <w:tab/>
            </w:r>
          </w:p>
          <w:p w14:paraId="796724DC" w14:textId="77777777" w:rsidR="00CF376D" w:rsidRDefault="00CF376D" w:rsidP="00795D93">
            <w:r>
              <w:t>@RequestParam(required = false) Boolean dataContabileCheck,</w:t>
            </w:r>
          </w:p>
          <w:p w14:paraId="04FE16FE" w14:textId="77777777" w:rsidR="00CF376D" w:rsidRDefault="00CF376D" w:rsidP="00795D93">
            <w:r>
              <w:t>@RequestParam(required = false) String dataContabileDa,</w:t>
            </w:r>
          </w:p>
          <w:p w14:paraId="22C4C68C" w14:textId="77777777" w:rsidR="00CF376D" w:rsidRDefault="00CF376D" w:rsidP="00795D93">
            <w:r>
              <w:t>@RequestParam(required = false) String dataContabileA,</w:t>
            </w:r>
          </w:p>
          <w:p w14:paraId="7201AC24" w14:textId="77777777" w:rsidR="00CF376D" w:rsidRDefault="00CF376D" w:rsidP="00795D93">
            <w:r>
              <w:t>@RequestParam(required = false) Boolean dataValutaCheck,</w:t>
            </w:r>
          </w:p>
          <w:p w14:paraId="4535E5A0" w14:textId="77777777" w:rsidR="00CF376D" w:rsidRDefault="00CF376D" w:rsidP="00795D93">
            <w:r>
              <w:t>@RequestParam(required = false) String dataValutaDa, @RequestParam(required = false) String dataValutaA,</w:t>
            </w:r>
          </w:p>
          <w:p w14:paraId="3FB71167" w14:textId="77777777" w:rsidR="00CF376D" w:rsidRDefault="00CF376D" w:rsidP="00795D93">
            <w:r>
              <w:t>@RequestParam(required = false) String deAnnoBolletta, @RequestParam(required = false) String codBolletta,</w:t>
            </w:r>
          </w:p>
          <w:p w14:paraId="6D2373EF" w14:textId="77777777" w:rsidR="00CF376D" w:rsidRDefault="00CF376D" w:rsidP="00795D93">
            <w:r>
              <w:t>@RequestParam(required = false) String importo, @RequestParam(required = false) String conto,</w:t>
            </w:r>
          </w:p>
          <w:p w14:paraId="042377A9" w14:textId="77777777" w:rsidR="00CF376D" w:rsidRDefault="00CF376D" w:rsidP="00795D93">
            <w:r>
              <w:t>@RequestParam(required = false) String codOr1, @RequestParam(required = false) String iuv,</w:t>
            </w:r>
          </w:p>
          <w:p w14:paraId="5FB24E28" w14:textId="77777777" w:rsidR="00CF376D" w:rsidRPr="006E29CF" w:rsidRDefault="00CF376D" w:rsidP="00795D93">
            <w:r>
              <w:t>@RequestParam(required = false) String iuf</w:t>
            </w:r>
          </w:p>
        </w:tc>
      </w:tr>
      <w:tr w:rsidR="00CF376D" w:rsidRPr="006E29CF" w14:paraId="2A8BE3A3" w14:textId="77777777" w:rsidTr="00795D93">
        <w:tc>
          <w:tcPr>
            <w:tcW w:w="1552" w:type="dxa"/>
          </w:tcPr>
          <w:p w14:paraId="38E8BE08" w14:textId="77777777" w:rsidR="00CF376D" w:rsidRPr="006E29CF" w:rsidRDefault="00CF376D" w:rsidP="00795D93">
            <w:r w:rsidRPr="006E29CF">
              <w:t xml:space="preserve">Response </w:t>
            </w:r>
          </w:p>
        </w:tc>
        <w:tc>
          <w:tcPr>
            <w:tcW w:w="7798" w:type="dxa"/>
          </w:tcPr>
          <w:p w14:paraId="53CF1E35" w14:textId="77777777" w:rsidR="00CF376D" w:rsidRDefault="00CF376D" w:rsidP="00795D93">
            <w:r>
              <w:t>{</w:t>
            </w:r>
          </w:p>
          <w:p w14:paraId="4BC6C745" w14:textId="77777777" w:rsidR="00CF376D" w:rsidRDefault="00CF376D" w:rsidP="00795D93">
            <w:r>
              <w:t xml:space="preserve">  "flussoTesoreriaDtoPage": {</w:t>
            </w:r>
          </w:p>
          <w:p w14:paraId="23D7911D" w14:textId="77777777" w:rsidR="00CF376D" w:rsidRDefault="00CF376D" w:rsidP="00795D93">
            <w:r>
              <w:t xml:space="preserve">    "page": "int",</w:t>
            </w:r>
          </w:p>
          <w:p w14:paraId="1FE6C05B" w14:textId="77777777" w:rsidR="00CF376D" w:rsidRDefault="00CF376D" w:rsidP="00795D93">
            <w:r>
              <w:t xml:space="preserve">    "pageSize": "int",</w:t>
            </w:r>
          </w:p>
          <w:p w14:paraId="726E2D16" w14:textId="77777777" w:rsidR="00CF376D" w:rsidRDefault="00CF376D" w:rsidP="00795D93">
            <w:r>
              <w:t xml:space="preserve">    "previousPage": "boolean",</w:t>
            </w:r>
          </w:p>
          <w:p w14:paraId="07C49085" w14:textId="77777777" w:rsidR="00CF376D" w:rsidRDefault="00CF376D" w:rsidP="00795D93">
            <w:r>
              <w:t xml:space="preserve">    "nextPage": "boolean",</w:t>
            </w:r>
          </w:p>
          <w:p w14:paraId="1AE8E49B" w14:textId="77777777" w:rsidR="00CF376D" w:rsidRDefault="00CF376D" w:rsidP="00795D93">
            <w:r>
              <w:t xml:space="preserve">    "totalPages": "int",</w:t>
            </w:r>
          </w:p>
          <w:p w14:paraId="7396E12D" w14:textId="77777777" w:rsidR="00CF376D" w:rsidRDefault="00CF376D" w:rsidP="00795D93">
            <w:r>
              <w:t xml:space="preserve">    "totalRecords": "long",</w:t>
            </w:r>
          </w:p>
          <w:p w14:paraId="7E497780" w14:textId="77777777" w:rsidR="00CF376D" w:rsidRDefault="00CF376D" w:rsidP="00795D93">
            <w:r>
              <w:t xml:space="preserve">    "list": [</w:t>
            </w:r>
          </w:p>
          <w:p w14:paraId="637A68F4" w14:textId="77777777" w:rsidR="00CF376D" w:rsidRDefault="00CF376D" w:rsidP="00795D93">
            <w:r>
              <w:t xml:space="preserve">      {</w:t>
            </w:r>
          </w:p>
          <w:p w14:paraId="6A19316E" w14:textId="77777777" w:rsidR="00CF376D" w:rsidRDefault="00CF376D" w:rsidP="00795D93">
            <w:r>
              <w:t xml:space="preserve">        "FlussoTesoreriaDto": {</w:t>
            </w:r>
          </w:p>
          <w:p w14:paraId="638A2C2A" w14:textId="77777777" w:rsidR="00CF376D" w:rsidRDefault="00CF376D" w:rsidP="00795D93">
            <w:r>
              <w:t xml:space="preserve">          "codiceIpaEnte": "string",</w:t>
            </w:r>
          </w:p>
          <w:p w14:paraId="46CD33FB" w14:textId="77777777" w:rsidR="00CF376D" w:rsidRDefault="00CF376D" w:rsidP="00795D93">
            <w:r>
              <w:t xml:space="preserve">          "deAnnoBolletta": "string",</w:t>
            </w:r>
          </w:p>
          <w:p w14:paraId="494FED2A" w14:textId="77777777" w:rsidR="00CF376D" w:rsidRDefault="00CF376D" w:rsidP="00795D93">
            <w:r>
              <w:t xml:space="preserve">          "codBolletta": "string",</w:t>
            </w:r>
          </w:p>
          <w:p w14:paraId="1A4A3AF4" w14:textId="77777777" w:rsidR="00CF376D" w:rsidRDefault="00CF376D" w:rsidP="00795D93">
            <w:r>
              <w:t xml:space="preserve">          "deImporto": "string",</w:t>
            </w:r>
          </w:p>
          <w:p w14:paraId="2CC45C30" w14:textId="77777777" w:rsidR="00CF376D" w:rsidRDefault="00CF376D" w:rsidP="00795D93">
            <w:r>
              <w:t xml:space="preserve">          "FlussoTesoreriaTO": {</w:t>
            </w:r>
          </w:p>
          <w:p w14:paraId="04116419" w14:textId="77777777" w:rsidR="00CF376D" w:rsidRDefault="00CF376D" w:rsidP="00795D93">
            <w:r>
              <w:lastRenderedPageBreak/>
              <w:t xml:space="preserve">            "EnteTo": {</w:t>
            </w:r>
          </w:p>
          <w:p w14:paraId="2A39D193" w14:textId="77777777" w:rsidR="00CF376D" w:rsidRDefault="00CF376D" w:rsidP="00795D93">
            <w:r>
              <w:t xml:space="preserve">              "id": "long",</w:t>
            </w:r>
          </w:p>
          <w:p w14:paraId="0729BA9D" w14:textId="77777777" w:rsidR="00CF376D" w:rsidRDefault="00CF376D" w:rsidP="00795D93">
            <w:r>
              <w:t xml:space="preserve">              "codIpaEnte": "string",</w:t>
            </w:r>
          </w:p>
          <w:p w14:paraId="66E8D414" w14:textId="77777777" w:rsidR="00CF376D" w:rsidRDefault="00CF376D" w:rsidP="00795D93">
            <w:r>
              <w:t xml:space="preserve">              "codiceFiscaleEnte": "string",</w:t>
            </w:r>
          </w:p>
          <w:p w14:paraId="0D1CE234" w14:textId="77777777" w:rsidR="00CF376D" w:rsidRDefault="00CF376D" w:rsidP="00795D93">
            <w:r>
              <w:t xml:space="preserve">              "deNomeEnte": "string",</w:t>
            </w:r>
          </w:p>
          <w:p w14:paraId="281E9DB0" w14:textId="77777777" w:rsidR="00CF376D" w:rsidRDefault="00CF376D" w:rsidP="00795D93">
            <w:r>
              <w:t xml:space="preserve">              "dtCreazione": "date",</w:t>
            </w:r>
          </w:p>
          <w:p w14:paraId="399436A4" w14:textId="77777777" w:rsidR="00CF376D" w:rsidRDefault="00CF376D" w:rsidP="00795D93">
            <w:r>
              <w:t xml:space="preserve">              "dtUltimaModifica": "date",</w:t>
            </w:r>
          </w:p>
          <w:p w14:paraId="0600F2EB" w14:textId="77777777" w:rsidR="00CF376D" w:rsidRDefault="00CF376D" w:rsidP="00795D93">
            <w:r>
              <w:t xml:space="preserve">              "emailAmministratore": "string",</w:t>
            </w:r>
          </w:p>
          <w:p w14:paraId="6D73E3D4" w14:textId="77777777" w:rsidR="00CF376D" w:rsidRDefault="00CF376D" w:rsidP="00795D93">
            <w:r>
              <w:t xml:space="preserve">              "flgPagati": "boolean",</w:t>
            </w:r>
          </w:p>
          <w:p w14:paraId="11F840A4" w14:textId="77777777" w:rsidR="00CF376D" w:rsidRDefault="00CF376D" w:rsidP="00795D93">
            <w:r>
              <w:t xml:space="preserve">              "flgTesoreria": "boolean",</w:t>
            </w:r>
          </w:p>
          <w:p w14:paraId="7BD49A88" w14:textId="77777777" w:rsidR="00CF376D" w:rsidRDefault="00CF376D" w:rsidP="00795D93">
            <w:r>
              <w:t xml:space="preserve">              "myboxClientKey": "string",</w:t>
            </w:r>
          </w:p>
          <w:p w14:paraId="26395423" w14:textId="77777777" w:rsidR="00CF376D" w:rsidRDefault="00CF376D" w:rsidP="00795D93">
            <w:r>
              <w:t xml:space="preserve">              "myboxClientSecret": "string",</w:t>
            </w:r>
          </w:p>
          <w:p w14:paraId="005D7898" w14:textId="77777777" w:rsidR="00CF376D" w:rsidRDefault="00CF376D" w:rsidP="00795D93">
            <w:r>
              <w:t xml:space="preserve">              "numGiorniPagamentoPresunti": "int"</w:t>
            </w:r>
          </w:p>
          <w:p w14:paraId="1CE80356" w14:textId="77777777" w:rsidR="00CF376D" w:rsidRDefault="00CF376D" w:rsidP="00795D93">
            <w:r>
              <w:t xml:space="preserve">            },</w:t>
            </w:r>
          </w:p>
          <w:p w14:paraId="0BD4C2DA" w14:textId="77777777" w:rsidR="00CF376D" w:rsidRDefault="00CF376D" w:rsidP="00795D93">
            <w:r>
              <w:t xml:space="preserve">            "id": "long",</w:t>
            </w:r>
          </w:p>
          <w:p w14:paraId="7C43E76E" w14:textId="77777777" w:rsidR="00CF376D" w:rsidRDefault="00CF376D" w:rsidP="00795D93">
            <w:r>
              <w:t xml:space="preserve">            "codAbi": "string",</w:t>
            </w:r>
          </w:p>
          <w:p w14:paraId="541256AE" w14:textId="77777777" w:rsidR="00CF376D" w:rsidRDefault="00CF376D" w:rsidP="00795D93">
            <w:r>
              <w:t xml:space="preserve">            "codBolletta": "string",</w:t>
            </w:r>
          </w:p>
          <w:p w14:paraId="5E942474" w14:textId="77777777" w:rsidR="00CF376D" w:rsidRDefault="00CF376D" w:rsidP="00795D93">
            <w:r>
              <w:t xml:space="preserve">            "codBollo": "string",</w:t>
            </w:r>
          </w:p>
          <w:p w14:paraId="74476EC6" w14:textId="77777777" w:rsidR="00CF376D" w:rsidRDefault="00CF376D" w:rsidP="00795D93">
            <w:r>
              <w:t xml:space="preserve">            "codCab": "string",</w:t>
            </w:r>
          </w:p>
          <w:p w14:paraId="73718CB3" w14:textId="77777777" w:rsidR="00CF376D" w:rsidRDefault="00CF376D" w:rsidP="00795D93">
            <w:r>
              <w:t xml:space="preserve">            "codCausale": "string",</w:t>
            </w:r>
          </w:p>
          <w:p w14:paraId="662FA915" w14:textId="77777777" w:rsidR="00CF376D" w:rsidRDefault="00CF376D" w:rsidP="00795D93">
            <w:r>
              <w:t xml:space="preserve">            "codCodiceFiscale": "string",</w:t>
            </w:r>
          </w:p>
          <w:p w14:paraId="4D7686C9" w14:textId="77777777" w:rsidR="00CF376D" w:rsidRDefault="00CF376D" w:rsidP="00795D93">
            <w:r>
              <w:t xml:space="preserve">            "codConto": "string",</w:t>
            </w:r>
          </w:p>
          <w:p w14:paraId="571DA609" w14:textId="77777777" w:rsidR="00CF376D" w:rsidRDefault="00CF376D" w:rsidP="00795D93">
            <w:r>
              <w:t xml:space="preserve">            "codContoAnagrafica": "string",</w:t>
            </w:r>
          </w:p>
          <w:p w14:paraId="27777905" w14:textId="77777777" w:rsidR="00CF376D" w:rsidRDefault="00CF376D" w:rsidP="00795D93">
            <w:r>
              <w:t xml:space="preserve">            "codDocumento": "string",</w:t>
            </w:r>
          </w:p>
          <w:p w14:paraId="2D6A6ED0" w14:textId="77777777" w:rsidR="00CF376D" w:rsidRDefault="00CF376D" w:rsidP="00795D93">
            <w:r>
              <w:t xml:space="preserve">            "codIban": "string",</w:t>
            </w:r>
          </w:p>
          <w:p w14:paraId="6729EBAA" w14:textId="77777777" w:rsidR="00CF376D" w:rsidRDefault="00CF376D" w:rsidP="00795D93">
            <w:r>
              <w:t xml:space="preserve">            "codIdDominio": "string",</w:t>
            </w:r>
          </w:p>
          <w:p w14:paraId="4E42CB3F" w14:textId="77777777" w:rsidR="00CF376D" w:rsidRDefault="00CF376D" w:rsidP="00795D93">
            <w:r>
              <w:t xml:space="preserve">            "codIdUnivocoFlusso": "string",</w:t>
            </w:r>
          </w:p>
          <w:p w14:paraId="737C1EB4" w14:textId="77777777" w:rsidR="00CF376D" w:rsidRDefault="00CF376D" w:rsidP="00795D93">
            <w:r>
              <w:t xml:space="preserve">            "codIdUnivocoVersamento": "string",</w:t>
            </w:r>
          </w:p>
          <w:p w14:paraId="7BB2D207" w14:textId="77777777" w:rsidR="00CF376D" w:rsidRDefault="00CF376D" w:rsidP="00795D93">
            <w:r>
              <w:t xml:space="preserve">            "codPartitaIva": "string",</w:t>
            </w:r>
          </w:p>
          <w:p w14:paraId="16305374" w14:textId="77777777" w:rsidR="00CF376D" w:rsidRDefault="00CF376D" w:rsidP="00795D93">
            <w:r>
              <w:t xml:space="preserve">            "codPgEsecuzione": "string",</w:t>
            </w:r>
          </w:p>
          <w:p w14:paraId="56FE34D3" w14:textId="77777777" w:rsidR="00CF376D" w:rsidRDefault="00CF376D" w:rsidP="00795D93">
            <w:r>
              <w:t xml:space="preserve">            "codPgTrasferimento": "string",</w:t>
            </w:r>
          </w:p>
          <w:p w14:paraId="713D5884" w14:textId="77777777" w:rsidR="00CF376D" w:rsidRDefault="00CF376D" w:rsidP="00795D93">
            <w:r>
              <w:t xml:space="preserve">            "codProcesso": "string",</w:t>
            </w:r>
          </w:p>
          <w:p w14:paraId="5979C64C" w14:textId="77777777" w:rsidR="00CF376D" w:rsidRDefault="00CF376D" w:rsidP="00795D93">
            <w:r>
              <w:t xml:space="preserve">            "codProvvisorio": "string",</w:t>
            </w:r>
          </w:p>
          <w:p w14:paraId="2FB945AD" w14:textId="77777777" w:rsidR="00CF376D" w:rsidRDefault="00CF376D" w:rsidP="00795D93">
            <w:r>
              <w:t xml:space="preserve">            "codTipoConto": "character",</w:t>
            </w:r>
          </w:p>
          <w:p w14:paraId="71B2BF2F" w14:textId="77777777" w:rsidR="00CF376D" w:rsidRDefault="00CF376D" w:rsidP="00795D93">
            <w:r>
              <w:t xml:space="preserve">            "codTipoMovimento": "string",</w:t>
            </w:r>
          </w:p>
          <w:p w14:paraId="715D56E5" w14:textId="77777777" w:rsidR="00CF376D" w:rsidRDefault="00CF376D" w:rsidP="00795D93">
            <w:r>
              <w:t xml:space="preserve">            "deAeProvvisorio": "string",</w:t>
            </w:r>
          </w:p>
          <w:p w14:paraId="24DB93E4" w14:textId="77777777" w:rsidR="00CF376D" w:rsidRDefault="00CF376D" w:rsidP="00795D93">
            <w:r>
              <w:t xml:space="preserve">            "deAnnoBolletta": "string",</w:t>
            </w:r>
          </w:p>
          <w:p w14:paraId="16C55FAE" w14:textId="77777777" w:rsidR="00CF376D" w:rsidRDefault="00CF376D" w:rsidP="00795D93">
            <w:r>
              <w:t xml:space="preserve">            "deAnnoDocumento": "string",</w:t>
            </w:r>
          </w:p>
          <w:p w14:paraId="2CF4657D" w14:textId="77777777" w:rsidR="00CF376D" w:rsidRDefault="00CF376D" w:rsidP="00795D93">
            <w:r>
              <w:t xml:space="preserve">            "deCap": "string",</w:t>
            </w:r>
          </w:p>
          <w:p w14:paraId="36E626A1" w14:textId="77777777" w:rsidR="00CF376D" w:rsidRDefault="00CF376D" w:rsidP="00795D93">
            <w:r>
              <w:t xml:space="preserve">            "deCausale": "string",</w:t>
            </w:r>
          </w:p>
          <w:p w14:paraId="3664CD80" w14:textId="77777777" w:rsidR="00CF376D" w:rsidRDefault="00CF376D" w:rsidP="00795D93">
            <w:r>
              <w:t xml:space="preserve">            "deCitta": "string",</w:t>
            </w:r>
          </w:p>
          <w:p w14:paraId="542C6743" w14:textId="77777777" w:rsidR="00CF376D" w:rsidRDefault="00CF376D" w:rsidP="00795D93">
            <w:r>
              <w:t xml:space="preserve">            "deCognome": "string",</w:t>
            </w:r>
          </w:p>
          <w:p w14:paraId="46826548" w14:textId="77777777" w:rsidR="00CF376D" w:rsidRDefault="00CF376D" w:rsidP="00795D93">
            <w:r>
              <w:t xml:space="preserve">            "deNome": "string",</w:t>
            </w:r>
          </w:p>
          <w:p w14:paraId="1374633C" w14:textId="77777777" w:rsidR="00CF376D" w:rsidRDefault="00CF376D" w:rsidP="00795D93">
            <w:r>
              <w:t xml:space="preserve">            "deVia": "string",</w:t>
            </w:r>
          </w:p>
          <w:p w14:paraId="730FB3BC" w14:textId="77777777" w:rsidR="00CF376D" w:rsidRDefault="00CF376D" w:rsidP="00795D93">
            <w:r>
              <w:t xml:space="preserve">            "dtBolletta": "date",</w:t>
            </w:r>
          </w:p>
          <w:p w14:paraId="3C6F2351" w14:textId="77777777" w:rsidR="00CF376D" w:rsidRDefault="00CF376D" w:rsidP="00795D93">
            <w:r>
              <w:lastRenderedPageBreak/>
              <w:t xml:space="preserve">            "dtCreazione": "date",</w:t>
            </w:r>
          </w:p>
          <w:p w14:paraId="0EAAA32F" w14:textId="77777777" w:rsidR="00CF376D" w:rsidRDefault="00CF376D" w:rsidP="00795D93">
            <w:r>
              <w:t xml:space="preserve">            "dtDataValutaRegione": "date",</w:t>
            </w:r>
          </w:p>
          <w:p w14:paraId="434303DD" w14:textId="77777777" w:rsidR="00CF376D" w:rsidRDefault="00CF376D" w:rsidP="00795D93">
            <w:r>
              <w:t xml:space="preserve">            "dtRicezione": "date",</w:t>
            </w:r>
          </w:p>
          <w:p w14:paraId="7CF7FB31" w14:textId="77777777" w:rsidR="00CF376D" w:rsidRDefault="00CF376D" w:rsidP="00795D93">
            <w:r>
              <w:t xml:space="preserve">            "dtUltimaModifica": "date",</w:t>
            </w:r>
          </w:p>
          <w:p w14:paraId="506C72B2" w14:textId="77777777" w:rsidR="00CF376D" w:rsidRDefault="00CF376D" w:rsidP="00795D93">
            <w:r>
              <w:t xml:space="preserve">            "flgRegolarizzata": "boolean",</w:t>
            </w:r>
          </w:p>
          <w:p w14:paraId="6B790615" w14:textId="77777777" w:rsidR="00CF376D" w:rsidRDefault="00CF376D" w:rsidP="00795D93">
            <w:r>
              <w:t xml:space="preserve">            "numIpBolletta": "bigdecimal",</w:t>
            </w:r>
          </w:p>
          <w:p w14:paraId="1CEB314B" w14:textId="77777777" w:rsidR="00CF376D" w:rsidRDefault="00CF376D" w:rsidP="00795D93">
            <w:r>
              <w:t xml:space="preserve">            "numPgProcesso": "long"</w:t>
            </w:r>
          </w:p>
          <w:p w14:paraId="05CEBFD3" w14:textId="77777777" w:rsidR="00CF376D" w:rsidRDefault="00CF376D" w:rsidP="00795D93">
            <w:r>
              <w:t xml:space="preserve">          }</w:t>
            </w:r>
          </w:p>
          <w:p w14:paraId="67A1B041" w14:textId="77777777" w:rsidR="00CF376D" w:rsidRDefault="00CF376D" w:rsidP="00795D93">
            <w:r>
              <w:t xml:space="preserve">        }</w:t>
            </w:r>
          </w:p>
          <w:p w14:paraId="40F3AD11" w14:textId="77777777" w:rsidR="00CF376D" w:rsidRDefault="00CF376D" w:rsidP="00795D93">
            <w:r>
              <w:t xml:space="preserve">      }</w:t>
            </w:r>
          </w:p>
          <w:p w14:paraId="5F433DE4" w14:textId="77777777" w:rsidR="00CF376D" w:rsidRDefault="00CF376D" w:rsidP="00795D93">
            <w:r>
              <w:t xml:space="preserve">    ]</w:t>
            </w:r>
          </w:p>
          <w:p w14:paraId="31AA3011" w14:textId="77777777" w:rsidR="00CF376D" w:rsidRDefault="00CF376D" w:rsidP="00795D93">
            <w:r>
              <w:t xml:space="preserve">  }</w:t>
            </w:r>
          </w:p>
          <w:p w14:paraId="6902C6A7" w14:textId="77777777" w:rsidR="00CF376D" w:rsidRPr="006E29CF" w:rsidRDefault="00CF376D" w:rsidP="00795D93">
            <w:r>
              <w:t>}</w:t>
            </w:r>
          </w:p>
        </w:tc>
      </w:tr>
      <w:tr w:rsidR="00CF376D" w:rsidRPr="006E29CF" w14:paraId="61A97E7F" w14:textId="77777777" w:rsidTr="00795D93">
        <w:tc>
          <w:tcPr>
            <w:tcW w:w="1552" w:type="dxa"/>
          </w:tcPr>
          <w:p w14:paraId="53A8BE6D" w14:textId="77777777" w:rsidR="00CF376D" w:rsidRPr="006E29CF" w:rsidRDefault="00CF376D" w:rsidP="00795D93">
            <w:r w:rsidRPr="006E29CF">
              <w:lastRenderedPageBreak/>
              <w:t xml:space="preserve">Fault Response </w:t>
            </w:r>
          </w:p>
        </w:tc>
        <w:tc>
          <w:tcPr>
            <w:tcW w:w="7798" w:type="dxa"/>
          </w:tcPr>
          <w:p w14:paraId="0B9E501D" w14:textId="77777777" w:rsidR="00CF376D" w:rsidRPr="006E29CF" w:rsidRDefault="00CF376D" w:rsidP="00795D93">
            <w:pPr>
              <w:rPr>
                <w:lang w:val="en-US"/>
              </w:rPr>
            </w:pPr>
            <w:r w:rsidRPr="006E29CF">
              <w:rPr>
                <w:lang w:val="en-US"/>
              </w:rPr>
              <w:t>{</w:t>
            </w:r>
          </w:p>
          <w:p w14:paraId="53742D52"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2AFB72E4"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0B734EFA" w14:textId="77777777" w:rsidR="00CF376D" w:rsidRPr="006E29CF" w:rsidRDefault="00CF376D" w:rsidP="00795D93">
            <w:r w:rsidRPr="006E29CF">
              <w:t>}</w:t>
            </w:r>
          </w:p>
        </w:tc>
      </w:tr>
    </w:tbl>
    <w:p w14:paraId="3E66B863" w14:textId="77777777" w:rsidR="00CF376D" w:rsidRDefault="00CF376D" w:rsidP="00CF376D"/>
    <w:p w14:paraId="05BC772C" w14:textId="77777777" w:rsidR="00CF376D" w:rsidRDefault="00CF376D" w:rsidP="00CF376D">
      <w:pPr>
        <w:rPr>
          <w:lang w:val="en-US"/>
        </w:rPr>
      </w:pPr>
    </w:p>
    <w:p w14:paraId="2A349838" w14:textId="77777777" w:rsidR="00CF376D" w:rsidRPr="006E29CF" w:rsidRDefault="00CF376D" w:rsidP="00CF376D">
      <w:pPr>
        <w:pStyle w:val="Titolo3"/>
        <w:rPr>
          <w:rStyle w:val="Enfasigrassetto"/>
          <w:b w:val="0"/>
        </w:rPr>
      </w:pPr>
      <w:bookmarkStart w:id="47" w:name="_Toc35537011"/>
      <w:bookmarkStart w:id="48" w:name="_Toc36042128"/>
      <w:r>
        <w:rPr>
          <w:rStyle w:val="Enfasigrassetto"/>
          <w:b w:val="0"/>
        </w:rPr>
        <w:t>Dettaglio espanso del Giornale di cassa</w:t>
      </w:r>
      <w:bookmarkEnd w:id="47"/>
      <w:bookmarkEnd w:id="48"/>
    </w:p>
    <w:tbl>
      <w:tblPr>
        <w:tblStyle w:val="TableGrid0"/>
        <w:tblW w:w="0" w:type="auto"/>
        <w:tblLook w:val="04A0" w:firstRow="1" w:lastRow="0" w:firstColumn="1" w:lastColumn="0" w:noHBand="0" w:noVBand="1"/>
      </w:tblPr>
      <w:tblGrid>
        <w:gridCol w:w="1552"/>
        <w:gridCol w:w="7798"/>
      </w:tblGrid>
      <w:tr w:rsidR="00CF376D" w:rsidRPr="006E29CF" w14:paraId="1B284BF7" w14:textId="77777777" w:rsidTr="00795D93">
        <w:tc>
          <w:tcPr>
            <w:tcW w:w="1552" w:type="dxa"/>
          </w:tcPr>
          <w:p w14:paraId="3EC06FE4" w14:textId="77777777" w:rsidR="00CF376D" w:rsidRPr="006E29CF" w:rsidRDefault="00CF376D" w:rsidP="00795D93">
            <w:r>
              <w:t xml:space="preserve">Descrizione </w:t>
            </w:r>
            <w:r w:rsidRPr="006E29CF">
              <w:t>Servizio</w:t>
            </w:r>
          </w:p>
        </w:tc>
        <w:tc>
          <w:tcPr>
            <w:tcW w:w="7798" w:type="dxa"/>
          </w:tcPr>
          <w:p w14:paraId="7791459B" w14:textId="77777777" w:rsidR="00CF376D" w:rsidRPr="006E29CF" w:rsidRDefault="00CF376D" w:rsidP="00795D93">
            <w:r>
              <w:t>Restituisce i dati del dettaglio di un Giornale di Cassa.</w:t>
            </w:r>
          </w:p>
        </w:tc>
      </w:tr>
      <w:tr w:rsidR="00CF376D" w:rsidRPr="006E29CF" w14:paraId="3BFE5844" w14:textId="77777777" w:rsidTr="00795D93">
        <w:tc>
          <w:tcPr>
            <w:tcW w:w="1552" w:type="dxa"/>
          </w:tcPr>
          <w:p w14:paraId="73F6F18F" w14:textId="77777777" w:rsidR="00CF376D" w:rsidRPr="006E29CF" w:rsidRDefault="00CF376D" w:rsidP="00795D93">
            <w:r w:rsidRPr="006E29CF">
              <w:t>Servizio</w:t>
            </w:r>
          </w:p>
        </w:tc>
        <w:tc>
          <w:tcPr>
            <w:tcW w:w="7798" w:type="dxa"/>
          </w:tcPr>
          <w:p w14:paraId="639DE8F1" w14:textId="77777777" w:rsidR="00CF376D" w:rsidRPr="00D37EF3" w:rsidRDefault="00CF376D" w:rsidP="00795D93">
            <w:r w:rsidRPr="00D37EF3">
              <w:t>espandiTesoreria</w:t>
            </w:r>
          </w:p>
        </w:tc>
      </w:tr>
      <w:tr w:rsidR="00CF376D" w:rsidRPr="006E29CF" w14:paraId="5A0E9BDF" w14:textId="77777777" w:rsidTr="00795D93">
        <w:tc>
          <w:tcPr>
            <w:tcW w:w="1552" w:type="dxa"/>
          </w:tcPr>
          <w:p w14:paraId="278D0611" w14:textId="77777777" w:rsidR="00CF376D" w:rsidRPr="006E29CF" w:rsidRDefault="00CF376D" w:rsidP="00795D93">
            <w:r>
              <w:t>Tipo servizio</w:t>
            </w:r>
          </w:p>
        </w:tc>
        <w:tc>
          <w:tcPr>
            <w:tcW w:w="7798" w:type="dxa"/>
          </w:tcPr>
          <w:p w14:paraId="682E7A16" w14:textId="77777777" w:rsidR="00CF376D" w:rsidRPr="00A24AB2" w:rsidRDefault="00CF376D" w:rsidP="00795D93">
            <w:r w:rsidRPr="00A24AB2">
              <w:t>REST</w:t>
            </w:r>
          </w:p>
        </w:tc>
      </w:tr>
      <w:tr w:rsidR="00CF376D" w:rsidRPr="006E29CF" w14:paraId="5905AC71" w14:textId="77777777" w:rsidTr="00795D93">
        <w:tc>
          <w:tcPr>
            <w:tcW w:w="1552" w:type="dxa"/>
          </w:tcPr>
          <w:p w14:paraId="7D7E99D7" w14:textId="77777777" w:rsidR="00CF376D" w:rsidRPr="006E29CF" w:rsidRDefault="00CF376D" w:rsidP="00795D93">
            <w:r w:rsidRPr="006E29CF">
              <w:t>Endpoint</w:t>
            </w:r>
          </w:p>
        </w:tc>
        <w:tc>
          <w:tcPr>
            <w:tcW w:w="7798" w:type="dxa"/>
          </w:tcPr>
          <w:p w14:paraId="7CE0D985" w14:textId="77777777" w:rsidR="00CF376D" w:rsidRPr="006E29CF" w:rsidRDefault="00CF376D" w:rsidP="00795D93">
            <w:r>
              <w:rPr>
                <w:rStyle w:val="Collegamentoipertestuale"/>
                <w:lang w:val="it-IT"/>
              </w:rPr>
              <w:t>/api/flussi/</w:t>
            </w:r>
            <w:r w:rsidRPr="00D37EF3">
              <w:rPr>
                <w:rStyle w:val="Collegamentoipertestuale"/>
                <w:lang w:val="it-IT"/>
              </w:rPr>
              <w:t>espandiTesoreria</w:t>
            </w:r>
          </w:p>
        </w:tc>
      </w:tr>
      <w:tr w:rsidR="00CF376D" w:rsidRPr="006E29CF" w14:paraId="6D1EE0A2" w14:textId="77777777" w:rsidTr="00795D93">
        <w:tc>
          <w:tcPr>
            <w:tcW w:w="1552" w:type="dxa"/>
          </w:tcPr>
          <w:p w14:paraId="49B53EE5" w14:textId="77777777" w:rsidR="00CF376D" w:rsidRPr="006E29CF" w:rsidRDefault="00CF376D" w:rsidP="00795D93">
            <w:r w:rsidRPr="006E29CF">
              <w:t>Authentication</w:t>
            </w:r>
          </w:p>
        </w:tc>
        <w:tc>
          <w:tcPr>
            <w:tcW w:w="7798" w:type="dxa"/>
          </w:tcPr>
          <w:p w14:paraId="493ABAD9" w14:textId="77777777" w:rsidR="00CF376D" w:rsidRPr="006E29CF" w:rsidRDefault="00CF376D" w:rsidP="00795D93">
            <w:r>
              <w:t>Not required</w:t>
            </w:r>
          </w:p>
        </w:tc>
      </w:tr>
      <w:tr w:rsidR="00CF376D" w:rsidRPr="006E29CF" w14:paraId="4FC74391" w14:textId="77777777" w:rsidTr="00795D93">
        <w:tc>
          <w:tcPr>
            <w:tcW w:w="1552" w:type="dxa"/>
          </w:tcPr>
          <w:p w14:paraId="549CA3D5" w14:textId="77777777" w:rsidR="00CF376D" w:rsidRPr="006E29CF" w:rsidRDefault="00CF376D" w:rsidP="00795D93">
            <w:r w:rsidRPr="006E29CF">
              <w:t>Method</w:t>
            </w:r>
          </w:p>
        </w:tc>
        <w:tc>
          <w:tcPr>
            <w:tcW w:w="7798" w:type="dxa"/>
          </w:tcPr>
          <w:p w14:paraId="1845FB52" w14:textId="77777777" w:rsidR="00CF376D" w:rsidRPr="006E29CF" w:rsidRDefault="00CF376D" w:rsidP="00795D93">
            <w:r>
              <w:t>GET</w:t>
            </w:r>
          </w:p>
        </w:tc>
      </w:tr>
      <w:tr w:rsidR="00CF376D" w:rsidRPr="006E29CF" w14:paraId="2D67A7FD" w14:textId="77777777" w:rsidTr="00795D93">
        <w:tc>
          <w:tcPr>
            <w:tcW w:w="1552" w:type="dxa"/>
          </w:tcPr>
          <w:p w14:paraId="2A77F628" w14:textId="77777777" w:rsidR="00CF376D" w:rsidRPr="006E29CF" w:rsidRDefault="00CF376D" w:rsidP="00795D93">
            <w:r w:rsidRPr="006E29CF">
              <w:t>Consumes</w:t>
            </w:r>
          </w:p>
        </w:tc>
        <w:tc>
          <w:tcPr>
            <w:tcW w:w="7798" w:type="dxa"/>
          </w:tcPr>
          <w:p w14:paraId="572B2642" w14:textId="77777777" w:rsidR="00CF376D" w:rsidRPr="006E29CF" w:rsidRDefault="00CF376D" w:rsidP="00795D93">
            <w:r>
              <w:t>Parameters</w:t>
            </w:r>
          </w:p>
        </w:tc>
      </w:tr>
      <w:tr w:rsidR="00CF376D" w:rsidRPr="006E29CF" w14:paraId="7FC70AFE" w14:textId="77777777" w:rsidTr="00795D93">
        <w:tc>
          <w:tcPr>
            <w:tcW w:w="1552" w:type="dxa"/>
          </w:tcPr>
          <w:p w14:paraId="7CA471F8" w14:textId="77777777" w:rsidR="00CF376D" w:rsidRPr="006E29CF" w:rsidRDefault="00CF376D" w:rsidP="00795D93">
            <w:r w:rsidRPr="006E29CF">
              <w:t>Produces</w:t>
            </w:r>
          </w:p>
        </w:tc>
        <w:tc>
          <w:tcPr>
            <w:tcW w:w="7798" w:type="dxa"/>
          </w:tcPr>
          <w:p w14:paraId="4BB527DC" w14:textId="77777777" w:rsidR="00CF376D" w:rsidRPr="006E29CF" w:rsidRDefault="00CF376D" w:rsidP="00795D93">
            <w:r w:rsidRPr="006E29CF">
              <w:t>application/json</w:t>
            </w:r>
          </w:p>
        </w:tc>
      </w:tr>
      <w:tr w:rsidR="00CF376D" w:rsidRPr="006E29CF" w14:paraId="55A2D1C1" w14:textId="77777777" w:rsidTr="00795D93">
        <w:tc>
          <w:tcPr>
            <w:tcW w:w="1552" w:type="dxa"/>
          </w:tcPr>
          <w:p w14:paraId="11FDBDF1" w14:textId="77777777" w:rsidR="00CF376D" w:rsidRPr="006E29CF" w:rsidRDefault="00CF376D" w:rsidP="00795D93">
            <w:r w:rsidRPr="006E29CF">
              <w:t xml:space="preserve">Payload </w:t>
            </w:r>
          </w:p>
        </w:tc>
        <w:tc>
          <w:tcPr>
            <w:tcW w:w="7798" w:type="dxa"/>
          </w:tcPr>
          <w:p w14:paraId="4E6C9034" w14:textId="77777777" w:rsidR="00CF376D" w:rsidRDefault="00CF376D" w:rsidP="00795D93">
            <w:r>
              <w:t>@RequestParam(required = true) String codIpa,</w:t>
            </w:r>
            <w:r>
              <w:tab/>
            </w:r>
            <w:r>
              <w:tab/>
            </w:r>
          </w:p>
          <w:p w14:paraId="35E509EF" w14:textId="77777777" w:rsidR="00CF376D" w:rsidRDefault="00CF376D" w:rsidP="00795D93">
            <w:r>
              <w:t xml:space="preserve">@RequestParam(required = true) String deAnnoBolletta, </w:t>
            </w:r>
          </w:p>
          <w:p w14:paraId="2EBAF702" w14:textId="77777777" w:rsidR="00CF376D" w:rsidRPr="006E29CF" w:rsidRDefault="00CF376D" w:rsidP="00795D93">
            <w:r>
              <w:t>@RequestParam(required = true) String codBolletta</w:t>
            </w:r>
          </w:p>
        </w:tc>
      </w:tr>
      <w:tr w:rsidR="00CF376D" w:rsidRPr="006E29CF" w14:paraId="74C33F97" w14:textId="77777777" w:rsidTr="00795D93">
        <w:tc>
          <w:tcPr>
            <w:tcW w:w="1552" w:type="dxa"/>
          </w:tcPr>
          <w:p w14:paraId="6255C4A2" w14:textId="77777777" w:rsidR="00CF376D" w:rsidRPr="006E29CF" w:rsidRDefault="00CF376D" w:rsidP="00795D93">
            <w:r w:rsidRPr="006E29CF">
              <w:t xml:space="preserve">Response </w:t>
            </w:r>
          </w:p>
        </w:tc>
        <w:tc>
          <w:tcPr>
            <w:tcW w:w="7798" w:type="dxa"/>
          </w:tcPr>
          <w:p w14:paraId="0F656DCB" w14:textId="77777777" w:rsidR="00CF376D" w:rsidRDefault="00CF376D" w:rsidP="00795D93">
            <w:r>
              <w:t>{</w:t>
            </w:r>
          </w:p>
          <w:p w14:paraId="4131D0A6" w14:textId="77777777" w:rsidR="00CF376D" w:rsidRDefault="00CF376D" w:rsidP="00795D93">
            <w:r>
              <w:t xml:space="preserve">  "flussoTesoreriaDto": {</w:t>
            </w:r>
          </w:p>
          <w:p w14:paraId="2F1E4A38" w14:textId="77777777" w:rsidR="00CF376D" w:rsidRDefault="00CF376D" w:rsidP="00795D93">
            <w:r>
              <w:t xml:space="preserve">    "codiceIpaEnte": "string",</w:t>
            </w:r>
          </w:p>
          <w:p w14:paraId="38121EFC" w14:textId="77777777" w:rsidR="00CF376D" w:rsidRDefault="00CF376D" w:rsidP="00795D93">
            <w:r>
              <w:t xml:space="preserve">    "deAnnoBolletta": "string",</w:t>
            </w:r>
          </w:p>
          <w:p w14:paraId="2A3B7ED1" w14:textId="77777777" w:rsidR="00CF376D" w:rsidRDefault="00CF376D" w:rsidP="00795D93">
            <w:r>
              <w:t xml:space="preserve">    "codBolletta": "string",</w:t>
            </w:r>
          </w:p>
          <w:p w14:paraId="477CE687" w14:textId="77777777" w:rsidR="00CF376D" w:rsidRDefault="00CF376D" w:rsidP="00795D93">
            <w:r>
              <w:t xml:space="preserve">    "deImporto": "string",</w:t>
            </w:r>
          </w:p>
          <w:p w14:paraId="1DA49147" w14:textId="77777777" w:rsidR="00CF376D" w:rsidRDefault="00CF376D" w:rsidP="00795D93">
            <w:r>
              <w:t xml:space="preserve">    "FlussoTesoreriaTO": {</w:t>
            </w:r>
          </w:p>
          <w:p w14:paraId="4D66082A" w14:textId="77777777" w:rsidR="00CF376D" w:rsidRDefault="00CF376D" w:rsidP="00795D93">
            <w:r>
              <w:t xml:space="preserve">      "EnteTo": {</w:t>
            </w:r>
          </w:p>
          <w:p w14:paraId="5E541603" w14:textId="77777777" w:rsidR="00CF376D" w:rsidRDefault="00CF376D" w:rsidP="00795D93">
            <w:r>
              <w:t xml:space="preserve">        "id": "long",</w:t>
            </w:r>
          </w:p>
          <w:p w14:paraId="5ADD5A5D" w14:textId="77777777" w:rsidR="00CF376D" w:rsidRDefault="00CF376D" w:rsidP="00795D93">
            <w:r>
              <w:t xml:space="preserve">        "codIpaEnte": "string",</w:t>
            </w:r>
          </w:p>
          <w:p w14:paraId="78E0837D" w14:textId="77777777" w:rsidR="00CF376D" w:rsidRDefault="00CF376D" w:rsidP="00795D93">
            <w:r>
              <w:t xml:space="preserve">        "codiceFiscaleEnte": "string",</w:t>
            </w:r>
          </w:p>
          <w:p w14:paraId="58214D37" w14:textId="77777777" w:rsidR="00CF376D" w:rsidRDefault="00CF376D" w:rsidP="00795D93">
            <w:r>
              <w:lastRenderedPageBreak/>
              <w:t xml:space="preserve">        "deNomeEnte": "string",</w:t>
            </w:r>
          </w:p>
          <w:p w14:paraId="109C2C19" w14:textId="77777777" w:rsidR="00CF376D" w:rsidRDefault="00CF376D" w:rsidP="00795D93">
            <w:r>
              <w:t xml:space="preserve">        "dtCreazione": "date",</w:t>
            </w:r>
          </w:p>
          <w:p w14:paraId="52546AE3" w14:textId="77777777" w:rsidR="00CF376D" w:rsidRDefault="00CF376D" w:rsidP="00795D93">
            <w:r>
              <w:t xml:space="preserve">        "dtUltimaModifica": "date",</w:t>
            </w:r>
          </w:p>
          <w:p w14:paraId="0B955BF6" w14:textId="77777777" w:rsidR="00CF376D" w:rsidRDefault="00CF376D" w:rsidP="00795D93">
            <w:r>
              <w:t xml:space="preserve">        "emailAmministratore": "string",</w:t>
            </w:r>
          </w:p>
          <w:p w14:paraId="7BF5A981" w14:textId="77777777" w:rsidR="00CF376D" w:rsidRDefault="00CF376D" w:rsidP="00795D93">
            <w:r>
              <w:t xml:space="preserve">        "flgPagati": "boolean",</w:t>
            </w:r>
          </w:p>
          <w:p w14:paraId="1A74C276" w14:textId="77777777" w:rsidR="00CF376D" w:rsidRDefault="00CF376D" w:rsidP="00795D93">
            <w:r>
              <w:t xml:space="preserve">        "flgTesoreria": "boolean",</w:t>
            </w:r>
          </w:p>
          <w:p w14:paraId="0C54E171" w14:textId="77777777" w:rsidR="00CF376D" w:rsidRDefault="00CF376D" w:rsidP="00795D93">
            <w:r>
              <w:t xml:space="preserve">        "myboxClientKey": "string",</w:t>
            </w:r>
          </w:p>
          <w:p w14:paraId="2F5964D9" w14:textId="77777777" w:rsidR="00CF376D" w:rsidRDefault="00CF376D" w:rsidP="00795D93">
            <w:r>
              <w:t xml:space="preserve">        "myboxClientSecret": "string",</w:t>
            </w:r>
          </w:p>
          <w:p w14:paraId="137EA689" w14:textId="77777777" w:rsidR="00CF376D" w:rsidRDefault="00CF376D" w:rsidP="00795D93">
            <w:r>
              <w:t xml:space="preserve">        "numGiorniPagamentoPresunti": "int"</w:t>
            </w:r>
          </w:p>
          <w:p w14:paraId="7CC7971B" w14:textId="77777777" w:rsidR="00CF376D" w:rsidRDefault="00CF376D" w:rsidP="00795D93">
            <w:r>
              <w:t xml:space="preserve">      },</w:t>
            </w:r>
          </w:p>
          <w:p w14:paraId="0FFCCFA3" w14:textId="77777777" w:rsidR="00CF376D" w:rsidRDefault="00CF376D" w:rsidP="00795D93">
            <w:r>
              <w:t xml:space="preserve">      "id": "long",</w:t>
            </w:r>
          </w:p>
          <w:p w14:paraId="70B6582F" w14:textId="77777777" w:rsidR="00CF376D" w:rsidRDefault="00CF376D" w:rsidP="00795D93">
            <w:r>
              <w:t xml:space="preserve">      "codAbi": "string",</w:t>
            </w:r>
          </w:p>
          <w:p w14:paraId="1E61F737" w14:textId="77777777" w:rsidR="00CF376D" w:rsidRDefault="00CF376D" w:rsidP="00795D93">
            <w:r>
              <w:t xml:space="preserve">      "codBolletta": "string",</w:t>
            </w:r>
          </w:p>
          <w:p w14:paraId="2F55C170" w14:textId="77777777" w:rsidR="00CF376D" w:rsidRDefault="00CF376D" w:rsidP="00795D93">
            <w:r>
              <w:t xml:space="preserve">      "codBollo": "string",</w:t>
            </w:r>
          </w:p>
          <w:p w14:paraId="07EAB1F8" w14:textId="77777777" w:rsidR="00CF376D" w:rsidRDefault="00CF376D" w:rsidP="00795D93">
            <w:r>
              <w:t xml:space="preserve">      "codCab": "string",</w:t>
            </w:r>
          </w:p>
          <w:p w14:paraId="51BA271F" w14:textId="77777777" w:rsidR="00CF376D" w:rsidRDefault="00CF376D" w:rsidP="00795D93">
            <w:r>
              <w:t xml:space="preserve">      "codCausale": "string",</w:t>
            </w:r>
          </w:p>
          <w:p w14:paraId="6D7BBAA8" w14:textId="77777777" w:rsidR="00CF376D" w:rsidRDefault="00CF376D" w:rsidP="00795D93">
            <w:r>
              <w:t xml:space="preserve">      "codCodiceFiscale": "string",</w:t>
            </w:r>
          </w:p>
          <w:p w14:paraId="3EB4BC89" w14:textId="77777777" w:rsidR="00CF376D" w:rsidRDefault="00CF376D" w:rsidP="00795D93">
            <w:r>
              <w:t xml:space="preserve">      "codConto": "string",</w:t>
            </w:r>
          </w:p>
          <w:p w14:paraId="36B1B733" w14:textId="77777777" w:rsidR="00CF376D" w:rsidRDefault="00CF376D" w:rsidP="00795D93">
            <w:r>
              <w:t xml:space="preserve">      "codContoAnagrafica": "string",</w:t>
            </w:r>
          </w:p>
          <w:p w14:paraId="5ACDFACA" w14:textId="77777777" w:rsidR="00CF376D" w:rsidRDefault="00CF376D" w:rsidP="00795D93">
            <w:r>
              <w:t xml:space="preserve">      "codDocumento": "string",</w:t>
            </w:r>
          </w:p>
          <w:p w14:paraId="2B1AFA5D" w14:textId="77777777" w:rsidR="00CF376D" w:rsidRDefault="00CF376D" w:rsidP="00795D93">
            <w:r>
              <w:t xml:space="preserve">      "codIban": "string",</w:t>
            </w:r>
          </w:p>
          <w:p w14:paraId="4503999A" w14:textId="77777777" w:rsidR="00CF376D" w:rsidRDefault="00CF376D" w:rsidP="00795D93">
            <w:r>
              <w:t xml:space="preserve">      "codIdDominio": "string",</w:t>
            </w:r>
          </w:p>
          <w:p w14:paraId="36287E4A" w14:textId="77777777" w:rsidR="00CF376D" w:rsidRDefault="00CF376D" w:rsidP="00795D93">
            <w:r>
              <w:t xml:space="preserve">      "codIdUnivocoFlusso": "string",</w:t>
            </w:r>
          </w:p>
          <w:p w14:paraId="4A81B273" w14:textId="77777777" w:rsidR="00CF376D" w:rsidRDefault="00CF376D" w:rsidP="00795D93">
            <w:r>
              <w:t xml:space="preserve">      "codIdUnivocoVersamento": "string",</w:t>
            </w:r>
          </w:p>
          <w:p w14:paraId="6CA7D03F" w14:textId="77777777" w:rsidR="00CF376D" w:rsidRDefault="00CF376D" w:rsidP="00795D93">
            <w:r>
              <w:t xml:space="preserve">      "codPartitaIva": "string",</w:t>
            </w:r>
          </w:p>
          <w:p w14:paraId="7CED055B" w14:textId="77777777" w:rsidR="00CF376D" w:rsidRDefault="00CF376D" w:rsidP="00795D93">
            <w:r>
              <w:t xml:space="preserve">      "codPgEsecuzione": "string",</w:t>
            </w:r>
          </w:p>
          <w:p w14:paraId="2BF379A8" w14:textId="77777777" w:rsidR="00CF376D" w:rsidRDefault="00CF376D" w:rsidP="00795D93">
            <w:r>
              <w:t xml:space="preserve">      "codPgTrasferimento": "string",</w:t>
            </w:r>
          </w:p>
          <w:p w14:paraId="368EF6C7" w14:textId="77777777" w:rsidR="00CF376D" w:rsidRDefault="00CF376D" w:rsidP="00795D93">
            <w:r>
              <w:t xml:space="preserve">      "codProcesso": "string",</w:t>
            </w:r>
          </w:p>
          <w:p w14:paraId="259DF47B" w14:textId="77777777" w:rsidR="00CF376D" w:rsidRDefault="00CF376D" w:rsidP="00795D93">
            <w:r>
              <w:t xml:space="preserve">      "codProvvisorio": "string",</w:t>
            </w:r>
          </w:p>
          <w:p w14:paraId="37B8D166" w14:textId="77777777" w:rsidR="00CF376D" w:rsidRDefault="00CF376D" w:rsidP="00795D93">
            <w:r>
              <w:t xml:space="preserve">      "codTipoConto": "character",</w:t>
            </w:r>
          </w:p>
          <w:p w14:paraId="4846112B" w14:textId="77777777" w:rsidR="00CF376D" w:rsidRDefault="00CF376D" w:rsidP="00795D93">
            <w:r>
              <w:t xml:space="preserve">      "codTipoMovimento": "string",</w:t>
            </w:r>
          </w:p>
          <w:p w14:paraId="430D73AA" w14:textId="77777777" w:rsidR="00CF376D" w:rsidRDefault="00CF376D" w:rsidP="00795D93">
            <w:r>
              <w:t xml:space="preserve">      "deAeProvvisorio": "string",</w:t>
            </w:r>
          </w:p>
          <w:p w14:paraId="761B20D0" w14:textId="77777777" w:rsidR="00CF376D" w:rsidRDefault="00CF376D" w:rsidP="00795D93">
            <w:r>
              <w:t xml:space="preserve">      "deAnnoBolletta": "string",</w:t>
            </w:r>
          </w:p>
          <w:p w14:paraId="09C6C686" w14:textId="77777777" w:rsidR="00CF376D" w:rsidRDefault="00CF376D" w:rsidP="00795D93">
            <w:r>
              <w:t xml:space="preserve">      "deAnnoDocumento": "string",</w:t>
            </w:r>
          </w:p>
          <w:p w14:paraId="29BAB901" w14:textId="77777777" w:rsidR="00CF376D" w:rsidRDefault="00CF376D" w:rsidP="00795D93">
            <w:r>
              <w:t xml:space="preserve">      "deCap": "string",</w:t>
            </w:r>
          </w:p>
          <w:p w14:paraId="7B582949" w14:textId="77777777" w:rsidR="00CF376D" w:rsidRDefault="00CF376D" w:rsidP="00795D93">
            <w:r>
              <w:t xml:space="preserve">      "deCausale": "string",</w:t>
            </w:r>
          </w:p>
          <w:p w14:paraId="0034D221" w14:textId="77777777" w:rsidR="00CF376D" w:rsidRDefault="00CF376D" w:rsidP="00795D93">
            <w:r>
              <w:t xml:space="preserve">      "deCitta": "string",</w:t>
            </w:r>
          </w:p>
          <w:p w14:paraId="056DF22A" w14:textId="77777777" w:rsidR="00CF376D" w:rsidRDefault="00CF376D" w:rsidP="00795D93">
            <w:r>
              <w:t xml:space="preserve">      "deCognome": "string",</w:t>
            </w:r>
          </w:p>
          <w:p w14:paraId="65EFF53F" w14:textId="77777777" w:rsidR="00CF376D" w:rsidRDefault="00CF376D" w:rsidP="00795D93">
            <w:r>
              <w:t xml:space="preserve">      "deNome": "string",</w:t>
            </w:r>
          </w:p>
          <w:p w14:paraId="41A05EBE" w14:textId="77777777" w:rsidR="00CF376D" w:rsidRDefault="00CF376D" w:rsidP="00795D93">
            <w:r>
              <w:t xml:space="preserve">      "deVia": "string",</w:t>
            </w:r>
          </w:p>
          <w:p w14:paraId="405F8573" w14:textId="77777777" w:rsidR="00CF376D" w:rsidRDefault="00CF376D" w:rsidP="00795D93">
            <w:r>
              <w:t xml:space="preserve">      "dtBolletta": "date",</w:t>
            </w:r>
          </w:p>
          <w:p w14:paraId="2B8F723B" w14:textId="77777777" w:rsidR="00CF376D" w:rsidRDefault="00CF376D" w:rsidP="00795D93">
            <w:r>
              <w:t xml:space="preserve">      "dtCreazione": "date",</w:t>
            </w:r>
          </w:p>
          <w:p w14:paraId="391E1907" w14:textId="77777777" w:rsidR="00CF376D" w:rsidRDefault="00CF376D" w:rsidP="00795D93">
            <w:r>
              <w:t xml:space="preserve">      "dtDataValutaRegione": "date",</w:t>
            </w:r>
          </w:p>
          <w:p w14:paraId="52B2E1FB" w14:textId="77777777" w:rsidR="00CF376D" w:rsidRDefault="00CF376D" w:rsidP="00795D93">
            <w:r>
              <w:t xml:space="preserve">      "dtRicezione": "date",</w:t>
            </w:r>
          </w:p>
          <w:p w14:paraId="33943C1E" w14:textId="77777777" w:rsidR="00CF376D" w:rsidRDefault="00CF376D" w:rsidP="00795D93">
            <w:r>
              <w:t xml:space="preserve">      "dtUltimaModifica": "date",</w:t>
            </w:r>
          </w:p>
          <w:p w14:paraId="58D30DE2" w14:textId="77777777" w:rsidR="00CF376D" w:rsidRDefault="00CF376D" w:rsidP="00795D93">
            <w:r>
              <w:lastRenderedPageBreak/>
              <w:t xml:space="preserve">      "flgRegolarizzata": "boolean",</w:t>
            </w:r>
          </w:p>
          <w:p w14:paraId="33C87FC7" w14:textId="77777777" w:rsidR="00CF376D" w:rsidRDefault="00CF376D" w:rsidP="00795D93">
            <w:r>
              <w:t xml:space="preserve">      "numIpBolletta": "bigdecimal",</w:t>
            </w:r>
          </w:p>
          <w:p w14:paraId="2DDAC59E" w14:textId="77777777" w:rsidR="00CF376D" w:rsidRDefault="00CF376D" w:rsidP="00795D93">
            <w:r>
              <w:t xml:space="preserve">      "numPgProcesso": "long"</w:t>
            </w:r>
          </w:p>
          <w:p w14:paraId="3CDC0D73" w14:textId="77777777" w:rsidR="00CF376D" w:rsidRDefault="00CF376D" w:rsidP="00795D93">
            <w:r>
              <w:t xml:space="preserve">    }</w:t>
            </w:r>
          </w:p>
          <w:p w14:paraId="60FCC074" w14:textId="77777777" w:rsidR="00CF376D" w:rsidRDefault="00CF376D" w:rsidP="00795D93">
            <w:r>
              <w:t xml:space="preserve">  }</w:t>
            </w:r>
          </w:p>
          <w:p w14:paraId="5B700D83" w14:textId="77777777" w:rsidR="00CF376D" w:rsidRPr="006E29CF" w:rsidRDefault="00CF376D" w:rsidP="00795D93">
            <w:r>
              <w:t>}</w:t>
            </w:r>
          </w:p>
        </w:tc>
      </w:tr>
      <w:tr w:rsidR="00CF376D" w:rsidRPr="006E29CF" w14:paraId="5B912386" w14:textId="77777777" w:rsidTr="00795D93">
        <w:tc>
          <w:tcPr>
            <w:tcW w:w="1552" w:type="dxa"/>
          </w:tcPr>
          <w:p w14:paraId="016B7E5E" w14:textId="77777777" w:rsidR="00CF376D" w:rsidRPr="006E29CF" w:rsidRDefault="00CF376D" w:rsidP="00795D93">
            <w:r w:rsidRPr="006E29CF">
              <w:lastRenderedPageBreak/>
              <w:t xml:space="preserve">Fault Response </w:t>
            </w:r>
          </w:p>
        </w:tc>
        <w:tc>
          <w:tcPr>
            <w:tcW w:w="7798" w:type="dxa"/>
          </w:tcPr>
          <w:p w14:paraId="13DB8F07" w14:textId="77777777" w:rsidR="00CF376D" w:rsidRPr="006E29CF" w:rsidRDefault="00CF376D" w:rsidP="00795D93">
            <w:pPr>
              <w:rPr>
                <w:lang w:val="en-US"/>
              </w:rPr>
            </w:pPr>
            <w:r w:rsidRPr="006E29CF">
              <w:rPr>
                <w:lang w:val="en-US"/>
              </w:rPr>
              <w:t>{</w:t>
            </w:r>
          </w:p>
          <w:p w14:paraId="690ABFD5"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5C6E2DE0"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09E2C44B" w14:textId="77777777" w:rsidR="00CF376D" w:rsidRPr="006E29CF" w:rsidRDefault="00CF376D" w:rsidP="00795D93">
            <w:r w:rsidRPr="006E29CF">
              <w:t>}</w:t>
            </w:r>
          </w:p>
        </w:tc>
      </w:tr>
    </w:tbl>
    <w:p w14:paraId="6A0CA0F2" w14:textId="77777777" w:rsidR="00CF376D" w:rsidRDefault="00CF376D" w:rsidP="00CF376D"/>
    <w:p w14:paraId="018758E2" w14:textId="77777777" w:rsidR="00CF376D" w:rsidRPr="00E9612D" w:rsidRDefault="00CF376D" w:rsidP="00CF376D"/>
    <w:p w14:paraId="406977F8" w14:textId="77777777" w:rsidR="00CF376D" w:rsidRPr="0073004D" w:rsidRDefault="00CF376D" w:rsidP="00CF376D">
      <w:pPr>
        <w:pStyle w:val="Titolo2"/>
        <w:rPr>
          <w:rStyle w:val="Enfasigrassetto"/>
        </w:rPr>
      </w:pPr>
      <w:bookmarkStart w:id="49" w:name="_Toc35537012"/>
      <w:bookmarkStart w:id="50" w:name="_Toc36042129"/>
      <w:r>
        <w:rPr>
          <w:rStyle w:val="Enfasigrassetto"/>
        </w:rPr>
        <w:t>Segnalazioni</w:t>
      </w:r>
      <w:bookmarkEnd w:id="49"/>
      <w:bookmarkEnd w:id="50"/>
    </w:p>
    <w:p w14:paraId="292C42D5" w14:textId="77777777" w:rsidR="00CF376D" w:rsidRPr="006E29CF" w:rsidRDefault="00CF376D" w:rsidP="00CF376D"/>
    <w:p w14:paraId="220CAD3D" w14:textId="77777777" w:rsidR="00CF376D" w:rsidRPr="006E29CF" w:rsidRDefault="00CF376D" w:rsidP="00CF376D">
      <w:pPr>
        <w:pStyle w:val="Titolo3"/>
        <w:rPr>
          <w:rStyle w:val="Enfasigrassetto"/>
          <w:b w:val="0"/>
        </w:rPr>
      </w:pPr>
      <w:bookmarkStart w:id="51" w:name="_Toc35537013"/>
      <w:bookmarkStart w:id="52" w:name="_Toc36042130"/>
      <w:r>
        <w:rPr>
          <w:rStyle w:val="Enfasigrassetto"/>
          <w:b w:val="0"/>
        </w:rPr>
        <w:t>Ricerca Segnalazioni</w:t>
      </w:r>
      <w:bookmarkEnd w:id="51"/>
      <w:bookmarkEnd w:id="52"/>
    </w:p>
    <w:tbl>
      <w:tblPr>
        <w:tblStyle w:val="TableGrid0"/>
        <w:tblW w:w="0" w:type="auto"/>
        <w:tblLook w:val="04A0" w:firstRow="1" w:lastRow="0" w:firstColumn="1" w:lastColumn="0" w:noHBand="0" w:noVBand="1"/>
      </w:tblPr>
      <w:tblGrid>
        <w:gridCol w:w="1552"/>
        <w:gridCol w:w="7798"/>
      </w:tblGrid>
      <w:tr w:rsidR="00CF376D" w:rsidRPr="006E29CF" w14:paraId="196D8708" w14:textId="77777777" w:rsidTr="00795D93">
        <w:tc>
          <w:tcPr>
            <w:tcW w:w="1552" w:type="dxa"/>
          </w:tcPr>
          <w:p w14:paraId="5B5EB80D" w14:textId="77777777" w:rsidR="00CF376D" w:rsidRPr="006E29CF" w:rsidRDefault="00CF376D" w:rsidP="00795D93">
            <w:r>
              <w:t xml:space="preserve">Descrizione </w:t>
            </w:r>
            <w:r w:rsidRPr="006E29CF">
              <w:t>Servizio</w:t>
            </w:r>
          </w:p>
        </w:tc>
        <w:tc>
          <w:tcPr>
            <w:tcW w:w="7798" w:type="dxa"/>
          </w:tcPr>
          <w:p w14:paraId="5BC7C215" w14:textId="77777777" w:rsidR="00CF376D" w:rsidRPr="006E29CF" w:rsidRDefault="00CF376D" w:rsidP="00795D93">
            <w:r>
              <w:t>Ricerca delle Segnalazioni.</w:t>
            </w:r>
          </w:p>
        </w:tc>
      </w:tr>
      <w:tr w:rsidR="00CF376D" w:rsidRPr="006E29CF" w14:paraId="6F130FA4" w14:textId="77777777" w:rsidTr="00795D93">
        <w:tc>
          <w:tcPr>
            <w:tcW w:w="1552" w:type="dxa"/>
          </w:tcPr>
          <w:p w14:paraId="19E20ADC" w14:textId="77777777" w:rsidR="00CF376D" w:rsidRPr="006E29CF" w:rsidRDefault="00CF376D" w:rsidP="00795D93">
            <w:r w:rsidRPr="006E29CF">
              <w:t>Servizio</w:t>
            </w:r>
          </w:p>
        </w:tc>
        <w:tc>
          <w:tcPr>
            <w:tcW w:w="7798" w:type="dxa"/>
          </w:tcPr>
          <w:p w14:paraId="0FC7624E" w14:textId="77777777" w:rsidR="00CF376D" w:rsidRPr="005D3C0E" w:rsidRDefault="00CF376D" w:rsidP="00795D93">
            <w:r w:rsidRPr="005D3C0E">
              <w:t>visualizzaStoricoSegnalazioni</w:t>
            </w:r>
          </w:p>
        </w:tc>
      </w:tr>
      <w:tr w:rsidR="00CF376D" w:rsidRPr="006E29CF" w14:paraId="5B3940EB" w14:textId="77777777" w:rsidTr="00795D93">
        <w:tc>
          <w:tcPr>
            <w:tcW w:w="1552" w:type="dxa"/>
          </w:tcPr>
          <w:p w14:paraId="494C0774" w14:textId="77777777" w:rsidR="00CF376D" w:rsidRPr="006E29CF" w:rsidRDefault="00CF376D" w:rsidP="00795D93">
            <w:r>
              <w:t>Tipo servizio</w:t>
            </w:r>
          </w:p>
        </w:tc>
        <w:tc>
          <w:tcPr>
            <w:tcW w:w="7798" w:type="dxa"/>
          </w:tcPr>
          <w:p w14:paraId="04C6D72B" w14:textId="77777777" w:rsidR="00CF376D" w:rsidRPr="00A24AB2" w:rsidRDefault="00CF376D" w:rsidP="00795D93">
            <w:r w:rsidRPr="00A24AB2">
              <w:t>REST</w:t>
            </w:r>
          </w:p>
        </w:tc>
      </w:tr>
      <w:tr w:rsidR="00CF376D" w:rsidRPr="006E29CF" w14:paraId="7D417651" w14:textId="77777777" w:rsidTr="00795D93">
        <w:tc>
          <w:tcPr>
            <w:tcW w:w="1552" w:type="dxa"/>
          </w:tcPr>
          <w:p w14:paraId="3E7C6F55" w14:textId="77777777" w:rsidR="00CF376D" w:rsidRDefault="00CF376D" w:rsidP="00795D93">
            <w:r>
              <w:t>Controller</w:t>
            </w:r>
          </w:p>
        </w:tc>
        <w:tc>
          <w:tcPr>
            <w:tcW w:w="7798" w:type="dxa"/>
          </w:tcPr>
          <w:p w14:paraId="46C7E24D" w14:textId="77777777" w:rsidR="00CF376D" w:rsidRDefault="00CF376D" w:rsidP="00795D93">
            <w:pPr>
              <w:rPr>
                <w:rStyle w:val="Collegamentoipertestuale"/>
                <w:lang w:val="it-IT"/>
              </w:rPr>
            </w:pPr>
            <w:r w:rsidRPr="002C3CAA">
              <w:t>StoricoSegnalazioniController</w:t>
            </w:r>
          </w:p>
        </w:tc>
      </w:tr>
      <w:tr w:rsidR="00CF376D" w:rsidRPr="006E29CF" w14:paraId="1B659C21" w14:textId="77777777" w:rsidTr="00795D93">
        <w:tc>
          <w:tcPr>
            <w:tcW w:w="1552" w:type="dxa"/>
          </w:tcPr>
          <w:p w14:paraId="5364F32B" w14:textId="77777777" w:rsidR="00CF376D" w:rsidRPr="006E29CF" w:rsidRDefault="00CF376D" w:rsidP="00795D93">
            <w:r w:rsidRPr="006E29CF">
              <w:t>Endpoint</w:t>
            </w:r>
          </w:p>
        </w:tc>
        <w:tc>
          <w:tcPr>
            <w:tcW w:w="7798" w:type="dxa"/>
          </w:tcPr>
          <w:p w14:paraId="62D18845" w14:textId="77777777" w:rsidR="00CF376D" w:rsidRPr="006E29CF" w:rsidRDefault="00CF376D" w:rsidP="00795D93">
            <w:r>
              <w:rPr>
                <w:rStyle w:val="Collegamentoipertestuale"/>
                <w:lang w:val="it-IT"/>
              </w:rPr>
              <w:t>/api/segnalazioni/</w:t>
            </w:r>
            <w:r w:rsidRPr="005D3C0E">
              <w:rPr>
                <w:rStyle w:val="Collegamentoipertestuale"/>
                <w:lang w:val="it-IT"/>
              </w:rPr>
              <w:t>visualizzaStoricoSegnalazioni</w:t>
            </w:r>
          </w:p>
        </w:tc>
      </w:tr>
      <w:tr w:rsidR="00CF376D" w:rsidRPr="006E29CF" w14:paraId="33A7F0DA" w14:textId="77777777" w:rsidTr="00795D93">
        <w:tc>
          <w:tcPr>
            <w:tcW w:w="1552" w:type="dxa"/>
          </w:tcPr>
          <w:p w14:paraId="24236865" w14:textId="77777777" w:rsidR="00CF376D" w:rsidRPr="006E29CF" w:rsidRDefault="00CF376D" w:rsidP="00795D93">
            <w:r w:rsidRPr="006E29CF">
              <w:t>Authentication</w:t>
            </w:r>
          </w:p>
        </w:tc>
        <w:tc>
          <w:tcPr>
            <w:tcW w:w="7798" w:type="dxa"/>
          </w:tcPr>
          <w:p w14:paraId="7D68AC53" w14:textId="77777777" w:rsidR="00CF376D" w:rsidRPr="006E29CF" w:rsidRDefault="00CF376D" w:rsidP="00795D93">
            <w:r>
              <w:t>Not required</w:t>
            </w:r>
          </w:p>
        </w:tc>
      </w:tr>
      <w:tr w:rsidR="00CF376D" w:rsidRPr="006E29CF" w14:paraId="5046276F" w14:textId="77777777" w:rsidTr="00795D93">
        <w:tc>
          <w:tcPr>
            <w:tcW w:w="1552" w:type="dxa"/>
          </w:tcPr>
          <w:p w14:paraId="4CCFA90C" w14:textId="77777777" w:rsidR="00CF376D" w:rsidRPr="006E29CF" w:rsidRDefault="00CF376D" w:rsidP="00795D93">
            <w:r w:rsidRPr="006E29CF">
              <w:t>Method</w:t>
            </w:r>
          </w:p>
        </w:tc>
        <w:tc>
          <w:tcPr>
            <w:tcW w:w="7798" w:type="dxa"/>
          </w:tcPr>
          <w:p w14:paraId="559500A2" w14:textId="77777777" w:rsidR="00CF376D" w:rsidRPr="006E29CF" w:rsidRDefault="00CF376D" w:rsidP="00795D93">
            <w:r>
              <w:t>GET</w:t>
            </w:r>
          </w:p>
        </w:tc>
      </w:tr>
      <w:tr w:rsidR="00CF376D" w:rsidRPr="006E29CF" w14:paraId="17CD594F" w14:textId="77777777" w:rsidTr="00795D93">
        <w:tc>
          <w:tcPr>
            <w:tcW w:w="1552" w:type="dxa"/>
          </w:tcPr>
          <w:p w14:paraId="2E63AC56" w14:textId="77777777" w:rsidR="00CF376D" w:rsidRPr="006E29CF" w:rsidRDefault="00CF376D" w:rsidP="00795D93">
            <w:r w:rsidRPr="006E29CF">
              <w:t>Consumes</w:t>
            </w:r>
          </w:p>
        </w:tc>
        <w:tc>
          <w:tcPr>
            <w:tcW w:w="7798" w:type="dxa"/>
          </w:tcPr>
          <w:p w14:paraId="40D71F02" w14:textId="77777777" w:rsidR="00CF376D" w:rsidRPr="006E29CF" w:rsidRDefault="00CF376D" w:rsidP="00795D93">
            <w:r>
              <w:t>Parameters</w:t>
            </w:r>
          </w:p>
        </w:tc>
      </w:tr>
      <w:tr w:rsidR="00CF376D" w:rsidRPr="006E29CF" w14:paraId="4A7C976E" w14:textId="77777777" w:rsidTr="00795D93">
        <w:tc>
          <w:tcPr>
            <w:tcW w:w="1552" w:type="dxa"/>
          </w:tcPr>
          <w:p w14:paraId="3BE7ED69" w14:textId="77777777" w:rsidR="00CF376D" w:rsidRPr="006E29CF" w:rsidRDefault="00CF376D" w:rsidP="00795D93">
            <w:r w:rsidRPr="006E29CF">
              <w:t>Produces</w:t>
            </w:r>
          </w:p>
        </w:tc>
        <w:tc>
          <w:tcPr>
            <w:tcW w:w="7798" w:type="dxa"/>
          </w:tcPr>
          <w:p w14:paraId="4B8BBA72" w14:textId="77777777" w:rsidR="00CF376D" w:rsidRPr="006E29CF" w:rsidRDefault="00CF376D" w:rsidP="00795D93">
            <w:r w:rsidRPr="006E29CF">
              <w:t>application/json</w:t>
            </w:r>
          </w:p>
        </w:tc>
      </w:tr>
      <w:tr w:rsidR="00CF376D" w:rsidRPr="006E29CF" w14:paraId="3568FC13" w14:textId="77777777" w:rsidTr="00795D93">
        <w:tc>
          <w:tcPr>
            <w:tcW w:w="1552" w:type="dxa"/>
          </w:tcPr>
          <w:p w14:paraId="28CA4602" w14:textId="77777777" w:rsidR="00CF376D" w:rsidRPr="006E29CF" w:rsidRDefault="00CF376D" w:rsidP="00795D93">
            <w:r w:rsidRPr="006E29CF">
              <w:t xml:space="preserve">Payload </w:t>
            </w:r>
          </w:p>
        </w:tc>
        <w:tc>
          <w:tcPr>
            <w:tcW w:w="7798" w:type="dxa"/>
          </w:tcPr>
          <w:p w14:paraId="72EC758B" w14:textId="77777777" w:rsidR="00CF376D" w:rsidRDefault="00CF376D" w:rsidP="00795D93">
            <w:r>
              <w:t>Pageable pageable,</w:t>
            </w:r>
          </w:p>
          <w:p w14:paraId="746645E3" w14:textId="77777777" w:rsidR="00CF376D" w:rsidRDefault="00CF376D" w:rsidP="00795D93">
            <w:r>
              <w:t>@RequestParam(required = true) String codIpa,</w:t>
            </w:r>
            <w:r>
              <w:tab/>
            </w:r>
            <w:r>
              <w:tab/>
            </w:r>
            <w:r>
              <w:tab/>
            </w:r>
          </w:p>
          <w:p w14:paraId="129400FD" w14:textId="77777777" w:rsidR="00CF376D" w:rsidRDefault="00CF376D" w:rsidP="00795D93">
            <w:r>
              <w:t xml:space="preserve">@RequestParam(required = false) String classificazioneCompletezza, </w:t>
            </w:r>
          </w:p>
          <w:p w14:paraId="52F6B690" w14:textId="77777777" w:rsidR="00CF376D" w:rsidRDefault="00CF376D" w:rsidP="00795D93">
            <w:r>
              <w:t xml:space="preserve">@RequestParam(required = false) String codiceIuv, </w:t>
            </w:r>
          </w:p>
          <w:p w14:paraId="5DC6852F" w14:textId="77777777" w:rsidR="00CF376D" w:rsidRDefault="00CF376D" w:rsidP="00795D93">
            <w:r>
              <w:t xml:space="preserve">@RequestParam(required = false) Boolean codiceIuvEnabled, </w:t>
            </w:r>
          </w:p>
          <w:p w14:paraId="23F031DF" w14:textId="77777777" w:rsidR="00CF376D" w:rsidRDefault="00CF376D" w:rsidP="00795D93">
            <w:r>
              <w:t xml:space="preserve">@RequestParam(required = false) String codiceIuf, </w:t>
            </w:r>
          </w:p>
          <w:p w14:paraId="50B5EAAA" w14:textId="77777777" w:rsidR="00CF376D" w:rsidRDefault="00CF376D" w:rsidP="00795D93">
            <w:r>
              <w:t>@RequestParam(required = false) Boolean codiceIufEnabled,</w:t>
            </w:r>
          </w:p>
          <w:p w14:paraId="6DF84D81" w14:textId="77777777" w:rsidR="00CF376D" w:rsidRDefault="00CF376D" w:rsidP="00795D93">
            <w:r>
              <w:t>@RequestParam(required = false) String codiceIud,</w:t>
            </w:r>
          </w:p>
          <w:p w14:paraId="69C22E38" w14:textId="77777777" w:rsidR="00CF376D" w:rsidRDefault="00CF376D" w:rsidP="00795D93">
            <w:r>
              <w:t>@RequestParam(required = false) Boolean codiceIudEnabled,</w:t>
            </w:r>
          </w:p>
          <w:p w14:paraId="59740AF6" w14:textId="77777777" w:rsidR="00CF376D" w:rsidRDefault="00CF376D" w:rsidP="00795D93">
            <w:r>
              <w:t>@RequestParam(required = false) String codFedUserId,</w:t>
            </w:r>
          </w:p>
          <w:p w14:paraId="53D5596E" w14:textId="77777777" w:rsidR="00CF376D" w:rsidRDefault="00CF376D" w:rsidP="00795D93">
            <w:r>
              <w:t>@RequestParam(required = false) String dataDa,</w:t>
            </w:r>
          </w:p>
          <w:p w14:paraId="3AD4B78A" w14:textId="77777777" w:rsidR="00CF376D" w:rsidRDefault="00CF376D" w:rsidP="00795D93">
            <w:r>
              <w:t>@RequestParam(required = false) String dataA,</w:t>
            </w:r>
          </w:p>
          <w:p w14:paraId="0D91F62A" w14:textId="77777777" w:rsidR="00CF376D" w:rsidRDefault="00CF376D" w:rsidP="00795D93">
            <w:r>
              <w:t>@RequestParam(required = false) String attivi,</w:t>
            </w:r>
          </w:p>
          <w:p w14:paraId="339D523F" w14:textId="77777777" w:rsidR="00CF376D" w:rsidRPr="006E29CF" w:rsidRDefault="00CF376D" w:rsidP="00795D93">
            <w:r>
              <w:t>@RequestParam(required = false) String nascosti</w:t>
            </w:r>
          </w:p>
        </w:tc>
      </w:tr>
      <w:tr w:rsidR="00CF376D" w:rsidRPr="006E29CF" w14:paraId="3C495156" w14:textId="77777777" w:rsidTr="00795D93">
        <w:tc>
          <w:tcPr>
            <w:tcW w:w="1552" w:type="dxa"/>
          </w:tcPr>
          <w:p w14:paraId="179B3FCB" w14:textId="77777777" w:rsidR="00CF376D" w:rsidRPr="006E29CF" w:rsidRDefault="00CF376D" w:rsidP="00795D93">
            <w:r w:rsidRPr="006E29CF">
              <w:t xml:space="preserve">Response </w:t>
            </w:r>
          </w:p>
        </w:tc>
        <w:tc>
          <w:tcPr>
            <w:tcW w:w="7798" w:type="dxa"/>
          </w:tcPr>
          <w:p w14:paraId="39EB0EE3" w14:textId="77777777" w:rsidR="00CF376D" w:rsidRDefault="00CF376D" w:rsidP="00795D93">
            <w:r>
              <w:t>{</w:t>
            </w:r>
          </w:p>
          <w:p w14:paraId="09A6E087" w14:textId="77777777" w:rsidR="00CF376D" w:rsidRDefault="00CF376D" w:rsidP="00795D93">
            <w:r>
              <w:t xml:space="preserve">  "flussoTesoreriaDtoPage": {</w:t>
            </w:r>
          </w:p>
          <w:p w14:paraId="62004826" w14:textId="77777777" w:rsidR="00CF376D" w:rsidRDefault="00CF376D" w:rsidP="00795D93">
            <w:r>
              <w:lastRenderedPageBreak/>
              <w:t xml:space="preserve">    "currPage": "int",</w:t>
            </w:r>
          </w:p>
          <w:p w14:paraId="3FDCC0FB" w14:textId="77777777" w:rsidR="00CF376D" w:rsidRDefault="00CF376D" w:rsidP="00795D93">
            <w:r>
              <w:t xml:space="preserve">    "totPage": "int",</w:t>
            </w:r>
          </w:p>
          <w:p w14:paraId="12E43B99" w14:textId="77777777" w:rsidR="00CF376D" w:rsidRDefault="00CF376D" w:rsidP="00795D93">
            <w:r>
              <w:t xml:space="preserve">    "maxElmPerPage": "int",</w:t>
            </w:r>
          </w:p>
          <w:p w14:paraId="58CF0AF6" w14:textId="77777777" w:rsidR="00CF376D" w:rsidRDefault="00CF376D" w:rsidP="00795D93">
            <w:r>
              <w:t xml:space="preserve">    "elemDa": "int",</w:t>
            </w:r>
          </w:p>
          <w:p w14:paraId="19E469EB" w14:textId="77777777" w:rsidR="00CF376D" w:rsidRDefault="00CF376D" w:rsidP="00795D93">
            <w:r>
              <w:t xml:space="preserve">    "elemA": "int",</w:t>
            </w:r>
          </w:p>
          <w:p w14:paraId="6AC01B15" w14:textId="77777777" w:rsidR="00CF376D" w:rsidRDefault="00CF376D" w:rsidP="00795D93">
            <w:r>
              <w:t xml:space="preserve">    "next": "boolean",</w:t>
            </w:r>
          </w:p>
          <w:p w14:paraId="66DBF61A" w14:textId="77777777" w:rsidR="00CF376D" w:rsidRDefault="00CF376D" w:rsidP="00795D93">
            <w:r>
              <w:t xml:space="preserve">    "prev": "boolean",</w:t>
            </w:r>
          </w:p>
          <w:p w14:paraId="1F7D3EDB" w14:textId="77777777" w:rsidR="00CF376D" w:rsidRDefault="00CF376D" w:rsidP="00795D93">
            <w:r>
              <w:t xml:space="preserve">    "list": [</w:t>
            </w:r>
          </w:p>
          <w:p w14:paraId="22E11141" w14:textId="77777777" w:rsidR="00CF376D" w:rsidRDefault="00CF376D" w:rsidP="00795D93">
            <w:r>
              <w:t xml:space="preserve">      {</w:t>
            </w:r>
          </w:p>
          <w:p w14:paraId="2F5FBF35" w14:textId="77777777" w:rsidR="00CF376D" w:rsidRDefault="00CF376D" w:rsidP="00795D93">
            <w:r>
              <w:t xml:space="preserve">        "SegnalazioneDto": {</w:t>
            </w:r>
          </w:p>
          <w:p w14:paraId="073730DE" w14:textId="77777777" w:rsidR="00CF376D" w:rsidRDefault="00CF376D" w:rsidP="00795D93">
            <w:r>
              <w:t xml:space="preserve">          "deFirstname": "string",</w:t>
            </w:r>
          </w:p>
          <w:p w14:paraId="6B5A7B9A" w14:textId="77777777" w:rsidR="00CF376D" w:rsidRDefault="00CF376D" w:rsidP="00795D93">
            <w:r>
              <w:t xml:space="preserve">          "deLastname": "string",</w:t>
            </w:r>
          </w:p>
          <w:p w14:paraId="0944C3AD" w14:textId="77777777" w:rsidR="00CF376D" w:rsidRDefault="00CF376D" w:rsidP="00795D93">
            <w:r>
              <w:t xml:space="preserve">          "codIuv": "string",</w:t>
            </w:r>
          </w:p>
          <w:p w14:paraId="2E1379B9" w14:textId="77777777" w:rsidR="00CF376D" w:rsidRDefault="00CF376D" w:rsidP="00795D93">
            <w:r>
              <w:t xml:space="preserve">          "dtUltimaModifica": "date",</w:t>
            </w:r>
          </w:p>
          <w:p w14:paraId="3C3178B0" w14:textId="77777777" w:rsidR="00CF376D" w:rsidRDefault="00CF376D" w:rsidP="00795D93">
            <w:r>
              <w:t xml:space="preserve">          "flgAttivo": "boolean",</w:t>
            </w:r>
          </w:p>
          <w:p w14:paraId="50EFC08B" w14:textId="77777777" w:rsidR="00CF376D" w:rsidRDefault="00CF376D" w:rsidP="00795D93">
            <w:r>
              <w:t xml:space="preserve">          "classificazioneCompletezza": "string",</w:t>
            </w:r>
          </w:p>
          <w:p w14:paraId="18BA6EB6" w14:textId="77777777" w:rsidR="00CF376D" w:rsidRDefault="00CF376D" w:rsidP="00795D93">
            <w:r>
              <w:t xml:space="preserve">          "flgNascosto": "boolean",</w:t>
            </w:r>
          </w:p>
          <w:p w14:paraId="43360A44" w14:textId="77777777" w:rsidR="00CF376D" w:rsidRDefault="00CF376D" w:rsidP="00795D93">
            <w:r>
              <w:t xml:space="preserve">          "codIuf": "string",</w:t>
            </w:r>
          </w:p>
          <w:p w14:paraId="0B34BDDB" w14:textId="77777777" w:rsidR="00CF376D" w:rsidRDefault="00CF376D" w:rsidP="00795D93">
            <w:r>
              <w:t xml:space="preserve">          "codIud": "string",</w:t>
            </w:r>
          </w:p>
          <w:p w14:paraId="0164244C" w14:textId="77777777" w:rsidR="00CF376D" w:rsidRDefault="00CF376D" w:rsidP="00795D93">
            <w:r>
              <w:t xml:space="preserve">          "dtCreazione": "date",</w:t>
            </w:r>
          </w:p>
          <w:p w14:paraId="79D131C0" w14:textId="77777777" w:rsidR="00CF376D" w:rsidRDefault="00CF376D" w:rsidP="00795D93">
            <w:r>
              <w:t xml:space="preserve">          "deNota": "string"</w:t>
            </w:r>
          </w:p>
          <w:p w14:paraId="696E9127" w14:textId="77777777" w:rsidR="00CF376D" w:rsidRDefault="00CF376D" w:rsidP="00795D93">
            <w:r>
              <w:t xml:space="preserve">        }</w:t>
            </w:r>
          </w:p>
          <w:p w14:paraId="51C37B08" w14:textId="77777777" w:rsidR="00CF376D" w:rsidRDefault="00CF376D" w:rsidP="00795D93">
            <w:r>
              <w:t xml:space="preserve">      }</w:t>
            </w:r>
          </w:p>
          <w:p w14:paraId="5353B108" w14:textId="77777777" w:rsidR="00CF376D" w:rsidRDefault="00CF376D" w:rsidP="00795D93">
            <w:r>
              <w:t xml:space="preserve">    ]</w:t>
            </w:r>
          </w:p>
          <w:p w14:paraId="4CBB528D" w14:textId="77777777" w:rsidR="00CF376D" w:rsidRDefault="00CF376D" w:rsidP="00795D93">
            <w:r>
              <w:t xml:space="preserve">  }</w:t>
            </w:r>
          </w:p>
          <w:p w14:paraId="495AD279" w14:textId="77777777" w:rsidR="00CF376D" w:rsidRPr="006E29CF" w:rsidRDefault="00CF376D" w:rsidP="00795D93">
            <w:r>
              <w:t>}</w:t>
            </w:r>
          </w:p>
        </w:tc>
      </w:tr>
      <w:tr w:rsidR="00CF376D" w:rsidRPr="006E29CF" w14:paraId="752830F3" w14:textId="77777777" w:rsidTr="00795D93">
        <w:tc>
          <w:tcPr>
            <w:tcW w:w="1552" w:type="dxa"/>
          </w:tcPr>
          <w:p w14:paraId="63C220DD" w14:textId="77777777" w:rsidR="00CF376D" w:rsidRPr="006E29CF" w:rsidRDefault="00CF376D" w:rsidP="00795D93">
            <w:r w:rsidRPr="006E29CF">
              <w:lastRenderedPageBreak/>
              <w:t xml:space="preserve">Fault Response </w:t>
            </w:r>
          </w:p>
        </w:tc>
        <w:tc>
          <w:tcPr>
            <w:tcW w:w="7798" w:type="dxa"/>
          </w:tcPr>
          <w:p w14:paraId="2973A936" w14:textId="77777777" w:rsidR="00CF376D" w:rsidRPr="006E29CF" w:rsidRDefault="00CF376D" w:rsidP="00795D93">
            <w:pPr>
              <w:rPr>
                <w:lang w:val="en-US"/>
              </w:rPr>
            </w:pPr>
            <w:r w:rsidRPr="006E29CF">
              <w:rPr>
                <w:lang w:val="en-US"/>
              </w:rPr>
              <w:t>{</w:t>
            </w:r>
          </w:p>
          <w:p w14:paraId="552F37CF"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0F7CED13"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469FA275" w14:textId="77777777" w:rsidR="00CF376D" w:rsidRPr="006E29CF" w:rsidRDefault="00CF376D" w:rsidP="00795D93">
            <w:r w:rsidRPr="006E29CF">
              <w:t>}</w:t>
            </w:r>
          </w:p>
        </w:tc>
      </w:tr>
    </w:tbl>
    <w:p w14:paraId="21EAE14D" w14:textId="77777777" w:rsidR="00CF376D" w:rsidRDefault="00CF376D" w:rsidP="00CF376D">
      <w:pPr>
        <w:rPr>
          <w:lang w:val="en-US"/>
        </w:rPr>
      </w:pPr>
    </w:p>
    <w:p w14:paraId="4AD206BC" w14:textId="77777777" w:rsidR="00CF376D" w:rsidRPr="006E29CF" w:rsidRDefault="00CF376D" w:rsidP="00CF376D"/>
    <w:p w14:paraId="76594A3D" w14:textId="77777777" w:rsidR="00CF376D" w:rsidRPr="006E29CF" w:rsidRDefault="00CF376D" w:rsidP="00CF376D">
      <w:pPr>
        <w:pStyle w:val="Titolo3"/>
        <w:rPr>
          <w:rStyle w:val="Enfasigrassetto"/>
          <w:b w:val="0"/>
        </w:rPr>
      </w:pPr>
      <w:bookmarkStart w:id="53" w:name="_Toc35537014"/>
      <w:bookmarkStart w:id="54" w:name="_Toc36042131"/>
      <w:r>
        <w:rPr>
          <w:rStyle w:val="Enfasigrassetto"/>
          <w:b w:val="0"/>
        </w:rPr>
        <w:t>Nuova Segnalazione</w:t>
      </w:r>
      <w:bookmarkEnd w:id="53"/>
      <w:bookmarkEnd w:id="54"/>
    </w:p>
    <w:tbl>
      <w:tblPr>
        <w:tblStyle w:val="TableGrid0"/>
        <w:tblW w:w="0" w:type="auto"/>
        <w:tblLook w:val="04A0" w:firstRow="1" w:lastRow="0" w:firstColumn="1" w:lastColumn="0" w:noHBand="0" w:noVBand="1"/>
      </w:tblPr>
      <w:tblGrid>
        <w:gridCol w:w="1552"/>
        <w:gridCol w:w="7798"/>
      </w:tblGrid>
      <w:tr w:rsidR="00CF376D" w:rsidRPr="006E29CF" w14:paraId="4072E3F9" w14:textId="77777777" w:rsidTr="00795D93">
        <w:tc>
          <w:tcPr>
            <w:tcW w:w="1552" w:type="dxa"/>
          </w:tcPr>
          <w:p w14:paraId="5A81EE3C" w14:textId="77777777" w:rsidR="00CF376D" w:rsidRPr="006E29CF" w:rsidRDefault="00CF376D" w:rsidP="00795D93">
            <w:r>
              <w:t xml:space="preserve">Descrizione </w:t>
            </w:r>
            <w:r w:rsidRPr="006E29CF">
              <w:t>Servizio</w:t>
            </w:r>
          </w:p>
        </w:tc>
        <w:tc>
          <w:tcPr>
            <w:tcW w:w="7798" w:type="dxa"/>
          </w:tcPr>
          <w:p w14:paraId="459D592D" w14:textId="77777777" w:rsidR="00CF376D" w:rsidRPr="006E29CF" w:rsidRDefault="00CF376D" w:rsidP="00795D93">
            <w:r>
              <w:t>Inserisce una nuova Segnalazione.</w:t>
            </w:r>
          </w:p>
        </w:tc>
      </w:tr>
      <w:tr w:rsidR="00CF376D" w:rsidRPr="006E29CF" w14:paraId="0A9ED49A" w14:textId="77777777" w:rsidTr="00795D93">
        <w:tc>
          <w:tcPr>
            <w:tcW w:w="1552" w:type="dxa"/>
          </w:tcPr>
          <w:p w14:paraId="12A08C05" w14:textId="77777777" w:rsidR="00CF376D" w:rsidRPr="006E29CF" w:rsidRDefault="00CF376D" w:rsidP="00795D93">
            <w:r w:rsidRPr="006E29CF">
              <w:t>Servizio</w:t>
            </w:r>
          </w:p>
        </w:tc>
        <w:tc>
          <w:tcPr>
            <w:tcW w:w="7798" w:type="dxa"/>
          </w:tcPr>
          <w:p w14:paraId="34285703" w14:textId="77777777" w:rsidR="00CF376D" w:rsidRPr="002C3CAA" w:rsidRDefault="00CF376D" w:rsidP="00795D93">
            <w:r w:rsidRPr="002C3CAA">
              <w:t>aggiungiSegnalazione</w:t>
            </w:r>
          </w:p>
        </w:tc>
      </w:tr>
      <w:tr w:rsidR="00CF376D" w:rsidRPr="006E29CF" w14:paraId="2EBADEF0" w14:textId="77777777" w:rsidTr="00795D93">
        <w:tc>
          <w:tcPr>
            <w:tcW w:w="1552" w:type="dxa"/>
          </w:tcPr>
          <w:p w14:paraId="0A4EC881" w14:textId="77777777" w:rsidR="00CF376D" w:rsidRPr="006E29CF" w:rsidRDefault="00CF376D" w:rsidP="00795D93">
            <w:r>
              <w:t>Tipo servizio</w:t>
            </w:r>
          </w:p>
        </w:tc>
        <w:tc>
          <w:tcPr>
            <w:tcW w:w="7798" w:type="dxa"/>
          </w:tcPr>
          <w:p w14:paraId="0B6EA4F4" w14:textId="77777777" w:rsidR="00CF376D" w:rsidRPr="00A24AB2" w:rsidRDefault="00CF376D" w:rsidP="00795D93">
            <w:r w:rsidRPr="00A24AB2">
              <w:t>REST</w:t>
            </w:r>
          </w:p>
        </w:tc>
      </w:tr>
      <w:tr w:rsidR="00CF376D" w:rsidRPr="006E29CF" w14:paraId="6D8566A3" w14:textId="77777777" w:rsidTr="00795D93">
        <w:tc>
          <w:tcPr>
            <w:tcW w:w="1552" w:type="dxa"/>
          </w:tcPr>
          <w:p w14:paraId="52075CCD" w14:textId="77777777" w:rsidR="00CF376D" w:rsidRPr="006E29CF" w:rsidRDefault="00CF376D" w:rsidP="00795D93">
            <w:r w:rsidRPr="006E29CF">
              <w:t>Endpoint</w:t>
            </w:r>
          </w:p>
        </w:tc>
        <w:tc>
          <w:tcPr>
            <w:tcW w:w="7798" w:type="dxa"/>
          </w:tcPr>
          <w:p w14:paraId="7F80067A" w14:textId="77777777" w:rsidR="00CF376D" w:rsidRPr="006E29CF" w:rsidRDefault="00CF376D" w:rsidP="00795D93">
            <w:r>
              <w:rPr>
                <w:rStyle w:val="Collegamentoipertestuale"/>
                <w:lang w:val="it-IT"/>
              </w:rPr>
              <w:t>/api/segnalazioni</w:t>
            </w:r>
          </w:p>
        </w:tc>
      </w:tr>
      <w:tr w:rsidR="00CF376D" w:rsidRPr="006E29CF" w14:paraId="69EA1AFD" w14:textId="77777777" w:rsidTr="00795D93">
        <w:tc>
          <w:tcPr>
            <w:tcW w:w="1552" w:type="dxa"/>
          </w:tcPr>
          <w:p w14:paraId="31BF5FD8" w14:textId="77777777" w:rsidR="00CF376D" w:rsidRPr="006E29CF" w:rsidRDefault="00CF376D" w:rsidP="00795D93">
            <w:r w:rsidRPr="006E29CF">
              <w:t>Authentication</w:t>
            </w:r>
          </w:p>
        </w:tc>
        <w:tc>
          <w:tcPr>
            <w:tcW w:w="7798" w:type="dxa"/>
          </w:tcPr>
          <w:p w14:paraId="15CCB936" w14:textId="77777777" w:rsidR="00CF376D" w:rsidRPr="006E29CF" w:rsidRDefault="00CF376D" w:rsidP="00795D93">
            <w:r>
              <w:t>Not required</w:t>
            </w:r>
          </w:p>
        </w:tc>
      </w:tr>
      <w:tr w:rsidR="00CF376D" w:rsidRPr="006E29CF" w14:paraId="0B9E74DE" w14:textId="77777777" w:rsidTr="00795D93">
        <w:tc>
          <w:tcPr>
            <w:tcW w:w="1552" w:type="dxa"/>
          </w:tcPr>
          <w:p w14:paraId="551A5BF6" w14:textId="77777777" w:rsidR="00CF376D" w:rsidRPr="006E29CF" w:rsidRDefault="00CF376D" w:rsidP="00795D93">
            <w:r w:rsidRPr="006E29CF">
              <w:t>Method</w:t>
            </w:r>
          </w:p>
        </w:tc>
        <w:tc>
          <w:tcPr>
            <w:tcW w:w="7798" w:type="dxa"/>
          </w:tcPr>
          <w:p w14:paraId="6F46D677" w14:textId="77777777" w:rsidR="00CF376D" w:rsidRPr="006E29CF" w:rsidRDefault="00CF376D" w:rsidP="00795D93">
            <w:r>
              <w:t>POST</w:t>
            </w:r>
          </w:p>
        </w:tc>
      </w:tr>
      <w:tr w:rsidR="00CF376D" w:rsidRPr="006E29CF" w14:paraId="58986BEE" w14:textId="77777777" w:rsidTr="00795D93">
        <w:tc>
          <w:tcPr>
            <w:tcW w:w="1552" w:type="dxa"/>
          </w:tcPr>
          <w:p w14:paraId="58F60FD6" w14:textId="77777777" w:rsidR="00CF376D" w:rsidRPr="006E29CF" w:rsidRDefault="00CF376D" w:rsidP="00795D93">
            <w:r w:rsidRPr="006E29CF">
              <w:t>Consumes</w:t>
            </w:r>
          </w:p>
        </w:tc>
        <w:tc>
          <w:tcPr>
            <w:tcW w:w="7798" w:type="dxa"/>
          </w:tcPr>
          <w:p w14:paraId="72CA5E81" w14:textId="77777777" w:rsidR="00CF376D" w:rsidRPr="006E29CF" w:rsidRDefault="00CF376D" w:rsidP="00795D93">
            <w:r w:rsidRPr="006E29CF">
              <w:t>application/json</w:t>
            </w:r>
          </w:p>
        </w:tc>
      </w:tr>
      <w:tr w:rsidR="00CF376D" w:rsidRPr="006E29CF" w14:paraId="405F0BDD" w14:textId="77777777" w:rsidTr="00795D93">
        <w:tc>
          <w:tcPr>
            <w:tcW w:w="1552" w:type="dxa"/>
          </w:tcPr>
          <w:p w14:paraId="6A71670B" w14:textId="77777777" w:rsidR="00CF376D" w:rsidRPr="006E29CF" w:rsidRDefault="00CF376D" w:rsidP="00795D93">
            <w:r w:rsidRPr="006E29CF">
              <w:t>Produces</w:t>
            </w:r>
          </w:p>
        </w:tc>
        <w:tc>
          <w:tcPr>
            <w:tcW w:w="7798" w:type="dxa"/>
          </w:tcPr>
          <w:p w14:paraId="1B8B0C2E" w14:textId="77777777" w:rsidR="00CF376D" w:rsidRPr="006E29CF" w:rsidRDefault="00CF376D" w:rsidP="00795D93">
            <w:r w:rsidRPr="006E29CF">
              <w:t>application/json</w:t>
            </w:r>
          </w:p>
        </w:tc>
      </w:tr>
      <w:tr w:rsidR="00CF376D" w:rsidRPr="006E29CF" w14:paraId="75F1C6D8" w14:textId="77777777" w:rsidTr="00795D93">
        <w:tc>
          <w:tcPr>
            <w:tcW w:w="1552" w:type="dxa"/>
          </w:tcPr>
          <w:p w14:paraId="1956FE3F" w14:textId="77777777" w:rsidR="00CF376D" w:rsidRPr="006E29CF" w:rsidRDefault="00CF376D" w:rsidP="00795D93">
            <w:r w:rsidRPr="006E29CF">
              <w:t xml:space="preserve">Payload </w:t>
            </w:r>
          </w:p>
        </w:tc>
        <w:tc>
          <w:tcPr>
            <w:tcW w:w="7798" w:type="dxa"/>
          </w:tcPr>
          <w:p w14:paraId="39646C03" w14:textId="77777777" w:rsidR="00CF376D" w:rsidRDefault="00CF376D" w:rsidP="00795D93">
            <w:r>
              <w:t>{</w:t>
            </w:r>
          </w:p>
          <w:p w14:paraId="5C90809C" w14:textId="77777777" w:rsidR="00CF376D" w:rsidRDefault="00CF376D" w:rsidP="00795D93">
            <w:r>
              <w:lastRenderedPageBreak/>
              <w:t xml:space="preserve">  "codIpa": "string",</w:t>
            </w:r>
          </w:p>
          <w:p w14:paraId="2EA2D27D" w14:textId="77777777" w:rsidR="00CF376D" w:rsidRDefault="00CF376D" w:rsidP="00795D93">
            <w:r>
              <w:t xml:space="preserve">  "classificazioneCompletezza": "string",</w:t>
            </w:r>
          </w:p>
          <w:p w14:paraId="3771DBE1" w14:textId="77777777" w:rsidR="00CF376D" w:rsidRDefault="00CF376D" w:rsidP="00795D93">
            <w:r>
              <w:t xml:space="preserve">  "codIud": "string",</w:t>
            </w:r>
          </w:p>
          <w:p w14:paraId="260D11BE" w14:textId="77777777" w:rsidR="00CF376D" w:rsidRDefault="00CF376D" w:rsidP="00795D93">
            <w:r>
              <w:t xml:space="preserve">  "codIuv": "string",</w:t>
            </w:r>
          </w:p>
          <w:p w14:paraId="5E6E790B" w14:textId="77777777" w:rsidR="00CF376D" w:rsidRDefault="00CF376D" w:rsidP="00795D93">
            <w:r>
              <w:t xml:space="preserve">  "codIuf": "string",</w:t>
            </w:r>
          </w:p>
          <w:p w14:paraId="4F267EBA" w14:textId="77777777" w:rsidR="00CF376D" w:rsidRDefault="00CF376D" w:rsidP="00795D93">
            <w:r>
              <w:t xml:space="preserve">  "deNota": "string",</w:t>
            </w:r>
          </w:p>
          <w:p w14:paraId="12D87659" w14:textId="77777777" w:rsidR="00CF376D" w:rsidRDefault="00CF376D" w:rsidP="00795D93">
            <w:r>
              <w:t xml:space="preserve">  "flgNascosto": "boolean",</w:t>
            </w:r>
          </w:p>
          <w:p w14:paraId="1540E078" w14:textId="77777777" w:rsidR="00CF376D" w:rsidRDefault="00CF376D" w:rsidP="00795D93">
            <w:r>
              <w:t xml:space="preserve">  "rendicontazione": "boolean",</w:t>
            </w:r>
          </w:p>
          <w:p w14:paraId="74F00E8B" w14:textId="77777777" w:rsidR="00CF376D" w:rsidRDefault="00CF376D" w:rsidP="00795D93">
            <w:r>
              <w:t xml:space="preserve">  "tipoVisualizzazione": "string"</w:t>
            </w:r>
          </w:p>
          <w:p w14:paraId="386AD81E" w14:textId="77777777" w:rsidR="00CF376D" w:rsidRPr="006E29CF" w:rsidRDefault="00CF376D" w:rsidP="00795D93">
            <w:r>
              <w:t>}</w:t>
            </w:r>
          </w:p>
        </w:tc>
      </w:tr>
      <w:tr w:rsidR="00CF376D" w:rsidRPr="006E29CF" w14:paraId="4EC9950D" w14:textId="77777777" w:rsidTr="00795D93">
        <w:tc>
          <w:tcPr>
            <w:tcW w:w="1552" w:type="dxa"/>
          </w:tcPr>
          <w:p w14:paraId="57664567" w14:textId="77777777" w:rsidR="00CF376D" w:rsidRPr="006E29CF" w:rsidRDefault="00CF376D" w:rsidP="00795D93">
            <w:r w:rsidRPr="006E29CF">
              <w:lastRenderedPageBreak/>
              <w:t xml:space="preserve">Response </w:t>
            </w:r>
          </w:p>
        </w:tc>
        <w:tc>
          <w:tcPr>
            <w:tcW w:w="7798" w:type="dxa"/>
          </w:tcPr>
          <w:p w14:paraId="098160DB" w14:textId="77777777" w:rsidR="00CF376D" w:rsidRPr="006E29CF" w:rsidRDefault="00CF376D" w:rsidP="00795D93">
            <w:pPr>
              <w:rPr>
                <w:lang w:val="en-US"/>
              </w:rPr>
            </w:pPr>
            <w:r w:rsidRPr="006E29CF">
              <w:rPr>
                <w:lang w:val="en-US"/>
              </w:rPr>
              <w:t>{</w:t>
            </w:r>
          </w:p>
          <w:p w14:paraId="436D5C45"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w:t>
            </w:r>
            <w:r>
              <w:rPr>
                <w:lang w:val="en-US"/>
              </w:rPr>
              <w:t>ok</w:t>
            </w:r>
            <w:r w:rsidRPr="006E29CF">
              <w:rPr>
                <w:lang w:val="en-US"/>
              </w:rPr>
              <w:t>",</w:t>
            </w:r>
          </w:p>
          <w:p w14:paraId="55798B12"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w:t>
            </w:r>
            <w:r>
              <w:rPr>
                <w:lang w:val="en-US"/>
              </w:rPr>
              <w:t>Segnalazione inserita correttamente</w:t>
            </w:r>
            <w:r w:rsidRPr="006E29CF">
              <w:rPr>
                <w:lang w:val="en-US"/>
              </w:rPr>
              <w:t>"</w:t>
            </w:r>
          </w:p>
          <w:p w14:paraId="32D920BC" w14:textId="77777777" w:rsidR="00CF376D" w:rsidRPr="006E29CF" w:rsidRDefault="00CF376D" w:rsidP="00795D93">
            <w:r w:rsidRPr="006E29CF">
              <w:t>}</w:t>
            </w:r>
          </w:p>
        </w:tc>
      </w:tr>
      <w:tr w:rsidR="00CF376D" w:rsidRPr="006E29CF" w14:paraId="4A348E72" w14:textId="77777777" w:rsidTr="00795D93">
        <w:tc>
          <w:tcPr>
            <w:tcW w:w="1552" w:type="dxa"/>
          </w:tcPr>
          <w:p w14:paraId="2667FBE0" w14:textId="77777777" w:rsidR="00CF376D" w:rsidRPr="006E29CF" w:rsidRDefault="00CF376D" w:rsidP="00795D93">
            <w:r w:rsidRPr="006E29CF">
              <w:t xml:space="preserve">Fault Response </w:t>
            </w:r>
          </w:p>
        </w:tc>
        <w:tc>
          <w:tcPr>
            <w:tcW w:w="7798" w:type="dxa"/>
          </w:tcPr>
          <w:p w14:paraId="7E368648" w14:textId="77777777" w:rsidR="00CF376D" w:rsidRPr="006E29CF" w:rsidRDefault="00CF376D" w:rsidP="00795D93">
            <w:pPr>
              <w:rPr>
                <w:lang w:val="en-US"/>
              </w:rPr>
            </w:pPr>
            <w:r w:rsidRPr="006E29CF">
              <w:rPr>
                <w:lang w:val="en-US"/>
              </w:rPr>
              <w:t>{</w:t>
            </w:r>
          </w:p>
          <w:p w14:paraId="0CCA640E"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4B6D3624"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37C2E0BD" w14:textId="77777777" w:rsidR="00CF376D" w:rsidRPr="006E29CF" w:rsidRDefault="00CF376D" w:rsidP="00795D93">
            <w:r w:rsidRPr="006E29CF">
              <w:t>}</w:t>
            </w:r>
          </w:p>
        </w:tc>
      </w:tr>
    </w:tbl>
    <w:p w14:paraId="5D4998CF" w14:textId="77777777" w:rsidR="00CF376D" w:rsidRPr="006E29CF" w:rsidRDefault="00CF376D" w:rsidP="00CF376D"/>
    <w:p w14:paraId="6B781E87" w14:textId="77777777" w:rsidR="00CF376D" w:rsidRPr="006E29CF" w:rsidRDefault="00CF376D" w:rsidP="00CF376D">
      <w:pPr>
        <w:pStyle w:val="Titolo3"/>
        <w:rPr>
          <w:rStyle w:val="Enfasigrassetto"/>
          <w:b w:val="0"/>
        </w:rPr>
      </w:pPr>
      <w:bookmarkStart w:id="55" w:name="_Toc35537015"/>
      <w:bookmarkStart w:id="56" w:name="_Toc36042132"/>
      <w:r>
        <w:rPr>
          <w:rStyle w:val="Enfasigrassetto"/>
          <w:b w:val="0"/>
        </w:rPr>
        <w:t>Modifica Segnalazione</w:t>
      </w:r>
      <w:bookmarkEnd w:id="55"/>
      <w:bookmarkEnd w:id="56"/>
    </w:p>
    <w:tbl>
      <w:tblPr>
        <w:tblStyle w:val="TableGrid0"/>
        <w:tblW w:w="0" w:type="auto"/>
        <w:tblLook w:val="04A0" w:firstRow="1" w:lastRow="0" w:firstColumn="1" w:lastColumn="0" w:noHBand="0" w:noVBand="1"/>
      </w:tblPr>
      <w:tblGrid>
        <w:gridCol w:w="1552"/>
        <w:gridCol w:w="7798"/>
      </w:tblGrid>
      <w:tr w:rsidR="00CF376D" w:rsidRPr="006E29CF" w14:paraId="009892E4" w14:textId="77777777" w:rsidTr="00795D93">
        <w:tc>
          <w:tcPr>
            <w:tcW w:w="1552" w:type="dxa"/>
          </w:tcPr>
          <w:p w14:paraId="7A381F5E" w14:textId="77777777" w:rsidR="00CF376D" w:rsidRPr="006E29CF" w:rsidRDefault="00CF376D" w:rsidP="00795D93">
            <w:r>
              <w:t xml:space="preserve">Descrizione </w:t>
            </w:r>
            <w:r w:rsidRPr="006E29CF">
              <w:t>Servizio</w:t>
            </w:r>
          </w:p>
        </w:tc>
        <w:tc>
          <w:tcPr>
            <w:tcW w:w="7798" w:type="dxa"/>
          </w:tcPr>
          <w:p w14:paraId="561862F1" w14:textId="77777777" w:rsidR="00CF376D" w:rsidRPr="006E29CF" w:rsidRDefault="00CF376D" w:rsidP="00795D93">
            <w:r>
              <w:t>Modifica di una segnalazione.</w:t>
            </w:r>
          </w:p>
        </w:tc>
      </w:tr>
      <w:tr w:rsidR="00CF376D" w:rsidRPr="006E29CF" w14:paraId="52208239" w14:textId="77777777" w:rsidTr="00795D93">
        <w:tc>
          <w:tcPr>
            <w:tcW w:w="1552" w:type="dxa"/>
          </w:tcPr>
          <w:p w14:paraId="7847F869" w14:textId="77777777" w:rsidR="00CF376D" w:rsidRPr="006E29CF" w:rsidRDefault="00CF376D" w:rsidP="00795D93">
            <w:r w:rsidRPr="006E29CF">
              <w:t>Servizio</w:t>
            </w:r>
          </w:p>
        </w:tc>
        <w:tc>
          <w:tcPr>
            <w:tcW w:w="7798" w:type="dxa"/>
          </w:tcPr>
          <w:p w14:paraId="7C11CE33" w14:textId="77777777" w:rsidR="00CF376D" w:rsidRPr="002C3CAA" w:rsidRDefault="00CF376D" w:rsidP="00795D93">
            <w:r>
              <w:t>modifica</w:t>
            </w:r>
            <w:r w:rsidRPr="002C3CAA">
              <w:t>Segnalazione</w:t>
            </w:r>
          </w:p>
        </w:tc>
      </w:tr>
      <w:tr w:rsidR="00CF376D" w:rsidRPr="006E29CF" w14:paraId="74E8776B" w14:textId="77777777" w:rsidTr="00795D93">
        <w:tc>
          <w:tcPr>
            <w:tcW w:w="1552" w:type="dxa"/>
          </w:tcPr>
          <w:p w14:paraId="44309CBF" w14:textId="77777777" w:rsidR="00CF376D" w:rsidRPr="006E29CF" w:rsidRDefault="00CF376D" w:rsidP="00795D93">
            <w:r>
              <w:t>Tipo servizio</w:t>
            </w:r>
          </w:p>
        </w:tc>
        <w:tc>
          <w:tcPr>
            <w:tcW w:w="7798" w:type="dxa"/>
          </w:tcPr>
          <w:p w14:paraId="17FA35A3" w14:textId="77777777" w:rsidR="00CF376D" w:rsidRPr="00A24AB2" w:rsidRDefault="00CF376D" w:rsidP="00795D93">
            <w:r w:rsidRPr="00A24AB2">
              <w:t>REST</w:t>
            </w:r>
          </w:p>
        </w:tc>
      </w:tr>
      <w:tr w:rsidR="00CF376D" w:rsidRPr="006E29CF" w14:paraId="385F46DC" w14:textId="77777777" w:rsidTr="00795D93">
        <w:tc>
          <w:tcPr>
            <w:tcW w:w="1552" w:type="dxa"/>
          </w:tcPr>
          <w:p w14:paraId="153A2F79" w14:textId="77777777" w:rsidR="00CF376D" w:rsidRPr="006E29CF" w:rsidRDefault="00CF376D" w:rsidP="00795D93">
            <w:r w:rsidRPr="006E29CF">
              <w:t>Endpoint</w:t>
            </w:r>
          </w:p>
        </w:tc>
        <w:tc>
          <w:tcPr>
            <w:tcW w:w="7798" w:type="dxa"/>
          </w:tcPr>
          <w:p w14:paraId="743BE223" w14:textId="77777777" w:rsidR="00CF376D" w:rsidRPr="006E29CF" w:rsidRDefault="00CF376D" w:rsidP="00795D93">
            <w:r>
              <w:rPr>
                <w:rStyle w:val="Collegamentoipertestuale"/>
                <w:lang w:val="it-IT"/>
              </w:rPr>
              <w:t>/api/segnalazioni</w:t>
            </w:r>
          </w:p>
        </w:tc>
      </w:tr>
      <w:tr w:rsidR="00CF376D" w:rsidRPr="006E29CF" w14:paraId="7CE7E31A" w14:textId="77777777" w:rsidTr="00795D93">
        <w:tc>
          <w:tcPr>
            <w:tcW w:w="1552" w:type="dxa"/>
          </w:tcPr>
          <w:p w14:paraId="3A2E405C" w14:textId="77777777" w:rsidR="00CF376D" w:rsidRPr="006E29CF" w:rsidRDefault="00CF376D" w:rsidP="00795D93">
            <w:r w:rsidRPr="006E29CF">
              <w:t>Authentication</w:t>
            </w:r>
          </w:p>
        </w:tc>
        <w:tc>
          <w:tcPr>
            <w:tcW w:w="7798" w:type="dxa"/>
          </w:tcPr>
          <w:p w14:paraId="1B67EC7B" w14:textId="77777777" w:rsidR="00CF376D" w:rsidRPr="006E29CF" w:rsidRDefault="00CF376D" w:rsidP="00795D93">
            <w:r>
              <w:t>Not required</w:t>
            </w:r>
          </w:p>
        </w:tc>
      </w:tr>
      <w:tr w:rsidR="00CF376D" w:rsidRPr="006E29CF" w14:paraId="4DBC47C8" w14:textId="77777777" w:rsidTr="00795D93">
        <w:tc>
          <w:tcPr>
            <w:tcW w:w="1552" w:type="dxa"/>
          </w:tcPr>
          <w:p w14:paraId="67005407" w14:textId="77777777" w:rsidR="00CF376D" w:rsidRPr="006E29CF" w:rsidRDefault="00CF376D" w:rsidP="00795D93">
            <w:r w:rsidRPr="006E29CF">
              <w:t>Method</w:t>
            </w:r>
          </w:p>
        </w:tc>
        <w:tc>
          <w:tcPr>
            <w:tcW w:w="7798" w:type="dxa"/>
          </w:tcPr>
          <w:p w14:paraId="12A48CDA" w14:textId="77777777" w:rsidR="00CF376D" w:rsidRPr="006E29CF" w:rsidRDefault="00CF376D" w:rsidP="00795D93">
            <w:r>
              <w:t>PATCH</w:t>
            </w:r>
          </w:p>
        </w:tc>
      </w:tr>
      <w:tr w:rsidR="00CF376D" w:rsidRPr="006E29CF" w14:paraId="159F9472" w14:textId="77777777" w:rsidTr="00795D93">
        <w:tc>
          <w:tcPr>
            <w:tcW w:w="1552" w:type="dxa"/>
          </w:tcPr>
          <w:p w14:paraId="4B1AB386" w14:textId="77777777" w:rsidR="00CF376D" w:rsidRPr="006E29CF" w:rsidRDefault="00CF376D" w:rsidP="00795D93">
            <w:r w:rsidRPr="006E29CF">
              <w:t>Consumes</w:t>
            </w:r>
          </w:p>
        </w:tc>
        <w:tc>
          <w:tcPr>
            <w:tcW w:w="7798" w:type="dxa"/>
          </w:tcPr>
          <w:p w14:paraId="5A65FCC9" w14:textId="77777777" w:rsidR="00CF376D" w:rsidRPr="006E29CF" w:rsidRDefault="00CF376D" w:rsidP="00795D93">
            <w:r w:rsidRPr="006E29CF">
              <w:t>application/json</w:t>
            </w:r>
          </w:p>
        </w:tc>
      </w:tr>
      <w:tr w:rsidR="00CF376D" w:rsidRPr="006E29CF" w14:paraId="616BDE12" w14:textId="77777777" w:rsidTr="00795D93">
        <w:tc>
          <w:tcPr>
            <w:tcW w:w="1552" w:type="dxa"/>
          </w:tcPr>
          <w:p w14:paraId="260EA2B2" w14:textId="77777777" w:rsidR="00CF376D" w:rsidRPr="006E29CF" w:rsidRDefault="00CF376D" w:rsidP="00795D93">
            <w:r w:rsidRPr="006E29CF">
              <w:t>Produces</w:t>
            </w:r>
          </w:p>
        </w:tc>
        <w:tc>
          <w:tcPr>
            <w:tcW w:w="7798" w:type="dxa"/>
          </w:tcPr>
          <w:p w14:paraId="1A8452DE" w14:textId="77777777" w:rsidR="00CF376D" w:rsidRPr="006E29CF" w:rsidRDefault="00CF376D" w:rsidP="00795D93">
            <w:r w:rsidRPr="006E29CF">
              <w:t>application/json</w:t>
            </w:r>
          </w:p>
        </w:tc>
      </w:tr>
      <w:tr w:rsidR="00CF376D" w:rsidRPr="006E29CF" w14:paraId="46916F5F" w14:textId="77777777" w:rsidTr="00795D93">
        <w:tc>
          <w:tcPr>
            <w:tcW w:w="1552" w:type="dxa"/>
          </w:tcPr>
          <w:p w14:paraId="02334710" w14:textId="77777777" w:rsidR="00CF376D" w:rsidRPr="006E29CF" w:rsidRDefault="00CF376D" w:rsidP="00795D93">
            <w:r w:rsidRPr="006E29CF">
              <w:t xml:space="preserve">Payload </w:t>
            </w:r>
          </w:p>
        </w:tc>
        <w:tc>
          <w:tcPr>
            <w:tcW w:w="7798" w:type="dxa"/>
          </w:tcPr>
          <w:p w14:paraId="0439E138" w14:textId="77777777" w:rsidR="00CF376D" w:rsidRDefault="00CF376D" w:rsidP="00795D93">
            <w:r>
              <w:t>{</w:t>
            </w:r>
          </w:p>
          <w:p w14:paraId="3B81E1DC" w14:textId="77777777" w:rsidR="00CF376D" w:rsidRDefault="00CF376D" w:rsidP="00795D93">
            <w:r>
              <w:t xml:space="preserve">  "codIpa": "string",</w:t>
            </w:r>
          </w:p>
          <w:p w14:paraId="00C28E75" w14:textId="77777777" w:rsidR="00CF376D" w:rsidRDefault="00CF376D" w:rsidP="00795D93">
            <w:r>
              <w:t xml:space="preserve">  "idSegnalazione": "long",</w:t>
            </w:r>
          </w:p>
          <w:p w14:paraId="42DFC504" w14:textId="77777777" w:rsidR="00CF376D" w:rsidRDefault="00CF376D" w:rsidP="00795D93">
            <w:r>
              <w:t xml:space="preserve">  "classificazioneCompletezza": "string",</w:t>
            </w:r>
          </w:p>
          <w:p w14:paraId="1D96123B" w14:textId="77777777" w:rsidR="00CF376D" w:rsidRDefault="00CF376D" w:rsidP="00795D93">
            <w:r>
              <w:t xml:space="preserve">  "codIud": "string",</w:t>
            </w:r>
          </w:p>
          <w:p w14:paraId="21463654" w14:textId="77777777" w:rsidR="00CF376D" w:rsidRDefault="00CF376D" w:rsidP="00795D93">
            <w:r>
              <w:t xml:space="preserve">  "codIuv": "string",</w:t>
            </w:r>
          </w:p>
          <w:p w14:paraId="1D9F06A4" w14:textId="77777777" w:rsidR="00CF376D" w:rsidRDefault="00CF376D" w:rsidP="00795D93">
            <w:r>
              <w:t xml:space="preserve">  "codIuf": "string",</w:t>
            </w:r>
          </w:p>
          <w:p w14:paraId="78CE780C" w14:textId="77777777" w:rsidR="00CF376D" w:rsidRDefault="00CF376D" w:rsidP="00795D93">
            <w:r>
              <w:t xml:space="preserve">  "deNota": "string",</w:t>
            </w:r>
          </w:p>
          <w:p w14:paraId="23E06696" w14:textId="77777777" w:rsidR="00CF376D" w:rsidRDefault="00CF376D" w:rsidP="00795D93">
            <w:r>
              <w:t xml:space="preserve">  "flgNascosto": "boolean",</w:t>
            </w:r>
          </w:p>
          <w:p w14:paraId="72CC56A4" w14:textId="77777777" w:rsidR="00CF376D" w:rsidRDefault="00CF376D" w:rsidP="00795D93">
            <w:r>
              <w:t xml:space="preserve">  "rendicontazione": "boolean",</w:t>
            </w:r>
          </w:p>
          <w:p w14:paraId="2424BCBA" w14:textId="77777777" w:rsidR="00CF376D" w:rsidRDefault="00CF376D" w:rsidP="00795D93">
            <w:r>
              <w:t xml:space="preserve">  "tipoVisualizzazione": "string"</w:t>
            </w:r>
          </w:p>
          <w:p w14:paraId="3068FBD2" w14:textId="77777777" w:rsidR="00CF376D" w:rsidRPr="006E29CF" w:rsidRDefault="00CF376D" w:rsidP="00795D93">
            <w:r>
              <w:t>}</w:t>
            </w:r>
          </w:p>
        </w:tc>
      </w:tr>
      <w:tr w:rsidR="00CF376D" w:rsidRPr="006E29CF" w14:paraId="38E28FF0" w14:textId="77777777" w:rsidTr="00795D93">
        <w:tc>
          <w:tcPr>
            <w:tcW w:w="1552" w:type="dxa"/>
          </w:tcPr>
          <w:p w14:paraId="546A5F4F" w14:textId="77777777" w:rsidR="00CF376D" w:rsidRPr="006E29CF" w:rsidRDefault="00CF376D" w:rsidP="00795D93">
            <w:r w:rsidRPr="006E29CF">
              <w:t xml:space="preserve">Response </w:t>
            </w:r>
          </w:p>
        </w:tc>
        <w:tc>
          <w:tcPr>
            <w:tcW w:w="7798" w:type="dxa"/>
          </w:tcPr>
          <w:p w14:paraId="0FD744B3" w14:textId="77777777" w:rsidR="00CF376D" w:rsidRPr="006E29CF" w:rsidRDefault="00CF376D" w:rsidP="00795D93">
            <w:pPr>
              <w:rPr>
                <w:lang w:val="en-US"/>
              </w:rPr>
            </w:pPr>
            <w:r w:rsidRPr="006E29CF">
              <w:rPr>
                <w:lang w:val="en-US"/>
              </w:rPr>
              <w:t>{</w:t>
            </w:r>
          </w:p>
          <w:p w14:paraId="50734930"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w:t>
            </w:r>
            <w:r>
              <w:rPr>
                <w:lang w:val="en-US"/>
              </w:rPr>
              <w:t>ok</w:t>
            </w:r>
            <w:r w:rsidRPr="006E29CF">
              <w:rPr>
                <w:lang w:val="en-US"/>
              </w:rPr>
              <w:t>",</w:t>
            </w:r>
          </w:p>
          <w:p w14:paraId="71CB9F2F" w14:textId="77777777" w:rsidR="00CF376D" w:rsidRPr="006E29CF" w:rsidRDefault="00CF376D" w:rsidP="00795D93">
            <w:pPr>
              <w:rPr>
                <w:lang w:val="en-US"/>
              </w:rPr>
            </w:pPr>
            <w:r w:rsidRPr="006E29CF">
              <w:rPr>
                <w:lang w:val="en-US"/>
              </w:rPr>
              <w:lastRenderedPageBreak/>
              <w:t xml:space="preserve">  "error_desc"</w:t>
            </w:r>
            <w:r>
              <w:rPr>
                <w:lang w:val="en-US"/>
              </w:rPr>
              <w:t xml:space="preserve">: </w:t>
            </w:r>
            <w:r w:rsidRPr="006E29CF">
              <w:rPr>
                <w:lang w:val="en-US"/>
              </w:rPr>
              <w:t>"</w:t>
            </w:r>
            <w:r>
              <w:rPr>
                <w:lang w:val="en-US"/>
              </w:rPr>
              <w:t>Segnalazione modficata correttamente</w:t>
            </w:r>
            <w:r w:rsidRPr="006E29CF">
              <w:rPr>
                <w:lang w:val="en-US"/>
              </w:rPr>
              <w:t>"</w:t>
            </w:r>
          </w:p>
          <w:p w14:paraId="2BA6CBBB" w14:textId="77777777" w:rsidR="00CF376D" w:rsidRPr="006E29CF" w:rsidRDefault="00CF376D" w:rsidP="00795D93">
            <w:r w:rsidRPr="006E29CF">
              <w:t>}</w:t>
            </w:r>
          </w:p>
        </w:tc>
      </w:tr>
      <w:tr w:rsidR="00CF376D" w:rsidRPr="006E29CF" w14:paraId="6DC6CAFF" w14:textId="77777777" w:rsidTr="00795D93">
        <w:tc>
          <w:tcPr>
            <w:tcW w:w="1552" w:type="dxa"/>
          </w:tcPr>
          <w:p w14:paraId="66B8BD35" w14:textId="77777777" w:rsidR="00CF376D" w:rsidRPr="006E29CF" w:rsidRDefault="00CF376D" w:rsidP="00795D93">
            <w:r w:rsidRPr="006E29CF">
              <w:lastRenderedPageBreak/>
              <w:t xml:space="preserve">Fault Response </w:t>
            </w:r>
          </w:p>
        </w:tc>
        <w:tc>
          <w:tcPr>
            <w:tcW w:w="7798" w:type="dxa"/>
          </w:tcPr>
          <w:p w14:paraId="583F7DFB" w14:textId="77777777" w:rsidR="00CF376D" w:rsidRPr="006E29CF" w:rsidRDefault="00CF376D" w:rsidP="00795D93">
            <w:pPr>
              <w:rPr>
                <w:lang w:val="en-US"/>
              </w:rPr>
            </w:pPr>
            <w:r w:rsidRPr="006E29CF">
              <w:rPr>
                <w:lang w:val="en-US"/>
              </w:rPr>
              <w:t>{</w:t>
            </w:r>
          </w:p>
          <w:p w14:paraId="16D0FD53"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6A930548"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253E9AD6" w14:textId="77777777" w:rsidR="00CF376D" w:rsidRPr="006E29CF" w:rsidRDefault="00CF376D" w:rsidP="00795D93">
            <w:r w:rsidRPr="006E29CF">
              <w:t>}</w:t>
            </w:r>
          </w:p>
        </w:tc>
      </w:tr>
    </w:tbl>
    <w:p w14:paraId="7E668EDF" w14:textId="77777777" w:rsidR="00CF376D" w:rsidRDefault="00CF376D" w:rsidP="00CF376D"/>
    <w:p w14:paraId="3F83F321" w14:textId="77777777" w:rsidR="00CF376D" w:rsidRPr="006E29CF" w:rsidRDefault="00CF376D" w:rsidP="00CF376D"/>
    <w:p w14:paraId="4413050A" w14:textId="77777777" w:rsidR="00CF376D" w:rsidRPr="0073004D" w:rsidRDefault="00CF376D" w:rsidP="00CF376D">
      <w:pPr>
        <w:pStyle w:val="Titolo2"/>
        <w:rPr>
          <w:rStyle w:val="Enfasigrassetto"/>
        </w:rPr>
      </w:pPr>
      <w:bookmarkStart w:id="57" w:name="_Toc35537016"/>
      <w:bookmarkStart w:id="58" w:name="_Toc36042133"/>
      <w:r>
        <w:rPr>
          <w:rStyle w:val="Enfasigrassetto"/>
        </w:rPr>
        <w:t>Gestione Flussi</w:t>
      </w:r>
      <w:bookmarkEnd w:id="57"/>
      <w:bookmarkEnd w:id="58"/>
    </w:p>
    <w:p w14:paraId="28B5387C" w14:textId="77777777" w:rsidR="00CF376D" w:rsidRPr="006E29CF" w:rsidRDefault="00CF376D" w:rsidP="00CF376D"/>
    <w:p w14:paraId="4B44BD72" w14:textId="77777777" w:rsidR="00CF376D" w:rsidRPr="00217A0C" w:rsidRDefault="00CF376D" w:rsidP="00CF376D">
      <w:pPr>
        <w:pStyle w:val="Titolo3"/>
      </w:pPr>
      <w:bookmarkStart w:id="59" w:name="_Toc35537017"/>
      <w:bookmarkStart w:id="60" w:name="_Toc36042134"/>
      <w:r>
        <w:rPr>
          <w:rStyle w:val="Enfasigrassetto"/>
          <w:b w:val="0"/>
        </w:rPr>
        <w:t>Upload file Import RT / Rendicontazioni Pago PA / Giornali di Cassa</w:t>
      </w:r>
      <w:bookmarkEnd w:id="59"/>
      <w:bookmarkEnd w:id="60"/>
    </w:p>
    <w:tbl>
      <w:tblPr>
        <w:tblStyle w:val="TableGrid0"/>
        <w:tblW w:w="0" w:type="auto"/>
        <w:tblLook w:val="04A0" w:firstRow="1" w:lastRow="0" w:firstColumn="1" w:lastColumn="0" w:noHBand="0" w:noVBand="1"/>
      </w:tblPr>
      <w:tblGrid>
        <w:gridCol w:w="1552"/>
        <w:gridCol w:w="7798"/>
      </w:tblGrid>
      <w:tr w:rsidR="00CF376D" w:rsidRPr="006E29CF" w14:paraId="7B6FFC7B" w14:textId="77777777" w:rsidTr="00795D93">
        <w:tc>
          <w:tcPr>
            <w:tcW w:w="1552" w:type="dxa"/>
          </w:tcPr>
          <w:p w14:paraId="2724946F" w14:textId="77777777" w:rsidR="00CF376D" w:rsidRPr="006E29CF" w:rsidRDefault="00CF376D" w:rsidP="00795D93">
            <w:r>
              <w:t>Descrizione Servizio</w:t>
            </w:r>
          </w:p>
        </w:tc>
        <w:tc>
          <w:tcPr>
            <w:tcW w:w="7798" w:type="dxa"/>
          </w:tcPr>
          <w:p w14:paraId="415F2DE2" w14:textId="77777777" w:rsidR="00CF376D" w:rsidRDefault="00CF376D" w:rsidP="00795D93">
            <w:r w:rsidRPr="00366924">
              <w:t>Consente l’upload massivo di RT, Rendicontazioni Pago PA e Giornali di Cassa.</w:t>
            </w:r>
          </w:p>
        </w:tc>
      </w:tr>
      <w:tr w:rsidR="00CF376D" w:rsidRPr="006E29CF" w14:paraId="0ADE30D4" w14:textId="77777777" w:rsidTr="00795D93">
        <w:tc>
          <w:tcPr>
            <w:tcW w:w="1552" w:type="dxa"/>
          </w:tcPr>
          <w:p w14:paraId="12360288" w14:textId="77777777" w:rsidR="00CF376D" w:rsidRPr="006E29CF" w:rsidRDefault="00CF376D" w:rsidP="00795D93">
            <w:r w:rsidRPr="006E29CF">
              <w:t>Servizio</w:t>
            </w:r>
          </w:p>
        </w:tc>
        <w:tc>
          <w:tcPr>
            <w:tcW w:w="7798" w:type="dxa"/>
          </w:tcPr>
          <w:p w14:paraId="3D0BDB05" w14:textId="77777777" w:rsidR="00CF376D" w:rsidRPr="006E29CF" w:rsidRDefault="00CF376D" w:rsidP="00795D93">
            <w:r>
              <w:t>uploadFile</w:t>
            </w:r>
          </w:p>
        </w:tc>
      </w:tr>
      <w:tr w:rsidR="00CF376D" w:rsidRPr="006E29CF" w14:paraId="663D6CFB" w14:textId="77777777" w:rsidTr="00795D93">
        <w:tc>
          <w:tcPr>
            <w:tcW w:w="1552" w:type="dxa"/>
          </w:tcPr>
          <w:p w14:paraId="0903D89C" w14:textId="77777777" w:rsidR="00CF376D" w:rsidRPr="006E29CF" w:rsidRDefault="00CF376D" w:rsidP="00795D93">
            <w:r>
              <w:t>Tipo servizio</w:t>
            </w:r>
          </w:p>
        </w:tc>
        <w:tc>
          <w:tcPr>
            <w:tcW w:w="7798" w:type="dxa"/>
          </w:tcPr>
          <w:p w14:paraId="739996DC" w14:textId="77777777" w:rsidR="00CF376D" w:rsidRPr="00A24AB2" w:rsidRDefault="00CF376D" w:rsidP="00795D93">
            <w:r w:rsidRPr="00A24AB2">
              <w:t>REST</w:t>
            </w:r>
          </w:p>
        </w:tc>
      </w:tr>
      <w:tr w:rsidR="00CF376D" w:rsidRPr="006E29CF" w14:paraId="11F1BB62" w14:textId="77777777" w:rsidTr="00795D93">
        <w:tc>
          <w:tcPr>
            <w:tcW w:w="1552" w:type="dxa"/>
          </w:tcPr>
          <w:p w14:paraId="5D8ACB26" w14:textId="77777777" w:rsidR="00CF376D" w:rsidRPr="006E29CF" w:rsidRDefault="00CF376D" w:rsidP="00795D93">
            <w:r w:rsidRPr="006E29CF">
              <w:t>Endpoint</w:t>
            </w:r>
          </w:p>
        </w:tc>
        <w:tc>
          <w:tcPr>
            <w:tcW w:w="7798" w:type="dxa"/>
          </w:tcPr>
          <w:p w14:paraId="30A05536" w14:textId="77777777" w:rsidR="00CF376D" w:rsidRPr="006E29CF" w:rsidRDefault="00CF376D" w:rsidP="00795D93">
            <w:r>
              <w:rPr>
                <w:rStyle w:val="Collegamentoipertestuale"/>
                <w:lang w:val="it-IT"/>
              </w:rPr>
              <w:t>/api/c</w:t>
            </w:r>
            <w:r w:rsidRPr="005309D9">
              <w:rPr>
                <w:rStyle w:val="Collegamentoipertestuale"/>
                <w:lang w:val="it-IT"/>
              </w:rPr>
              <w:t>arica</w:t>
            </w:r>
            <w:r>
              <w:rPr>
                <w:rStyle w:val="Collegamentoipertestuale"/>
                <w:lang w:val="it-IT"/>
              </w:rPr>
              <w:t>/</w:t>
            </w:r>
            <w:r>
              <w:rPr>
                <w:rStyle w:val="Collegamentoipertestuale"/>
              </w:rPr>
              <w:t>uploadFile</w:t>
            </w:r>
          </w:p>
        </w:tc>
      </w:tr>
      <w:tr w:rsidR="00CF376D" w:rsidRPr="006E29CF" w14:paraId="16F04170" w14:textId="77777777" w:rsidTr="00795D93">
        <w:tc>
          <w:tcPr>
            <w:tcW w:w="1552" w:type="dxa"/>
          </w:tcPr>
          <w:p w14:paraId="01AE4C03" w14:textId="77777777" w:rsidR="00CF376D" w:rsidRPr="006E29CF" w:rsidRDefault="00CF376D" w:rsidP="00795D93">
            <w:r w:rsidRPr="006E29CF">
              <w:t>Authentication</w:t>
            </w:r>
          </w:p>
        </w:tc>
        <w:tc>
          <w:tcPr>
            <w:tcW w:w="7798" w:type="dxa"/>
          </w:tcPr>
          <w:p w14:paraId="16A6C56A" w14:textId="77777777" w:rsidR="00CF376D" w:rsidRPr="006E29CF" w:rsidRDefault="00CF376D" w:rsidP="00795D93">
            <w:r>
              <w:t>Not required</w:t>
            </w:r>
          </w:p>
        </w:tc>
      </w:tr>
      <w:tr w:rsidR="00CF376D" w:rsidRPr="006E29CF" w14:paraId="23B27289" w14:textId="77777777" w:rsidTr="00795D93">
        <w:tc>
          <w:tcPr>
            <w:tcW w:w="1552" w:type="dxa"/>
          </w:tcPr>
          <w:p w14:paraId="1A0B2C93" w14:textId="77777777" w:rsidR="00CF376D" w:rsidRPr="006E29CF" w:rsidRDefault="00CF376D" w:rsidP="00795D93">
            <w:r w:rsidRPr="006E29CF">
              <w:t>Method</w:t>
            </w:r>
          </w:p>
        </w:tc>
        <w:tc>
          <w:tcPr>
            <w:tcW w:w="7798" w:type="dxa"/>
          </w:tcPr>
          <w:p w14:paraId="39B9B06F" w14:textId="77777777" w:rsidR="00CF376D" w:rsidRPr="006E29CF" w:rsidRDefault="00CF376D" w:rsidP="00795D93">
            <w:r>
              <w:t>POST</w:t>
            </w:r>
          </w:p>
        </w:tc>
      </w:tr>
      <w:tr w:rsidR="00CF376D" w:rsidRPr="006E29CF" w14:paraId="241EC9A8" w14:textId="77777777" w:rsidTr="00795D93">
        <w:tc>
          <w:tcPr>
            <w:tcW w:w="1552" w:type="dxa"/>
          </w:tcPr>
          <w:p w14:paraId="0FE0ADF1" w14:textId="77777777" w:rsidR="00CF376D" w:rsidRPr="006E29CF" w:rsidRDefault="00CF376D" w:rsidP="00795D93">
            <w:r w:rsidRPr="006E29CF">
              <w:t>Consumes</w:t>
            </w:r>
          </w:p>
        </w:tc>
        <w:tc>
          <w:tcPr>
            <w:tcW w:w="7798" w:type="dxa"/>
          </w:tcPr>
          <w:p w14:paraId="397DA48F" w14:textId="77777777" w:rsidR="00CF376D" w:rsidRPr="006E29CF" w:rsidRDefault="00CF376D" w:rsidP="00795D93">
            <w:r w:rsidRPr="006E29CF">
              <w:t>application/</w:t>
            </w:r>
            <w:r>
              <w:rPr>
                <w:lang w:val="en-US"/>
              </w:rPr>
              <w:t xml:space="preserve"> x-zip-compressed</w:t>
            </w:r>
          </w:p>
        </w:tc>
      </w:tr>
      <w:tr w:rsidR="00CF376D" w:rsidRPr="006E29CF" w14:paraId="27D7857A" w14:textId="77777777" w:rsidTr="00795D93">
        <w:tc>
          <w:tcPr>
            <w:tcW w:w="1552" w:type="dxa"/>
          </w:tcPr>
          <w:p w14:paraId="4C2B055A" w14:textId="77777777" w:rsidR="00CF376D" w:rsidRPr="006E29CF" w:rsidRDefault="00CF376D" w:rsidP="00795D93">
            <w:r w:rsidRPr="006E29CF">
              <w:t>Produces</w:t>
            </w:r>
          </w:p>
        </w:tc>
        <w:tc>
          <w:tcPr>
            <w:tcW w:w="7798" w:type="dxa"/>
          </w:tcPr>
          <w:p w14:paraId="297926F0" w14:textId="77777777" w:rsidR="00CF376D" w:rsidRPr="006E29CF" w:rsidRDefault="00CF376D" w:rsidP="00795D93">
            <w:r w:rsidRPr="006E29CF">
              <w:t>application/json</w:t>
            </w:r>
          </w:p>
        </w:tc>
      </w:tr>
      <w:tr w:rsidR="00CF376D" w:rsidRPr="006E29CF" w14:paraId="064E3365" w14:textId="77777777" w:rsidTr="00795D93">
        <w:tc>
          <w:tcPr>
            <w:tcW w:w="1552" w:type="dxa"/>
          </w:tcPr>
          <w:p w14:paraId="12286D51" w14:textId="77777777" w:rsidR="00CF376D" w:rsidRPr="006E29CF" w:rsidRDefault="00CF376D" w:rsidP="00795D93">
            <w:r w:rsidRPr="006E29CF">
              <w:t xml:space="preserve">Payload </w:t>
            </w:r>
          </w:p>
        </w:tc>
        <w:tc>
          <w:tcPr>
            <w:tcW w:w="7798" w:type="dxa"/>
          </w:tcPr>
          <w:p w14:paraId="33F687A8" w14:textId="77777777" w:rsidR="00CF376D" w:rsidRPr="00366924" w:rsidRDefault="00CF376D" w:rsidP="00795D93">
            <w:pPr>
              <w:rPr>
                <w:lang w:val="en-US"/>
              </w:rPr>
            </w:pPr>
            <w:r w:rsidRPr="00366924">
              <w:rPr>
                <w:lang w:val="en-US"/>
              </w:rPr>
              <w:t>@RequestParam(required = true) String codIpa,</w:t>
            </w:r>
          </w:p>
          <w:p w14:paraId="13BEF999" w14:textId="77777777" w:rsidR="00CF376D" w:rsidRPr="00366924" w:rsidRDefault="00CF376D" w:rsidP="00795D93">
            <w:pPr>
              <w:rPr>
                <w:lang w:val="en-US"/>
              </w:rPr>
            </w:pPr>
            <w:r w:rsidRPr="00366924">
              <w:rPr>
                <w:lang w:val="en-US"/>
              </w:rPr>
              <w:t>@RequestParam(required = true) String tipoFlusso,</w:t>
            </w:r>
          </w:p>
          <w:p w14:paraId="207A1396" w14:textId="77777777" w:rsidR="00CF376D" w:rsidRPr="006E29CF" w:rsidRDefault="00CF376D" w:rsidP="00795D93">
            <w:r w:rsidRPr="00366924">
              <w:rPr>
                <w:lang w:val="en-US"/>
              </w:rPr>
              <w:t>@RequestParam("file") MultipartFile file</w:t>
            </w:r>
          </w:p>
        </w:tc>
      </w:tr>
      <w:tr w:rsidR="00CF376D" w:rsidRPr="006E29CF" w14:paraId="5A529C72" w14:textId="77777777" w:rsidTr="00795D93">
        <w:tc>
          <w:tcPr>
            <w:tcW w:w="1552" w:type="dxa"/>
          </w:tcPr>
          <w:p w14:paraId="01164B43" w14:textId="77777777" w:rsidR="00CF376D" w:rsidRPr="006E29CF" w:rsidRDefault="00CF376D" w:rsidP="00795D93">
            <w:r w:rsidRPr="006E29CF">
              <w:t xml:space="preserve">Response </w:t>
            </w:r>
          </w:p>
        </w:tc>
        <w:tc>
          <w:tcPr>
            <w:tcW w:w="7798" w:type="dxa"/>
          </w:tcPr>
          <w:p w14:paraId="4F520B34" w14:textId="77777777" w:rsidR="00CF376D" w:rsidRPr="006E29CF" w:rsidRDefault="00CF376D" w:rsidP="00795D93">
            <w:pPr>
              <w:rPr>
                <w:lang w:val="en-US"/>
              </w:rPr>
            </w:pPr>
            <w:r w:rsidRPr="006E29CF">
              <w:rPr>
                <w:lang w:val="en-US"/>
              </w:rPr>
              <w:t>{</w:t>
            </w:r>
          </w:p>
          <w:p w14:paraId="198496C5" w14:textId="77777777" w:rsidR="00CF376D" w:rsidRPr="006E29CF" w:rsidRDefault="00CF376D" w:rsidP="00795D93">
            <w:pPr>
              <w:rPr>
                <w:lang w:val="en-US"/>
              </w:rPr>
            </w:pPr>
            <w:r w:rsidRPr="006E29CF">
              <w:rPr>
                <w:lang w:val="en-US"/>
              </w:rPr>
              <w:t xml:space="preserve">  "status": "o</w:t>
            </w:r>
            <w:r>
              <w:rPr>
                <w:lang w:val="en-US"/>
              </w:rPr>
              <w:t>k</w:t>
            </w:r>
            <w:r w:rsidRPr="006E29CF">
              <w:rPr>
                <w:lang w:val="en-US"/>
              </w:rPr>
              <w:t>",</w:t>
            </w:r>
          </w:p>
          <w:p w14:paraId="0E98D072" w14:textId="77777777" w:rsidR="00CF376D" w:rsidRPr="006E29CF" w:rsidRDefault="00CF376D" w:rsidP="00795D93">
            <w:pPr>
              <w:rPr>
                <w:lang w:val="en-US"/>
              </w:rPr>
            </w:pPr>
            <w:r w:rsidRPr="006E29CF">
              <w:rPr>
                <w:lang w:val="en-US"/>
              </w:rPr>
              <w:t xml:space="preserve">  "desc": "</w:t>
            </w:r>
            <w:r>
              <w:rPr>
                <w:lang w:val="en-US"/>
              </w:rPr>
              <w:t xml:space="preserve"> Upload Success</w:t>
            </w:r>
            <w:r w:rsidRPr="006E29CF">
              <w:rPr>
                <w:lang w:val="en-US"/>
              </w:rPr>
              <w:t>"</w:t>
            </w:r>
          </w:p>
          <w:p w14:paraId="178166D4" w14:textId="77777777" w:rsidR="00CF376D" w:rsidRPr="006E29CF" w:rsidRDefault="00CF376D" w:rsidP="00795D93">
            <w:r w:rsidRPr="006E29CF">
              <w:t>}</w:t>
            </w:r>
          </w:p>
        </w:tc>
      </w:tr>
      <w:tr w:rsidR="00CF376D" w:rsidRPr="006E29CF" w14:paraId="315E77CF" w14:textId="77777777" w:rsidTr="00795D93">
        <w:tc>
          <w:tcPr>
            <w:tcW w:w="1552" w:type="dxa"/>
          </w:tcPr>
          <w:p w14:paraId="2E489B8E" w14:textId="77777777" w:rsidR="00CF376D" w:rsidRPr="006E29CF" w:rsidRDefault="00CF376D" w:rsidP="00795D93">
            <w:r w:rsidRPr="006E29CF">
              <w:t xml:space="preserve">Fault Response </w:t>
            </w:r>
          </w:p>
        </w:tc>
        <w:tc>
          <w:tcPr>
            <w:tcW w:w="7798" w:type="dxa"/>
          </w:tcPr>
          <w:p w14:paraId="32845DC5" w14:textId="77777777" w:rsidR="00CF376D" w:rsidRPr="006E29CF" w:rsidRDefault="00CF376D" w:rsidP="00795D93">
            <w:pPr>
              <w:rPr>
                <w:lang w:val="en-US"/>
              </w:rPr>
            </w:pPr>
            <w:r w:rsidRPr="006E29CF">
              <w:rPr>
                <w:lang w:val="en-US"/>
              </w:rPr>
              <w:t>{</w:t>
            </w:r>
          </w:p>
          <w:p w14:paraId="1B0E1779"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06A74CAF"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5B35933D" w14:textId="77777777" w:rsidR="00CF376D" w:rsidRPr="006E29CF" w:rsidRDefault="00CF376D" w:rsidP="00795D93">
            <w:r w:rsidRPr="006E29CF">
              <w:t>}</w:t>
            </w:r>
          </w:p>
        </w:tc>
      </w:tr>
    </w:tbl>
    <w:p w14:paraId="10270237" w14:textId="77777777" w:rsidR="00CF376D" w:rsidRDefault="00CF376D" w:rsidP="00CF376D">
      <w:pPr>
        <w:rPr>
          <w:lang w:val="en-US"/>
        </w:rPr>
      </w:pPr>
    </w:p>
    <w:p w14:paraId="438CAC6E" w14:textId="77777777" w:rsidR="00CF376D" w:rsidRDefault="00CF376D" w:rsidP="00CF376D">
      <w:pPr>
        <w:rPr>
          <w:lang w:val="en-US"/>
        </w:rPr>
      </w:pPr>
    </w:p>
    <w:p w14:paraId="06BFD780" w14:textId="77777777" w:rsidR="00CF376D" w:rsidRPr="008A72F3" w:rsidRDefault="00CF376D" w:rsidP="00CF376D">
      <w:pPr>
        <w:pStyle w:val="Titolo3"/>
      </w:pPr>
      <w:bookmarkStart w:id="61" w:name="_Toc35537018"/>
      <w:bookmarkStart w:id="62" w:name="_Toc36042135"/>
      <w:r>
        <w:rPr>
          <w:rStyle w:val="Enfasigrassetto"/>
          <w:b w:val="0"/>
        </w:rPr>
        <w:t>Importa massivo RT / Rendicontazioni Pago PA / Giornali di Cassa</w:t>
      </w:r>
      <w:bookmarkEnd w:id="61"/>
      <w:bookmarkEnd w:id="62"/>
    </w:p>
    <w:tbl>
      <w:tblPr>
        <w:tblStyle w:val="TableGrid0"/>
        <w:tblW w:w="0" w:type="auto"/>
        <w:tblLook w:val="04A0" w:firstRow="1" w:lastRow="0" w:firstColumn="1" w:lastColumn="0" w:noHBand="0" w:noVBand="1"/>
      </w:tblPr>
      <w:tblGrid>
        <w:gridCol w:w="1552"/>
        <w:gridCol w:w="7798"/>
      </w:tblGrid>
      <w:tr w:rsidR="00CF376D" w:rsidRPr="006E29CF" w14:paraId="56734C03" w14:textId="77777777" w:rsidTr="00795D93">
        <w:tc>
          <w:tcPr>
            <w:tcW w:w="1552" w:type="dxa"/>
          </w:tcPr>
          <w:p w14:paraId="08BAED52" w14:textId="77777777" w:rsidR="00CF376D" w:rsidRPr="006E29CF" w:rsidRDefault="00CF376D" w:rsidP="00795D93">
            <w:r>
              <w:t xml:space="preserve">Descrizione </w:t>
            </w:r>
            <w:r w:rsidRPr="006E29CF">
              <w:t>Servizio</w:t>
            </w:r>
          </w:p>
        </w:tc>
        <w:tc>
          <w:tcPr>
            <w:tcW w:w="7798" w:type="dxa"/>
          </w:tcPr>
          <w:p w14:paraId="062F0F86" w14:textId="77777777" w:rsidR="00CF376D" w:rsidRPr="006E29CF" w:rsidRDefault="00CF376D" w:rsidP="00795D93">
            <w:r w:rsidRPr="00366924">
              <w:t>Consente di caricare dati correlati all’upload massivo di RT, Rendicontazioni Pago PA e Giornali di Cassa.</w:t>
            </w:r>
          </w:p>
        </w:tc>
      </w:tr>
      <w:tr w:rsidR="00CF376D" w:rsidRPr="006E29CF" w14:paraId="14AF2102" w14:textId="77777777" w:rsidTr="00795D93">
        <w:tc>
          <w:tcPr>
            <w:tcW w:w="1552" w:type="dxa"/>
          </w:tcPr>
          <w:p w14:paraId="2038021B" w14:textId="77777777" w:rsidR="00CF376D" w:rsidRPr="006E29CF" w:rsidRDefault="00CF376D" w:rsidP="00795D93">
            <w:r w:rsidRPr="006E29CF">
              <w:t>Servizio</w:t>
            </w:r>
          </w:p>
        </w:tc>
        <w:tc>
          <w:tcPr>
            <w:tcW w:w="7798" w:type="dxa"/>
          </w:tcPr>
          <w:p w14:paraId="1FB598AE" w14:textId="77777777" w:rsidR="00CF376D" w:rsidRPr="001C095D" w:rsidRDefault="00CF376D" w:rsidP="00795D93">
            <w:r w:rsidRPr="001C095D">
              <w:t>getFlussiUpload</w:t>
            </w:r>
          </w:p>
        </w:tc>
      </w:tr>
      <w:tr w:rsidR="00CF376D" w:rsidRPr="006E29CF" w14:paraId="062931E9" w14:textId="77777777" w:rsidTr="00795D93">
        <w:tc>
          <w:tcPr>
            <w:tcW w:w="1552" w:type="dxa"/>
          </w:tcPr>
          <w:p w14:paraId="1D91FC61" w14:textId="77777777" w:rsidR="00CF376D" w:rsidRPr="006E29CF" w:rsidRDefault="00CF376D" w:rsidP="00795D93">
            <w:r>
              <w:t>Tipo servizio</w:t>
            </w:r>
          </w:p>
        </w:tc>
        <w:tc>
          <w:tcPr>
            <w:tcW w:w="7798" w:type="dxa"/>
          </w:tcPr>
          <w:p w14:paraId="048BE6FD" w14:textId="77777777" w:rsidR="00CF376D" w:rsidRPr="00A24AB2" w:rsidRDefault="00CF376D" w:rsidP="00795D93">
            <w:r w:rsidRPr="00A24AB2">
              <w:t>REST</w:t>
            </w:r>
          </w:p>
        </w:tc>
      </w:tr>
      <w:tr w:rsidR="00CF376D" w:rsidRPr="006E29CF" w14:paraId="2468AE2D" w14:textId="77777777" w:rsidTr="00795D93">
        <w:tc>
          <w:tcPr>
            <w:tcW w:w="1552" w:type="dxa"/>
          </w:tcPr>
          <w:p w14:paraId="756C5B62" w14:textId="77777777" w:rsidR="00CF376D" w:rsidRPr="006E29CF" w:rsidRDefault="00CF376D" w:rsidP="00795D93">
            <w:r w:rsidRPr="006E29CF">
              <w:t>Endpoint</w:t>
            </w:r>
          </w:p>
        </w:tc>
        <w:tc>
          <w:tcPr>
            <w:tcW w:w="7798" w:type="dxa"/>
          </w:tcPr>
          <w:p w14:paraId="58FAB117" w14:textId="77777777" w:rsidR="00CF376D" w:rsidRPr="006E29CF" w:rsidRDefault="00CF376D" w:rsidP="00795D93">
            <w:r>
              <w:rPr>
                <w:rStyle w:val="Collegamentoipertestuale"/>
                <w:lang w:val="it-IT"/>
              </w:rPr>
              <w:t>/api/c</w:t>
            </w:r>
            <w:r w:rsidRPr="005309D9">
              <w:rPr>
                <w:rStyle w:val="Collegamentoipertestuale"/>
                <w:lang w:val="it-IT"/>
              </w:rPr>
              <w:t>arica</w:t>
            </w:r>
            <w:r>
              <w:rPr>
                <w:rStyle w:val="Collegamentoipertestuale"/>
                <w:lang w:val="it-IT"/>
              </w:rPr>
              <w:t>/u</w:t>
            </w:r>
            <w:r w:rsidRPr="001C095D">
              <w:rPr>
                <w:rStyle w:val="Collegamentoipertestuale"/>
              </w:rPr>
              <w:t>pload</w:t>
            </w:r>
            <w:r>
              <w:rPr>
                <w:rStyle w:val="Collegamentoipertestuale"/>
              </w:rPr>
              <w:t>Flusso</w:t>
            </w:r>
          </w:p>
        </w:tc>
      </w:tr>
      <w:tr w:rsidR="00CF376D" w:rsidRPr="006E29CF" w14:paraId="7B950259" w14:textId="77777777" w:rsidTr="00795D93">
        <w:tc>
          <w:tcPr>
            <w:tcW w:w="1552" w:type="dxa"/>
          </w:tcPr>
          <w:p w14:paraId="5EEEC0A0" w14:textId="77777777" w:rsidR="00CF376D" w:rsidRPr="006E29CF" w:rsidRDefault="00CF376D" w:rsidP="00795D93">
            <w:r w:rsidRPr="006E29CF">
              <w:lastRenderedPageBreak/>
              <w:t>Authentication</w:t>
            </w:r>
          </w:p>
        </w:tc>
        <w:tc>
          <w:tcPr>
            <w:tcW w:w="7798" w:type="dxa"/>
          </w:tcPr>
          <w:p w14:paraId="08609085" w14:textId="77777777" w:rsidR="00CF376D" w:rsidRPr="006E29CF" w:rsidRDefault="00CF376D" w:rsidP="00795D93">
            <w:r>
              <w:t>Not required</w:t>
            </w:r>
          </w:p>
        </w:tc>
      </w:tr>
      <w:tr w:rsidR="00CF376D" w:rsidRPr="006E29CF" w14:paraId="4431A93F" w14:textId="77777777" w:rsidTr="00795D93">
        <w:tc>
          <w:tcPr>
            <w:tcW w:w="1552" w:type="dxa"/>
          </w:tcPr>
          <w:p w14:paraId="1E880DD7" w14:textId="77777777" w:rsidR="00CF376D" w:rsidRPr="006E29CF" w:rsidRDefault="00CF376D" w:rsidP="00795D93">
            <w:r w:rsidRPr="006E29CF">
              <w:t>Method</w:t>
            </w:r>
          </w:p>
        </w:tc>
        <w:tc>
          <w:tcPr>
            <w:tcW w:w="7798" w:type="dxa"/>
          </w:tcPr>
          <w:p w14:paraId="6487AE2C" w14:textId="77777777" w:rsidR="00CF376D" w:rsidRPr="006E29CF" w:rsidRDefault="00CF376D" w:rsidP="00795D93">
            <w:r>
              <w:t>POST</w:t>
            </w:r>
          </w:p>
        </w:tc>
      </w:tr>
      <w:tr w:rsidR="00CF376D" w:rsidRPr="006E29CF" w14:paraId="6BD54E92" w14:textId="77777777" w:rsidTr="00795D93">
        <w:tc>
          <w:tcPr>
            <w:tcW w:w="1552" w:type="dxa"/>
          </w:tcPr>
          <w:p w14:paraId="4036B8DE" w14:textId="77777777" w:rsidR="00CF376D" w:rsidRPr="006E29CF" w:rsidRDefault="00CF376D" w:rsidP="00795D93">
            <w:r w:rsidRPr="006E29CF">
              <w:t>Consumes</w:t>
            </w:r>
          </w:p>
        </w:tc>
        <w:tc>
          <w:tcPr>
            <w:tcW w:w="7798" w:type="dxa"/>
          </w:tcPr>
          <w:p w14:paraId="0E5EF478" w14:textId="77777777" w:rsidR="00CF376D" w:rsidRPr="006E29CF" w:rsidRDefault="00CF376D" w:rsidP="00795D93">
            <w:r w:rsidRPr="006E29CF">
              <w:t>application/json</w:t>
            </w:r>
          </w:p>
        </w:tc>
      </w:tr>
      <w:tr w:rsidR="00CF376D" w:rsidRPr="006E29CF" w14:paraId="2436DE9B" w14:textId="77777777" w:rsidTr="00795D93">
        <w:tc>
          <w:tcPr>
            <w:tcW w:w="1552" w:type="dxa"/>
          </w:tcPr>
          <w:p w14:paraId="713432F8" w14:textId="77777777" w:rsidR="00CF376D" w:rsidRPr="006E29CF" w:rsidRDefault="00CF376D" w:rsidP="00795D93">
            <w:r w:rsidRPr="006E29CF">
              <w:t>Produces</w:t>
            </w:r>
          </w:p>
        </w:tc>
        <w:tc>
          <w:tcPr>
            <w:tcW w:w="7798" w:type="dxa"/>
          </w:tcPr>
          <w:p w14:paraId="7A943EB7" w14:textId="77777777" w:rsidR="00CF376D" w:rsidRPr="006E29CF" w:rsidRDefault="00CF376D" w:rsidP="00795D93">
            <w:r w:rsidRPr="006E29CF">
              <w:t>application/json</w:t>
            </w:r>
          </w:p>
        </w:tc>
      </w:tr>
      <w:tr w:rsidR="00CF376D" w:rsidRPr="006E29CF" w14:paraId="69DF338F" w14:textId="77777777" w:rsidTr="00795D93">
        <w:tc>
          <w:tcPr>
            <w:tcW w:w="1552" w:type="dxa"/>
          </w:tcPr>
          <w:p w14:paraId="680697FA" w14:textId="77777777" w:rsidR="00CF376D" w:rsidRPr="006E29CF" w:rsidRDefault="00CF376D" w:rsidP="00795D93">
            <w:r w:rsidRPr="006E29CF">
              <w:t xml:space="preserve">Payload </w:t>
            </w:r>
          </w:p>
        </w:tc>
        <w:tc>
          <w:tcPr>
            <w:tcW w:w="7798" w:type="dxa"/>
          </w:tcPr>
          <w:p w14:paraId="60015073" w14:textId="77777777" w:rsidR="00CF376D" w:rsidRPr="006E29CF" w:rsidRDefault="00CF376D" w:rsidP="00795D93">
            <w:pPr>
              <w:rPr>
                <w:lang w:val="en-US"/>
              </w:rPr>
            </w:pPr>
            <w:r w:rsidRPr="006E29CF">
              <w:rPr>
                <w:lang w:val="en-US"/>
              </w:rPr>
              <w:t>{</w:t>
            </w:r>
          </w:p>
          <w:p w14:paraId="2D782492" w14:textId="77777777" w:rsidR="00CF376D" w:rsidRPr="00CA15B5" w:rsidRDefault="00CF376D" w:rsidP="00795D93">
            <w:pPr>
              <w:rPr>
                <w:lang w:val="en-US"/>
              </w:rPr>
            </w:pPr>
            <w:r w:rsidRPr="00CA15B5">
              <w:rPr>
                <w:lang w:val="en-US"/>
              </w:rPr>
              <w:t>"esito": "String",</w:t>
            </w:r>
          </w:p>
          <w:p w14:paraId="751FB1E1" w14:textId="77777777" w:rsidR="00CF376D" w:rsidRPr="00CA15B5" w:rsidRDefault="00CF376D" w:rsidP="00795D93">
            <w:pPr>
              <w:rPr>
                <w:lang w:val="en-US"/>
              </w:rPr>
            </w:pPr>
            <w:r w:rsidRPr="00CA15B5">
              <w:rPr>
                <w:lang w:val="en-US"/>
              </w:rPr>
              <w:t>"nomeFile": "String",</w:t>
            </w:r>
          </w:p>
          <w:p w14:paraId="5BF7F175" w14:textId="77777777" w:rsidR="00CF376D" w:rsidRPr="00CA15B5" w:rsidRDefault="00CF376D" w:rsidP="00795D93">
            <w:pPr>
              <w:rPr>
                <w:lang w:val="en-US"/>
              </w:rPr>
            </w:pPr>
            <w:r w:rsidRPr="00CA15B5">
              <w:rPr>
                <w:lang w:val="en-US"/>
              </w:rPr>
              <w:t>"dimensioneFile": "Long",</w:t>
            </w:r>
          </w:p>
          <w:p w14:paraId="51F704EC" w14:textId="77777777" w:rsidR="00CF376D" w:rsidRPr="00CA15B5" w:rsidRDefault="00CF376D" w:rsidP="00795D93">
            <w:pPr>
              <w:rPr>
                <w:lang w:val="en-US"/>
              </w:rPr>
            </w:pPr>
            <w:r w:rsidRPr="00CA15B5">
              <w:rPr>
                <w:lang w:val="en-US"/>
              </w:rPr>
              <w:t>"codRequestToken": "String",</w:t>
            </w:r>
          </w:p>
          <w:p w14:paraId="0C84AF66" w14:textId="77777777" w:rsidR="00CF376D" w:rsidRPr="00CA15B5" w:rsidRDefault="00CF376D" w:rsidP="00795D93">
            <w:pPr>
              <w:rPr>
                <w:lang w:val="en-US"/>
              </w:rPr>
            </w:pPr>
            <w:r w:rsidRPr="00CA15B5">
              <w:rPr>
                <w:lang w:val="en-US"/>
              </w:rPr>
              <w:t>"cod_identificativo_flusso": "String",</w:t>
            </w:r>
          </w:p>
          <w:p w14:paraId="5949917A" w14:textId="77777777" w:rsidR="00CF376D" w:rsidRPr="00CA15B5" w:rsidRDefault="00CF376D" w:rsidP="00795D93">
            <w:pPr>
              <w:rPr>
                <w:lang w:val="en-US"/>
              </w:rPr>
            </w:pPr>
            <w:r w:rsidRPr="00CA15B5">
              <w:rPr>
                <w:lang w:val="en-US"/>
              </w:rPr>
              <w:t>"dt_data_ora_flusso": "String",</w:t>
            </w:r>
          </w:p>
          <w:p w14:paraId="765EE2B6" w14:textId="77777777" w:rsidR="00CF376D" w:rsidRPr="00CA15B5" w:rsidRDefault="00CF376D" w:rsidP="00795D93">
            <w:pPr>
              <w:rPr>
                <w:lang w:val="en-US"/>
              </w:rPr>
            </w:pPr>
            <w:r w:rsidRPr="00CA15B5">
              <w:rPr>
                <w:lang w:val="en-US"/>
              </w:rPr>
              <w:t>"cod_identificativo_univoco_regolamento": "String",</w:t>
            </w:r>
          </w:p>
          <w:p w14:paraId="312C67D0" w14:textId="77777777" w:rsidR="00CF376D" w:rsidRPr="00CA15B5" w:rsidRDefault="00CF376D" w:rsidP="00795D93">
            <w:pPr>
              <w:rPr>
                <w:lang w:val="en-US"/>
              </w:rPr>
            </w:pPr>
            <w:r w:rsidRPr="00CA15B5">
              <w:rPr>
                <w:lang w:val="en-US"/>
              </w:rPr>
              <w:t>"dt_data_regolamento": "String",</w:t>
            </w:r>
          </w:p>
          <w:p w14:paraId="0F976E9B" w14:textId="77777777" w:rsidR="00CF376D" w:rsidRPr="00CA15B5" w:rsidRDefault="00CF376D" w:rsidP="00795D93">
            <w:pPr>
              <w:rPr>
                <w:lang w:val="en-US"/>
              </w:rPr>
            </w:pPr>
            <w:r w:rsidRPr="00CA15B5">
              <w:rPr>
                <w:lang w:val="en-US"/>
              </w:rPr>
              <w:t>"num_importo_totale_pagamenti": "String",</w:t>
            </w:r>
          </w:p>
          <w:p w14:paraId="3F7AF432" w14:textId="77777777" w:rsidR="00CF376D" w:rsidRPr="00CA15B5" w:rsidRDefault="00CF376D" w:rsidP="00795D93">
            <w:pPr>
              <w:rPr>
                <w:lang w:val="en-US"/>
              </w:rPr>
            </w:pPr>
            <w:r w:rsidRPr="00CA15B5">
              <w:rPr>
                <w:lang w:val="en-US"/>
              </w:rPr>
              <w:t>"de_anno_bolletta": "String",</w:t>
            </w:r>
          </w:p>
          <w:p w14:paraId="6AF6EB5E" w14:textId="77777777" w:rsidR="00CF376D" w:rsidRPr="00CA15B5" w:rsidRDefault="00CF376D" w:rsidP="00795D93">
            <w:pPr>
              <w:rPr>
                <w:lang w:val="en-US"/>
              </w:rPr>
            </w:pPr>
            <w:r w:rsidRPr="00CA15B5">
              <w:rPr>
                <w:lang w:val="en-US"/>
              </w:rPr>
              <w:t>"cod_bolletta": "String",</w:t>
            </w:r>
          </w:p>
          <w:p w14:paraId="1DB060BF" w14:textId="77777777" w:rsidR="00CF376D" w:rsidRPr="00CA15B5" w:rsidRDefault="00CF376D" w:rsidP="00795D93">
            <w:pPr>
              <w:rPr>
                <w:lang w:val="en-US"/>
              </w:rPr>
            </w:pPr>
            <w:r w:rsidRPr="00CA15B5">
              <w:rPr>
                <w:lang w:val="en-US"/>
              </w:rPr>
              <w:t>"dt_contabile": "String",</w:t>
            </w:r>
          </w:p>
          <w:p w14:paraId="127C52EF" w14:textId="77777777" w:rsidR="00CF376D" w:rsidRPr="00CA15B5" w:rsidRDefault="00CF376D" w:rsidP="00795D93">
            <w:pPr>
              <w:rPr>
                <w:lang w:val="en-US"/>
              </w:rPr>
            </w:pPr>
            <w:r w:rsidRPr="00CA15B5">
              <w:rPr>
                <w:lang w:val="en-US"/>
              </w:rPr>
              <w:t>"de_denominazione": "String",</w:t>
            </w:r>
          </w:p>
          <w:p w14:paraId="4686629B" w14:textId="77777777" w:rsidR="00CF376D" w:rsidRPr="00CA15B5" w:rsidRDefault="00CF376D" w:rsidP="00795D93">
            <w:pPr>
              <w:rPr>
                <w:lang w:val="en-US"/>
              </w:rPr>
            </w:pPr>
            <w:r w:rsidRPr="00CA15B5">
              <w:rPr>
                <w:lang w:val="en-US"/>
              </w:rPr>
              <w:t>"de_causale": "String",</w:t>
            </w:r>
          </w:p>
          <w:p w14:paraId="2C81AE99" w14:textId="77777777" w:rsidR="00CF376D" w:rsidRPr="00CA15B5" w:rsidRDefault="00CF376D" w:rsidP="00795D93">
            <w:pPr>
              <w:rPr>
                <w:lang w:val="en-US"/>
              </w:rPr>
            </w:pPr>
            <w:r w:rsidRPr="00CA15B5">
              <w:rPr>
                <w:lang w:val="en-US"/>
              </w:rPr>
              <w:t>"num_importo": "String",</w:t>
            </w:r>
          </w:p>
          <w:p w14:paraId="0613F8B4" w14:textId="77777777" w:rsidR="00CF376D" w:rsidRDefault="00CF376D" w:rsidP="00795D93">
            <w:pPr>
              <w:rPr>
                <w:lang w:val="en-US"/>
              </w:rPr>
            </w:pPr>
            <w:r w:rsidRPr="00CA15B5">
              <w:rPr>
                <w:lang w:val="en-US"/>
              </w:rPr>
              <w:t xml:space="preserve">"dt_valuta": "String" </w:t>
            </w:r>
          </w:p>
          <w:p w14:paraId="4738D20E" w14:textId="77777777" w:rsidR="00CF376D" w:rsidRPr="006E29CF" w:rsidRDefault="00CF376D" w:rsidP="00795D93">
            <w:r w:rsidRPr="006E29CF">
              <w:t>}</w:t>
            </w:r>
          </w:p>
        </w:tc>
      </w:tr>
      <w:tr w:rsidR="00CF376D" w:rsidRPr="006E29CF" w14:paraId="4E1FB828" w14:textId="77777777" w:rsidTr="00795D93">
        <w:tc>
          <w:tcPr>
            <w:tcW w:w="1552" w:type="dxa"/>
          </w:tcPr>
          <w:p w14:paraId="32C9D1F0" w14:textId="77777777" w:rsidR="00CF376D" w:rsidRPr="006E29CF" w:rsidRDefault="00CF376D" w:rsidP="00795D93">
            <w:r w:rsidRPr="006E29CF">
              <w:t xml:space="preserve">Response </w:t>
            </w:r>
          </w:p>
        </w:tc>
        <w:tc>
          <w:tcPr>
            <w:tcW w:w="7798" w:type="dxa"/>
          </w:tcPr>
          <w:p w14:paraId="0387A7A1" w14:textId="77777777" w:rsidR="00CF376D" w:rsidRPr="006E29CF" w:rsidRDefault="00CF376D" w:rsidP="00795D93">
            <w:pPr>
              <w:rPr>
                <w:lang w:val="en-US"/>
              </w:rPr>
            </w:pPr>
            <w:r w:rsidRPr="006E29CF">
              <w:rPr>
                <w:lang w:val="en-US"/>
              </w:rPr>
              <w:t>{</w:t>
            </w:r>
          </w:p>
          <w:p w14:paraId="06366AE3" w14:textId="77777777" w:rsidR="00CF376D" w:rsidRPr="006E29CF" w:rsidRDefault="00CF376D" w:rsidP="00795D93">
            <w:pPr>
              <w:rPr>
                <w:lang w:val="en-US"/>
              </w:rPr>
            </w:pPr>
            <w:r w:rsidRPr="006E29CF">
              <w:rPr>
                <w:lang w:val="en-US"/>
              </w:rPr>
              <w:t xml:space="preserve">  "status": "o</w:t>
            </w:r>
            <w:r>
              <w:rPr>
                <w:lang w:val="en-US"/>
              </w:rPr>
              <w:t>k</w:t>
            </w:r>
            <w:r w:rsidRPr="006E29CF">
              <w:rPr>
                <w:lang w:val="en-US"/>
              </w:rPr>
              <w:t>",</w:t>
            </w:r>
          </w:p>
          <w:p w14:paraId="70AF3E0F" w14:textId="77777777" w:rsidR="00CF376D" w:rsidRPr="006E29CF" w:rsidRDefault="00CF376D" w:rsidP="00795D93">
            <w:pPr>
              <w:rPr>
                <w:lang w:val="en-US"/>
              </w:rPr>
            </w:pPr>
            <w:r w:rsidRPr="006E29CF">
              <w:rPr>
                <w:lang w:val="en-US"/>
              </w:rPr>
              <w:t xml:space="preserve">  "desc": "</w:t>
            </w:r>
            <w:r>
              <w:rPr>
                <w:lang w:val="en-US"/>
              </w:rPr>
              <w:t xml:space="preserve"> Upload Success</w:t>
            </w:r>
            <w:r w:rsidRPr="006E29CF">
              <w:rPr>
                <w:lang w:val="en-US"/>
              </w:rPr>
              <w:t>"</w:t>
            </w:r>
          </w:p>
          <w:p w14:paraId="0DECBD1D" w14:textId="77777777" w:rsidR="00CF376D" w:rsidRPr="006E29CF" w:rsidRDefault="00CF376D" w:rsidP="00795D93">
            <w:r w:rsidRPr="006E29CF">
              <w:t>}</w:t>
            </w:r>
          </w:p>
        </w:tc>
      </w:tr>
      <w:tr w:rsidR="00CF376D" w:rsidRPr="006E29CF" w14:paraId="2FF4C308" w14:textId="77777777" w:rsidTr="00795D93">
        <w:tc>
          <w:tcPr>
            <w:tcW w:w="1552" w:type="dxa"/>
          </w:tcPr>
          <w:p w14:paraId="31E8C055" w14:textId="77777777" w:rsidR="00CF376D" w:rsidRPr="006E29CF" w:rsidRDefault="00CF376D" w:rsidP="00795D93">
            <w:r w:rsidRPr="006E29CF">
              <w:t xml:space="preserve">Fault Response </w:t>
            </w:r>
          </w:p>
        </w:tc>
        <w:tc>
          <w:tcPr>
            <w:tcW w:w="7798" w:type="dxa"/>
          </w:tcPr>
          <w:p w14:paraId="492742A3" w14:textId="77777777" w:rsidR="00CF376D" w:rsidRPr="006E29CF" w:rsidRDefault="00CF376D" w:rsidP="00795D93">
            <w:pPr>
              <w:rPr>
                <w:lang w:val="en-US"/>
              </w:rPr>
            </w:pPr>
            <w:r w:rsidRPr="006E29CF">
              <w:rPr>
                <w:lang w:val="en-US"/>
              </w:rPr>
              <w:t>{</w:t>
            </w:r>
          </w:p>
          <w:p w14:paraId="0234452E"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2A4EA0A6"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2575B6DB" w14:textId="77777777" w:rsidR="00CF376D" w:rsidRPr="006E29CF" w:rsidRDefault="00CF376D" w:rsidP="00795D93">
            <w:r w:rsidRPr="006E29CF">
              <w:t>}</w:t>
            </w:r>
          </w:p>
        </w:tc>
      </w:tr>
    </w:tbl>
    <w:p w14:paraId="5BEACAB8" w14:textId="77777777" w:rsidR="00CF376D" w:rsidRDefault="00CF376D" w:rsidP="00CF376D">
      <w:pPr>
        <w:rPr>
          <w:lang w:val="en-US"/>
        </w:rPr>
      </w:pPr>
    </w:p>
    <w:p w14:paraId="596FD341" w14:textId="77777777" w:rsidR="00CF376D" w:rsidRDefault="00CF376D" w:rsidP="00CF376D">
      <w:pPr>
        <w:rPr>
          <w:lang w:val="en-US"/>
        </w:rPr>
      </w:pPr>
    </w:p>
    <w:p w14:paraId="3208395C" w14:textId="77777777" w:rsidR="00CF376D" w:rsidRPr="00217A0C" w:rsidRDefault="00CF376D" w:rsidP="00CF376D">
      <w:pPr>
        <w:pStyle w:val="Titolo3"/>
      </w:pPr>
      <w:bookmarkStart w:id="63" w:name="_Toc35537019"/>
      <w:bookmarkStart w:id="64" w:name="_Toc36042136"/>
      <w:r>
        <w:rPr>
          <w:rStyle w:val="Enfasigrassetto"/>
          <w:b w:val="0"/>
        </w:rPr>
        <w:t>Ricerca Import RT / Rendicontazioni Pago PA / Giornali di Cassa</w:t>
      </w:r>
      <w:bookmarkEnd w:id="63"/>
      <w:bookmarkEnd w:id="64"/>
    </w:p>
    <w:tbl>
      <w:tblPr>
        <w:tblStyle w:val="TableGrid0"/>
        <w:tblW w:w="0" w:type="auto"/>
        <w:tblLook w:val="04A0" w:firstRow="1" w:lastRow="0" w:firstColumn="1" w:lastColumn="0" w:noHBand="0" w:noVBand="1"/>
      </w:tblPr>
      <w:tblGrid>
        <w:gridCol w:w="1552"/>
        <w:gridCol w:w="7798"/>
      </w:tblGrid>
      <w:tr w:rsidR="00CF376D" w:rsidRPr="006E29CF" w14:paraId="4A77C614" w14:textId="77777777" w:rsidTr="00795D93">
        <w:tc>
          <w:tcPr>
            <w:tcW w:w="1552" w:type="dxa"/>
          </w:tcPr>
          <w:p w14:paraId="008D429C" w14:textId="77777777" w:rsidR="00CF376D" w:rsidRPr="006E29CF" w:rsidRDefault="00CF376D" w:rsidP="00795D93">
            <w:r>
              <w:t>Descrizione Servizio</w:t>
            </w:r>
          </w:p>
        </w:tc>
        <w:tc>
          <w:tcPr>
            <w:tcW w:w="7798" w:type="dxa"/>
          </w:tcPr>
          <w:p w14:paraId="46411963" w14:textId="77777777" w:rsidR="00CF376D" w:rsidRDefault="00CF376D" w:rsidP="00795D93">
            <w:r>
              <w:t>Consente la ricerca dei flussi di upload massivo di RT, Rendicontazioni Pago PA e Giornali di Cassa.</w:t>
            </w:r>
          </w:p>
        </w:tc>
      </w:tr>
      <w:tr w:rsidR="00CF376D" w:rsidRPr="006E29CF" w14:paraId="5A35A06A" w14:textId="77777777" w:rsidTr="00795D93">
        <w:tc>
          <w:tcPr>
            <w:tcW w:w="1552" w:type="dxa"/>
          </w:tcPr>
          <w:p w14:paraId="6FF6CDC5" w14:textId="77777777" w:rsidR="00CF376D" w:rsidRPr="006E29CF" w:rsidRDefault="00CF376D" w:rsidP="00795D93">
            <w:r w:rsidRPr="006E29CF">
              <w:t>Servizio</w:t>
            </w:r>
          </w:p>
        </w:tc>
        <w:tc>
          <w:tcPr>
            <w:tcW w:w="7798" w:type="dxa"/>
          </w:tcPr>
          <w:p w14:paraId="6A40FCF8" w14:textId="77777777" w:rsidR="00CF376D" w:rsidRPr="006E29CF" w:rsidRDefault="00CF376D" w:rsidP="00795D93">
            <w:r>
              <w:t>searchF</w:t>
            </w:r>
            <w:r w:rsidRPr="001C095D">
              <w:t>lussiUpload</w:t>
            </w:r>
          </w:p>
        </w:tc>
      </w:tr>
      <w:tr w:rsidR="00CF376D" w:rsidRPr="006E29CF" w14:paraId="1D3DAFE1" w14:textId="77777777" w:rsidTr="00795D93">
        <w:tc>
          <w:tcPr>
            <w:tcW w:w="1552" w:type="dxa"/>
          </w:tcPr>
          <w:p w14:paraId="5657F90B" w14:textId="77777777" w:rsidR="00CF376D" w:rsidRPr="006E29CF" w:rsidRDefault="00CF376D" w:rsidP="00795D93">
            <w:r>
              <w:t>Tipo servizio</w:t>
            </w:r>
          </w:p>
        </w:tc>
        <w:tc>
          <w:tcPr>
            <w:tcW w:w="7798" w:type="dxa"/>
          </w:tcPr>
          <w:p w14:paraId="07FA027A" w14:textId="77777777" w:rsidR="00CF376D" w:rsidRPr="00A24AB2" w:rsidRDefault="00CF376D" w:rsidP="00795D93">
            <w:r w:rsidRPr="00A24AB2">
              <w:t>REST</w:t>
            </w:r>
          </w:p>
        </w:tc>
      </w:tr>
      <w:tr w:rsidR="00CF376D" w:rsidRPr="006E29CF" w14:paraId="01006892" w14:textId="77777777" w:rsidTr="00795D93">
        <w:tc>
          <w:tcPr>
            <w:tcW w:w="1552" w:type="dxa"/>
          </w:tcPr>
          <w:p w14:paraId="62910EFF" w14:textId="77777777" w:rsidR="00CF376D" w:rsidRPr="006E29CF" w:rsidRDefault="00CF376D" w:rsidP="00795D93">
            <w:r w:rsidRPr="006E29CF">
              <w:t>Endpoint</w:t>
            </w:r>
          </w:p>
        </w:tc>
        <w:tc>
          <w:tcPr>
            <w:tcW w:w="7798" w:type="dxa"/>
          </w:tcPr>
          <w:p w14:paraId="71F938AE" w14:textId="77777777" w:rsidR="00CF376D" w:rsidRPr="006E29CF" w:rsidRDefault="00CF376D" w:rsidP="00795D93">
            <w:r>
              <w:rPr>
                <w:rStyle w:val="Collegamentoipertestuale"/>
                <w:lang w:val="it-IT"/>
              </w:rPr>
              <w:t>/api/c</w:t>
            </w:r>
            <w:r w:rsidRPr="005309D9">
              <w:rPr>
                <w:rStyle w:val="Collegamentoipertestuale"/>
                <w:lang w:val="it-IT"/>
              </w:rPr>
              <w:t>arica</w:t>
            </w:r>
            <w:r>
              <w:rPr>
                <w:rStyle w:val="Collegamentoipertestuale"/>
                <w:lang w:val="it-IT"/>
              </w:rPr>
              <w:t>/</w:t>
            </w:r>
            <w:r w:rsidRPr="008575E4">
              <w:rPr>
                <w:rStyle w:val="Collegamentoipertestuale"/>
              </w:rPr>
              <w:t>searchFlussiUpload</w:t>
            </w:r>
          </w:p>
        </w:tc>
      </w:tr>
      <w:tr w:rsidR="00CF376D" w:rsidRPr="006E29CF" w14:paraId="206AB25C" w14:textId="77777777" w:rsidTr="00795D93">
        <w:tc>
          <w:tcPr>
            <w:tcW w:w="1552" w:type="dxa"/>
          </w:tcPr>
          <w:p w14:paraId="07B8582C" w14:textId="77777777" w:rsidR="00CF376D" w:rsidRPr="006E29CF" w:rsidRDefault="00CF376D" w:rsidP="00795D93">
            <w:r w:rsidRPr="006E29CF">
              <w:t>Authentication</w:t>
            </w:r>
          </w:p>
        </w:tc>
        <w:tc>
          <w:tcPr>
            <w:tcW w:w="7798" w:type="dxa"/>
          </w:tcPr>
          <w:p w14:paraId="461B4D21" w14:textId="77777777" w:rsidR="00CF376D" w:rsidRPr="006E29CF" w:rsidRDefault="00CF376D" w:rsidP="00795D93">
            <w:r>
              <w:t>Not required</w:t>
            </w:r>
          </w:p>
        </w:tc>
      </w:tr>
      <w:tr w:rsidR="00CF376D" w:rsidRPr="006E29CF" w14:paraId="56ECAEB4" w14:textId="77777777" w:rsidTr="00795D93">
        <w:tc>
          <w:tcPr>
            <w:tcW w:w="1552" w:type="dxa"/>
          </w:tcPr>
          <w:p w14:paraId="38493A9B" w14:textId="77777777" w:rsidR="00CF376D" w:rsidRPr="006E29CF" w:rsidRDefault="00CF376D" w:rsidP="00795D93">
            <w:r w:rsidRPr="006E29CF">
              <w:t>Method</w:t>
            </w:r>
          </w:p>
        </w:tc>
        <w:tc>
          <w:tcPr>
            <w:tcW w:w="7798" w:type="dxa"/>
          </w:tcPr>
          <w:p w14:paraId="6C5A1536" w14:textId="77777777" w:rsidR="00CF376D" w:rsidRPr="006E29CF" w:rsidRDefault="00CF376D" w:rsidP="00795D93">
            <w:r>
              <w:t>GET</w:t>
            </w:r>
          </w:p>
        </w:tc>
      </w:tr>
      <w:tr w:rsidR="00CF376D" w:rsidRPr="006E29CF" w14:paraId="69089C53" w14:textId="77777777" w:rsidTr="00795D93">
        <w:tc>
          <w:tcPr>
            <w:tcW w:w="1552" w:type="dxa"/>
          </w:tcPr>
          <w:p w14:paraId="50F7136B" w14:textId="77777777" w:rsidR="00CF376D" w:rsidRPr="006E29CF" w:rsidRDefault="00CF376D" w:rsidP="00795D93">
            <w:r w:rsidRPr="006E29CF">
              <w:t>Consumes</w:t>
            </w:r>
          </w:p>
        </w:tc>
        <w:tc>
          <w:tcPr>
            <w:tcW w:w="7798" w:type="dxa"/>
          </w:tcPr>
          <w:p w14:paraId="31B0DC85" w14:textId="77777777" w:rsidR="00CF376D" w:rsidRPr="006E29CF" w:rsidRDefault="00CF376D" w:rsidP="00795D93">
            <w:r>
              <w:t>Parameters</w:t>
            </w:r>
          </w:p>
        </w:tc>
      </w:tr>
      <w:tr w:rsidR="00CF376D" w:rsidRPr="006E29CF" w14:paraId="74445FE6" w14:textId="77777777" w:rsidTr="00795D93">
        <w:tc>
          <w:tcPr>
            <w:tcW w:w="1552" w:type="dxa"/>
          </w:tcPr>
          <w:p w14:paraId="0A621D55" w14:textId="77777777" w:rsidR="00CF376D" w:rsidRPr="006E29CF" w:rsidRDefault="00CF376D" w:rsidP="00795D93">
            <w:r w:rsidRPr="006E29CF">
              <w:t>Produces</w:t>
            </w:r>
          </w:p>
        </w:tc>
        <w:tc>
          <w:tcPr>
            <w:tcW w:w="7798" w:type="dxa"/>
          </w:tcPr>
          <w:p w14:paraId="710BFF0C" w14:textId="77777777" w:rsidR="00CF376D" w:rsidRPr="006E29CF" w:rsidRDefault="00CF376D" w:rsidP="00795D93">
            <w:r w:rsidRPr="006E29CF">
              <w:t>application/json</w:t>
            </w:r>
          </w:p>
        </w:tc>
      </w:tr>
      <w:tr w:rsidR="00CF376D" w:rsidRPr="006E29CF" w14:paraId="00A1CFA2" w14:textId="77777777" w:rsidTr="00795D93">
        <w:tc>
          <w:tcPr>
            <w:tcW w:w="1552" w:type="dxa"/>
          </w:tcPr>
          <w:p w14:paraId="7E1FF429" w14:textId="77777777" w:rsidR="00CF376D" w:rsidRPr="006E29CF" w:rsidRDefault="00CF376D" w:rsidP="00795D93">
            <w:r w:rsidRPr="006E29CF">
              <w:lastRenderedPageBreak/>
              <w:t xml:space="preserve">Payload </w:t>
            </w:r>
          </w:p>
        </w:tc>
        <w:tc>
          <w:tcPr>
            <w:tcW w:w="7798" w:type="dxa"/>
          </w:tcPr>
          <w:p w14:paraId="2AE6C19B" w14:textId="77777777" w:rsidR="00CF376D" w:rsidRPr="007C3879" w:rsidRDefault="00CF376D" w:rsidP="00795D93">
            <w:pPr>
              <w:rPr>
                <w:lang w:val="en-US"/>
              </w:rPr>
            </w:pPr>
            <w:r w:rsidRPr="007C3879">
              <w:rPr>
                <w:lang w:val="en-US"/>
              </w:rPr>
              <w:t>Pageable pageable,</w:t>
            </w:r>
          </w:p>
          <w:p w14:paraId="719E22C2" w14:textId="77777777" w:rsidR="00CF376D" w:rsidRPr="007C3879" w:rsidRDefault="00CF376D" w:rsidP="00795D93">
            <w:pPr>
              <w:rPr>
                <w:lang w:val="en-US"/>
              </w:rPr>
            </w:pPr>
            <w:r w:rsidRPr="007C3879">
              <w:rPr>
                <w:lang w:val="en-US"/>
              </w:rPr>
              <w:t>@RequestParam(required = true) String codIpa,</w:t>
            </w:r>
          </w:p>
          <w:p w14:paraId="5AA8694E" w14:textId="77777777" w:rsidR="00CF376D" w:rsidRPr="007C3879" w:rsidRDefault="00CF376D" w:rsidP="00795D93">
            <w:pPr>
              <w:rPr>
                <w:lang w:val="en-US"/>
              </w:rPr>
            </w:pPr>
            <w:r w:rsidRPr="007C3879">
              <w:rPr>
                <w:lang w:val="en-US"/>
              </w:rPr>
              <w:t>@RequestParam(required = true) String tipoFlusso,</w:t>
            </w:r>
            <w:r w:rsidRPr="007C3879">
              <w:rPr>
                <w:lang w:val="en-US"/>
              </w:rPr>
              <w:tab/>
            </w:r>
            <w:r w:rsidRPr="007C3879">
              <w:rPr>
                <w:lang w:val="en-US"/>
              </w:rPr>
              <w:tab/>
            </w:r>
            <w:r w:rsidRPr="007C3879">
              <w:rPr>
                <w:lang w:val="en-US"/>
              </w:rPr>
              <w:tab/>
            </w:r>
            <w:r w:rsidRPr="007C3879">
              <w:rPr>
                <w:lang w:val="en-US"/>
              </w:rPr>
              <w:tab/>
            </w:r>
          </w:p>
          <w:p w14:paraId="09DCC6DB" w14:textId="77777777" w:rsidR="00CF376D" w:rsidRPr="007C3879" w:rsidRDefault="00CF376D" w:rsidP="00795D93">
            <w:pPr>
              <w:rPr>
                <w:lang w:val="en-US"/>
              </w:rPr>
            </w:pPr>
            <w:r w:rsidRPr="007C3879">
              <w:rPr>
                <w:lang w:val="en-US"/>
              </w:rPr>
              <w:t xml:space="preserve">@RequestParam(required = false) String dtFrom, </w:t>
            </w:r>
          </w:p>
          <w:p w14:paraId="75C57A26" w14:textId="77777777" w:rsidR="00CF376D" w:rsidRPr="007C3879" w:rsidRDefault="00CF376D" w:rsidP="00795D93">
            <w:pPr>
              <w:rPr>
                <w:lang w:val="en-US"/>
              </w:rPr>
            </w:pPr>
            <w:r w:rsidRPr="007C3879">
              <w:rPr>
                <w:lang w:val="en-US"/>
              </w:rPr>
              <w:t>@RequestParam(required = false) String dtTo,</w:t>
            </w:r>
            <w:r w:rsidRPr="007C3879">
              <w:rPr>
                <w:lang w:val="en-US"/>
              </w:rPr>
              <w:tab/>
            </w:r>
            <w:r w:rsidRPr="007C3879">
              <w:rPr>
                <w:lang w:val="en-US"/>
              </w:rPr>
              <w:tab/>
            </w:r>
            <w:r w:rsidRPr="007C3879">
              <w:rPr>
                <w:lang w:val="en-US"/>
              </w:rPr>
              <w:tab/>
            </w:r>
          </w:p>
          <w:p w14:paraId="33EC05A8" w14:textId="77777777" w:rsidR="00CF376D" w:rsidRPr="006E29CF" w:rsidRDefault="00CF376D" w:rsidP="00795D93">
            <w:r w:rsidRPr="007C3879">
              <w:rPr>
                <w:lang w:val="en-US"/>
              </w:rPr>
              <w:t>@RequestParam(required = false) String fSearch</w:t>
            </w:r>
          </w:p>
        </w:tc>
      </w:tr>
      <w:tr w:rsidR="00CF376D" w:rsidRPr="006E29CF" w14:paraId="73AA726D" w14:textId="77777777" w:rsidTr="00795D93">
        <w:tc>
          <w:tcPr>
            <w:tcW w:w="1552" w:type="dxa"/>
          </w:tcPr>
          <w:p w14:paraId="5AA725E8" w14:textId="77777777" w:rsidR="00CF376D" w:rsidRPr="006E29CF" w:rsidRDefault="00CF376D" w:rsidP="00795D93">
            <w:r w:rsidRPr="006E29CF">
              <w:t xml:space="preserve">Response </w:t>
            </w:r>
          </w:p>
        </w:tc>
        <w:tc>
          <w:tcPr>
            <w:tcW w:w="7798" w:type="dxa"/>
          </w:tcPr>
          <w:p w14:paraId="59662DFE" w14:textId="77777777" w:rsidR="00CF376D" w:rsidRPr="008575E4" w:rsidRDefault="00CF376D" w:rsidP="00795D93">
            <w:pPr>
              <w:rPr>
                <w:lang w:val="en-US"/>
              </w:rPr>
            </w:pPr>
            <w:r w:rsidRPr="008575E4">
              <w:rPr>
                <w:lang w:val="en-US"/>
              </w:rPr>
              <w:t>{</w:t>
            </w:r>
          </w:p>
          <w:p w14:paraId="3FFF401E" w14:textId="77777777" w:rsidR="00CF376D" w:rsidRPr="008575E4" w:rsidRDefault="00CF376D" w:rsidP="00795D93">
            <w:pPr>
              <w:rPr>
                <w:lang w:val="en-US"/>
              </w:rPr>
            </w:pPr>
            <w:r w:rsidRPr="008575E4">
              <w:rPr>
                <w:lang w:val="en-US"/>
              </w:rPr>
              <w:t xml:space="preserve">  "flussiDtoPage": {</w:t>
            </w:r>
          </w:p>
          <w:p w14:paraId="3E4B8661" w14:textId="77777777" w:rsidR="00CF376D" w:rsidRPr="008575E4" w:rsidRDefault="00CF376D" w:rsidP="00795D93">
            <w:pPr>
              <w:rPr>
                <w:lang w:val="en-US"/>
              </w:rPr>
            </w:pPr>
            <w:r w:rsidRPr="008575E4">
              <w:rPr>
                <w:lang w:val="en-US"/>
              </w:rPr>
              <w:t xml:space="preserve">    "page": "int",</w:t>
            </w:r>
          </w:p>
          <w:p w14:paraId="726F1C04" w14:textId="77777777" w:rsidR="00CF376D" w:rsidRPr="008575E4" w:rsidRDefault="00CF376D" w:rsidP="00795D93">
            <w:pPr>
              <w:rPr>
                <w:lang w:val="en-US"/>
              </w:rPr>
            </w:pPr>
            <w:r w:rsidRPr="008575E4">
              <w:rPr>
                <w:lang w:val="en-US"/>
              </w:rPr>
              <w:t xml:space="preserve">    "pageSize": "int",</w:t>
            </w:r>
          </w:p>
          <w:p w14:paraId="2B92AB0F" w14:textId="77777777" w:rsidR="00CF376D" w:rsidRPr="008575E4" w:rsidRDefault="00CF376D" w:rsidP="00795D93">
            <w:pPr>
              <w:rPr>
                <w:lang w:val="en-US"/>
              </w:rPr>
            </w:pPr>
            <w:r w:rsidRPr="008575E4">
              <w:rPr>
                <w:lang w:val="en-US"/>
              </w:rPr>
              <w:t xml:space="preserve">    "previousPage": "boolean",</w:t>
            </w:r>
          </w:p>
          <w:p w14:paraId="34B91D9D" w14:textId="77777777" w:rsidR="00CF376D" w:rsidRPr="008575E4" w:rsidRDefault="00CF376D" w:rsidP="00795D93">
            <w:pPr>
              <w:rPr>
                <w:lang w:val="en-US"/>
              </w:rPr>
            </w:pPr>
            <w:r w:rsidRPr="008575E4">
              <w:rPr>
                <w:lang w:val="en-US"/>
              </w:rPr>
              <w:t xml:space="preserve">    "nextPage": "boolean",</w:t>
            </w:r>
          </w:p>
          <w:p w14:paraId="3CB1EE98" w14:textId="77777777" w:rsidR="00CF376D" w:rsidRPr="008575E4" w:rsidRDefault="00CF376D" w:rsidP="00795D93">
            <w:pPr>
              <w:rPr>
                <w:lang w:val="en-US"/>
              </w:rPr>
            </w:pPr>
            <w:r w:rsidRPr="008575E4">
              <w:rPr>
                <w:lang w:val="en-US"/>
              </w:rPr>
              <w:t xml:space="preserve">    "totalPages": "int",</w:t>
            </w:r>
          </w:p>
          <w:p w14:paraId="111B1FE7" w14:textId="77777777" w:rsidR="00CF376D" w:rsidRPr="008575E4" w:rsidRDefault="00CF376D" w:rsidP="00795D93">
            <w:pPr>
              <w:rPr>
                <w:lang w:val="en-US"/>
              </w:rPr>
            </w:pPr>
            <w:r w:rsidRPr="008575E4">
              <w:rPr>
                <w:lang w:val="en-US"/>
              </w:rPr>
              <w:t xml:space="preserve">    "totalRecords": "long",</w:t>
            </w:r>
          </w:p>
          <w:p w14:paraId="58A39CDC" w14:textId="77777777" w:rsidR="00CF376D" w:rsidRPr="008575E4" w:rsidRDefault="00CF376D" w:rsidP="00795D93">
            <w:pPr>
              <w:rPr>
                <w:lang w:val="en-US"/>
              </w:rPr>
            </w:pPr>
            <w:r w:rsidRPr="008575E4">
              <w:rPr>
                <w:lang w:val="en-US"/>
              </w:rPr>
              <w:t xml:space="preserve">    "list": [</w:t>
            </w:r>
          </w:p>
          <w:p w14:paraId="17C589C1" w14:textId="77777777" w:rsidR="00CF376D" w:rsidRPr="008575E4" w:rsidRDefault="00CF376D" w:rsidP="00795D93">
            <w:pPr>
              <w:rPr>
                <w:lang w:val="en-US"/>
              </w:rPr>
            </w:pPr>
            <w:r w:rsidRPr="008575E4">
              <w:rPr>
                <w:lang w:val="en-US"/>
              </w:rPr>
              <w:t xml:space="preserve">      {</w:t>
            </w:r>
          </w:p>
          <w:p w14:paraId="10425ED3" w14:textId="77777777" w:rsidR="00CF376D" w:rsidRPr="008575E4" w:rsidRDefault="00CF376D" w:rsidP="00795D93">
            <w:pPr>
              <w:rPr>
                <w:lang w:val="en-US"/>
              </w:rPr>
            </w:pPr>
            <w:r w:rsidRPr="008575E4">
              <w:rPr>
                <w:lang w:val="en-US"/>
              </w:rPr>
              <w:t xml:space="preserve">        "FlussoDto": {</w:t>
            </w:r>
          </w:p>
          <w:p w14:paraId="5D3C707C" w14:textId="77777777" w:rsidR="00CF376D" w:rsidRPr="008575E4" w:rsidRDefault="00CF376D" w:rsidP="00795D93">
            <w:pPr>
              <w:rPr>
                <w:lang w:val="en-US"/>
              </w:rPr>
            </w:pPr>
            <w:r w:rsidRPr="008575E4">
              <w:rPr>
                <w:lang w:val="en-US"/>
              </w:rPr>
              <w:t xml:space="preserve">          "idFlusso": "string",</w:t>
            </w:r>
          </w:p>
          <w:p w14:paraId="72B428D9" w14:textId="77777777" w:rsidR="00CF376D" w:rsidRPr="008575E4" w:rsidRDefault="00CF376D" w:rsidP="00795D93">
            <w:pPr>
              <w:rPr>
                <w:lang w:val="en-US"/>
              </w:rPr>
            </w:pPr>
            <w:r w:rsidRPr="008575E4">
              <w:rPr>
                <w:lang w:val="en-US"/>
              </w:rPr>
              <w:t xml:space="preserve">          "nome": "string",</w:t>
            </w:r>
          </w:p>
          <w:p w14:paraId="04900AF1" w14:textId="77777777" w:rsidR="00CF376D" w:rsidRPr="008575E4" w:rsidRDefault="00CF376D" w:rsidP="00795D93">
            <w:pPr>
              <w:rPr>
                <w:lang w:val="en-US"/>
              </w:rPr>
            </w:pPr>
            <w:r w:rsidRPr="008575E4">
              <w:rPr>
                <w:lang w:val="en-US"/>
              </w:rPr>
              <w:t xml:space="preserve">          "dataCaricamento": "string",</w:t>
            </w:r>
          </w:p>
          <w:p w14:paraId="250067A4" w14:textId="77777777" w:rsidR="00CF376D" w:rsidRPr="008575E4" w:rsidRDefault="00CF376D" w:rsidP="00795D93">
            <w:pPr>
              <w:rPr>
                <w:lang w:val="en-US"/>
              </w:rPr>
            </w:pPr>
            <w:r w:rsidRPr="008575E4">
              <w:rPr>
                <w:lang w:val="en-US"/>
              </w:rPr>
              <w:t xml:space="preserve">          "operatore": "string",</w:t>
            </w:r>
          </w:p>
          <w:p w14:paraId="1B94B8E0" w14:textId="77777777" w:rsidR="00CF376D" w:rsidRPr="008575E4" w:rsidRDefault="00CF376D" w:rsidP="00795D93">
            <w:pPr>
              <w:rPr>
                <w:lang w:val="en-US"/>
              </w:rPr>
            </w:pPr>
            <w:r w:rsidRPr="008575E4">
              <w:rPr>
                <w:lang w:val="en-US"/>
              </w:rPr>
              <w:t xml:space="preserve">          "codStato": "string",</w:t>
            </w:r>
          </w:p>
          <w:p w14:paraId="338528FD" w14:textId="77777777" w:rsidR="00CF376D" w:rsidRPr="008575E4" w:rsidRDefault="00CF376D" w:rsidP="00795D93">
            <w:pPr>
              <w:rPr>
                <w:lang w:val="en-US"/>
              </w:rPr>
            </w:pPr>
            <w:r w:rsidRPr="008575E4">
              <w:rPr>
                <w:lang w:val="en-US"/>
              </w:rPr>
              <w:t xml:space="preserve">          "stato": "string"</w:t>
            </w:r>
          </w:p>
          <w:p w14:paraId="168253EB" w14:textId="77777777" w:rsidR="00CF376D" w:rsidRPr="008575E4" w:rsidRDefault="00CF376D" w:rsidP="00795D93">
            <w:pPr>
              <w:rPr>
                <w:lang w:val="en-US"/>
              </w:rPr>
            </w:pPr>
            <w:r w:rsidRPr="008575E4">
              <w:rPr>
                <w:lang w:val="en-US"/>
              </w:rPr>
              <w:t xml:space="preserve">        }</w:t>
            </w:r>
          </w:p>
          <w:p w14:paraId="20DA2854" w14:textId="77777777" w:rsidR="00CF376D" w:rsidRPr="008575E4" w:rsidRDefault="00CF376D" w:rsidP="00795D93">
            <w:pPr>
              <w:rPr>
                <w:lang w:val="en-US"/>
              </w:rPr>
            </w:pPr>
            <w:r w:rsidRPr="008575E4">
              <w:rPr>
                <w:lang w:val="en-US"/>
              </w:rPr>
              <w:t xml:space="preserve">      }</w:t>
            </w:r>
          </w:p>
          <w:p w14:paraId="6C49DCB4" w14:textId="77777777" w:rsidR="00CF376D" w:rsidRPr="008575E4" w:rsidRDefault="00CF376D" w:rsidP="00795D93">
            <w:pPr>
              <w:rPr>
                <w:lang w:val="en-US"/>
              </w:rPr>
            </w:pPr>
            <w:r w:rsidRPr="008575E4">
              <w:rPr>
                <w:lang w:val="en-US"/>
              </w:rPr>
              <w:t xml:space="preserve">    ]</w:t>
            </w:r>
          </w:p>
          <w:p w14:paraId="68A4DC73" w14:textId="77777777" w:rsidR="00CF376D" w:rsidRPr="008575E4" w:rsidRDefault="00CF376D" w:rsidP="00795D93">
            <w:pPr>
              <w:rPr>
                <w:lang w:val="en-US"/>
              </w:rPr>
            </w:pPr>
            <w:r w:rsidRPr="008575E4">
              <w:rPr>
                <w:lang w:val="en-US"/>
              </w:rPr>
              <w:t xml:space="preserve">  }</w:t>
            </w:r>
          </w:p>
          <w:p w14:paraId="17AA19BF" w14:textId="77777777" w:rsidR="00CF376D" w:rsidRPr="006E29CF" w:rsidRDefault="00CF376D" w:rsidP="00795D93">
            <w:r w:rsidRPr="008575E4">
              <w:rPr>
                <w:lang w:val="en-US"/>
              </w:rPr>
              <w:t>}</w:t>
            </w:r>
          </w:p>
        </w:tc>
      </w:tr>
      <w:tr w:rsidR="00CF376D" w:rsidRPr="006E29CF" w14:paraId="53BFDF5C" w14:textId="77777777" w:rsidTr="00795D93">
        <w:tc>
          <w:tcPr>
            <w:tcW w:w="1552" w:type="dxa"/>
          </w:tcPr>
          <w:p w14:paraId="6CF4A8B8" w14:textId="77777777" w:rsidR="00CF376D" w:rsidRPr="006E29CF" w:rsidRDefault="00CF376D" w:rsidP="00795D93">
            <w:r w:rsidRPr="006E29CF">
              <w:t xml:space="preserve">Fault Response </w:t>
            </w:r>
          </w:p>
        </w:tc>
        <w:tc>
          <w:tcPr>
            <w:tcW w:w="7798" w:type="dxa"/>
          </w:tcPr>
          <w:p w14:paraId="00F9950E" w14:textId="77777777" w:rsidR="00CF376D" w:rsidRPr="006E29CF" w:rsidRDefault="00CF376D" w:rsidP="00795D93">
            <w:pPr>
              <w:rPr>
                <w:lang w:val="en-US"/>
              </w:rPr>
            </w:pPr>
            <w:r w:rsidRPr="006E29CF">
              <w:rPr>
                <w:lang w:val="en-US"/>
              </w:rPr>
              <w:t>{</w:t>
            </w:r>
          </w:p>
          <w:p w14:paraId="01D7F775"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553CEDEA"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1D800801" w14:textId="77777777" w:rsidR="00CF376D" w:rsidRPr="006E29CF" w:rsidRDefault="00CF376D" w:rsidP="00795D93">
            <w:r w:rsidRPr="006E29CF">
              <w:t>}</w:t>
            </w:r>
          </w:p>
        </w:tc>
      </w:tr>
    </w:tbl>
    <w:p w14:paraId="02E8B3D4" w14:textId="77777777" w:rsidR="00CF376D" w:rsidRDefault="00CF376D" w:rsidP="00CF376D">
      <w:pPr>
        <w:rPr>
          <w:lang w:val="en-US"/>
        </w:rPr>
      </w:pPr>
    </w:p>
    <w:p w14:paraId="3447729B" w14:textId="77777777" w:rsidR="00CF376D" w:rsidRPr="006E29CF" w:rsidRDefault="00CF376D" w:rsidP="00CF376D"/>
    <w:p w14:paraId="34046CB1" w14:textId="77777777" w:rsidR="00CF376D" w:rsidRPr="008A72F3" w:rsidRDefault="00CF376D" w:rsidP="00CF376D">
      <w:pPr>
        <w:pStyle w:val="Titolo3"/>
      </w:pPr>
      <w:bookmarkStart w:id="65" w:name="_Toc35537020"/>
      <w:bookmarkStart w:id="66" w:name="_Toc36042137"/>
      <w:r>
        <w:rPr>
          <w:rStyle w:val="Enfasigrassetto"/>
          <w:b w:val="0"/>
        </w:rPr>
        <w:t>Ricerca export</w:t>
      </w:r>
      <w:bookmarkEnd w:id="65"/>
      <w:bookmarkEnd w:id="66"/>
    </w:p>
    <w:tbl>
      <w:tblPr>
        <w:tblStyle w:val="TableGrid0"/>
        <w:tblW w:w="0" w:type="auto"/>
        <w:tblLook w:val="04A0" w:firstRow="1" w:lastRow="0" w:firstColumn="1" w:lastColumn="0" w:noHBand="0" w:noVBand="1"/>
      </w:tblPr>
      <w:tblGrid>
        <w:gridCol w:w="1552"/>
        <w:gridCol w:w="7798"/>
      </w:tblGrid>
      <w:tr w:rsidR="00CF376D" w:rsidRPr="006E29CF" w14:paraId="5C1F5F88" w14:textId="77777777" w:rsidTr="00795D93">
        <w:tc>
          <w:tcPr>
            <w:tcW w:w="1552" w:type="dxa"/>
          </w:tcPr>
          <w:p w14:paraId="28CA9E9D" w14:textId="77777777" w:rsidR="00CF376D" w:rsidRPr="006E29CF" w:rsidRDefault="00CF376D" w:rsidP="00795D93">
            <w:r>
              <w:t>Descrizione Servizio</w:t>
            </w:r>
          </w:p>
        </w:tc>
        <w:tc>
          <w:tcPr>
            <w:tcW w:w="7798" w:type="dxa"/>
          </w:tcPr>
          <w:p w14:paraId="0033BE7D" w14:textId="77777777" w:rsidR="00CF376D" w:rsidRPr="008575E4" w:rsidRDefault="00CF376D" w:rsidP="00795D93">
            <w:r>
              <w:t>Consente la ricerca dei flussi di export dei dati di Riconciliazione.</w:t>
            </w:r>
          </w:p>
        </w:tc>
      </w:tr>
      <w:tr w:rsidR="00CF376D" w:rsidRPr="006E29CF" w14:paraId="0767796B" w14:textId="77777777" w:rsidTr="00795D93">
        <w:tc>
          <w:tcPr>
            <w:tcW w:w="1552" w:type="dxa"/>
          </w:tcPr>
          <w:p w14:paraId="3AA0BEFF" w14:textId="77777777" w:rsidR="00CF376D" w:rsidRPr="006E29CF" w:rsidRDefault="00CF376D" w:rsidP="00795D93">
            <w:r w:rsidRPr="006E29CF">
              <w:t>Servizio</w:t>
            </w:r>
          </w:p>
        </w:tc>
        <w:tc>
          <w:tcPr>
            <w:tcW w:w="7798" w:type="dxa"/>
          </w:tcPr>
          <w:p w14:paraId="43CC15A7" w14:textId="77777777" w:rsidR="00CF376D" w:rsidRPr="006E29CF" w:rsidRDefault="00CF376D" w:rsidP="00795D93">
            <w:r w:rsidRPr="008575E4">
              <w:t>searchFlussiExport</w:t>
            </w:r>
          </w:p>
        </w:tc>
      </w:tr>
      <w:tr w:rsidR="00CF376D" w:rsidRPr="006E29CF" w14:paraId="4A547D3D" w14:textId="77777777" w:rsidTr="00795D93">
        <w:tc>
          <w:tcPr>
            <w:tcW w:w="1552" w:type="dxa"/>
          </w:tcPr>
          <w:p w14:paraId="27A9B7DE" w14:textId="77777777" w:rsidR="00CF376D" w:rsidRPr="006E29CF" w:rsidRDefault="00CF376D" w:rsidP="00795D93">
            <w:r>
              <w:t>Tipo servizio</w:t>
            </w:r>
          </w:p>
        </w:tc>
        <w:tc>
          <w:tcPr>
            <w:tcW w:w="7798" w:type="dxa"/>
          </w:tcPr>
          <w:p w14:paraId="34FF89C1" w14:textId="77777777" w:rsidR="00CF376D" w:rsidRPr="00A24AB2" w:rsidRDefault="00CF376D" w:rsidP="00795D93">
            <w:r w:rsidRPr="00A24AB2">
              <w:t>REST</w:t>
            </w:r>
          </w:p>
        </w:tc>
      </w:tr>
      <w:tr w:rsidR="00CF376D" w:rsidRPr="006E29CF" w14:paraId="71F13D42" w14:textId="77777777" w:rsidTr="00795D93">
        <w:tc>
          <w:tcPr>
            <w:tcW w:w="1552" w:type="dxa"/>
          </w:tcPr>
          <w:p w14:paraId="26557BFB" w14:textId="77777777" w:rsidR="00CF376D" w:rsidRPr="006E29CF" w:rsidRDefault="00CF376D" w:rsidP="00795D93">
            <w:r w:rsidRPr="006E29CF">
              <w:t>Endpoint</w:t>
            </w:r>
          </w:p>
        </w:tc>
        <w:tc>
          <w:tcPr>
            <w:tcW w:w="7798" w:type="dxa"/>
          </w:tcPr>
          <w:p w14:paraId="38821876" w14:textId="77777777" w:rsidR="00CF376D" w:rsidRPr="006E29CF" w:rsidRDefault="00CF376D" w:rsidP="00795D93">
            <w:r>
              <w:rPr>
                <w:rStyle w:val="Collegamentoipertestuale"/>
                <w:lang w:val="it-IT"/>
              </w:rPr>
              <w:t>/api/e</w:t>
            </w:r>
            <w:r>
              <w:rPr>
                <w:rStyle w:val="Collegamentoipertestuale"/>
              </w:rPr>
              <w:t>xport</w:t>
            </w:r>
            <w:r>
              <w:rPr>
                <w:rStyle w:val="Collegamentoipertestuale"/>
                <w:lang w:val="it-IT"/>
              </w:rPr>
              <w:t>/search</w:t>
            </w:r>
            <w:r w:rsidRPr="001C095D">
              <w:rPr>
                <w:rStyle w:val="Collegamentoipertestuale"/>
              </w:rPr>
              <w:t>Flussi</w:t>
            </w:r>
            <w:r>
              <w:rPr>
                <w:rStyle w:val="Collegamentoipertestuale"/>
              </w:rPr>
              <w:t>Export</w:t>
            </w:r>
          </w:p>
        </w:tc>
      </w:tr>
      <w:tr w:rsidR="00CF376D" w:rsidRPr="006E29CF" w14:paraId="43E97DCF" w14:textId="77777777" w:rsidTr="00795D93">
        <w:tc>
          <w:tcPr>
            <w:tcW w:w="1552" w:type="dxa"/>
          </w:tcPr>
          <w:p w14:paraId="4EC7F760" w14:textId="77777777" w:rsidR="00CF376D" w:rsidRPr="006E29CF" w:rsidRDefault="00CF376D" w:rsidP="00795D93">
            <w:r w:rsidRPr="006E29CF">
              <w:t>Authentication</w:t>
            </w:r>
          </w:p>
        </w:tc>
        <w:tc>
          <w:tcPr>
            <w:tcW w:w="7798" w:type="dxa"/>
          </w:tcPr>
          <w:p w14:paraId="6869F504" w14:textId="77777777" w:rsidR="00CF376D" w:rsidRPr="006E29CF" w:rsidRDefault="00CF376D" w:rsidP="00795D93">
            <w:r>
              <w:t>Not required</w:t>
            </w:r>
          </w:p>
        </w:tc>
      </w:tr>
      <w:tr w:rsidR="00CF376D" w:rsidRPr="006E29CF" w14:paraId="0D43E2D2" w14:textId="77777777" w:rsidTr="00795D93">
        <w:tc>
          <w:tcPr>
            <w:tcW w:w="1552" w:type="dxa"/>
          </w:tcPr>
          <w:p w14:paraId="6F8C427E" w14:textId="77777777" w:rsidR="00CF376D" w:rsidRPr="006E29CF" w:rsidRDefault="00CF376D" w:rsidP="00795D93">
            <w:r w:rsidRPr="006E29CF">
              <w:t>Method</w:t>
            </w:r>
          </w:p>
        </w:tc>
        <w:tc>
          <w:tcPr>
            <w:tcW w:w="7798" w:type="dxa"/>
          </w:tcPr>
          <w:p w14:paraId="72DFC2DF" w14:textId="77777777" w:rsidR="00CF376D" w:rsidRPr="006E29CF" w:rsidRDefault="00CF376D" w:rsidP="00795D93">
            <w:r>
              <w:t>GET</w:t>
            </w:r>
          </w:p>
        </w:tc>
      </w:tr>
      <w:tr w:rsidR="00CF376D" w:rsidRPr="006E29CF" w14:paraId="28A51114" w14:textId="77777777" w:rsidTr="00795D93">
        <w:tc>
          <w:tcPr>
            <w:tcW w:w="1552" w:type="dxa"/>
          </w:tcPr>
          <w:p w14:paraId="006144DF" w14:textId="77777777" w:rsidR="00CF376D" w:rsidRPr="006E29CF" w:rsidRDefault="00CF376D" w:rsidP="00795D93">
            <w:r w:rsidRPr="006E29CF">
              <w:t>Consumes</w:t>
            </w:r>
          </w:p>
        </w:tc>
        <w:tc>
          <w:tcPr>
            <w:tcW w:w="7798" w:type="dxa"/>
          </w:tcPr>
          <w:p w14:paraId="2E9BC36E" w14:textId="77777777" w:rsidR="00CF376D" w:rsidRPr="006E29CF" w:rsidRDefault="00CF376D" w:rsidP="00795D93">
            <w:r>
              <w:t>Parameters</w:t>
            </w:r>
          </w:p>
        </w:tc>
      </w:tr>
      <w:tr w:rsidR="00CF376D" w:rsidRPr="006E29CF" w14:paraId="25E1C397" w14:textId="77777777" w:rsidTr="00795D93">
        <w:tc>
          <w:tcPr>
            <w:tcW w:w="1552" w:type="dxa"/>
          </w:tcPr>
          <w:p w14:paraId="5F8D0461" w14:textId="77777777" w:rsidR="00CF376D" w:rsidRPr="006E29CF" w:rsidRDefault="00CF376D" w:rsidP="00795D93">
            <w:r w:rsidRPr="006E29CF">
              <w:lastRenderedPageBreak/>
              <w:t>Produces</w:t>
            </w:r>
          </w:p>
        </w:tc>
        <w:tc>
          <w:tcPr>
            <w:tcW w:w="7798" w:type="dxa"/>
          </w:tcPr>
          <w:p w14:paraId="3FEDEE75" w14:textId="77777777" w:rsidR="00CF376D" w:rsidRPr="006E29CF" w:rsidRDefault="00CF376D" w:rsidP="00795D93">
            <w:r w:rsidRPr="006E29CF">
              <w:t>application/json</w:t>
            </w:r>
          </w:p>
        </w:tc>
      </w:tr>
      <w:tr w:rsidR="00CF376D" w:rsidRPr="006E29CF" w14:paraId="36ECBE0E" w14:textId="77777777" w:rsidTr="00795D93">
        <w:tc>
          <w:tcPr>
            <w:tcW w:w="1552" w:type="dxa"/>
          </w:tcPr>
          <w:p w14:paraId="61193D76" w14:textId="77777777" w:rsidR="00CF376D" w:rsidRPr="006E29CF" w:rsidRDefault="00CF376D" w:rsidP="00795D93">
            <w:r w:rsidRPr="006E29CF">
              <w:t xml:space="preserve">Payload </w:t>
            </w:r>
          </w:p>
        </w:tc>
        <w:tc>
          <w:tcPr>
            <w:tcW w:w="7798" w:type="dxa"/>
          </w:tcPr>
          <w:p w14:paraId="2057CE42" w14:textId="77777777" w:rsidR="00CF376D" w:rsidRPr="007C3879" w:rsidRDefault="00CF376D" w:rsidP="00795D93">
            <w:pPr>
              <w:rPr>
                <w:lang w:val="en-US"/>
              </w:rPr>
            </w:pPr>
            <w:r w:rsidRPr="007C3879">
              <w:rPr>
                <w:lang w:val="en-US"/>
              </w:rPr>
              <w:t>Pageable pageable,</w:t>
            </w:r>
          </w:p>
          <w:p w14:paraId="63906D27" w14:textId="77777777" w:rsidR="00CF376D" w:rsidRPr="007C3879" w:rsidRDefault="00CF376D" w:rsidP="00795D93">
            <w:pPr>
              <w:rPr>
                <w:lang w:val="en-US"/>
              </w:rPr>
            </w:pPr>
            <w:r w:rsidRPr="007C3879">
              <w:rPr>
                <w:lang w:val="en-US"/>
              </w:rPr>
              <w:t xml:space="preserve">@RequestParam(required = true) String codIpa, </w:t>
            </w:r>
          </w:p>
          <w:p w14:paraId="36B84D55" w14:textId="77777777" w:rsidR="00CF376D" w:rsidRPr="007C3879" w:rsidRDefault="00CF376D" w:rsidP="00795D93">
            <w:pPr>
              <w:rPr>
                <w:lang w:val="en-US"/>
              </w:rPr>
            </w:pPr>
            <w:r w:rsidRPr="007C3879">
              <w:rPr>
                <w:lang w:val="en-US"/>
              </w:rPr>
              <w:t>@RequestParam(required = false) String dtTo,</w:t>
            </w:r>
            <w:r w:rsidRPr="007C3879">
              <w:rPr>
                <w:lang w:val="en-US"/>
              </w:rPr>
              <w:tab/>
            </w:r>
            <w:r w:rsidRPr="007C3879">
              <w:rPr>
                <w:lang w:val="en-US"/>
              </w:rPr>
              <w:tab/>
            </w:r>
            <w:r w:rsidRPr="007C3879">
              <w:rPr>
                <w:lang w:val="en-US"/>
              </w:rPr>
              <w:tab/>
            </w:r>
          </w:p>
          <w:p w14:paraId="577B7963" w14:textId="77777777" w:rsidR="00CF376D" w:rsidRPr="006E29CF" w:rsidRDefault="00CF376D" w:rsidP="00795D93">
            <w:r w:rsidRPr="007C3879">
              <w:rPr>
                <w:lang w:val="en-US"/>
              </w:rPr>
              <w:t>@RequestParam(required = false) String fSearch</w:t>
            </w:r>
          </w:p>
        </w:tc>
      </w:tr>
      <w:tr w:rsidR="00CF376D" w:rsidRPr="006E29CF" w14:paraId="685AD428" w14:textId="77777777" w:rsidTr="00795D93">
        <w:tc>
          <w:tcPr>
            <w:tcW w:w="1552" w:type="dxa"/>
          </w:tcPr>
          <w:p w14:paraId="3343F8ED" w14:textId="77777777" w:rsidR="00CF376D" w:rsidRPr="006E29CF" w:rsidRDefault="00CF376D" w:rsidP="00795D93">
            <w:r w:rsidRPr="006E29CF">
              <w:t xml:space="preserve">Response </w:t>
            </w:r>
          </w:p>
        </w:tc>
        <w:tc>
          <w:tcPr>
            <w:tcW w:w="7798" w:type="dxa"/>
          </w:tcPr>
          <w:p w14:paraId="51B16DC5" w14:textId="77777777" w:rsidR="00CF376D" w:rsidRPr="008575E4" w:rsidRDefault="00CF376D" w:rsidP="00795D93">
            <w:pPr>
              <w:rPr>
                <w:lang w:val="en-US"/>
              </w:rPr>
            </w:pPr>
            <w:r w:rsidRPr="008575E4">
              <w:rPr>
                <w:lang w:val="en-US"/>
              </w:rPr>
              <w:t>{</w:t>
            </w:r>
          </w:p>
          <w:p w14:paraId="1ECCF7F5" w14:textId="77777777" w:rsidR="00CF376D" w:rsidRPr="008575E4" w:rsidRDefault="00CF376D" w:rsidP="00795D93">
            <w:pPr>
              <w:rPr>
                <w:lang w:val="en-US"/>
              </w:rPr>
            </w:pPr>
            <w:r w:rsidRPr="008575E4">
              <w:rPr>
                <w:lang w:val="en-US"/>
              </w:rPr>
              <w:t xml:space="preserve">  "flussiDtoPage": {</w:t>
            </w:r>
          </w:p>
          <w:p w14:paraId="3851403B" w14:textId="77777777" w:rsidR="00CF376D" w:rsidRPr="008575E4" w:rsidRDefault="00CF376D" w:rsidP="00795D93">
            <w:pPr>
              <w:rPr>
                <w:lang w:val="en-US"/>
              </w:rPr>
            </w:pPr>
            <w:r w:rsidRPr="008575E4">
              <w:rPr>
                <w:lang w:val="en-US"/>
              </w:rPr>
              <w:t xml:space="preserve">    "page": "int",</w:t>
            </w:r>
          </w:p>
          <w:p w14:paraId="2019E330" w14:textId="77777777" w:rsidR="00CF376D" w:rsidRPr="008575E4" w:rsidRDefault="00CF376D" w:rsidP="00795D93">
            <w:pPr>
              <w:rPr>
                <w:lang w:val="en-US"/>
              </w:rPr>
            </w:pPr>
            <w:r w:rsidRPr="008575E4">
              <w:rPr>
                <w:lang w:val="en-US"/>
              </w:rPr>
              <w:t xml:space="preserve">    "pageSize": "int",</w:t>
            </w:r>
          </w:p>
          <w:p w14:paraId="1C2D746B" w14:textId="77777777" w:rsidR="00CF376D" w:rsidRPr="008575E4" w:rsidRDefault="00CF376D" w:rsidP="00795D93">
            <w:pPr>
              <w:rPr>
                <w:lang w:val="en-US"/>
              </w:rPr>
            </w:pPr>
            <w:r w:rsidRPr="008575E4">
              <w:rPr>
                <w:lang w:val="en-US"/>
              </w:rPr>
              <w:t xml:space="preserve">    "previousPage": "boolean",</w:t>
            </w:r>
          </w:p>
          <w:p w14:paraId="16D7E765" w14:textId="77777777" w:rsidR="00CF376D" w:rsidRPr="008575E4" w:rsidRDefault="00CF376D" w:rsidP="00795D93">
            <w:pPr>
              <w:rPr>
                <w:lang w:val="en-US"/>
              </w:rPr>
            </w:pPr>
            <w:r w:rsidRPr="008575E4">
              <w:rPr>
                <w:lang w:val="en-US"/>
              </w:rPr>
              <w:t xml:space="preserve">    "nextPage": "boolean",</w:t>
            </w:r>
          </w:p>
          <w:p w14:paraId="73D4BBD8" w14:textId="77777777" w:rsidR="00CF376D" w:rsidRPr="008575E4" w:rsidRDefault="00CF376D" w:rsidP="00795D93">
            <w:pPr>
              <w:rPr>
                <w:lang w:val="en-US"/>
              </w:rPr>
            </w:pPr>
            <w:r w:rsidRPr="008575E4">
              <w:rPr>
                <w:lang w:val="en-US"/>
              </w:rPr>
              <w:t xml:space="preserve">    "totalPages": "int",</w:t>
            </w:r>
          </w:p>
          <w:p w14:paraId="4337497A" w14:textId="77777777" w:rsidR="00CF376D" w:rsidRPr="008575E4" w:rsidRDefault="00CF376D" w:rsidP="00795D93">
            <w:pPr>
              <w:rPr>
                <w:lang w:val="en-US"/>
              </w:rPr>
            </w:pPr>
            <w:r w:rsidRPr="008575E4">
              <w:rPr>
                <w:lang w:val="en-US"/>
              </w:rPr>
              <w:t xml:space="preserve">    "totalRecords": "long",</w:t>
            </w:r>
          </w:p>
          <w:p w14:paraId="3B0A9879" w14:textId="77777777" w:rsidR="00CF376D" w:rsidRPr="008575E4" w:rsidRDefault="00CF376D" w:rsidP="00795D93">
            <w:pPr>
              <w:rPr>
                <w:lang w:val="en-US"/>
              </w:rPr>
            </w:pPr>
            <w:r w:rsidRPr="008575E4">
              <w:rPr>
                <w:lang w:val="en-US"/>
              </w:rPr>
              <w:t xml:space="preserve">    "list": [</w:t>
            </w:r>
          </w:p>
          <w:p w14:paraId="20883AEB" w14:textId="77777777" w:rsidR="00CF376D" w:rsidRPr="008575E4" w:rsidRDefault="00CF376D" w:rsidP="00795D93">
            <w:pPr>
              <w:rPr>
                <w:lang w:val="en-US"/>
              </w:rPr>
            </w:pPr>
            <w:r w:rsidRPr="008575E4">
              <w:rPr>
                <w:lang w:val="en-US"/>
              </w:rPr>
              <w:t xml:space="preserve">      {</w:t>
            </w:r>
          </w:p>
          <w:p w14:paraId="2548FE7F" w14:textId="77777777" w:rsidR="00CF376D" w:rsidRPr="008575E4" w:rsidRDefault="00CF376D" w:rsidP="00795D93">
            <w:pPr>
              <w:rPr>
                <w:lang w:val="en-US"/>
              </w:rPr>
            </w:pPr>
            <w:r w:rsidRPr="008575E4">
              <w:rPr>
                <w:lang w:val="en-US"/>
              </w:rPr>
              <w:t xml:space="preserve">        "FlussoExportDto": {</w:t>
            </w:r>
          </w:p>
          <w:p w14:paraId="7C581FA8" w14:textId="77777777" w:rsidR="00CF376D" w:rsidRPr="008575E4" w:rsidRDefault="00CF376D" w:rsidP="00795D93">
            <w:pPr>
              <w:rPr>
                <w:lang w:val="en-US"/>
              </w:rPr>
            </w:pPr>
            <w:r w:rsidRPr="008575E4">
              <w:rPr>
                <w:lang w:val="en-US"/>
              </w:rPr>
              <w:t xml:space="preserve">          "dimensione": "string",</w:t>
            </w:r>
          </w:p>
          <w:p w14:paraId="5BC361D9" w14:textId="77777777" w:rsidR="00CF376D" w:rsidRPr="008575E4" w:rsidRDefault="00CF376D" w:rsidP="00795D93">
            <w:pPr>
              <w:rPr>
                <w:lang w:val="en-US"/>
              </w:rPr>
            </w:pPr>
            <w:r w:rsidRPr="008575E4">
              <w:rPr>
                <w:lang w:val="en-US"/>
              </w:rPr>
              <w:t xml:space="preserve">          "showDownloadButton": "boolean",</w:t>
            </w:r>
          </w:p>
          <w:p w14:paraId="718D985F" w14:textId="77777777" w:rsidR="00CF376D" w:rsidRPr="008575E4" w:rsidRDefault="00CF376D" w:rsidP="00795D93">
            <w:pPr>
              <w:rPr>
                <w:lang w:val="en-US"/>
              </w:rPr>
            </w:pPr>
            <w:r w:rsidRPr="008575E4">
              <w:rPr>
                <w:lang w:val="en-US"/>
              </w:rPr>
              <w:t xml:space="preserve">          "dataPrenotazione": "string",</w:t>
            </w:r>
          </w:p>
          <w:p w14:paraId="601B6CD8" w14:textId="77777777" w:rsidR="00CF376D" w:rsidRPr="008575E4" w:rsidRDefault="00CF376D" w:rsidP="00795D93">
            <w:pPr>
              <w:rPr>
                <w:lang w:val="en-US"/>
              </w:rPr>
            </w:pPr>
            <w:r w:rsidRPr="008575E4">
              <w:rPr>
                <w:lang w:val="en-US"/>
              </w:rPr>
              <w:t xml:space="preserve">          "path": "string",</w:t>
            </w:r>
          </w:p>
          <w:p w14:paraId="172B8FE2" w14:textId="77777777" w:rsidR="00CF376D" w:rsidRPr="008575E4" w:rsidRDefault="00CF376D" w:rsidP="00795D93">
            <w:pPr>
              <w:rPr>
                <w:lang w:val="en-US"/>
              </w:rPr>
            </w:pPr>
            <w:r w:rsidRPr="008575E4">
              <w:rPr>
                <w:lang w:val="en-US"/>
              </w:rPr>
              <w:t xml:space="preserve">          "classificazione": "string",</w:t>
            </w:r>
          </w:p>
          <w:p w14:paraId="7D3B9CC7" w14:textId="77777777" w:rsidR="00CF376D" w:rsidRPr="008575E4" w:rsidRDefault="00CF376D" w:rsidP="00795D93">
            <w:pPr>
              <w:rPr>
                <w:lang w:val="en-US"/>
              </w:rPr>
            </w:pPr>
            <w:r w:rsidRPr="008575E4">
              <w:rPr>
                <w:lang w:val="en-US"/>
              </w:rPr>
              <w:t xml:space="preserve">          "versioneTracciato": "string"</w:t>
            </w:r>
          </w:p>
          <w:p w14:paraId="72FA69AA" w14:textId="77777777" w:rsidR="00CF376D" w:rsidRPr="008575E4" w:rsidRDefault="00CF376D" w:rsidP="00795D93">
            <w:pPr>
              <w:rPr>
                <w:lang w:val="en-US"/>
              </w:rPr>
            </w:pPr>
            <w:r w:rsidRPr="008575E4">
              <w:rPr>
                <w:lang w:val="en-US"/>
              </w:rPr>
              <w:t xml:space="preserve">        }</w:t>
            </w:r>
          </w:p>
          <w:p w14:paraId="0BB483D7" w14:textId="77777777" w:rsidR="00CF376D" w:rsidRPr="008575E4" w:rsidRDefault="00CF376D" w:rsidP="00795D93">
            <w:pPr>
              <w:rPr>
                <w:lang w:val="en-US"/>
              </w:rPr>
            </w:pPr>
            <w:r w:rsidRPr="008575E4">
              <w:rPr>
                <w:lang w:val="en-US"/>
              </w:rPr>
              <w:t xml:space="preserve">      }</w:t>
            </w:r>
          </w:p>
          <w:p w14:paraId="273283EF" w14:textId="77777777" w:rsidR="00CF376D" w:rsidRPr="008575E4" w:rsidRDefault="00CF376D" w:rsidP="00795D93">
            <w:pPr>
              <w:rPr>
                <w:lang w:val="en-US"/>
              </w:rPr>
            </w:pPr>
            <w:r w:rsidRPr="008575E4">
              <w:rPr>
                <w:lang w:val="en-US"/>
              </w:rPr>
              <w:t xml:space="preserve">    ]</w:t>
            </w:r>
          </w:p>
          <w:p w14:paraId="57FC1D79" w14:textId="77777777" w:rsidR="00CF376D" w:rsidRPr="008575E4" w:rsidRDefault="00CF376D" w:rsidP="00795D93">
            <w:pPr>
              <w:rPr>
                <w:lang w:val="en-US"/>
              </w:rPr>
            </w:pPr>
            <w:r w:rsidRPr="008575E4">
              <w:rPr>
                <w:lang w:val="en-US"/>
              </w:rPr>
              <w:t xml:space="preserve">  }</w:t>
            </w:r>
          </w:p>
          <w:p w14:paraId="7E0386E4" w14:textId="77777777" w:rsidR="00CF376D" w:rsidRPr="006E29CF" w:rsidRDefault="00CF376D" w:rsidP="00795D93">
            <w:r w:rsidRPr="008575E4">
              <w:rPr>
                <w:lang w:val="en-US"/>
              </w:rPr>
              <w:t>}</w:t>
            </w:r>
          </w:p>
        </w:tc>
      </w:tr>
      <w:tr w:rsidR="00CF376D" w:rsidRPr="006E29CF" w14:paraId="13978019" w14:textId="77777777" w:rsidTr="00795D93">
        <w:tc>
          <w:tcPr>
            <w:tcW w:w="1552" w:type="dxa"/>
          </w:tcPr>
          <w:p w14:paraId="7F8A0221" w14:textId="77777777" w:rsidR="00CF376D" w:rsidRPr="006E29CF" w:rsidRDefault="00CF376D" w:rsidP="00795D93">
            <w:r w:rsidRPr="006E29CF">
              <w:t xml:space="preserve">Fault Response </w:t>
            </w:r>
          </w:p>
        </w:tc>
        <w:tc>
          <w:tcPr>
            <w:tcW w:w="7798" w:type="dxa"/>
          </w:tcPr>
          <w:p w14:paraId="6C80B900" w14:textId="77777777" w:rsidR="00CF376D" w:rsidRPr="006E29CF" w:rsidRDefault="00CF376D" w:rsidP="00795D93">
            <w:pPr>
              <w:rPr>
                <w:lang w:val="en-US"/>
              </w:rPr>
            </w:pPr>
            <w:r w:rsidRPr="006E29CF">
              <w:rPr>
                <w:lang w:val="en-US"/>
              </w:rPr>
              <w:t>{</w:t>
            </w:r>
          </w:p>
          <w:p w14:paraId="21462F83"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1C996778"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442326E2" w14:textId="77777777" w:rsidR="00CF376D" w:rsidRPr="006E29CF" w:rsidRDefault="00CF376D" w:rsidP="00795D93">
            <w:r w:rsidRPr="006E29CF">
              <w:t>}</w:t>
            </w:r>
          </w:p>
        </w:tc>
      </w:tr>
    </w:tbl>
    <w:p w14:paraId="361A0A50" w14:textId="77777777" w:rsidR="00CF376D" w:rsidRDefault="00CF376D" w:rsidP="00CF376D">
      <w:pPr>
        <w:rPr>
          <w:lang w:val="en-US"/>
        </w:rPr>
      </w:pPr>
    </w:p>
    <w:p w14:paraId="200A60A1" w14:textId="77777777" w:rsidR="00CF376D" w:rsidRDefault="00CF376D" w:rsidP="00CF376D">
      <w:pPr>
        <w:rPr>
          <w:lang w:val="en-US"/>
        </w:rPr>
      </w:pPr>
    </w:p>
    <w:p w14:paraId="4929B17E" w14:textId="77777777" w:rsidR="00CF376D" w:rsidRPr="006E29CF" w:rsidRDefault="00CF376D" w:rsidP="00CF376D"/>
    <w:p w14:paraId="5F8B00AB" w14:textId="77777777" w:rsidR="00CF376D" w:rsidRPr="008A72F3" w:rsidRDefault="00CF376D" w:rsidP="00CF376D">
      <w:pPr>
        <w:pStyle w:val="Titolo3"/>
      </w:pPr>
      <w:bookmarkStart w:id="67" w:name="_Toc35537021"/>
      <w:bookmarkStart w:id="68" w:name="_Toc36042138"/>
      <w:r>
        <w:rPr>
          <w:rStyle w:val="Enfasigrassetto"/>
          <w:b w:val="0"/>
        </w:rPr>
        <w:t>Download file Export</w:t>
      </w:r>
      <w:bookmarkEnd w:id="67"/>
      <w:bookmarkEnd w:id="68"/>
    </w:p>
    <w:tbl>
      <w:tblPr>
        <w:tblStyle w:val="TableGrid0"/>
        <w:tblW w:w="0" w:type="auto"/>
        <w:tblLook w:val="04A0" w:firstRow="1" w:lastRow="0" w:firstColumn="1" w:lastColumn="0" w:noHBand="0" w:noVBand="1"/>
      </w:tblPr>
      <w:tblGrid>
        <w:gridCol w:w="1552"/>
        <w:gridCol w:w="7798"/>
      </w:tblGrid>
      <w:tr w:rsidR="00CF376D" w:rsidRPr="006E29CF" w14:paraId="6A6CD93F" w14:textId="77777777" w:rsidTr="00795D93">
        <w:tc>
          <w:tcPr>
            <w:tcW w:w="1552" w:type="dxa"/>
          </w:tcPr>
          <w:p w14:paraId="72A58E6A" w14:textId="77777777" w:rsidR="00CF376D" w:rsidRPr="006E29CF" w:rsidRDefault="00CF376D" w:rsidP="00795D93">
            <w:r>
              <w:t>Descrizione Servizio</w:t>
            </w:r>
          </w:p>
        </w:tc>
        <w:tc>
          <w:tcPr>
            <w:tcW w:w="7798" w:type="dxa"/>
          </w:tcPr>
          <w:p w14:paraId="545560BB" w14:textId="77777777" w:rsidR="00CF376D" w:rsidRPr="008575E4" w:rsidRDefault="00CF376D" w:rsidP="00795D93">
            <w:r w:rsidRPr="007C3879">
              <w:t>Consente  il download di flussi di export dei dati di Riconciliazione.</w:t>
            </w:r>
          </w:p>
        </w:tc>
      </w:tr>
      <w:tr w:rsidR="00CF376D" w:rsidRPr="006E29CF" w14:paraId="19AC2F7C" w14:textId="77777777" w:rsidTr="00795D93">
        <w:tc>
          <w:tcPr>
            <w:tcW w:w="1552" w:type="dxa"/>
          </w:tcPr>
          <w:p w14:paraId="6CD734A1" w14:textId="77777777" w:rsidR="00CF376D" w:rsidRPr="006E29CF" w:rsidRDefault="00CF376D" w:rsidP="00795D93">
            <w:r w:rsidRPr="006E29CF">
              <w:t>Servizio</w:t>
            </w:r>
          </w:p>
        </w:tc>
        <w:tc>
          <w:tcPr>
            <w:tcW w:w="7798" w:type="dxa"/>
          </w:tcPr>
          <w:p w14:paraId="170AF02A" w14:textId="77777777" w:rsidR="00CF376D" w:rsidRPr="006E29CF" w:rsidRDefault="00CF376D" w:rsidP="00795D93">
            <w:r w:rsidRPr="007C3879">
              <w:t>downloadFile</w:t>
            </w:r>
          </w:p>
        </w:tc>
      </w:tr>
      <w:tr w:rsidR="00CF376D" w:rsidRPr="006E29CF" w14:paraId="50FC2760" w14:textId="77777777" w:rsidTr="00795D93">
        <w:tc>
          <w:tcPr>
            <w:tcW w:w="1552" w:type="dxa"/>
          </w:tcPr>
          <w:p w14:paraId="7DA672AC" w14:textId="77777777" w:rsidR="00CF376D" w:rsidRPr="006E29CF" w:rsidRDefault="00CF376D" w:rsidP="00795D93">
            <w:r>
              <w:t>Tipo servizio</w:t>
            </w:r>
          </w:p>
        </w:tc>
        <w:tc>
          <w:tcPr>
            <w:tcW w:w="7798" w:type="dxa"/>
          </w:tcPr>
          <w:p w14:paraId="758A2D63" w14:textId="77777777" w:rsidR="00CF376D" w:rsidRPr="00A24AB2" w:rsidRDefault="00CF376D" w:rsidP="00795D93">
            <w:r w:rsidRPr="00A24AB2">
              <w:t>REST</w:t>
            </w:r>
          </w:p>
        </w:tc>
      </w:tr>
      <w:tr w:rsidR="00CF376D" w:rsidRPr="006E29CF" w14:paraId="6BAA9464" w14:textId="77777777" w:rsidTr="00795D93">
        <w:tc>
          <w:tcPr>
            <w:tcW w:w="1552" w:type="dxa"/>
          </w:tcPr>
          <w:p w14:paraId="747F63D1" w14:textId="77777777" w:rsidR="00CF376D" w:rsidRPr="006E29CF" w:rsidRDefault="00CF376D" w:rsidP="00795D93">
            <w:r w:rsidRPr="006E29CF">
              <w:t>Endpoint</w:t>
            </w:r>
          </w:p>
        </w:tc>
        <w:tc>
          <w:tcPr>
            <w:tcW w:w="7798" w:type="dxa"/>
          </w:tcPr>
          <w:p w14:paraId="56252FE0" w14:textId="77777777" w:rsidR="00CF376D" w:rsidRPr="006E29CF" w:rsidRDefault="00CF376D" w:rsidP="00795D93">
            <w:r>
              <w:rPr>
                <w:rStyle w:val="Collegamentoipertestuale"/>
                <w:lang w:val="it-IT"/>
              </w:rPr>
              <w:t>/api/e</w:t>
            </w:r>
            <w:r>
              <w:rPr>
                <w:rStyle w:val="Collegamentoipertestuale"/>
              </w:rPr>
              <w:t>xport</w:t>
            </w:r>
            <w:r>
              <w:rPr>
                <w:rStyle w:val="Collegamentoipertestuale"/>
                <w:lang w:val="it-IT"/>
              </w:rPr>
              <w:t>/downloadFile</w:t>
            </w:r>
          </w:p>
        </w:tc>
      </w:tr>
      <w:tr w:rsidR="00CF376D" w:rsidRPr="006E29CF" w14:paraId="0EB42670" w14:textId="77777777" w:rsidTr="00795D93">
        <w:tc>
          <w:tcPr>
            <w:tcW w:w="1552" w:type="dxa"/>
          </w:tcPr>
          <w:p w14:paraId="0A0BAF60" w14:textId="77777777" w:rsidR="00CF376D" w:rsidRPr="006E29CF" w:rsidRDefault="00CF376D" w:rsidP="00795D93">
            <w:r w:rsidRPr="006E29CF">
              <w:t>Authentication</w:t>
            </w:r>
          </w:p>
        </w:tc>
        <w:tc>
          <w:tcPr>
            <w:tcW w:w="7798" w:type="dxa"/>
          </w:tcPr>
          <w:p w14:paraId="7D53B0D7" w14:textId="77777777" w:rsidR="00CF376D" w:rsidRPr="006E29CF" w:rsidRDefault="00CF376D" w:rsidP="00795D93">
            <w:r>
              <w:t>Not required</w:t>
            </w:r>
          </w:p>
        </w:tc>
      </w:tr>
      <w:tr w:rsidR="00CF376D" w:rsidRPr="006E29CF" w14:paraId="5665BBDB" w14:textId="77777777" w:rsidTr="00795D93">
        <w:tc>
          <w:tcPr>
            <w:tcW w:w="1552" w:type="dxa"/>
          </w:tcPr>
          <w:p w14:paraId="303353C1" w14:textId="77777777" w:rsidR="00CF376D" w:rsidRPr="006E29CF" w:rsidRDefault="00CF376D" w:rsidP="00795D93">
            <w:r w:rsidRPr="006E29CF">
              <w:t>Method</w:t>
            </w:r>
          </w:p>
        </w:tc>
        <w:tc>
          <w:tcPr>
            <w:tcW w:w="7798" w:type="dxa"/>
          </w:tcPr>
          <w:p w14:paraId="3C20EE60" w14:textId="77777777" w:rsidR="00CF376D" w:rsidRPr="006E29CF" w:rsidRDefault="00CF376D" w:rsidP="00795D93">
            <w:r>
              <w:t>GET</w:t>
            </w:r>
          </w:p>
        </w:tc>
      </w:tr>
      <w:tr w:rsidR="00CF376D" w:rsidRPr="006E29CF" w14:paraId="6CFBE9E9" w14:textId="77777777" w:rsidTr="00795D93">
        <w:tc>
          <w:tcPr>
            <w:tcW w:w="1552" w:type="dxa"/>
          </w:tcPr>
          <w:p w14:paraId="17E49861" w14:textId="77777777" w:rsidR="00CF376D" w:rsidRPr="006E29CF" w:rsidRDefault="00CF376D" w:rsidP="00795D93">
            <w:r w:rsidRPr="006E29CF">
              <w:lastRenderedPageBreak/>
              <w:t>Consumes</w:t>
            </w:r>
          </w:p>
        </w:tc>
        <w:tc>
          <w:tcPr>
            <w:tcW w:w="7798" w:type="dxa"/>
          </w:tcPr>
          <w:p w14:paraId="37B67038" w14:textId="77777777" w:rsidR="00CF376D" w:rsidRPr="006E29CF" w:rsidRDefault="00CF376D" w:rsidP="00795D93">
            <w:r>
              <w:t>Parameters</w:t>
            </w:r>
          </w:p>
        </w:tc>
      </w:tr>
      <w:tr w:rsidR="00CF376D" w:rsidRPr="006E29CF" w14:paraId="11EF9ED6" w14:textId="77777777" w:rsidTr="00795D93">
        <w:tc>
          <w:tcPr>
            <w:tcW w:w="1552" w:type="dxa"/>
          </w:tcPr>
          <w:p w14:paraId="17497A1F" w14:textId="77777777" w:rsidR="00CF376D" w:rsidRPr="006E29CF" w:rsidRDefault="00CF376D" w:rsidP="00795D93">
            <w:r w:rsidRPr="006E29CF">
              <w:t>Produces</w:t>
            </w:r>
          </w:p>
        </w:tc>
        <w:tc>
          <w:tcPr>
            <w:tcW w:w="7798" w:type="dxa"/>
          </w:tcPr>
          <w:p w14:paraId="78DEAF15" w14:textId="77777777" w:rsidR="00CF376D" w:rsidRPr="006E29CF" w:rsidRDefault="00CF376D" w:rsidP="00795D93">
            <w:r w:rsidRPr="006E29CF">
              <w:t>application/</w:t>
            </w:r>
            <w:r>
              <w:rPr>
                <w:lang w:val="en-US"/>
              </w:rPr>
              <w:t xml:space="preserve"> x-zip-compressed</w:t>
            </w:r>
          </w:p>
        </w:tc>
      </w:tr>
      <w:tr w:rsidR="00CF376D" w:rsidRPr="006E29CF" w14:paraId="3983FAA0" w14:textId="77777777" w:rsidTr="00795D93">
        <w:tc>
          <w:tcPr>
            <w:tcW w:w="1552" w:type="dxa"/>
          </w:tcPr>
          <w:p w14:paraId="30AD21EE" w14:textId="77777777" w:rsidR="00CF376D" w:rsidRPr="006E29CF" w:rsidRDefault="00CF376D" w:rsidP="00795D93">
            <w:r w:rsidRPr="006E29CF">
              <w:t xml:space="preserve">Payload </w:t>
            </w:r>
          </w:p>
        </w:tc>
        <w:tc>
          <w:tcPr>
            <w:tcW w:w="7798" w:type="dxa"/>
          </w:tcPr>
          <w:p w14:paraId="7CFB650C" w14:textId="77777777" w:rsidR="00CF376D" w:rsidRPr="007C3879" w:rsidRDefault="00CF376D" w:rsidP="00795D93">
            <w:pPr>
              <w:rPr>
                <w:lang w:val="en-US"/>
              </w:rPr>
            </w:pPr>
            <w:r w:rsidRPr="007C3879">
              <w:rPr>
                <w:lang w:val="en-US"/>
              </w:rPr>
              <w:t>@RequestParam(required = true) String codIpa,</w:t>
            </w:r>
          </w:p>
          <w:p w14:paraId="53608966" w14:textId="77777777" w:rsidR="00CF376D" w:rsidRPr="006E29CF" w:rsidRDefault="00CF376D" w:rsidP="00795D93">
            <w:r w:rsidRPr="007C3879">
              <w:rPr>
                <w:lang w:val="en-US"/>
              </w:rPr>
              <w:t>@RequestParam(required = true) Long idFlusso</w:t>
            </w:r>
          </w:p>
        </w:tc>
      </w:tr>
      <w:tr w:rsidR="00CF376D" w:rsidRPr="006E29CF" w14:paraId="1930FDC4" w14:textId="77777777" w:rsidTr="00795D93">
        <w:tc>
          <w:tcPr>
            <w:tcW w:w="1552" w:type="dxa"/>
          </w:tcPr>
          <w:p w14:paraId="1732AD89" w14:textId="77777777" w:rsidR="00CF376D" w:rsidRPr="006E29CF" w:rsidRDefault="00CF376D" w:rsidP="00795D93">
            <w:r w:rsidRPr="006E29CF">
              <w:t xml:space="preserve">Response </w:t>
            </w:r>
          </w:p>
        </w:tc>
        <w:tc>
          <w:tcPr>
            <w:tcW w:w="7798" w:type="dxa"/>
          </w:tcPr>
          <w:p w14:paraId="0E381958" w14:textId="77777777" w:rsidR="00CF376D" w:rsidRPr="006E29CF" w:rsidRDefault="00CF376D" w:rsidP="00795D93">
            <w:r w:rsidRPr="008A01BB">
              <w:rPr>
                <w:lang w:val="en-US"/>
              </w:rPr>
              <w:t>ResponseEntity&lt;byte[]&gt;</w:t>
            </w:r>
          </w:p>
        </w:tc>
      </w:tr>
      <w:tr w:rsidR="00CF376D" w:rsidRPr="006E29CF" w14:paraId="67B9A03C" w14:textId="77777777" w:rsidTr="00795D93">
        <w:tc>
          <w:tcPr>
            <w:tcW w:w="1552" w:type="dxa"/>
          </w:tcPr>
          <w:p w14:paraId="078415E8" w14:textId="77777777" w:rsidR="00CF376D" w:rsidRPr="006E29CF" w:rsidRDefault="00CF376D" w:rsidP="00795D93">
            <w:r w:rsidRPr="006E29CF">
              <w:t xml:space="preserve">Fault Response </w:t>
            </w:r>
          </w:p>
        </w:tc>
        <w:tc>
          <w:tcPr>
            <w:tcW w:w="7798" w:type="dxa"/>
          </w:tcPr>
          <w:p w14:paraId="7149269E" w14:textId="77777777" w:rsidR="00CF376D" w:rsidRPr="006E29CF" w:rsidRDefault="00CF376D" w:rsidP="00795D93">
            <w:pPr>
              <w:rPr>
                <w:lang w:val="en-US"/>
              </w:rPr>
            </w:pPr>
            <w:r w:rsidRPr="006E29CF">
              <w:rPr>
                <w:lang w:val="en-US"/>
              </w:rPr>
              <w:t>{</w:t>
            </w:r>
          </w:p>
          <w:p w14:paraId="1E5B643A"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3320BD0B"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0A011CC6" w14:textId="77777777" w:rsidR="00CF376D" w:rsidRPr="006E29CF" w:rsidRDefault="00CF376D" w:rsidP="00795D93">
            <w:r w:rsidRPr="006E29CF">
              <w:t>}</w:t>
            </w:r>
          </w:p>
        </w:tc>
      </w:tr>
    </w:tbl>
    <w:p w14:paraId="57450280" w14:textId="77777777" w:rsidR="00CF376D" w:rsidRDefault="00CF376D" w:rsidP="00CF376D">
      <w:pPr>
        <w:rPr>
          <w:lang w:val="en-US"/>
        </w:rPr>
      </w:pPr>
    </w:p>
    <w:p w14:paraId="0D7DC723" w14:textId="77777777" w:rsidR="00CF376D" w:rsidRDefault="00CF376D" w:rsidP="00CF376D">
      <w:pPr>
        <w:rPr>
          <w:lang w:val="en-US"/>
        </w:rPr>
      </w:pPr>
    </w:p>
    <w:p w14:paraId="2D4D4D00" w14:textId="77777777" w:rsidR="00CF376D" w:rsidRDefault="00CF376D" w:rsidP="00CF376D">
      <w:pPr>
        <w:rPr>
          <w:lang w:val="en-US"/>
        </w:rPr>
      </w:pPr>
    </w:p>
    <w:p w14:paraId="098FD730" w14:textId="77777777" w:rsidR="00CF376D" w:rsidRPr="0073004D" w:rsidRDefault="00CF376D" w:rsidP="00CF376D">
      <w:pPr>
        <w:pStyle w:val="Titolo2"/>
        <w:rPr>
          <w:rStyle w:val="Enfasigrassetto"/>
        </w:rPr>
      </w:pPr>
      <w:bookmarkStart w:id="69" w:name="_Toc35537022"/>
      <w:bookmarkStart w:id="70" w:name="_Toc36042139"/>
      <w:r>
        <w:rPr>
          <w:rStyle w:val="Enfasigrassetto"/>
        </w:rPr>
        <w:t>Accertamenti</w:t>
      </w:r>
      <w:bookmarkEnd w:id="69"/>
      <w:bookmarkEnd w:id="70"/>
    </w:p>
    <w:p w14:paraId="6E3F0C46" w14:textId="77777777" w:rsidR="00CF376D" w:rsidRDefault="00CF376D" w:rsidP="00CF376D"/>
    <w:p w14:paraId="03C6D058" w14:textId="77777777" w:rsidR="00CF376D" w:rsidRPr="006E29CF" w:rsidRDefault="00CF376D" w:rsidP="00CF376D"/>
    <w:p w14:paraId="7D337DA2" w14:textId="77777777" w:rsidR="00CF376D" w:rsidRPr="006E29CF" w:rsidRDefault="00CF376D" w:rsidP="00CF376D">
      <w:pPr>
        <w:pStyle w:val="Titolo3"/>
        <w:rPr>
          <w:rStyle w:val="Enfasigrassetto"/>
          <w:b w:val="0"/>
        </w:rPr>
      </w:pPr>
      <w:bookmarkStart w:id="71" w:name="_Toc35537023"/>
      <w:bookmarkStart w:id="72" w:name="_Toc36042140"/>
      <w:r>
        <w:rPr>
          <w:rStyle w:val="Enfasigrassetto"/>
          <w:b w:val="0"/>
        </w:rPr>
        <w:t>Nuovo Accertamento</w:t>
      </w:r>
      <w:bookmarkEnd w:id="71"/>
      <w:bookmarkEnd w:id="72"/>
    </w:p>
    <w:tbl>
      <w:tblPr>
        <w:tblStyle w:val="TableGrid0"/>
        <w:tblW w:w="0" w:type="auto"/>
        <w:tblLook w:val="04A0" w:firstRow="1" w:lastRow="0" w:firstColumn="1" w:lastColumn="0" w:noHBand="0" w:noVBand="1"/>
      </w:tblPr>
      <w:tblGrid>
        <w:gridCol w:w="1552"/>
        <w:gridCol w:w="7798"/>
      </w:tblGrid>
      <w:tr w:rsidR="00CF376D" w:rsidRPr="006E29CF" w14:paraId="39E5E825" w14:textId="77777777" w:rsidTr="00795D93">
        <w:tc>
          <w:tcPr>
            <w:tcW w:w="1552" w:type="dxa"/>
          </w:tcPr>
          <w:p w14:paraId="3B679C80" w14:textId="77777777" w:rsidR="00CF376D" w:rsidRPr="006E29CF" w:rsidRDefault="00CF376D" w:rsidP="00795D93">
            <w:r>
              <w:t xml:space="preserve">Descrizione </w:t>
            </w:r>
            <w:r w:rsidRPr="006E29CF">
              <w:t>Servizio</w:t>
            </w:r>
          </w:p>
        </w:tc>
        <w:tc>
          <w:tcPr>
            <w:tcW w:w="7798" w:type="dxa"/>
          </w:tcPr>
          <w:p w14:paraId="10EB9CAA" w14:textId="77777777" w:rsidR="00CF376D" w:rsidRPr="006E29CF" w:rsidRDefault="00CF376D" w:rsidP="00795D93">
            <w:r>
              <w:t>Inserisci un nuovo Accertamento.</w:t>
            </w:r>
          </w:p>
        </w:tc>
      </w:tr>
      <w:tr w:rsidR="00CF376D" w:rsidRPr="006E29CF" w14:paraId="7627B21F" w14:textId="77777777" w:rsidTr="00795D93">
        <w:tc>
          <w:tcPr>
            <w:tcW w:w="1552" w:type="dxa"/>
          </w:tcPr>
          <w:p w14:paraId="4407AABC" w14:textId="77777777" w:rsidR="00CF376D" w:rsidRPr="006E29CF" w:rsidRDefault="00CF376D" w:rsidP="00795D93">
            <w:r w:rsidRPr="006E29CF">
              <w:t>Servizio</w:t>
            </w:r>
          </w:p>
        </w:tc>
        <w:tc>
          <w:tcPr>
            <w:tcW w:w="7798" w:type="dxa"/>
          </w:tcPr>
          <w:p w14:paraId="752DB939" w14:textId="77777777" w:rsidR="00CF376D" w:rsidRPr="006E29CF" w:rsidRDefault="00CF376D" w:rsidP="00795D93">
            <w:r>
              <w:t>nuovoAccertamento</w:t>
            </w:r>
          </w:p>
        </w:tc>
      </w:tr>
      <w:tr w:rsidR="00CF376D" w:rsidRPr="006E29CF" w14:paraId="5B5CA7AD" w14:textId="77777777" w:rsidTr="00795D93">
        <w:tc>
          <w:tcPr>
            <w:tcW w:w="1552" w:type="dxa"/>
          </w:tcPr>
          <w:p w14:paraId="6BE9372F" w14:textId="77777777" w:rsidR="00CF376D" w:rsidRPr="006E29CF" w:rsidRDefault="00CF376D" w:rsidP="00795D93">
            <w:r>
              <w:t>Tipo servizio</w:t>
            </w:r>
          </w:p>
        </w:tc>
        <w:tc>
          <w:tcPr>
            <w:tcW w:w="7798" w:type="dxa"/>
          </w:tcPr>
          <w:p w14:paraId="6CF703E0" w14:textId="77777777" w:rsidR="00CF376D" w:rsidRPr="00A24AB2" w:rsidRDefault="00CF376D" w:rsidP="00795D93">
            <w:r w:rsidRPr="00A24AB2">
              <w:t>REST</w:t>
            </w:r>
          </w:p>
        </w:tc>
      </w:tr>
      <w:tr w:rsidR="00CF376D" w:rsidRPr="006E29CF" w14:paraId="2B5ECDF3" w14:textId="77777777" w:rsidTr="00795D93">
        <w:tc>
          <w:tcPr>
            <w:tcW w:w="1552" w:type="dxa"/>
          </w:tcPr>
          <w:p w14:paraId="0C998911" w14:textId="77777777" w:rsidR="00CF376D" w:rsidRPr="006E29CF" w:rsidRDefault="00CF376D" w:rsidP="00795D93">
            <w:r w:rsidRPr="006E29CF">
              <w:t>Endpoint</w:t>
            </w:r>
          </w:p>
        </w:tc>
        <w:tc>
          <w:tcPr>
            <w:tcW w:w="7798" w:type="dxa"/>
          </w:tcPr>
          <w:p w14:paraId="792C1642" w14:textId="77777777" w:rsidR="00CF376D" w:rsidRPr="006E29CF" w:rsidRDefault="00CF376D" w:rsidP="00795D93">
            <w:r>
              <w:rPr>
                <w:rStyle w:val="Collegamentoipertestuale"/>
                <w:lang w:val="it-IT"/>
              </w:rPr>
              <w:t>/api/</w:t>
            </w:r>
            <w:r w:rsidRPr="00EF679D">
              <w:rPr>
                <w:rStyle w:val="Collegamentoipertestuale"/>
                <w:lang w:val="it-IT"/>
              </w:rPr>
              <w:t>accertamenti</w:t>
            </w:r>
          </w:p>
        </w:tc>
      </w:tr>
      <w:tr w:rsidR="00CF376D" w:rsidRPr="006E29CF" w14:paraId="576F69A4" w14:textId="77777777" w:rsidTr="00795D93">
        <w:tc>
          <w:tcPr>
            <w:tcW w:w="1552" w:type="dxa"/>
          </w:tcPr>
          <w:p w14:paraId="6F0FB360" w14:textId="77777777" w:rsidR="00CF376D" w:rsidRPr="006E29CF" w:rsidRDefault="00CF376D" w:rsidP="00795D93">
            <w:r w:rsidRPr="006E29CF">
              <w:t>Authentication</w:t>
            </w:r>
          </w:p>
        </w:tc>
        <w:tc>
          <w:tcPr>
            <w:tcW w:w="7798" w:type="dxa"/>
          </w:tcPr>
          <w:p w14:paraId="48614A62" w14:textId="77777777" w:rsidR="00CF376D" w:rsidRPr="006E29CF" w:rsidRDefault="00CF376D" w:rsidP="00795D93">
            <w:r>
              <w:t>Not required</w:t>
            </w:r>
          </w:p>
        </w:tc>
      </w:tr>
      <w:tr w:rsidR="00CF376D" w:rsidRPr="006E29CF" w14:paraId="224617F1" w14:textId="77777777" w:rsidTr="00795D93">
        <w:tc>
          <w:tcPr>
            <w:tcW w:w="1552" w:type="dxa"/>
          </w:tcPr>
          <w:p w14:paraId="6834A2D3" w14:textId="77777777" w:rsidR="00CF376D" w:rsidRPr="006E29CF" w:rsidRDefault="00CF376D" w:rsidP="00795D93">
            <w:r w:rsidRPr="006E29CF">
              <w:t>Method</w:t>
            </w:r>
          </w:p>
        </w:tc>
        <w:tc>
          <w:tcPr>
            <w:tcW w:w="7798" w:type="dxa"/>
          </w:tcPr>
          <w:p w14:paraId="46576838" w14:textId="77777777" w:rsidR="00CF376D" w:rsidRPr="006E29CF" w:rsidRDefault="00CF376D" w:rsidP="00795D93">
            <w:r>
              <w:t>POST</w:t>
            </w:r>
          </w:p>
        </w:tc>
      </w:tr>
      <w:tr w:rsidR="00CF376D" w:rsidRPr="006E29CF" w14:paraId="10C352BA" w14:textId="77777777" w:rsidTr="00795D93">
        <w:tc>
          <w:tcPr>
            <w:tcW w:w="1552" w:type="dxa"/>
          </w:tcPr>
          <w:p w14:paraId="76114C18" w14:textId="77777777" w:rsidR="00CF376D" w:rsidRPr="006E29CF" w:rsidRDefault="00CF376D" w:rsidP="00795D93">
            <w:r w:rsidRPr="006E29CF">
              <w:t>Consumes</w:t>
            </w:r>
          </w:p>
        </w:tc>
        <w:tc>
          <w:tcPr>
            <w:tcW w:w="7798" w:type="dxa"/>
          </w:tcPr>
          <w:p w14:paraId="10A122DE" w14:textId="77777777" w:rsidR="00CF376D" w:rsidRPr="006E29CF" w:rsidRDefault="00CF376D" w:rsidP="00795D93">
            <w:r w:rsidRPr="006E29CF">
              <w:t>application/json</w:t>
            </w:r>
          </w:p>
        </w:tc>
      </w:tr>
      <w:tr w:rsidR="00CF376D" w:rsidRPr="006E29CF" w14:paraId="0CE957DA" w14:textId="77777777" w:rsidTr="00795D93">
        <w:tc>
          <w:tcPr>
            <w:tcW w:w="1552" w:type="dxa"/>
          </w:tcPr>
          <w:p w14:paraId="30496643" w14:textId="77777777" w:rsidR="00CF376D" w:rsidRPr="006E29CF" w:rsidRDefault="00CF376D" w:rsidP="00795D93">
            <w:r w:rsidRPr="006E29CF">
              <w:t>Produces</w:t>
            </w:r>
          </w:p>
        </w:tc>
        <w:tc>
          <w:tcPr>
            <w:tcW w:w="7798" w:type="dxa"/>
          </w:tcPr>
          <w:p w14:paraId="0AE4F721" w14:textId="77777777" w:rsidR="00CF376D" w:rsidRPr="006E29CF" w:rsidRDefault="00CF376D" w:rsidP="00795D93">
            <w:r w:rsidRPr="006E29CF">
              <w:t>application/json</w:t>
            </w:r>
          </w:p>
        </w:tc>
      </w:tr>
      <w:tr w:rsidR="00CF376D" w:rsidRPr="006E29CF" w14:paraId="0D90D0C1" w14:textId="77777777" w:rsidTr="00795D93">
        <w:tc>
          <w:tcPr>
            <w:tcW w:w="1552" w:type="dxa"/>
          </w:tcPr>
          <w:p w14:paraId="6EDBF5C6" w14:textId="77777777" w:rsidR="00CF376D" w:rsidRPr="006E29CF" w:rsidRDefault="00CF376D" w:rsidP="00795D93">
            <w:r w:rsidRPr="006E29CF">
              <w:t xml:space="preserve">Payload </w:t>
            </w:r>
          </w:p>
        </w:tc>
        <w:tc>
          <w:tcPr>
            <w:tcW w:w="7798" w:type="dxa"/>
          </w:tcPr>
          <w:p w14:paraId="077093E3" w14:textId="77777777" w:rsidR="00CF376D" w:rsidRDefault="00CF376D" w:rsidP="00795D93">
            <w:r>
              <w:t>{</w:t>
            </w:r>
          </w:p>
          <w:p w14:paraId="04E60EC3" w14:textId="77777777" w:rsidR="00CF376D" w:rsidRDefault="00CF376D" w:rsidP="00795D93">
            <w:r>
              <w:t xml:space="preserve">  "codIpaEnte": "string",</w:t>
            </w:r>
          </w:p>
          <w:p w14:paraId="08D0F129" w14:textId="77777777" w:rsidR="00CF376D" w:rsidRDefault="00CF376D" w:rsidP="00795D93">
            <w:r>
              <w:t xml:space="preserve">  "codTipoDovuto": "string",</w:t>
            </w:r>
          </w:p>
          <w:p w14:paraId="52C06CB6" w14:textId="77777777" w:rsidR="00CF376D" w:rsidRDefault="00CF376D" w:rsidP="00795D93">
            <w:r>
              <w:t xml:space="preserve">  "nomeAccertamento": "string"</w:t>
            </w:r>
          </w:p>
          <w:p w14:paraId="3B177283" w14:textId="77777777" w:rsidR="00CF376D" w:rsidRPr="006E29CF" w:rsidRDefault="00CF376D" w:rsidP="00795D93">
            <w:r>
              <w:t>}</w:t>
            </w:r>
          </w:p>
        </w:tc>
      </w:tr>
      <w:tr w:rsidR="00CF376D" w:rsidRPr="006E29CF" w14:paraId="6129B0DB" w14:textId="77777777" w:rsidTr="00795D93">
        <w:tc>
          <w:tcPr>
            <w:tcW w:w="1552" w:type="dxa"/>
          </w:tcPr>
          <w:p w14:paraId="07A52255" w14:textId="77777777" w:rsidR="00CF376D" w:rsidRPr="006E29CF" w:rsidRDefault="00CF376D" w:rsidP="00795D93">
            <w:r w:rsidRPr="006E29CF">
              <w:t xml:space="preserve">Response </w:t>
            </w:r>
          </w:p>
        </w:tc>
        <w:tc>
          <w:tcPr>
            <w:tcW w:w="7798" w:type="dxa"/>
          </w:tcPr>
          <w:p w14:paraId="6522BC6B" w14:textId="77777777" w:rsidR="00CF376D" w:rsidRPr="006E29CF" w:rsidRDefault="00CF376D" w:rsidP="00795D93">
            <w:pPr>
              <w:rPr>
                <w:lang w:val="en-US"/>
              </w:rPr>
            </w:pPr>
            <w:r w:rsidRPr="006E29CF">
              <w:rPr>
                <w:lang w:val="en-US"/>
              </w:rPr>
              <w:t>{</w:t>
            </w:r>
          </w:p>
          <w:p w14:paraId="00A32ECA"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0F46ADAA" w14:textId="77777777" w:rsidR="00CF376D" w:rsidRPr="006E29CF" w:rsidRDefault="00CF376D" w:rsidP="00795D93">
            <w:pPr>
              <w:rPr>
                <w:lang w:val="en-US"/>
              </w:rPr>
            </w:pPr>
            <w:r w:rsidRPr="006E29CF">
              <w:rPr>
                <w:lang w:val="en-US"/>
              </w:rPr>
              <w:t xml:space="preserve">  "desc"</w:t>
            </w:r>
            <w:r>
              <w:rPr>
                <w:lang w:val="en-US"/>
              </w:rPr>
              <w:t xml:space="preserve">: </w:t>
            </w:r>
            <w:r w:rsidRPr="006E29CF">
              <w:rPr>
                <w:lang w:val="en-US"/>
              </w:rPr>
              <w:t>"Error message if any"</w:t>
            </w:r>
          </w:p>
          <w:p w14:paraId="258101AB" w14:textId="77777777" w:rsidR="00CF376D" w:rsidRPr="006E29CF" w:rsidRDefault="00CF376D" w:rsidP="00795D93">
            <w:r w:rsidRPr="006E29CF">
              <w:t>}</w:t>
            </w:r>
          </w:p>
        </w:tc>
      </w:tr>
      <w:tr w:rsidR="00CF376D" w:rsidRPr="006E29CF" w14:paraId="5F56CC0B" w14:textId="77777777" w:rsidTr="00795D93">
        <w:tc>
          <w:tcPr>
            <w:tcW w:w="1552" w:type="dxa"/>
          </w:tcPr>
          <w:p w14:paraId="1772BECE" w14:textId="77777777" w:rsidR="00CF376D" w:rsidRPr="006E29CF" w:rsidRDefault="00CF376D" w:rsidP="00795D93">
            <w:r w:rsidRPr="006E29CF">
              <w:t xml:space="preserve">Fault Response </w:t>
            </w:r>
          </w:p>
        </w:tc>
        <w:tc>
          <w:tcPr>
            <w:tcW w:w="7798" w:type="dxa"/>
          </w:tcPr>
          <w:p w14:paraId="280E9C96" w14:textId="77777777" w:rsidR="00CF376D" w:rsidRPr="006E29CF" w:rsidRDefault="00CF376D" w:rsidP="00795D93">
            <w:pPr>
              <w:rPr>
                <w:lang w:val="en-US"/>
              </w:rPr>
            </w:pPr>
            <w:r w:rsidRPr="006E29CF">
              <w:rPr>
                <w:lang w:val="en-US"/>
              </w:rPr>
              <w:t>{</w:t>
            </w:r>
          </w:p>
          <w:p w14:paraId="5399DF5D"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511AC774"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0B6290B9" w14:textId="77777777" w:rsidR="00CF376D" w:rsidRPr="006E29CF" w:rsidRDefault="00CF376D" w:rsidP="00795D93">
            <w:r w:rsidRPr="006E29CF">
              <w:t>}</w:t>
            </w:r>
          </w:p>
        </w:tc>
      </w:tr>
    </w:tbl>
    <w:p w14:paraId="1FDE9CBD" w14:textId="77777777" w:rsidR="00CF376D" w:rsidRDefault="00CF376D" w:rsidP="00CF376D"/>
    <w:p w14:paraId="3A2FB0DD" w14:textId="77777777" w:rsidR="00CF376D" w:rsidRPr="006E29CF" w:rsidRDefault="00CF376D" w:rsidP="00CF376D"/>
    <w:p w14:paraId="52A0DC96" w14:textId="77777777" w:rsidR="00CF376D" w:rsidRPr="00217A0C" w:rsidRDefault="00CF376D" w:rsidP="00CF376D">
      <w:pPr>
        <w:pStyle w:val="Titolo3"/>
        <w:rPr>
          <w:rStyle w:val="Enfasigrassetto"/>
          <w:b w:val="0"/>
        </w:rPr>
      </w:pPr>
      <w:bookmarkStart w:id="73" w:name="_Toc35537024"/>
      <w:bookmarkStart w:id="74" w:name="_Toc36042141"/>
      <w:r>
        <w:rPr>
          <w:rStyle w:val="Enfasigrassetto"/>
          <w:b w:val="0"/>
        </w:rPr>
        <w:t>Ricerca Accertamenti</w:t>
      </w:r>
      <w:bookmarkEnd w:id="73"/>
      <w:bookmarkEnd w:id="74"/>
    </w:p>
    <w:tbl>
      <w:tblPr>
        <w:tblStyle w:val="TableGrid0"/>
        <w:tblW w:w="0" w:type="auto"/>
        <w:tblLook w:val="04A0" w:firstRow="1" w:lastRow="0" w:firstColumn="1" w:lastColumn="0" w:noHBand="0" w:noVBand="1"/>
      </w:tblPr>
      <w:tblGrid>
        <w:gridCol w:w="1552"/>
        <w:gridCol w:w="7798"/>
      </w:tblGrid>
      <w:tr w:rsidR="00CF376D" w:rsidRPr="006E29CF" w14:paraId="7F2284FF" w14:textId="77777777" w:rsidTr="00795D93">
        <w:tc>
          <w:tcPr>
            <w:tcW w:w="1552" w:type="dxa"/>
          </w:tcPr>
          <w:p w14:paraId="003B3938" w14:textId="77777777" w:rsidR="00CF376D" w:rsidRPr="006E29CF" w:rsidRDefault="00CF376D" w:rsidP="00795D93">
            <w:r>
              <w:t xml:space="preserve">Descrizione </w:t>
            </w:r>
            <w:r w:rsidRPr="006E29CF">
              <w:t>Servizio</w:t>
            </w:r>
          </w:p>
        </w:tc>
        <w:tc>
          <w:tcPr>
            <w:tcW w:w="7798" w:type="dxa"/>
          </w:tcPr>
          <w:p w14:paraId="7B0EBAD5" w14:textId="77777777" w:rsidR="00CF376D" w:rsidRPr="006E29CF" w:rsidRDefault="00CF376D" w:rsidP="00795D93">
            <w:r>
              <w:t>Ricerca Accertamenti.</w:t>
            </w:r>
          </w:p>
        </w:tc>
      </w:tr>
      <w:tr w:rsidR="00CF376D" w:rsidRPr="006E29CF" w14:paraId="3D1A6676" w14:textId="77777777" w:rsidTr="00795D93">
        <w:tc>
          <w:tcPr>
            <w:tcW w:w="1552" w:type="dxa"/>
          </w:tcPr>
          <w:p w14:paraId="6A553062" w14:textId="77777777" w:rsidR="00CF376D" w:rsidRPr="006E29CF" w:rsidRDefault="00CF376D" w:rsidP="00795D93">
            <w:r w:rsidRPr="006E29CF">
              <w:t>Servizio</w:t>
            </w:r>
          </w:p>
        </w:tc>
        <w:tc>
          <w:tcPr>
            <w:tcW w:w="7798" w:type="dxa"/>
          </w:tcPr>
          <w:p w14:paraId="612E0248" w14:textId="77777777" w:rsidR="00CF376D" w:rsidRPr="006E29CF" w:rsidRDefault="00CF376D" w:rsidP="00795D93">
            <w:r>
              <w:t>ricercaAccertamenti</w:t>
            </w:r>
          </w:p>
        </w:tc>
      </w:tr>
      <w:tr w:rsidR="00CF376D" w:rsidRPr="006E29CF" w14:paraId="02FCB07F" w14:textId="77777777" w:rsidTr="00795D93">
        <w:tc>
          <w:tcPr>
            <w:tcW w:w="1552" w:type="dxa"/>
          </w:tcPr>
          <w:p w14:paraId="38D9A2B2" w14:textId="77777777" w:rsidR="00CF376D" w:rsidRPr="006E29CF" w:rsidRDefault="00CF376D" w:rsidP="00795D93">
            <w:r>
              <w:t>Tipo servizio</w:t>
            </w:r>
          </w:p>
        </w:tc>
        <w:tc>
          <w:tcPr>
            <w:tcW w:w="7798" w:type="dxa"/>
          </w:tcPr>
          <w:p w14:paraId="10435ABD" w14:textId="77777777" w:rsidR="00CF376D" w:rsidRPr="00A24AB2" w:rsidRDefault="00CF376D" w:rsidP="00795D93">
            <w:r w:rsidRPr="00A24AB2">
              <w:t>REST</w:t>
            </w:r>
          </w:p>
        </w:tc>
      </w:tr>
      <w:tr w:rsidR="00CF376D" w:rsidRPr="006E29CF" w14:paraId="6D694E9A" w14:textId="77777777" w:rsidTr="00795D93">
        <w:tc>
          <w:tcPr>
            <w:tcW w:w="1552" w:type="dxa"/>
          </w:tcPr>
          <w:p w14:paraId="330BB594" w14:textId="77777777" w:rsidR="00CF376D" w:rsidRPr="006E29CF" w:rsidRDefault="00CF376D" w:rsidP="00795D93">
            <w:r w:rsidRPr="006E29CF">
              <w:t>Endpoint</w:t>
            </w:r>
          </w:p>
        </w:tc>
        <w:tc>
          <w:tcPr>
            <w:tcW w:w="7798" w:type="dxa"/>
          </w:tcPr>
          <w:p w14:paraId="6341C682" w14:textId="77777777" w:rsidR="00CF376D" w:rsidRPr="006E29CF" w:rsidRDefault="00CF376D" w:rsidP="00795D93">
            <w:r>
              <w:rPr>
                <w:rStyle w:val="Collegamentoipertestuale"/>
                <w:lang w:val="it-IT"/>
              </w:rPr>
              <w:t>/api/</w:t>
            </w:r>
            <w:r w:rsidRPr="00EF679D">
              <w:rPr>
                <w:rStyle w:val="Collegamentoipertestuale"/>
                <w:lang w:val="it-IT"/>
              </w:rPr>
              <w:t>accertamenti</w:t>
            </w:r>
            <w:r>
              <w:rPr>
                <w:rStyle w:val="Collegamentoipertestuale"/>
                <w:lang w:val="it-IT"/>
              </w:rPr>
              <w:t>/</w:t>
            </w:r>
            <w:r w:rsidRPr="009501C6">
              <w:rPr>
                <w:rStyle w:val="Collegamentoipertestuale"/>
              </w:rPr>
              <w:t>ricercaAccertamenti</w:t>
            </w:r>
          </w:p>
        </w:tc>
      </w:tr>
      <w:tr w:rsidR="00CF376D" w:rsidRPr="006E29CF" w14:paraId="448C123C" w14:textId="77777777" w:rsidTr="00795D93">
        <w:tc>
          <w:tcPr>
            <w:tcW w:w="1552" w:type="dxa"/>
          </w:tcPr>
          <w:p w14:paraId="7BF960EE" w14:textId="77777777" w:rsidR="00CF376D" w:rsidRPr="006E29CF" w:rsidRDefault="00CF376D" w:rsidP="00795D93">
            <w:r w:rsidRPr="006E29CF">
              <w:t>Authentication</w:t>
            </w:r>
          </w:p>
        </w:tc>
        <w:tc>
          <w:tcPr>
            <w:tcW w:w="7798" w:type="dxa"/>
          </w:tcPr>
          <w:p w14:paraId="29087563" w14:textId="77777777" w:rsidR="00CF376D" w:rsidRPr="006E29CF" w:rsidRDefault="00CF376D" w:rsidP="00795D93">
            <w:r>
              <w:t>Not required</w:t>
            </w:r>
          </w:p>
        </w:tc>
      </w:tr>
      <w:tr w:rsidR="00CF376D" w:rsidRPr="006E29CF" w14:paraId="53354CE5" w14:textId="77777777" w:rsidTr="00795D93">
        <w:tc>
          <w:tcPr>
            <w:tcW w:w="1552" w:type="dxa"/>
          </w:tcPr>
          <w:p w14:paraId="4CA45546" w14:textId="77777777" w:rsidR="00CF376D" w:rsidRPr="006E29CF" w:rsidRDefault="00CF376D" w:rsidP="00795D93">
            <w:r w:rsidRPr="006E29CF">
              <w:t>Method</w:t>
            </w:r>
          </w:p>
        </w:tc>
        <w:tc>
          <w:tcPr>
            <w:tcW w:w="7798" w:type="dxa"/>
          </w:tcPr>
          <w:p w14:paraId="57683139" w14:textId="77777777" w:rsidR="00CF376D" w:rsidRPr="006E29CF" w:rsidRDefault="00CF376D" w:rsidP="00795D93">
            <w:r>
              <w:t>GET</w:t>
            </w:r>
          </w:p>
        </w:tc>
      </w:tr>
      <w:tr w:rsidR="00CF376D" w:rsidRPr="006E29CF" w14:paraId="1F1EED59" w14:textId="77777777" w:rsidTr="00795D93">
        <w:tc>
          <w:tcPr>
            <w:tcW w:w="1552" w:type="dxa"/>
          </w:tcPr>
          <w:p w14:paraId="3ED3CA54" w14:textId="77777777" w:rsidR="00CF376D" w:rsidRPr="006E29CF" w:rsidRDefault="00CF376D" w:rsidP="00795D93">
            <w:r w:rsidRPr="006E29CF">
              <w:t>Consumes</w:t>
            </w:r>
          </w:p>
        </w:tc>
        <w:tc>
          <w:tcPr>
            <w:tcW w:w="7798" w:type="dxa"/>
          </w:tcPr>
          <w:p w14:paraId="5E05C9E3" w14:textId="77777777" w:rsidR="00CF376D" w:rsidRPr="006E29CF" w:rsidRDefault="00CF376D" w:rsidP="00795D93">
            <w:r>
              <w:t>Parameters</w:t>
            </w:r>
          </w:p>
        </w:tc>
      </w:tr>
      <w:tr w:rsidR="00CF376D" w:rsidRPr="006E29CF" w14:paraId="4E98974B" w14:textId="77777777" w:rsidTr="00795D93">
        <w:tc>
          <w:tcPr>
            <w:tcW w:w="1552" w:type="dxa"/>
          </w:tcPr>
          <w:p w14:paraId="008427AF" w14:textId="77777777" w:rsidR="00CF376D" w:rsidRPr="006E29CF" w:rsidRDefault="00CF376D" w:rsidP="00795D93">
            <w:r w:rsidRPr="006E29CF">
              <w:t>Produces</w:t>
            </w:r>
          </w:p>
        </w:tc>
        <w:tc>
          <w:tcPr>
            <w:tcW w:w="7798" w:type="dxa"/>
          </w:tcPr>
          <w:p w14:paraId="68F30876" w14:textId="77777777" w:rsidR="00CF376D" w:rsidRPr="006E29CF" w:rsidRDefault="00CF376D" w:rsidP="00795D93">
            <w:r w:rsidRPr="006E29CF">
              <w:t>application/json</w:t>
            </w:r>
          </w:p>
        </w:tc>
      </w:tr>
      <w:tr w:rsidR="00CF376D" w:rsidRPr="006E29CF" w14:paraId="602084A9" w14:textId="77777777" w:rsidTr="00795D93">
        <w:tc>
          <w:tcPr>
            <w:tcW w:w="1552" w:type="dxa"/>
          </w:tcPr>
          <w:p w14:paraId="4EF10A49" w14:textId="77777777" w:rsidR="00CF376D" w:rsidRPr="006E29CF" w:rsidRDefault="00CF376D" w:rsidP="00795D93">
            <w:r w:rsidRPr="006E29CF">
              <w:t xml:space="preserve">Payload </w:t>
            </w:r>
          </w:p>
        </w:tc>
        <w:tc>
          <w:tcPr>
            <w:tcW w:w="7798" w:type="dxa"/>
          </w:tcPr>
          <w:p w14:paraId="10247DE5" w14:textId="77777777" w:rsidR="00CF376D" w:rsidRDefault="00CF376D" w:rsidP="00795D93">
            <w:r>
              <w:t>Pageable pageable,</w:t>
            </w:r>
          </w:p>
          <w:p w14:paraId="62FE78D4" w14:textId="77777777" w:rsidR="00CF376D" w:rsidRDefault="00CF376D" w:rsidP="00795D93">
            <w:r>
              <w:t>@RequestParam(required = true) String codIpa,</w:t>
            </w:r>
          </w:p>
          <w:p w14:paraId="576E5786" w14:textId="77777777" w:rsidR="00CF376D" w:rsidRDefault="00CF376D" w:rsidP="00795D93">
            <w:r>
              <w:t>@RequestParam(required = false) String iuv,</w:t>
            </w:r>
          </w:p>
          <w:p w14:paraId="3F2088D8" w14:textId="77777777" w:rsidR="00CF376D" w:rsidRDefault="00CF376D" w:rsidP="00795D93">
            <w:r>
              <w:t>@RequestParam(required = false) String dataUltimoAggDa,</w:t>
            </w:r>
          </w:p>
          <w:p w14:paraId="5E2EA627" w14:textId="77777777" w:rsidR="00CF376D" w:rsidRDefault="00CF376D" w:rsidP="00795D93">
            <w:r>
              <w:t>@RequestParam(required = false) String dataUltimoAggA,</w:t>
            </w:r>
          </w:p>
          <w:p w14:paraId="3EA8FE49" w14:textId="77777777" w:rsidR="00CF376D" w:rsidRDefault="00CF376D" w:rsidP="00795D93">
            <w:r>
              <w:t>@RequestParam(required = false) Boolean dataUltimoAggCheck,</w:t>
            </w:r>
          </w:p>
          <w:p w14:paraId="7430015F" w14:textId="77777777" w:rsidR="00CF376D" w:rsidRDefault="00CF376D" w:rsidP="00795D93">
            <w:r>
              <w:t>@RequestParam(required = false) String nomeAccertamento,</w:t>
            </w:r>
          </w:p>
          <w:p w14:paraId="70B184F5" w14:textId="77777777" w:rsidR="00CF376D" w:rsidRDefault="00CF376D" w:rsidP="00795D93">
            <w:r>
              <w:t>@RequestParam(required = false) String codStato,</w:t>
            </w:r>
          </w:p>
          <w:p w14:paraId="65469720" w14:textId="77777777" w:rsidR="00CF376D" w:rsidRPr="006E29CF" w:rsidRDefault="00CF376D" w:rsidP="00795D93">
            <w:r>
              <w:t>@RequestParam(required = false) String codTipoDovuto</w:t>
            </w:r>
          </w:p>
        </w:tc>
      </w:tr>
      <w:tr w:rsidR="00CF376D" w:rsidRPr="006E29CF" w14:paraId="426E3915" w14:textId="77777777" w:rsidTr="00795D93">
        <w:tc>
          <w:tcPr>
            <w:tcW w:w="1552" w:type="dxa"/>
          </w:tcPr>
          <w:p w14:paraId="5A8E1FA9" w14:textId="77777777" w:rsidR="00CF376D" w:rsidRPr="006E29CF" w:rsidRDefault="00CF376D" w:rsidP="00795D93">
            <w:r w:rsidRPr="006E29CF">
              <w:t xml:space="preserve">Response </w:t>
            </w:r>
          </w:p>
        </w:tc>
        <w:tc>
          <w:tcPr>
            <w:tcW w:w="7798" w:type="dxa"/>
          </w:tcPr>
          <w:p w14:paraId="19616F30" w14:textId="77777777" w:rsidR="00CF376D" w:rsidRDefault="00CF376D" w:rsidP="00795D93">
            <w:r>
              <w:t>{</w:t>
            </w:r>
          </w:p>
          <w:p w14:paraId="49F34147" w14:textId="77777777" w:rsidR="00CF376D" w:rsidRDefault="00CF376D" w:rsidP="00795D93">
            <w:r>
              <w:t xml:space="preserve">  "responseDtoPage": {</w:t>
            </w:r>
          </w:p>
          <w:p w14:paraId="141C2D84" w14:textId="77777777" w:rsidR="00CF376D" w:rsidRDefault="00CF376D" w:rsidP="00795D93">
            <w:r>
              <w:t xml:space="preserve">    "page": "int",</w:t>
            </w:r>
          </w:p>
          <w:p w14:paraId="180AE9F0" w14:textId="77777777" w:rsidR="00CF376D" w:rsidRDefault="00CF376D" w:rsidP="00795D93">
            <w:r>
              <w:t xml:space="preserve">    "pageSize": "int",</w:t>
            </w:r>
          </w:p>
          <w:p w14:paraId="75BD4C83" w14:textId="77777777" w:rsidR="00CF376D" w:rsidRDefault="00CF376D" w:rsidP="00795D93">
            <w:r>
              <w:t xml:space="preserve">    "previousPage": "boolean",</w:t>
            </w:r>
          </w:p>
          <w:p w14:paraId="7A2D43DC" w14:textId="77777777" w:rsidR="00CF376D" w:rsidRDefault="00CF376D" w:rsidP="00795D93">
            <w:r>
              <w:t xml:space="preserve">    "nextPage": "boolean",</w:t>
            </w:r>
          </w:p>
          <w:p w14:paraId="35913BF2" w14:textId="77777777" w:rsidR="00CF376D" w:rsidRDefault="00CF376D" w:rsidP="00795D93">
            <w:r>
              <w:t xml:space="preserve">    "totalPages": "int",</w:t>
            </w:r>
          </w:p>
          <w:p w14:paraId="1FB5717B" w14:textId="77777777" w:rsidR="00CF376D" w:rsidRDefault="00CF376D" w:rsidP="00795D93">
            <w:r>
              <w:t xml:space="preserve">    "totalRecords": "long",</w:t>
            </w:r>
          </w:p>
          <w:p w14:paraId="0ECF48DD" w14:textId="77777777" w:rsidR="00CF376D" w:rsidRDefault="00CF376D" w:rsidP="00795D93">
            <w:r>
              <w:t xml:space="preserve">    "list": [</w:t>
            </w:r>
          </w:p>
          <w:p w14:paraId="412AFD35" w14:textId="77777777" w:rsidR="00CF376D" w:rsidRDefault="00CF376D" w:rsidP="00795D93">
            <w:r>
              <w:t xml:space="preserve">      {</w:t>
            </w:r>
          </w:p>
          <w:p w14:paraId="2940B990" w14:textId="77777777" w:rsidR="00CF376D" w:rsidRDefault="00CF376D" w:rsidP="00795D93">
            <w:r>
              <w:t xml:space="preserve">        "AccertamentoDto": {</w:t>
            </w:r>
          </w:p>
          <w:p w14:paraId="331BA4F3" w14:textId="77777777" w:rsidR="00CF376D" w:rsidRDefault="00CF376D" w:rsidP="00795D93">
            <w:r>
              <w:t xml:space="preserve">          "id": "string",</w:t>
            </w:r>
          </w:p>
          <w:p w14:paraId="4693DDBC" w14:textId="77777777" w:rsidR="00CF376D" w:rsidRDefault="00CF376D" w:rsidP="00795D93">
            <w:r>
              <w:t xml:space="preserve">          "enteTipoDovuto": {</w:t>
            </w:r>
          </w:p>
          <w:p w14:paraId="31AE5EDF" w14:textId="77777777" w:rsidR="00CF376D" w:rsidRDefault="00CF376D" w:rsidP="00795D93">
            <w:r>
              <w:t xml:space="preserve">            "EnteTipoDovutoTO": {</w:t>
            </w:r>
          </w:p>
          <w:p w14:paraId="097A683B" w14:textId="77777777" w:rsidR="00CF376D" w:rsidRDefault="00CF376D" w:rsidP="00795D93">
            <w:r>
              <w:t xml:space="preserve">              "ente": {</w:t>
            </w:r>
          </w:p>
          <w:p w14:paraId="37FD6365" w14:textId="77777777" w:rsidR="00CF376D" w:rsidRDefault="00CF376D" w:rsidP="00795D93">
            <w:r>
              <w:t xml:space="preserve">                "EnteTo": {</w:t>
            </w:r>
          </w:p>
          <w:p w14:paraId="0EDAE9DE" w14:textId="77777777" w:rsidR="00CF376D" w:rsidRDefault="00CF376D" w:rsidP="00795D93">
            <w:r>
              <w:t xml:space="preserve">                  "id": "long",</w:t>
            </w:r>
          </w:p>
          <w:p w14:paraId="7F4AAAC2" w14:textId="77777777" w:rsidR="00CF376D" w:rsidRDefault="00CF376D" w:rsidP="00795D93">
            <w:r>
              <w:t xml:space="preserve">                  "codIpaEnte": "string",</w:t>
            </w:r>
          </w:p>
          <w:p w14:paraId="6E85CEC2" w14:textId="77777777" w:rsidR="00CF376D" w:rsidRDefault="00CF376D" w:rsidP="00795D93">
            <w:r>
              <w:t xml:space="preserve">                  "codiceFiscaleEnte": "string",</w:t>
            </w:r>
          </w:p>
          <w:p w14:paraId="1E59D31A" w14:textId="77777777" w:rsidR="00CF376D" w:rsidRDefault="00CF376D" w:rsidP="00795D93">
            <w:r>
              <w:t xml:space="preserve">                  "deNomeEnte": "string",</w:t>
            </w:r>
          </w:p>
          <w:p w14:paraId="77045233" w14:textId="77777777" w:rsidR="00CF376D" w:rsidRDefault="00CF376D" w:rsidP="00795D93">
            <w:r>
              <w:t xml:space="preserve">                  "dtCreazione": "date",</w:t>
            </w:r>
          </w:p>
          <w:p w14:paraId="7BD272D9" w14:textId="77777777" w:rsidR="00CF376D" w:rsidRDefault="00CF376D" w:rsidP="00795D93">
            <w:r>
              <w:t xml:space="preserve">                  "dtUltimaModifica": "date",</w:t>
            </w:r>
          </w:p>
          <w:p w14:paraId="538CE6A4" w14:textId="77777777" w:rsidR="00CF376D" w:rsidRDefault="00CF376D" w:rsidP="00795D93">
            <w:r>
              <w:t xml:space="preserve">                  "emailAmministratore": "string",</w:t>
            </w:r>
          </w:p>
          <w:p w14:paraId="5F790C80" w14:textId="77777777" w:rsidR="00CF376D" w:rsidRDefault="00CF376D" w:rsidP="00795D93">
            <w:r>
              <w:lastRenderedPageBreak/>
              <w:t xml:space="preserve">                  "flgPagati": "boolean",</w:t>
            </w:r>
          </w:p>
          <w:p w14:paraId="41E16C0F" w14:textId="77777777" w:rsidR="00CF376D" w:rsidRDefault="00CF376D" w:rsidP="00795D93">
            <w:r>
              <w:t xml:space="preserve">                  "flgTesoreria": "boolean",</w:t>
            </w:r>
          </w:p>
          <w:p w14:paraId="7FFB41F4" w14:textId="77777777" w:rsidR="00CF376D" w:rsidRDefault="00CF376D" w:rsidP="00795D93">
            <w:r>
              <w:t xml:space="preserve">                  "myboxClientKey": "string",</w:t>
            </w:r>
          </w:p>
          <w:p w14:paraId="651E2AEB" w14:textId="77777777" w:rsidR="00CF376D" w:rsidRDefault="00CF376D" w:rsidP="00795D93">
            <w:r>
              <w:t xml:space="preserve">                  "myboxClientSecret": "string",</w:t>
            </w:r>
          </w:p>
          <w:p w14:paraId="51616E2F" w14:textId="77777777" w:rsidR="00CF376D" w:rsidRDefault="00CF376D" w:rsidP="00795D93">
            <w:r>
              <w:t xml:space="preserve">                  "numGiorniPagamentoPresunti": "int"</w:t>
            </w:r>
          </w:p>
          <w:p w14:paraId="21CCE1BC" w14:textId="77777777" w:rsidR="00CF376D" w:rsidRDefault="00CF376D" w:rsidP="00795D93">
            <w:r>
              <w:t xml:space="preserve">                }</w:t>
            </w:r>
          </w:p>
          <w:p w14:paraId="4BFCA8E9" w14:textId="77777777" w:rsidR="00CF376D" w:rsidRDefault="00CF376D" w:rsidP="00795D93">
            <w:r>
              <w:t xml:space="preserve">              },</w:t>
            </w:r>
          </w:p>
          <w:p w14:paraId="36E8D4A7" w14:textId="77777777" w:rsidR="00CF376D" w:rsidRDefault="00CF376D" w:rsidP="00795D93">
            <w:r>
              <w:t xml:space="preserve">              "id": "long",</w:t>
            </w:r>
          </w:p>
          <w:p w14:paraId="1D32D4A0" w14:textId="77777777" w:rsidR="00CF376D" w:rsidRDefault="00CF376D" w:rsidP="00795D93">
            <w:r>
              <w:t xml:space="preserve">              "codTipo": "string",</w:t>
            </w:r>
          </w:p>
          <w:p w14:paraId="4213BC51" w14:textId="77777777" w:rsidR="00CF376D" w:rsidRDefault="00CF376D" w:rsidP="00795D93">
            <w:r>
              <w:t xml:space="preserve">              "deTipo": "string"</w:t>
            </w:r>
          </w:p>
          <w:p w14:paraId="0A2C4021" w14:textId="77777777" w:rsidR="00CF376D" w:rsidRDefault="00CF376D" w:rsidP="00795D93">
            <w:r>
              <w:t xml:space="preserve">            }</w:t>
            </w:r>
          </w:p>
          <w:p w14:paraId="5EA4D727" w14:textId="77777777" w:rsidR="00CF376D" w:rsidRDefault="00CF376D" w:rsidP="00795D93">
            <w:r>
              <w:t xml:space="preserve">          },</w:t>
            </w:r>
          </w:p>
          <w:p w14:paraId="74DED09A" w14:textId="77777777" w:rsidR="00CF376D" w:rsidRDefault="00CF376D" w:rsidP="00795D93">
            <w:r>
              <w:t xml:space="preserve">          "utente": {</w:t>
            </w:r>
          </w:p>
          <w:p w14:paraId="22F59131" w14:textId="77777777" w:rsidR="00CF376D" w:rsidRDefault="00CF376D" w:rsidP="00795D93">
            <w:r>
              <w:t xml:space="preserve">            "UtenteTO": {</w:t>
            </w:r>
          </w:p>
          <w:p w14:paraId="41CFD859" w14:textId="77777777" w:rsidR="00CF376D" w:rsidRDefault="00CF376D" w:rsidP="00795D93">
            <w:r>
              <w:t xml:space="preserve">              "id": "long",</w:t>
            </w:r>
          </w:p>
          <w:p w14:paraId="5DAB961D" w14:textId="77777777" w:rsidR="00CF376D" w:rsidRDefault="00CF376D" w:rsidP="00795D93">
            <w:r>
              <w:t xml:space="preserve">              "codCodiceFiscaleUtente": "string",</w:t>
            </w:r>
          </w:p>
          <w:p w14:paraId="1AAAB0D4" w14:textId="77777777" w:rsidR="00CF376D" w:rsidRDefault="00CF376D" w:rsidP="00795D93">
            <w:r>
              <w:t xml:space="preserve">              "codFedUserId": "string",</w:t>
            </w:r>
          </w:p>
          <w:p w14:paraId="214E63C6" w14:textId="77777777" w:rsidR="00CF376D" w:rsidRDefault="00CF376D" w:rsidP="00795D93">
            <w:r>
              <w:t xml:space="preserve">              "deEmailAddress": "string",</w:t>
            </w:r>
          </w:p>
          <w:p w14:paraId="57566397" w14:textId="77777777" w:rsidR="00CF376D" w:rsidRDefault="00CF376D" w:rsidP="00795D93">
            <w:r>
              <w:t xml:space="preserve">              "deFirstname": "string",</w:t>
            </w:r>
          </w:p>
          <w:p w14:paraId="28378EB2" w14:textId="77777777" w:rsidR="00CF376D" w:rsidRDefault="00CF376D" w:rsidP="00795D93">
            <w:r>
              <w:t xml:space="preserve">              "deLastname": "string",</w:t>
            </w:r>
          </w:p>
          <w:p w14:paraId="7669F949" w14:textId="77777777" w:rsidR="00CF376D" w:rsidRDefault="00CF376D" w:rsidP="00795D93">
            <w:r>
              <w:t xml:space="preserve">              "dtUltimoLogin": "date",</w:t>
            </w:r>
          </w:p>
          <w:p w14:paraId="5A8D4F51" w14:textId="77777777" w:rsidR="00CF376D" w:rsidRDefault="00CF376D" w:rsidP="00795D93">
            <w:r>
              <w:t xml:space="preserve">              "version": "int"</w:t>
            </w:r>
          </w:p>
          <w:p w14:paraId="7A28C28B" w14:textId="77777777" w:rsidR="00CF376D" w:rsidRDefault="00CF376D" w:rsidP="00795D93">
            <w:r>
              <w:t xml:space="preserve">            }</w:t>
            </w:r>
          </w:p>
          <w:p w14:paraId="08BC52D3" w14:textId="77777777" w:rsidR="00CF376D" w:rsidRDefault="00CF376D" w:rsidP="00795D93">
            <w:r>
              <w:t xml:space="preserve">          },</w:t>
            </w:r>
          </w:p>
          <w:p w14:paraId="3BC213BD" w14:textId="77777777" w:rsidR="00CF376D" w:rsidRDefault="00CF376D" w:rsidP="00795D93">
            <w:r>
              <w:t xml:space="preserve">          "stato": {</w:t>
            </w:r>
          </w:p>
          <w:p w14:paraId="1F7BFE26" w14:textId="77777777" w:rsidR="00CF376D" w:rsidRDefault="00CF376D" w:rsidP="00795D93">
            <w:r>
              <w:t xml:space="preserve">            "AnagraficaStatoTO": {</w:t>
            </w:r>
          </w:p>
          <w:p w14:paraId="72D1AC07" w14:textId="77777777" w:rsidR="00CF376D" w:rsidRDefault="00CF376D" w:rsidP="00795D93">
            <w:r>
              <w:t xml:space="preserve">              "id": "long",</w:t>
            </w:r>
          </w:p>
          <w:p w14:paraId="70C17988" w14:textId="77777777" w:rsidR="00CF376D" w:rsidRDefault="00CF376D" w:rsidP="00795D93">
            <w:r>
              <w:t xml:space="preserve">              "codStato": "string",</w:t>
            </w:r>
          </w:p>
          <w:p w14:paraId="49605350" w14:textId="77777777" w:rsidR="00CF376D" w:rsidRDefault="00CF376D" w:rsidP="00795D93">
            <w:r>
              <w:t xml:space="preserve">              "deStato": "string",</w:t>
            </w:r>
          </w:p>
          <w:p w14:paraId="0F68F61D" w14:textId="77777777" w:rsidR="00CF376D" w:rsidRDefault="00CF376D" w:rsidP="00795D93">
            <w:r>
              <w:t xml:space="preserve">              "deTipoStato": "string",</w:t>
            </w:r>
          </w:p>
          <w:p w14:paraId="48B6660A" w14:textId="77777777" w:rsidR="00CF376D" w:rsidRDefault="00CF376D" w:rsidP="00795D93">
            <w:r>
              <w:t xml:space="preserve">              "dtCreazione": "date",</w:t>
            </w:r>
          </w:p>
          <w:p w14:paraId="18756D9E" w14:textId="77777777" w:rsidR="00CF376D" w:rsidRDefault="00CF376D" w:rsidP="00795D93">
            <w:r>
              <w:t xml:space="preserve">              "dtUltimaModifica": "date"</w:t>
            </w:r>
          </w:p>
          <w:p w14:paraId="6BFB1406" w14:textId="77777777" w:rsidR="00CF376D" w:rsidRDefault="00CF376D" w:rsidP="00795D93">
            <w:r>
              <w:t xml:space="preserve">            }</w:t>
            </w:r>
          </w:p>
          <w:p w14:paraId="1A3C0AEA" w14:textId="77777777" w:rsidR="00CF376D" w:rsidRDefault="00CF376D" w:rsidP="00795D93">
            <w:r>
              <w:t xml:space="preserve">          },</w:t>
            </w:r>
          </w:p>
          <w:p w14:paraId="0C7B79AB" w14:textId="77777777" w:rsidR="00CF376D" w:rsidRDefault="00CF376D" w:rsidP="00795D93">
            <w:r>
              <w:t xml:space="preserve">          "deNomeAccertamento": "string",</w:t>
            </w:r>
          </w:p>
          <w:p w14:paraId="77F7539C" w14:textId="77777777" w:rsidR="00CF376D" w:rsidRDefault="00CF376D" w:rsidP="00795D93">
            <w:r>
              <w:t xml:space="preserve">          "dtCreazione": "string",</w:t>
            </w:r>
          </w:p>
          <w:p w14:paraId="664F743E" w14:textId="77777777" w:rsidR="00CF376D" w:rsidRDefault="00CF376D" w:rsidP="00795D93">
            <w:r>
              <w:t xml:space="preserve">          "dtUltimaModifica": "string",</w:t>
            </w:r>
          </w:p>
          <w:p w14:paraId="112B5002" w14:textId="77777777" w:rsidR="00CF376D" w:rsidRDefault="00CF376D" w:rsidP="00795D93">
            <w:r>
              <w:t xml:space="preserve">          "printed": "boolean"</w:t>
            </w:r>
          </w:p>
          <w:p w14:paraId="45A91C44" w14:textId="77777777" w:rsidR="00CF376D" w:rsidRDefault="00CF376D" w:rsidP="00795D93">
            <w:r>
              <w:t xml:space="preserve">        }</w:t>
            </w:r>
          </w:p>
          <w:p w14:paraId="03AE37BF" w14:textId="77777777" w:rsidR="00CF376D" w:rsidRDefault="00CF376D" w:rsidP="00795D93">
            <w:r>
              <w:t xml:space="preserve">      }</w:t>
            </w:r>
          </w:p>
          <w:p w14:paraId="4D9D4219" w14:textId="77777777" w:rsidR="00CF376D" w:rsidRDefault="00CF376D" w:rsidP="00795D93">
            <w:r>
              <w:t xml:space="preserve">    ]</w:t>
            </w:r>
          </w:p>
          <w:p w14:paraId="24FD9D43" w14:textId="77777777" w:rsidR="00CF376D" w:rsidRDefault="00CF376D" w:rsidP="00795D93">
            <w:r>
              <w:t xml:space="preserve">  }</w:t>
            </w:r>
          </w:p>
          <w:p w14:paraId="3086E78F" w14:textId="77777777" w:rsidR="00CF376D" w:rsidRPr="006E29CF" w:rsidRDefault="00CF376D" w:rsidP="00795D93">
            <w:r>
              <w:t>}</w:t>
            </w:r>
          </w:p>
        </w:tc>
      </w:tr>
      <w:tr w:rsidR="00CF376D" w:rsidRPr="006E29CF" w14:paraId="6F9B2AF2" w14:textId="77777777" w:rsidTr="00795D93">
        <w:tc>
          <w:tcPr>
            <w:tcW w:w="1552" w:type="dxa"/>
          </w:tcPr>
          <w:p w14:paraId="1990B632" w14:textId="77777777" w:rsidR="00CF376D" w:rsidRPr="006E29CF" w:rsidRDefault="00CF376D" w:rsidP="00795D93">
            <w:r w:rsidRPr="006E29CF">
              <w:lastRenderedPageBreak/>
              <w:t xml:space="preserve">Fault Response </w:t>
            </w:r>
          </w:p>
        </w:tc>
        <w:tc>
          <w:tcPr>
            <w:tcW w:w="7798" w:type="dxa"/>
          </w:tcPr>
          <w:p w14:paraId="5FAA4E4A" w14:textId="77777777" w:rsidR="00CF376D" w:rsidRPr="006E29CF" w:rsidRDefault="00CF376D" w:rsidP="00795D93">
            <w:pPr>
              <w:rPr>
                <w:lang w:val="en-US"/>
              </w:rPr>
            </w:pPr>
            <w:r w:rsidRPr="006E29CF">
              <w:rPr>
                <w:lang w:val="en-US"/>
              </w:rPr>
              <w:t>{</w:t>
            </w:r>
          </w:p>
          <w:p w14:paraId="238A5A94"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0DC1B69C" w14:textId="77777777" w:rsidR="00CF376D" w:rsidRPr="006E29CF" w:rsidRDefault="00CF376D" w:rsidP="00795D93">
            <w:pPr>
              <w:rPr>
                <w:lang w:val="en-US"/>
              </w:rPr>
            </w:pPr>
            <w:r w:rsidRPr="006E29CF">
              <w:rPr>
                <w:lang w:val="en-US"/>
              </w:rPr>
              <w:lastRenderedPageBreak/>
              <w:t xml:space="preserve">  "error_desc"</w:t>
            </w:r>
            <w:r>
              <w:rPr>
                <w:lang w:val="en-US"/>
              </w:rPr>
              <w:t xml:space="preserve">: </w:t>
            </w:r>
            <w:r w:rsidRPr="006E29CF">
              <w:rPr>
                <w:lang w:val="en-US"/>
              </w:rPr>
              <w:t>"Error message if any"</w:t>
            </w:r>
          </w:p>
          <w:p w14:paraId="5B874627" w14:textId="77777777" w:rsidR="00CF376D" w:rsidRPr="006E29CF" w:rsidRDefault="00CF376D" w:rsidP="00795D93">
            <w:r w:rsidRPr="006E29CF">
              <w:t>}</w:t>
            </w:r>
          </w:p>
        </w:tc>
      </w:tr>
    </w:tbl>
    <w:p w14:paraId="2ECB6B85" w14:textId="77777777" w:rsidR="00CF376D" w:rsidRDefault="00CF376D" w:rsidP="00CF376D"/>
    <w:p w14:paraId="4CE88C7B" w14:textId="77777777" w:rsidR="00CF376D" w:rsidRPr="006E29CF" w:rsidRDefault="00CF376D" w:rsidP="00CF376D"/>
    <w:p w14:paraId="1062293F" w14:textId="77777777" w:rsidR="00CF376D" w:rsidRPr="006E29CF" w:rsidRDefault="00CF376D" w:rsidP="00CF376D">
      <w:pPr>
        <w:pStyle w:val="Titolo3"/>
        <w:rPr>
          <w:rStyle w:val="Enfasigrassetto"/>
          <w:b w:val="0"/>
        </w:rPr>
      </w:pPr>
      <w:bookmarkStart w:id="75" w:name="_Toc35537025"/>
      <w:bookmarkStart w:id="76" w:name="_Toc36042142"/>
      <w:r>
        <w:rPr>
          <w:rStyle w:val="Enfasigrassetto"/>
          <w:b w:val="0"/>
        </w:rPr>
        <w:t>Visualizza Accertamenti</w:t>
      </w:r>
      <w:bookmarkEnd w:id="75"/>
      <w:bookmarkEnd w:id="76"/>
    </w:p>
    <w:tbl>
      <w:tblPr>
        <w:tblStyle w:val="TableGrid0"/>
        <w:tblW w:w="0" w:type="auto"/>
        <w:tblLook w:val="04A0" w:firstRow="1" w:lastRow="0" w:firstColumn="1" w:lastColumn="0" w:noHBand="0" w:noVBand="1"/>
      </w:tblPr>
      <w:tblGrid>
        <w:gridCol w:w="1552"/>
        <w:gridCol w:w="7798"/>
      </w:tblGrid>
      <w:tr w:rsidR="00CF376D" w:rsidRPr="006E29CF" w14:paraId="06DA5EFF" w14:textId="77777777" w:rsidTr="00795D93">
        <w:tc>
          <w:tcPr>
            <w:tcW w:w="1552" w:type="dxa"/>
          </w:tcPr>
          <w:p w14:paraId="20D51235" w14:textId="77777777" w:rsidR="00CF376D" w:rsidRPr="006E29CF" w:rsidRDefault="00CF376D" w:rsidP="00795D93">
            <w:r>
              <w:t xml:space="preserve">Descrizione </w:t>
            </w:r>
            <w:r w:rsidRPr="006E29CF">
              <w:t>Servizio</w:t>
            </w:r>
          </w:p>
        </w:tc>
        <w:tc>
          <w:tcPr>
            <w:tcW w:w="7798" w:type="dxa"/>
          </w:tcPr>
          <w:p w14:paraId="29283733" w14:textId="77777777" w:rsidR="00CF376D" w:rsidRPr="006E29CF" w:rsidRDefault="00CF376D" w:rsidP="00795D93">
            <w:r w:rsidRPr="0016093D">
              <w:t>Restituisce i dati di dettaglio di un Accertamento e permette di ricerca tra i pagamenti ad esso associati</w:t>
            </w:r>
          </w:p>
        </w:tc>
      </w:tr>
      <w:tr w:rsidR="00CF376D" w:rsidRPr="006E29CF" w14:paraId="0ECEC311" w14:textId="77777777" w:rsidTr="00795D93">
        <w:tc>
          <w:tcPr>
            <w:tcW w:w="1552" w:type="dxa"/>
          </w:tcPr>
          <w:p w14:paraId="027B0A59" w14:textId="77777777" w:rsidR="00CF376D" w:rsidRPr="006E29CF" w:rsidRDefault="00CF376D" w:rsidP="00795D93">
            <w:r w:rsidRPr="006E29CF">
              <w:t>Servizio</w:t>
            </w:r>
          </w:p>
        </w:tc>
        <w:tc>
          <w:tcPr>
            <w:tcW w:w="7798" w:type="dxa"/>
          </w:tcPr>
          <w:p w14:paraId="4548A42A" w14:textId="77777777" w:rsidR="00CF376D" w:rsidRPr="006E29CF" w:rsidRDefault="00CF376D" w:rsidP="00795D93">
            <w:r>
              <w:t>dettaglioAccertamento</w:t>
            </w:r>
          </w:p>
        </w:tc>
      </w:tr>
      <w:tr w:rsidR="00CF376D" w:rsidRPr="006E29CF" w14:paraId="5184087D" w14:textId="77777777" w:rsidTr="00795D93">
        <w:tc>
          <w:tcPr>
            <w:tcW w:w="1552" w:type="dxa"/>
          </w:tcPr>
          <w:p w14:paraId="2D1E2B8F" w14:textId="77777777" w:rsidR="00CF376D" w:rsidRPr="006E29CF" w:rsidRDefault="00CF376D" w:rsidP="00795D93">
            <w:r>
              <w:t>Tipo servizio</w:t>
            </w:r>
          </w:p>
        </w:tc>
        <w:tc>
          <w:tcPr>
            <w:tcW w:w="7798" w:type="dxa"/>
          </w:tcPr>
          <w:p w14:paraId="7979D241" w14:textId="77777777" w:rsidR="00CF376D" w:rsidRPr="00A24AB2" w:rsidRDefault="00CF376D" w:rsidP="00795D93">
            <w:r w:rsidRPr="00A24AB2">
              <w:t>REST</w:t>
            </w:r>
          </w:p>
        </w:tc>
      </w:tr>
      <w:tr w:rsidR="00CF376D" w:rsidRPr="006E29CF" w14:paraId="6ECE7C81" w14:textId="77777777" w:rsidTr="00795D93">
        <w:tc>
          <w:tcPr>
            <w:tcW w:w="1552" w:type="dxa"/>
          </w:tcPr>
          <w:p w14:paraId="51468D6F" w14:textId="77777777" w:rsidR="00CF376D" w:rsidRPr="006E29CF" w:rsidRDefault="00CF376D" w:rsidP="00795D93">
            <w:r w:rsidRPr="006E29CF">
              <w:t>Endpoint</w:t>
            </w:r>
          </w:p>
        </w:tc>
        <w:tc>
          <w:tcPr>
            <w:tcW w:w="7798" w:type="dxa"/>
          </w:tcPr>
          <w:p w14:paraId="1AACB5FD" w14:textId="77777777" w:rsidR="00CF376D" w:rsidRPr="006E29CF" w:rsidRDefault="00CF376D" w:rsidP="00795D93">
            <w:r>
              <w:rPr>
                <w:rStyle w:val="Collegamentoipertestuale"/>
                <w:lang w:val="it-IT"/>
              </w:rPr>
              <w:t>/api/</w:t>
            </w:r>
            <w:r w:rsidRPr="00EF679D">
              <w:rPr>
                <w:rStyle w:val="Collegamentoipertestuale"/>
                <w:lang w:val="it-IT"/>
              </w:rPr>
              <w:t>accertamenti</w:t>
            </w:r>
          </w:p>
        </w:tc>
      </w:tr>
      <w:tr w:rsidR="00CF376D" w:rsidRPr="006E29CF" w14:paraId="57615D0C" w14:textId="77777777" w:rsidTr="00795D93">
        <w:tc>
          <w:tcPr>
            <w:tcW w:w="1552" w:type="dxa"/>
          </w:tcPr>
          <w:p w14:paraId="028B59A7" w14:textId="77777777" w:rsidR="00CF376D" w:rsidRPr="006E29CF" w:rsidRDefault="00CF376D" w:rsidP="00795D93">
            <w:r w:rsidRPr="006E29CF">
              <w:t>Authentication</w:t>
            </w:r>
          </w:p>
        </w:tc>
        <w:tc>
          <w:tcPr>
            <w:tcW w:w="7798" w:type="dxa"/>
          </w:tcPr>
          <w:p w14:paraId="36FB07A7" w14:textId="77777777" w:rsidR="00CF376D" w:rsidRPr="006E29CF" w:rsidRDefault="00CF376D" w:rsidP="00795D93">
            <w:r>
              <w:t>Not required</w:t>
            </w:r>
          </w:p>
        </w:tc>
      </w:tr>
      <w:tr w:rsidR="00CF376D" w:rsidRPr="006E29CF" w14:paraId="1D206A71" w14:textId="77777777" w:rsidTr="00795D93">
        <w:tc>
          <w:tcPr>
            <w:tcW w:w="1552" w:type="dxa"/>
          </w:tcPr>
          <w:p w14:paraId="4D3B7BDC" w14:textId="77777777" w:rsidR="00CF376D" w:rsidRPr="006E29CF" w:rsidRDefault="00CF376D" w:rsidP="00795D93">
            <w:r w:rsidRPr="006E29CF">
              <w:t>Method</w:t>
            </w:r>
          </w:p>
        </w:tc>
        <w:tc>
          <w:tcPr>
            <w:tcW w:w="7798" w:type="dxa"/>
          </w:tcPr>
          <w:p w14:paraId="7E0B9357" w14:textId="77777777" w:rsidR="00CF376D" w:rsidRPr="006E29CF" w:rsidRDefault="00CF376D" w:rsidP="00795D93">
            <w:r>
              <w:t>GET</w:t>
            </w:r>
          </w:p>
        </w:tc>
      </w:tr>
      <w:tr w:rsidR="00CF376D" w:rsidRPr="006E29CF" w14:paraId="32C45A57" w14:textId="77777777" w:rsidTr="00795D93">
        <w:tc>
          <w:tcPr>
            <w:tcW w:w="1552" w:type="dxa"/>
          </w:tcPr>
          <w:p w14:paraId="7FA03203" w14:textId="77777777" w:rsidR="00CF376D" w:rsidRPr="006E29CF" w:rsidRDefault="00CF376D" w:rsidP="00795D93">
            <w:r w:rsidRPr="006E29CF">
              <w:t>Consumes</w:t>
            </w:r>
          </w:p>
        </w:tc>
        <w:tc>
          <w:tcPr>
            <w:tcW w:w="7798" w:type="dxa"/>
          </w:tcPr>
          <w:p w14:paraId="3FAB8970" w14:textId="77777777" w:rsidR="00CF376D" w:rsidRPr="006E29CF" w:rsidRDefault="00CF376D" w:rsidP="00795D93">
            <w:r>
              <w:t>Parameters</w:t>
            </w:r>
          </w:p>
        </w:tc>
      </w:tr>
      <w:tr w:rsidR="00CF376D" w:rsidRPr="006E29CF" w14:paraId="28B2958D" w14:textId="77777777" w:rsidTr="00795D93">
        <w:tc>
          <w:tcPr>
            <w:tcW w:w="1552" w:type="dxa"/>
          </w:tcPr>
          <w:p w14:paraId="31CA8E7A" w14:textId="77777777" w:rsidR="00CF376D" w:rsidRPr="006E29CF" w:rsidRDefault="00CF376D" w:rsidP="00795D93">
            <w:r w:rsidRPr="006E29CF">
              <w:t>Produces</w:t>
            </w:r>
          </w:p>
        </w:tc>
        <w:tc>
          <w:tcPr>
            <w:tcW w:w="7798" w:type="dxa"/>
          </w:tcPr>
          <w:p w14:paraId="42C8B41D" w14:textId="77777777" w:rsidR="00CF376D" w:rsidRPr="006E29CF" w:rsidRDefault="00CF376D" w:rsidP="00795D93">
            <w:r w:rsidRPr="006E29CF">
              <w:t>application/json</w:t>
            </w:r>
          </w:p>
        </w:tc>
      </w:tr>
      <w:tr w:rsidR="00CF376D" w:rsidRPr="006E29CF" w14:paraId="33A6807F" w14:textId="77777777" w:rsidTr="00795D93">
        <w:tc>
          <w:tcPr>
            <w:tcW w:w="1552" w:type="dxa"/>
          </w:tcPr>
          <w:p w14:paraId="662013F8" w14:textId="77777777" w:rsidR="00CF376D" w:rsidRPr="006E29CF" w:rsidRDefault="00CF376D" w:rsidP="00795D93">
            <w:r w:rsidRPr="006E29CF">
              <w:t xml:space="preserve">Payload </w:t>
            </w:r>
          </w:p>
        </w:tc>
        <w:tc>
          <w:tcPr>
            <w:tcW w:w="7798" w:type="dxa"/>
          </w:tcPr>
          <w:p w14:paraId="77AAF173" w14:textId="77777777" w:rsidR="00CF376D" w:rsidRDefault="00CF376D" w:rsidP="00795D93">
            <w:r>
              <w:t>@RequestParam(required = true) String codIpa,</w:t>
            </w:r>
          </w:p>
          <w:p w14:paraId="73FDB93E" w14:textId="77777777" w:rsidR="00CF376D" w:rsidRDefault="00CF376D" w:rsidP="00795D93">
            <w:r>
              <w:t>@RequestParam(value = "accertamentoID", required = true) Long accertamentoID,</w:t>
            </w:r>
          </w:p>
          <w:p w14:paraId="67B87216" w14:textId="77777777" w:rsidR="00CF376D" w:rsidRDefault="00CF376D" w:rsidP="00795D93"/>
          <w:p w14:paraId="29FDABDB" w14:textId="77777777" w:rsidR="00CF376D" w:rsidRPr="0016093D" w:rsidRDefault="00CF376D" w:rsidP="00795D93">
            <w:pPr>
              <w:rPr>
                <w:color w:val="FF0000"/>
              </w:rPr>
            </w:pPr>
            <w:r w:rsidRPr="0016093D">
              <w:rPr>
                <w:color w:val="FF0000"/>
              </w:rPr>
              <w:t>//Parametri d iricerca dei Pagamenti inclusi nell’accertamento</w:t>
            </w:r>
          </w:p>
          <w:p w14:paraId="03B6BFB0" w14:textId="77777777" w:rsidR="00CF376D" w:rsidRDefault="00CF376D" w:rsidP="00795D93">
            <w:r>
              <w:t xml:space="preserve">@RequestParam(required = false) String codiceIdentificativoUnivocoPagatore, </w:t>
            </w:r>
          </w:p>
          <w:p w14:paraId="14E46F39" w14:textId="77777777" w:rsidR="00CF376D" w:rsidRDefault="00CF376D" w:rsidP="00795D93">
            <w:r>
              <w:t xml:space="preserve">@RequestParam(required = false) String codiceIud, String codiceIuv, </w:t>
            </w:r>
          </w:p>
          <w:p w14:paraId="1A8B9E99" w14:textId="77777777" w:rsidR="00CF376D" w:rsidRDefault="00CF376D" w:rsidP="00795D93">
            <w:r>
              <w:t xml:space="preserve">@RequestParam(required = false) Boolean dataUltimoAggiornamentoCheck, </w:t>
            </w:r>
          </w:p>
          <w:p w14:paraId="79501298" w14:textId="77777777" w:rsidR="00CF376D" w:rsidRDefault="00CF376D" w:rsidP="00795D93">
            <w:r>
              <w:t xml:space="preserve">@RequestParam(required = false) String dataUltimoAggiornamentoDal, </w:t>
            </w:r>
          </w:p>
          <w:p w14:paraId="0FE64835" w14:textId="77777777" w:rsidR="00CF376D" w:rsidRDefault="00CF376D" w:rsidP="00795D93">
            <w:r>
              <w:t xml:space="preserve">@RequestParam(required = false) String dataUltimoAggiornamentoAl, </w:t>
            </w:r>
          </w:p>
          <w:p w14:paraId="106CDDD1" w14:textId="77777777" w:rsidR="00CF376D" w:rsidRDefault="00CF376D" w:rsidP="00795D93">
            <w:r>
              <w:t xml:space="preserve">@RequestParam(required = false) Boolean dataEsitoSingoloPagamentoCheck, </w:t>
            </w:r>
          </w:p>
          <w:p w14:paraId="3B86561F" w14:textId="77777777" w:rsidR="00CF376D" w:rsidRDefault="00CF376D" w:rsidP="00795D93">
            <w:r>
              <w:t xml:space="preserve">@RequestParam(required = false) String dataEsitoSingoloPagamentoDal, </w:t>
            </w:r>
          </w:p>
          <w:p w14:paraId="2BA2A9C5" w14:textId="77777777" w:rsidR="00CF376D" w:rsidRDefault="00CF376D" w:rsidP="00795D93">
            <w:r>
              <w:t>@RequestParam(required = false) String dataEsitoSingoloPagamentoAl,</w:t>
            </w:r>
            <w:r>
              <w:tab/>
            </w:r>
            <w:r>
              <w:tab/>
            </w:r>
            <w:r>
              <w:tab/>
            </w:r>
          </w:p>
          <w:p w14:paraId="1A57C17C" w14:textId="77777777" w:rsidR="00CF376D" w:rsidRPr="006E29CF" w:rsidRDefault="00CF376D" w:rsidP="00795D93">
            <w:r>
              <w:t>Pageable pageable</w:t>
            </w:r>
          </w:p>
        </w:tc>
      </w:tr>
      <w:tr w:rsidR="00CF376D" w:rsidRPr="006E29CF" w14:paraId="2E47113B" w14:textId="77777777" w:rsidTr="00795D93">
        <w:tc>
          <w:tcPr>
            <w:tcW w:w="1552" w:type="dxa"/>
          </w:tcPr>
          <w:p w14:paraId="159C68CC" w14:textId="77777777" w:rsidR="00CF376D" w:rsidRPr="006E29CF" w:rsidRDefault="00CF376D" w:rsidP="00795D93">
            <w:r w:rsidRPr="006E29CF">
              <w:t xml:space="preserve">Response </w:t>
            </w:r>
          </w:p>
        </w:tc>
        <w:tc>
          <w:tcPr>
            <w:tcW w:w="7798" w:type="dxa"/>
          </w:tcPr>
          <w:p w14:paraId="2C6D19BA" w14:textId="77777777" w:rsidR="00CF376D" w:rsidRDefault="00CF376D" w:rsidP="00795D93">
            <w:r>
              <w:t>{</w:t>
            </w:r>
          </w:p>
          <w:p w14:paraId="7080B036" w14:textId="77777777" w:rsidR="00CF376D" w:rsidRDefault="00CF376D" w:rsidP="00795D93">
            <w:r>
              <w:t xml:space="preserve">  "AccertamentoDto": {</w:t>
            </w:r>
          </w:p>
          <w:p w14:paraId="13F4F7F0" w14:textId="77777777" w:rsidR="00CF376D" w:rsidRDefault="00CF376D" w:rsidP="00795D93">
            <w:r>
              <w:t xml:space="preserve">    "id": "string",</w:t>
            </w:r>
          </w:p>
          <w:p w14:paraId="37D87074" w14:textId="77777777" w:rsidR="00CF376D" w:rsidRDefault="00CF376D" w:rsidP="00795D93">
            <w:r>
              <w:t xml:space="preserve">    "enteTipoDovuto": {</w:t>
            </w:r>
          </w:p>
          <w:p w14:paraId="055EE9D0" w14:textId="77777777" w:rsidR="00CF376D" w:rsidRDefault="00CF376D" w:rsidP="00795D93">
            <w:r>
              <w:t xml:space="preserve">      "EnteTipoDovutoTO": {</w:t>
            </w:r>
          </w:p>
          <w:p w14:paraId="253C719C" w14:textId="77777777" w:rsidR="00CF376D" w:rsidRDefault="00CF376D" w:rsidP="00795D93">
            <w:r>
              <w:t xml:space="preserve">        "ente": {</w:t>
            </w:r>
          </w:p>
          <w:p w14:paraId="1ADF251F" w14:textId="77777777" w:rsidR="00CF376D" w:rsidRDefault="00CF376D" w:rsidP="00795D93">
            <w:r>
              <w:t xml:space="preserve">          "EnteTo": {</w:t>
            </w:r>
          </w:p>
          <w:p w14:paraId="7D9FD99E" w14:textId="77777777" w:rsidR="00CF376D" w:rsidRDefault="00CF376D" w:rsidP="00795D93">
            <w:r>
              <w:t xml:space="preserve">            "id": "long",</w:t>
            </w:r>
          </w:p>
          <w:p w14:paraId="786C8DE9" w14:textId="77777777" w:rsidR="00CF376D" w:rsidRDefault="00CF376D" w:rsidP="00795D93">
            <w:r>
              <w:t xml:space="preserve">            "codIpaEnte": "string",</w:t>
            </w:r>
          </w:p>
          <w:p w14:paraId="778D2C3C" w14:textId="77777777" w:rsidR="00CF376D" w:rsidRDefault="00CF376D" w:rsidP="00795D93">
            <w:r>
              <w:t xml:space="preserve">            "codiceFiscaleEnte": "string",</w:t>
            </w:r>
          </w:p>
          <w:p w14:paraId="7DE6FF17" w14:textId="77777777" w:rsidR="00CF376D" w:rsidRDefault="00CF376D" w:rsidP="00795D93">
            <w:r>
              <w:t xml:space="preserve">            "deNomeEnte": "string",</w:t>
            </w:r>
          </w:p>
          <w:p w14:paraId="21D51AF4" w14:textId="77777777" w:rsidR="00CF376D" w:rsidRDefault="00CF376D" w:rsidP="00795D93">
            <w:r>
              <w:t xml:space="preserve">            "dtCreazione": "date",</w:t>
            </w:r>
          </w:p>
          <w:p w14:paraId="0777D763" w14:textId="77777777" w:rsidR="00CF376D" w:rsidRDefault="00CF376D" w:rsidP="00795D93">
            <w:r>
              <w:t xml:space="preserve">            "dtUltimaModifica": "date",</w:t>
            </w:r>
          </w:p>
          <w:p w14:paraId="1B8EB527" w14:textId="77777777" w:rsidR="00CF376D" w:rsidRDefault="00CF376D" w:rsidP="00795D93">
            <w:r>
              <w:t xml:space="preserve">            "emailAmministratore": "string",</w:t>
            </w:r>
          </w:p>
          <w:p w14:paraId="4CC857E2" w14:textId="77777777" w:rsidR="00CF376D" w:rsidRDefault="00CF376D" w:rsidP="00795D93">
            <w:r>
              <w:t xml:space="preserve">            "flgPagati": "boolean",</w:t>
            </w:r>
          </w:p>
          <w:p w14:paraId="3CE05437" w14:textId="77777777" w:rsidR="00CF376D" w:rsidRDefault="00CF376D" w:rsidP="00795D93">
            <w:r>
              <w:lastRenderedPageBreak/>
              <w:t xml:space="preserve">            "flgTesoreria": "boolean",</w:t>
            </w:r>
          </w:p>
          <w:p w14:paraId="050B9707" w14:textId="77777777" w:rsidR="00CF376D" w:rsidRDefault="00CF376D" w:rsidP="00795D93">
            <w:r>
              <w:t xml:space="preserve">            "myboxClientKey": "string",</w:t>
            </w:r>
          </w:p>
          <w:p w14:paraId="28ADA13D" w14:textId="77777777" w:rsidR="00CF376D" w:rsidRDefault="00CF376D" w:rsidP="00795D93">
            <w:r>
              <w:t xml:space="preserve">            "myboxClientSecret": "string",</w:t>
            </w:r>
          </w:p>
          <w:p w14:paraId="280F75C2" w14:textId="77777777" w:rsidR="00CF376D" w:rsidRDefault="00CF376D" w:rsidP="00795D93">
            <w:r>
              <w:t xml:space="preserve">            "numGiorniPagamentoPresunti": "int"</w:t>
            </w:r>
          </w:p>
          <w:p w14:paraId="742549B9" w14:textId="77777777" w:rsidR="00CF376D" w:rsidRDefault="00CF376D" w:rsidP="00795D93">
            <w:r>
              <w:t xml:space="preserve">          }</w:t>
            </w:r>
          </w:p>
          <w:p w14:paraId="558A2B87" w14:textId="77777777" w:rsidR="00CF376D" w:rsidRDefault="00CF376D" w:rsidP="00795D93">
            <w:r>
              <w:t xml:space="preserve">        },</w:t>
            </w:r>
          </w:p>
          <w:p w14:paraId="30B4B47C" w14:textId="77777777" w:rsidR="00CF376D" w:rsidRDefault="00CF376D" w:rsidP="00795D93">
            <w:r>
              <w:t xml:space="preserve">        "id": "long",</w:t>
            </w:r>
          </w:p>
          <w:p w14:paraId="1F7CB5BE" w14:textId="77777777" w:rsidR="00CF376D" w:rsidRDefault="00CF376D" w:rsidP="00795D93">
            <w:r>
              <w:t xml:space="preserve">        "codTipo": "string",</w:t>
            </w:r>
          </w:p>
          <w:p w14:paraId="0E54F273" w14:textId="77777777" w:rsidR="00CF376D" w:rsidRDefault="00CF376D" w:rsidP="00795D93">
            <w:r>
              <w:t xml:space="preserve">        "deTipo": "string"</w:t>
            </w:r>
          </w:p>
          <w:p w14:paraId="6BE5D0A2" w14:textId="77777777" w:rsidR="00CF376D" w:rsidRDefault="00CF376D" w:rsidP="00795D93">
            <w:r>
              <w:t xml:space="preserve">      }</w:t>
            </w:r>
          </w:p>
          <w:p w14:paraId="6A81D328" w14:textId="77777777" w:rsidR="00CF376D" w:rsidRDefault="00CF376D" w:rsidP="00795D93">
            <w:r>
              <w:t xml:space="preserve">    },</w:t>
            </w:r>
          </w:p>
          <w:p w14:paraId="118E8C90" w14:textId="77777777" w:rsidR="00CF376D" w:rsidRDefault="00CF376D" w:rsidP="00795D93">
            <w:r>
              <w:t xml:space="preserve">    "utente": {</w:t>
            </w:r>
          </w:p>
          <w:p w14:paraId="24B31A6D" w14:textId="77777777" w:rsidR="00CF376D" w:rsidRDefault="00CF376D" w:rsidP="00795D93">
            <w:r>
              <w:t xml:space="preserve">      "UtenteTO": {</w:t>
            </w:r>
          </w:p>
          <w:p w14:paraId="06097E39" w14:textId="77777777" w:rsidR="00CF376D" w:rsidRDefault="00CF376D" w:rsidP="00795D93">
            <w:r>
              <w:t xml:space="preserve">        "id": "long",</w:t>
            </w:r>
          </w:p>
          <w:p w14:paraId="353C1425" w14:textId="77777777" w:rsidR="00CF376D" w:rsidRDefault="00CF376D" w:rsidP="00795D93">
            <w:r>
              <w:t xml:space="preserve">        "codCodiceFiscaleUtente": "string",</w:t>
            </w:r>
          </w:p>
          <w:p w14:paraId="5CDD9533" w14:textId="77777777" w:rsidR="00CF376D" w:rsidRDefault="00CF376D" w:rsidP="00795D93">
            <w:r>
              <w:t xml:space="preserve">        "codFedUserId": "string",</w:t>
            </w:r>
          </w:p>
          <w:p w14:paraId="3BB1A37D" w14:textId="77777777" w:rsidR="00CF376D" w:rsidRDefault="00CF376D" w:rsidP="00795D93">
            <w:r>
              <w:t xml:space="preserve">        "deEmailAddress": "string",</w:t>
            </w:r>
          </w:p>
          <w:p w14:paraId="28D9C3B6" w14:textId="77777777" w:rsidR="00CF376D" w:rsidRDefault="00CF376D" w:rsidP="00795D93">
            <w:r>
              <w:t xml:space="preserve">        "deFirstname": "string",</w:t>
            </w:r>
          </w:p>
          <w:p w14:paraId="4535D3AA" w14:textId="77777777" w:rsidR="00CF376D" w:rsidRDefault="00CF376D" w:rsidP="00795D93">
            <w:r>
              <w:t xml:space="preserve">        "deLastname": "string",</w:t>
            </w:r>
          </w:p>
          <w:p w14:paraId="3D060397" w14:textId="77777777" w:rsidR="00CF376D" w:rsidRDefault="00CF376D" w:rsidP="00795D93">
            <w:r>
              <w:t xml:space="preserve">        "dtUltimoLogin": "date",</w:t>
            </w:r>
          </w:p>
          <w:p w14:paraId="2AC481BD" w14:textId="77777777" w:rsidR="00CF376D" w:rsidRDefault="00CF376D" w:rsidP="00795D93">
            <w:r>
              <w:t xml:space="preserve">        "version": "int"</w:t>
            </w:r>
          </w:p>
          <w:p w14:paraId="4FB1E6E2" w14:textId="77777777" w:rsidR="00CF376D" w:rsidRDefault="00CF376D" w:rsidP="00795D93">
            <w:r>
              <w:t xml:space="preserve">      }</w:t>
            </w:r>
          </w:p>
          <w:p w14:paraId="76F340EB" w14:textId="77777777" w:rsidR="00CF376D" w:rsidRDefault="00CF376D" w:rsidP="00795D93">
            <w:r>
              <w:t xml:space="preserve">    },</w:t>
            </w:r>
          </w:p>
          <w:p w14:paraId="6D0E68E3" w14:textId="77777777" w:rsidR="00CF376D" w:rsidRDefault="00CF376D" w:rsidP="00795D93">
            <w:r>
              <w:t xml:space="preserve">    "stato": {</w:t>
            </w:r>
          </w:p>
          <w:p w14:paraId="5CDAAD7F" w14:textId="77777777" w:rsidR="00CF376D" w:rsidRDefault="00CF376D" w:rsidP="00795D93">
            <w:r>
              <w:t xml:space="preserve">      "AnagraficaStatoTO": {</w:t>
            </w:r>
          </w:p>
          <w:p w14:paraId="4C3EC3AB" w14:textId="77777777" w:rsidR="00CF376D" w:rsidRDefault="00CF376D" w:rsidP="00795D93">
            <w:r>
              <w:t xml:space="preserve">        "id": "long",</w:t>
            </w:r>
          </w:p>
          <w:p w14:paraId="1EE54B7E" w14:textId="77777777" w:rsidR="00CF376D" w:rsidRDefault="00CF376D" w:rsidP="00795D93">
            <w:r>
              <w:t xml:space="preserve">        "codStato": "string",</w:t>
            </w:r>
          </w:p>
          <w:p w14:paraId="5D8DE87A" w14:textId="77777777" w:rsidR="00CF376D" w:rsidRDefault="00CF376D" w:rsidP="00795D93">
            <w:r>
              <w:t xml:space="preserve">        "deStato": "string",</w:t>
            </w:r>
          </w:p>
          <w:p w14:paraId="281C8A01" w14:textId="77777777" w:rsidR="00CF376D" w:rsidRDefault="00CF376D" w:rsidP="00795D93">
            <w:r>
              <w:t xml:space="preserve">        "deTipoStato": "string",</w:t>
            </w:r>
          </w:p>
          <w:p w14:paraId="69E7219A" w14:textId="77777777" w:rsidR="00CF376D" w:rsidRDefault="00CF376D" w:rsidP="00795D93">
            <w:r>
              <w:t xml:space="preserve">        "dtCreazione": "date",</w:t>
            </w:r>
          </w:p>
          <w:p w14:paraId="6300F798" w14:textId="77777777" w:rsidR="00CF376D" w:rsidRDefault="00CF376D" w:rsidP="00795D93">
            <w:r>
              <w:t xml:space="preserve">        "dtUltimaModifica": "date"</w:t>
            </w:r>
          </w:p>
          <w:p w14:paraId="37277C94" w14:textId="77777777" w:rsidR="00CF376D" w:rsidRDefault="00CF376D" w:rsidP="00795D93">
            <w:r>
              <w:t xml:space="preserve">      }</w:t>
            </w:r>
          </w:p>
          <w:p w14:paraId="00E304FF" w14:textId="77777777" w:rsidR="00CF376D" w:rsidRDefault="00CF376D" w:rsidP="00795D93">
            <w:r>
              <w:t xml:space="preserve">    },</w:t>
            </w:r>
          </w:p>
          <w:p w14:paraId="20436C34" w14:textId="77777777" w:rsidR="00CF376D" w:rsidRDefault="00CF376D" w:rsidP="00795D93">
            <w:r>
              <w:t xml:space="preserve">    "deNomeAccertamento": "string",</w:t>
            </w:r>
          </w:p>
          <w:p w14:paraId="559AB7E5" w14:textId="77777777" w:rsidR="00CF376D" w:rsidRDefault="00CF376D" w:rsidP="00795D93">
            <w:r>
              <w:t xml:space="preserve">    "dtCreazione": "string",</w:t>
            </w:r>
          </w:p>
          <w:p w14:paraId="2B8DA997" w14:textId="77777777" w:rsidR="00CF376D" w:rsidRDefault="00CF376D" w:rsidP="00795D93">
            <w:r>
              <w:t xml:space="preserve">    "dtUltimaModifica": "string",</w:t>
            </w:r>
          </w:p>
          <w:p w14:paraId="74AFDC78" w14:textId="77777777" w:rsidR="00CF376D" w:rsidRDefault="00CF376D" w:rsidP="00795D93">
            <w:r>
              <w:t xml:space="preserve">    "printed": "boolean"</w:t>
            </w:r>
          </w:p>
          <w:p w14:paraId="19A9E6E6" w14:textId="77777777" w:rsidR="00CF376D" w:rsidRDefault="00CF376D" w:rsidP="00795D93">
            <w:r>
              <w:t xml:space="preserve">  }</w:t>
            </w:r>
          </w:p>
          <w:p w14:paraId="260BD069" w14:textId="77777777" w:rsidR="00CF376D" w:rsidRPr="006E29CF" w:rsidRDefault="00CF376D" w:rsidP="00795D93">
            <w:r>
              <w:t>}</w:t>
            </w:r>
          </w:p>
        </w:tc>
      </w:tr>
      <w:tr w:rsidR="00CF376D" w:rsidRPr="006E29CF" w14:paraId="5E1A9312" w14:textId="77777777" w:rsidTr="00795D93">
        <w:tc>
          <w:tcPr>
            <w:tcW w:w="1552" w:type="dxa"/>
          </w:tcPr>
          <w:p w14:paraId="776CCA0A" w14:textId="77777777" w:rsidR="00CF376D" w:rsidRPr="006E29CF" w:rsidRDefault="00CF376D" w:rsidP="00795D93">
            <w:r w:rsidRPr="006E29CF">
              <w:lastRenderedPageBreak/>
              <w:t xml:space="preserve">Fault Response </w:t>
            </w:r>
          </w:p>
        </w:tc>
        <w:tc>
          <w:tcPr>
            <w:tcW w:w="7798" w:type="dxa"/>
          </w:tcPr>
          <w:p w14:paraId="238FD806" w14:textId="77777777" w:rsidR="00CF376D" w:rsidRPr="006E29CF" w:rsidRDefault="00CF376D" w:rsidP="00795D93">
            <w:pPr>
              <w:rPr>
                <w:lang w:val="en-US"/>
              </w:rPr>
            </w:pPr>
            <w:r w:rsidRPr="006E29CF">
              <w:rPr>
                <w:lang w:val="en-US"/>
              </w:rPr>
              <w:t>{</w:t>
            </w:r>
          </w:p>
          <w:p w14:paraId="605F115B"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3A29AC39"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6BC0CA37" w14:textId="77777777" w:rsidR="00CF376D" w:rsidRPr="006E29CF" w:rsidRDefault="00CF376D" w:rsidP="00795D93">
            <w:r w:rsidRPr="006E29CF">
              <w:t>}</w:t>
            </w:r>
          </w:p>
        </w:tc>
      </w:tr>
    </w:tbl>
    <w:p w14:paraId="3C88F361" w14:textId="77777777" w:rsidR="00CF376D" w:rsidRDefault="00CF376D" w:rsidP="00CF376D">
      <w:pPr>
        <w:rPr>
          <w:lang w:val="en-US"/>
        </w:rPr>
      </w:pPr>
    </w:p>
    <w:p w14:paraId="6CEDA1E8" w14:textId="77777777" w:rsidR="00CF376D" w:rsidRPr="006E29CF" w:rsidRDefault="00CF376D" w:rsidP="00CF376D"/>
    <w:p w14:paraId="73694108" w14:textId="77777777" w:rsidR="00CF376D" w:rsidRPr="006E29CF" w:rsidRDefault="00CF376D" w:rsidP="00CF376D">
      <w:pPr>
        <w:pStyle w:val="Titolo3"/>
        <w:rPr>
          <w:rStyle w:val="Enfasigrassetto"/>
          <w:b w:val="0"/>
        </w:rPr>
      </w:pPr>
      <w:bookmarkStart w:id="77" w:name="_Toc35537026"/>
      <w:bookmarkStart w:id="78" w:name="_Toc36042143"/>
      <w:r>
        <w:rPr>
          <w:rStyle w:val="Enfasigrassetto"/>
          <w:b w:val="0"/>
        </w:rPr>
        <w:lastRenderedPageBreak/>
        <w:t>Aggiorna Stato Accertamento</w:t>
      </w:r>
      <w:bookmarkEnd w:id="77"/>
      <w:bookmarkEnd w:id="78"/>
    </w:p>
    <w:tbl>
      <w:tblPr>
        <w:tblStyle w:val="TableGrid0"/>
        <w:tblW w:w="0" w:type="auto"/>
        <w:tblLook w:val="04A0" w:firstRow="1" w:lastRow="0" w:firstColumn="1" w:lastColumn="0" w:noHBand="0" w:noVBand="1"/>
      </w:tblPr>
      <w:tblGrid>
        <w:gridCol w:w="1552"/>
        <w:gridCol w:w="7798"/>
      </w:tblGrid>
      <w:tr w:rsidR="00CF376D" w:rsidRPr="006E29CF" w14:paraId="7617CB90" w14:textId="77777777" w:rsidTr="00795D93">
        <w:tc>
          <w:tcPr>
            <w:tcW w:w="1552" w:type="dxa"/>
          </w:tcPr>
          <w:p w14:paraId="27F0C492" w14:textId="77777777" w:rsidR="00CF376D" w:rsidRPr="006E29CF" w:rsidRDefault="00CF376D" w:rsidP="00795D93">
            <w:r>
              <w:t xml:space="preserve">Descrizione </w:t>
            </w:r>
            <w:r w:rsidRPr="006E29CF">
              <w:t>Servizio</w:t>
            </w:r>
          </w:p>
        </w:tc>
        <w:tc>
          <w:tcPr>
            <w:tcW w:w="7798" w:type="dxa"/>
          </w:tcPr>
          <w:p w14:paraId="5AB1E7D5" w14:textId="77777777" w:rsidR="00CF376D" w:rsidRPr="006E29CF" w:rsidRDefault="00CF376D" w:rsidP="00795D93">
            <w:r>
              <w:t>Aggiorna lo Stato di un Accertamento.</w:t>
            </w:r>
          </w:p>
        </w:tc>
      </w:tr>
      <w:tr w:rsidR="00CF376D" w:rsidRPr="006E29CF" w14:paraId="3848A693" w14:textId="77777777" w:rsidTr="00795D93">
        <w:tc>
          <w:tcPr>
            <w:tcW w:w="1552" w:type="dxa"/>
          </w:tcPr>
          <w:p w14:paraId="09E956D1" w14:textId="77777777" w:rsidR="00CF376D" w:rsidRPr="006E29CF" w:rsidRDefault="00CF376D" w:rsidP="00795D93">
            <w:r w:rsidRPr="006E29CF">
              <w:t>Servizio</w:t>
            </w:r>
          </w:p>
        </w:tc>
        <w:tc>
          <w:tcPr>
            <w:tcW w:w="7798" w:type="dxa"/>
          </w:tcPr>
          <w:p w14:paraId="57B43B02" w14:textId="77777777" w:rsidR="00CF376D" w:rsidRPr="006E29CF" w:rsidRDefault="00CF376D" w:rsidP="00795D93">
            <w:r>
              <w:t>setStato</w:t>
            </w:r>
          </w:p>
        </w:tc>
      </w:tr>
      <w:tr w:rsidR="00CF376D" w:rsidRPr="006E29CF" w14:paraId="239F8D76" w14:textId="77777777" w:rsidTr="00795D93">
        <w:tc>
          <w:tcPr>
            <w:tcW w:w="1552" w:type="dxa"/>
          </w:tcPr>
          <w:p w14:paraId="562B2FFD" w14:textId="77777777" w:rsidR="00CF376D" w:rsidRPr="006E29CF" w:rsidRDefault="00CF376D" w:rsidP="00795D93">
            <w:r>
              <w:t>Tipo servizio</w:t>
            </w:r>
          </w:p>
        </w:tc>
        <w:tc>
          <w:tcPr>
            <w:tcW w:w="7798" w:type="dxa"/>
          </w:tcPr>
          <w:p w14:paraId="51DCEDE7" w14:textId="77777777" w:rsidR="00CF376D" w:rsidRPr="00A24AB2" w:rsidRDefault="00CF376D" w:rsidP="00795D93">
            <w:r w:rsidRPr="00A24AB2">
              <w:t>REST</w:t>
            </w:r>
          </w:p>
        </w:tc>
      </w:tr>
      <w:tr w:rsidR="00CF376D" w:rsidRPr="006E29CF" w14:paraId="082AD679" w14:textId="77777777" w:rsidTr="00795D93">
        <w:tc>
          <w:tcPr>
            <w:tcW w:w="1552" w:type="dxa"/>
          </w:tcPr>
          <w:p w14:paraId="3B02B9D7" w14:textId="77777777" w:rsidR="00CF376D" w:rsidRPr="006E29CF" w:rsidRDefault="00CF376D" w:rsidP="00795D93">
            <w:r w:rsidRPr="006E29CF">
              <w:t>Endpoint</w:t>
            </w:r>
          </w:p>
        </w:tc>
        <w:tc>
          <w:tcPr>
            <w:tcW w:w="7798" w:type="dxa"/>
          </w:tcPr>
          <w:p w14:paraId="72A03C01" w14:textId="77777777" w:rsidR="00CF376D" w:rsidRPr="006E29CF" w:rsidRDefault="00CF376D" w:rsidP="00795D93">
            <w:r>
              <w:rPr>
                <w:rStyle w:val="Collegamentoipertestuale"/>
                <w:lang w:val="it-IT"/>
              </w:rPr>
              <w:t>/api/</w:t>
            </w:r>
            <w:r w:rsidRPr="00EF679D">
              <w:rPr>
                <w:rStyle w:val="Collegamentoipertestuale"/>
                <w:lang w:val="it-IT"/>
              </w:rPr>
              <w:t>accertamenti</w:t>
            </w:r>
            <w:r>
              <w:rPr>
                <w:rStyle w:val="Collegamentoipertestuale"/>
                <w:lang w:val="it-IT"/>
              </w:rPr>
              <w:t>/</w:t>
            </w:r>
            <w:r>
              <w:rPr>
                <w:rStyle w:val="Collegamentoipertestuale"/>
              </w:rPr>
              <w:t>setStato</w:t>
            </w:r>
          </w:p>
        </w:tc>
      </w:tr>
      <w:tr w:rsidR="00CF376D" w:rsidRPr="006E29CF" w14:paraId="713EC48B" w14:textId="77777777" w:rsidTr="00795D93">
        <w:tc>
          <w:tcPr>
            <w:tcW w:w="1552" w:type="dxa"/>
          </w:tcPr>
          <w:p w14:paraId="6E7286D8" w14:textId="77777777" w:rsidR="00CF376D" w:rsidRPr="006E29CF" w:rsidRDefault="00CF376D" w:rsidP="00795D93">
            <w:r w:rsidRPr="006E29CF">
              <w:t>Authentication</w:t>
            </w:r>
          </w:p>
        </w:tc>
        <w:tc>
          <w:tcPr>
            <w:tcW w:w="7798" w:type="dxa"/>
          </w:tcPr>
          <w:p w14:paraId="3AABF0B9" w14:textId="77777777" w:rsidR="00CF376D" w:rsidRPr="006E29CF" w:rsidRDefault="00CF376D" w:rsidP="00795D93">
            <w:r>
              <w:t>Not required</w:t>
            </w:r>
          </w:p>
        </w:tc>
      </w:tr>
      <w:tr w:rsidR="00CF376D" w:rsidRPr="006E29CF" w14:paraId="29A86EA2" w14:textId="77777777" w:rsidTr="00795D93">
        <w:tc>
          <w:tcPr>
            <w:tcW w:w="1552" w:type="dxa"/>
          </w:tcPr>
          <w:p w14:paraId="1006F273" w14:textId="77777777" w:rsidR="00CF376D" w:rsidRPr="006E29CF" w:rsidRDefault="00CF376D" w:rsidP="00795D93">
            <w:r w:rsidRPr="006E29CF">
              <w:t>Method</w:t>
            </w:r>
          </w:p>
        </w:tc>
        <w:tc>
          <w:tcPr>
            <w:tcW w:w="7798" w:type="dxa"/>
          </w:tcPr>
          <w:p w14:paraId="758FD342" w14:textId="77777777" w:rsidR="00CF376D" w:rsidRPr="006E29CF" w:rsidRDefault="00CF376D" w:rsidP="00795D93">
            <w:r>
              <w:t>PATCH</w:t>
            </w:r>
          </w:p>
        </w:tc>
      </w:tr>
      <w:tr w:rsidR="00CF376D" w:rsidRPr="006E29CF" w14:paraId="26175A07" w14:textId="77777777" w:rsidTr="00795D93">
        <w:tc>
          <w:tcPr>
            <w:tcW w:w="1552" w:type="dxa"/>
          </w:tcPr>
          <w:p w14:paraId="3DA906CE" w14:textId="77777777" w:rsidR="00CF376D" w:rsidRPr="006E29CF" w:rsidRDefault="00CF376D" w:rsidP="00795D93">
            <w:r w:rsidRPr="006E29CF">
              <w:t>Consumes</w:t>
            </w:r>
          </w:p>
        </w:tc>
        <w:tc>
          <w:tcPr>
            <w:tcW w:w="7798" w:type="dxa"/>
          </w:tcPr>
          <w:p w14:paraId="1876F164" w14:textId="77777777" w:rsidR="00CF376D" w:rsidRPr="006E29CF" w:rsidRDefault="00CF376D" w:rsidP="00795D93">
            <w:r>
              <w:t>Parameters</w:t>
            </w:r>
          </w:p>
        </w:tc>
      </w:tr>
      <w:tr w:rsidR="00CF376D" w:rsidRPr="006E29CF" w14:paraId="082E8AB5" w14:textId="77777777" w:rsidTr="00795D93">
        <w:tc>
          <w:tcPr>
            <w:tcW w:w="1552" w:type="dxa"/>
          </w:tcPr>
          <w:p w14:paraId="68E58A12" w14:textId="77777777" w:rsidR="00CF376D" w:rsidRPr="006E29CF" w:rsidRDefault="00CF376D" w:rsidP="00795D93">
            <w:r w:rsidRPr="006E29CF">
              <w:t>Produces</w:t>
            </w:r>
          </w:p>
        </w:tc>
        <w:tc>
          <w:tcPr>
            <w:tcW w:w="7798" w:type="dxa"/>
          </w:tcPr>
          <w:p w14:paraId="48EEB1F9" w14:textId="77777777" w:rsidR="00CF376D" w:rsidRPr="006E29CF" w:rsidRDefault="00CF376D" w:rsidP="00795D93">
            <w:r w:rsidRPr="006E29CF">
              <w:t>application/json</w:t>
            </w:r>
          </w:p>
        </w:tc>
      </w:tr>
      <w:tr w:rsidR="00CF376D" w:rsidRPr="006E29CF" w14:paraId="647D2C50" w14:textId="77777777" w:rsidTr="00795D93">
        <w:tc>
          <w:tcPr>
            <w:tcW w:w="1552" w:type="dxa"/>
          </w:tcPr>
          <w:p w14:paraId="7C8BEEC8" w14:textId="77777777" w:rsidR="00CF376D" w:rsidRPr="006E29CF" w:rsidRDefault="00CF376D" w:rsidP="00795D93">
            <w:r w:rsidRPr="006E29CF">
              <w:t xml:space="preserve">Payload </w:t>
            </w:r>
          </w:p>
        </w:tc>
        <w:tc>
          <w:tcPr>
            <w:tcW w:w="7798" w:type="dxa"/>
          </w:tcPr>
          <w:p w14:paraId="1F54753B" w14:textId="77777777" w:rsidR="00CF376D" w:rsidRDefault="00CF376D" w:rsidP="00795D93">
            <w:r>
              <w:t xml:space="preserve">@RequestParam(value = "accertamentoID", required = true) Long accertamentoID, </w:t>
            </w:r>
          </w:p>
          <w:p w14:paraId="0622149B" w14:textId="77777777" w:rsidR="00CF376D" w:rsidRPr="006E29CF" w:rsidRDefault="00CF376D" w:rsidP="00795D93">
            <w:r>
              <w:t>@RequestParam(value = "codStato", required = true) String codStato</w:t>
            </w:r>
          </w:p>
        </w:tc>
      </w:tr>
      <w:tr w:rsidR="00CF376D" w:rsidRPr="006E29CF" w14:paraId="2502699A" w14:textId="77777777" w:rsidTr="00795D93">
        <w:tc>
          <w:tcPr>
            <w:tcW w:w="1552" w:type="dxa"/>
          </w:tcPr>
          <w:p w14:paraId="3119E722" w14:textId="77777777" w:rsidR="00CF376D" w:rsidRPr="006E29CF" w:rsidRDefault="00CF376D" w:rsidP="00795D93">
            <w:r w:rsidRPr="006E29CF">
              <w:t xml:space="preserve">Response </w:t>
            </w:r>
          </w:p>
        </w:tc>
        <w:tc>
          <w:tcPr>
            <w:tcW w:w="7798" w:type="dxa"/>
          </w:tcPr>
          <w:p w14:paraId="49C4D6AC" w14:textId="77777777" w:rsidR="00CF376D" w:rsidRPr="006E29CF" w:rsidRDefault="00CF376D" w:rsidP="00795D93">
            <w:pPr>
              <w:rPr>
                <w:lang w:val="en-US"/>
              </w:rPr>
            </w:pPr>
            <w:r w:rsidRPr="006E29CF">
              <w:rPr>
                <w:lang w:val="en-US"/>
              </w:rPr>
              <w:t>{</w:t>
            </w:r>
          </w:p>
          <w:p w14:paraId="1F6C5DBA"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"o</w:t>
            </w:r>
            <w:r>
              <w:rPr>
                <w:lang w:val="en-US"/>
              </w:rPr>
              <w:t>k</w:t>
            </w:r>
            <w:r w:rsidRPr="006E29CF">
              <w:rPr>
                <w:lang w:val="en-US"/>
              </w:rPr>
              <w:t>",</w:t>
            </w:r>
          </w:p>
          <w:p w14:paraId="1B5468DD" w14:textId="77777777" w:rsidR="00CF376D" w:rsidRPr="006E29CF" w:rsidRDefault="00CF376D" w:rsidP="00795D93">
            <w:pPr>
              <w:rPr>
                <w:lang w:val="en-US"/>
              </w:rPr>
            </w:pPr>
            <w:r w:rsidRPr="006E29CF">
              <w:rPr>
                <w:lang w:val="en-US"/>
              </w:rPr>
              <w:t xml:space="preserve">  "desc"</w:t>
            </w:r>
            <w:r>
              <w:rPr>
                <w:lang w:val="en-US"/>
              </w:rPr>
              <w:t xml:space="preserve">: </w:t>
            </w:r>
            <w:r w:rsidRPr="006E29CF">
              <w:rPr>
                <w:lang w:val="en-US"/>
              </w:rPr>
              <w:t>"</w:t>
            </w:r>
            <w:r>
              <w:rPr>
                <w:lang w:val="en-US"/>
              </w:rPr>
              <w:t>Stato aggiornato correttamente</w:t>
            </w:r>
            <w:r w:rsidRPr="006E29CF">
              <w:rPr>
                <w:lang w:val="en-US"/>
              </w:rPr>
              <w:t>"</w:t>
            </w:r>
          </w:p>
          <w:p w14:paraId="104793EB" w14:textId="77777777" w:rsidR="00CF376D" w:rsidRPr="006E29CF" w:rsidRDefault="00CF376D" w:rsidP="00795D93">
            <w:r w:rsidRPr="006E29CF">
              <w:t>}</w:t>
            </w:r>
          </w:p>
        </w:tc>
      </w:tr>
      <w:tr w:rsidR="00CF376D" w:rsidRPr="006E29CF" w14:paraId="7442B14A" w14:textId="77777777" w:rsidTr="00795D93">
        <w:tc>
          <w:tcPr>
            <w:tcW w:w="1552" w:type="dxa"/>
          </w:tcPr>
          <w:p w14:paraId="6899FA81" w14:textId="77777777" w:rsidR="00CF376D" w:rsidRPr="006E29CF" w:rsidRDefault="00CF376D" w:rsidP="00795D93">
            <w:r w:rsidRPr="006E29CF">
              <w:t xml:space="preserve">Fault Response </w:t>
            </w:r>
          </w:p>
        </w:tc>
        <w:tc>
          <w:tcPr>
            <w:tcW w:w="7798" w:type="dxa"/>
          </w:tcPr>
          <w:p w14:paraId="762C2497" w14:textId="77777777" w:rsidR="00CF376D" w:rsidRPr="006E29CF" w:rsidRDefault="00CF376D" w:rsidP="00795D93">
            <w:pPr>
              <w:rPr>
                <w:lang w:val="en-US"/>
              </w:rPr>
            </w:pPr>
            <w:r w:rsidRPr="006E29CF">
              <w:rPr>
                <w:lang w:val="en-US"/>
              </w:rPr>
              <w:t>{</w:t>
            </w:r>
          </w:p>
          <w:p w14:paraId="1684AD1E"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7AF21FE7"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35BED01D" w14:textId="77777777" w:rsidR="00CF376D" w:rsidRPr="006E29CF" w:rsidRDefault="00CF376D" w:rsidP="00795D93">
            <w:r w:rsidRPr="006E29CF">
              <w:t>}</w:t>
            </w:r>
          </w:p>
        </w:tc>
      </w:tr>
    </w:tbl>
    <w:p w14:paraId="3D984C09" w14:textId="77777777" w:rsidR="00CF376D" w:rsidRDefault="00CF376D" w:rsidP="00CF376D"/>
    <w:p w14:paraId="16A9BB55" w14:textId="77777777" w:rsidR="00CF376D" w:rsidRPr="006E29CF" w:rsidRDefault="00CF376D" w:rsidP="00CF376D"/>
    <w:p w14:paraId="088458FD" w14:textId="77777777" w:rsidR="00CF376D" w:rsidRPr="006E29CF" w:rsidRDefault="00CF376D" w:rsidP="00CF376D">
      <w:pPr>
        <w:pStyle w:val="Titolo3"/>
        <w:rPr>
          <w:rStyle w:val="Enfasigrassetto"/>
          <w:b w:val="0"/>
        </w:rPr>
      </w:pPr>
      <w:bookmarkStart w:id="79" w:name="_Toc35537027"/>
      <w:bookmarkStart w:id="80" w:name="_Toc36042144"/>
      <w:r>
        <w:rPr>
          <w:rStyle w:val="Enfasigrassetto"/>
          <w:b w:val="0"/>
        </w:rPr>
        <w:t>Dettaglio Capitoli di un Pagamenti in Accertamento</w:t>
      </w:r>
      <w:bookmarkEnd w:id="79"/>
      <w:bookmarkEnd w:id="80"/>
    </w:p>
    <w:tbl>
      <w:tblPr>
        <w:tblStyle w:val="TableGrid0"/>
        <w:tblW w:w="0" w:type="auto"/>
        <w:tblLook w:val="04A0" w:firstRow="1" w:lastRow="0" w:firstColumn="1" w:lastColumn="0" w:noHBand="0" w:noVBand="1"/>
      </w:tblPr>
      <w:tblGrid>
        <w:gridCol w:w="1552"/>
        <w:gridCol w:w="7798"/>
      </w:tblGrid>
      <w:tr w:rsidR="00CF376D" w:rsidRPr="006E29CF" w14:paraId="2EEC8F25" w14:textId="77777777" w:rsidTr="00795D93">
        <w:tc>
          <w:tcPr>
            <w:tcW w:w="1552" w:type="dxa"/>
          </w:tcPr>
          <w:p w14:paraId="5856A2B9" w14:textId="77777777" w:rsidR="00CF376D" w:rsidRPr="006E29CF" w:rsidRDefault="00CF376D" w:rsidP="00795D93">
            <w:r>
              <w:t xml:space="preserve">Descrizione </w:t>
            </w:r>
            <w:r w:rsidRPr="006E29CF">
              <w:t>Servizio</w:t>
            </w:r>
          </w:p>
        </w:tc>
        <w:tc>
          <w:tcPr>
            <w:tcW w:w="7798" w:type="dxa"/>
          </w:tcPr>
          <w:p w14:paraId="0EAD719F" w14:textId="77777777" w:rsidR="00CF376D" w:rsidRPr="006E29CF" w:rsidRDefault="00CF376D" w:rsidP="00795D93">
            <w:r w:rsidRPr="0016093D">
              <w:t>Dettaglio della ripartizione in Capitoli di un Pagamento associato ad un Accertamento.</w:t>
            </w:r>
          </w:p>
        </w:tc>
      </w:tr>
      <w:tr w:rsidR="00CF376D" w:rsidRPr="006E29CF" w14:paraId="3E9D7B01" w14:textId="77777777" w:rsidTr="00795D93">
        <w:tc>
          <w:tcPr>
            <w:tcW w:w="1552" w:type="dxa"/>
          </w:tcPr>
          <w:p w14:paraId="443C42A0" w14:textId="77777777" w:rsidR="00CF376D" w:rsidRPr="006E29CF" w:rsidRDefault="00CF376D" w:rsidP="00795D93">
            <w:r w:rsidRPr="006E29CF">
              <w:t>Servizio</w:t>
            </w:r>
          </w:p>
        </w:tc>
        <w:tc>
          <w:tcPr>
            <w:tcW w:w="7798" w:type="dxa"/>
          </w:tcPr>
          <w:p w14:paraId="56D4D934" w14:textId="77777777" w:rsidR="00CF376D" w:rsidRPr="006E29CF" w:rsidRDefault="00CF376D" w:rsidP="00795D93">
            <w:r w:rsidRPr="0016093D">
              <w:t>capitoliRTAccertamento</w:t>
            </w:r>
          </w:p>
        </w:tc>
      </w:tr>
      <w:tr w:rsidR="00CF376D" w:rsidRPr="006E29CF" w14:paraId="678D07B3" w14:textId="77777777" w:rsidTr="00795D93">
        <w:tc>
          <w:tcPr>
            <w:tcW w:w="1552" w:type="dxa"/>
          </w:tcPr>
          <w:p w14:paraId="3A84AA68" w14:textId="77777777" w:rsidR="00CF376D" w:rsidRPr="006E29CF" w:rsidRDefault="00CF376D" w:rsidP="00795D93">
            <w:r>
              <w:t>Tipo servizio</w:t>
            </w:r>
          </w:p>
        </w:tc>
        <w:tc>
          <w:tcPr>
            <w:tcW w:w="7798" w:type="dxa"/>
          </w:tcPr>
          <w:p w14:paraId="0E8A37D8" w14:textId="77777777" w:rsidR="00CF376D" w:rsidRPr="00A24AB2" w:rsidRDefault="00CF376D" w:rsidP="00795D93">
            <w:r w:rsidRPr="00A24AB2">
              <w:t>REST</w:t>
            </w:r>
          </w:p>
        </w:tc>
      </w:tr>
      <w:tr w:rsidR="00CF376D" w:rsidRPr="006E29CF" w14:paraId="2AA39E22" w14:textId="77777777" w:rsidTr="00795D93">
        <w:tc>
          <w:tcPr>
            <w:tcW w:w="1552" w:type="dxa"/>
          </w:tcPr>
          <w:p w14:paraId="286D3AA4" w14:textId="77777777" w:rsidR="00CF376D" w:rsidRPr="006E29CF" w:rsidRDefault="00CF376D" w:rsidP="00795D93">
            <w:r w:rsidRPr="006E29CF">
              <w:t>Endpoint</w:t>
            </w:r>
          </w:p>
        </w:tc>
        <w:tc>
          <w:tcPr>
            <w:tcW w:w="7798" w:type="dxa"/>
          </w:tcPr>
          <w:p w14:paraId="016F6C8A" w14:textId="77777777" w:rsidR="00CF376D" w:rsidRPr="006E29CF" w:rsidRDefault="00CF376D" w:rsidP="00795D93">
            <w:r>
              <w:rPr>
                <w:rStyle w:val="Collegamentoipertestuale"/>
                <w:lang w:val="it-IT"/>
              </w:rPr>
              <w:t>/api/</w:t>
            </w:r>
            <w:r w:rsidRPr="00EF679D">
              <w:rPr>
                <w:rStyle w:val="Collegamentoipertestuale"/>
                <w:lang w:val="it-IT"/>
              </w:rPr>
              <w:t>accertamenti</w:t>
            </w:r>
            <w:r>
              <w:rPr>
                <w:rStyle w:val="Collegamentoipertestuale"/>
                <w:lang w:val="it-IT"/>
              </w:rPr>
              <w:t>/c</w:t>
            </w:r>
            <w:r>
              <w:rPr>
                <w:rStyle w:val="Collegamentoipertestuale"/>
              </w:rPr>
              <w:t>apitoliRTAccertamento</w:t>
            </w:r>
          </w:p>
        </w:tc>
      </w:tr>
      <w:tr w:rsidR="00CF376D" w:rsidRPr="006E29CF" w14:paraId="4EE49D2D" w14:textId="77777777" w:rsidTr="00795D93">
        <w:tc>
          <w:tcPr>
            <w:tcW w:w="1552" w:type="dxa"/>
          </w:tcPr>
          <w:p w14:paraId="61F65A70" w14:textId="77777777" w:rsidR="00CF376D" w:rsidRPr="006E29CF" w:rsidRDefault="00CF376D" w:rsidP="00795D93">
            <w:r w:rsidRPr="006E29CF">
              <w:t>Authentication</w:t>
            </w:r>
          </w:p>
        </w:tc>
        <w:tc>
          <w:tcPr>
            <w:tcW w:w="7798" w:type="dxa"/>
          </w:tcPr>
          <w:p w14:paraId="42F86918" w14:textId="77777777" w:rsidR="00CF376D" w:rsidRPr="006E29CF" w:rsidRDefault="00CF376D" w:rsidP="00795D93">
            <w:r>
              <w:t>Not required</w:t>
            </w:r>
          </w:p>
        </w:tc>
      </w:tr>
      <w:tr w:rsidR="00CF376D" w:rsidRPr="006E29CF" w14:paraId="0D44689B" w14:textId="77777777" w:rsidTr="00795D93">
        <w:tc>
          <w:tcPr>
            <w:tcW w:w="1552" w:type="dxa"/>
          </w:tcPr>
          <w:p w14:paraId="336EB0EC" w14:textId="77777777" w:rsidR="00CF376D" w:rsidRPr="006E29CF" w:rsidRDefault="00CF376D" w:rsidP="00795D93">
            <w:r w:rsidRPr="006E29CF">
              <w:t>Method</w:t>
            </w:r>
          </w:p>
        </w:tc>
        <w:tc>
          <w:tcPr>
            <w:tcW w:w="7798" w:type="dxa"/>
          </w:tcPr>
          <w:p w14:paraId="388624F4" w14:textId="77777777" w:rsidR="00CF376D" w:rsidRPr="006E29CF" w:rsidRDefault="00CF376D" w:rsidP="00795D93">
            <w:r>
              <w:t>GET</w:t>
            </w:r>
          </w:p>
        </w:tc>
      </w:tr>
      <w:tr w:rsidR="00CF376D" w:rsidRPr="006E29CF" w14:paraId="5BA950CB" w14:textId="77777777" w:rsidTr="00795D93">
        <w:tc>
          <w:tcPr>
            <w:tcW w:w="1552" w:type="dxa"/>
          </w:tcPr>
          <w:p w14:paraId="146DAC1F" w14:textId="77777777" w:rsidR="00CF376D" w:rsidRPr="006E29CF" w:rsidRDefault="00CF376D" w:rsidP="00795D93">
            <w:r w:rsidRPr="006E29CF">
              <w:t>Consumes</w:t>
            </w:r>
          </w:p>
        </w:tc>
        <w:tc>
          <w:tcPr>
            <w:tcW w:w="7798" w:type="dxa"/>
          </w:tcPr>
          <w:p w14:paraId="4E70E260" w14:textId="77777777" w:rsidR="00CF376D" w:rsidRPr="006E29CF" w:rsidRDefault="00CF376D" w:rsidP="00795D93">
            <w:r>
              <w:t>Parameters</w:t>
            </w:r>
          </w:p>
        </w:tc>
      </w:tr>
      <w:tr w:rsidR="00CF376D" w:rsidRPr="006E29CF" w14:paraId="74832527" w14:textId="77777777" w:rsidTr="00795D93">
        <w:tc>
          <w:tcPr>
            <w:tcW w:w="1552" w:type="dxa"/>
          </w:tcPr>
          <w:p w14:paraId="098D665F" w14:textId="77777777" w:rsidR="00CF376D" w:rsidRPr="006E29CF" w:rsidRDefault="00CF376D" w:rsidP="00795D93">
            <w:r w:rsidRPr="006E29CF">
              <w:t>Produces</w:t>
            </w:r>
          </w:p>
        </w:tc>
        <w:tc>
          <w:tcPr>
            <w:tcW w:w="7798" w:type="dxa"/>
          </w:tcPr>
          <w:p w14:paraId="109D1033" w14:textId="77777777" w:rsidR="00CF376D" w:rsidRPr="006E29CF" w:rsidRDefault="00CF376D" w:rsidP="00795D93">
            <w:r w:rsidRPr="006E29CF">
              <w:t>application/json</w:t>
            </w:r>
          </w:p>
        </w:tc>
      </w:tr>
      <w:tr w:rsidR="00CF376D" w:rsidRPr="006E29CF" w14:paraId="6C933A79" w14:textId="77777777" w:rsidTr="00795D93">
        <w:tc>
          <w:tcPr>
            <w:tcW w:w="1552" w:type="dxa"/>
          </w:tcPr>
          <w:p w14:paraId="663544F3" w14:textId="77777777" w:rsidR="00CF376D" w:rsidRPr="006E29CF" w:rsidRDefault="00CF376D" w:rsidP="00795D93">
            <w:r w:rsidRPr="006E29CF">
              <w:t xml:space="preserve">Payload </w:t>
            </w:r>
          </w:p>
        </w:tc>
        <w:tc>
          <w:tcPr>
            <w:tcW w:w="7798" w:type="dxa"/>
          </w:tcPr>
          <w:p w14:paraId="24A2FAD1" w14:textId="77777777" w:rsidR="00CF376D" w:rsidRDefault="00CF376D" w:rsidP="00795D93">
            <w:r>
              <w:t>@RequestParam(required = true) String codIpa,</w:t>
            </w:r>
          </w:p>
          <w:p w14:paraId="1B7CE3EB" w14:textId="77777777" w:rsidR="00CF376D" w:rsidRDefault="00CF376D" w:rsidP="00795D93">
            <w:r>
              <w:t>@RequestParam(value = "accertamentoID", required = true) Long accertamentoID,</w:t>
            </w:r>
          </w:p>
          <w:p w14:paraId="2140667F" w14:textId="77777777" w:rsidR="00CF376D" w:rsidRDefault="00CF376D" w:rsidP="00795D93">
            <w:r>
              <w:t>@RequestParam(value = "iuv", required = true) String iuv,</w:t>
            </w:r>
          </w:p>
          <w:p w14:paraId="3EA8CB7C" w14:textId="77777777" w:rsidR="00CF376D" w:rsidRPr="006E29CF" w:rsidRDefault="00CF376D" w:rsidP="00795D93">
            <w:r>
              <w:t>@RequestParam(required = true) String codTipoDovuto</w:t>
            </w:r>
          </w:p>
        </w:tc>
      </w:tr>
      <w:tr w:rsidR="00CF376D" w:rsidRPr="006E29CF" w14:paraId="083ECA66" w14:textId="77777777" w:rsidTr="00795D93">
        <w:tc>
          <w:tcPr>
            <w:tcW w:w="1552" w:type="dxa"/>
          </w:tcPr>
          <w:p w14:paraId="67371968" w14:textId="77777777" w:rsidR="00CF376D" w:rsidRPr="006E29CF" w:rsidRDefault="00CF376D" w:rsidP="00795D93">
            <w:r w:rsidRPr="006E29CF">
              <w:t xml:space="preserve">Response </w:t>
            </w:r>
          </w:p>
        </w:tc>
        <w:tc>
          <w:tcPr>
            <w:tcW w:w="7798" w:type="dxa"/>
          </w:tcPr>
          <w:p w14:paraId="47D6A8E3" w14:textId="77777777" w:rsidR="00CF376D" w:rsidRDefault="00CF376D" w:rsidP="00795D93">
            <w:r>
              <w:t>{</w:t>
            </w:r>
          </w:p>
          <w:p w14:paraId="1119DAD8" w14:textId="77777777" w:rsidR="00CF376D" w:rsidRDefault="00CF376D" w:rsidP="00795D93">
            <w:r>
              <w:t xml:space="preserve">  "dtt_Capitoli": {</w:t>
            </w:r>
          </w:p>
          <w:p w14:paraId="27ED43CC" w14:textId="77777777" w:rsidR="00CF376D" w:rsidRDefault="00CF376D" w:rsidP="00795D93">
            <w:r>
              <w:t xml:space="preserve">    "flussoRT": {</w:t>
            </w:r>
          </w:p>
          <w:p w14:paraId="544EACD8" w14:textId="77777777" w:rsidR="00CF376D" w:rsidRDefault="00CF376D" w:rsidP="00795D93">
            <w:r>
              <w:t xml:space="preserve">      "AccertamentoDettaglioDto": {</w:t>
            </w:r>
          </w:p>
          <w:p w14:paraId="6949BC19" w14:textId="77777777" w:rsidR="00CF376D" w:rsidRDefault="00CF376D" w:rsidP="00795D93">
            <w:r>
              <w:t xml:space="preserve">        "accertamentoId": "string",</w:t>
            </w:r>
          </w:p>
          <w:p w14:paraId="4CC1FEEC" w14:textId="77777777" w:rsidR="00CF376D" w:rsidRDefault="00CF376D" w:rsidP="00795D93">
            <w:r>
              <w:lastRenderedPageBreak/>
              <w:t xml:space="preserve">        "dtUltimaModifica": "string",</w:t>
            </w:r>
          </w:p>
          <w:p w14:paraId="495D7688" w14:textId="77777777" w:rsidR="00CF376D" w:rsidRDefault="00CF376D" w:rsidP="00795D93">
            <w:r>
              <w:t xml:space="preserve">        "AccertamentoFlussoExportDto": {</w:t>
            </w:r>
          </w:p>
          <w:p w14:paraId="21990E3C" w14:textId="77777777" w:rsidR="00CF376D" w:rsidRDefault="00CF376D" w:rsidP="00795D93">
            <w:r>
              <w:t xml:space="preserve">          "codTipoDovuto": "string",</w:t>
            </w:r>
          </w:p>
          <w:p w14:paraId="07C3CA93" w14:textId="77777777" w:rsidR="00CF376D" w:rsidRDefault="00CF376D" w:rsidP="00795D93">
            <w:r>
              <w:t xml:space="preserve">          "deTipoDovuto": "string",</w:t>
            </w:r>
          </w:p>
          <w:p w14:paraId="7D3F1468" w14:textId="77777777" w:rsidR="00CF376D" w:rsidRDefault="00CF376D" w:rsidP="00795D93">
            <w:r>
              <w:t xml:space="preserve">          "codiceIud": "string",</w:t>
            </w:r>
          </w:p>
          <w:p w14:paraId="77FEE405" w14:textId="77777777" w:rsidR="00CF376D" w:rsidRDefault="00CF376D" w:rsidP="00795D93">
            <w:r>
              <w:t xml:space="preserve">          "codiceIuv": "string",</w:t>
            </w:r>
          </w:p>
          <w:p w14:paraId="087E98F8" w14:textId="77777777" w:rsidR="00CF376D" w:rsidRDefault="00CF376D" w:rsidP="00795D93">
            <w:r>
              <w:t xml:space="preserve">          "identificativoUnivocoRiscossione": "string",</w:t>
            </w:r>
          </w:p>
          <w:p w14:paraId="7BBF0D06" w14:textId="77777777" w:rsidR="00CF376D" w:rsidRDefault="00CF376D" w:rsidP="00795D93">
            <w:r>
              <w:t xml:space="preserve">          "denominazioneAttestante": "string",</w:t>
            </w:r>
          </w:p>
          <w:p w14:paraId="6B63A274" w14:textId="77777777" w:rsidR="00CF376D" w:rsidRDefault="00CF376D" w:rsidP="00795D93">
            <w:r>
              <w:t xml:space="preserve">          "codiceIdentificativoUnivocoAttestante": "string",</w:t>
            </w:r>
          </w:p>
          <w:p w14:paraId="685C1EF8" w14:textId="77777777" w:rsidR="00CF376D" w:rsidRDefault="00CF376D" w:rsidP="00795D93">
            <w:r>
              <w:t xml:space="preserve">          "tipoIdentificativoUnivocoAttestante": "string",</w:t>
            </w:r>
          </w:p>
          <w:p w14:paraId="311D006A" w14:textId="77777777" w:rsidR="00CF376D" w:rsidRDefault="00CF376D" w:rsidP="00795D93">
            <w:r>
              <w:t xml:space="preserve">          "anagraficaVersante": "string",</w:t>
            </w:r>
          </w:p>
          <w:p w14:paraId="40A5A0B3" w14:textId="77777777" w:rsidR="00CF376D" w:rsidRDefault="00CF376D" w:rsidP="00795D93">
            <w:r>
              <w:t xml:space="preserve">          "codiceIdentificativoUnivocoVersante": "string",</w:t>
            </w:r>
          </w:p>
          <w:p w14:paraId="2D12C3BA" w14:textId="77777777" w:rsidR="00CF376D" w:rsidRDefault="00CF376D" w:rsidP="00795D93">
            <w:r>
              <w:t xml:space="preserve">          "tipoIdentificativoUnivocoVersante": "string",</w:t>
            </w:r>
          </w:p>
          <w:p w14:paraId="43EB8219" w14:textId="77777777" w:rsidR="00CF376D" w:rsidRDefault="00CF376D" w:rsidP="00795D93">
            <w:r>
              <w:t xml:space="preserve">          "anagraficaPagatore": "string",</w:t>
            </w:r>
          </w:p>
          <w:p w14:paraId="3CEAD685" w14:textId="77777777" w:rsidR="00CF376D" w:rsidRDefault="00CF376D" w:rsidP="00795D93">
            <w:r>
              <w:t xml:space="preserve">          "codiceIdentificativoUnivocoPagatore": "string",</w:t>
            </w:r>
          </w:p>
          <w:p w14:paraId="18347334" w14:textId="77777777" w:rsidR="00CF376D" w:rsidRDefault="00CF376D" w:rsidP="00795D93">
            <w:r>
              <w:t xml:space="preserve">          "tipoIdentificativoUnivocoPagatore": "string",</w:t>
            </w:r>
          </w:p>
          <w:p w14:paraId="2F343EED" w14:textId="77777777" w:rsidR="00CF376D" w:rsidRDefault="00CF376D" w:rsidP="00795D93">
            <w:r>
              <w:t xml:space="preserve">          "deDataUltimoAggiornamento": "string",</w:t>
            </w:r>
          </w:p>
          <w:p w14:paraId="025EC3F2" w14:textId="77777777" w:rsidR="00CF376D" w:rsidRDefault="00CF376D" w:rsidP="00795D93">
            <w:r>
              <w:t xml:space="preserve">          "dataEsitoSingoloPagamento": "string",</w:t>
            </w:r>
          </w:p>
          <w:p w14:paraId="088FD716" w14:textId="77777777" w:rsidR="00CF376D" w:rsidRDefault="00CF376D" w:rsidP="00795D93">
            <w:r>
              <w:t xml:space="preserve">          "causaleVersamento": "string",</w:t>
            </w:r>
          </w:p>
          <w:p w14:paraId="113B1501" w14:textId="77777777" w:rsidR="00CF376D" w:rsidRDefault="00CF376D" w:rsidP="00795D93">
            <w:r>
              <w:t xml:space="preserve">          "singoloImportoPagato": "bigdecimal"</w:t>
            </w:r>
          </w:p>
          <w:p w14:paraId="22A17FB4" w14:textId="77777777" w:rsidR="00CF376D" w:rsidRDefault="00CF376D" w:rsidP="00795D93">
            <w:r>
              <w:t xml:space="preserve">        }</w:t>
            </w:r>
          </w:p>
          <w:p w14:paraId="28ACD766" w14:textId="77777777" w:rsidR="00CF376D" w:rsidRDefault="00CF376D" w:rsidP="00795D93">
            <w:r>
              <w:t xml:space="preserve">      }</w:t>
            </w:r>
          </w:p>
          <w:p w14:paraId="09D02C54" w14:textId="77777777" w:rsidR="00CF376D" w:rsidRDefault="00CF376D" w:rsidP="00795D93">
            <w:r>
              <w:t xml:space="preserve">    },</w:t>
            </w:r>
          </w:p>
          <w:p w14:paraId="12413A31" w14:textId="77777777" w:rsidR="00CF376D" w:rsidRDefault="00CF376D" w:rsidP="00795D93">
            <w:r>
              <w:t xml:space="preserve">    "capitoli": [</w:t>
            </w:r>
          </w:p>
          <w:p w14:paraId="6B623750" w14:textId="77777777" w:rsidR="00CF376D" w:rsidRDefault="00CF376D" w:rsidP="00795D93">
            <w:r>
              <w:t xml:space="preserve">      {</w:t>
            </w:r>
          </w:p>
          <w:p w14:paraId="31F0E186" w14:textId="77777777" w:rsidR="00CF376D" w:rsidRDefault="00CF376D" w:rsidP="00795D93">
            <w:r>
              <w:t xml:space="preserve">        "AccertamentoUfficioCapitoloDto": {</w:t>
            </w:r>
          </w:p>
          <w:p w14:paraId="0108B1AB" w14:textId="77777777" w:rsidR="00CF376D" w:rsidRDefault="00CF376D" w:rsidP="00795D93">
            <w:r>
              <w:t xml:space="preserve">          "codUfficio": "string",</w:t>
            </w:r>
          </w:p>
          <w:p w14:paraId="45949462" w14:textId="77777777" w:rsidR="00CF376D" w:rsidRDefault="00CF376D" w:rsidP="00795D93">
            <w:r>
              <w:t xml:space="preserve">          "deUfficio": "string",</w:t>
            </w:r>
          </w:p>
          <w:p w14:paraId="700D5455" w14:textId="77777777" w:rsidR="00CF376D" w:rsidRDefault="00CF376D" w:rsidP="00795D93">
            <w:r>
              <w:t xml:space="preserve">          "codCapitolo": "string",</w:t>
            </w:r>
          </w:p>
          <w:p w14:paraId="4A69394A" w14:textId="77777777" w:rsidR="00CF376D" w:rsidRDefault="00CF376D" w:rsidP="00795D93">
            <w:r>
              <w:t xml:space="preserve">          "deCapitolo": "string",</w:t>
            </w:r>
          </w:p>
          <w:p w14:paraId="41C7A1D3" w14:textId="77777777" w:rsidR="00CF376D" w:rsidRDefault="00CF376D" w:rsidP="00795D93">
            <w:r>
              <w:t xml:space="preserve">          "deAnnoEsercizio": "string",</w:t>
            </w:r>
          </w:p>
          <w:p w14:paraId="2298029B" w14:textId="77777777" w:rsidR="00CF376D" w:rsidRDefault="00CF376D" w:rsidP="00795D93">
            <w:r>
              <w:t xml:space="preserve">          "codAccertamento": "string",</w:t>
            </w:r>
          </w:p>
          <w:p w14:paraId="3CA8BDD0" w14:textId="77777777" w:rsidR="00CF376D" w:rsidRDefault="00CF376D" w:rsidP="00795D93">
            <w:r>
              <w:t xml:space="preserve">          "deAccertamento": "string",</w:t>
            </w:r>
          </w:p>
          <w:p w14:paraId="3086B5AC" w14:textId="77777777" w:rsidR="00CF376D" w:rsidRDefault="00CF376D" w:rsidP="00795D93">
            <w:r>
              <w:t xml:space="preserve">          "numImporto": "string",</w:t>
            </w:r>
          </w:p>
          <w:p w14:paraId="3AF44A8C" w14:textId="77777777" w:rsidR="00CF376D" w:rsidRDefault="00CF376D" w:rsidP="00795D93">
            <w:r>
              <w:t xml:space="preserve">          "flgImportoInserito": "boolean"</w:t>
            </w:r>
          </w:p>
          <w:p w14:paraId="48DCA624" w14:textId="77777777" w:rsidR="00CF376D" w:rsidRDefault="00CF376D" w:rsidP="00795D93">
            <w:r>
              <w:t xml:space="preserve">        }</w:t>
            </w:r>
          </w:p>
          <w:p w14:paraId="53DE7F48" w14:textId="77777777" w:rsidR="00CF376D" w:rsidRDefault="00CF376D" w:rsidP="00795D93">
            <w:r>
              <w:t xml:space="preserve">      }</w:t>
            </w:r>
          </w:p>
          <w:p w14:paraId="19C5BC95" w14:textId="77777777" w:rsidR="00CF376D" w:rsidRDefault="00CF376D" w:rsidP="00795D93">
            <w:r>
              <w:t xml:space="preserve">    ]</w:t>
            </w:r>
          </w:p>
          <w:p w14:paraId="51E06849" w14:textId="77777777" w:rsidR="00CF376D" w:rsidRDefault="00CF376D" w:rsidP="00795D93">
            <w:r>
              <w:t xml:space="preserve">  }</w:t>
            </w:r>
          </w:p>
          <w:p w14:paraId="290D8F4A" w14:textId="77777777" w:rsidR="00CF376D" w:rsidRPr="006E29CF" w:rsidRDefault="00CF376D" w:rsidP="00795D93">
            <w:r>
              <w:t>}</w:t>
            </w:r>
          </w:p>
        </w:tc>
      </w:tr>
      <w:tr w:rsidR="00CF376D" w:rsidRPr="006E29CF" w14:paraId="5001314F" w14:textId="77777777" w:rsidTr="00795D93">
        <w:tc>
          <w:tcPr>
            <w:tcW w:w="1552" w:type="dxa"/>
          </w:tcPr>
          <w:p w14:paraId="6BE76D97" w14:textId="77777777" w:rsidR="00CF376D" w:rsidRPr="006E29CF" w:rsidRDefault="00CF376D" w:rsidP="00795D93">
            <w:r w:rsidRPr="006E29CF">
              <w:lastRenderedPageBreak/>
              <w:t xml:space="preserve">Fault Response </w:t>
            </w:r>
          </w:p>
        </w:tc>
        <w:tc>
          <w:tcPr>
            <w:tcW w:w="7798" w:type="dxa"/>
          </w:tcPr>
          <w:p w14:paraId="28641F16" w14:textId="77777777" w:rsidR="00CF376D" w:rsidRPr="006E29CF" w:rsidRDefault="00CF376D" w:rsidP="00795D93">
            <w:pPr>
              <w:rPr>
                <w:lang w:val="en-US"/>
              </w:rPr>
            </w:pPr>
            <w:r w:rsidRPr="006E29CF">
              <w:rPr>
                <w:lang w:val="en-US"/>
              </w:rPr>
              <w:t>{</w:t>
            </w:r>
          </w:p>
          <w:p w14:paraId="240951C1"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14922CE3"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46D0B6CA" w14:textId="77777777" w:rsidR="00CF376D" w:rsidRPr="006E29CF" w:rsidRDefault="00CF376D" w:rsidP="00795D93">
            <w:r w:rsidRPr="006E29CF">
              <w:t>}</w:t>
            </w:r>
          </w:p>
        </w:tc>
      </w:tr>
    </w:tbl>
    <w:p w14:paraId="58CD79F1" w14:textId="77777777" w:rsidR="00CF376D" w:rsidRDefault="00CF376D" w:rsidP="00CF376D">
      <w:pPr>
        <w:rPr>
          <w:lang w:val="en-US"/>
        </w:rPr>
      </w:pPr>
    </w:p>
    <w:p w14:paraId="5DCBEF03" w14:textId="77777777" w:rsidR="00CF376D" w:rsidRPr="006E29CF" w:rsidRDefault="00CF376D" w:rsidP="00CF376D"/>
    <w:p w14:paraId="739D2579" w14:textId="77777777" w:rsidR="00CF376D" w:rsidRPr="006E29CF" w:rsidRDefault="00CF376D" w:rsidP="00CF376D">
      <w:pPr>
        <w:pStyle w:val="Titolo3"/>
        <w:rPr>
          <w:rStyle w:val="Enfasigrassetto"/>
          <w:b w:val="0"/>
        </w:rPr>
      </w:pPr>
      <w:bookmarkStart w:id="81" w:name="_Toc35537028"/>
      <w:bookmarkStart w:id="82" w:name="_Toc36042145"/>
      <w:r>
        <w:rPr>
          <w:rStyle w:val="Enfasigrassetto"/>
          <w:b w:val="0"/>
        </w:rPr>
        <w:t>Modifica Accertamento: Elenco Pagamenti da poter aggiungere</w:t>
      </w:r>
      <w:bookmarkEnd w:id="81"/>
      <w:bookmarkEnd w:id="82"/>
    </w:p>
    <w:tbl>
      <w:tblPr>
        <w:tblStyle w:val="TableGrid0"/>
        <w:tblW w:w="0" w:type="auto"/>
        <w:tblLook w:val="04A0" w:firstRow="1" w:lastRow="0" w:firstColumn="1" w:lastColumn="0" w:noHBand="0" w:noVBand="1"/>
      </w:tblPr>
      <w:tblGrid>
        <w:gridCol w:w="1552"/>
        <w:gridCol w:w="7798"/>
      </w:tblGrid>
      <w:tr w:rsidR="00CF376D" w:rsidRPr="006E29CF" w14:paraId="4669FA54" w14:textId="77777777" w:rsidTr="00795D93">
        <w:tc>
          <w:tcPr>
            <w:tcW w:w="1552" w:type="dxa"/>
          </w:tcPr>
          <w:p w14:paraId="6EB3758F" w14:textId="77777777" w:rsidR="00CF376D" w:rsidRPr="006E29CF" w:rsidRDefault="00CF376D" w:rsidP="00795D93">
            <w:r>
              <w:t xml:space="preserve">Decrizione </w:t>
            </w:r>
            <w:r w:rsidRPr="006E29CF">
              <w:t>Servizio</w:t>
            </w:r>
          </w:p>
        </w:tc>
        <w:tc>
          <w:tcPr>
            <w:tcW w:w="7798" w:type="dxa"/>
          </w:tcPr>
          <w:p w14:paraId="75B1F0A6" w14:textId="77777777" w:rsidR="00CF376D" w:rsidRPr="006E29CF" w:rsidRDefault="00CF376D" w:rsidP="00795D93">
            <w:r>
              <w:t>Restituisce l’elenco dei Pagamenti che è possibile associare ad un Accertamento.</w:t>
            </w:r>
          </w:p>
        </w:tc>
      </w:tr>
      <w:tr w:rsidR="00CF376D" w:rsidRPr="006E29CF" w14:paraId="6454CC02" w14:textId="77777777" w:rsidTr="00795D93">
        <w:tc>
          <w:tcPr>
            <w:tcW w:w="1552" w:type="dxa"/>
          </w:tcPr>
          <w:p w14:paraId="6AB54340" w14:textId="77777777" w:rsidR="00CF376D" w:rsidRPr="006E29CF" w:rsidRDefault="00CF376D" w:rsidP="00795D93">
            <w:r w:rsidRPr="006E29CF">
              <w:t>Servizio</w:t>
            </w:r>
          </w:p>
        </w:tc>
        <w:tc>
          <w:tcPr>
            <w:tcW w:w="7798" w:type="dxa"/>
          </w:tcPr>
          <w:p w14:paraId="46E1ED2E" w14:textId="77777777" w:rsidR="00CF376D" w:rsidRPr="006E29CF" w:rsidRDefault="00CF376D" w:rsidP="00795D93">
            <w:r>
              <w:t>addPagamentiGet</w:t>
            </w:r>
          </w:p>
        </w:tc>
      </w:tr>
      <w:tr w:rsidR="00CF376D" w:rsidRPr="006E29CF" w14:paraId="5D8A5A20" w14:textId="77777777" w:rsidTr="00795D93">
        <w:tc>
          <w:tcPr>
            <w:tcW w:w="1552" w:type="dxa"/>
          </w:tcPr>
          <w:p w14:paraId="242361D0" w14:textId="77777777" w:rsidR="00CF376D" w:rsidRPr="006E29CF" w:rsidRDefault="00CF376D" w:rsidP="00795D93">
            <w:r>
              <w:t>Tipo servizio</w:t>
            </w:r>
          </w:p>
        </w:tc>
        <w:tc>
          <w:tcPr>
            <w:tcW w:w="7798" w:type="dxa"/>
          </w:tcPr>
          <w:p w14:paraId="7C6C306A" w14:textId="77777777" w:rsidR="00CF376D" w:rsidRPr="00A24AB2" w:rsidRDefault="00CF376D" w:rsidP="00795D93">
            <w:r w:rsidRPr="00A24AB2">
              <w:t>REST</w:t>
            </w:r>
          </w:p>
        </w:tc>
      </w:tr>
      <w:tr w:rsidR="00CF376D" w:rsidRPr="006E29CF" w14:paraId="1190E103" w14:textId="77777777" w:rsidTr="00795D93">
        <w:tc>
          <w:tcPr>
            <w:tcW w:w="1552" w:type="dxa"/>
          </w:tcPr>
          <w:p w14:paraId="1FB07523" w14:textId="77777777" w:rsidR="00CF376D" w:rsidRPr="006E29CF" w:rsidRDefault="00CF376D" w:rsidP="00795D93">
            <w:r w:rsidRPr="006E29CF">
              <w:t>Endpoint</w:t>
            </w:r>
          </w:p>
        </w:tc>
        <w:tc>
          <w:tcPr>
            <w:tcW w:w="7798" w:type="dxa"/>
          </w:tcPr>
          <w:p w14:paraId="4F8A8EB0" w14:textId="77777777" w:rsidR="00CF376D" w:rsidRPr="006E29CF" w:rsidRDefault="00CF376D" w:rsidP="00795D93">
            <w:r>
              <w:rPr>
                <w:rStyle w:val="Collegamentoipertestuale"/>
                <w:lang w:val="it-IT"/>
              </w:rPr>
              <w:t>/api/</w:t>
            </w:r>
            <w:r w:rsidRPr="00EF679D">
              <w:rPr>
                <w:rStyle w:val="Collegamentoipertestuale"/>
                <w:lang w:val="it-IT"/>
              </w:rPr>
              <w:t>accertamenti</w:t>
            </w:r>
            <w:r>
              <w:rPr>
                <w:rStyle w:val="Collegamentoipertestuale"/>
              </w:rPr>
              <w:t>/</w:t>
            </w:r>
            <w:r w:rsidRPr="00D9799C">
              <w:rPr>
                <w:rStyle w:val="Collegamentoipertestuale"/>
              </w:rPr>
              <w:t>addPagamentiGet</w:t>
            </w:r>
          </w:p>
        </w:tc>
      </w:tr>
      <w:tr w:rsidR="00CF376D" w:rsidRPr="006E29CF" w14:paraId="5BE9D132" w14:textId="77777777" w:rsidTr="00795D93">
        <w:tc>
          <w:tcPr>
            <w:tcW w:w="1552" w:type="dxa"/>
          </w:tcPr>
          <w:p w14:paraId="7E14F937" w14:textId="77777777" w:rsidR="00CF376D" w:rsidRPr="006E29CF" w:rsidRDefault="00CF376D" w:rsidP="00795D93">
            <w:r w:rsidRPr="006E29CF">
              <w:t>Authentication</w:t>
            </w:r>
          </w:p>
        </w:tc>
        <w:tc>
          <w:tcPr>
            <w:tcW w:w="7798" w:type="dxa"/>
          </w:tcPr>
          <w:p w14:paraId="05A9BDFA" w14:textId="77777777" w:rsidR="00CF376D" w:rsidRPr="006E29CF" w:rsidRDefault="00CF376D" w:rsidP="00795D93">
            <w:r>
              <w:t>Not required</w:t>
            </w:r>
          </w:p>
        </w:tc>
      </w:tr>
      <w:tr w:rsidR="00CF376D" w:rsidRPr="006E29CF" w14:paraId="2A1CF669" w14:textId="77777777" w:rsidTr="00795D93">
        <w:tc>
          <w:tcPr>
            <w:tcW w:w="1552" w:type="dxa"/>
          </w:tcPr>
          <w:p w14:paraId="340B5FE7" w14:textId="77777777" w:rsidR="00CF376D" w:rsidRPr="006E29CF" w:rsidRDefault="00CF376D" w:rsidP="00795D93">
            <w:r w:rsidRPr="006E29CF">
              <w:t>Method</w:t>
            </w:r>
          </w:p>
        </w:tc>
        <w:tc>
          <w:tcPr>
            <w:tcW w:w="7798" w:type="dxa"/>
          </w:tcPr>
          <w:p w14:paraId="336AFA9C" w14:textId="77777777" w:rsidR="00CF376D" w:rsidRPr="006E29CF" w:rsidRDefault="00CF376D" w:rsidP="00795D93">
            <w:r>
              <w:t>GET</w:t>
            </w:r>
          </w:p>
        </w:tc>
      </w:tr>
      <w:tr w:rsidR="00CF376D" w:rsidRPr="006E29CF" w14:paraId="018D6659" w14:textId="77777777" w:rsidTr="00795D93">
        <w:tc>
          <w:tcPr>
            <w:tcW w:w="1552" w:type="dxa"/>
          </w:tcPr>
          <w:p w14:paraId="3425D56A" w14:textId="77777777" w:rsidR="00CF376D" w:rsidRPr="006E29CF" w:rsidRDefault="00CF376D" w:rsidP="00795D93">
            <w:r w:rsidRPr="006E29CF">
              <w:t>Consumes</w:t>
            </w:r>
          </w:p>
        </w:tc>
        <w:tc>
          <w:tcPr>
            <w:tcW w:w="7798" w:type="dxa"/>
          </w:tcPr>
          <w:p w14:paraId="2A7910FC" w14:textId="77777777" w:rsidR="00CF376D" w:rsidRPr="006E29CF" w:rsidRDefault="00CF376D" w:rsidP="00795D93">
            <w:r>
              <w:t>Parameters</w:t>
            </w:r>
          </w:p>
        </w:tc>
      </w:tr>
      <w:tr w:rsidR="00CF376D" w:rsidRPr="006E29CF" w14:paraId="71F94EF9" w14:textId="77777777" w:rsidTr="00795D93">
        <w:tc>
          <w:tcPr>
            <w:tcW w:w="1552" w:type="dxa"/>
          </w:tcPr>
          <w:p w14:paraId="289C0CCC" w14:textId="77777777" w:rsidR="00CF376D" w:rsidRPr="006E29CF" w:rsidRDefault="00CF376D" w:rsidP="00795D93">
            <w:r w:rsidRPr="006E29CF">
              <w:t>Produces</w:t>
            </w:r>
          </w:p>
        </w:tc>
        <w:tc>
          <w:tcPr>
            <w:tcW w:w="7798" w:type="dxa"/>
          </w:tcPr>
          <w:p w14:paraId="05A3A4E3" w14:textId="77777777" w:rsidR="00CF376D" w:rsidRPr="006E29CF" w:rsidRDefault="00CF376D" w:rsidP="00795D93">
            <w:r w:rsidRPr="006E29CF">
              <w:t>application/json</w:t>
            </w:r>
          </w:p>
        </w:tc>
      </w:tr>
      <w:tr w:rsidR="00CF376D" w:rsidRPr="006E29CF" w14:paraId="7DAE122E" w14:textId="77777777" w:rsidTr="00795D93">
        <w:tc>
          <w:tcPr>
            <w:tcW w:w="1552" w:type="dxa"/>
          </w:tcPr>
          <w:p w14:paraId="045798FD" w14:textId="77777777" w:rsidR="00CF376D" w:rsidRPr="006E29CF" w:rsidRDefault="00CF376D" w:rsidP="00795D93">
            <w:r w:rsidRPr="006E29CF">
              <w:t xml:space="preserve">Payload </w:t>
            </w:r>
          </w:p>
        </w:tc>
        <w:tc>
          <w:tcPr>
            <w:tcW w:w="7798" w:type="dxa"/>
          </w:tcPr>
          <w:p w14:paraId="2F94DAC8" w14:textId="77777777" w:rsidR="00CF376D" w:rsidRDefault="00CF376D" w:rsidP="00795D93">
            <w:r>
              <w:t xml:space="preserve">@RequestParam(value = "accertamentoID") String accertamentoID, </w:t>
            </w:r>
          </w:p>
          <w:p w14:paraId="7C99FF52" w14:textId="77777777" w:rsidR="00CF376D" w:rsidRDefault="00CF376D" w:rsidP="00795D93">
            <w:r>
              <w:t xml:space="preserve">@RequestParam(value = "codIpa") String codIpa, </w:t>
            </w:r>
          </w:p>
          <w:p w14:paraId="3AE4F6BC" w14:textId="77777777" w:rsidR="00CF376D" w:rsidRDefault="00CF376D" w:rsidP="00795D93">
            <w:r>
              <w:t>Pageable pageable,</w:t>
            </w:r>
            <w:r>
              <w:tab/>
            </w:r>
            <w:r>
              <w:tab/>
            </w:r>
            <w:r>
              <w:tab/>
            </w:r>
          </w:p>
          <w:p w14:paraId="7CDA4D34" w14:textId="77777777" w:rsidR="00CF376D" w:rsidRDefault="00CF376D" w:rsidP="00795D93">
            <w:r>
              <w:t>@RequestParam(required = false) String codTipoDovuto,</w:t>
            </w:r>
          </w:p>
          <w:p w14:paraId="5DD0CBF5" w14:textId="77777777" w:rsidR="00CF376D" w:rsidRDefault="00CF376D" w:rsidP="00795D93">
            <w:r>
              <w:t>@RequestParam(required = false) String codiceIdentificativoUnivocoPagatore,</w:t>
            </w:r>
          </w:p>
          <w:p w14:paraId="2E2D70D0" w14:textId="77777777" w:rsidR="00CF376D" w:rsidRDefault="00CF376D" w:rsidP="00795D93">
            <w:r>
              <w:t>@RequestParam(required = false) String codiceIud,</w:t>
            </w:r>
          </w:p>
          <w:p w14:paraId="204DAA3D" w14:textId="77777777" w:rsidR="00CF376D" w:rsidRDefault="00CF376D" w:rsidP="00795D93">
            <w:r>
              <w:t>@RequestParam(required = false) String codiceIuv,</w:t>
            </w:r>
          </w:p>
          <w:p w14:paraId="5E88B55C" w14:textId="77777777" w:rsidR="00CF376D" w:rsidRDefault="00CF376D" w:rsidP="00795D93">
            <w:r>
              <w:t>@RequestParam(required = false) Boolean dataUltimoAggiornamentoCheck,</w:t>
            </w:r>
          </w:p>
          <w:p w14:paraId="3DA26409" w14:textId="77777777" w:rsidR="00CF376D" w:rsidRDefault="00CF376D" w:rsidP="00795D93">
            <w:r>
              <w:t>@RequestParam(required = false) String dataUltimoAggiornamentoDal,</w:t>
            </w:r>
          </w:p>
          <w:p w14:paraId="19E49067" w14:textId="77777777" w:rsidR="00CF376D" w:rsidRDefault="00CF376D" w:rsidP="00795D93">
            <w:r>
              <w:t>@RequestParam(required = false) String dataUltimoAggiornamentoAl,</w:t>
            </w:r>
          </w:p>
          <w:p w14:paraId="70847ECE" w14:textId="77777777" w:rsidR="00CF376D" w:rsidRDefault="00CF376D" w:rsidP="00795D93">
            <w:r>
              <w:t>@RequestParam(required = false) Boolean dataEsitoSingoloPagamentoCheck,</w:t>
            </w:r>
          </w:p>
          <w:p w14:paraId="2601984D" w14:textId="77777777" w:rsidR="00CF376D" w:rsidRDefault="00CF376D" w:rsidP="00795D93">
            <w:r>
              <w:t>@RequestParam(required = false) String dataEsitoSingoloPagamentoDal,</w:t>
            </w:r>
          </w:p>
          <w:p w14:paraId="263C985E" w14:textId="77777777" w:rsidR="00CF376D" w:rsidRPr="006E29CF" w:rsidRDefault="00CF376D" w:rsidP="00795D93">
            <w:r>
              <w:t>@RequestParam(required = false) String dataEsitoSingoloPagamentoAl</w:t>
            </w:r>
          </w:p>
        </w:tc>
      </w:tr>
      <w:tr w:rsidR="00CF376D" w:rsidRPr="006E29CF" w14:paraId="03B5A7B3" w14:textId="77777777" w:rsidTr="00795D93">
        <w:tc>
          <w:tcPr>
            <w:tcW w:w="1552" w:type="dxa"/>
          </w:tcPr>
          <w:p w14:paraId="19FC6C38" w14:textId="77777777" w:rsidR="00CF376D" w:rsidRPr="006E29CF" w:rsidRDefault="00CF376D" w:rsidP="00795D93">
            <w:r w:rsidRPr="006E29CF">
              <w:t xml:space="preserve">Response </w:t>
            </w:r>
          </w:p>
        </w:tc>
        <w:tc>
          <w:tcPr>
            <w:tcW w:w="7798" w:type="dxa"/>
          </w:tcPr>
          <w:p w14:paraId="03D05D6A" w14:textId="77777777" w:rsidR="00CF376D" w:rsidRDefault="00CF376D" w:rsidP="00795D93">
            <w:r>
              <w:t>{</w:t>
            </w:r>
          </w:p>
          <w:p w14:paraId="6B9C6068" w14:textId="77777777" w:rsidR="00CF376D" w:rsidRDefault="00CF376D" w:rsidP="00795D93">
            <w:r>
              <w:t xml:space="preserve">  "responseDtoPage": {</w:t>
            </w:r>
          </w:p>
          <w:p w14:paraId="692B58C2" w14:textId="77777777" w:rsidR="00CF376D" w:rsidRDefault="00CF376D" w:rsidP="00795D93">
            <w:r>
              <w:t xml:space="preserve">    "page": "int",</w:t>
            </w:r>
          </w:p>
          <w:p w14:paraId="3EF908BB" w14:textId="77777777" w:rsidR="00CF376D" w:rsidRDefault="00CF376D" w:rsidP="00795D93">
            <w:r>
              <w:t xml:space="preserve">    "pageSize": "int",</w:t>
            </w:r>
          </w:p>
          <w:p w14:paraId="72D0CA3E" w14:textId="77777777" w:rsidR="00CF376D" w:rsidRDefault="00CF376D" w:rsidP="00795D93">
            <w:r>
              <w:t xml:space="preserve">    "previousPage": "boolean",</w:t>
            </w:r>
          </w:p>
          <w:p w14:paraId="4EEBA455" w14:textId="77777777" w:rsidR="00CF376D" w:rsidRDefault="00CF376D" w:rsidP="00795D93">
            <w:r>
              <w:t xml:space="preserve">    "nextPage": "boolean",</w:t>
            </w:r>
          </w:p>
          <w:p w14:paraId="410C3BCD" w14:textId="77777777" w:rsidR="00CF376D" w:rsidRDefault="00CF376D" w:rsidP="00795D93">
            <w:r>
              <w:t xml:space="preserve">    "totalPages": "int",</w:t>
            </w:r>
          </w:p>
          <w:p w14:paraId="0D5F0908" w14:textId="77777777" w:rsidR="00CF376D" w:rsidRDefault="00CF376D" w:rsidP="00795D93">
            <w:r>
              <w:t xml:space="preserve">    "totalRecords": "long",</w:t>
            </w:r>
          </w:p>
          <w:p w14:paraId="11EA3E6B" w14:textId="77777777" w:rsidR="00CF376D" w:rsidRDefault="00CF376D" w:rsidP="00795D93">
            <w:r>
              <w:t xml:space="preserve">    "list": [</w:t>
            </w:r>
          </w:p>
          <w:p w14:paraId="62693F6C" w14:textId="77777777" w:rsidR="00CF376D" w:rsidRDefault="00CF376D" w:rsidP="00795D93">
            <w:r>
              <w:t xml:space="preserve">      {</w:t>
            </w:r>
          </w:p>
          <w:p w14:paraId="7AB3070B" w14:textId="77777777" w:rsidR="00CF376D" w:rsidRDefault="00CF376D" w:rsidP="00795D93">
            <w:r>
              <w:t xml:space="preserve">        "AccertamentoDettaglioDto": {</w:t>
            </w:r>
          </w:p>
          <w:p w14:paraId="41223804" w14:textId="77777777" w:rsidR="00CF376D" w:rsidRDefault="00CF376D" w:rsidP="00795D93">
            <w:r>
              <w:t xml:space="preserve">          "accertamentoId": "string",</w:t>
            </w:r>
          </w:p>
          <w:p w14:paraId="58CBD794" w14:textId="77777777" w:rsidR="00CF376D" w:rsidRDefault="00CF376D" w:rsidP="00795D93">
            <w:r>
              <w:t xml:space="preserve">          "dtUltimaModifica": "string",</w:t>
            </w:r>
          </w:p>
          <w:p w14:paraId="1F1A38B6" w14:textId="77777777" w:rsidR="00CF376D" w:rsidRDefault="00CF376D" w:rsidP="00795D93">
            <w:r>
              <w:t xml:space="preserve">          "AccertamentoFlussoExportDto": {</w:t>
            </w:r>
          </w:p>
          <w:p w14:paraId="4BFE5FD4" w14:textId="77777777" w:rsidR="00CF376D" w:rsidRDefault="00CF376D" w:rsidP="00795D93">
            <w:r>
              <w:t xml:space="preserve">            "codTipoDovuto": "string",</w:t>
            </w:r>
          </w:p>
          <w:p w14:paraId="78AF2D51" w14:textId="77777777" w:rsidR="00CF376D" w:rsidRDefault="00CF376D" w:rsidP="00795D93">
            <w:r>
              <w:t xml:space="preserve">            "deTipoDovuto": "string",</w:t>
            </w:r>
          </w:p>
          <w:p w14:paraId="736A6C71" w14:textId="77777777" w:rsidR="00CF376D" w:rsidRDefault="00CF376D" w:rsidP="00795D93">
            <w:r>
              <w:t xml:space="preserve">            "codiceIud": "string",</w:t>
            </w:r>
          </w:p>
          <w:p w14:paraId="54CF1A2B" w14:textId="77777777" w:rsidR="00CF376D" w:rsidRDefault="00CF376D" w:rsidP="00795D93">
            <w:r>
              <w:t xml:space="preserve">            "codiceIuv": "string",</w:t>
            </w:r>
          </w:p>
          <w:p w14:paraId="282BCBD9" w14:textId="77777777" w:rsidR="00CF376D" w:rsidRDefault="00CF376D" w:rsidP="00795D93">
            <w:r>
              <w:t xml:space="preserve">            "identificativoUnivocoRiscossione": "string",</w:t>
            </w:r>
          </w:p>
          <w:p w14:paraId="333810B6" w14:textId="77777777" w:rsidR="00CF376D" w:rsidRDefault="00CF376D" w:rsidP="00795D93">
            <w:r>
              <w:lastRenderedPageBreak/>
              <w:t xml:space="preserve">            "denominazioneAttestante": "string",</w:t>
            </w:r>
          </w:p>
          <w:p w14:paraId="08E5D789" w14:textId="77777777" w:rsidR="00CF376D" w:rsidRDefault="00CF376D" w:rsidP="00795D93">
            <w:r>
              <w:t xml:space="preserve">            "codiceIdentificativoUnivocoAttestante": "string",</w:t>
            </w:r>
          </w:p>
          <w:p w14:paraId="748A45D5" w14:textId="77777777" w:rsidR="00CF376D" w:rsidRDefault="00CF376D" w:rsidP="00795D93">
            <w:r>
              <w:t xml:space="preserve">            "tipoIdentificativoUnivocoAttestante": "string",</w:t>
            </w:r>
          </w:p>
          <w:p w14:paraId="77A5FCE1" w14:textId="77777777" w:rsidR="00CF376D" w:rsidRDefault="00CF376D" w:rsidP="00795D93">
            <w:r>
              <w:t xml:space="preserve">            "anagraficaVersante": "string",</w:t>
            </w:r>
          </w:p>
          <w:p w14:paraId="35E3315C" w14:textId="77777777" w:rsidR="00CF376D" w:rsidRDefault="00CF376D" w:rsidP="00795D93">
            <w:r>
              <w:t xml:space="preserve">            "codiceIdentificativoUnivocoVersante": "string",</w:t>
            </w:r>
          </w:p>
          <w:p w14:paraId="67E9665E" w14:textId="77777777" w:rsidR="00CF376D" w:rsidRDefault="00CF376D" w:rsidP="00795D93">
            <w:r>
              <w:t xml:space="preserve">            "tipoIdentificativoUnivocoVersante": "string",</w:t>
            </w:r>
          </w:p>
          <w:p w14:paraId="00091D16" w14:textId="77777777" w:rsidR="00CF376D" w:rsidRDefault="00CF376D" w:rsidP="00795D93">
            <w:r>
              <w:t xml:space="preserve">            "anagraficaPagatore": "string",</w:t>
            </w:r>
          </w:p>
          <w:p w14:paraId="78AD8EE9" w14:textId="77777777" w:rsidR="00CF376D" w:rsidRDefault="00CF376D" w:rsidP="00795D93">
            <w:r>
              <w:t xml:space="preserve">            "codiceIdentificativoUnivocoPagatore": "string",</w:t>
            </w:r>
          </w:p>
          <w:p w14:paraId="35506A25" w14:textId="77777777" w:rsidR="00CF376D" w:rsidRDefault="00CF376D" w:rsidP="00795D93">
            <w:r>
              <w:t xml:space="preserve">            "tipoIdentificativoUnivocoPagatore": "string",</w:t>
            </w:r>
          </w:p>
          <w:p w14:paraId="6904EB79" w14:textId="77777777" w:rsidR="00CF376D" w:rsidRDefault="00CF376D" w:rsidP="00795D93">
            <w:r>
              <w:t xml:space="preserve">            "deDataUltimoAggiornamento": "string",</w:t>
            </w:r>
          </w:p>
          <w:p w14:paraId="7CCA7F95" w14:textId="77777777" w:rsidR="00CF376D" w:rsidRDefault="00CF376D" w:rsidP="00795D93">
            <w:r>
              <w:t xml:space="preserve">            "dataEsitoSingoloPagamento": "string",</w:t>
            </w:r>
          </w:p>
          <w:p w14:paraId="7F8D7647" w14:textId="77777777" w:rsidR="00CF376D" w:rsidRDefault="00CF376D" w:rsidP="00795D93">
            <w:r>
              <w:t xml:space="preserve">            "causaleVersamento": "string",</w:t>
            </w:r>
          </w:p>
          <w:p w14:paraId="70FF8B6F" w14:textId="77777777" w:rsidR="00CF376D" w:rsidRDefault="00CF376D" w:rsidP="00795D93">
            <w:r>
              <w:t xml:space="preserve">            "singoloImportoPagato": "bigdecimal"</w:t>
            </w:r>
          </w:p>
          <w:p w14:paraId="16951517" w14:textId="77777777" w:rsidR="00CF376D" w:rsidRDefault="00CF376D" w:rsidP="00795D93">
            <w:r>
              <w:t xml:space="preserve">          }</w:t>
            </w:r>
          </w:p>
          <w:p w14:paraId="7056DF41" w14:textId="77777777" w:rsidR="00CF376D" w:rsidRDefault="00CF376D" w:rsidP="00795D93">
            <w:r>
              <w:t xml:space="preserve">        }</w:t>
            </w:r>
          </w:p>
          <w:p w14:paraId="4FBFC0E4" w14:textId="77777777" w:rsidR="00CF376D" w:rsidRDefault="00CF376D" w:rsidP="00795D93">
            <w:r>
              <w:t xml:space="preserve">      }</w:t>
            </w:r>
          </w:p>
          <w:p w14:paraId="0A57C379" w14:textId="77777777" w:rsidR="00CF376D" w:rsidRDefault="00CF376D" w:rsidP="00795D93">
            <w:r>
              <w:t xml:space="preserve">    ]</w:t>
            </w:r>
          </w:p>
          <w:p w14:paraId="63F2A7DC" w14:textId="77777777" w:rsidR="00CF376D" w:rsidRDefault="00CF376D" w:rsidP="00795D93">
            <w:r>
              <w:t xml:space="preserve">  }</w:t>
            </w:r>
          </w:p>
          <w:p w14:paraId="6F1E97E2" w14:textId="77777777" w:rsidR="00CF376D" w:rsidRPr="006E29CF" w:rsidRDefault="00CF376D" w:rsidP="00795D93">
            <w:r>
              <w:t>}</w:t>
            </w:r>
          </w:p>
        </w:tc>
      </w:tr>
      <w:tr w:rsidR="00CF376D" w:rsidRPr="006E29CF" w14:paraId="157A26DD" w14:textId="77777777" w:rsidTr="00795D93">
        <w:tc>
          <w:tcPr>
            <w:tcW w:w="1552" w:type="dxa"/>
          </w:tcPr>
          <w:p w14:paraId="6AEF3566" w14:textId="77777777" w:rsidR="00CF376D" w:rsidRPr="006E29CF" w:rsidRDefault="00CF376D" w:rsidP="00795D93">
            <w:r w:rsidRPr="006E29CF">
              <w:lastRenderedPageBreak/>
              <w:t xml:space="preserve">Fault Response </w:t>
            </w:r>
          </w:p>
        </w:tc>
        <w:tc>
          <w:tcPr>
            <w:tcW w:w="7798" w:type="dxa"/>
          </w:tcPr>
          <w:p w14:paraId="75E06CCF" w14:textId="77777777" w:rsidR="00CF376D" w:rsidRPr="006E29CF" w:rsidRDefault="00CF376D" w:rsidP="00795D93">
            <w:pPr>
              <w:rPr>
                <w:lang w:val="en-US"/>
              </w:rPr>
            </w:pPr>
            <w:r w:rsidRPr="006E29CF">
              <w:rPr>
                <w:lang w:val="en-US"/>
              </w:rPr>
              <w:t>{</w:t>
            </w:r>
          </w:p>
          <w:p w14:paraId="3DBB2AA0"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505F057B"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686212DA" w14:textId="77777777" w:rsidR="00CF376D" w:rsidRPr="006E29CF" w:rsidRDefault="00CF376D" w:rsidP="00795D93">
            <w:r w:rsidRPr="006E29CF">
              <w:t>}</w:t>
            </w:r>
          </w:p>
        </w:tc>
      </w:tr>
    </w:tbl>
    <w:p w14:paraId="0A31B4D2" w14:textId="77777777" w:rsidR="00CF376D" w:rsidRDefault="00CF376D" w:rsidP="00CF376D"/>
    <w:p w14:paraId="2FF2892C" w14:textId="77777777" w:rsidR="00CF376D" w:rsidRPr="006E29CF" w:rsidRDefault="00CF376D" w:rsidP="00CF376D"/>
    <w:p w14:paraId="06852F42" w14:textId="77777777" w:rsidR="00CF376D" w:rsidRPr="006E29CF" w:rsidRDefault="00CF376D" w:rsidP="00CF376D">
      <w:pPr>
        <w:pStyle w:val="Titolo3"/>
        <w:rPr>
          <w:rStyle w:val="Enfasigrassetto"/>
          <w:b w:val="0"/>
        </w:rPr>
      </w:pPr>
      <w:bookmarkStart w:id="83" w:name="_Toc35537029"/>
      <w:bookmarkStart w:id="84" w:name="_Toc36042146"/>
      <w:r>
        <w:rPr>
          <w:rStyle w:val="Enfasigrassetto"/>
          <w:b w:val="0"/>
        </w:rPr>
        <w:t>Modifica Accertamento: Aggiungi Pagamenti</w:t>
      </w:r>
      <w:bookmarkEnd w:id="83"/>
      <w:bookmarkEnd w:id="84"/>
    </w:p>
    <w:tbl>
      <w:tblPr>
        <w:tblStyle w:val="TableGrid0"/>
        <w:tblW w:w="0" w:type="auto"/>
        <w:tblLook w:val="04A0" w:firstRow="1" w:lastRow="0" w:firstColumn="1" w:lastColumn="0" w:noHBand="0" w:noVBand="1"/>
      </w:tblPr>
      <w:tblGrid>
        <w:gridCol w:w="1552"/>
        <w:gridCol w:w="7798"/>
      </w:tblGrid>
      <w:tr w:rsidR="00CF376D" w:rsidRPr="006E29CF" w14:paraId="5069813E" w14:textId="77777777" w:rsidTr="00795D93">
        <w:tc>
          <w:tcPr>
            <w:tcW w:w="1552" w:type="dxa"/>
          </w:tcPr>
          <w:p w14:paraId="3E72BB63" w14:textId="77777777" w:rsidR="00CF376D" w:rsidRPr="006E29CF" w:rsidRDefault="00CF376D" w:rsidP="00795D93">
            <w:r>
              <w:t xml:space="preserve">Decrizione </w:t>
            </w:r>
            <w:r w:rsidRPr="006E29CF">
              <w:t>Servizio</w:t>
            </w:r>
          </w:p>
        </w:tc>
        <w:tc>
          <w:tcPr>
            <w:tcW w:w="7798" w:type="dxa"/>
          </w:tcPr>
          <w:p w14:paraId="528B9896" w14:textId="77777777" w:rsidR="00CF376D" w:rsidRPr="006E29CF" w:rsidRDefault="00CF376D" w:rsidP="00795D93">
            <w:r w:rsidRPr="000B52D7">
              <w:t>Aggiunge ad un Accertamento una lista di uno o più Pagamenti con la suddivisione in capitoli.</w:t>
            </w:r>
          </w:p>
        </w:tc>
      </w:tr>
      <w:tr w:rsidR="00CF376D" w:rsidRPr="006E29CF" w14:paraId="1BD00354" w14:textId="77777777" w:rsidTr="00795D93">
        <w:tc>
          <w:tcPr>
            <w:tcW w:w="1552" w:type="dxa"/>
          </w:tcPr>
          <w:p w14:paraId="7A8FFDB0" w14:textId="77777777" w:rsidR="00CF376D" w:rsidRPr="006E29CF" w:rsidRDefault="00CF376D" w:rsidP="00795D93">
            <w:r w:rsidRPr="006E29CF">
              <w:t>Servizio</w:t>
            </w:r>
          </w:p>
        </w:tc>
        <w:tc>
          <w:tcPr>
            <w:tcW w:w="7798" w:type="dxa"/>
          </w:tcPr>
          <w:p w14:paraId="010444CC" w14:textId="77777777" w:rsidR="00CF376D" w:rsidRPr="006E29CF" w:rsidRDefault="00CF376D" w:rsidP="00795D93">
            <w:r w:rsidRPr="00D9799C">
              <w:t>addPagamenti</w:t>
            </w:r>
          </w:p>
        </w:tc>
      </w:tr>
      <w:tr w:rsidR="00CF376D" w:rsidRPr="006E29CF" w14:paraId="4956420A" w14:textId="77777777" w:rsidTr="00795D93">
        <w:tc>
          <w:tcPr>
            <w:tcW w:w="1552" w:type="dxa"/>
          </w:tcPr>
          <w:p w14:paraId="161C705B" w14:textId="77777777" w:rsidR="00CF376D" w:rsidRPr="006E29CF" w:rsidRDefault="00CF376D" w:rsidP="00795D93">
            <w:r>
              <w:t>Tipo servizio</w:t>
            </w:r>
          </w:p>
        </w:tc>
        <w:tc>
          <w:tcPr>
            <w:tcW w:w="7798" w:type="dxa"/>
          </w:tcPr>
          <w:p w14:paraId="5C0F12EF" w14:textId="77777777" w:rsidR="00CF376D" w:rsidRPr="00A24AB2" w:rsidRDefault="00CF376D" w:rsidP="00795D93">
            <w:r w:rsidRPr="00A24AB2">
              <w:t>REST</w:t>
            </w:r>
          </w:p>
        </w:tc>
      </w:tr>
      <w:tr w:rsidR="00CF376D" w:rsidRPr="006E29CF" w14:paraId="53B1CA2B" w14:textId="77777777" w:rsidTr="00795D93">
        <w:tc>
          <w:tcPr>
            <w:tcW w:w="1552" w:type="dxa"/>
          </w:tcPr>
          <w:p w14:paraId="0D304850" w14:textId="77777777" w:rsidR="00CF376D" w:rsidRPr="006E29CF" w:rsidRDefault="00CF376D" w:rsidP="00795D93">
            <w:r w:rsidRPr="006E29CF">
              <w:t>Endpoint</w:t>
            </w:r>
          </w:p>
        </w:tc>
        <w:tc>
          <w:tcPr>
            <w:tcW w:w="7798" w:type="dxa"/>
          </w:tcPr>
          <w:p w14:paraId="1052CDE7" w14:textId="77777777" w:rsidR="00CF376D" w:rsidRPr="006E29CF" w:rsidRDefault="00CF376D" w:rsidP="00795D93">
            <w:r>
              <w:rPr>
                <w:rStyle w:val="Collegamentoipertestuale"/>
                <w:lang w:val="it-IT"/>
              </w:rPr>
              <w:t>/api/</w:t>
            </w:r>
            <w:r w:rsidRPr="00EF679D">
              <w:rPr>
                <w:rStyle w:val="Collegamentoipertestuale"/>
                <w:lang w:val="it-IT"/>
              </w:rPr>
              <w:t>accertamenti</w:t>
            </w:r>
            <w:r>
              <w:rPr>
                <w:rStyle w:val="Collegamentoipertestuale"/>
                <w:lang w:val="it-IT"/>
              </w:rPr>
              <w:t>/</w:t>
            </w:r>
            <w:r w:rsidRPr="00D9799C">
              <w:rPr>
                <w:rStyle w:val="Collegamentoipertestuale"/>
              </w:rPr>
              <w:t>addPagamenti</w:t>
            </w:r>
          </w:p>
        </w:tc>
      </w:tr>
      <w:tr w:rsidR="00CF376D" w:rsidRPr="006E29CF" w14:paraId="621F26F6" w14:textId="77777777" w:rsidTr="00795D93">
        <w:tc>
          <w:tcPr>
            <w:tcW w:w="1552" w:type="dxa"/>
          </w:tcPr>
          <w:p w14:paraId="66A5B6C0" w14:textId="77777777" w:rsidR="00CF376D" w:rsidRPr="006E29CF" w:rsidRDefault="00CF376D" w:rsidP="00795D93">
            <w:r w:rsidRPr="006E29CF">
              <w:t>Authentication</w:t>
            </w:r>
          </w:p>
        </w:tc>
        <w:tc>
          <w:tcPr>
            <w:tcW w:w="7798" w:type="dxa"/>
          </w:tcPr>
          <w:p w14:paraId="7E60C980" w14:textId="77777777" w:rsidR="00CF376D" w:rsidRPr="006E29CF" w:rsidRDefault="00CF376D" w:rsidP="00795D93">
            <w:r>
              <w:t>Not required</w:t>
            </w:r>
          </w:p>
        </w:tc>
      </w:tr>
      <w:tr w:rsidR="00CF376D" w:rsidRPr="006E29CF" w14:paraId="6C230589" w14:textId="77777777" w:rsidTr="00795D93">
        <w:tc>
          <w:tcPr>
            <w:tcW w:w="1552" w:type="dxa"/>
          </w:tcPr>
          <w:p w14:paraId="6026A81F" w14:textId="77777777" w:rsidR="00CF376D" w:rsidRPr="006E29CF" w:rsidRDefault="00CF376D" w:rsidP="00795D93">
            <w:r w:rsidRPr="006E29CF">
              <w:t>Method</w:t>
            </w:r>
          </w:p>
        </w:tc>
        <w:tc>
          <w:tcPr>
            <w:tcW w:w="7798" w:type="dxa"/>
          </w:tcPr>
          <w:p w14:paraId="460C97A9" w14:textId="77777777" w:rsidR="00CF376D" w:rsidRPr="006E29CF" w:rsidRDefault="00CF376D" w:rsidP="00795D93">
            <w:r>
              <w:t>GET</w:t>
            </w:r>
          </w:p>
        </w:tc>
      </w:tr>
      <w:tr w:rsidR="00CF376D" w:rsidRPr="006E29CF" w14:paraId="7409BD36" w14:textId="77777777" w:rsidTr="00795D93">
        <w:tc>
          <w:tcPr>
            <w:tcW w:w="1552" w:type="dxa"/>
          </w:tcPr>
          <w:p w14:paraId="16983C21" w14:textId="77777777" w:rsidR="00CF376D" w:rsidRPr="006E29CF" w:rsidRDefault="00CF376D" w:rsidP="00795D93">
            <w:r w:rsidRPr="006E29CF">
              <w:t>Consumes</w:t>
            </w:r>
          </w:p>
        </w:tc>
        <w:tc>
          <w:tcPr>
            <w:tcW w:w="7798" w:type="dxa"/>
          </w:tcPr>
          <w:p w14:paraId="69476C11" w14:textId="77777777" w:rsidR="00CF376D" w:rsidRPr="006E29CF" w:rsidRDefault="00CF376D" w:rsidP="00795D93">
            <w:r w:rsidRPr="006E29CF">
              <w:t>application/json</w:t>
            </w:r>
          </w:p>
        </w:tc>
      </w:tr>
      <w:tr w:rsidR="00CF376D" w:rsidRPr="006E29CF" w14:paraId="07751F28" w14:textId="77777777" w:rsidTr="00795D93">
        <w:tc>
          <w:tcPr>
            <w:tcW w:w="1552" w:type="dxa"/>
          </w:tcPr>
          <w:p w14:paraId="34ACB62E" w14:textId="77777777" w:rsidR="00CF376D" w:rsidRPr="006E29CF" w:rsidRDefault="00CF376D" w:rsidP="00795D93">
            <w:r w:rsidRPr="006E29CF">
              <w:t>Produces</w:t>
            </w:r>
          </w:p>
        </w:tc>
        <w:tc>
          <w:tcPr>
            <w:tcW w:w="7798" w:type="dxa"/>
          </w:tcPr>
          <w:p w14:paraId="60D5DC66" w14:textId="77777777" w:rsidR="00CF376D" w:rsidRPr="006E29CF" w:rsidRDefault="00CF376D" w:rsidP="00795D93">
            <w:r w:rsidRPr="006E29CF">
              <w:t>application/json</w:t>
            </w:r>
          </w:p>
        </w:tc>
      </w:tr>
      <w:tr w:rsidR="00CF376D" w:rsidRPr="006E29CF" w14:paraId="5B9EF365" w14:textId="77777777" w:rsidTr="00795D93">
        <w:tc>
          <w:tcPr>
            <w:tcW w:w="1552" w:type="dxa"/>
          </w:tcPr>
          <w:p w14:paraId="3338FCCD" w14:textId="77777777" w:rsidR="00CF376D" w:rsidRPr="006E29CF" w:rsidRDefault="00CF376D" w:rsidP="00795D93">
            <w:r w:rsidRPr="006E29CF">
              <w:t xml:space="preserve">Payload </w:t>
            </w:r>
          </w:p>
        </w:tc>
        <w:tc>
          <w:tcPr>
            <w:tcW w:w="7798" w:type="dxa"/>
          </w:tcPr>
          <w:p w14:paraId="2C4711F3" w14:textId="77777777" w:rsidR="00CF376D" w:rsidRDefault="00CF376D" w:rsidP="00795D93">
            <w:r>
              <w:t>{</w:t>
            </w:r>
          </w:p>
          <w:p w14:paraId="3D886A13" w14:textId="77777777" w:rsidR="00CF376D" w:rsidRDefault="00CF376D" w:rsidP="00795D93">
            <w:r>
              <w:t xml:space="preserve">  "accertamentoId": "string",</w:t>
            </w:r>
          </w:p>
          <w:p w14:paraId="355A29BA" w14:textId="77777777" w:rsidR="00CF376D" w:rsidRDefault="00CF376D" w:rsidP="00795D93">
            <w:r>
              <w:t xml:space="preserve">  "codIpa": "string",</w:t>
            </w:r>
          </w:p>
          <w:p w14:paraId="5EFFA1B4" w14:textId="77777777" w:rsidR="00CF376D" w:rsidRDefault="00CF376D" w:rsidP="00795D93">
            <w:r>
              <w:t xml:space="preserve">  "flussiExportDTO": [</w:t>
            </w:r>
          </w:p>
          <w:p w14:paraId="0FEB6E21" w14:textId="77777777" w:rsidR="00CF376D" w:rsidRDefault="00CF376D" w:rsidP="00795D93">
            <w:r>
              <w:t xml:space="preserve">    {</w:t>
            </w:r>
          </w:p>
          <w:p w14:paraId="55ECA581" w14:textId="77777777" w:rsidR="00CF376D" w:rsidRDefault="00CF376D" w:rsidP="00795D93">
            <w:r>
              <w:t xml:space="preserve">      "AccertamentoFlussoExportDto": {</w:t>
            </w:r>
          </w:p>
          <w:p w14:paraId="72962492" w14:textId="77777777" w:rsidR="00CF376D" w:rsidRDefault="00CF376D" w:rsidP="00795D93">
            <w:r>
              <w:t xml:space="preserve">        "codTipoDovuto": "string",</w:t>
            </w:r>
          </w:p>
          <w:p w14:paraId="0505E5A9" w14:textId="77777777" w:rsidR="00CF376D" w:rsidRDefault="00CF376D" w:rsidP="00795D93">
            <w:r>
              <w:t xml:space="preserve">        "deTipoDovuto": "string",</w:t>
            </w:r>
          </w:p>
          <w:p w14:paraId="4E48382B" w14:textId="77777777" w:rsidR="00CF376D" w:rsidRDefault="00CF376D" w:rsidP="00795D93">
            <w:r>
              <w:lastRenderedPageBreak/>
              <w:t xml:space="preserve">        "codiceIud": "string",</w:t>
            </w:r>
          </w:p>
          <w:p w14:paraId="439FB72B" w14:textId="77777777" w:rsidR="00CF376D" w:rsidRDefault="00CF376D" w:rsidP="00795D93">
            <w:r>
              <w:t xml:space="preserve">        "codiceIuv": "string",</w:t>
            </w:r>
          </w:p>
          <w:p w14:paraId="6142B586" w14:textId="77777777" w:rsidR="00CF376D" w:rsidRDefault="00CF376D" w:rsidP="00795D93">
            <w:r>
              <w:t xml:space="preserve">        "identificativoUnivocoRiscossione": "string",</w:t>
            </w:r>
          </w:p>
          <w:p w14:paraId="573ACBC4" w14:textId="77777777" w:rsidR="00CF376D" w:rsidRDefault="00CF376D" w:rsidP="00795D93">
            <w:r>
              <w:t xml:space="preserve">        "denominazioneAttestante": "string",</w:t>
            </w:r>
          </w:p>
          <w:p w14:paraId="05A8023C" w14:textId="77777777" w:rsidR="00CF376D" w:rsidRDefault="00CF376D" w:rsidP="00795D93">
            <w:r>
              <w:t xml:space="preserve">        "codiceIdentificativoUnivocoAttestante": "string",</w:t>
            </w:r>
          </w:p>
          <w:p w14:paraId="196A7E15" w14:textId="77777777" w:rsidR="00CF376D" w:rsidRDefault="00CF376D" w:rsidP="00795D93">
            <w:r>
              <w:t xml:space="preserve">        "tipoIdentificativoUnivocoAttestante": "string",</w:t>
            </w:r>
          </w:p>
          <w:p w14:paraId="2573ADA5" w14:textId="77777777" w:rsidR="00CF376D" w:rsidRDefault="00CF376D" w:rsidP="00795D93">
            <w:r>
              <w:t xml:space="preserve">        "anagraficaVersante": "string",</w:t>
            </w:r>
          </w:p>
          <w:p w14:paraId="61D94764" w14:textId="77777777" w:rsidR="00CF376D" w:rsidRDefault="00CF376D" w:rsidP="00795D93">
            <w:r>
              <w:t xml:space="preserve">        "codiceIdentificativoUnivocoVersante": "string",</w:t>
            </w:r>
          </w:p>
          <w:p w14:paraId="6794A6DC" w14:textId="77777777" w:rsidR="00CF376D" w:rsidRDefault="00CF376D" w:rsidP="00795D93">
            <w:r>
              <w:t xml:space="preserve">        "tipoIdentificativoUnivocoVersante": "string",</w:t>
            </w:r>
          </w:p>
          <w:p w14:paraId="4CD23677" w14:textId="77777777" w:rsidR="00CF376D" w:rsidRDefault="00CF376D" w:rsidP="00795D93">
            <w:r>
              <w:t xml:space="preserve">        "anagraficaPagatore": "string",</w:t>
            </w:r>
          </w:p>
          <w:p w14:paraId="37804654" w14:textId="77777777" w:rsidR="00CF376D" w:rsidRDefault="00CF376D" w:rsidP="00795D93">
            <w:r>
              <w:t xml:space="preserve">        "codiceIdentificativoUnivocoPagatore": "string",</w:t>
            </w:r>
          </w:p>
          <w:p w14:paraId="4F16C8DA" w14:textId="77777777" w:rsidR="00CF376D" w:rsidRDefault="00CF376D" w:rsidP="00795D93">
            <w:r>
              <w:t xml:space="preserve">        "tipoIdentificativoUnivocoPagatore": "string",</w:t>
            </w:r>
          </w:p>
          <w:p w14:paraId="38241FD9" w14:textId="77777777" w:rsidR="00CF376D" w:rsidRDefault="00CF376D" w:rsidP="00795D93">
            <w:r>
              <w:t xml:space="preserve">        "deDataUltimoAggiornamento": "string",</w:t>
            </w:r>
          </w:p>
          <w:p w14:paraId="5CE69AB4" w14:textId="77777777" w:rsidR="00CF376D" w:rsidRDefault="00CF376D" w:rsidP="00795D93">
            <w:r>
              <w:t xml:space="preserve">        "dataEsitoSingoloPagamento": "string",</w:t>
            </w:r>
          </w:p>
          <w:p w14:paraId="15C9C130" w14:textId="77777777" w:rsidR="00CF376D" w:rsidRDefault="00CF376D" w:rsidP="00795D93">
            <w:r>
              <w:t xml:space="preserve">        "causaleVersamento": "string",</w:t>
            </w:r>
          </w:p>
          <w:p w14:paraId="78050116" w14:textId="77777777" w:rsidR="00CF376D" w:rsidRDefault="00CF376D" w:rsidP="00795D93">
            <w:r>
              <w:t xml:space="preserve">        "singoloImportoPagato": "bigdecimal"</w:t>
            </w:r>
          </w:p>
          <w:p w14:paraId="7307A119" w14:textId="77777777" w:rsidR="00CF376D" w:rsidRDefault="00CF376D" w:rsidP="00795D93">
            <w:r>
              <w:t xml:space="preserve">      }</w:t>
            </w:r>
          </w:p>
          <w:p w14:paraId="06BC42E2" w14:textId="77777777" w:rsidR="00CF376D" w:rsidRDefault="00CF376D" w:rsidP="00795D93">
            <w:r>
              <w:t xml:space="preserve">    }</w:t>
            </w:r>
          </w:p>
          <w:p w14:paraId="7F5E82E2" w14:textId="77777777" w:rsidR="00CF376D" w:rsidRDefault="00CF376D" w:rsidP="00795D93">
            <w:r>
              <w:t xml:space="preserve">  ],</w:t>
            </w:r>
          </w:p>
          <w:p w14:paraId="67D00D70" w14:textId="77777777" w:rsidR="00CF376D" w:rsidRDefault="00CF376D" w:rsidP="00795D93">
            <w:r>
              <w:t xml:space="preserve">  "ufficiTO": [</w:t>
            </w:r>
          </w:p>
          <w:p w14:paraId="33A06CE9" w14:textId="77777777" w:rsidR="00CF376D" w:rsidRDefault="00CF376D" w:rsidP="00795D93">
            <w:r>
              <w:t xml:space="preserve">    {</w:t>
            </w:r>
          </w:p>
          <w:p w14:paraId="2C7EFDB6" w14:textId="77777777" w:rsidR="00CF376D" w:rsidRDefault="00CF376D" w:rsidP="00795D93">
            <w:r>
              <w:t xml:space="preserve">      "AccertamentoUfficioCapitoloDto": {</w:t>
            </w:r>
          </w:p>
          <w:p w14:paraId="1ED80B82" w14:textId="77777777" w:rsidR="00CF376D" w:rsidRDefault="00CF376D" w:rsidP="00795D93">
            <w:r>
              <w:t xml:space="preserve">        "codUfficio": "string",</w:t>
            </w:r>
          </w:p>
          <w:p w14:paraId="613E2C47" w14:textId="77777777" w:rsidR="00CF376D" w:rsidRDefault="00CF376D" w:rsidP="00795D93">
            <w:r>
              <w:t xml:space="preserve">        "deUfficio": "string",</w:t>
            </w:r>
          </w:p>
          <w:p w14:paraId="29358685" w14:textId="77777777" w:rsidR="00CF376D" w:rsidRDefault="00CF376D" w:rsidP="00795D93">
            <w:r>
              <w:t xml:space="preserve">        "codCapitolo": "string",</w:t>
            </w:r>
          </w:p>
          <w:p w14:paraId="05767749" w14:textId="77777777" w:rsidR="00CF376D" w:rsidRDefault="00CF376D" w:rsidP="00795D93">
            <w:r>
              <w:t xml:space="preserve">        "deCapitolo": "string",</w:t>
            </w:r>
          </w:p>
          <w:p w14:paraId="2CCACC44" w14:textId="77777777" w:rsidR="00CF376D" w:rsidRDefault="00CF376D" w:rsidP="00795D93">
            <w:r>
              <w:t xml:space="preserve">        "deAnnoEsercizio": "string",</w:t>
            </w:r>
          </w:p>
          <w:p w14:paraId="7B0B0EA3" w14:textId="77777777" w:rsidR="00CF376D" w:rsidRDefault="00CF376D" w:rsidP="00795D93">
            <w:r>
              <w:t xml:space="preserve">        "codAccertamento": "string",</w:t>
            </w:r>
          </w:p>
          <w:p w14:paraId="723D7D6C" w14:textId="77777777" w:rsidR="00CF376D" w:rsidRDefault="00CF376D" w:rsidP="00795D93">
            <w:r>
              <w:t xml:space="preserve">        "deAccertamento": "string",</w:t>
            </w:r>
          </w:p>
          <w:p w14:paraId="3C017BF7" w14:textId="77777777" w:rsidR="00CF376D" w:rsidRDefault="00CF376D" w:rsidP="00795D93">
            <w:r>
              <w:t xml:space="preserve">        "numImporto": "string",</w:t>
            </w:r>
          </w:p>
          <w:p w14:paraId="1FFD8395" w14:textId="77777777" w:rsidR="00CF376D" w:rsidRDefault="00CF376D" w:rsidP="00795D93">
            <w:r>
              <w:t xml:space="preserve">        "flgImportoInserito": "boolean"</w:t>
            </w:r>
          </w:p>
          <w:p w14:paraId="5BAD9E3B" w14:textId="77777777" w:rsidR="00CF376D" w:rsidRDefault="00CF376D" w:rsidP="00795D93">
            <w:r>
              <w:t xml:space="preserve">      }</w:t>
            </w:r>
          </w:p>
          <w:p w14:paraId="2E9C12A1" w14:textId="77777777" w:rsidR="00CF376D" w:rsidRDefault="00CF376D" w:rsidP="00795D93">
            <w:r>
              <w:t xml:space="preserve">    }</w:t>
            </w:r>
          </w:p>
          <w:p w14:paraId="3483721F" w14:textId="77777777" w:rsidR="00CF376D" w:rsidRDefault="00CF376D" w:rsidP="00795D93">
            <w:r>
              <w:t xml:space="preserve">  ]</w:t>
            </w:r>
          </w:p>
          <w:p w14:paraId="31BDDB9D" w14:textId="77777777" w:rsidR="00CF376D" w:rsidRPr="006E29CF" w:rsidRDefault="00CF376D" w:rsidP="00795D93">
            <w:r>
              <w:t>}</w:t>
            </w:r>
          </w:p>
        </w:tc>
      </w:tr>
      <w:tr w:rsidR="00CF376D" w:rsidRPr="006E29CF" w14:paraId="796DBC61" w14:textId="77777777" w:rsidTr="00795D93">
        <w:tc>
          <w:tcPr>
            <w:tcW w:w="1552" w:type="dxa"/>
          </w:tcPr>
          <w:p w14:paraId="7BEC4FF7" w14:textId="77777777" w:rsidR="00CF376D" w:rsidRPr="006E29CF" w:rsidRDefault="00CF376D" w:rsidP="00795D93">
            <w:r w:rsidRPr="006E29CF">
              <w:lastRenderedPageBreak/>
              <w:t xml:space="preserve">Response </w:t>
            </w:r>
          </w:p>
        </w:tc>
        <w:tc>
          <w:tcPr>
            <w:tcW w:w="7798" w:type="dxa"/>
          </w:tcPr>
          <w:p w14:paraId="33C4B49C" w14:textId="77777777" w:rsidR="00CF376D" w:rsidRPr="006E29CF" w:rsidRDefault="00CF376D" w:rsidP="00795D93">
            <w:pPr>
              <w:rPr>
                <w:lang w:val="en-US"/>
              </w:rPr>
            </w:pPr>
            <w:r w:rsidRPr="006E29CF">
              <w:rPr>
                <w:lang w:val="en-US"/>
              </w:rPr>
              <w:t>{</w:t>
            </w:r>
          </w:p>
          <w:p w14:paraId="1C51A482" w14:textId="77777777" w:rsidR="00CF376D" w:rsidRPr="006E29CF" w:rsidRDefault="00CF376D" w:rsidP="00795D93">
            <w:pPr>
              <w:rPr>
                <w:lang w:val="en-US"/>
              </w:rPr>
            </w:pPr>
            <w:r w:rsidRPr="006E29CF">
              <w:rPr>
                <w:lang w:val="en-US"/>
              </w:rPr>
              <w:t xml:space="preserve">  "status": "</w:t>
            </w:r>
            <w:r>
              <w:rPr>
                <w:lang w:val="en-US"/>
              </w:rPr>
              <w:t>ok</w:t>
            </w:r>
            <w:r w:rsidRPr="006E29CF">
              <w:rPr>
                <w:lang w:val="en-US"/>
              </w:rPr>
              <w:t>",</w:t>
            </w:r>
          </w:p>
          <w:p w14:paraId="0320CEEB" w14:textId="77777777" w:rsidR="00CF376D" w:rsidRPr="006E29CF" w:rsidRDefault="00CF376D" w:rsidP="00795D93">
            <w:pPr>
              <w:rPr>
                <w:lang w:val="en-US"/>
              </w:rPr>
            </w:pPr>
            <w:r w:rsidRPr="006E29CF">
              <w:rPr>
                <w:lang w:val="en-US"/>
              </w:rPr>
              <w:t xml:space="preserve">  "desc"</w:t>
            </w:r>
            <w:r>
              <w:rPr>
                <w:lang w:val="en-US"/>
              </w:rPr>
              <w:t xml:space="preserve">: </w:t>
            </w:r>
            <w:r w:rsidRPr="006E29CF">
              <w:rPr>
                <w:lang w:val="en-US"/>
              </w:rPr>
              <w:t>"</w:t>
            </w:r>
            <w:r>
              <w:rPr>
                <w:lang w:val="en-US"/>
              </w:rPr>
              <w:t xml:space="preserve">Successful insert </w:t>
            </w:r>
            <w:r w:rsidRPr="0000055E">
              <w:rPr>
                <w:lang w:val="en-US"/>
              </w:rPr>
              <w:t>payments</w:t>
            </w:r>
            <w:r w:rsidRPr="006E29CF">
              <w:rPr>
                <w:lang w:val="en-US"/>
              </w:rPr>
              <w:t>"</w:t>
            </w:r>
          </w:p>
          <w:p w14:paraId="1CAECFFC" w14:textId="77777777" w:rsidR="00CF376D" w:rsidRPr="006E29CF" w:rsidRDefault="00CF376D" w:rsidP="00795D93">
            <w:r w:rsidRPr="006E29CF">
              <w:t>}</w:t>
            </w:r>
          </w:p>
        </w:tc>
      </w:tr>
      <w:tr w:rsidR="00CF376D" w:rsidRPr="006E29CF" w14:paraId="27FC5020" w14:textId="77777777" w:rsidTr="00795D93">
        <w:tc>
          <w:tcPr>
            <w:tcW w:w="1552" w:type="dxa"/>
          </w:tcPr>
          <w:p w14:paraId="01E0D12C" w14:textId="77777777" w:rsidR="00CF376D" w:rsidRPr="006E29CF" w:rsidRDefault="00CF376D" w:rsidP="00795D93">
            <w:r w:rsidRPr="006E29CF">
              <w:t xml:space="preserve">Fault Response </w:t>
            </w:r>
          </w:p>
        </w:tc>
        <w:tc>
          <w:tcPr>
            <w:tcW w:w="7798" w:type="dxa"/>
          </w:tcPr>
          <w:p w14:paraId="28C5493F" w14:textId="77777777" w:rsidR="00CF376D" w:rsidRPr="006E29CF" w:rsidRDefault="00CF376D" w:rsidP="00795D93">
            <w:pPr>
              <w:rPr>
                <w:lang w:val="en-US"/>
              </w:rPr>
            </w:pPr>
            <w:r w:rsidRPr="006E29CF">
              <w:rPr>
                <w:lang w:val="en-US"/>
              </w:rPr>
              <w:t>{</w:t>
            </w:r>
          </w:p>
          <w:p w14:paraId="3397BB93"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5F03BE08"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2D9E2B9F" w14:textId="77777777" w:rsidR="00CF376D" w:rsidRPr="006E29CF" w:rsidRDefault="00CF376D" w:rsidP="00795D93">
            <w:r w:rsidRPr="006E29CF">
              <w:t>}</w:t>
            </w:r>
          </w:p>
        </w:tc>
      </w:tr>
    </w:tbl>
    <w:p w14:paraId="159A9B8B" w14:textId="77777777" w:rsidR="00CF376D" w:rsidRDefault="00CF376D" w:rsidP="00CF376D"/>
    <w:p w14:paraId="674DD4A6" w14:textId="77777777" w:rsidR="00CF376D" w:rsidRDefault="00CF376D" w:rsidP="00CF376D"/>
    <w:p w14:paraId="2FE3C424" w14:textId="77777777" w:rsidR="00CF376D" w:rsidRPr="006E29CF" w:rsidRDefault="00CF376D" w:rsidP="00CF376D"/>
    <w:p w14:paraId="4FE858C4" w14:textId="77777777" w:rsidR="00CF376D" w:rsidRPr="006E29CF" w:rsidRDefault="00CF376D" w:rsidP="00CF376D">
      <w:pPr>
        <w:pStyle w:val="Titolo3"/>
        <w:rPr>
          <w:rStyle w:val="Enfasigrassetto"/>
          <w:b w:val="0"/>
        </w:rPr>
      </w:pPr>
      <w:bookmarkStart w:id="85" w:name="_Toc35537030"/>
      <w:bookmarkStart w:id="86" w:name="_Toc36042147"/>
      <w:r>
        <w:rPr>
          <w:rStyle w:val="Enfasigrassetto"/>
          <w:b w:val="0"/>
        </w:rPr>
        <w:t>Modifica Accertamento: Elenco Pagamenti da poter rimuovere</w:t>
      </w:r>
      <w:bookmarkEnd w:id="85"/>
      <w:bookmarkEnd w:id="86"/>
    </w:p>
    <w:tbl>
      <w:tblPr>
        <w:tblStyle w:val="TableGrid0"/>
        <w:tblW w:w="0" w:type="auto"/>
        <w:tblLook w:val="04A0" w:firstRow="1" w:lastRow="0" w:firstColumn="1" w:lastColumn="0" w:noHBand="0" w:noVBand="1"/>
      </w:tblPr>
      <w:tblGrid>
        <w:gridCol w:w="1552"/>
        <w:gridCol w:w="7798"/>
      </w:tblGrid>
      <w:tr w:rsidR="00CF376D" w:rsidRPr="006E29CF" w14:paraId="3C26BB6D" w14:textId="77777777" w:rsidTr="00795D93">
        <w:tc>
          <w:tcPr>
            <w:tcW w:w="1552" w:type="dxa"/>
          </w:tcPr>
          <w:p w14:paraId="1FA2402E" w14:textId="77777777" w:rsidR="00CF376D" w:rsidRPr="006E29CF" w:rsidRDefault="00CF376D" w:rsidP="00795D93">
            <w:r>
              <w:t xml:space="preserve">Decrizione </w:t>
            </w:r>
            <w:r w:rsidRPr="006E29CF">
              <w:t>Servizio</w:t>
            </w:r>
          </w:p>
        </w:tc>
        <w:tc>
          <w:tcPr>
            <w:tcW w:w="7798" w:type="dxa"/>
          </w:tcPr>
          <w:p w14:paraId="2E84EA8C" w14:textId="77777777" w:rsidR="00CF376D" w:rsidRPr="006E29CF" w:rsidRDefault="00CF376D" w:rsidP="00795D93">
            <w:r>
              <w:t>Restituisce l’elenco dei Pagamenti che è possibile rimuovere da un Accertamento.</w:t>
            </w:r>
          </w:p>
        </w:tc>
      </w:tr>
      <w:tr w:rsidR="00CF376D" w:rsidRPr="006E29CF" w14:paraId="03B23B4B" w14:textId="77777777" w:rsidTr="00795D93">
        <w:tc>
          <w:tcPr>
            <w:tcW w:w="1552" w:type="dxa"/>
          </w:tcPr>
          <w:p w14:paraId="34F111C6" w14:textId="77777777" w:rsidR="00CF376D" w:rsidRPr="006E29CF" w:rsidRDefault="00CF376D" w:rsidP="00795D93">
            <w:r w:rsidRPr="006E29CF">
              <w:t>Servizio</w:t>
            </w:r>
          </w:p>
        </w:tc>
        <w:tc>
          <w:tcPr>
            <w:tcW w:w="7798" w:type="dxa"/>
          </w:tcPr>
          <w:p w14:paraId="1F43B638" w14:textId="77777777" w:rsidR="00CF376D" w:rsidRPr="006E29CF" w:rsidRDefault="00CF376D" w:rsidP="00795D93">
            <w:r>
              <w:t>deletePagamentiGet</w:t>
            </w:r>
          </w:p>
        </w:tc>
      </w:tr>
      <w:tr w:rsidR="00CF376D" w:rsidRPr="006E29CF" w14:paraId="478D3781" w14:textId="77777777" w:rsidTr="00795D93">
        <w:tc>
          <w:tcPr>
            <w:tcW w:w="1552" w:type="dxa"/>
          </w:tcPr>
          <w:p w14:paraId="67996185" w14:textId="77777777" w:rsidR="00CF376D" w:rsidRPr="006E29CF" w:rsidRDefault="00CF376D" w:rsidP="00795D93">
            <w:r>
              <w:t>Tipo servizio</w:t>
            </w:r>
          </w:p>
        </w:tc>
        <w:tc>
          <w:tcPr>
            <w:tcW w:w="7798" w:type="dxa"/>
          </w:tcPr>
          <w:p w14:paraId="023F0AC7" w14:textId="77777777" w:rsidR="00CF376D" w:rsidRPr="00A24AB2" w:rsidRDefault="00CF376D" w:rsidP="00795D93">
            <w:r w:rsidRPr="00A24AB2">
              <w:t>REST</w:t>
            </w:r>
          </w:p>
        </w:tc>
      </w:tr>
      <w:tr w:rsidR="00CF376D" w:rsidRPr="006E29CF" w14:paraId="3E6C2D53" w14:textId="77777777" w:rsidTr="00795D93">
        <w:tc>
          <w:tcPr>
            <w:tcW w:w="1552" w:type="dxa"/>
          </w:tcPr>
          <w:p w14:paraId="0F972716" w14:textId="77777777" w:rsidR="00CF376D" w:rsidRPr="006E29CF" w:rsidRDefault="00CF376D" w:rsidP="00795D93">
            <w:r w:rsidRPr="006E29CF">
              <w:t>Endpoint</w:t>
            </w:r>
          </w:p>
        </w:tc>
        <w:tc>
          <w:tcPr>
            <w:tcW w:w="7798" w:type="dxa"/>
          </w:tcPr>
          <w:p w14:paraId="34C32B98" w14:textId="77777777" w:rsidR="00CF376D" w:rsidRPr="006E29CF" w:rsidRDefault="00CF376D" w:rsidP="00795D93">
            <w:r>
              <w:rPr>
                <w:rStyle w:val="Collegamentoipertestuale"/>
                <w:lang w:val="it-IT"/>
              </w:rPr>
              <w:t>/api/</w:t>
            </w:r>
            <w:r w:rsidRPr="00EF679D">
              <w:rPr>
                <w:rStyle w:val="Collegamentoipertestuale"/>
                <w:lang w:val="it-IT"/>
              </w:rPr>
              <w:t>accertamenti</w:t>
            </w:r>
            <w:r>
              <w:rPr>
                <w:rStyle w:val="Collegamentoipertestuale"/>
                <w:lang w:val="it-IT"/>
              </w:rPr>
              <w:t>/d</w:t>
            </w:r>
            <w:r>
              <w:rPr>
                <w:rStyle w:val="Collegamentoipertestuale"/>
              </w:rPr>
              <w:t>eletePagamentiGet</w:t>
            </w:r>
          </w:p>
        </w:tc>
      </w:tr>
      <w:tr w:rsidR="00CF376D" w:rsidRPr="006E29CF" w14:paraId="682CE133" w14:textId="77777777" w:rsidTr="00795D93">
        <w:tc>
          <w:tcPr>
            <w:tcW w:w="1552" w:type="dxa"/>
          </w:tcPr>
          <w:p w14:paraId="5713B174" w14:textId="77777777" w:rsidR="00CF376D" w:rsidRPr="006E29CF" w:rsidRDefault="00CF376D" w:rsidP="00795D93">
            <w:r w:rsidRPr="006E29CF">
              <w:t>Authentication</w:t>
            </w:r>
          </w:p>
        </w:tc>
        <w:tc>
          <w:tcPr>
            <w:tcW w:w="7798" w:type="dxa"/>
          </w:tcPr>
          <w:p w14:paraId="298B82FD" w14:textId="77777777" w:rsidR="00CF376D" w:rsidRPr="006E29CF" w:rsidRDefault="00CF376D" w:rsidP="00795D93">
            <w:r>
              <w:t>Not required</w:t>
            </w:r>
          </w:p>
        </w:tc>
      </w:tr>
      <w:tr w:rsidR="00CF376D" w:rsidRPr="006E29CF" w14:paraId="41F8D319" w14:textId="77777777" w:rsidTr="00795D93">
        <w:tc>
          <w:tcPr>
            <w:tcW w:w="1552" w:type="dxa"/>
          </w:tcPr>
          <w:p w14:paraId="1CC851B3" w14:textId="77777777" w:rsidR="00CF376D" w:rsidRPr="006E29CF" w:rsidRDefault="00CF376D" w:rsidP="00795D93">
            <w:r w:rsidRPr="006E29CF">
              <w:t>Method</w:t>
            </w:r>
          </w:p>
        </w:tc>
        <w:tc>
          <w:tcPr>
            <w:tcW w:w="7798" w:type="dxa"/>
          </w:tcPr>
          <w:p w14:paraId="4BF2F048" w14:textId="77777777" w:rsidR="00CF376D" w:rsidRPr="006E29CF" w:rsidRDefault="00CF376D" w:rsidP="00795D93">
            <w:r>
              <w:t>GET</w:t>
            </w:r>
          </w:p>
        </w:tc>
      </w:tr>
      <w:tr w:rsidR="00CF376D" w:rsidRPr="006E29CF" w14:paraId="0D41D527" w14:textId="77777777" w:rsidTr="00795D93">
        <w:tc>
          <w:tcPr>
            <w:tcW w:w="1552" w:type="dxa"/>
          </w:tcPr>
          <w:p w14:paraId="01C730DD" w14:textId="77777777" w:rsidR="00CF376D" w:rsidRPr="006E29CF" w:rsidRDefault="00CF376D" w:rsidP="00795D93">
            <w:r w:rsidRPr="006E29CF">
              <w:t>Consumes</w:t>
            </w:r>
          </w:p>
        </w:tc>
        <w:tc>
          <w:tcPr>
            <w:tcW w:w="7798" w:type="dxa"/>
          </w:tcPr>
          <w:p w14:paraId="51AA4C66" w14:textId="77777777" w:rsidR="00CF376D" w:rsidRPr="006E29CF" w:rsidRDefault="00CF376D" w:rsidP="00795D93">
            <w:r>
              <w:t>Parameters</w:t>
            </w:r>
          </w:p>
        </w:tc>
      </w:tr>
      <w:tr w:rsidR="00CF376D" w:rsidRPr="006E29CF" w14:paraId="1A51E6BB" w14:textId="77777777" w:rsidTr="00795D93">
        <w:tc>
          <w:tcPr>
            <w:tcW w:w="1552" w:type="dxa"/>
          </w:tcPr>
          <w:p w14:paraId="319AF975" w14:textId="77777777" w:rsidR="00CF376D" w:rsidRPr="006E29CF" w:rsidRDefault="00CF376D" w:rsidP="00795D93">
            <w:r w:rsidRPr="006E29CF">
              <w:t>Produces</w:t>
            </w:r>
          </w:p>
        </w:tc>
        <w:tc>
          <w:tcPr>
            <w:tcW w:w="7798" w:type="dxa"/>
          </w:tcPr>
          <w:p w14:paraId="2160D180" w14:textId="77777777" w:rsidR="00CF376D" w:rsidRPr="006E29CF" w:rsidRDefault="00CF376D" w:rsidP="00795D93">
            <w:r w:rsidRPr="006E29CF">
              <w:t>application/json</w:t>
            </w:r>
          </w:p>
        </w:tc>
      </w:tr>
      <w:tr w:rsidR="00CF376D" w:rsidRPr="006E29CF" w14:paraId="70B013E2" w14:textId="77777777" w:rsidTr="00795D93">
        <w:tc>
          <w:tcPr>
            <w:tcW w:w="1552" w:type="dxa"/>
          </w:tcPr>
          <w:p w14:paraId="530D557F" w14:textId="77777777" w:rsidR="00CF376D" w:rsidRPr="006E29CF" w:rsidRDefault="00CF376D" w:rsidP="00795D93">
            <w:r w:rsidRPr="006E29CF">
              <w:t xml:space="preserve">Payload </w:t>
            </w:r>
          </w:p>
        </w:tc>
        <w:tc>
          <w:tcPr>
            <w:tcW w:w="7798" w:type="dxa"/>
          </w:tcPr>
          <w:p w14:paraId="4195C081" w14:textId="77777777" w:rsidR="00CF376D" w:rsidRDefault="00CF376D" w:rsidP="00795D93">
            <w:r>
              <w:t>@RequestParam(required = true) String codIpa,</w:t>
            </w:r>
          </w:p>
          <w:p w14:paraId="2906E6C3" w14:textId="77777777" w:rsidR="00CF376D" w:rsidRDefault="00CF376D" w:rsidP="00795D93">
            <w:r>
              <w:t>@RequestParam(value = "accertamentoID", required = true) Long accertamentoID,</w:t>
            </w:r>
          </w:p>
          <w:p w14:paraId="08CF8EC6" w14:textId="77777777" w:rsidR="00CF376D" w:rsidRDefault="00CF376D" w:rsidP="00795D93">
            <w:r>
              <w:t xml:space="preserve">@RequestParam(required = false) String codiceIdentificativoUnivocoPagatore, </w:t>
            </w:r>
          </w:p>
          <w:p w14:paraId="1DA503CB" w14:textId="77777777" w:rsidR="00CF376D" w:rsidRDefault="00CF376D" w:rsidP="00795D93">
            <w:r>
              <w:t xml:space="preserve">@RequestParam(required = false) String codiceIud, String codiceIuv, </w:t>
            </w:r>
          </w:p>
          <w:p w14:paraId="5E8F4F9F" w14:textId="77777777" w:rsidR="00CF376D" w:rsidRDefault="00CF376D" w:rsidP="00795D93">
            <w:r>
              <w:t xml:space="preserve">@RequestParam(required = false) Boolean dataUltimoAggiornamentoCheck, </w:t>
            </w:r>
          </w:p>
          <w:p w14:paraId="3AEE6E8A" w14:textId="77777777" w:rsidR="00CF376D" w:rsidRDefault="00CF376D" w:rsidP="00795D93">
            <w:r>
              <w:t xml:space="preserve">@RequestParam(required = false) String dataUltimoAggiornamentoDal, </w:t>
            </w:r>
          </w:p>
          <w:p w14:paraId="68136D8F" w14:textId="77777777" w:rsidR="00CF376D" w:rsidRDefault="00CF376D" w:rsidP="00795D93">
            <w:r>
              <w:t xml:space="preserve">@RequestParam(required = false) String dataUltimoAggiornamentoAl, </w:t>
            </w:r>
          </w:p>
          <w:p w14:paraId="4C5F0773" w14:textId="77777777" w:rsidR="00CF376D" w:rsidRDefault="00CF376D" w:rsidP="00795D93">
            <w:r>
              <w:t xml:space="preserve">@RequestParam(required = false) Boolean dataEsitoSingoloPagamentoCheck, </w:t>
            </w:r>
          </w:p>
          <w:p w14:paraId="74ADB452" w14:textId="77777777" w:rsidR="00CF376D" w:rsidRDefault="00CF376D" w:rsidP="00795D93">
            <w:r>
              <w:t xml:space="preserve">@RequestParam(required = false) String dataEsitoSingoloPagamentoDal, </w:t>
            </w:r>
          </w:p>
          <w:p w14:paraId="46EB9D0F" w14:textId="77777777" w:rsidR="00CF376D" w:rsidRDefault="00CF376D" w:rsidP="00795D93">
            <w:r>
              <w:t>@RequestParam(required = false) String dataEsitoSingoloPagamentoAl,</w:t>
            </w:r>
            <w:r>
              <w:tab/>
            </w:r>
            <w:r>
              <w:tab/>
            </w:r>
            <w:r>
              <w:tab/>
            </w:r>
          </w:p>
          <w:p w14:paraId="57F5183F" w14:textId="77777777" w:rsidR="00CF376D" w:rsidRPr="006E29CF" w:rsidRDefault="00CF376D" w:rsidP="00795D93">
            <w:r>
              <w:t>Pageable pageable</w:t>
            </w:r>
          </w:p>
        </w:tc>
      </w:tr>
      <w:tr w:rsidR="00CF376D" w:rsidRPr="006E29CF" w14:paraId="0FCDFF7A" w14:textId="77777777" w:rsidTr="00795D93">
        <w:tc>
          <w:tcPr>
            <w:tcW w:w="1552" w:type="dxa"/>
          </w:tcPr>
          <w:p w14:paraId="2DF7ADA1" w14:textId="77777777" w:rsidR="00CF376D" w:rsidRPr="006E29CF" w:rsidRDefault="00CF376D" w:rsidP="00795D93">
            <w:r w:rsidRPr="006E29CF">
              <w:t xml:space="preserve">Response </w:t>
            </w:r>
          </w:p>
        </w:tc>
        <w:tc>
          <w:tcPr>
            <w:tcW w:w="7798" w:type="dxa"/>
          </w:tcPr>
          <w:p w14:paraId="11CCBBF4" w14:textId="77777777" w:rsidR="00CF376D" w:rsidRDefault="00CF376D" w:rsidP="00795D93">
            <w:r>
              <w:t>{</w:t>
            </w:r>
          </w:p>
          <w:p w14:paraId="76533789" w14:textId="77777777" w:rsidR="00CF376D" w:rsidRDefault="00CF376D" w:rsidP="00795D93">
            <w:r>
              <w:t xml:space="preserve">  "accertamentoDettaglioDtoPage": {</w:t>
            </w:r>
          </w:p>
          <w:p w14:paraId="71866FF0" w14:textId="77777777" w:rsidR="00CF376D" w:rsidRDefault="00CF376D" w:rsidP="00795D93">
            <w:r>
              <w:t xml:space="preserve">    "page": "int",</w:t>
            </w:r>
          </w:p>
          <w:p w14:paraId="4D813D0D" w14:textId="77777777" w:rsidR="00CF376D" w:rsidRDefault="00CF376D" w:rsidP="00795D93">
            <w:r>
              <w:t xml:space="preserve">    "pageSize": "int",</w:t>
            </w:r>
          </w:p>
          <w:p w14:paraId="72100718" w14:textId="77777777" w:rsidR="00CF376D" w:rsidRDefault="00CF376D" w:rsidP="00795D93">
            <w:r>
              <w:t xml:space="preserve">    "previousPage": "boolean",</w:t>
            </w:r>
          </w:p>
          <w:p w14:paraId="6BED08B8" w14:textId="77777777" w:rsidR="00CF376D" w:rsidRDefault="00CF376D" w:rsidP="00795D93">
            <w:r>
              <w:t xml:space="preserve">    "nextPage": "boolean",</w:t>
            </w:r>
          </w:p>
          <w:p w14:paraId="7F747559" w14:textId="77777777" w:rsidR="00CF376D" w:rsidRDefault="00CF376D" w:rsidP="00795D93">
            <w:r>
              <w:t xml:space="preserve">    "totalPages": "int",</w:t>
            </w:r>
          </w:p>
          <w:p w14:paraId="31C6D6F0" w14:textId="77777777" w:rsidR="00CF376D" w:rsidRDefault="00CF376D" w:rsidP="00795D93">
            <w:r>
              <w:t xml:space="preserve">    "totalRecords": "long",</w:t>
            </w:r>
          </w:p>
          <w:p w14:paraId="3430758D" w14:textId="77777777" w:rsidR="00CF376D" w:rsidRDefault="00CF376D" w:rsidP="00795D93">
            <w:r>
              <w:t xml:space="preserve">    "list": [</w:t>
            </w:r>
          </w:p>
          <w:p w14:paraId="421A7D30" w14:textId="77777777" w:rsidR="00CF376D" w:rsidRDefault="00CF376D" w:rsidP="00795D93">
            <w:r>
              <w:t xml:space="preserve">      {</w:t>
            </w:r>
          </w:p>
          <w:p w14:paraId="0D41618C" w14:textId="77777777" w:rsidR="00CF376D" w:rsidRDefault="00CF376D" w:rsidP="00795D93">
            <w:r>
              <w:t xml:space="preserve">        "AccertamentoDettaglioDto": {</w:t>
            </w:r>
          </w:p>
          <w:p w14:paraId="2047F9CC" w14:textId="77777777" w:rsidR="00CF376D" w:rsidRDefault="00CF376D" w:rsidP="00795D93">
            <w:r>
              <w:t xml:space="preserve">          "id": "string",</w:t>
            </w:r>
          </w:p>
          <w:p w14:paraId="0446DAF5" w14:textId="77777777" w:rsidR="00CF376D" w:rsidRDefault="00CF376D" w:rsidP="00795D93">
            <w:r>
              <w:t xml:space="preserve">          "accertamentoId": "string",</w:t>
            </w:r>
          </w:p>
          <w:p w14:paraId="2D4AA64C" w14:textId="77777777" w:rsidR="00CF376D" w:rsidRDefault="00CF376D" w:rsidP="00795D93">
            <w:r>
              <w:t xml:space="preserve">          "dtUltimaModifica": "string",</w:t>
            </w:r>
          </w:p>
          <w:p w14:paraId="23DA7B6A" w14:textId="77777777" w:rsidR="00CF376D" w:rsidRDefault="00CF376D" w:rsidP="00795D93">
            <w:r>
              <w:t xml:space="preserve">          "selected": "boolean",</w:t>
            </w:r>
          </w:p>
          <w:p w14:paraId="0FBD6821" w14:textId="77777777" w:rsidR="00CF376D" w:rsidRDefault="00CF376D" w:rsidP="00795D93">
            <w:r>
              <w:t xml:space="preserve">          "AccertamentoFlussoExportDto": {</w:t>
            </w:r>
          </w:p>
          <w:p w14:paraId="70506C90" w14:textId="77777777" w:rsidR="00CF376D" w:rsidRDefault="00CF376D" w:rsidP="00795D93">
            <w:r>
              <w:t xml:space="preserve">            "codTipoDovuto": "string",</w:t>
            </w:r>
          </w:p>
          <w:p w14:paraId="5861C174" w14:textId="77777777" w:rsidR="00CF376D" w:rsidRDefault="00CF376D" w:rsidP="00795D93">
            <w:r>
              <w:t xml:space="preserve">            "deTipoDovuto": "string",</w:t>
            </w:r>
          </w:p>
          <w:p w14:paraId="394763C5" w14:textId="77777777" w:rsidR="00CF376D" w:rsidRDefault="00CF376D" w:rsidP="00795D93">
            <w:r>
              <w:t xml:space="preserve">            "codiceIud": "string",</w:t>
            </w:r>
          </w:p>
          <w:p w14:paraId="02CB543D" w14:textId="77777777" w:rsidR="00CF376D" w:rsidRDefault="00CF376D" w:rsidP="00795D93">
            <w:r>
              <w:lastRenderedPageBreak/>
              <w:t xml:space="preserve">            "codiceIuv": "string",</w:t>
            </w:r>
          </w:p>
          <w:p w14:paraId="4D6B4934" w14:textId="77777777" w:rsidR="00CF376D" w:rsidRDefault="00CF376D" w:rsidP="00795D93">
            <w:r>
              <w:t xml:space="preserve">            "identificativoUnivocoRiscossione": "string",</w:t>
            </w:r>
          </w:p>
          <w:p w14:paraId="27E42DB4" w14:textId="77777777" w:rsidR="00CF376D" w:rsidRDefault="00CF376D" w:rsidP="00795D93">
            <w:r>
              <w:t xml:space="preserve">            "denominazioneAttestante": "string",</w:t>
            </w:r>
          </w:p>
          <w:p w14:paraId="77BA2CC0" w14:textId="77777777" w:rsidR="00CF376D" w:rsidRDefault="00CF376D" w:rsidP="00795D93">
            <w:r>
              <w:t xml:space="preserve">            "codiceIdentificativoUnivocoAttestante": "string",</w:t>
            </w:r>
          </w:p>
          <w:p w14:paraId="3C53C433" w14:textId="77777777" w:rsidR="00CF376D" w:rsidRDefault="00CF376D" w:rsidP="00795D93">
            <w:r>
              <w:t xml:space="preserve">            "tipoIdentificativoUnivocoAttestante": "string",</w:t>
            </w:r>
          </w:p>
          <w:p w14:paraId="749ABB81" w14:textId="77777777" w:rsidR="00CF376D" w:rsidRDefault="00CF376D" w:rsidP="00795D93">
            <w:r>
              <w:t xml:space="preserve">            "anagraficaVersante": "string",</w:t>
            </w:r>
          </w:p>
          <w:p w14:paraId="6F18420A" w14:textId="77777777" w:rsidR="00CF376D" w:rsidRDefault="00CF376D" w:rsidP="00795D93">
            <w:r>
              <w:t xml:space="preserve">            "codiceIdentificativoUnivocoVersante": "string",</w:t>
            </w:r>
          </w:p>
          <w:p w14:paraId="10AA7558" w14:textId="77777777" w:rsidR="00CF376D" w:rsidRDefault="00CF376D" w:rsidP="00795D93">
            <w:r>
              <w:t xml:space="preserve">            "tipoIdentificativoUnivocoVersante": "string",</w:t>
            </w:r>
          </w:p>
          <w:p w14:paraId="7664603F" w14:textId="77777777" w:rsidR="00CF376D" w:rsidRDefault="00CF376D" w:rsidP="00795D93">
            <w:r>
              <w:t xml:space="preserve">            "anagraficaPagatore": "string",</w:t>
            </w:r>
          </w:p>
          <w:p w14:paraId="03CD4255" w14:textId="77777777" w:rsidR="00CF376D" w:rsidRDefault="00CF376D" w:rsidP="00795D93">
            <w:r>
              <w:t xml:space="preserve">            "codiceIdentificativoUnivocoPagatore": "string",</w:t>
            </w:r>
          </w:p>
          <w:p w14:paraId="74766AA7" w14:textId="77777777" w:rsidR="00CF376D" w:rsidRDefault="00CF376D" w:rsidP="00795D93">
            <w:r>
              <w:t xml:space="preserve">            "tipoIdentificativoUnivocoPagatore": "string",</w:t>
            </w:r>
          </w:p>
          <w:p w14:paraId="7DE67636" w14:textId="77777777" w:rsidR="00CF376D" w:rsidRDefault="00CF376D" w:rsidP="00795D93">
            <w:r>
              <w:t xml:space="preserve">            "deDataUltimoAggiornamento": "string",</w:t>
            </w:r>
          </w:p>
          <w:p w14:paraId="0D51E50A" w14:textId="77777777" w:rsidR="00CF376D" w:rsidRDefault="00CF376D" w:rsidP="00795D93">
            <w:r>
              <w:t xml:space="preserve">            "dataEsitoSingoloPagamento": "string",</w:t>
            </w:r>
          </w:p>
          <w:p w14:paraId="19CC6802" w14:textId="77777777" w:rsidR="00CF376D" w:rsidRDefault="00CF376D" w:rsidP="00795D93">
            <w:r>
              <w:t xml:space="preserve">            "causaleVersamento": "string",</w:t>
            </w:r>
          </w:p>
          <w:p w14:paraId="51BED11E" w14:textId="77777777" w:rsidR="00CF376D" w:rsidRDefault="00CF376D" w:rsidP="00795D93">
            <w:r>
              <w:t xml:space="preserve">            "singoloImportoPagato": "bigdecimal",</w:t>
            </w:r>
          </w:p>
          <w:p w14:paraId="2069552D" w14:textId="77777777" w:rsidR="00CF376D" w:rsidRDefault="00CF376D" w:rsidP="00795D93">
            <w:r>
              <w:t xml:space="preserve">            "formatSingoloImportoPagato": "string"</w:t>
            </w:r>
          </w:p>
          <w:p w14:paraId="03F55AB2" w14:textId="77777777" w:rsidR="00CF376D" w:rsidRDefault="00CF376D" w:rsidP="00795D93">
            <w:r>
              <w:t xml:space="preserve">          }</w:t>
            </w:r>
          </w:p>
          <w:p w14:paraId="76A50CBE" w14:textId="77777777" w:rsidR="00CF376D" w:rsidRDefault="00CF376D" w:rsidP="00795D93">
            <w:r>
              <w:t xml:space="preserve">        }</w:t>
            </w:r>
          </w:p>
          <w:p w14:paraId="34E6CA10" w14:textId="77777777" w:rsidR="00CF376D" w:rsidRDefault="00CF376D" w:rsidP="00795D93">
            <w:r>
              <w:t xml:space="preserve">      }</w:t>
            </w:r>
          </w:p>
          <w:p w14:paraId="14E2972A" w14:textId="77777777" w:rsidR="00CF376D" w:rsidRDefault="00CF376D" w:rsidP="00795D93">
            <w:r>
              <w:t xml:space="preserve">    ]</w:t>
            </w:r>
          </w:p>
          <w:p w14:paraId="53CDE772" w14:textId="77777777" w:rsidR="00CF376D" w:rsidRDefault="00CF376D" w:rsidP="00795D93">
            <w:r>
              <w:t xml:space="preserve">  }</w:t>
            </w:r>
          </w:p>
          <w:p w14:paraId="1D34DB4E" w14:textId="77777777" w:rsidR="00CF376D" w:rsidRPr="006E29CF" w:rsidRDefault="00CF376D" w:rsidP="00795D93">
            <w:r>
              <w:t>}</w:t>
            </w:r>
          </w:p>
        </w:tc>
      </w:tr>
      <w:tr w:rsidR="00CF376D" w:rsidRPr="006E29CF" w14:paraId="39943911" w14:textId="77777777" w:rsidTr="00795D93">
        <w:tc>
          <w:tcPr>
            <w:tcW w:w="1552" w:type="dxa"/>
          </w:tcPr>
          <w:p w14:paraId="6CCEB160" w14:textId="77777777" w:rsidR="00CF376D" w:rsidRPr="006E29CF" w:rsidRDefault="00CF376D" w:rsidP="00795D93">
            <w:r w:rsidRPr="006E29CF">
              <w:lastRenderedPageBreak/>
              <w:t xml:space="preserve">Fault Response </w:t>
            </w:r>
          </w:p>
        </w:tc>
        <w:tc>
          <w:tcPr>
            <w:tcW w:w="7798" w:type="dxa"/>
          </w:tcPr>
          <w:p w14:paraId="5077A9B5" w14:textId="77777777" w:rsidR="00CF376D" w:rsidRPr="006E29CF" w:rsidRDefault="00CF376D" w:rsidP="00795D93">
            <w:pPr>
              <w:rPr>
                <w:lang w:val="en-US"/>
              </w:rPr>
            </w:pPr>
            <w:r w:rsidRPr="006E29CF">
              <w:rPr>
                <w:lang w:val="en-US"/>
              </w:rPr>
              <w:t>{</w:t>
            </w:r>
          </w:p>
          <w:p w14:paraId="19B66C15"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065D279E"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3EC57E8A" w14:textId="77777777" w:rsidR="00CF376D" w:rsidRPr="006E29CF" w:rsidRDefault="00CF376D" w:rsidP="00795D93">
            <w:r w:rsidRPr="006E29CF">
              <w:t>}</w:t>
            </w:r>
          </w:p>
        </w:tc>
      </w:tr>
    </w:tbl>
    <w:p w14:paraId="065E1F37" w14:textId="77777777" w:rsidR="00CF376D" w:rsidRDefault="00CF376D" w:rsidP="00CF376D"/>
    <w:p w14:paraId="63E032E1" w14:textId="77777777" w:rsidR="00CF376D" w:rsidRPr="006E29CF" w:rsidRDefault="00CF376D" w:rsidP="00CF376D"/>
    <w:p w14:paraId="2B0CE0E5" w14:textId="77777777" w:rsidR="00CF376D" w:rsidRPr="006E29CF" w:rsidRDefault="00CF376D" w:rsidP="00CF376D">
      <w:pPr>
        <w:pStyle w:val="Titolo3"/>
        <w:rPr>
          <w:rStyle w:val="Enfasigrassetto"/>
          <w:b w:val="0"/>
        </w:rPr>
      </w:pPr>
      <w:bookmarkStart w:id="87" w:name="_Toc35537031"/>
      <w:bookmarkStart w:id="88" w:name="_Toc36042148"/>
      <w:r>
        <w:rPr>
          <w:rStyle w:val="Enfasigrassetto"/>
          <w:b w:val="0"/>
        </w:rPr>
        <w:t>Modifica Accertamento: Rimuovi Pagamenti</w:t>
      </w:r>
      <w:bookmarkEnd w:id="87"/>
      <w:bookmarkEnd w:id="88"/>
    </w:p>
    <w:tbl>
      <w:tblPr>
        <w:tblStyle w:val="TableGrid0"/>
        <w:tblW w:w="0" w:type="auto"/>
        <w:tblLook w:val="04A0" w:firstRow="1" w:lastRow="0" w:firstColumn="1" w:lastColumn="0" w:noHBand="0" w:noVBand="1"/>
      </w:tblPr>
      <w:tblGrid>
        <w:gridCol w:w="1552"/>
        <w:gridCol w:w="7798"/>
      </w:tblGrid>
      <w:tr w:rsidR="00CF376D" w:rsidRPr="006E29CF" w14:paraId="15688A79" w14:textId="77777777" w:rsidTr="00795D93">
        <w:tc>
          <w:tcPr>
            <w:tcW w:w="1552" w:type="dxa"/>
          </w:tcPr>
          <w:p w14:paraId="281C6E09" w14:textId="77777777" w:rsidR="00CF376D" w:rsidRPr="006E29CF" w:rsidRDefault="00CF376D" w:rsidP="00795D93">
            <w:r>
              <w:t xml:space="preserve">Decrizione </w:t>
            </w:r>
            <w:r w:rsidRPr="006E29CF">
              <w:t>Servizio</w:t>
            </w:r>
          </w:p>
        </w:tc>
        <w:tc>
          <w:tcPr>
            <w:tcW w:w="7798" w:type="dxa"/>
          </w:tcPr>
          <w:p w14:paraId="65B615A0" w14:textId="77777777" w:rsidR="00CF376D" w:rsidRPr="006E29CF" w:rsidRDefault="00CF376D" w:rsidP="00795D93">
            <w:r>
              <w:t>Rimuove da un Accertamento una lista di uno o più Pagamenti.</w:t>
            </w:r>
          </w:p>
        </w:tc>
      </w:tr>
      <w:tr w:rsidR="00CF376D" w:rsidRPr="006E29CF" w14:paraId="0ABB669F" w14:textId="77777777" w:rsidTr="00795D93">
        <w:tc>
          <w:tcPr>
            <w:tcW w:w="1552" w:type="dxa"/>
          </w:tcPr>
          <w:p w14:paraId="6694F449" w14:textId="77777777" w:rsidR="00CF376D" w:rsidRPr="006E29CF" w:rsidRDefault="00CF376D" w:rsidP="00795D93">
            <w:r w:rsidRPr="006E29CF">
              <w:t>Servizio</w:t>
            </w:r>
          </w:p>
        </w:tc>
        <w:tc>
          <w:tcPr>
            <w:tcW w:w="7798" w:type="dxa"/>
          </w:tcPr>
          <w:p w14:paraId="7B6C746D" w14:textId="77777777" w:rsidR="00CF376D" w:rsidRPr="006E29CF" w:rsidRDefault="00CF376D" w:rsidP="00795D93">
            <w:r>
              <w:t>deletePagamenti</w:t>
            </w:r>
          </w:p>
        </w:tc>
      </w:tr>
      <w:tr w:rsidR="00CF376D" w:rsidRPr="006E29CF" w14:paraId="24EBFA97" w14:textId="77777777" w:rsidTr="00795D93">
        <w:tc>
          <w:tcPr>
            <w:tcW w:w="1552" w:type="dxa"/>
          </w:tcPr>
          <w:p w14:paraId="525CA053" w14:textId="77777777" w:rsidR="00CF376D" w:rsidRPr="006E29CF" w:rsidRDefault="00CF376D" w:rsidP="00795D93">
            <w:r>
              <w:t>Tipo servizio</w:t>
            </w:r>
          </w:p>
        </w:tc>
        <w:tc>
          <w:tcPr>
            <w:tcW w:w="7798" w:type="dxa"/>
          </w:tcPr>
          <w:p w14:paraId="467F83B1" w14:textId="77777777" w:rsidR="00CF376D" w:rsidRPr="00A24AB2" w:rsidRDefault="00CF376D" w:rsidP="00795D93">
            <w:r w:rsidRPr="00A24AB2">
              <w:t>REST</w:t>
            </w:r>
          </w:p>
        </w:tc>
      </w:tr>
      <w:tr w:rsidR="00CF376D" w:rsidRPr="006E29CF" w14:paraId="623F98A1" w14:textId="77777777" w:rsidTr="00795D93">
        <w:tc>
          <w:tcPr>
            <w:tcW w:w="1552" w:type="dxa"/>
          </w:tcPr>
          <w:p w14:paraId="0BF92BCE" w14:textId="77777777" w:rsidR="00CF376D" w:rsidRPr="006E29CF" w:rsidRDefault="00CF376D" w:rsidP="00795D93">
            <w:r w:rsidRPr="006E29CF">
              <w:t>Endpoint</w:t>
            </w:r>
          </w:p>
        </w:tc>
        <w:tc>
          <w:tcPr>
            <w:tcW w:w="7798" w:type="dxa"/>
          </w:tcPr>
          <w:p w14:paraId="7112331B" w14:textId="77777777" w:rsidR="00CF376D" w:rsidRPr="006E29CF" w:rsidRDefault="00CF376D" w:rsidP="00795D93">
            <w:r>
              <w:rPr>
                <w:rStyle w:val="Collegamentoipertestuale"/>
                <w:lang w:val="it-IT"/>
              </w:rPr>
              <w:t>/api/</w:t>
            </w:r>
            <w:r w:rsidRPr="00EF679D">
              <w:rPr>
                <w:rStyle w:val="Collegamentoipertestuale"/>
                <w:lang w:val="it-IT"/>
              </w:rPr>
              <w:t>accertamenti</w:t>
            </w:r>
            <w:r>
              <w:rPr>
                <w:rStyle w:val="Collegamentoipertestuale"/>
                <w:lang w:val="it-IT"/>
              </w:rPr>
              <w:t>/d</w:t>
            </w:r>
            <w:r>
              <w:rPr>
                <w:rStyle w:val="Collegamentoipertestuale"/>
              </w:rPr>
              <w:t>eletePagamenti</w:t>
            </w:r>
          </w:p>
        </w:tc>
      </w:tr>
      <w:tr w:rsidR="00CF376D" w:rsidRPr="006E29CF" w14:paraId="0FA6C5A7" w14:textId="77777777" w:rsidTr="00795D93">
        <w:tc>
          <w:tcPr>
            <w:tcW w:w="1552" w:type="dxa"/>
          </w:tcPr>
          <w:p w14:paraId="3CCF4236" w14:textId="77777777" w:rsidR="00CF376D" w:rsidRPr="006E29CF" w:rsidRDefault="00CF376D" w:rsidP="00795D93">
            <w:r w:rsidRPr="006E29CF">
              <w:t>Authentication</w:t>
            </w:r>
          </w:p>
        </w:tc>
        <w:tc>
          <w:tcPr>
            <w:tcW w:w="7798" w:type="dxa"/>
          </w:tcPr>
          <w:p w14:paraId="762BF6C4" w14:textId="77777777" w:rsidR="00CF376D" w:rsidRPr="006E29CF" w:rsidRDefault="00CF376D" w:rsidP="00795D93">
            <w:r>
              <w:t>Not required</w:t>
            </w:r>
          </w:p>
        </w:tc>
      </w:tr>
      <w:tr w:rsidR="00CF376D" w:rsidRPr="006E29CF" w14:paraId="3E310ED4" w14:textId="77777777" w:rsidTr="00795D93">
        <w:tc>
          <w:tcPr>
            <w:tcW w:w="1552" w:type="dxa"/>
          </w:tcPr>
          <w:p w14:paraId="0BF9424E" w14:textId="77777777" w:rsidR="00CF376D" w:rsidRPr="006E29CF" w:rsidRDefault="00CF376D" w:rsidP="00795D93">
            <w:r w:rsidRPr="006E29CF">
              <w:t>Method</w:t>
            </w:r>
          </w:p>
        </w:tc>
        <w:tc>
          <w:tcPr>
            <w:tcW w:w="7798" w:type="dxa"/>
          </w:tcPr>
          <w:p w14:paraId="74716B5F" w14:textId="77777777" w:rsidR="00CF376D" w:rsidRPr="006E29CF" w:rsidRDefault="00CF376D" w:rsidP="00795D93">
            <w:r>
              <w:t>GET</w:t>
            </w:r>
          </w:p>
        </w:tc>
      </w:tr>
      <w:tr w:rsidR="00CF376D" w:rsidRPr="006E29CF" w14:paraId="0D9F4558" w14:textId="77777777" w:rsidTr="00795D93">
        <w:tc>
          <w:tcPr>
            <w:tcW w:w="1552" w:type="dxa"/>
          </w:tcPr>
          <w:p w14:paraId="7B12A378" w14:textId="77777777" w:rsidR="00CF376D" w:rsidRPr="006E29CF" w:rsidRDefault="00CF376D" w:rsidP="00795D93">
            <w:r w:rsidRPr="006E29CF">
              <w:t>Consumes</w:t>
            </w:r>
          </w:p>
        </w:tc>
        <w:tc>
          <w:tcPr>
            <w:tcW w:w="7798" w:type="dxa"/>
          </w:tcPr>
          <w:p w14:paraId="1516253D" w14:textId="77777777" w:rsidR="00CF376D" w:rsidRPr="006E29CF" w:rsidRDefault="00CF376D" w:rsidP="00795D93">
            <w:r w:rsidRPr="006E29CF">
              <w:t>application/json</w:t>
            </w:r>
          </w:p>
        </w:tc>
      </w:tr>
      <w:tr w:rsidR="00CF376D" w:rsidRPr="006E29CF" w14:paraId="7C4435DC" w14:textId="77777777" w:rsidTr="00795D93">
        <w:tc>
          <w:tcPr>
            <w:tcW w:w="1552" w:type="dxa"/>
          </w:tcPr>
          <w:p w14:paraId="3233EC94" w14:textId="77777777" w:rsidR="00CF376D" w:rsidRPr="006E29CF" w:rsidRDefault="00CF376D" w:rsidP="00795D93">
            <w:r w:rsidRPr="006E29CF">
              <w:t>Produces</w:t>
            </w:r>
          </w:p>
        </w:tc>
        <w:tc>
          <w:tcPr>
            <w:tcW w:w="7798" w:type="dxa"/>
          </w:tcPr>
          <w:p w14:paraId="0D07B8AB" w14:textId="77777777" w:rsidR="00CF376D" w:rsidRPr="006E29CF" w:rsidRDefault="00CF376D" w:rsidP="00795D93">
            <w:r w:rsidRPr="006E29CF">
              <w:t>application/json</w:t>
            </w:r>
          </w:p>
        </w:tc>
      </w:tr>
      <w:tr w:rsidR="00CF376D" w:rsidRPr="006E29CF" w14:paraId="0ED6DD92" w14:textId="77777777" w:rsidTr="00795D93">
        <w:tc>
          <w:tcPr>
            <w:tcW w:w="1552" w:type="dxa"/>
          </w:tcPr>
          <w:p w14:paraId="5FD32C89" w14:textId="77777777" w:rsidR="00CF376D" w:rsidRPr="006E29CF" w:rsidRDefault="00CF376D" w:rsidP="00795D93">
            <w:r w:rsidRPr="006E29CF">
              <w:t xml:space="preserve">Payload </w:t>
            </w:r>
          </w:p>
        </w:tc>
        <w:tc>
          <w:tcPr>
            <w:tcW w:w="7798" w:type="dxa"/>
          </w:tcPr>
          <w:p w14:paraId="43606819" w14:textId="77777777" w:rsidR="00CF376D" w:rsidRDefault="00CF376D" w:rsidP="00795D93">
            <w:r>
              <w:t>{</w:t>
            </w:r>
          </w:p>
          <w:p w14:paraId="6486693C" w14:textId="77777777" w:rsidR="00CF376D" w:rsidRDefault="00CF376D" w:rsidP="00795D93">
            <w:r>
              <w:t xml:space="preserve">  "accertamentoId": "string",</w:t>
            </w:r>
          </w:p>
          <w:p w14:paraId="1380210E" w14:textId="77777777" w:rsidR="00CF376D" w:rsidRDefault="00CF376D" w:rsidP="00795D93">
            <w:r>
              <w:t xml:space="preserve">  "codIpa": "string",</w:t>
            </w:r>
          </w:p>
          <w:p w14:paraId="3580CC09" w14:textId="77777777" w:rsidR="00CF376D" w:rsidRDefault="00CF376D" w:rsidP="00795D93">
            <w:r>
              <w:t xml:space="preserve">  "flussiExportDTO": [</w:t>
            </w:r>
          </w:p>
          <w:p w14:paraId="292046B8" w14:textId="77777777" w:rsidR="00CF376D" w:rsidRDefault="00CF376D" w:rsidP="00795D93">
            <w:r>
              <w:t xml:space="preserve">    {</w:t>
            </w:r>
          </w:p>
          <w:p w14:paraId="5645C554" w14:textId="77777777" w:rsidR="00CF376D" w:rsidRDefault="00CF376D" w:rsidP="00795D93">
            <w:r>
              <w:lastRenderedPageBreak/>
              <w:t xml:space="preserve">      "AccertamentoFlussoExportDto": {</w:t>
            </w:r>
          </w:p>
          <w:p w14:paraId="4DB0021A" w14:textId="77777777" w:rsidR="00CF376D" w:rsidRDefault="00CF376D" w:rsidP="00795D93">
            <w:r>
              <w:t xml:space="preserve">        "codTipoDovuto": "string",</w:t>
            </w:r>
          </w:p>
          <w:p w14:paraId="744D906F" w14:textId="77777777" w:rsidR="00CF376D" w:rsidRDefault="00CF376D" w:rsidP="00795D93">
            <w:r>
              <w:t xml:space="preserve">        "deTipoDovuto": "string",</w:t>
            </w:r>
          </w:p>
          <w:p w14:paraId="5EAAEF3A" w14:textId="77777777" w:rsidR="00CF376D" w:rsidRDefault="00CF376D" w:rsidP="00795D93">
            <w:r>
              <w:t xml:space="preserve">        "codiceIud": "string",</w:t>
            </w:r>
          </w:p>
          <w:p w14:paraId="5EA87C7B" w14:textId="77777777" w:rsidR="00CF376D" w:rsidRDefault="00CF376D" w:rsidP="00795D93">
            <w:r>
              <w:t xml:space="preserve">        "codiceIuv": "string",</w:t>
            </w:r>
          </w:p>
          <w:p w14:paraId="00BC508E" w14:textId="77777777" w:rsidR="00CF376D" w:rsidRDefault="00CF376D" w:rsidP="00795D93">
            <w:r>
              <w:t xml:space="preserve">        "identificativoUnivocoRiscossione": "string",</w:t>
            </w:r>
          </w:p>
          <w:p w14:paraId="536B1134" w14:textId="77777777" w:rsidR="00CF376D" w:rsidRDefault="00CF376D" w:rsidP="00795D93">
            <w:r>
              <w:t xml:space="preserve">        "denominazioneAttestante": "string",</w:t>
            </w:r>
          </w:p>
          <w:p w14:paraId="4D7FEBE1" w14:textId="77777777" w:rsidR="00CF376D" w:rsidRDefault="00CF376D" w:rsidP="00795D93">
            <w:r>
              <w:t xml:space="preserve">        "codiceIdentificativoUnivocoAttestante": "string",</w:t>
            </w:r>
          </w:p>
          <w:p w14:paraId="3F8902EF" w14:textId="77777777" w:rsidR="00CF376D" w:rsidRDefault="00CF376D" w:rsidP="00795D93">
            <w:r>
              <w:t xml:space="preserve">        "tipoIdentificativoUnivocoAttestante": "string",</w:t>
            </w:r>
          </w:p>
          <w:p w14:paraId="06426FC2" w14:textId="77777777" w:rsidR="00CF376D" w:rsidRDefault="00CF376D" w:rsidP="00795D93">
            <w:r>
              <w:t xml:space="preserve">        "anagraficaVersante": "string",</w:t>
            </w:r>
          </w:p>
          <w:p w14:paraId="3DC60C4A" w14:textId="77777777" w:rsidR="00CF376D" w:rsidRDefault="00CF376D" w:rsidP="00795D93">
            <w:r>
              <w:t xml:space="preserve">        "codiceIdentificativoUnivocoVersante": "string",</w:t>
            </w:r>
          </w:p>
          <w:p w14:paraId="71D2502A" w14:textId="77777777" w:rsidR="00CF376D" w:rsidRDefault="00CF376D" w:rsidP="00795D93">
            <w:r>
              <w:t xml:space="preserve">        "tipoIdentificativoUnivocoVersante": "string",</w:t>
            </w:r>
          </w:p>
          <w:p w14:paraId="2C5A60EE" w14:textId="77777777" w:rsidR="00CF376D" w:rsidRDefault="00CF376D" w:rsidP="00795D93">
            <w:r>
              <w:t xml:space="preserve">        "anagraficaPagatore": "string",</w:t>
            </w:r>
          </w:p>
          <w:p w14:paraId="2245661A" w14:textId="77777777" w:rsidR="00CF376D" w:rsidRDefault="00CF376D" w:rsidP="00795D93">
            <w:r>
              <w:t xml:space="preserve">        "codiceIdentificativoUnivocoPagatore": "string",</w:t>
            </w:r>
          </w:p>
          <w:p w14:paraId="5B6AAC8A" w14:textId="77777777" w:rsidR="00CF376D" w:rsidRDefault="00CF376D" w:rsidP="00795D93">
            <w:r>
              <w:t xml:space="preserve">        "tipoIdentificativoUnivocoPagatore": "string",</w:t>
            </w:r>
          </w:p>
          <w:p w14:paraId="266A13B5" w14:textId="77777777" w:rsidR="00CF376D" w:rsidRDefault="00CF376D" w:rsidP="00795D93">
            <w:r>
              <w:t xml:space="preserve">        "deDataUltimoAggiornamento": "string",</w:t>
            </w:r>
          </w:p>
          <w:p w14:paraId="4E82DDF8" w14:textId="77777777" w:rsidR="00CF376D" w:rsidRDefault="00CF376D" w:rsidP="00795D93">
            <w:r>
              <w:t xml:space="preserve">        "dataEsitoSingoloPagamento": "string",</w:t>
            </w:r>
          </w:p>
          <w:p w14:paraId="0D8A5D6C" w14:textId="77777777" w:rsidR="00CF376D" w:rsidRDefault="00CF376D" w:rsidP="00795D93">
            <w:r>
              <w:t xml:space="preserve">        "causaleVersamento": "string",</w:t>
            </w:r>
          </w:p>
          <w:p w14:paraId="102EA20C" w14:textId="77777777" w:rsidR="00CF376D" w:rsidRDefault="00CF376D" w:rsidP="00795D93">
            <w:r>
              <w:t xml:space="preserve">        "singoloImportoPagato": "bigdecimal"</w:t>
            </w:r>
          </w:p>
          <w:p w14:paraId="680B6778" w14:textId="77777777" w:rsidR="00CF376D" w:rsidRDefault="00CF376D" w:rsidP="00795D93">
            <w:r>
              <w:t xml:space="preserve">      }</w:t>
            </w:r>
          </w:p>
          <w:p w14:paraId="188D60E1" w14:textId="77777777" w:rsidR="00CF376D" w:rsidRDefault="00CF376D" w:rsidP="00795D93">
            <w:r>
              <w:t xml:space="preserve">    }</w:t>
            </w:r>
          </w:p>
          <w:p w14:paraId="02CA5C01" w14:textId="77777777" w:rsidR="00CF376D" w:rsidRDefault="00CF376D" w:rsidP="00795D93">
            <w:r>
              <w:t xml:space="preserve">  ]</w:t>
            </w:r>
          </w:p>
          <w:p w14:paraId="283831AF" w14:textId="77777777" w:rsidR="00CF376D" w:rsidRPr="006E29CF" w:rsidRDefault="00CF376D" w:rsidP="00795D93">
            <w:r>
              <w:t>}</w:t>
            </w:r>
          </w:p>
        </w:tc>
      </w:tr>
      <w:tr w:rsidR="00CF376D" w:rsidRPr="006E29CF" w14:paraId="51C4C901" w14:textId="77777777" w:rsidTr="00795D93">
        <w:tc>
          <w:tcPr>
            <w:tcW w:w="1552" w:type="dxa"/>
          </w:tcPr>
          <w:p w14:paraId="63FEF018" w14:textId="77777777" w:rsidR="00CF376D" w:rsidRPr="006E29CF" w:rsidRDefault="00CF376D" w:rsidP="00795D93">
            <w:r w:rsidRPr="006E29CF">
              <w:lastRenderedPageBreak/>
              <w:t xml:space="preserve">Response </w:t>
            </w:r>
          </w:p>
        </w:tc>
        <w:tc>
          <w:tcPr>
            <w:tcW w:w="7798" w:type="dxa"/>
          </w:tcPr>
          <w:p w14:paraId="464DC28D" w14:textId="77777777" w:rsidR="00CF376D" w:rsidRPr="006E29CF" w:rsidRDefault="00CF376D" w:rsidP="00795D93">
            <w:pPr>
              <w:rPr>
                <w:lang w:val="en-US"/>
              </w:rPr>
            </w:pPr>
            <w:r w:rsidRPr="006E29CF">
              <w:rPr>
                <w:lang w:val="en-US"/>
              </w:rPr>
              <w:t>{</w:t>
            </w:r>
          </w:p>
          <w:p w14:paraId="302D8266" w14:textId="77777777" w:rsidR="00CF376D" w:rsidRPr="006E29CF" w:rsidRDefault="00CF376D" w:rsidP="00795D93">
            <w:pPr>
              <w:rPr>
                <w:lang w:val="en-US"/>
              </w:rPr>
            </w:pPr>
            <w:r w:rsidRPr="006E29CF">
              <w:rPr>
                <w:lang w:val="en-US"/>
              </w:rPr>
              <w:t xml:space="preserve">  "status": "</w:t>
            </w:r>
            <w:r>
              <w:rPr>
                <w:lang w:val="en-US"/>
              </w:rPr>
              <w:t>ok</w:t>
            </w:r>
            <w:r w:rsidRPr="006E29CF">
              <w:rPr>
                <w:lang w:val="en-US"/>
              </w:rPr>
              <w:t>",</w:t>
            </w:r>
          </w:p>
          <w:p w14:paraId="5CF06177" w14:textId="77777777" w:rsidR="00CF376D" w:rsidRPr="006E29CF" w:rsidRDefault="00CF376D" w:rsidP="00795D93">
            <w:pPr>
              <w:rPr>
                <w:lang w:val="en-US"/>
              </w:rPr>
            </w:pPr>
            <w:r w:rsidRPr="006E29CF">
              <w:rPr>
                <w:lang w:val="en-US"/>
              </w:rPr>
              <w:t xml:space="preserve">  "desc"</w:t>
            </w:r>
            <w:r>
              <w:rPr>
                <w:lang w:val="en-US"/>
              </w:rPr>
              <w:t xml:space="preserve">: </w:t>
            </w:r>
            <w:r w:rsidRPr="006E29CF">
              <w:rPr>
                <w:lang w:val="en-US"/>
              </w:rPr>
              <w:t>"</w:t>
            </w:r>
            <w:r>
              <w:rPr>
                <w:lang w:val="en-US"/>
              </w:rPr>
              <w:t xml:space="preserve">Successful delete </w:t>
            </w:r>
            <w:r w:rsidRPr="0000055E">
              <w:rPr>
                <w:lang w:val="en-US"/>
              </w:rPr>
              <w:t>payments</w:t>
            </w:r>
            <w:r w:rsidRPr="006E29CF">
              <w:rPr>
                <w:lang w:val="en-US"/>
              </w:rPr>
              <w:t>"</w:t>
            </w:r>
          </w:p>
          <w:p w14:paraId="0CD7E6FA" w14:textId="77777777" w:rsidR="00CF376D" w:rsidRPr="006E29CF" w:rsidRDefault="00CF376D" w:rsidP="00795D93">
            <w:r w:rsidRPr="006E29CF">
              <w:t>}</w:t>
            </w:r>
          </w:p>
        </w:tc>
      </w:tr>
      <w:tr w:rsidR="00CF376D" w:rsidRPr="006E29CF" w14:paraId="045BE9DB" w14:textId="77777777" w:rsidTr="00795D93">
        <w:tc>
          <w:tcPr>
            <w:tcW w:w="1552" w:type="dxa"/>
          </w:tcPr>
          <w:p w14:paraId="05601072" w14:textId="77777777" w:rsidR="00CF376D" w:rsidRPr="006E29CF" w:rsidRDefault="00CF376D" w:rsidP="00795D93">
            <w:r w:rsidRPr="006E29CF">
              <w:t xml:space="preserve">Fault Response </w:t>
            </w:r>
          </w:p>
        </w:tc>
        <w:tc>
          <w:tcPr>
            <w:tcW w:w="7798" w:type="dxa"/>
          </w:tcPr>
          <w:p w14:paraId="51639A2A" w14:textId="77777777" w:rsidR="00CF376D" w:rsidRPr="006E29CF" w:rsidRDefault="00CF376D" w:rsidP="00795D93">
            <w:pPr>
              <w:rPr>
                <w:lang w:val="en-US"/>
              </w:rPr>
            </w:pPr>
            <w:r w:rsidRPr="006E29CF">
              <w:rPr>
                <w:lang w:val="en-US"/>
              </w:rPr>
              <w:t>{</w:t>
            </w:r>
          </w:p>
          <w:p w14:paraId="751E124C"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1DB0F408"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288EABA7" w14:textId="77777777" w:rsidR="00CF376D" w:rsidRPr="006E29CF" w:rsidRDefault="00CF376D" w:rsidP="00795D93">
            <w:r w:rsidRPr="006E29CF">
              <w:t>}</w:t>
            </w:r>
          </w:p>
        </w:tc>
      </w:tr>
    </w:tbl>
    <w:p w14:paraId="55273546" w14:textId="77777777" w:rsidR="00CF376D" w:rsidRDefault="00CF376D" w:rsidP="00CF376D">
      <w:pPr>
        <w:rPr>
          <w:lang w:val="en-US"/>
        </w:rPr>
      </w:pPr>
    </w:p>
    <w:p w14:paraId="5C33998B" w14:textId="77777777" w:rsidR="00CF376D" w:rsidRPr="00E9612D" w:rsidRDefault="00CF376D" w:rsidP="00CF376D"/>
    <w:p w14:paraId="42963E8A" w14:textId="77777777" w:rsidR="00CF376D" w:rsidRPr="006E29CF" w:rsidRDefault="00CF376D" w:rsidP="00CF376D">
      <w:pPr>
        <w:pStyle w:val="Titolo3"/>
        <w:rPr>
          <w:rStyle w:val="Enfasigrassetto"/>
          <w:b w:val="0"/>
        </w:rPr>
      </w:pPr>
      <w:bookmarkStart w:id="89" w:name="_Toc35537032"/>
      <w:bookmarkStart w:id="90" w:name="_Toc36042149"/>
      <w:r>
        <w:rPr>
          <w:rStyle w:val="Enfasigrassetto"/>
          <w:b w:val="0"/>
        </w:rPr>
        <w:t>Elenco Stati Accertamenti</w:t>
      </w:r>
      <w:bookmarkEnd w:id="89"/>
      <w:bookmarkEnd w:id="90"/>
    </w:p>
    <w:tbl>
      <w:tblPr>
        <w:tblStyle w:val="TableGrid0"/>
        <w:tblW w:w="0" w:type="auto"/>
        <w:tblLook w:val="04A0" w:firstRow="1" w:lastRow="0" w:firstColumn="1" w:lastColumn="0" w:noHBand="0" w:noVBand="1"/>
      </w:tblPr>
      <w:tblGrid>
        <w:gridCol w:w="1552"/>
        <w:gridCol w:w="7798"/>
      </w:tblGrid>
      <w:tr w:rsidR="00CF376D" w:rsidRPr="006E29CF" w14:paraId="3C85AF4E" w14:textId="77777777" w:rsidTr="00795D93">
        <w:tc>
          <w:tcPr>
            <w:tcW w:w="1552" w:type="dxa"/>
          </w:tcPr>
          <w:p w14:paraId="18EA1432" w14:textId="77777777" w:rsidR="00CF376D" w:rsidRPr="006E29CF" w:rsidRDefault="00CF376D" w:rsidP="00795D93">
            <w:r>
              <w:t xml:space="preserve">Decrizione </w:t>
            </w:r>
            <w:r w:rsidRPr="006E29CF">
              <w:t>Servizio</w:t>
            </w:r>
          </w:p>
        </w:tc>
        <w:tc>
          <w:tcPr>
            <w:tcW w:w="7798" w:type="dxa"/>
          </w:tcPr>
          <w:p w14:paraId="67157065" w14:textId="77777777" w:rsidR="00CF376D" w:rsidRPr="006E29CF" w:rsidRDefault="00CF376D" w:rsidP="00795D93">
            <w:r>
              <w:t>Elenco Stati degli Accertamenti.</w:t>
            </w:r>
          </w:p>
        </w:tc>
      </w:tr>
      <w:tr w:rsidR="00CF376D" w:rsidRPr="006E29CF" w14:paraId="01B371EA" w14:textId="77777777" w:rsidTr="00795D93">
        <w:tc>
          <w:tcPr>
            <w:tcW w:w="1552" w:type="dxa"/>
          </w:tcPr>
          <w:p w14:paraId="6FA30A4A" w14:textId="77777777" w:rsidR="00CF376D" w:rsidRPr="006E29CF" w:rsidRDefault="00CF376D" w:rsidP="00795D93">
            <w:r w:rsidRPr="006E29CF">
              <w:t>Servizio</w:t>
            </w:r>
          </w:p>
        </w:tc>
        <w:tc>
          <w:tcPr>
            <w:tcW w:w="7798" w:type="dxa"/>
          </w:tcPr>
          <w:p w14:paraId="5CCEB99C" w14:textId="77777777" w:rsidR="00CF376D" w:rsidRPr="006E29CF" w:rsidRDefault="00CF376D" w:rsidP="00795D93">
            <w:r w:rsidRPr="00550CC3">
              <w:t>getStatiAccertamento</w:t>
            </w:r>
          </w:p>
        </w:tc>
      </w:tr>
      <w:tr w:rsidR="00CF376D" w:rsidRPr="006E29CF" w14:paraId="044FDEA7" w14:textId="77777777" w:rsidTr="00795D93">
        <w:tc>
          <w:tcPr>
            <w:tcW w:w="1552" w:type="dxa"/>
          </w:tcPr>
          <w:p w14:paraId="5C25C21F" w14:textId="77777777" w:rsidR="00CF376D" w:rsidRPr="006E29CF" w:rsidRDefault="00CF376D" w:rsidP="00795D93">
            <w:r>
              <w:t>Tipo servizio</w:t>
            </w:r>
          </w:p>
        </w:tc>
        <w:tc>
          <w:tcPr>
            <w:tcW w:w="7798" w:type="dxa"/>
          </w:tcPr>
          <w:p w14:paraId="2F950E3C" w14:textId="77777777" w:rsidR="00CF376D" w:rsidRPr="00A24AB2" w:rsidRDefault="00CF376D" w:rsidP="00795D93">
            <w:r w:rsidRPr="00A24AB2">
              <w:t>REST</w:t>
            </w:r>
          </w:p>
        </w:tc>
      </w:tr>
      <w:tr w:rsidR="00CF376D" w:rsidRPr="006E29CF" w14:paraId="4B1E8F3B" w14:textId="77777777" w:rsidTr="00795D93">
        <w:tc>
          <w:tcPr>
            <w:tcW w:w="1552" w:type="dxa"/>
          </w:tcPr>
          <w:p w14:paraId="071D71C1" w14:textId="77777777" w:rsidR="00CF376D" w:rsidRPr="006E29CF" w:rsidRDefault="00CF376D" w:rsidP="00795D93">
            <w:r w:rsidRPr="006E29CF">
              <w:t>Endpoint</w:t>
            </w:r>
          </w:p>
        </w:tc>
        <w:tc>
          <w:tcPr>
            <w:tcW w:w="7798" w:type="dxa"/>
          </w:tcPr>
          <w:p w14:paraId="0FA1BEBA" w14:textId="77777777" w:rsidR="00CF376D" w:rsidRPr="006E29CF" w:rsidRDefault="00CF376D" w:rsidP="00795D93">
            <w:r>
              <w:rPr>
                <w:rStyle w:val="Collegamentoipertestuale"/>
                <w:lang w:val="it-IT"/>
              </w:rPr>
              <w:t>/api/utility/s</w:t>
            </w:r>
            <w:r>
              <w:rPr>
                <w:rStyle w:val="Collegamentoipertestuale"/>
              </w:rPr>
              <w:t>tatiAccertamento</w:t>
            </w:r>
          </w:p>
        </w:tc>
      </w:tr>
      <w:tr w:rsidR="00CF376D" w:rsidRPr="006E29CF" w14:paraId="3A2E8E6C" w14:textId="77777777" w:rsidTr="00795D93">
        <w:tc>
          <w:tcPr>
            <w:tcW w:w="1552" w:type="dxa"/>
          </w:tcPr>
          <w:p w14:paraId="6E69A3F8" w14:textId="77777777" w:rsidR="00CF376D" w:rsidRPr="006E29CF" w:rsidRDefault="00CF376D" w:rsidP="00795D93">
            <w:r w:rsidRPr="006E29CF">
              <w:t>Authentication</w:t>
            </w:r>
          </w:p>
        </w:tc>
        <w:tc>
          <w:tcPr>
            <w:tcW w:w="7798" w:type="dxa"/>
          </w:tcPr>
          <w:p w14:paraId="65C4639E" w14:textId="77777777" w:rsidR="00CF376D" w:rsidRPr="006E29CF" w:rsidRDefault="00CF376D" w:rsidP="00795D93">
            <w:r>
              <w:t>Not required</w:t>
            </w:r>
          </w:p>
        </w:tc>
      </w:tr>
      <w:tr w:rsidR="00CF376D" w:rsidRPr="006E29CF" w14:paraId="7C600696" w14:textId="77777777" w:rsidTr="00795D93">
        <w:tc>
          <w:tcPr>
            <w:tcW w:w="1552" w:type="dxa"/>
          </w:tcPr>
          <w:p w14:paraId="271A9FE6" w14:textId="77777777" w:rsidR="00CF376D" w:rsidRPr="006E29CF" w:rsidRDefault="00CF376D" w:rsidP="00795D93">
            <w:r w:rsidRPr="006E29CF">
              <w:t>Method</w:t>
            </w:r>
          </w:p>
        </w:tc>
        <w:tc>
          <w:tcPr>
            <w:tcW w:w="7798" w:type="dxa"/>
          </w:tcPr>
          <w:p w14:paraId="43750C27" w14:textId="77777777" w:rsidR="00CF376D" w:rsidRPr="006E29CF" w:rsidRDefault="00CF376D" w:rsidP="00795D93">
            <w:r>
              <w:t>GET</w:t>
            </w:r>
          </w:p>
        </w:tc>
      </w:tr>
      <w:tr w:rsidR="00CF376D" w:rsidRPr="006E29CF" w14:paraId="2C24ED70" w14:textId="77777777" w:rsidTr="00795D93">
        <w:tc>
          <w:tcPr>
            <w:tcW w:w="1552" w:type="dxa"/>
          </w:tcPr>
          <w:p w14:paraId="0AE9A135" w14:textId="77777777" w:rsidR="00CF376D" w:rsidRPr="006E29CF" w:rsidRDefault="00CF376D" w:rsidP="00795D93">
            <w:r w:rsidRPr="006E29CF">
              <w:t>Consumes</w:t>
            </w:r>
          </w:p>
        </w:tc>
        <w:tc>
          <w:tcPr>
            <w:tcW w:w="7798" w:type="dxa"/>
          </w:tcPr>
          <w:p w14:paraId="3FDA1358" w14:textId="77777777" w:rsidR="00CF376D" w:rsidRPr="006E29CF" w:rsidRDefault="00CF376D" w:rsidP="00795D93">
            <w:r>
              <w:t>Not required</w:t>
            </w:r>
          </w:p>
        </w:tc>
      </w:tr>
      <w:tr w:rsidR="00CF376D" w:rsidRPr="006E29CF" w14:paraId="293A8E85" w14:textId="77777777" w:rsidTr="00795D93">
        <w:tc>
          <w:tcPr>
            <w:tcW w:w="1552" w:type="dxa"/>
          </w:tcPr>
          <w:p w14:paraId="1FB5ACB1" w14:textId="77777777" w:rsidR="00CF376D" w:rsidRPr="006E29CF" w:rsidRDefault="00CF376D" w:rsidP="00795D93">
            <w:r w:rsidRPr="006E29CF">
              <w:t>Produces</w:t>
            </w:r>
          </w:p>
        </w:tc>
        <w:tc>
          <w:tcPr>
            <w:tcW w:w="7798" w:type="dxa"/>
          </w:tcPr>
          <w:p w14:paraId="17AED553" w14:textId="77777777" w:rsidR="00CF376D" w:rsidRPr="006E29CF" w:rsidRDefault="00CF376D" w:rsidP="00795D93">
            <w:r w:rsidRPr="006E29CF">
              <w:t>application/json</w:t>
            </w:r>
          </w:p>
        </w:tc>
      </w:tr>
      <w:tr w:rsidR="00CF376D" w:rsidRPr="006E29CF" w14:paraId="6BFBF582" w14:textId="77777777" w:rsidTr="00795D93">
        <w:tc>
          <w:tcPr>
            <w:tcW w:w="1552" w:type="dxa"/>
          </w:tcPr>
          <w:p w14:paraId="467A5517" w14:textId="77777777" w:rsidR="00CF376D" w:rsidRPr="006E29CF" w:rsidRDefault="00CF376D" w:rsidP="00795D93">
            <w:r w:rsidRPr="006E29CF">
              <w:lastRenderedPageBreak/>
              <w:t xml:space="preserve">Payload </w:t>
            </w:r>
          </w:p>
        </w:tc>
        <w:tc>
          <w:tcPr>
            <w:tcW w:w="7798" w:type="dxa"/>
          </w:tcPr>
          <w:p w14:paraId="5E1F25DA" w14:textId="77777777" w:rsidR="00CF376D" w:rsidRPr="006E29CF" w:rsidRDefault="00CF376D" w:rsidP="00795D93"/>
        </w:tc>
      </w:tr>
      <w:tr w:rsidR="00CF376D" w:rsidRPr="006E29CF" w14:paraId="5BD33648" w14:textId="77777777" w:rsidTr="00795D93">
        <w:tc>
          <w:tcPr>
            <w:tcW w:w="1552" w:type="dxa"/>
          </w:tcPr>
          <w:p w14:paraId="3C0669D9" w14:textId="77777777" w:rsidR="00CF376D" w:rsidRPr="006E29CF" w:rsidRDefault="00CF376D" w:rsidP="00795D93">
            <w:r w:rsidRPr="006E29CF">
              <w:t xml:space="preserve">Response </w:t>
            </w:r>
          </w:p>
        </w:tc>
        <w:tc>
          <w:tcPr>
            <w:tcW w:w="7798" w:type="dxa"/>
          </w:tcPr>
          <w:p w14:paraId="5D1779C7" w14:textId="77777777" w:rsidR="00CF376D" w:rsidRDefault="00CF376D" w:rsidP="00795D93">
            <w:r>
              <w:t>{</w:t>
            </w:r>
          </w:p>
          <w:p w14:paraId="68A7C03A" w14:textId="77777777" w:rsidR="00CF376D" w:rsidRDefault="00CF376D" w:rsidP="00795D93">
            <w:r>
              <w:t xml:space="preserve">  "list": [</w:t>
            </w:r>
          </w:p>
          <w:p w14:paraId="0686515B" w14:textId="77777777" w:rsidR="00CF376D" w:rsidRDefault="00CF376D" w:rsidP="00795D93">
            <w:r>
              <w:t xml:space="preserve">    {</w:t>
            </w:r>
          </w:p>
          <w:p w14:paraId="69EBD331" w14:textId="77777777" w:rsidR="00CF376D" w:rsidRDefault="00CF376D" w:rsidP="00795D93">
            <w:r>
              <w:t xml:space="preserve">      "descrizione": "string",</w:t>
            </w:r>
          </w:p>
          <w:p w14:paraId="1711F56A" w14:textId="77777777" w:rsidR="00CF376D" w:rsidRDefault="00CF376D" w:rsidP="00795D93">
            <w:r>
              <w:t xml:space="preserve">      "codice": "string"</w:t>
            </w:r>
          </w:p>
          <w:p w14:paraId="2700AB97" w14:textId="77777777" w:rsidR="00CF376D" w:rsidRDefault="00CF376D" w:rsidP="00795D93">
            <w:r>
              <w:t xml:space="preserve">    }</w:t>
            </w:r>
          </w:p>
          <w:p w14:paraId="5FC38FA7" w14:textId="77777777" w:rsidR="00CF376D" w:rsidRDefault="00CF376D" w:rsidP="00795D93">
            <w:r>
              <w:t xml:space="preserve">  ]</w:t>
            </w:r>
          </w:p>
          <w:p w14:paraId="6C6AE4AA" w14:textId="77777777" w:rsidR="00CF376D" w:rsidRPr="006E29CF" w:rsidRDefault="00CF376D" w:rsidP="00795D93">
            <w:r>
              <w:t>}</w:t>
            </w:r>
          </w:p>
        </w:tc>
      </w:tr>
      <w:tr w:rsidR="00CF376D" w:rsidRPr="006E29CF" w14:paraId="3664975E" w14:textId="77777777" w:rsidTr="00795D93">
        <w:tc>
          <w:tcPr>
            <w:tcW w:w="1552" w:type="dxa"/>
          </w:tcPr>
          <w:p w14:paraId="50D650FB" w14:textId="77777777" w:rsidR="00CF376D" w:rsidRPr="006E29CF" w:rsidRDefault="00CF376D" w:rsidP="00795D93">
            <w:r w:rsidRPr="006E29CF">
              <w:t xml:space="preserve">Fault Response </w:t>
            </w:r>
          </w:p>
        </w:tc>
        <w:tc>
          <w:tcPr>
            <w:tcW w:w="7798" w:type="dxa"/>
          </w:tcPr>
          <w:p w14:paraId="48ED8B71" w14:textId="77777777" w:rsidR="00CF376D" w:rsidRPr="006E29CF" w:rsidRDefault="00CF376D" w:rsidP="00795D93">
            <w:pPr>
              <w:rPr>
                <w:lang w:val="en-US"/>
              </w:rPr>
            </w:pPr>
            <w:r w:rsidRPr="006E29CF">
              <w:rPr>
                <w:lang w:val="en-US"/>
              </w:rPr>
              <w:t>{</w:t>
            </w:r>
          </w:p>
          <w:p w14:paraId="5C0B5B38"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3AB76622"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28D60AAF" w14:textId="77777777" w:rsidR="00CF376D" w:rsidRPr="006E29CF" w:rsidRDefault="00CF376D" w:rsidP="00795D93">
            <w:r w:rsidRPr="006E29CF">
              <w:t>}</w:t>
            </w:r>
          </w:p>
        </w:tc>
      </w:tr>
    </w:tbl>
    <w:p w14:paraId="4C0FC90A" w14:textId="77777777" w:rsidR="00CF376D" w:rsidRDefault="00CF376D" w:rsidP="00CF376D"/>
    <w:p w14:paraId="14A060F3" w14:textId="77777777" w:rsidR="00CF376D" w:rsidRDefault="00CF376D" w:rsidP="00CF376D">
      <w:pPr>
        <w:rPr>
          <w:lang w:val="en-US"/>
        </w:rPr>
      </w:pPr>
    </w:p>
    <w:p w14:paraId="67B3F55C" w14:textId="77777777" w:rsidR="00CF376D" w:rsidRDefault="00CF376D" w:rsidP="00CF376D">
      <w:pPr>
        <w:rPr>
          <w:lang w:val="en-US"/>
        </w:rPr>
      </w:pPr>
    </w:p>
    <w:p w14:paraId="7DD8B544" w14:textId="77777777" w:rsidR="00CF376D" w:rsidRPr="0073004D" w:rsidRDefault="00CF376D" w:rsidP="00CF376D">
      <w:pPr>
        <w:pStyle w:val="Titolo2"/>
        <w:rPr>
          <w:rStyle w:val="Enfasigrassetto"/>
        </w:rPr>
      </w:pPr>
      <w:bookmarkStart w:id="91" w:name="_Toc35537033"/>
      <w:bookmarkStart w:id="92" w:name="_Toc36042150"/>
      <w:r>
        <w:rPr>
          <w:rStyle w:val="Enfasigrassetto"/>
        </w:rPr>
        <w:t>Capitoli</w:t>
      </w:r>
      <w:bookmarkEnd w:id="91"/>
      <w:bookmarkEnd w:id="92"/>
    </w:p>
    <w:p w14:paraId="7DAEF2A7" w14:textId="77777777" w:rsidR="00CF376D" w:rsidRPr="006E29CF" w:rsidRDefault="00CF376D" w:rsidP="00CF376D"/>
    <w:p w14:paraId="3B9FE1BC" w14:textId="77777777" w:rsidR="00CF376D" w:rsidRPr="006E29CF" w:rsidRDefault="00CF376D" w:rsidP="00CF376D">
      <w:pPr>
        <w:pStyle w:val="Titolo3"/>
        <w:rPr>
          <w:rStyle w:val="Enfasigrassetto"/>
          <w:b w:val="0"/>
        </w:rPr>
      </w:pPr>
      <w:bookmarkStart w:id="93" w:name="_Toc35537034"/>
      <w:bookmarkStart w:id="94" w:name="_Toc36042151"/>
      <w:r>
        <w:rPr>
          <w:rStyle w:val="Enfasigrassetto"/>
          <w:b w:val="0"/>
        </w:rPr>
        <w:t>Ricerca Capitoli</w:t>
      </w:r>
      <w:bookmarkEnd w:id="93"/>
      <w:bookmarkEnd w:id="94"/>
    </w:p>
    <w:tbl>
      <w:tblPr>
        <w:tblStyle w:val="TableGrid0"/>
        <w:tblW w:w="0" w:type="auto"/>
        <w:tblLook w:val="04A0" w:firstRow="1" w:lastRow="0" w:firstColumn="1" w:lastColumn="0" w:noHBand="0" w:noVBand="1"/>
      </w:tblPr>
      <w:tblGrid>
        <w:gridCol w:w="1552"/>
        <w:gridCol w:w="7798"/>
      </w:tblGrid>
      <w:tr w:rsidR="00CF376D" w:rsidRPr="006E29CF" w14:paraId="445748E3" w14:textId="77777777" w:rsidTr="00795D93">
        <w:tc>
          <w:tcPr>
            <w:tcW w:w="1552" w:type="dxa"/>
          </w:tcPr>
          <w:p w14:paraId="7FA3C6E1" w14:textId="77777777" w:rsidR="00CF376D" w:rsidRPr="006E29CF" w:rsidRDefault="00CF376D" w:rsidP="00795D93">
            <w:r>
              <w:t xml:space="preserve">Decrizione </w:t>
            </w:r>
            <w:r w:rsidRPr="006E29CF">
              <w:t>Servizio</w:t>
            </w:r>
          </w:p>
        </w:tc>
        <w:tc>
          <w:tcPr>
            <w:tcW w:w="7798" w:type="dxa"/>
          </w:tcPr>
          <w:p w14:paraId="4911A0EC" w14:textId="77777777" w:rsidR="00CF376D" w:rsidRPr="006E29CF" w:rsidRDefault="00CF376D" w:rsidP="00795D93">
            <w:r>
              <w:t>Ricerca dei Capitoli.</w:t>
            </w:r>
          </w:p>
        </w:tc>
      </w:tr>
      <w:tr w:rsidR="00CF376D" w:rsidRPr="006E29CF" w14:paraId="740861BA" w14:textId="77777777" w:rsidTr="00795D93">
        <w:tc>
          <w:tcPr>
            <w:tcW w:w="1552" w:type="dxa"/>
          </w:tcPr>
          <w:p w14:paraId="63940D6C" w14:textId="77777777" w:rsidR="00CF376D" w:rsidRPr="006E29CF" w:rsidRDefault="00CF376D" w:rsidP="00795D93">
            <w:r w:rsidRPr="006E29CF">
              <w:t>Servizio</w:t>
            </w:r>
          </w:p>
        </w:tc>
        <w:tc>
          <w:tcPr>
            <w:tcW w:w="7798" w:type="dxa"/>
          </w:tcPr>
          <w:p w14:paraId="41D3C3B9" w14:textId="77777777" w:rsidR="00CF376D" w:rsidRPr="006E29CF" w:rsidRDefault="00CF376D" w:rsidP="00795D93">
            <w:r>
              <w:t>ricercaCapitoli</w:t>
            </w:r>
          </w:p>
        </w:tc>
      </w:tr>
      <w:tr w:rsidR="00CF376D" w:rsidRPr="006E29CF" w14:paraId="3700C733" w14:textId="77777777" w:rsidTr="00795D93">
        <w:tc>
          <w:tcPr>
            <w:tcW w:w="1552" w:type="dxa"/>
          </w:tcPr>
          <w:p w14:paraId="009A0E64" w14:textId="77777777" w:rsidR="00CF376D" w:rsidRPr="006E29CF" w:rsidRDefault="00CF376D" w:rsidP="00795D93">
            <w:r>
              <w:t>Tipo servizio</w:t>
            </w:r>
          </w:p>
        </w:tc>
        <w:tc>
          <w:tcPr>
            <w:tcW w:w="7798" w:type="dxa"/>
          </w:tcPr>
          <w:p w14:paraId="3126C282" w14:textId="77777777" w:rsidR="00CF376D" w:rsidRPr="00A24AB2" w:rsidRDefault="00CF376D" w:rsidP="00795D93">
            <w:r w:rsidRPr="00A24AB2">
              <w:t>REST</w:t>
            </w:r>
          </w:p>
        </w:tc>
      </w:tr>
      <w:tr w:rsidR="00CF376D" w:rsidRPr="006E29CF" w14:paraId="46E697CB" w14:textId="77777777" w:rsidTr="00795D93">
        <w:tc>
          <w:tcPr>
            <w:tcW w:w="1552" w:type="dxa"/>
          </w:tcPr>
          <w:p w14:paraId="33E6C9EE" w14:textId="77777777" w:rsidR="00CF376D" w:rsidRPr="006E29CF" w:rsidRDefault="00CF376D" w:rsidP="00795D93">
            <w:r w:rsidRPr="006E29CF">
              <w:t>Endpoint</w:t>
            </w:r>
          </w:p>
        </w:tc>
        <w:tc>
          <w:tcPr>
            <w:tcW w:w="7798" w:type="dxa"/>
          </w:tcPr>
          <w:p w14:paraId="37DD7BE3" w14:textId="77777777" w:rsidR="00CF376D" w:rsidRPr="006E29CF" w:rsidRDefault="00CF376D" w:rsidP="00795D93">
            <w:r>
              <w:rPr>
                <w:rStyle w:val="Collegamentoipertestuale"/>
                <w:lang w:val="it-IT"/>
              </w:rPr>
              <w:t>/api/</w:t>
            </w:r>
            <w:r w:rsidRPr="00D9799C">
              <w:rPr>
                <w:rStyle w:val="Collegamentoipertestuale"/>
              </w:rPr>
              <w:t>accertamentiAnagrafiche</w:t>
            </w:r>
            <w:r>
              <w:rPr>
                <w:rStyle w:val="Collegamentoipertestuale"/>
              </w:rPr>
              <w:t>/ricercaCapitoli</w:t>
            </w:r>
          </w:p>
        </w:tc>
      </w:tr>
      <w:tr w:rsidR="00CF376D" w:rsidRPr="006E29CF" w14:paraId="4418CA83" w14:textId="77777777" w:rsidTr="00795D93">
        <w:tc>
          <w:tcPr>
            <w:tcW w:w="1552" w:type="dxa"/>
          </w:tcPr>
          <w:p w14:paraId="175A28E8" w14:textId="77777777" w:rsidR="00CF376D" w:rsidRPr="006E29CF" w:rsidRDefault="00CF376D" w:rsidP="00795D93">
            <w:r w:rsidRPr="006E29CF">
              <w:t>Authentication</w:t>
            </w:r>
          </w:p>
        </w:tc>
        <w:tc>
          <w:tcPr>
            <w:tcW w:w="7798" w:type="dxa"/>
          </w:tcPr>
          <w:p w14:paraId="78DFFDCE" w14:textId="77777777" w:rsidR="00CF376D" w:rsidRPr="006E29CF" w:rsidRDefault="00CF376D" w:rsidP="00795D93">
            <w:r>
              <w:t>Not required</w:t>
            </w:r>
          </w:p>
        </w:tc>
      </w:tr>
      <w:tr w:rsidR="00CF376D" w:rsidRPr="006E29CF" w14:paraId="4C054A7D" w14:textId="77777777" w:rsidTr="00795D93">
        <w:tc>
          <w:tcPr>
            <w:tcW w:w="1552" w:type="dxa"/>
          </w:tcPr>
          <w:p w14:paraId="061DD50A" w14:textId="77777777" w:rsidR="00CF376D" w:rsidRPr="006E29CF" w:rsidRDefault="00CF376D" w:rsidP="00795D93">
            <w:r w:rsidRPr="006E29CF">
              <w:t>Method</w:t>
            </w:r>
          </w:p>
        </w:tc>
        <w:tc>
          <w:tcPr>
            <w:tcW w:w="7798" w:type="dxa"/>
          </w:tcPr>
          <w:p w14:paraId="4182A51E" w14:textId="77777777" w:rsidR="00CF376D" w:rsidRPr="006E29CF" w:rsidRDefault="00CF376D" w:rsidP="00795D93">
            <w:r>
              <w:t>GET</w:t>
            </w:r>
          </w:p>
        </w:tc>
      </w:tr>
      <w:tr w:rsidR="00CF376D" w:rsidRPr="006E29CF" w14:paraId="37A57653" w14:textId="77777777" w:rsidTr="00795D93">
        <w:tc>
          <w:tcPr>
            <w:tcW w:w="1552" w:type="dxa"/>
          </w:tcPr>
          <w:p w14:paraId="0207680B" w14:textId="77777777" w:rsidR="00CF376D" w:rsidRPr="006E29CF" w:rsidRDefault="00CF376D" w:rsidP="00795D93">
            <w:r w:rsidRPr="006E29CF">
              <w:t>Consumes</w:t>
            </w:r>
          </w:p>
        </w:tc>
        <w:tc>
          <w:tcPr>
            <w:tcW w:w="7798" w:type="dxa"/>
          </w:tcPr>
          <w:p w14:paraId="712F1E2C" w14:textId="77777777" w:rsidR="00CF376D" w:rsidRPr="006E29CF" w:rsidRDefault="00CF376D" w:rsidP="00795D93">
            <w:r>
              <w:t>Parameters</w:t>
            </w:r>
          </w:p>
        </w:tc>
      </w:tr>
      <w:tr w:rsidR="00CF376D" w:rsidRPr="006E29CF" w14:paraId="4AF8B392" w14:textId="77777777" w:rsidTr="00795D93">
        <w:tc>
          <w:tcPr>
            <w:tcW w:w="1552" w:type="dxa"/>
          </w:tcPr>
          <w:p w14:paraId="61B90DC4" w14:textId="77777777" w:rsidR="00CF376D" w:rsidRPr="006E29CF" w:rsidRDefault="00CF376D" w:rsidP="00795D93">
            <w:r w:rsidRPr="006E29CF">
              <w:t>Produces</w:t>
            </w:r>
          </w:p>
        </w:tc>
        <w:tc>
          <w:tcPr>
            <w:tcW w:w="7798" w:type="dxa"/>
          </w:tcPr>
          <w:p w14:paraId="1351FA36" w14:textId="77777777" w:rsidR="00CF376D" w:rsidRPr="006E29CF" w:rsidRDefault="00CF376D" w:rsidP="00795D93">
            <w:r w:rsidRPr="006E29CF">
              <w:t>application/json</w:t>
            </w:r>
          </w:p>
        </w:tc>
      </w:tr>
      <w:tr w:rsidR="00CF376D" w:rsidRPr="006E29CF" w14:paraId="63357ABE" w14:textId="77777777" w:rsidTr="00795D93">
        <w:tc>
          <w:tcPr>
            <w:tcW w:w="1552" w:type="dxa"/>
          </w:tcPr>
          <w:p w14:paraId="420DCC98" w14:textId="77777777" w:rsidR="00CF376D" w:rsidRPr="006E29CF" w:rsidRDefault="00CF376D" w:rsidP="00795D93">
            <w:r w:rsidRPr="006E29CF">
              <w:t xml:space="preserve">Payload </w:t>
            </w:r>
          </w:p>
        </w:tc>
        <w:tc>
          <w:tcPr>
            <w:tcW w:w="7798" w:type="dxa"/>
          </w:tcPr>
          <w:p w14:paraId="266EB3EB" w14:textId="77777777" w:rsidR="00CF376D" w:rsidRDefault="00CF376D" w:rsidP="00795D93">
            <w:r>
              <w:t>Pageable pageable,</w:t>
            </w:r>
          </w:p>
          <w:p w14:paraId="7FF909E5" w14:textId="77777777" w:rsidR="00CF376D" w:rsidRDefault="00CF376D" w:rsidP="00795D93">
            <w:r>
              <w:t>@RequestParam(required = true) String codIpa,</w:t>
            </w:r>
          </w:p>
          <w:p w14:paraId="0FFD99FE" w14:textId="77777777" w:rsidR="00CF376D" w:rsidRDefault="00CF376D" w:rsidP="00795D93">
            <w:r>
              <w:t xml:space="preserve">@RequestParam(required = false) String codTipoDovuto, </w:t>
            </w:r>
          </w:p>
          <w:p w14:paraId="0F096C3C" w14:textId="77777777" w:rsidR="00CF376D" w:rsidRDefault="00CF376D" w:rsidP="00795D93">
            <w:r>
              <w:t xml:space="preserve">@RequestParam(required = false) String codiceUfficio, </w:t>
            </w:r>
          </w:p>
          <w:p w14:paraId="7789EDCB" w14:textId="77777777" w:rsidR="00CF376D" w:rsidRDefault="00CF376D" w:rsidP="00795D93">
            <w:r>
              <w:t xml:space="preserve">@RequestParam(required = false) String denominazioneUfficio, </w:t>
            </w:r>
          </w:p>
          <w:p w14:paraId="01748733" w14:textId="77777777" w:rsidR="00CF376D" w:rsidRDefault="00CF376D" w:rsidP="00795D93">
            <w:r>
              <w:t xml:space="preserve">@RequestParam(required = false) String codiceCapitolo, </w:t>
            </w:r>
          </w:p>
          <w:p w14:paraId="6E736C24" w14:textId="77777777" w:rsidR="00CF376D" w:rsidRDefault="00CF376D" w:rsidP="00795D93">
            <w:r>
              <w:t xml:space="preserve">@RequestParam(required = false) String denominazioneCapitolo, </w:t>
            </w:r>
          </w:p>
          <w:p w14:paraId="5D089F42" w14:textId="77777777" w:rsidR="00CF376D" w:rsidRDefault="00CF376D" w:rsidP="00795D93">
            <w:r>
              <w:t>@RequestParam(required = false) String annoEsercizio,</w:t>
            </w:r>
          </w:p>
          <w:p w14:paraId="2ED287DC" w14:textId="77777777" w:rsidR="00CF376D" w:rsidRDefault="00CF376D" w:rsidP="00795D93">
            <w:r>
              <w:t>@RequestParam(required = false) Boolean flgAttivo,</w:t>
            </w:r>
          </w:p>
          <w:p w14:paraId="5DB2D771" w14:textId="77777777" w:rsidR="00CF376D" w:rsidRDefault="00CF376D" w:rsidP="00795D93">
            <w:r>
              <w:t xml:space="preserve">@RequestParam(required = false) String codiceAccertamento, </w:t>
            </w:r>
          </w:p>
          <w:p w14:paraId="30FFDFB2" w14:textId="77777777" w:rsidR="00CF376D" w:rsidRPr="006E29CF" w:rsidRDefault="00CF376D" w:rsidP="00795D93">
            <w:r>
              <w:t>@RequestParam(required = false) String denominazioneAccertamento</w:t>
            </w:r>
          </w:p>
        </w:tc>
      </w:tr>
      <w:tr w:rsidR="00CF376D" w:rsidRPr="006E29CF" w14:paraId="0FC62AA0" w14:textId="77777777" w:rsidTr="00795D93">
        <w:tc>
          <w:tcPr>
            <w:tcW w:w="1552" w:type="dxa"/>
          </w:tcPr>
          <w:p w14:paraId="15B2A504" w14:textId="77777777" w:rsidR="00CF376D" w:rsidRPr="006E29CF" w:rsidRDefault="00CF376D" w:rsidP="00795D93">
            <w:r w:rsidRPr="006E29CF">
              <w:t xml:space="preserve">Response </w:t>
            </w:r>
          </w:p>
        </w:tc>
        <w:tc>
          <w:tcPr>
            <w:tcW w:w="7798" w:type="dxa"/>
          </w:tcPr>
          <w:p w14:paraId="017143B4" w14:textId="77777777" w:rsidR="00CF376D" w:rsidRDefault="00CF376D" w:rsidP="00795D93">
            <w:r>
              <w:t>{</w:t>
            </w:r>
          </w:p>
          <w:p w14:paraId="713EFB2C" w14:textId="77777777" w:rsidR="00CF376D" w:rsidRDefault="00CF376D" w:rsidP="00795D93">
            <w:r>
              <w:lastRenderedPageBreak/>
              <w:t xml:space="preserve">  "responseDtoPage": {</w:t>
            </w:r>
          </w:p>
          <w:p w14:paraId="1836BC53" w14:textId="77777777" w:rsidR="00CF376D" w:rsidRDefault="00CF376D" w:rsidP="00795D93">
            <w:r>
              <w:t xml:space="preserve">    "page": "int",</w:t>
            </w:r>
          </w:p>
          <w:p w14:paraId="06E38C68" w14:textId="77777777" w:rsidR="00CF376D" w:rsidRDefault="00CF376D" w:rsidP="00795D93">
            <w:r>
              <w:t xml:space="preserve">    "pageSize": "int",</w:t>
            </w:r>
          </w:p>
          <w:p w14:paraId="628E137F" w14:textId="77777777" w:rsidR="00CF376D" w:rsidRDefault="00CF376D" w:rsidP="00795D93">
            <w:r>
              <w:t xml:space="preserve">    "previousPage": "boolean",</w:t>
            </w:r>
          </w:p>
          <w:p w14:paraId="7F8EE54C" w14:textId="77777777" w:rsidR="00CF376D" w:rsidRDefault="00CF376D" w:rsidP="00795D93">
            <w:r>
              <w:t xml:space="preserve">    "nextPage": "boolean",</w:t>
            </w:r>
          </w:p>
          <w:p w14:paraId="27FF7F9C" w14:textId="77777777" w:rsidR="00CF376D" w:rsidRDefault="00CF376D" w:rsidP="00795D93">
            <w:r>
              <w:t xml:space="preserve">    "totalPages": "int",</w:t>
            </w:r>
          </w:p>
          <w:p w14:paraId="0FCF45D6" w14:textId="77777777" w:rsidR="00CF376D" w:rsidRDefault="00CF376D" w:rsidP="00795D93">
            <w:r>
              <w:t xml:space="preserve">    "totalRecords": "long",</w:t>
            </w:r>
          </w:p>
          <w:p w14:paraId="1DB6E522" w14:textId="77777777" w:rsidR="00CF376D" w:rsidRDefault="00CF376D" w:rsidP="00795D93">
            <w:r>
              <w:t xml:space="preserve">    "list": [</w:t>
            </w:r>
          </w:p>
          <w:p w14:paraId="0C80FA49" w14:textId="77777777" w:rsidR="00CF376D" w:rsidRDefault="00CF376D" w:rsidP="00795D93">
            <w:r>
              <w:t xml:space="preserve">      {</w:t>
            </w:r>
          </w:p>
          <w:p w14:paraId="4B0E6716" w14:textId="77777777" w:rsidR="00CF376D" w:rsidRDefault="00CF376D" w:rsidP="00795D93">
            <w:r>
              <w:t xml:space="preserve">        "AnagraficaUfficioCapitoloAccertamentoDto": {</w:t>
            </w:r>
          </w:p>
          <w:p w14:paraId="0295830C" w14:textId="77777777" w:rsidR="00CF376D" w:rsidRDefault="00CF376D" w:rsidP="00795D93">
            <w:r>
              <w:t xml:space="preserve">          "EnteTo": {</w:t>
            </w:r>
          </w:p>
          <w:p w14:paraId="3CD124D9" w14:textId="77777777" w:rsidR="00CF376D" w:rsidRDefault="00CF376D" w:rsidP="00795D93">
            <w:r>
              <w:t xml:space="preserve">            "id": "long",</w:t>
            </w:r>
          </w:p>
          <w:p w14:paraId="3E7F693C" w14:textId="77777777" w:rsidR="00CF376D" w:rsidRDefault="00CF376D" w:rsidP="00795D93">
            <w:r>
              <w:t xml:space="preserve">            "codIpaEnte": "string",</w:t>
            </w:r>
          </w:p>
          <w:p w14:paraId="38F4E974" w14:textId="77777777" w:rsidR="00CF376D" w:rsidRDefault="00CF376D" w:rsidP="00795D93">
            <w:r>
              <w:t xml:space="preserve">            "codiceFiscaleEnte": "string",</w:t>
            </w:r>
          </w:p>
          <w:p w14:paraId="26ACEBFF" w14:textId="77777777" w:rsidR="00CF376D" w:rsidRDefault="00CF376D" w:rsidP="00795D93">
            <w:r>
              <w:t xml:space="preserve">            "deNomeEnte": "string",</w:t>
            </w:r>
          </w:p>
          <w:p w14:paraId="52E65BD8" w14:textId="77777777" w:rsidR="00CF376D" w:rsidRDefault="00CF376D" w:rsidP="00795D93">
            <w:r>
              <w:t xml:space="preserve">            "dtCreazione": "date",</w:t>
            </w:r>
          </w:p>
          <w:p w14:paraId="6A5E4EE0" w14:textId="77777777" w:rsidR="00CF376D" w:rsidRDefault="00CF376D" w:rsidP="00795D93">
            <w:r>
              <w:t xml:space="preserve">            "dtUltimaModifica": "date",</w:t>
            </w:r>
          </w:p>
          <w:p w14:paraId="3F04C64F" w14:textId="77777777" w:rsidR="00CF376D" w:rsidRDefault="00CF376D" w:rsidP="00795D93">
            <w:r>
              <w:t xml:space="preserve">            "emailAmministratore": "string",</w:t>
            </w:r>
          </w:p>
          <w:p w14:paraId="3538A3DC" w14:textId="77777777" w:rsidR="00CF376D" w:rsidRDefault="00CF376D" w:rsidP="00795D93">
            <w:r>
              <w:t xml:space="preserve">            "flgPagati": "boolean",</w:t>
            </w:r>
          </w:p>
          <w:p w14:paraId="58F2FC9F" w14:textId="77777777" w:rsidR="00CF376D" w:rsidRDefault="00CF376D" w:rsidP="00795D93">
            <w:r>
              <w:t xml:space="preserve">            "flgTesoreria": "boolean",</w:t>
            </w:r>
          </w:p>
          <w:p w14:paraId="7CD24776" w14:textId="77777777" w:rsidR="00CF376D" w:rsidRDefault="00CF376D" w:rsidP="00795D93">
            <w:r>
              <w:t xml:space="preserve">            "myboxClientKey": "string",</w:t>
            </w:r>
          </w:p>
          <w:p w14:paraId="2A0C62B2" w14:textId="77777777" w:rsidR="00CF376D" w:rsidRDefault="00CF376D" w:rsidP="00795D93">
            <w:r>
              <w:t xml:space="preserve">            "myboxClientSecret": "string",</w:t>
            </w:r>
          </w:p>
          <w:p w14:paraId="3832FEA3" w14:textId="77777777" w:rsidR="00CF376D" w:rsidRDefault="00CF376D" w:rsidP="00795D93">
            <w:r>
              <w:t xml:space="preserve">            "numGiorniPagamentoPresunti": "int"</w:t>
            </w:r>
          </w:p>
          <w:p w14:paraId="175F80FE" w14:textId="77777777" w:rsidR="00CF376D" w:rsidRDefault="00CF376D" w:rsidP="00795D93">
            <w:r>
              <w:t xml:space="preserve">          },</w:t>
            </w:r>
          </w:p>
          <w:p w14:paraId="45E45894" w14:textId="77777777" w:rsidR="00CF376D" w:rsidRDefault="00CF376D" w:rsidP="00795D93">
            <w:r>
              <w:t xml:space="preserve">          "id": "long",</w:t>
            </w:r>
          </w:p>
          <w:p w14:paraId="64270A78" w14:textId="77777777" w:rsidR="00CF376D" w:rsidRDefault="00CF376D" w:rsidP="00795D93">
            <w:r>
              <w:t xml:space="preserve">          "codAccertamento": "string",</w:t>
            </w:r>
          </w:p>
          <w:p w14:paraId="48C97C3A" w14:textId="77777777" w:rsidR="00CF376D" w:rsidRDefault="00CF376D" w:rsidP="00795D93">
            <w:r>
              <w:t xml:space="preserve">          "codCapitolo": "string",</w:t>
            </w:r>
          </w:p>
          <w:p w14:paraId="74AFA6B7" w14:textId="77777777" w:rsidR="00CF376D" w:rsidRDefault="00CF376D" w:rsidP="00795D93">
            <w:r>
              <w:t xml:space="preserve">          "codTipoDovuto": "string",</w:t>
            </w:r>
          </w:p>
          <w:p w14:paraId="119BBF08" w14:textId="77777777" w:rsidR="00CF376D" w:rsidRDefault="00CF376D" w:rsidP="00795D93">
            <w:r>
              <w:t xml:space="preserve">          "deTipoDovuto": "string",</w:t>
            </w:r>
          </w:p>
          <w:p w14:paraId="1EFC55D3" w14:textId="77777777" w:rsidR="00CF376D" w:rsidRDefault="00CF376D" w:rsidP="00795D93">
            <w:r>
              <w:t xml:space="preserve">          "codUfficio": "string",</w:t>
            </w:r>
          </w:p>
          <w:p w14:paraId="517530CE" w14:textId="77777777" w:rsidR="00CF376D" w:rsidRDefault="00CF376D" w:rsidP="00795D93">
            <w:r>
              <w:t xml:space="preserve">          "deAccertamento": "string",</w:t>
            </w:r>
          </w:p>
          <w:p w14:paraId="17DE2EAC" w14:textId="77777777" w:rsidR="00CF376D" w:rsidRDefault="00CF376D" w:rsidP="00795D93">
            <w:r>
              <w:t xml:space="preserve">          "deAnnoEsercizio": "string",</w:t>
            </w:r>
          </w:p>
          <w:p w14:paraId="41B13C2C" w14:textId="77777777" w:rsidR="00CF376D" w:rsidRDefault="00CF376D" w:rsidP="00795D93">
            <w:r>
              <w:t xml:space="preserve">          "deCapitolo": "string",</w:t>
            </w:r>
          </w:p>
          <w:p w14:paraId="475E4CF5" w14:textId="77777777" w:rsidR="00CF376D" w:rsidRDefault="00CF376D" w:rsidP="00795D93">
            <w:r>
              <w:t xml:space="preserve">          "deUfficio": "string",</w:t>
            </w:r>
          </w:p>
          <w:p w14:paraId="07BB3F34" w14:textId="77777777" w:rsidR="00CF376D" w:rsidRDefault="00CF376D" w:rsidP="00795D93">
            <w:r>
              <w:t xml:space="preserve">          "dtCreazione": "date",</w:t>
            </w:r>
          </w:p>
          <w:p w14:paraId="35746C75" w14:textId="77777777" w:rsidR="00CF376D" w:rsidRDefault="00CF376D" w:rsidP="00795D93">
            <w:r>
              <w:t xml:space="preserve">          "dtUltimaModifica": "date",</w:t>
            </w:r>
          </w:p>
          <w:p w14:paraId="4E7191AE" w14:textId="77777777" w:rsidR="00CF376D" w:rsidRDefault="00CF376D" w:rsidP="00795D93">
            <w:r>
              <w:t xml:space="preserve">          "flgAttivo": "boolean",</w:t>
            </w:r>
          </w:p>
          <w:p w14:paraId="75EE9D7E" w14:textId="77777777" w:rsidR="00CF376D" w:rsidRDefault="00CF376D" w:rsidP="00795D93">
            <w:r>
              <w:t xml:space="preserve">          "flgAttivoCambiato": "boolean"</w:t>
            </w:r>
          </w:p>
          <w:p w14:paraId="5E1CF072" w14:textId="77777777" w:rsidR="00CF376D" w:rsidRDefault="00CF376D" w:rsidP="00795D93">
            <w:r>
              <w:t xml:space="preserve">        }</w:t>
            </w:r>
          </w:p>
          <w:p w14:paraId="1741210E" w14:textId="77777777" w:rsidR="00CF376D" w:rsidRDefault="00CF376D" w:rsidP="00795D93">
            <w:r>
              <w:t xml:space="preserve">      }</w:t>
            </w:r>
          </w:p>
          <w:p w14:paraId="389DCF2F" w14:textId="77777777" w:rsidR="00CF376D" w:rsidRDefault="00CF376D" w:rsidP="00795D93">
            <w:r>
              <w:t xml:space="preserve">    ]</w:t>
            </w:r>
          </w:p>
          <w:p w14:paraId="1922014A" w14:textId="77777777" w:rsidR="00CF376D" w:rsidRDefault="00CF376D" w:rsidP="00795D93">
            <w:r>
              <w:t xml:space="preserve">  }</w:t>
            </w:r>
          </w:p>
          <w:p w14:paraId="489824BC" w14:textId="77777777" w:rsidR="00CF376D" w:rsidRPr="006E29CF" w:rsidRDefault="00CF376D" w:rsidP="00795D93">
            <w:r>
              <w:t>}</w:t>
            </w:r>
          </w:p>
        </w:tc>
      </w:tr>
      <w:tr w:rsidR="00CF376D" w:rsidRPr="006E29CF" w14:paraId="696F0783" w14:textId="77777777" w:rsidTr="00795D93">
        <w:tc>
          <w:tcPr>
            <w:tcW w:w="1552" w:type="dxa"/>
          </w:tcPr>
          <w:p w14:paraId="405DE5EF" w14:textId="77777777" w:rsidR="00CF376D" w:rsidRPr="006E29CF" w:rsidRDefault="00CF376D" w:rsidP="00795D93">
            <w:r w:rsidRPr="006E29CF">
              <w:lastRenderedPageBreak/>
              <w:t xml:space="preserve">Fault Response </w:t>
            </w:r>
          </w:p>
        </w:tc>
        <w:tc>
          <w:tcPr>
            <w:tcW w:w="7798" w:type="dxa"/>
          </w:tcPr>
          <w:p w14:paraId="6D4AE94C" w14:textId="77777777" w:rsidR="00CF376D" w:rsidRPr="006E29CF" w:rsidRDefault="00CF376D" w:rsidP="00795D93">
            <w:pPr>
              <w:rPr>
                <w:lang w:val="en-US"/>
              </w:rPr>
            </w:pPr>
            <w:r w:rsidRPr="006E29CF">
              <w:rPr>
                <w:lang w:val="en-US"/>
              </w:rPr>
              <w:t>{</w:t>
            </w:r>
          </w:p>
          <w:p w14:paraId="6DE502E4"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05ACCF74" w14:textId="77777777" w:rsidR="00CF376D" w:rsidRPr="006E29CF" w:rsidRDefault="00CF376D" w:rsidP="00795D93">
            <w:pPr>
              <w:rPr>
                <w:lang w:val="en-US"/>
              </w:rPr>
            </w:pPr>
            <w:r w:rsidRPr="006E29CF">
              <w:rPr>
                <w:lang w:val="en-US"/>
              </w:rPr>
              <w:lastRenderedPageBreak/>
              <w:t xml:space="preserve">  "error_desc"</w:t>
            </w:r>
            <w:r>
              <w:rPr>
                <w:lang w:val="en-US"/>
              </w:rPr>
              <w:t xml:space="preserve">: </w:t>
            </w:r>
            <w:r w:rsidRPr="006E29CF">
              <w:rPr>
                <w:lang w:val="en-US"/>
              </w:rPr>
              <w:t>"Error message if any"</w:t>
            </w:r>
          </w:p>
          <w:p w14:paraId="519F5AE6" w14:textId="77777777" w:rsidR="00CF376D" w:rsidRPr="006E29CF" w:rsidRDefault="00CF376D" w:rsidP="00795D93">
            <w:r w:rsidRPr="006E29CF">
              <w:t>}</w:t>
            </w:r>
          </w:p>
        </w:tc>
      </w:tr>
    </w:tbl>
    <w:p w14:paraId="63802440" w14:textId="77777777" w:rsidR="00CF376D" w:rsidRDefault="00CF376D" w:rsidP="00CF376D">
      <w:pPr>
        <w:rPr>
          <w:lang w:val="en-US"/>
        </w:rPr>
      </w:pPr>
    </w:p>
    <w:p w14:paraId="45FB8829" w14:textId="77777777" w:rsidR="00CF376D" w:rsidRPr="006E29CF" w:rsidRDefault="00CF376D" w:rsidP="00CF376D"/>
    <w:p w14:paraId="5DA36FB9" w14:textId="77777777" w:rsidR="00CF376D" w:rsidRPr="006E29CF" w:rsidRDefault="00CF376D" w:rsidP="00CF376D">
      <w:pPr>
        <w:pStyle w:val="Titolo3"/>
        <w:rPr>
          <w:rStyle w:val="Enfasigrassetto"/>
          <w:b w:val="0"/>
        </w:rPr>
      </w:pPr>
      <w:bookmarkStart w:id="95" w:name="_Toc35537035"/>
      <w:bookmarkStart w:id="96" w:name="_Toc36042152"/>
      <w:r>
        <w:rPr>
          <w:rStyle w:val="Enfasigrassetto"/>
          <w:b w:val="0"/>
        </w:rPr>
        <w:t>Nuovo Capitolo</w:t>
      </w:r>
      <w:bookmarkEnd w:id="95"/>
      <w:bookmarkEnd w:id="96"/>
    </w:p>
    <w:tbl>
      <w:tblPr>
        <w:tblStyle w:val="TableGrid0"/>
        <w:tblW w:w="0" w:type="auto"/>
        <w:tblLook w:val="04A0" w:firstRow="1" w:lastRow="0" w:firstColumn="1" w:lastColumn="0" w:noHBand="0" w:noVBand="1"/>
      </w:tblPr>
      <w:tblGrid>
        <w:gridCol w:w="1552"/>
        <w:gridCol w:w="7798"/>
      </w:tblGrid>
      <w:tr w:rsidR="00CF376D" w:rsidRPr="006E29CF" w14:paraId="5B5AB59A" w14:textId="77777777" w:rsidTr="00795D93">
        <w:tc>
          <w:tcPr>
            <w:tcW w:w="1552" w:type="dxa"/>
          </w:tcPr>
          <w:p w14:paraId="6201FC73" w14:textId="77777777" w:rsidR="00CF376D" w:rsidRPr="006E29CF" w:rsidRDefault="00CF376D" w:rsidP="00795D93">
            <w:r>
              <w:t xml:space="preserve">Decrizione </w:t>
            </w:r>
            <w:r w:rsidRPr="006E29CF">
              <w:t>Servizio</w:t>
            </w:r>
          </w:p>
        </w:tc>
        <w:tc>
          <w:tcPr>
            <w:tcW w:w="7798" w:type="dxa"/>
          </w:tcPr>
          <w:p w14:paraId="013EA55E" w14:textId="77777777" w:rsidR="00CF376D" w:rsidRPr="006E29CF" w:rsidRDefault="00CF376D" w:rsidP="00795D93">
            <w:r>
              <w:t>Inserisce un nuovo Capitolo.</w:t>
            </w:r>
          </w:p>
        </w:tc>
      </w:tr>
      <w:tr w:rsidR="00CF376D" w:rsidRPr="006E29CF" w14:paraId="775EAF5A" w14:textId="77777777" w:rsidTr="00795D93">
        <w:tc>
          <w:tcPr>
            <w:tcW w:w="1552" w:type="dxa"/>
          </w:tcPr>
          <w:p w14:paraId="41F5C677" w14:textId="77777777" w:rsidR="00CF376D" w:rsidRPr="006E29CF" w:rsidRDefault="00CF376D" w:rsidP="00795D93">
            <w:r w:rsidRPr="006E29CF">
              <w:t>Servizio</w:t>
            </w:r>
          </w:p>
        </w:tc>
        <w:tc>
          <w:tcPr>
            <w:tcW w:w="7798" w:type="dxa"/>
          </w:tcPr>
          <w:p w14:paraId="0CCB894B" w14:textId="77777777" w:rsidR="00CF376D" w:rsidRPr="006E29CF" w:rsidRDefault="00CF376D" w:rsidP="00795D93">
            <w:r>
              <w:t>nuovaAnagraficaCapitolo</w:t>
            </w:r>
          </w:p>
        </w:tc>
      </w:tr>
      <w:tr w:rsidR="00CF376D" w:rsidRPr="006E29CF" w14:paraId="04268EDA" w14:textId="77777777" w:rsidTr="00795D93">
        <w:tc>
          <w:tcPr>
            <w:tcW w:w="1552" w:type="dxa"/>
          </w:tcPr>
          <w:p w14:paraId="0679F6E0" w14:textId="77777777" w:rsidR="00CF376D" w:rsidRPr="006E29CF" w:rsidRDefault="00CF376D" w:rsidP="00795D93">
            <w:r>
              <w:t>Tipo servizio</w:t>
            </w:r>
          </w:p>
        </w:tc>
        <w:tc>
          <w:tcPr>
            <w:tcW w:w="7798" w:type="dxa"/>
          </w:tcPr>
          <w:p w14:paraId="1000A780" w14:textId="77777777" w:rsidR="00CF376D" w:rsidRPr="00A24AB2" w:rsidRDefault="00CF376D" w:rsidP="00795D93">
            <w:r w:rsidRPr="00A24AB2">
              <w:t>REST</w:t>
            </w:r>
          </w:p>
        </w:tc>
      </w:tr>
      <w:tr w:rsidR="00CF376D" w:rsidRPr="006E29CF" w14:paraId="4593218D" w14:textId="77777777" w:rsidTr="00795D93">
        <w:tc>
          <w:tcPr>
            <w:tcW w:w="1552" w:type="dxa"/>
          </w:tcPr>
          <w:p w14:paraId="56430142" w14:textId="77777777" w:rsidR="00CF376D" w:rsidRPr="006E29CF" w:rsidRDefault="00CF376D" w:rsidP="00795D93">
            <w:r w:rsidRPr="006E29CF">
              <w:t>Endpoint</w:t>
            </w:r>
          </w:p>
        </w:tc>
        <w:tc>
          <w:tcPr>
            <w:tcW w:w="7798" w:type="dxa"/>
          </w:tcPr>
          <w:p w14:paraId="6394266D" w14:textId="77777777" w:rsidR="00CF376D" w:rsidRPr="006E29CF" w:rsidRDefault="00CF376D" w:rsidP="00795D93">
            <w:r>
              <w:rPr>
                <w:rStyle w:val="Collegamentoipertestuale"/>
                <w:lang w:val="it-IT"/>
              </w:rPr>
              <w:t>/api/</w:t>
            </w:r>
            <w:r w:rsidRPr="00D9799C">
              <w:rPr>
                <w:rStyle w:val="Collegamentoipertestuale"/>
              </w:rPr>
              <w:t>accertamentiAnagrafiche</w:t>
            </w:r>
            <w:r>
              <w:rPr>
                <w:rStyle w:val="Collegamentoipertestuale"/>
              </w:rPr>
              <w:t>/nuovaAnagraficaCapitolo</w:t>
            </w:r>
          </w:p>
        </w:tc>
      </w:tr>
      <w:tr w:rsidR="00CF376D" w:rsidRPr="006E29CF" w14:paraId="610AB085" w14:textId="77777777" w:rsidTr="00795D93">
        <w:tc>
          <w:tcPr>
            <w:tcW w:w="1552" w:type="dxa"/>
          </w:tcPr>
          <w:p w14:paraId="387B0506" w14:textId="77777777" w:rsidR="00CF376D" w:rsidRPr="006E29CF" w:rsidRDefault="00CF376D" w:rsidP="00795D93">
            <w:r w:rsidRPr="006E29CF">
              <w:t>Authentication</w:t>
            </w:r>
          </w:p>
        </w:tc>
        <w:tc>
          <w:tcPr>
            <w:tcW w:w="7798" w:type="dxa"/>
          </w:tcPr>
          <w:p w14:paraId="627C991C" w14:textId="77777777" w:rsidR="00CF376D" w:rsidRPr="006E29CF" w:rsidRDefault="00CF376D" w:rsidP="00795D93">
            <w:r>
              <w:t>Not required</w:t>
            </w:r>
          </w:p>
        </w:tc>
      </w:tr>
      <w:tr w:rsidR="00CF376D" w:rsidRPr="006E29CF" w14:paraId="0D5A92A3" w14:textId="77777777" w:rsidTr="00795D93">
        <w:tc>
          <w:tcPr>
            <w:tcW w:w="1552" w:type="dxa"/>
          </w:tcPr>
          <w:p w14:paraId="7222C6FD" w14:textId="77777777" w:rsidR="00CF376D" w:rsidRPr="006E29CF" w:rsidRDefault="00CF376D" w:rsidP="00795D93">
            <w:r w:rsidRPr="006E29CF">
              <w:t>Method</w:t>
            </w:r>
          </w:p>
        </w:tc>
        <w:tc>
          <w:tcPr>
            <w:tcW w:w="7798" w:type="dxa"/>
          </w:tcPr>
          <w:p w14:paraId="3B38CE99" w14:textId="77777777" w:rsidR="00CF376D" w:rsidRPr="006E29CF" w:rsidRDefault="00CF376D" w:rsidP="00795D93">
            <w:r>
              <w:t>POST</w:t>
            </w:r>
          </w:p>
        </w:tc>
      </w:tr>
      <w:tr w:rsidR="00CF376D" w:rsidRPr="006E29CF" w14:paraId="59059183" w14:textId="77777777" w:rsidTr="00795D93">
        <w:tc>
          <w:tcPr>
            <w:tcW w:w="1552" w:type="dxa"/>
          </w:tcPr>
          <w:p w14:paraId="66B81C87" w14:textId="77777777" w:rsidR="00CF376D" w:rsidRPr="006E29CF" w:rsidRDefault="00CF376D" w:rsidP="00795D93">
            <w:r w:rsidRPr="006E29CF">
              <w:t>Consumes</w:t>
            </w:r>
          </w:p>
        </w:tc>
        <w:tc>
          <w:tcPr>
            <w:tcW w:w="7798" w:type="dxa"/>
          </w:tcPr>
          <w:p w14:paraId="402B526A" w14:textId="77777777" w:rsidR="00CF376D" w:rsidRPr="006E29CF" w:rsidRDefault="00CF376D" w:rsidP="00795D93">
            <w:r w:rsidRPr="006E29CF">
              <w:t>application/json</w:t>
            </w:r>
          </w:p>
        </w:tc>
      </w:tr>
      <w:tr w:rsidR="00CF376D" w:rsidRPr="006E29CF" w14:paraId="3704118D" w14:textId="77777777" w:rsidTr="00795D93">
        <w:tc>
          <w:tcPr>
            <w:tcW w:w="1552" w:type="dxa"/>
          </w:tcPr>
          <w:p w14:paraId="45AC22BC" w14:textId="77777777" w:rsidR="00CF376D" w:rsidRPr="006E29CF" w:rsidRDefault="00CF376D" w:rsidP="00795D93">
            <w:r w:rsidRPr="006E29CF">
              <w:t>Produces</w:t>
            </w:r>
          </w:p>
        </w:tc>
        <w:tc>
          <w:tcPr>
            <w:tcW w:w="7798" w:type="dxa"/>
          </w:tcPr>
          <w:p w14:paraId="77BD5F75" w14:textId="77777777" w:rsidR="00CF376D" w:rsidRPr="006E29CF" w:rsidRDefault="00CF376D" w:rsidP="00795D93">
            <w:r w:rsidRPr="006E29CF">
              <w:t>application/json</w:t>
            </w:r>
          </w:p>
        </w:tc>
      </w:tr>
      <w:tr w:rsidR="00CF376D" w:rsidRPr="006E29CF" w14:paraId="14F3B08D" w14:textId="77777777" w:rsidTr="00795D93">
        <w:tc>
          <w:tcPr>
            <w:tcW w:w="1552" w:type="dxa"/>
          </w:tcPr>
          <w:p w14:paraId="3222266A" w14:textId="77777777" w:rsidR="00CF376D" w:rsidRPr="006E29CF" w:rsidRDefault="00CF376D" w:rsidP="00795D93">
            <w:r w:rsidRPr="006E29CF">
              <w:t xml:space="preserve">Payload </w:t>
            </w:r>
          </w:p>
        </w:tc>
        <w:tc>
          <w:tcPr>
            <w:tcW w:w="7798" w:type="dxa"/>
          </w:tcPr>
          <w:p w14:paraId="63288254" w14:textId="77777777" w:rsidR="00CF376D" w:rsidRDefault="00CF376D" w:rsidP="00795D93">
            <w:r>
              <w:t xml:space="preserve">      {</w:t>
            </w:r>
          </w:p>
          <w:p w14:paraId="241CB7D8" w14:textId="77777777" w:rsidR="00CF376D" w:rsidRDefault="00CF376D" w:rsidP="00795D93">
            <w:r>
              <w:t xml:space="preserve">        "AnagraficaUfficioCapitoloAccertamentoDto": {</w:t>
            </w:r>
          </w:p>
          <w:p w14:paraId="7CC59F73" w14:textId="77777777" w:rsidR="00CF376D" w:rsidRDefault="00CF376D" w:rsidP="00795D93">
            <w:r>
              <w:t xml:space="preserve">          "EnteTo": {</w:t>
            </w:r>
          </w:p>
          <w:p w14:paraId="4482F1A4" w14:textId="77777777" w:rsidR="00CF376D" w:rsidRDefault="00CF376D" w:rsidP="00795D93">
            <w:r>
              <w:t xml:space="preserve">            "id": "long",</w:t>
            </w:r>
          </w:p>
          <w:p w14:paraId="6E7D0BF3" w14:textId="77777777" w:rsidR="00CF376D" w:rsidRDefault="00CF376D" w:rsidP="00795D93">
            <w:r>
              <w:t xml:space="preserve">            "codIpaEnte": "string",</w:t>
            </w:r>
          </w:p>
          <w:p w14:paraId="4E404E48" w14:textId="77777777" w:rsidR="00CF376D" w:rsidRDefault="00CF376D" w:rsidP="00795D93">
            <w:r>
              <w:t xml:space="preserve">            "codiceFiscaleEnte": "string",</w:t>
            </w:r>
          </w:p>
          <w:p w14:paraId="1407F44E" w14:textId="77777777" w:rsidR="00CF376D" w:rsidRDefault="00CF376D" w:rsidP="00795D93">
            <w:r>
              <w:t xml:space="preserve">            "deNomeEnte": "string",</w:t>
            </w:r>
          </w:p>
          <w:p w14:paraId="10340724" w14:textId="77777777" w:rsidR="00CF376D" w:rsidRDefault="00CF376D" w:rsidP="00795D93">
            <w:r>
              <w:t xml:space="preserve">            "dtCreazione": "date",</w:t>
            </w:r>
          </w:p>
          <w:p w14:paraId="3702A966" w14:textId="77777777" w:rsidR="00CF376D" w:rsidRDefault="00CF376D" w:rsidP="00795D93">
            <w:r>
              <w:t xml:space="preserve">            "dtUltimaModifica": "date",</w:t>
            </w:r>
          </w:p>
          <w:p w14:paraId="7C29862B" w14:textId="77777777" w:rsidR="00CF376D" w:rsidRDefault="00CF376D" w:rsidP="00795D93">
            <w:r>
              <w:t xml:space="preserve">            "emailAmministratore": "string",</w:t>
            </w:r>
          </w:p>
          <w:p w14:paraId="600D10D6" w14:textId="77777777" w:rsidR="00CF376D" w:rsidRDefault="00CF376D" w:rsidP="00795D93">
            <w:r>
              <w:t xml:space="preserve">            "flgPagati": "boolean",</w:t>
            </w:r>
          </w:p>
          <w:p w14:paraId="704BCD43" w14:textId="77777777" w:rsidR="00CF376D" w:rsidRDefault="00CF376D" w:rsidP="00795D93">
            <w:r>
              <w:t xml:space="preserve">            "flgTesoreria": "boolean",</w:t>
            </w:r>
          </w:p>
          <w:p w14:paraId="270E7648" w14:textId="77777777" w:rsidR="00CF376D" w:rsidRDefault="00CF376D" w:rsidP="00795D93">
            <w:r>
              <w:t xml:space="preserve">            "myboxClientKey": "string",</w:t>
            </w:r>
          </w:p>
          <w:p w14:paraId="70DC7435" w14:textId="77777777" w:rsidR="00CF376D" w:rsidRDefault="00CF376D" w:rsidP="00795D93">
            <w:r>
              <w:t xml:space="preserve">            "myboxClientSecret": "string",</w:t>
            </w:r>
          </w:p>
          <w:p w14:paraId="5462FD1B" w14:textId="77777777" w:rsidR="00CF376D" w:rsidRDefault="00CF376D" w:rsidP="00795D93">
            <w:r>
              <w:t xml:space="preserve">            "numGiorniPagamentoPresunti": "int"</w:t>
            </w:r>
          </w:p>
          <w:p w14:paraId="7494C55B" w14:textId="77777777" w:rsidR="00CF376D" w:rsidRDefault="00CF376D" w:rsidP="00795D93">
            <w:r>
              <w:t xml:space="preserve">          },</w:t>
            </w:r>
          </w:p>
          <w:p w14:paraId="0A641804" w14:textId="77777777" w:rsidR="00CF376D" w:rsidRDefault="00CF376D" w:rsidP="00795D93">
            <w:r>
              <w:t xml:space="preserve">          "id": "long",</w:t>
            </w:r>
          </w:p>
          <w:p w14:paraId="3CFA10EB" w14:textId="77777777" w:rsidR="00CF376D" w:rsidRDefault="00CF376D" w:rsidP="00795D93">
            <w:r>
              <w:t xml:space="preserve">          "codAccertamento": "string",</w:t>
            </w:r>
          </w:p>
          <w:p w14:paraId="6067DB70" w14:textId="77777777" w:rsidR="00CF376D" w:rsidRDefault="00CF376D" w:rsidP="00795D93">
            <w:r>
              <w:t xml:space="preserve">          "codCapitolo": "string",</w:t>
            </w:r>
          </w:p>
          <w:p w14:paraId="0B5A5040" w14:textId="77777777" w:rsidR="00CF376D" w:rsidRDefault="00CF376D" w:rsidP="00795D93">
            <w:r>
              <w:t xml:space="preserve">          "codTipoDovuto": "string",</w:t>
            </w:r>
          </w:p>
          <w:p w14:paraId="22C564B1" w14:textId="77777777" w:rsidR="00CF376D" w:rsidRDefault="00CF376D" w:rsidP="00795D93">
            <w:r>
              <w:t xml:space="preserve">          "deTipoDovuto": "string",</w:t>
            </w:r>
          </w:p>
          <w:p w14:paraId="09B4B20C" w14:textId="77777777" w:rsidR="00CF376D" w:rsidRDefault="00CF376D" w:rsidP="00795D93">
            <w:r>
              <w:t xml:space="preserve">          "codUfficio": "string",</w:t>
            </w:r>
          </w:p>
          <w:p w14:paraId="741F1E5E" w14:textId="77777777" w:rsidR="00CF376D" w:rsidRDefault="00CF376D" w:rsidP="00795D93">
            <w:r>
              <w:t xml:space="preserve">          "deAccertamento": "string",</w:t>
            </w:r>
          </w:p>
          <w:p w14:paraId="68DCFC33" w14:textId="77777777" w:rsidR="00CF376D" w:rsidRDefault="00CF376D" w:rsidP="00795D93">
            <w:r>
              <w:t xml:space="preserve">          "deAnnoEsercizio": "string",</w:t>
            </w:r>
          </w:p>
          <w:p w14:paraId="00C41AB4" w14:textId="77777777" w:rsidR="00CF376D" w:rsidRDefault="00CF376D" w:rsidP="00795D93">
            <w:r>
              <w:t xml:space="preserve">          "deCapitolo": "string",</w:t>
            </w:r>
          </w:p>
          <w:p w14:paraId="7E412DA0" w14:textId="77777777" w:rsidR="00CF376D" w:rsidRDefault="00CF376D" w:rsidP="00795D93">
            <w:r>
              <w:t xml:space="preserve">          "deUfficio": "string",</w:t>
            </w:r>
          </w:p>
          <w:p w14:paraId="258042D9" w14:textId="77777777" w:rsidR="00CF376D" w:rsidRDefault="00CF376D" w:rsidP="00795D93">
            <w:r>
              <w:t xml:space="preserve">          "dtCreazione": "date",</w:t>
            </w:r>
          </w:p>
          <w:p w14:paraId="44913741" w14:textId="77777777" w:rsidR="00CF376D" w:rsidRDefault="00CF376D" w:rsidP="00795D93">
            <w:r>
              <w:t xml:space="preserve">          "dtUltimaModifica": "date",</w:t>
            </w:r>
          </w:p>
          <w:p w14:paraId="120189D7" w14:textId="77777777" w:rsidR="00CF376D" w:rsidRDefault="00CF376D" w:rsidP="00795D93">
            <w:r>
              <w:t xml:space="preserve">          "flgAttivo": "boolean"</w:t>
            </w:r>
          </w:p>
          <w:p w14:paraId="6011ACAF" w14:textId="77777777" w:rsidR="00CF376D" w:rsidRDefault="00CF376D" w:rsidP="00795D93">
            <w:r>
              <w:lastRenderedPageBreak/>
              <w:t xml:space="preserve">        }</w:t>
            </w:r>
          </w:p>
          <w:p w14:paraId="211A9C87" w14:textId="77777777" w:rsidR="00CF376D" w:rsidRPr="006E29CF" w:rsidRDefault="00CF376D" w:rsidP="00795D93">
            <w:r>
              <w:t xml:space="preserve">      }</w:t>
            </w:r>
          </w:p>
        </w:tc>
      </w:tr>
      <w:tr w:rsidR="00CF376D" w:rsidRPr="006E29CF" w14:paraId="4219BC84" w14:textId="77777777" w:rsidTr="00795D93">
        <w:tc>
          <w:tcPr>
            <w:tcW w:w="1552" w:type="dxa"/>
          </w:tcPr>
          <w:p w14:paraId="63C8CBF7" w14:textId="77777777" w:rsidR="00CF376D" w:rsidRPr="006E29CF" w:rsidRDefault="00CF376D" w:rsidP="00795D93">
            <w:r w:rsidRPr="006E29CF">
              <w:lastRenderedPageBreak/>
              <w:t xml:space="preserve">Response </w:t>
            </w:r>
          </w:p>
        </w:tc>
        <w:tc>
          <w:tcPr>
            <w:tcW w:w="7798" w:type="dxa"/>
          </w:tcPr>
          <w:p w14:paraId="2945AC28" w14:textId="77777777" w:rsidR="00CF376D" w:rsidRPr="006E29CF" w:rsidRDefault="00CF376D" w:rsidP="00795D93">
            <w:pPr>
              <w:rPr>
                <w:lang w:val="en-US"/>
              </w:rPr>
            </w:pPr>
            <w:r w:rsidRPr="006E29CF">
              <w:rPr>
                <w:lang w:val="en-US"/>
              </w:rPr>
              <w:t>{</w:t>
            </w:r>
          </w:p>
          <w:p w14:paraId="70EA43CF" w14:textId="77777777" w:rsidR="00CF376D" w:rsidRPr="006E29CF" w:rsidRDefault="00CF376D" w:rsidP="00795D93">
            <w:pPr>
              <w:rPr>
                <w:lang w:val="en-US"/>
              </w:rPr>
            </w:pPr>
            <w:r w:rsidRPr="006E29CF">
              <w:rPr>
                <w:lang w:val="en-US"/>
              </w:rPr>
              <w:t xml:space="preserve">  "status": "</w:t>
            </w:r>
            <w:r>
              <w:rPr>
                <w:lang w:val="en-US"/>
              </w:rPr>
              <w:t>ok</w:t>
            </w:r>
            <w:r w:rsidRPr="006E29CF">
              <w:rPr>
                <w:lang w:val="en-US"/>
              </w:rPr>
              <w:t>",</w:t>
            </w:r>
          </w:p>
          <w:p w14:paraId="66384EC3" w14:textId="77777777" w:rsidR="00CF376D" w:rsidRPr="006E29CF" w:rsidRDefault="00CF376D" w:rsidP="00795D93">
            <w:pPr>
              <w:rPr>
                <w:lang w:val="en-US"/>
              </w:rPr>
            </w:pPr>
            <w:r w:rsidRPr="006E29CF">
              <w:rPr>
                <w:lang w:val="en-US"/>
              </w:rPr>
              <w:t xml:space="preserve">  "desc"</w:t>
            </w:r>
            <w:r>
              <w:rPr>
                <w:lang w:val="en-US"/>
              </w:rPr>
              <w:t xml:space="preserve">: </w:t>
            </w:r>
            <w:r w:rsidRPr="006E29CF">
              <w:rPr>
                <w:lang w:val="en-US"/>
              </w:rPr>
              <w:t>"</w:t>
            </w:r>
            <w:r>
              <w:rPr>
                <w:lang w:val="en-US"/>
              </w:rPr>
              <w:t>Successful insert</w:t>
            </w:r>
            <w:r w:rsidRPr="006E29CF">
              <w:rPr>
                <w:lang w:val="en-US"/>
              </w:rPr>
              <w:t>"</w:t>
            </w:r>
          </w:p>
          <w:p w14:paraId="193284B4" w14:textId="77777777" w:rsidR="00CF376D" w:rsidRPr="006E29CF" w:rsidRDefault="00CF376D" w:rsidP="00795D93">
            <w:r w:rsidRPr="006E29CF">
              <w:t>}</w:t>
            </w:r>
          </w:p>
        </w:tc>
      </w:tr>
      <w:tr w:rsidR="00CF376D" w:rsidRPr="006E29CF" w14:paraId="4C262137" w14:textId="77777777" w:rsidTr="00795D93">
        <w:tc>
          <w:tcPr>
            <w:tcW w:w="1552" w:type="dxa"/>
          </w:tcPr>
          <w:p w14:paraId="7061E699" w14:textId="77777777" w:rsidR="00CF376D" w:rsidRPr="006E29CF" w:rsidRDefault="00CF376D" w:rsidP="00795D93">
            <w:r w:rsidRPr="006E29CF">
              <w:t xml:space="preserve">Fault Response </w:t>
            </w:r>
          </w:p>
        </w:tc>
        <w:tc>
          <w:tcPr>
            <w:tcW w:w="7798" w:type="dxa"/>
          </w:tcPr>
          <w:p w14:paraId="76D862D5" w14:textId="77777777" w:rsidR="00CF376D" w:rsidRPr="006E29CF" w:rsidRDefault="00CF376D" w:rsidP="00795D93">
            <w:pPr>
              <w:rPr>
                <w:lang w:val="en-US"/>
              </w:rPr>
            </w:pPr>
            <w:r w:rsidRPr="006E29CF">
              <w:rPr>
                <w:lang w:val="en-US"/>
              </w:rPr>
              <w:t>{</w:t>
            </w:r>
          </w:p>
          <w:p w14:paraId="66546AE8"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4F9624EA"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4E130EA8" w14:textId="77777777" w:rsidR="00CF376D" w:rsidRPr="006E29CF" w:rsidRDefault="00CF376D" w:rsidP="00795D93">
            <w:r w:rsidRPr="006E29CF">
              <w:t>}</w:t>
            </w:r>
          </w:p>
        </w:tc>
      </w:tr>
    </w:tbl>
    <w:p w14:paraId="6DD5212E" w14:textId="77777777" w:rsidR="00CF376D" w:rsidRDefault="00CF376D" w:rsidP="00CF376D"/>
    <w:p w14:paraId="2466D8A0" w14:textId="77777777" w:rsidR="00CF376D" w:rsidRPr="006E29CF" w:rsidRDefault="00CF376D" w:rsidP="00CF376D"/>
    <w:p w14:paraId="18912FCB" w14:textId="77777777" w:rsidR="00CF376D" w:rsidRPr="006E29CF" w:rsidRDefault="00CF376D" w:rsidP="00CF376D">
      <w:pPr>
        <w:pStyle w:val="Titolo3"/>
        <w:rPr>
          <w:rStyle w:val="Enfasigrassetto"/>
          <w:b w:val="0"/>
        </w:rPr>
      </w:pPr>
      <w:bookmarkStart w:id="97" w:name="_Toc35537036"/>
      <w:bookmarkStart w:id="98" w:name="_Toc36042153"/>
      <w:r>
        <w:rPr>
          <w:rStyle w:val="Enfasigrassetto"/>
          <w:b w:val="0"/>
        </w:rPr>
        <w:t>Dettaglio Capitolo</w:t>
      </w:r>
      <w:bookmarkEnd w:id="97"/>
      <w:bookmarkEnd w:id="98"/>
    </w:p>
    <w:tbl>
      <w:tblPr>
        <w:tblStyle w:val="TableGrid0"/>
        <w:tblW w:w="0" w:type="auto"/>
        <w:tblLook w:val="04A0" w:firstRow="1" w:lastRow="0" w:firstColumn="1" w:lastColumn="0" w:noHBand="0" w:noVBand="1"/>
      </w:tblPr>
      <w:tblGrid>
        <w:gridCol w:w="1552"/>
        <w:gridCol w:w="7798"/>
      </w:tblGrid>
      <w:tr w:rsidR="00CF376D" w:rsidRPr="006E29CF" w14:paraId="2CDBE330" w14:textId="77777777" w:rsidTr="00795D93">
        <w:tc>
          <w:tcPr>
            <w:tcW w:w="1552" w:type="dxa"/>
          </w:tcPr>
          <w:p w14:paraId="14E34508" w14:textId="77777777" w:rsidR="00CF376D" w:rsidRPr="006E29CF" w:rsidRDefault="00CF376D" w:rsidP="00795D93">
            <w:r>
              <w:t xml:space="preserve">Decrizione </w:t>
            </w:r>
            <w:r w:rsidRPr="006E29CF">
              <w:t>Servizio</w:t>
            </w:r>
          </w:p>
        </w:tc>
        <w:tc>
          <w:tcPr>
            <w:tcW w:w="7798" w:type="dxa"/>
          </w:tcPr>
          <w:p w14:paraId="6DDC05EA" w14:textId="77777777" w:rsidR="00CF376D" w:rsidRPr="006E29CF" w:rsidRDefault="00CF376D" w:rsidP="00795D93">
            <w:r>
              <w:t>Restituisce i dati di dettaglio di un Capitolo.</w:t>
            </w:r>
          </w:p>
        </w:tc>
      </w:tr>
      <w:tr w:rsidR="00CF376D" w:rsidRPr="006E29CF" w14:paraId="2494E94B" w14:textId="77777777" w:rsidTr="00795D93">
        <w:tc>
          <w:tcPr>
            <w:tcW w:w="1552" w:type="dxa"/>
          </w:tcPr>
          <w:p w14:paraId="0AA7619D" w14:textId="77777777" w:rsidR="00CF376D" w:rsidRPr="006E29CF" w:rsidRDefault="00CF376D" w:rsidP="00795D93">
            <w:r w:rsidRPr="006E29CF">
              <w:t>Servizio</w:t>
            </w:r>
          </w:p>
        </w:tc>
        <w:tc>
          <w:tcPr>
            <w:tcW w:w="7798" w:type="dxa"/>
          </w:tcPr>
          <w:p w14:paraId="525867DA" w14:textId="77777777" w:rsidR="00CF376D" w:rsidRPr="006E29CF" w:rsidRDefault="00CF376D" w:rsidP="00795D93">
            <w:r>
              <w:t>dettaglioAnagrafica</w:t>
            </w:r>
          </w:p>
        </w:tc>
      </w:tr>
      <w:tr w:rsidR="00CF376D" w:rsidRPr="006E29CF" w14:paraId="0333C19B" w14:textId="77777777" w:rsidTr="00795D93">
        <w:tc>
          <w:tcPr>
            <w:tcW w:w="1552" w:type="dxa"/>
          </w:tcPr>
          <w:p w14:paraId="7FC6A694" w14:textId="77777777" w:rsidR="00CF376D" w:rsidRPr="006E29CF" w:rsidRDefault="00CF376D" w:rsidP="00795D93">
            <w:r>
              <w:t>Tipo servizio</w:t>
            </w:r>
          </w:p>
        </w:tc>
        <w:tc>
          <w:tcPr>
            <w:tcW w:w="7798" w:type="dxa"/>
          </w:tcPr>
          <w:p w14:paraId="02F16EC9" w14:textId="77777777" w:rsidR="00CF376D" w:rsidRPr="00A24AB2" w:rsidRDefault="00CF376D" w:rsidP="00795D93">
            <w:r w:rsidRPr="00A24AB2">
              <w:t>REST</w:t>
            </w:r>
          </w:p>
        </w:tc>
      </w:tr>
      <w:tr w:rsidR="00CF376D" w:rsidRPr="006E29CF" w14:paraId="6385D5DD" w14:textId="77777777" w:rsidTr="00795D93">
        <w:tc>
          <w:tcPr>
            <w:tcW w:w="1552" w:type="dxa"/>
          </w:tcPr>
          <w:p w14:paraId="73970DB5" w14:textId="77777777" w:rsidR="00CF376D" w:rsidRPr="006E29CF" w:rsidRDefault="00CF376D" w:rsidP="00795D93">
            <w:r w:rsidRPr="006E29CF">
              <w:t>Endpoint</w:t>
            </w:r>
          </w:p>
        </w:tc>
        <w:tc>
          <w:tcPr>
            <w:tcW w:w="7798" w:type="dxa"/>
          </w:tcPr>
          <w:p w14:paraId="04F5C4A6" w14:textId="77777777" w:rsidR="00CF376D" w:rsidRPr="006E29CF" w:rsidRDefault="00CF376D" w:rsidP="00795D93">
            <w:r>
              <w:rPr>
                <w:rStyle w:val="Collegamentoipertestuale"/>
                <w:lang w:val="it-IT"/>
              </w:rPr>
              <w:t>/api/</w:t>
            </w:r>
            <w:r w:rsidRPr="00D9799C">
              <w:rPr>
                <w:rStyle w:val="Collegamentoipertestuale"/>
              </w:rPr>
              <w:t>accertamentiAnagrafiche</w:t>
            </w:r>
            <w:r>
              <w:rPr>
                <w:rStyle w:val="Collegamentoipertestuale"/>
              </w:rPr>
              <w:t>/</w:t>
            </w:r>
            <w:r w:rsidRPr="00AE541D">
              <w:rPr>
                <w:rStyle w:val="Collegamentoipertestuale"/>
              </w:rPr>
              <w:t>dettaglioAnagrafica</w:t>
            </w:r>
            <w:r>
              <w:rPr>
                <w:rStyle w:val="Collegamentoipertestuale"/>
              </w:rPr>
              <w:t>Capitolo</w:t>
            </w:r>
          </w:p>
        </w:tc>
      </w:tr>
      <w:tr w:rsidR="00CF376D" w:rsidRPr="006E29CF" w14:paraId="41C148A0" w14:textId="77777777" w:rsidTr="00795D93">
        <w:tc>
          <w:tcPr>
            <w:tcW w:w="1552" w:type="dxa"/>
          </w:tcPr>
          <w:p w14:paraId="206A7D04" w14:textId="77777777" w:rsidR="00CF376D" w:rsidRPr="006E29CF" w:rsidRDefault="00CF376D" w:rsidP="00795D93">
            <w:r w:rsidRPr="006E29CF">
              <w:t>Authentication</w:t>
            </w:r>
          </w:p>
        </w:tc>
        <w:tc>
          <w:tcPr>
            <w:tcW w:w="7798" w:type="dxa"/>
          </w:tcPr>
          <w:p w14:paraId="304AD45A" w14:textId="77777777" w:rsidR="00CF376D" w:rsidRPr="006E29CF" w:rsidRDefault="00CF376D" w:rsidP="00795D93">
            <w:r>
              <w:t>Not required</w:t>
            </w:r>
          </w:p>
        </w:tc>
      </w:tr>
      <w:tr w:rsidR="00CF376D" w:rsidRPr="006E29CF" w14:paraId="245B27D1" w14:textId="77777777" w:rsidTr="00795D93">
        <w:tc>
          <w:tcPr>
            <w:tcW w:w="1552" w:type="dxa"/>
          </w:tcPr>
          <w:p w14:paraId="2F0C0A5A" w14:textId="77777777" w:rsidR="00CF376D" w:rsidRPr="006E29CF" w:rsidRDefault="00CF376D" w:rsidP="00795D93">
            <w:r w:rsidRPr="006E29CF">
              <w:t>Method</w:t>
            </w:r>
          </w:p>
        </w:tc>
        <w:tc>
          <w:tcPr>
            <w:tcW w:w="7798" w:type="dxa"/>
          </w:tcPr>
          <w:p w14:paraId="7BF5EB92" w14:textId="77777777" w:rsidR="00CF376D" w:rsidRPr="006E29CF" w:rsidRDefault="00CF376D" w:rsidP="00795D93">
            <w:r>
              <w:t>GET</w:t>
            </w:r>
          </w:p>
        </w:tc>
      </w:tr>
      <w:tr w:rsidR="00CF376D" w:rsidRPr="006E29CF" w14:paraId="6C583499" w14:textId="77777777" w:rsidTr="00795D93">
        <w:tc>
          <w:tcPr>
            <w:tcW w:w="1552" w:type="dxa"/>
          </w:tcPr>
          <w:p w14:paraId="5813466E" w14:textId="77777777" w:rsidR="00CF376D" w:rsidRPr="006E29CF" w:rsidRDefault="00CF376D" w:rsidP="00795D93">
            <w:r w:rsidRPr="006E29CF">
              <w:t>Consumes</w:t>
            </w:r>
          </w:p>
        </w:tc>
        <w:tc>
          <w:tcPr>
            <w:tcW w:w="7798" w:type="dxa"/>
          </w:tcPr>
          <w:p w14:paraId="7681CB11" w14:textId="77777777" w:rsidR="00CF376D" w:rsidRPr="006E29CF" w:rsidRDefault="00CF376D" w:rsidP="00795D93">
            <w:r>
              <w:t>Parameters</w:t>
            </w:r>
          </w:p>
        </w:tc>
      </w:tr>
      <w:tr w:rsidR="00CF376D" w:rsidRPr="006E29CF" w14:paraId="1F67889E" w14:textId="77777777" w:rsidTr="00795D93">
        <w:tc>
          <w:tcPr>
            <w:tcW w:w="1552" w:type="dxa"/>
          </w:tcPr>
          <w:p w14:paraId="0EE6C14E" w14:textId="77777777" w:rsidR="00CF376D" w:rsidRPr="006E29CF" w:rsidRDefault="00CF376D" w:rsidP="00795D93">
            <w:r w:rsidRPr="006E29CF">
              <w:t>Produces</w:t>
            </w:r>
          </w:p>
        </w:tc>
        <w:tc>
          <w:tcPr>
            <w:tcW w:w="7798" w:type="dxa"/>
          </w:tcPr>
          <w:p w14:paraId="45927A38" w14:textId="77777777" w:rsidR="00CF376D" w:rsidRPr="006E29CF" w:rsidRDefault="00CF376D" w:rsidP="00795D93">
            <w:r w:rsidRPr="006E29CF">
              <w:t>application/json</w:t>
            </w:r>
          </w:p>
        </w:tc>
      </w:tr>
      <w:tr w:rsidR="00CF376D" w:rsidRPr="006E29CF" w14:paraId="56CEF5E0" w14:textId="77777777" w:rsidTr="00795D93">
        <w:tc>
          <w:tcPr>
            <w:tcW w:w="1552" w:type="dxa"/>
          </w:tcPr>
          <w:p w14:paraId="61F0D9CE" w14:textId="77777777" w:rsidR="00CF376D" w:rsidRPr="006E29CF" w:rsidRDefault="00CF376D" w:rsidP="00795D93">
            <w:r w:rsidRPr="006E29CF">
              <w:t xml:space="preserve">Payload </w:t>
            </w:r>
          </w:p>
        </w:tc>
        <w:tc>
          <w:tcPr>
            <w:tcW w:w="7798" w:type="dxa"/>
          </w:tcPr>
          <w:p w14:paraId="6FE0ADD1" w14:textId="77777777" w:rsidR="00CF376D" w:rsidRDefault="00CF376D" w:rsidP="00795D93">
            <w:r>
              <w:t>@RequestParam(required = true) String codIpa,</w:t>
            </w:r>
          </w:p>
          <w:p w14:paraId="1979200B" w14:textId="77777777" w:rsidR="00CF376D" w:rsidRPr="006E29CF" w:rsidRDefault="00CF376D" w:rsidP="00795D93">
            <w:r>
              <w:t>@RequestParam(required = false) String id</w:t>
            </w:r>
          </w:p>
        </w:tc>
      </w:tr>
      <w:tr w:rsidR="00CF376D" w:rsidRPr="006E29CF" w14:paraId="67BE6B6C" w14:textId="77777777" w:rsidTr="00795D93">
        <w:tc>
          <w:tcPr>
            <w:tcW w:w="1552" w:type="dxa"/>
          </w:tcPr>
          <w:p w14:paraId="5CBB6ED6" w14:textId="77777777" w:rsidR="00CF376D" w:rsidRPr="006E29CF" w:rsidRDefault="00CF376D" w:rsidP="00795D93">
            <w:r w:rsidRPr="006E29CF">
              <w:t xml:space="preserve">Response </w:t>
            </w:r>
          </w:p>
        </w:tc>
        <w:tc>
          <w:tcPr>
            <w:tcW w:w="7798" w:type="dxa"/>
          </w:tcPr>
          <w:p w14:paraId="1D97E721" w14:textId="77777777" w:rsidR="00CF376D" w:rsidRDefault="00CF376D" w:rsidP="00795D93">
            <w:r>
              <w:t xml:space="preserve">      {</w:t>
            </w:r>
          </w:p>
          <w:p w14:paraId="678A993B" w14:textId="77777777" w:rsidR="00CF376D" w:rsidRDefault="00CF376D" w:rsidP="00795D93">
            <w:r>
              <w:t xml:space="preserve">        "AnagraficaUfficioCapitoloAccertamentoDto": {</w:t>
            </w:r>
          </w:p>
          <w:p w14:paraId="4B2547C5" w14:textId="77777777" w:rsidR="00CF376D" w:rsidRDefault="00CF376D" w:rsidP="00795D93">
            <w:r>
              <w:t xml:space="preserve">          "EnteTo": {</w:t>
            </w:r>
          </w:p>
          <w:p w14:paraId="703F3A83" w14:textId="77777777" w:rsidR="00CF376D" w:rsidRDefault="00CF376D" w:rsidP="00795D93">
            <w:r>
              <w:t xml:space="preserve">            "id": "long",</w:t>
            </w:r>
          </w:p>
          <w:p w14:paraId="44B4ADA6" w14:textId="77777777" w:rsidR="00CF376D" w:rsidRDefault="00CF376D" w:rsidP="00795D93">
            <w:r>
              <w:t xml:space="preserve">            "codIpaEnte": "string",</w:t>
            </w:r>
          </w:p>
          <w:p w14:paraId="62768F19" w14:textId="77777777" w:rsidR="00CF376D" w:rsidRDefault="00CF376D" w:rsidP="00795D93">
            <w:r>
              <w:t xml:space="preserve">            "codiceFiscaleEnte": "string",</w:t>
            </w:r>
          </w:p>
          <w:p w14:paraId="795C8B18" w14:textId="77777777" w:rsidR="00CF376D" w:rsidRDefault="00CF376D" w:rsidP="00795D93">
            <w:r>
              <w:t xml:space="preserve">            "deNomeEnte": "string",</w:t>
            </w:r>
          </w:p>
          <w:p w14:paraId="6E510FD4" w14:textId="77777777" w:rsidR="00CF376D" w:rsidRDefault="00CF376D" w:rsidP="00795D93">
            <w:r>
              <w:t xml:space="preserve">            "dtCreazione": "date",</w:t>
            </w:r>
          </w:p>
          <w:p w14:paraId="36D91873" w14:textId="77777777" w:rsidR="00CF376D" w:rsidRDefault="00CF376D" w:rsidP="00795D93">
            <w:r>
              <w:t xml:space="preserve">            "dtUltimaModifica": "date",</w:t>
            </w:r>
          </w:p>
          <w:p w14:paraId="418BC4ED" w14:textId="77777777" w:rsidR="00CF376D" w:rsidRDefault="00CF376D" w:rsidP="00795D93">
            <w:r>
              <w:t xml:space="preserve">            "emailAmministratore": "string",</w:t>
            </w:r>
          </w:p>
          <w:p w14:paraId="2A0E8713" w14:textId="77777777" w:rsidR="00CF376D" w:rsidRDefault="00CF376D" w:rsidP="00795D93">
            <w:r>
              <w:t xml:space="preserve">            "flgPagati": "boolean",</w:t>
            </w:r>
          </w:p>
          <w:p w14:paraId="0A60A89D" w14:textId="77777777" w:rsidR="00CF376D" w:rsidRDefault="00CF376D" w:rsidP="00795D93">
            <w:r>
              <w:t xml:space="preserve">            "flgTesoreria": "boolean",</w:t>
            </w:r>
          </w:p>
          <w:p w14:paraId="3931582A" w14:textId="77777777" w:rsidR="00CF376D" w:rsidRDefault="00CF376D" w:rsidP="00795D93">
            <w:r>
              <w:t xml:space="preserve">            "myboxClientKey": "string",</w:t>
            </w:r>
          </w:p>
          <w:p w14:paraId="351027E3" w14:textId="77777777" w:rsidR="00CF376D" w:rsidRDefault="00CF376D" w:rsidP="00795D93">
            <w:r>
              <w:t xml:space="preserve">            "myboxClientSecret": "string",</w:t>
            </w:r>
          </w:p>
          <w:p w14:paraId="47D70721" w14:textId="77777777" w:rsidR="00CF376D" w:rsidRDefault="00CF376D" w:rsidP="00795D93">
            <w:r>
              <w:t xml:space="preserve">            "numGiorniPagamentoPresunti": "int"</w:t>
            </w:r>
          </w:p>
          <w:p w14:paraId="1F396AC3" w14:textId="77777777" w:rsidR="00CF376D" w:rsidRDefault="00CF376D" w:rsidP="00795D93">
            <w:r>
              <w:t xml:space="preserve">          },</w:t>
            </w:r>
          </w:p>
          <w:p w14:paraId="78C17249" w14:textId="77777777" w:rsidR="00CF376D" w:rsidRDefault="00CF376D" w:rsidP="00795D93">
            <w:r>
              <w:t xml:space="preserve">          "id": "long",</w:t>
            </w:r>
          </w:p>
          <w:p w14:paraId="304A443F" w14:textId="77777777" w:rsidR="00CF376D" w:rsidRDefault="00CF376D" w:rsidP="00795D93">
            <w:r>
              <w:t xml:space="preserve">          "codAccertamento": "string",</w:t>
            </w:r>
          </w:p>
          <w:p w14:paraId="2C28E3C1" w14:textId="77777777" w:rsidR="00CF376D" w:rsidRDefault="00CF376D" w:rsidP="00795D93">
            <w:r>
              <w:t xml:space="preserve">          "codCapitolo": "string",</w:t>
            </w:r>
          </w:p>
          <w:p w14:paraId="37B625CD" w14:textId="77777777" w:rsidR="00CF376D" w:rsidRDefault="00CF376D" w:rsidP="00795D93">
            <w:r>
              <w:lastRenderedPageBreak/>
              <w:t xml:space="preserve">          "codTipoDovuto": "string",</w:t>
            </w:r>
          </w:p>
          <w:p w14:paraId="61D4F646" w14:textId="77777777" w:rsidR="00CF376D" w:rsidRDefault="00CF376D" w:rsidP="00795D93">
            <w:r>
              <w:t xml:space="preserve">          "deTipoDovuto": "string",</w:t>
            </w:r>
          </w:p>
          <w:p w14:paraId="41F8BC3D" w14:textId="77777777" w:rsidR="00CF376D" w:rsidRDefault="00CF376D" w:rsidP="00795D93">
            <w:r>
              <w:t xml:space="preserve">          "codUfficio": "string",</w:t>
            </w:r>
          </w:p>
          <w:p w14:paraId="7E5A3DB5" w14:textId="77777777" w:rsidR="00CF376D" w:rsidRDefault="00CF376D" w:rsidP="00795D93">
            <w:r>
              <w:t xml:space="preserve">          "deAccertamento": "string",</w:t>
            </w:r>
          </w:p>
          <w:p w14:paraId="66FE48E1" w14:textId="77777777" w:rsidR="00CF376D" w:rsidRDefault="00CF376D" w:rsidP="00795D93">
            <w:r>
              <w:t xml:space="preserve">          "deAnnoEsercizio": "string",</w:t>
            </w:r>
          </w:p>
          <w:p w14:paraId="443ED0F4" w14:textId="77777777" w:rsidR="00CF376D" w:rsidRDefault="00CF376D" w:rsidP="00795D93">
            <w:r>
              <w:t xml:space="preserve">          "deCapitolo": "string",</w:t>
            </w:r>
          </w:p>
          <w:p w14:paraId="38E30C17" w14:textId="77777777" w:rsidR="00CF376D" w:rsidRDefault="00CF376D" w:rsidP="00795D93">
            <w:r>
              <w:t xml:space="preserve">          "deUfficio": "string",</w:t>
            </w:r>
          </w:p>
          <w:p w14:paraId="795393F6" w14:textId="77777777" w:rsidR="00CF376D" w:rsidRDefault="00CF376D" w:rsidP="00795D93">
            <w:r>
              <w:t xml:space="preserve">          "dtCreazione": "date",</w:t>
            </w:r>
          </w:p>
          <w:p w14:paraId="16603AC2" w14:textId="77777777" w:rsidR="00CF376D" w:rsidRDefault="00CF376D" w:rsidP="00795D93">
            <w:r>
              <w:t xml:space="preserve">          "dtUltimaModifica": "date",</w:t>
            </w:r>
          </w:p>
          <w:p w14:paraId="04BAD7A8" w14:textId="77777777" w:rsidR="00CF376D" w:rsidRDefault="00CF376D" w:rsidP="00795D93">
            <w:r>
              <w:t xml:space="preserve">          "flgAttivo": "boolean",</w:t>
            </w:r>
          </w:p>
          <w:p w14:paraId="0EEFFDD5" w14:textId="77777777" w:rsidR="00CF376D" w:rsidRDefault="00CF376D" w:rsidP="00795D93">
            <w:r>
              <w:t xml:space="preserve">          "flgAttivoCambiato": "boolean"</w:t>
            </w:r>
          </w:p>
          <w:p w14:paraId="27E997E4" w14:textId="77777777" w:rsidR="00CF376D" w:rsidRDefault="00CF376D" w:rsidP="00795D93">
            <w:r>
              <w:t xml:space="preserve">        }</w:t>
            </w:r>
          </w:p>
          <w:p w14:paraId="4774D28E" w14:textId="77777777" w:rsidR="00CF376D" w:rsidRPr="006E29CF" w:rsidRDefault="00CF376D" w:rsidP="00795D93">
            <w:r>
              <w:t xml:space="preserve">      }</w:t>
            </w:r>
          </w:p>
        </w:tc>
      </w:tr>
      <w:tr w:rsidR="00CF376D" w:rsidRPr="006E29CF" w14:paraId="305515E4" w14:textId="77777777" w:rsidTr="00795D93">
        <w:tc>
          <w:tcPr>
            <w:tcW w:w="1552" w:type="dxa"/>
          </w:tcPr>
          <w:p w14:paraId="0F2C0646" w14:textId="77777777" w:rsidR="00CF376D" w:rsidRPr="006E29CF" w:rsidRDefault="00CF376D" w:rsidP="00795D93">
            <w:r w:rsidRPr="006E29CF">
              <w:lastRenderedPageBreak/>
              <w:t xml:space="preserve">Fault Response </w:t>
            </w:r>
          </w:p>
        </w:tc>
        <w:tc>
          <w:tcPr>
            <w:tcW w:w="7798" w:type="dxa"/>
          </w:tcPr>
          <w:p w14:paraId="26F95E75" w14:textId="77777777" w:rsidR="00CF376D" w:rsidRPr="006E29CF" w:rsidRDefault="00CF376D" w:rsidP="00795D93">
            <w:pPr>
              <w:rPr>
                <w:lang w:val="en-US"/>
              </w:rPr>
            </w:pPr>
            <w:r w:rsidRPr="006E29CF">
              <w:rPr>
                <w:lang w:val="en-US"/>
              </w:rPr>
              <w:t>{</w:t>
            </w:r>
          </w:p>
          <w:p w14:paraId="47A97CBB"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4C22DDB0"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709F74EA" w14:textId="77777777" w:rsidR="00CF376D" w:rsidRPr="006E29CF" w:rsidRDefault="00CF376D" w:rsidP="00795D93">
            <w:r w:rsidRPr="006E29CF">
              <w:t>}</w:t>
            </w:r>
          </w:p>
        </w:tc>
      </w:tr>
    </w:tbl>
    <w:p w14:paraId="4B35A06C" w14:textId="77777777" w:rsidR="00CF376D" w:rsidRDefault="00CF376D" w:rsidP="00CF376D"/>
    <w:p w14:paraId="63582BD8" w14:textId="77777777" w:rsidR="00CF376D" w:rsidRPr="006E29CF" w:rsidRDefault="00CF376D" w:rsidP="00CF376D"/>
    <w:p w14:paraId="4896EACA" w14:textId="77777777" w:rsidR="00CF376D" w:rsidRPr="006E29CF" w:rsidRDefault="00CF376D" w:rsidP="00CF376D">
      <w:pPr>
        <w:pStyle w:val="Titolo3"/>
        <w:rPr>
          <w:rStyle w:val="Enfasigrassetto"/>
          <w:b w:val="0"/>
        </w:rPr>
      </w:pPr>
      <w:bookmarkStart w:id="99" w:name="_Toc35537037"/>
      <w:bookmarkStart w:id="100" w:name="_Toc36042154"/>
      <w:r>
        <w:rPr>
          <w:rStyle w:val="Enfasigrassetto"/>
          <w:b w:val="0"/>
        </w:rPr>
        <w:t>Modifica Capitolo</w:t>
      </w:r>
      <w:bookmarkEnd w:id="99"/>
      <w:bookmarkEnd w:id="100"/>
    </w:p>
    <w:tbl>
      <w:tblPr>
        <w:tblStyle w:val="TableGrid0"/>
        <w:tblW w:w="0" w:type="auto"/>
        <w:tblLook w:val="04A0" w:firstRow="1" w:lastRow="0" w:firstColumn="1" w:lastColumn="0" w:noHBand="0" w:noVBand="1"/>
      </w:tblPr>
      <w:tblGrid>
        <w:gridCol w:w="1552"/>
        <w:gridCol w:w="7798"/>
      </w:tblGrid>
      <w:tr w:rsidR="00CF376D" w:rsidRPr="006E29CF" w14:paraId="1CF39CDD" w14:textId="77777777" w:rsidTr="00795D93">
        <w:tc>
          <w:tcPr>
            <w:tcW w:w="1552" w:type="dxa"/>
          </w:tcPr>
          <w:p w14:paraId="60BA21BF" w14:textId="77777777" w:rsidR="00CF376D" w:rsidRPr="006E29CF" w:rsidRDefault="00CF376D" w:rsidP="00795D93">
            <w:r>
              <w:t xml:space="preserve">Decrizione </w:t>
            </w:r>
            <w:r w:rsidRPr="006E29CF">
              <w:t>Servizio</w:t>
            </w:r>
          </w:p>
        </w:tc>
        <w:tc>
          <w:tcPr>
            <w:tcW w:w="7798" w:type="dxa"/>
          </w:tcPr>
          <w:p w14:paraId="5FAD7879" w14:textId="77777777" w:rsidR="00CF376D" w:rsidRPr="006E29CF" w:rsidRDefault="00CF376D" w:rsidP="00795D93">
            <w:r>
              <w:t>Modifica un Capitolo.</w:t>
            </w:r>
          </w:p>
        </w:tc>
      </w:tr>
      <w:tr w:rsidR="00CF376D" w:rsidRPr="006E29CF" w14:paraId="229C671F" w14:textId="77777777" w:rsidTr="00795D93">
        <w:tc>
          <w:tcPr>
            <w:tcW w:w="1552" w:type="dxa"/>
          </w:tcPr>
          <w:p w14:paraId="48D59B22" w14:textId="77777777" w:rsidR="00CF376D" w:rsidRPr="006E29CF" w:rsidRDefault="00CF376D" w:rsidP="00795D93">
            <w:r w:rsidRPr="006E29CF">
              <w:t>Servizio</w:t>
            </w:r>
          </w:p>
        </w:tc>
        <w:tc>
          <w:tcPr>
            <w:tcW w:w="7798" w:type="dxa"/>
          </w:tcPr>
          <w:p w14:paraId="45AD40D1" w14:textId="77777777" w:rsidR="00CF376D" w:rsidRPr="006E29CF" w:rsidRDefault="00CF376D" w:rsidP="00795D93">
            <w:r>
              <w:t>modificaAnagrafica</w:t>
            </w:r>
          </w:p>
        </w:tc>
      </w:tr>
      <w:tr w:rsidR="00CF376D" w:rsidRPr="006E29CF" w14:paraId="6D7D09DB" w14:textId="77777777" w:rsidTr="00795D93">
        <w:tc>
          <w:tcPr>
            <w:tcW w:w="1552" w:type="dxa"/>
          </w:tcPr>
          <w:p w14:paraId="652CD7E4" w14:textId="77777777" w:rsidR="00CF376D" w:rsidRPr="006E29CF" w:rsidRDefault="00CF376D" w:rsidP="00795D93">
            <w:r>
              <w:t>Tipo servizio</w:t>
            </w:r>
          </w:p>
        </w:tc>
        <w:tc>
          <w:tcPr>
            <w:tcW w:w="7798" w:type="dxa"/>
          </w:tcPr>
          <w:p w14:paraId="0463388C" w14:textId="77777777" w:rsidR="00CF376D" w:rsidRPr="00A24AB2" w:rsidRDefault="00CF376D" w:rsidP="00795D93">
            <w:r w:rsidRPr="00A24AB2">
              <w:t>REST</w:t>
            </w:r>
          </w:p>
        </w:tc>
      </w:tr>
      <w:tr w:rsidR="00CF376D" w:rsidRPr="006E29CF" w14:paraId="027924C2" w14:textId="77777777" w:rsidTr="00795D93">
        <w:tc>
          <w:tcPr>
            <w:tcW w:w="1552" w:type="dxa"/>
          </w:tcPr>
          <w:p w14:paraId="70EFFCD5" w14:textId="77777777" w:rsidR="00CF376D" w:rsidRPr="006E29CF" w:rsidRDefault="00CF376D" w:rsidP="00795D93">
            <w:r w:rsidRPr="006E29CF">
              <w:t>Endpoint</w:t>
            </w:r>
          </w:p>
        </w:tc>
        <w:tc>
          <w:tcPr>
            <w:tcW w:w="7798" w:type="dxa"/>
          </w:tcPr>
          <w:p w14:paraId="41C37555" w14:textId="77777777" w:rsidR="00CF376D" w:rsidRPr="006E29CF" w:rsidRDefault="00CF376D" w:rsidP="00795D93">
            <w:r>
              <w:rPr>
                <w:rStyle w:val="Collegamentoipertestuale"/>
                <w:lang w:val="it-IT"/>
              </w:rPr>
              <w:t>/api/</w:t>
            </w:r>
            <w:r w:rsidRPr="00D9799C">
              <w:rPr>
                <w:rStyle w:val="Collegamentoipertestuale"/>
              </w:rPr>
              <w:t>accertamentiAnagrafiche</w:t>
            </w:r>
            <w:r>
              <w:rPr>
                <w:rStyle w:val="Collegamentoipertestuale"/>
              </w:rPr>
              <w:t>/</w:t>
            </w:r>
            <w:r w:rsidRPr="00AE541D">
              <w:rPr>
                <w:rStyle w:val="Collegamentoipertestuale"/>
              </w:rPr>
              <w:t>modificaAnagrafica</w:t>
            </w:r>
            <w:r>
              <w:rPr>
                <w:rStyle w:val="Collegamentoipertestuale"/>
              </w:rPr>
              <w:t>Capitolo</w:t>
            </w:r>
          </w:p>
        </w:tc>
      </w:tr>
      <w:tr w:rsidR="00CF376D" w:rsidRPr="006E29CF" w14:paraId="67990C7A" w14:textId="77777777" w:rsidTr="00795D93">
        <w:tc>
          <w:tcPr>
            <w:tcW w:w="1552" w:type="dxa"/>
          </w:tcPr>
          <w:p w14:paraId="7C83E902" w14:textId="77777777" w:rsidR="00CF376D" w:rsidRPr="006E29CF" w:rsidRDefault="00CF376D" w:rsidP="00795D93">
            <w:r w:rsidRPr="006E29CF">
              <w:t>Authentication</w:t>
            </w:r>
          </w:p>
        </w:tc>
        <w:tc>
          <w:tcPr>
            <w:tcW w:w="7798" w:type="dxa"/>
          </w:tcPr>
          <w:p w14:paraId="6B8EFD51" w14:textId="77777777" w:rsidR="00CF376D" w:rsidRPr="006E29CF" w:rsidRDefault="00CF376D" w:rsidP="00795D93">
            <w:r>
              <w:t>Not required</w:t>
            </w:r>
          </w:p>
        </w:tc>
      </w:tr>
      <w:tr w:rsidR="00CF376D" w:rsidRPr="006E29CF" w14:paraId="4A690C3B" w14:textId="77777777" w:rsidTr="00795D93">
        <w:tc>
          <w:tcPr>
            <w:tcW w:w="1552" w:type="dxa"/>
          </w:tcPr>
          <w:p w14:paraId="75808E7E" w14:textId="77777777" w:rsidR="00CF376D" w:rsidRPr="006E29CF" w:rsidRDefault="00CF376D" w:rsidP="00795D93">
            <w:r w:rsidRPr="006E29CF">
              <w:t>Method</w:t>
            </w:r>
          </w:p>
        </w:tc>
        <w:tc>
          <w:tcPr>
            <w:tcW w:w="7798" w:type="dxa"/>
          </w:tcPr>
          <w:p w14:paraId="5FE7605F" w14:textId="77777777" w:rsidR="00CF376D" w:rsidRPr="006E29CF" w:rsidRDefault="00CF376D" w:rsidP="00795D93">
            <w:r>
              <w:t>PATCH</w:t>
            </w:r>
          </w:p>
        </w:tc>
      </w:tr>
      <w:tr w:rsidR="00CF376D" w:rsidRPr="006E29CF" w14:paraId="51E9D691" w14:textId="77777777" w:rsidTr="00795D93">
        <w:tc>
          <w:tcPr>
            <w:tcW w:w="1552" w:type="dxa"/>
          </w:tcPr>
          <w:p w14:paraId="3B07069B" w14:textId="77777777" w:rsidR="00CF376D" w:rsidRPr="006E29CF" w:rsidRDefault="00CF376D" w:rsidP="00795D93">
            <w:r w:rsidRPr="006E29CF">
              <w:t>Consumes</w:t>
            </w:r>
          </w:p>
        </w:tc>
        <w:tc>
          <w:tcPr>
            <w:tcW w:w="7798" w:type="dxa"/>
          </w:tcPr>
          <w:p w14:paraId="1795339D" w14:textId="77777777" w:rsidR="00CF376D" w:rsidRPr="006E29CF" w:rsidRDefault="00CF376D" w:rsidP="00795D93">
            <w:r w:rsidRPr="006E29CF">
              <w:t>application/json</w:t>
            </w:r>
          </w:p>
        </w:tc>
      </w:tr>
      <w:tr w:rsidR="00CF376D" w:rsidRPr="006E29CF" w14:paraId="50A96423" w14:textId="77777777" w:rsidTr="00795D93">
        <w:tc>
          <w:tcPr>
            <w:tcW w:w="1552" w:type="dxa"/>
          </w:tcPr>
          <w:p w14:paraId="12D94BED" w14:textId="77777777" w:rsidR="00CF376D" w:rsidRPr="006E29CF" w:rsidRDefault="00CF376D" w:rsidP="00795D93">
            <w:r w:rsidRPr="006E29CF">
              <w:t>Produces</w:t>
            </w:r>
          </w:p>
        </w:tc>
        <w:tc>
          <w:tcPr>
            <w:tcW w:w="7798" w:type="dxa"/>
          </w:tcPr>
          <w:p w14:paraId="35426F02" w14:textId="77777777" w:rsidR="00CF376D" w:rsidRPr="006E29CF" w:rsidRDefault="00CF376D" w:rsidP="00795D93">
            <w:r w:rsidRPr="006E29CF">
              <w:t>application/json</w:t>
            </w:r>
          </w:p>
        </w:tc>
      </w:tr>
      <w:tr w:rsidR="00CF376D" w:rsidRPr="006E29CF" w14:paraId="0A6AD75C" w14:textId="77777777" w:rsidTr="00795D93">
        <w:tc>
          <w:tcPr>
            <w:tcW w:w="1552" w:type="dxa"/>
          </w:tcPr>
          <w:p w14:paraId="0D736657" w14:textId="77777777" w:rsidR="00CF376D" w:rsidRPr="006E29CF" w:rsidRDefault="00CF376D" w:rsidP="00795D93">
            <w:r w:rsidRPr="006E29CF">
              <w:t xml:space="preserve">Payload </w:t>
            </w:r>
          </w:p>
        </w:tc>
        <w:tc>
          <w:tcPr>
            <w:tcW w:w="7798" w:type="dxa"/>
          </w:tcPr>
          <w:p w14:paraId="1F29BFFF" w14:textId="77777777" w:rsidR="00CF376D" w:rsidRDefault="00CF376D" w:rsidP="00795D93">
            <w:r>
              <w:t xml:space="preserve">      {</w:t>
            </w:r>
          </w:p>
          <w:p w14:paraId="1FB74971" w14:textId="77777777" w:rsidR="00CF376D" w:rsidRDefault="00CF376D" w:rsidP="00795D93">
            <w:r>
              <w:t xml:space="preserve">        "AnagraficaUfficioCapitoloAccertamentoDto": {</w:t>
            </w:r>
          </w:p>
          <w:p w14:paraId="5589498B" w14:textId="77777777" w:rsidR="00CF376D" w:rsidRDefault="00CF376D" w:rsidP="00795D93">
            <w:r>
              <w:t xml:space="preserve">          "EnteTo": {</w:t>
            </w:r>
          </w:p>
          <w:p w14:paraId="0ED73D01" w14:textId="77777777" w:rsidR="00CF376D" w:rsidRDefault="00CF376D" w:rsidP="00795D93">
            <w:r>
              <w:t xml:space="preserve">            "id": "long",</w:t>
            </w:r>
          </w:p>
          <w:p w14:paraId="724C0B3A" w14:textId="77777777" w:rsidR="00CF376D" w:rsidRDefault="00CF376D" w:rsidP="00795D93">
            <w:r>
              <w:t xml:space="preserve">            "codIpaEnte": "string",</w:t>
            </w:r>
          </w:p>
          <w:p w14:paraId="6A57B54A" w14:textId="77777777" w:rsidR="00CF376D" w:rsidRDefault="00CF376D" w:rsidP="00795D93">
            <w:r>
              <w:t xml:space="preserve">            "codiceFiscaleEnte": "string",</w:t>
            </w:r>
          </w:p>
          <w:p w14:paraId="41D2D696" w14:textId="77777777" w:rsidR="00CF376D" w:rsidRDefault="00CF376D" w:rsidP="00795D93">
            <w:r>
              <w:t xml:space="preserve">            "deNomeEnte": "string",</w:t>
            </w:r>
          </w:p>
          <w:p w14:paraId="507F1840" w14:textId="77777777" w:rsidR="00CF376D" w:rsidRDefault="00CF376D" w:rsidP="00795D93">
            <w:r>
              <w:t xml:space="preserve">            "dtCreazione": "date",</w:t>
            </w:r>
          </w:p>
          <w:p w14:paraId="36D22E56" w14:textId="77777777" w:rsidR="00CF376D" w:rsidRDefault="00CF376D" w:rsidP="00795D93">
            <w:r>
              <w:t xml:space="preserve">            "dtUltimaModifica": "date",</w:t>
            </w:r>
          </w:p>
          <w:p w14:paraId="38485FFA" w14:textId="77777777" w:rsidR="00CF376D" w:rsidRDefault="00CF376D" w:rsidP="00795D93">
            <w:r>
              <w:t xml:space="preserve">            "emailAmministratore": "string",</w:t>
            </w:r>
          </w:p>
          <w:p w14:paraId="4B96BF47" w14:textId="77777777" w:rsidR="00CF376D" w:rsidRDefault="00CF376D" w:rsidP="00795D93">
            <w:r>
              <w:t xml:space="preserve">            "flgPagati": "boolean",</w:t>
            </w:r>
          </w:p>
          <w:p w14:paraId="7134EF3E" w14:textId="77777777" w:rsidR="00CF376D" w:rsidRDefault="00CF376D" w:rsidP="00795D93">
            <w:r>
              <w:t xml:space="preserve">            "flgTesoreria": "boolean",</w:t>
            </w:r>
          </w:p>
          <w:p w14:paraId="16CAFF4F" w14:textId="77777777" w:rsidR="00CF376D" w:rsidRDefault="00CF376D" w:rsidP="00795D93">
            <w:r>
              <w:t xml:space="preserve">            "myboxClientKey": "string",</w:t>
            </w:r>
          </w:p>
          <w:p w14:paraId="04B12ED4" w14:textId="77777777" w:rsidR="00CF376D" w:rsidRDefault="00CF376D" w:rsidP="00795D93">
            <w:r>
              <w:t xml:space="preserve">            "myboxClientSecret": "string",</w:t>
            </w:r>
          </w:p>
          <w:p w14:paraId="1C5E262D" w14:textId="77777777" w:rsidR="00CF376D" w:rsidRDefault="00CF376D" w:rsidP="00795D93">
            <w:r>
              <w:lastRenderedPageBreak/>
              <w:t xml:space="preserve">            "numGiorniPagamentoPresunti": "int"</w:t>
            </w:r>
          </w:p>
          <w:p w14:paraId="62EB57CC" w14:textId="77777777" w:rsidR="00CF376D" w:rsidRDefault="00CF376D" w:rsidP="00795D93">
            <w:r>
              <w:t xml:space="preserve">          },</w:t>
            </w:r>
          </w:p>
          <w:p w14:paraId="799429F0" w14:textId="77777777" w:rsidR="00CF376D" w:rsidRDefault="00CF376D" w:rsidP="00795D93">
            <w:r>
              <w:t xml:space="preserve">          "id": "long",</w:t>
            </w:r>
          </w:p>
          <w:p w14:paraId="4419CD8E" w14:textId="77777777" w:rsidR="00CF376D" w:rsidRDefault="00CF376D" w:rsidP="00795D93">
            <w:r>
              <w:t xml:space="preserve">          "codAccertamento": "string",</w:t>
            </w:r>
          </w:p>
          <w:p w14:paraId="2CEF93AF" w14:textId="77777777" w:rsidR="00CF376D" w:rsidRDefault="00CF376D" w:rsidP="00795D93">
            <w:r>
              <w:t xml:space="preserve">          "codCapitolo": "string",</w:t>
            </w:r>
          </w:p>
          <w:p w14:paraId="7E0164E8" w14:textId="77777777" w:rsidR="00CF376D" w:rsidRDefault="00CF376D" w:rsidP="00795D93">
            <w:r>
              <w:t xml:space="preserve">          "codTipoDovuto": "string",</w:t>
            </w:r>
          </w:p>
          <w:p w14:paraId="16890B4D" w14:textId="77777777" w:rsidR="00CF376D" w:rsidRDefault="00CF376D" w:rsidP="00795D93">
            <w:r>
              <w:t xml:space="preserve">          "deTipoDovuto": "string",</w:t>
            </w:r>
          </w:p>
          <w:p w14:paraId="2283358F" w14:textId="77777777" w:rsidR="00CF376D" w:rsidRDefault="00CF376D" w:rsidP="00795D93">
            <w:r>
              <w:t xml:space="preserve">          "codUfficio": "string",</w:t>
            </w:r>
          </w:p>
          <w:p w14:paraId="1EAA6559" w14:textId="77777777" w:rsidR="00CF376D" w:rsidRDefault="00CF376D" w:rsidP="00795D93">
            <w:r>
              <w:t xml:space="preserve">          "deAccertamento": "string",</w:t>
            </w:r>
          </w:p>
          <w:p w14:paraId="09FEDC3B" w14:textId="77777777" w:rsidR="00CF376D" w:rsidRDefault="00CF376D" w:rsidP="00795D93">
            <w:r>
              <w:t xml:space="preserve">          "deAnnoEsercizio": "string",</w:t>
            </w:r>
          </w:p>
          <w:p w14:paraId="11536F32" w14:textId="77777777" w:rsidR="00CF376D" w:rsidRDefault="00CF376D" w:rsidP="00795D93">
            <w:r>
              <w:t xml:space="preserve">          "deCapitolo": "string",</w:t>
            </w:r>
          </w:p>
          <w:p w14:paraId="48DD87A3" w14:textId="77777777" w:rsidR="00CF376D" w:rsidRDefault="00CF376D" w:rsidP="00795D93">
            <w:r>
              <w:t xml:space="preserve">          "deUfficio": "string",</w:t>
            </w:r>
          </w:p>
          <w:p w14:paraId="75A95413" w14:textId="77777777" w:rsidR="00CF376D" w:rsidRDefault="00CF376D" w:rsidP="00795D93">
            <w:r>
              <w:t xml:space="preserve">          "dtCreazione": "date",</w:t>
            </w:r>
          </w:p>
          <w:p w14:paraId="7C0B5143" w14:textId="77777777" w:rsidR="00CF376D" w:rsidRDefault="00CF376D" w:rsidP="00795D93">
            <w:r>
              <w:t xml:space="preserve">          "dtUltimaModifica": "date",</w:t>
            </w:r>
          </w:p>
          <w:p w14:paraId="59397AFD" w14:textId="77777777" w:rsidR="00CF376D" w:rsidRDefault="00CF376D" w:rsidP="00795D93">
            <w:r>
              <w:t xml:space="preserve">          "flgAttivo": "boolean",</w:t>
            </w:r>
          </w:p>
          <w:p w14:paraId="0D301B4C" w14:textId="77777777" w:rsidR="00CF376D" w:rsidRDefault="00CF376D" w:rsidP="00795D93">
            <w:r>
              <w:t xml:space="preserve">          "flgAttivoCambiato": "boolean"</w:t>
            </w:r>
          </w:p>
          <w:p w14:paraId="0993EEDB" w14:textId="77777777" w:rsidR="00CF376D" w:rsidRDefault="00CF376D" w:rsidP="00795D93">
            <w:r>
              <w:t xml:space="preserve">        }</w:t>
            </w:r>
          </w:p>
          <w:p w14:paraId="0B3EFC89" w14:textId="77777777" w:rsidR="00CF376D" w:rsidRPr="006E29CF" w:rsidRDefault="00CF376D" w:rsidP="00795D93">
            <w:r>
              <w:t xml:space="preserve">      }</w:t>
            </w:r>
          </w:p>
        </w:tc>
      </w:tr>
      <w:tr w:rsidR="00CF376D" w:rsidRPr="006E29CF" w14:paraId="084C0E9C" w14:textId="77777777" w:rsidTr="00795D93">
        <w:tc>
          <w:tcPr>
            <w:tcW w:w="1552" w:type="dxa"/>
          </w:tcPr>
          <w:p w14:paraId="3FD491C1" w14:textId="77777777" w:rsidR="00CF376D" w:rsidRPr="006E29CF" w:rsidRDefault="00CF376D" w:rsidP="00795D93">
            <w:r w:rsidRPr="006E29CF">
              <w:lastRenderedPageBreak/>
              <w:t xml:space="preserve">Response </w:t>
            </w:r>
          </w:p>
        </w:tc>
        <w:tc>
          <w:tcPr>
            <w:tcW w:w="7798" w:type="dxa"/>
          </w:tcPr>
          <w:p w14:paraId="58E86ED4" w14:textId="77777777" w:rsidR="00CF376D" w:rsidRPr="006E29CF" w:rsidRDefault="00CF376D" w:rsidP="00795D93">
            <w:pPr>
              <w:rPr>
                <w:lang w:val="en-US"/>
              </w:rPr>
            </w:pPr>
            <w:r w:rsidRPr="006E29CF">
              <w:rPr>
                <w:lang w:val="en-US"/>
              </w:rPr>
              <w:t>{</w:t>
            </w:r>
          </w:p>
          <w:p w14:paraId="67F0B36C" w14:textId="77777777" w:rsidR="00CF376D" w:rsidRPr="006E29CF" w:rsidRDefault="00CF376D" w:rsidP="00795D93">
            <w:pPr>
              <w:rPr>
                <w:lang w:val="en-US"/>
              </w:rPr>
            </w:pPr>
            <w:r w:rsidRPr="006E29CF">
              <w:rPr>
                <w:lang w:val="en-US"/>
              </w:rPr>
              <w:t xml:space="preserve">  "status": "</w:t>
            </w:r>
            <w:r>
              <w:rPr>
                <w:lang w:val="en-US"/>
              </w:rPr>
              <w:t>ok</w:t>
            </w:r>
            <w:r w:rsidRPr="006E29CF">
              <w:rPr>
                <w:lang w:val="en-US"/>
              </w:rPr>
              <w:t>",</w:t>
            </w:r>
          </w:p>
          <w:p w14:paraId="18203278" w14:textId="77777777" w:rsidR="00CF376D" w:rsidRPr="006E29CF" w:rsidRDefault="00CF376D" w:rsidP="00795D93">
            <w:pPr>
              <w:rPr>
                <w:lang w:val="en-US"/>
              </w:rPr>
            </w:pPr>
            <w:r w:rsidRPr="006E29CF">
              <w:rPr>
                <w:lang w:val="en-US"/>
              </w:rPr>
              <w:t xml:space="preserve">  "desc"</w:t>
            </w:r>
            <w:r>
              <w:rPr>
                <w:lang w:val="en-US"/>
              </w:rPr>
              <w:t xml:space="preserve">: </w:t>
            </w:r>
            <w:r w:rsidRPr="006E29CF">
              <w:rPr>
                <w:lang w:val="en-US"/>
              </w:rPr>
              <w:t>"</w:t>
            </w:r>
            <w:r>
              <w:rPr>
                <w:lang w:val="en-US"/>
              </w:rPr>
              <w:t>Successful update</w:t>
            </w:r>
            <w:r w:rsidRPr="006E29CF">
              <w:rPr>
                <w:lang w:val="en-US"/>
              </w:rPr>
              <w:t>"</w:t>
            </w:r>
          </w:p>
          <w:p w14:paraId="263CDF37" w14:textId="77777777" w:rsidR="00CF376D" w:rsidRPr="006E29CF" w:rsidRDefault="00CF376D" w:rsidP="00795D93">
            <w:r w:rsidRPr="006E29CF">
              <w:t>}</w:t>
            </w:r>
          </w:p>
        </w:tc>
      </w:tr>
      <w:tr w:rsidR="00CF376D" w:rsidRPr="006E29CF" w14:paraId="28365778" w14:textId="77777777" w:rsidTr="00795D93">
        <w:tc>
          <w:tcPr>
            <w:tcW w:w="1552" w:type="dxa"/>
          </w:tcPr>
          <w:p w14:paraId="68D9310A" w14:textId="77777777" w:rsidR="00CF376D" w:rsidRPr="006E29CF" w:rsidRDefault="00CF376D" w:rsidP="00795D93">
            <w:r w:rsidRPr="006E29CF">
              <w:t xml:space="preserve">Fault Response </w:t>
            </w:r>
          </w:p>
        </w:tc>
        <w:tc>
          <w:tcPr>
            <w:tcW w:w="7798" w:type="dxa"/>
          </w:tcPr>
          <w:p w14:paraId="6F3B3993" w14:textId="77777777" w:rsidR="00CF376D" w:rsidRPr="006E29CF" w:rsidRDefault="00CF376D" w:rsidP="00795D93">
            <w:pPr>
              <w:rPr>
                <w:lang w:val="en-US"/>
              </w:rPr>
            </w:pPr>
            <w:r w:rsidRPr="006E29CF">
              <w:rPr>
                <w:lang w:val="en-US"/>
              </w:rPr>
              <w:t>{</w:t>
            </w:r>
          </w:p>
          <w:p w14:paraId="4E1CC0A6"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40179112"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6325478A" w14:textId="77777777" w:rsidR="00CF376D" w:rsidRPr="006E29CF" w:rsidRDefault="00CF376D" w:rsidP="00795D93">
            <w:r w:rsidRPr="006E29CF">
              <w:t>}</w:t>
            </w:r>
          </w:p>
        </w:tc>
      </w:tr>
    </w:tbl>
    <w:p w14:paraId="47C6645F" w14:textId="77777777" w:rsidR="00CF376D" w:rsidRDefault="00CF376D" w:rsidP="00CF376D"/>
    <w:p w14:paraId="210558D2" w14:textId="77777777" w:rsidR="00CF376D" w:rsidRDefault="00CF376D" w:rsidP="00CF376D"/>
    <w:p w14:paraId="652D2EA1" w14:textId="77777777" w:rsidR="00CF376D" w:rsidRDefault="00CF376D" w:rsidP="00CF376D"/>
    <w:p w14:paraId="1162B520" w14:textId="77777777" w:rsidR="00CF376D" w:rsidRPr="006E29CF" w:rsidRDefault="00CF376D" w:rsidP="00CF376D"/>
    <w:p w14:paraId="12CB4FEA" w14:textId="77777777" w:rsidR="00CF376D" w:rsidRPr="006E29CF" w:rsidRDefault="00CF376D" w:rsidP="00CF376D">
      <w:pPr>
        <w:pStyle w:val="Titolo3"/>
        <w:rPr>
          <w:rStyle w:val="Enfasigrassetto"/>
          <w:b w:val="0"/>
        </w:rPr>
      </w:pPr>
      <w:bookmarkStart w:id="101" w:name="_Toc35537038"/>
      <w:bookmarkStart w:id="102" w:name="_Toc36042155"/>
      <w:r>
        <w:rPr>
          <w:rStyle w:val="Enfasigrassetto"/>
          <w:b w:val="0"/>
        </w:rPr>
        <w:t>Cancellazione Capitolo</w:t>
      </w:r>
      <w:bookmarkEnd w:id="101"/>
      <w:bookmarkEnd w:id="102"/>
    </w:p>
    <w:tbl>
      <w:tblPr>
        <w:tblStyle w:val="TableGrid0"/>
        <w:tblW w:w="0" w:type="auto"/>
        <w:tblLook w:val="04A0" w:firstRow="1" w:lastRow="0" w:firstColumn="1" w:lastColumn="0" w:noHBand="0" w:noVBand="1"/>
      </w:tblPr>
      <w:tblGrid>
        <w:gridCol w:w="1552"/>
        <w:gridCol w:w="7798"/>
      </w:tblGrid>
      <w:tr w:rsidR="00CF376D" w:rsidRPr="006E29CF" w14:paraId="438DE6E4" w14:textId="77777777" w:rsidTr="00795D93">
        <w:tc>
          <w:tcPr>
            <w:tcW w:w="1552" w:type="dxa"/>
          </w:tcPr>
          <w:p w14:paraId="1CC57BD5" w14:textId="77777777" w:rsidR="00CF376D" w:rsidRPr="006E29CF" w:rsidRDefault="00CF376D" w:rsidP="00795D93">
            <w:r>
              <w:t xml:space="preserve">Decrizione </w:t>
            </w:r>
            <w:r w:rsidRPr="006E29CF">
              <w:t>Servizio</w:t>
            </w:r>
          </w:p>
        </w:tc>
        <w:tc>
          <w:tcPr>
            <w:tcW w:w="7798" w:type="dxa"/>
          </w:tcPr>
          <w:p w14:paraId="5F2C5A37" w14:textId="77777777" w:rsidR="00CF376D" w:rsidRPr="006E29CF" w:rsidRDefault="00CF376D" w:rsidP="00795D93">
            <w:r>
              <w:t>Elimina di un Capitolo.</w:t>
            </w:r>
          </w:p>
        </w:tc>
      </w:tr>
      <w:tr w:rsidR="00CF376D" w:rsidRPr="006E29CF" w14:paraId="1D5DCB61" w14:textId="77777777" w:rsidTr="00795D93">
        <w:tc>
          <w:tcPr>
            <w:tcW w:w="1552" w:type="dxa"/>
          </w:tcPr>
          <w:p w14:paraId="35DF9CC9" w14:textId="77777777" w:rsidR="00CF376D" w:rsidRPr="006E29CF" w:rsidRDefault="00CF376D" w:rsidP="00795D93">
            <w:r w:rsidRPr="006E29CF">
              <w:t>Servizio</w:t>
            </w:r>
          </w:p>
        </w:tc>
        <w:tc>
          <w:tcPr>
            <w:tcW w:w="7798" w:type="dxa"/>
          </w:tcPr>
          <w:p w14:paraId="5E8E8A55" w14:textId="77777777" w:rsidR="00CF376D" w:rsidRPr="006E29CF" w:rsidRDefault="00CF376D" w:rsidP="00795D93">
            <w:r>
              <w:t>cancellaAnagrafica</w:t>
            </w:r>
          </w:p>
        </w:tc>
      </w:tr>
      <w:tr w:rsidR="00CF376D" w:rsidRPr="006E29CF" w14:paraId="363399AF" w14:textId="77777777" w:rsidTr="00795D93">
        <w:tc>
          <w:tcPr>
            <w:tcW w:w="1552" w:type="dxa"/>
          </w:tcPr>
          <w:p w14:paraId="324FFC51" w14:textId="77777777" w:rsidR="00CF376D" w:rsidRPr="006E29CF" w:rsidRDefault="00CF376D" w:rsidP="00795D93">
            <w:r>
              <w:t>Tipo servizio</w:t>
            </w:r>
          </w:p>
        </w:tc>
        <w:tc>
          <w:tcPr>
            <w:tcW w:w="7798" w:type="dxa"/>
          </w:tcPr>
          <w:p w14:paraId="418F6C1E" w14:textId="77777777" w:rsidR="00CF376D" w:rsidRPr="00A24AB2" w:rsidRDefault="00CF376D" w:rsidP="00795D93">
            <w:r w:rsidRPr="00A24AB2">
              <w:t>REST</w:t>
            </w:r>
          </w:p>
        </w:tc>
      </w:tr>
      <w:tr w:rsidR="00CF376D" w:rsidRPr="006E29CF" w14:paraId="7ED678BF" w14:textId="77777777" w:rsidTr="00795D93">
        <w:tc>
          <w:tcPr>
            <w:tcW w:w="1552" w:type="dxa"/>
          </w:tcPr>
          <w:p w14:paraId="749B9FCB" w14:textId="77777777" w:rsidR="00CF376D" w:rsidRPr="006E29CF" w:rsidRDefault="00CF376D" w:rsidP="00795D93">
            <w:r w:rsidRPr="006E29CF">
              <w:t>Endpoint</w:t>
            </w:r>
          </w:p>
        </w:tc>
        <w:tc>
          <w:tcPr>
            <w:tcW w:w="7798" w:type="dxa"/>
          </w:tcPr>
          <w:p w14:paraId="114E2B0E" w14:textId="77777777" w:rsidR="00CF376D" w:rsidRPr="006E29CF" w:rsidRDefault="00CF376D" w:rsidP="00795D93">
            <w:r>
              <w:rPr>
                <w:rStyle w:val="Collegamentoipertestuale"/>
                <w:lang w:val="it-IT"/>
              </w:rPr>
              <w:t>/api/</w:t>
            </w:r>
            <w:r w:rsidRPr="00D9799C">
              <w:rPr>
                <w:rStyle w:val="Collegamentoipertestuale"/>
              </w:rPr>
              <w:t>accertamentiAnagrafiche</w:t>
            </w:r>
            <w:r>
              <w:rPr>
                <w:rStyle w:val="Collegamentoipertestuale"/>
              </w:rPr>
              <w:t>/cancellaAnagraficaCapitolo</w:t>
            </w:r>
          </w:p>
        </w:tc>
      </w:tr>
      <w:tr w:rsidR="00CF376D" w:rsidRPr="006E29CF" w14:paraId="0092B8D8" w14:textId="77777777" w:rsidTr="00795D93">
        <w:tc>
          <w:tcPr>
            <w:tcW w:w="1552" w:type="dxa"/>
          </w:tcPr>
          <w:p w14:paraId="04E32E3A" w14:textId="77777777" w:rsidR="00CF376D" w:rsidRPr="006E29CF" w:rsidRDefault="00CF376D" w:rsidP="00795D93">
            <w:r w:rsidRPr="006E29CF">
              <w:t>Authentication</w:t>
            </w:r>
          </w:p>
        </w:tc>
        <w:tc>
          <w:tcPr>
            <w:tcW w:w="7798" w:type="dxa"/>
          </w:tcPr>
          <w:p w14:paraId="1A711DD8" w14:textId="77777777" w:rsidR="00CF376D" w:rsidRPr="006E29CF" w:rsidRDefault="00CF376D" w:rsidP="00795D93">
            <w:r>
              <w:t>Not required</w:t>
            </w:r>
          </w:p>
        </w:tc>
      </w:tr>
      <w:tr w:rsidR="00CF376D" w:rsidRPr="006E29CF" w14:paraId="137E5EBC" w14:textId="77777777" w:rsidTr="00795D93">
        <w:tc>
          <w:tcPr>
            <w:tcW w:w="1552" w:type="dxa"/>
          </w:tcPr>
          <w:p w14:paraId="17C9F3FD" w14:textId="77777777" w:rsidR="00CF376D" w:rsidRPr="006E29CF" w:rsidRDefault="00CF376D" w:rsidP="00795D93">
            <w:r w:rsidRPr="006E29CF">
              <w:t>Method</w:t>
            </w:r>
          </w:p>
        </w:tc>
        <w:tc>
          <w:tcPr>
            <w:tcW w:w="7798" w:type="dxa"/>
          </w:tcPr>
          <w:p w14:paraId="39A1E942" w14:textId="77777777" w:rsidR="00CF376D" w:rsidRPr="006E29CF" w:rsidRDefault="00CF376D" w:rsidP="00795D93">
            <w:r>
              <w:t>DELETE</w:t>
            </w:r>
          </w:p>
        </w:tc>
      </w:tr>
      <w:tr w:rsidR="00CF376D" w:rsidRPr="006E29CF" w14:paraId="767F93A6" w14:textId="77777777" w:rsidTr="00795D93">
        <w:tc>
          <w:tcPr>
            <w:tcW w:w="1552" w:type="dxa"/>
          </w:tcPr>
          <w:p w14:paraId="720514AE" w14:textId="77777777" w:rsidR="00CF376D" w:rsidRPr="006E29CF" w:rsidRDefault="00CF376D" w:rsidP="00795D93">
            <w:r w:rsidRPr="006E29CF">
              <w:t>Consumes</w:t>
            </w:r>
          </w:p>
        </w:tc>
        <w:tc>
          <w:tcPr>
            <w:tcW w:w="7798" w:type="dxa"/>
          </w:tcPr>
          <w:p w14:paraId="47F754DE" w14:textId="77777777" w:rsidR="00CF376D" w:rsidRPr="006E29CF" w:rsidRDefault="00CF376D" w:rsidP="00795D93">
            <w:r>
              <w:t>Parameters</w:t>
            </w:r>
          </w:p>
        </w:tc>
      </w:tr>
      <w:tr w:rsidR="00CF376D" w:rsidRPr="006E29CF" w14:paraId="199E07E5" w14:textId="77777777" w:rsidTr="00795D93">
        <w:tc>
          <w:tcPr>
            <w:tcW w:w="1552" w:type="dxa"/>
          </w:tcPr>
          <w:p w14:paraId="175040B1" w14:textId="77777777" w:rsidR="00CF376D" w:rsidRPr="006E29CF" w:rsidRDefault="00CF376D" w:rsidP="00795D93">
            <w:r w:rsidRPr="006E29CF">
              <w:t>Produces</w:t>
            </w:r>
          </w:p>
        </w:tc>
        <w:tc>
          <w:tcPr>
            <w:tcW w:w="7798" w:type="dxa"/>
          </w:tcPr>
          <w:p w14:paraId="7CCE83AA" w14:textId="77777777" w:rsidR="00CF376D" w:rsidRPr="006E29CF" w:rsidRDefault="00CF376D" w:rsidP="00795D93">
            <w:r w:rsidRPr="006E29CF">
              <w:t>application/json</w:t>
            </w:r>
          </w:p>
        </w:tc>
      </w:tr>
      <w:tr w:rsidR="00CF376D" w:rsidRPr="006E29CF" w14:paraId="3185F65E" w14:textId="77777777" w:rsidTr="00795D93">
        <w:tc>
          <w:tcPr>
            <w:tcW w:w="1552" w:type="dxa"/>
          </w:tcPr>
          <w:p w14:paraId="5EA1AED6" w14:textId="77777777" w:rsidR="00CF376D" w:rsidRPr="006E29CF" w:rsidRDefault="00CF376D" w:rsidP="00795D93">
            <w:r w:rsidRPr="006E29CF">
              <w:t xml:space="preserve">Payload </w:t>
            </w:r>
          </w:p>
        </w:tc>
        <w:tc>
          <w:tcPr>
            <w:tcW w:w="7798" w:type="dxa"/>
          </w:tcPr>
          <w:p w14:paraId="7BBD2EFD" w14:textId="77777777" w:rsidR="00CF376D" w:rsidRDefault="00CF376D" w:rsidP="00795D93">
            <w:r>
              <w:t>@RequestParam(required = true) String codIpa,</w:t>
            </w:r>
          </w:p>
          <w:p w14:paraId="23C0ABA7" w14:textId="77777777" w:rsidR="00CF376D" w:rsidRPr="006E29CF" w:rsidRDefault="00CF376D" w:rsidP="00795D93">
            <w:r>
              <w:lastRenderedPageBreak/>
              <w:t>@RequestParam(required = true) String id)</w:t>
            </w:r>
          </w:p>
        </w:tc>
      </w:tr>
      <w:tr w:rsidR="00CF376D" w:rsidRPr="006E29CF" w14:paraId="1375594E" w14:textId="77777777" w:rsidTr="00795D93">
        <w:tc>
          <w:tcPr>
            <w:tcW w:w="1552" w:type="dxa"/>
          </w:tcPr>
          <w:p w14:paraId="7B493FAC" w14:textId="77777777" w:rsidR="00CF376D" w:rsidRPr="006E29CF" w:rsidRDefault="00CF376D" w:rsidP="00795D93">
            <w:r w:rsidRPr="006E29CF">
              <w:lastRenderedPageBreak/>
              <w:t xml:space="preserve">Response </w:t>
            </w:r>
          </w:p>
        </w:tc>
        <w:tc>
          <w:tcPr>
            <w:tcW w:w="7798" w:type="dxa"/>
          </w:tcPr>
          <w:p w14:paraId="441CAD49" w14:textId="77777777" w:rsidR="00CF376D" w:rsidRPr="006E29CF" w:rsidRDefault="00CF376D" w:rsidP="00795D93">
            <w:pPr>
              <w:rPr>
                <w:lang w:val="en-US"/>
              </w:rPr>
            </w:pPr>
            <w:r w:rsidRPr="006E29CF">
              <w:rPr>
                <w:lang w:val="en-US"/>
              </w:rPr>
              <w:t>{</w:t>
            </w:r>
          </w:p>
          <w:p w14:paraId="1B30907B" w14:textId="77777777" w:rsidR="00CF376D" w:rsidRPr="006E29CF" w:rsidRDefault="00CF376D" w:rsidP="00795D93">
            <w:pPr>
              <w:rPr>
                <w:lang w:val="en-US"/>
              </w:rPr>
            </w:pPr>
            <w:r w:rsidRPr="006E29CF">
              <w:rPr>
                <w:lang w:val="en-US"/>
              </w:rPr>
              <w:t xml:space="preserve">  "status": "</w:t>
            </w:r>
            <w:r>
              <w:rPr>
                <w:lang w:val="en-US"/>
              </w:rPr>
              <w:t>ok</w:t>
            </w:r>
            <w:r w:rsidRPr="006E29CF">
              <w:rPr>
                <w:lang w:val="en-US"/>
              </w:rPr>
              <w:t>",</w:t>
            </w:r>
          </w:p>
          <w:p w14:paraId="312372AF" w14:textId="77777777" w:rsidR="00CF376D" w:rsidRPr="006E29CF" w:rsidRDefault="00CF376D" w:rsidP="00795D93">
            <w:pPr>
              <w:rPr>
                <w:lang w:val="en-US"/>
              </w:rPr>
            </w:pPr>
            <w:r w:rsidRPr="006E29CF">
              <w:rPr>
                <w:lang w:val="en-US"/>
              </w:rPr>
              <w:t xml:space="preserve">  "desc"</w:t>
            </w:r>
            <w:r>
              <w:rPr>
                <w:lang w:val="en-US"/>
              </w:rPr>
              <w:t xml:space="preserve">: </w:t>
            </w:r>
            <w:r w:rsidRPr="006E29CF">
              <w:rPr>
                <w:lang w:val="en-US"/>
              </w:rPr>
              <w:t>"</w:t>
            </w:r>
            <w:r>
              <w:rPr>
                <w:lang w:val="en-US"/>
              </w:rPr>
              <w:t>Successful delete</w:t>
            </w:r>
            <w:r w:rsidRPr="006E29CF">
              <w:rPr>
                <w:lang w:val="en-US"/>
              </w:rPr>
              <w:t>"</w:t>
            </w:r>
          </w:p>
          <w:p w14:paraId="37F37FA9" w14:textId="77777777" w:rsidR="00CF376D" w:rsidRPr="006E29CF" w:rsidRDefault="00CF376D" w:rsidP="00795D93">
            <w:r w:rsidRPr="006E29CF">
              <w:t>}</w:t>
            </w:r>
          </w:p>
        </w:tc>
      </w:tr>
      <w:tr w:rsidR="00CF376D" w:rsidRPr="006E29CF" w14:paraId="0F7370CC" w14:textId="77777777" w:rsidTr="00795D93">
        <w:tc>
          <w:tcPr>
            <w:tcW w:w="1552" w:type="dxa"/>
          </w:tcPr>
          <w:p w14:paraId="17EFAFD3" w14:textId="77777777" w:rsidR="00CF376D" w:rsidRPr="006E29CF" w:rsidRDefault="00CF376D" w:rsidP="00795D93">
            <w:r w:rsidRPr="006E29CF">
              <w:t xml:space="preserve">Fault Response </w:t>
            </w:r>
          </w:p>
        </w:tc>
        <w:tc>
          <w:tcPr>
            <w:tcW w:w="7798" w:type="dxa"/>
          </w:tcPr>
          <w:p w14:paraId="6138E4C0" w14:textId="77777777" w:rsidR="00CF376D" w:rsidRPr="006E29CF" w:rsidRDefault="00CF376D" w:rsidP="00795D93">
            <w:pPr>
              <w:rPr>
                <w:lang w:val="en-US"/>
              </w:rPr>
            </w:pPr>
            <w:r w:rsidRPr="006E29CF">
              <w:rPr>
                <w:lang w:val="en-US"/>
              </w:rPr>
              <w:t>{</w:t>
            </w:r>
          </w:p>
          <w:p w14:paraId="5EAC954E"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1DE8BF55"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0500EC3C" w14:textId="77777777" w:rsidR="00CF376D" w:rsidRPr="006E29CF" w:rsidRDefault="00CF376D" w:rsidP="00795D93">
            <w:r w:rsidRPr="006E29CF">
              <w:t>}</w:t>
            </w:r>
          </w:p>
        </w:tc>
      </w:tr>
    </w:tbl>
    <w:p w14:paraId="5ABB0206" w14:textId="77777777" w:rsidR="00CF376D" w:rsidRDefault="00CF376D" w:rsidP="00CF376D">
      <w:pPr>
        <w:rPr>
          <w:lang w:val="en-US"/>
        </w:rPr>
      </w:pPr>
    </w:p>
    <w:p w14:paraId="534977B2" w14:textId="77777777" w:rsidR="00CF376D" w:rsidRPr="006E29CF" w:rsidRDefault="00CF376D" w:rsidP="00CF376D"/>
    <w:p w14:paraId="4481C77F" w14:textId="77777777" w:rsidR="00CF376D" w:rsidRPr="006E29CF" w:rsidRDefault="00CF376D" w:rsidP="00CF376D">
      <w:pPr>
        <w:pStyle w:val="Titolo3"/>
        <w:rPr>
          <w:rStyle w:val="Enfasigrassetto"/>
          <w:b w:val="0"/>
        </w:rPr>
      </w:pPr>
      <w:bookmarkStart w:id="103" w:name="_Toc35537039"/>
      <w:bookmarkStart w:id="104" w:name="_Toc36042156"/>
      <w:r>
        <w:rPr>
          <w:rStyle w:val="Enfasigrassetto"/>
          <w:b w:val="0"/>
        </w:rPr>
        <w:t>Import massivo Capitoli</w:t>
      </w:r>
      <w:bookmarkEnd w:id="103"/>
      <w:bookmarkEnd w:id="104"/>
    </w:p>
    <w:tbl>
      <w:tblPr>
        <w:tblStyle w:val="TableGrid0"/>
        <w:tblW w:w="0" w:type="auto"/>
        <w:tblLook w:val="04A0" w:firstRow="1" w:lastRow="0" w:firstColumn="1" w:lastColumn="0" w:noHBand="0" w:noVBand="1"/>
      </w:tblPr>
      <w:tblGrid>
        <w:gridCol w:w="1552"/>
        <w:gridCol w:w="7798"/>
      </w:tblGrid>
      <w:tr w:rsidR="00CF376D" w:rsidRPr="006E29CF" w14:paraId="1D0EDB58" w14:textId="77777777" w:rsidTr="00795D93">
        <w:tc>
          <w:tcPr>
            <w:tcW w:w="1552" w:type="dxa"/>
          </w:tcPr>
          <w:p w14:paraId="41CF3930" w14:textId="77777777" w:rsidR="00CF376D" w:rsidRPr="006E29CF" w:rsidRDefault="00CF376D" w:rsidP="00795D93">
            <w:r>
              <w:t xml:space="preserve">Decrizione </w:t>
            </w:r>
            <w:r w:rsidRPr="006E29CF">
              <w:t>Servizio</w:t>
            </w:r>
          </w:p>
        </w:tc>
        <w:tc>
          <w:tcPr>
            <w:tcW w:w="7798" w:type="dxa"/>
          </w:tcPr>
          <w:p w14:paraId="45D1CF69" w14:textId="77777777" w:rsidR="00CF376D" w:rsidRPr="006E29CF" w:rsidRDefault="00CF376D" w:rsidP="00795D93">
            <w:r>
              <w:t>Consente l’upload massivo delle anagrafiche dei Capitoli.</w:t>
            </w:r>
          </w:p>
        </w:tc>
      </w:tr>
      <w:tr w:rsidR="00CF376D" w:rsidRPr="006E29CF" w14:paraId="1438CA34" w14:textId="77777777" w:rsidTr="00795D93">
        <w:tc>
          <w:tcPr>
            <w:tcW w:w="1552" w:type="dxa"/>
          </w:tcPr>
          <w:p w14:paraId="5E017D88" w14:textId="77777777" w:rsidR="00CF376D" w:rsidRPr="006E29CF" w:rsidRDefault="00CF376D" w:rsidP="00795D93">
            <w:r w:rsidRPr="006E29CF">
              <w:t>Servizio</w:t>
            </w:r>
          </w:p>
        </w:tc>
        <w:tc>
          <w:tcPr>
            <w:tcW w:w="7798" w:type="dxa"/>
          </w:tcPr>
          <w:p w14:paraId="7A39BDF1" w14:textId="77777777" w:rsidR="00CF376D" w:rsidRPr="006E29CF" w:rsidRDefault="00CF376D" w:rsidP="00795D93">
            <w:r>
              <w:t>uploadCsvCapitoli</w:t>
            </w:r>
          </w:p>
        </w:tc>
      </w:tr>
      <w:tr w:rsidR="00CF376D" w:rsidRPr="006E29CF" w14:paraId="799FB896" w14:textId="77777777" w:rsidTr="00795D93">
        <w:tc>
          <w:tcPr>
            <w:tcW w:w="1552" w:type="dxa"/>
          </w:tcPr>
          <w:p w14:paraId="61B1E5E9" w14:textId="77777777" w:rsidR="00CF376D" w:rsidRPr="006E29CF" w:rsidRDefault="00CF376D" w:rsidP="00795D93">
            <w:r>
              <w:t>Tipo servizio</w:t>
            </w:r>
          </w:p>
        </w:tc>
        <w:tc>
          <w:tcPr>
            <w:tcW w:w="7798" w:type="dxa"/>
          </w:tcPr>
          <w:p w14:paraId="00CDFE41" w14:textId="77777777" w:rsidR="00CF376D" w:rsidRPr="00A24AB2" w:rsidRDefault="00CF376D" w:rsidP="00795D93">
            <w:r w:rsidRPr="00A24AB2">
              <w:t>REST</w:t>
            </w:r>
          </w:p>
        </w:tc>
      </w:tr>
      <w:tr w:rsidR="00CF376D" w:rsidRPr="006E29CF" w14:paraId="3CFBB744" w14:textId="77777777" w:rsidTr="00795D93">
        <w:tc>
          <w:tcPr>
            <w:tcW w:w="1552" w:type="dxa"/>
          </w:tcPr>
          <w:p w14:paraId="7F793C70" w14:textId="77777777" w:rsidR="00CF376D" w:rsidRPr="006E29CF" w:rsidRDefault="00CF376D" w:rsidP="00795D93">
            <w:r w:rsidRPr="006E29CF">
              <w:t>Endpoint</w:t>
            </w:r>
          </w:p>
        </w:tc>
        <w:tc>
          <w:tcPr>
            <w:tcW w:w="7798" w:type="dxa"/>
          </w:tcPr>
          <w:p w14:paraId="69109A48" w14:textId="77777777" w:rsidR="00CF376D" w:rsidRPr="006E29CF" w:rsidRDefault="00CF376D" w:rsidP="00795D93">
            <w:r>
              <w:rPr>
                <w:rStyle w:val="Collegamentoipertestuale"/>
                <w:lang w:val="it-IT"/>
              </w:rPr>
              <w:t>/api/</w:t>
            </w:r>
            <w:r w:rsidRPr="00D9799C">
              <w:rPr>
                <w:rStyle w:val="Collegamentoipertestuale"/>
              </w:rPr>
              <w:t xml:space="preserve"> accertamentiAnagrafiche</w:t>
            </w:r>
            <w:r>
              <w:rPr>
                <w:rStyle w:val="Collegamentoipertestuale"/>
              </w:rPr>
              <w:t>/</w:t>
            </w:r>
            <w:r w:rsidRPr="004A4F08">
              <w:rPr>
                <w:rStyle w:val="Collegamentoipertestuale"/>
              </w:rPr>
              <w:t>uploadCSV</w:t>
            </w:r>
          </w:p>
        </w:tc>
      </w:tr>
      <w:tr w:rsidR="00CF376D" w:rsidRPr="006E29CF" w14:paraId="61CE7B9B" w14:textId="77777777" w:rsidTr="00795D93">
        <w:tc>
          <w:tcPr>
            <w:tcW w:w="1552" w:type="dxa"/>
          </w:tcPr>
          <w:p w14:paraId="1FB26FE4" w14:textId="77777777" w:rsidR="00CF376D" w:rsidRPr="006E29CF" w:rsidRDefault="00CF376D" w:rsidP="00795D93">
            <w:r w:rsidRPr="006E29CF">
              <w:t>Authentication</w:t>
            </w:r>
          </w:p>
        </w:tc>
        <w:tc>
          <w:tcPr>
            <w:tcW w:w="7798" w:type="dxa"/>
          </w:tcPr>
          <w:p w14:paraId="1B7B3C8C" w14:textId="77777777" w:rsidR="00CF376D" w:rsidRPr="006E29CF" w:rsidRDefault="00CF376D" w:rsidP="00795D93">
            <w:r>
              <w:t>Not required</w:t>
            </w:r>
          </w:p>
        </w:tc>
      </w:tr>
      <w:tr w:rsidR="00CF376D" w:rsidRPr="006E29CF" w14:paraId="23BC22BB" w14:textId="77777777" w:rsidTr="00795D93">
        <w:tc>
          <w:tcPr>
            <w:tcW w:w="1552" w:type="dxa"/>
          </w:tcPr>
          <w:p w14:paraId="4968E4B7" w14:textId="77777777" w:rsidR="00CF376D" w:rsidRPr="006E29CF" w:rsidRDefault="00CF376D" w:rsidP="00795D93">
            <w:r w:rsidRPr="006E29CF">
              <w:t>Method</w:t>
            </w:r>
          </w:p>
        </w:tc>
        <w:tc>
          <w:tcPr>
            <w:tcW w:w="7798" w:type="dxa"/>
          </w:tcPr>
          <w:p w14:paraId="581B208A" w14:textId="77777777" w:rsidR="00CF376D" w:rsidRPr="008C726C" w:rsidRDefault="00CF376D" w:rsidP="00795D93">
            <w:pPr>
              <w:rPr>
                <w:u w:val="single"/>
              </w:rPr>
            </w:pPr>
            <w:r>
              <w:t>POST</w:t>
            </w:r>
          </w:p>
        </w:tc>
      </w:tr>
      <w:tr w:rsidR="00CF376D" w:rsidRPr="006E29CF" w14:paraId="3F719D45" w14:textId="77777777" w:rsidTr="00795D93">
        <w:tc>
          <w:tcPr>
            <w:tcW w:w="1552" w:type="dxa"/>
          </w:tcPr>
          <w:p w14:paraId="038D1630" w14:textId="77777777" w:rsidR="00CF376D" w:rsidRPr="006E29CF" w:rsidRDefault="00CF376D" w:rsidP="00795D93">
            <w:r w:rsidRPr="006E29CF">
              <w:t>Consumes</w:t>
            </w:r>
          </w:p>
        </w:tc>
        <w:tc>
          <w:tcPr>
            <w:tcW w:w="7798" w:type="dxa"/>
          </w:tcPr>
          <w:p w14:paraId="5698D008" w14:textId="77777777" w:rsidR="00CF376D" w:rsidRPr="006E29CF" w:rsidRDefault="00CF376D" w:rsidP="00795D93">
            <w:r w:rsidRPr="006E29CF">
              <w:t>application/</w:t>
            </w:r>
            <w:r>
              <w:rPr>
                <w:lang w:val="en-US"/>
              </w:rPr>
              <w:t xml:space="preserve"> x-zip-compressed</w:t>
            </w:r>
          </w:p>
        </w:tc>
      </w:tr>
      <w:tr w:rsidR="00CF376D" w:rsidRPr="006E29CF" w14:paraId="125DB4C1" w14:textId="77777777" w:rsidTr="00795D93">
        <w:tc>
          <w:tcPr>
            <w:tcW w:w="1552" w:type="dxa"/>
          </w:tcPr>
          <w:p w14:paraId="04AB3C28" w14:textId="77777777" w:rsidR="00CF376D" w:rsidRPr="006E29CF" w:rsidRDefault="00CF376D" w:rsidP="00795D93">
            <w:r w:rsidRPr="006E29CF">
              <w:t>Produces</w:t>
            </w:r>
          </w:p>
        </w:tc>
        <w:tc>
          <w:tcPr>
            <w:tcW w:w="7798" w:type="dxa"/>
          </w:tcPr>
          <w:p w14:paraId="382F8713" w14:textId="77777777" w:rsidR="00CF376D" w:rsidRPr="006E29CF" w:rsidRDefault="00CF376D" w:rsidP="00795D93">
            <w:r w:rsidRPr="006E29CF">
              <w:t>application/json</w:t>
            </w:r>
          </w:p>
        </w:tc>
      </w:tr>
      <w:tr w:rsidR="00CF376D" w:rsidRPr="006E29CF" w14:paraId="7AB0C920" w14:textId="77777777" w:rsidTr="00795D93">
        <w:tc>
          <w:tcPr>
            <w:tcW w:w="1552" w:type="dxa"/>
          </w:tcPr>
          <w:p w14:paraId="2FEC0337" w14:textId="77777777" w:rsidR="00CF376D" w:rsidRPr="006E29CF" w:rsidRDefault="00CF376D" w:rsidP="00795D93">
            <w:r w:rsidRPr="006E29CF">
              <w:t xml:space="preserve">Payload </w:t>
            </w:r>
          </w:p>
        </w:tc>
        <w:tc>
          <w:tcPr>
            <w:tcW w:w="7798" w:type="dxa"/>
          </w:tcPr>
          <w:p w14:paraId="0C442A2D" w14:textId="77777777" w:rsidR="00CF376D" w:rsidRPr="00366924" w:rsidRDefault="00CF376D" w:rsidP="00795D93">
            <w:pPr>
              <w:rPr>
                <w:lang w:val="en-US"/>
              </w:rPr>
            </w:pPr>
            <w:r w:rsidRPr="00366924">
              <w:rPr>
                <w:lang w:val="en-US"/>
              </w:rPr>
              <w:t>@RequestParam(required = true) String codIpa,</w:t>
            </w:r>
          </w:p>
          <w:p w14:paraId="2E12C7FB" w14:textId="77777777" w:rsidR="00CF376D" w:rsidRPr="00366924" w:rsidRDefault="00CF376D" w:rsidP="00795D93">
            <w:pPr>
              <w:rPr>
                <w:lang w:val="en-US"/>
              </w:rPr>
            </w:pPr>
            <w:r w:rsidRPr="00366924">
              <w:rPr>
                <w:lang w:val="en-US"/>
              </w:rPr>
              <w:t>@RequestParam(required = true) String tipoFlusso,</w:t>
            </w:r>
          </w:p>
          <w:p w14:paraId="218EB48A" w14:textId="77777777" w:rsidR="00CF376D" w:rsidRPr="006E29CF" w:rsidRDefault="00CF376D" w:rsidP="00795D93">
            <w:r w:rsidRPr="00366924">
              <w:rPr>
                <w:lang w:val="en-US"/>
              </w:rPr>
              <w:t>@RequestParam("file") MultipartFile file</w:t>
            </w:r>
            <w:r w:rsidRPr="006E29CF">
              <w:t xml:space="preserve"> </w:t>
            </w:r>
          </w:p>
        </w:tc>
      </w:tr>
      <w:tr w:rsidR="00CF376D" w:rsidRPr="006E29CF" w14:paraId="646D834F" w14:textId="77777777" w:rsidTr="00795D93">
        <w:tc>
          <w:tcPr>
            <w:tcW w:w="1552" w:type="dxa"/>
          </w:tcPr>
          <w:p w14:paraId="6B20DD43" w14:textId="77777777" w:rsidR="00CF376D" w:rsidRPr="006E29CF" w:rsidRDefault="00CF376D" w:rsidP="00795D93">
            <w:r w:rsidRPr="006E29CF">
              <w:t xml:space="preserve">Response </w:t>
            </w:r>
          </w:p>
        </w:tc>
        <w:tc>
          <w:tcPr>
            <w:tcW w:w="7798" w:type="dxa"/>
          </w:tcPr>
          <w:p w14:paraId="66D5514B" w14:textId="77777777" w:rsidR="00CF376D" w:rsidRPr="006E29CF" w:rsidRDefault="00CF376D" w:rsidP="00795D93">
            <w:pPr>
              <w:rPr>
                <w:lang w:val="en-US"/>
              </w:rPr>
            </w:pPr>
            <w:r w:rsidRPr="006E29CF">
              <w:rPr>
                <w:lang w:val="en-US"/>
              </w:rPr>
              <w:t>{</w:t>
            </w:r>
          </w:p>
          <w:p w14:paraId="209C9120" w14:textId="77777777" w:rsidR="00CF376D" w:rsidRPr="006E29CF" w:rsidRDefault="00CF376D" w:rsidP="00795D93">
            <w:pPr>
              <w:rPr>
                <w:lang w:val="en-US"/>
              </w:rPr>
            </w:pPr>
            <w:r w:rsidRPr="006E29CF">
              <w:rPr>
                <w:lang w:val="en-US"/>
              </w:rPr>
              <w:t xml:space="preserve">  "status": "o</w:t>
            </w:r>
            <w:r>
              <w:rPr>
                <w:lang w:val="en-US"/>
              </w:rPr>
              <w:t>k</w:t>
            </w:r>
            <w:r w:rsidRPr="006E29CF">
              <w:rPr>
                <w:lang w:val="en-US"/>
              </w:rPr>
              <w:t>",</w:t>
            </w:r>
          </w:p>
          <w:p w14:paraId="31783B2A" w14:textId="77777777" w:rsidR="00CF376D" w:rsidRPr="006E29CF" w:rsidRDefault="00CF376D" w:rsidP="00795D93">
            <w:pPr>
              <w:rPr>
                <w:lang w:val="en-US"/>
              </w:rPr>
            </w:pPr>
            <w:r w:rsidRPr="006E29CF">
              <w:rPr>
                <w:lang w:val="en-US"/>
              </w:rPr>
              <w:t xml:space="preserve">  "desc": "</w:t>
            </w:r>
            <w:r>
              <w:rPr>
                <w:lang w:val="en-US"/>
              </w:rPr>
              <w:t xml:space="preserve"> Upload Success</w:t>
            </w:r>
            <w:r w:rsidRPr="006E29CF">
              <w:rPr>
                <w:lang w:val="en-US"/>
              </w:rPr>
              <w:t>"</w:t>
            </w:r>
          </w:p>
          <w:p w14:paraId="6C82791F" w14:textId="77777777" w:rsidR="00CF376D" w:rsidRPr="006E29CF" w:rsidRDefault="00CF376D" w:rsidP="00795D93">
            <w:r w:rsidRPr="006E29CF">
              <w:t>}</w:t>
            </w:r>
          </w:p>
        </w:tc>
      </w:tr>
      <w:tr w:rsidR="00CF376D" w:rsidRPr="006E29CF" w14:paraId="1C9B6408" w14:textId="77777777" w:rsidTr="00795D93">
        <w:tc>
          <w:tcPr>
            <w:tcW w:w="1552" w:type="dxa"/>
          </w:tcPr>
          <w:p w14:paraId="58536103" w14:textId="77777777" w:rsidR="00CF376D" w:rsidRPr="006E29CF" w:rsidRDefault="00CF376D" w:rsidP="00795D93">
            <w:r w:rsidRPr="006E29CF">
              <w:t xml:space="preserve">Fault Response </w:t>
            </w:r>
          </w:p>
        </w:tc>
        <w:tc>
          <w:tcPr>
            <w:tcW w:w="7798" w:type="dxa"/>
          </w:tcPr>
          <w:p w14:paraId="11BD9ED6" w14:textId="77777777" w:rsidR="00CF376D" w:rsidRPr="006E29CF" w:rsidRDefault="00CF376D" w:rsidP="00795D93">
            <w:pPr>
              <w:rPr>
                <w:lang w:val="en-US"/>
              </w:rPr>
            </w:pPr>
            <w:r w:rsidRPr="006E29CF">
              <w:rPr>
                <w:lang w:val="en-US"/>
              </w:rPr>
              <w:t>{</w:t>
            </w:r>
          </w:p>
          <w:p w14:paraId="32833D0D"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6FC9F63C"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31F845D2" w14:textId="77777777" w:rsidR="00CF376D" w:rsidRPr="006E29CF" w:rsidRDefault="00CF376D" w:rsidP="00795D93">
            <w:r w:rsidRPr="006E29CF">
              <w:t>}</w:t>
            </w:r>
          </w:p>
        </w:tc>
      </w:tr>
    </w:tbl>
    <w:p w14:paraId="1059391D" w14:textId="77777777" w:rsidR="00CF376D" w:rsidRDefault="00CF376D" w:rsidP="00CF376D">
      <w:pPr>
        <w:rPr>
          <w:lang w:val="en-US"/>
        </w:rPr>
      </w:pPr>
    </w:p>
    <w:p w14:paraId="49F0B579" w14:textId="77777777" w:rsidR="00CF376D" w:rsidRPr="00E9612D" w:rsidRDefault="00CF376D" w:rsidP="00CF376D"/>
    <w:p w14:paraId="326EB5AE" w14:textId="77777777" w:rsidR="00CF376D" w:rsidRPr="006E29CF" w:rsidRDefault="00CF376D" w:rsidP="00CF376D">
      <w:pPr>
        <w:pStyle w:val="Titolo3"/>
        <w:rPr>
          <w:rStyle w:val="Enfasigrassetto"/>
          <w:b w:val="0"/>
        </w:rPr>
      </w:pPr>
      <w:bookmarkStart w:id="105" w:name="_Toc35537040"/>
      <w:bookmarkStart w:id="106" w:name="_Toc36042157"/>
      <w:r>
        <w:rPr>
          <w:rStyle w:val="Enfasigrassetto"/>
          <w:b w:val="0"/>
        </w:rPr>
        <w:t>Elenco Uffici</w:t>
      </w:r>
      <w:bookmarkEnd w:id="105"/>
      <w:bookmarkEnd w:id="106"/>
    </w:p>
    <w:tbl>
      <w:tblPr>
        <w:tblStyle w:val="TableGrid0"/>
        <w:tblW w:w="0" w:type="auto"/>
        <w:tblLook w:val="04A0" w:firstRow="1" w:lastRow="0" w:firstColumn="1" w:lastColumn="0" w:noHBand="0" w:noVBand="1"/>
      </w:tblPr>
      <w:tblGrid>
        <w:gridCol w:w="1552"/>
        <w:gridCol w:w="7798"/>
      </w:tblGrid>
      <w:tr w:rsidR="00CF376D" w:rsidRPr="006E29CF" w14:paraId="48A88852" w14:textId="77777777" w:rsidTr="00795D93">
        <w:tc>
          <w:tcPr>
            <w:tcW w:w="1552" w:type="dxa"/>
          </w:tcPr>
          <w:p w14:paraId="5C3C9C11" w14:textId="77777777" w:rsidR="00CF376D" w:rsidRPr="006E29CF" w:rsidRDefault="00CF376D" w:rsidP="00795D93">
            <w:r>
              <w:t xml:space="preserve">Decrizione </w:t>
            </w:r>
            <w:r w:rsidRPr="006E29CF">
              <w:t>Servizio</w:t>
            </w:r>
          </w:p>
        </w:tc>
        <w:tc>
          <w:tcPr>
            <w:tcW w:w="7798" w:type="dxa"/>
          </w:tcPr>
          <w:p w14:paraId="1C3C196F" w14:textId="77777777" w:rsidR="00CF376D" w:rsidRPr="006E29CF" w:rsidRDefault="00CF376D" w:rsidP="00795D93">
            <w:r>
              <w:t>Elenco degli Uffici presenti nel sistema.</w:t>
            </w:r>
          </w:p>
        </w:tc>
      </w:tr>
      <w:tr w:rsidR="00CF376D" w:rsidRPr="006E29CF" w14:paraId="0B51E97F" w14:textId="77777777" w:rsidTr="00795D93">
        <w:tc>
          <w:tcPr>
            <w:tcW w:w="1552" w:type="dxa"/>
          </w:tcPr>
          <w:p w14:paraId="04829932" w14:textId="77777777" w:rsidR="00CF376D" w:rsidRPr="006E29CF" w:rsidRDefault="00CF376D" w:rsidP="00795D93">
            <w:r w:rsidRPr="006E29CF">
              <w:t>Servizio</w:t>
            </w:r>
          </w:p>
        </w:tc>
        <w:tc>
          <w:tcPr>
            <w:tcW w:w="7798" w:type="dxa"/>
          </w:tcPr>
          <w:p w14:paraId="213BB9C1" w14:textId="77777777" w:rsidR="00CF376D" w:rsidRPr="006E29CF" w:rsidRDefault="00CF376D" w:rsidP="00795D93">
            <w:r w:rsidRPr="00CB06FA">
              <w:t>sceltaUfficioCapitolo</w:t>
            </w:r>
          </w:p>
        </w:tc>
      </w:tr>
      <w:tr w:rsidR="00CF376D" w:rsidRPr="006E29CF" w14:paraId="617CC31F" w14:textId="77777777" w:rsidTr="00795D93">
        <w:tc>
          <w:tcPr>
            <w:tcW w:w="1552" w:type="dxa"/>
          </w:tcPr>
          <w:p w14:paraId="60777272" w14:textId="77777777" w:rsidR="00CF376D" w:rsidRPr="006E29CF" w:rsidRDefault="00CF376D" w:rsidP="00795D93">
            <w:r>
              <w:t>Tipo servizio</w:t>
            </w:r>
          </w:p>
        </w:tc>
        <w:tc>
          <w:tcPr>
            <w:tcW w:w="7798" w:type="dxa"/>
          </w:tcPr>
          <w:p w14:paraId="616E59ED" w14:textId="77777777" w:rsidR="00CF376D" w:rsidRPr="00A24AB2" w:rsidRDefault="00CF376D" w:rsidP="00795D93">
            <w:r w:rsidRPr="00A24AB2">
              <w:t>REST</w:t>
            </w:r>
          </w:p>
        </w:tc>
      </w:tr>
      <w:tr w:rsidR="00CF376D" w:rsidRPr="006E29CF" w14:paraId="2D9BE616" w14:textId="77777777" w:rsidTr="00795D93">
        <w:tc>
          <w:tcPr>
            <w:tcW w:w="1552" w:type="dxa"/>
          </w:tcPr>
          <w:p w14:paraId="0A5656EE" w14:textId="77777777" w:rsidR="00CF376D" w:rsidRPr="006E29CF" w:rsidRDefault="00CF376D" w:rsidP="00795D93">
            <w:r w:rsidRPr="006E29CF">
              <w:t>Endpoint</w:t>
            </w:r>
          </w:p>
        </w:tc>
        <w:tc>
          <w:tcPr>
            <w:tcW w:w="7798" w:type="dxa"/>
          </w:tcPr>
          <w:p w14:paraId="2D5193B2" w14:textId="77777777" w:rsidR="00CF376D" w:rsidRPr="006E29CF" w:rsidRDefault="00CF376D" w:rsidP="00795D93">
            <w:r>
              <w:rPr>
                <w:rStyle w:val="Collegamentoipertestuale"/>
                <w:lang w:val="it-IT"/>
              </w:rPr>
              <w:t>/api/a</w:t>
            </w:r>
            <w:r>
              <w:rPr>
                <w:rStyle w:val="Collegamentoipertestuale"/>
              </w:rPr>
              <w:t>ccertamenti</w:t>
            </w:r>
            <w:r w:rsidRPr="00CB06FA">
              <w:rPr>
                <w:rStyle w:val="Collegamentoipertestuale"/>
                <w:lang w:val="it-IT"/>
              </w:rPr>
              <w:t>/sceltaUfficioCapitolo</w:t>
            </w:r>
          </w:p>
        </w:tc>
      </w:tr>
      <w:tr w:rsidR="00CF376D" w:rsidRPr="006E29CF" w14:paraId="1295A30D" w14:textId="77777777" w:rsidTr="00795D93">
        <w:tc>
          <w:tcPr>
            <w:tcW w:w="1552" w:type="dxa"/>
          </w:tcPr>
          <w:p w14:paraId="50D6AC56" w14:textId="77777777" w:rsidR="00CF376D" w:rsidRPr="006E29CF" w:rsidRDefault="00CF376D" w:rsidP="00795D93">
            <w:r w:rsidRPr="006E29CF">
              <w:lastRenderedPageBreak/>
              <w:t>Authentication</w:t>
            </w:r>
          </w:p>
        </w:tc>
        <w:tc>
          <w:tcPr>
            <w:tcW w:w="7798" w:type="dxa"/>
          </w:tcPr>
          <w:p w14:paraId="569E50FB" w14:textId="77777777" w:rsidR="00CF376D" w:rsidRPr="006E29CF" w:rsidRDefault="00CF376D" w:rsidP="00795D93">
            <w:r>
              <w:t>Not required</w:t>
            </w:r>
          </w:p>
        </w:tc>
      </w:tr>
      <w:tr w:rsidR="00CF376D" w:rsidRPr="006E29CF" w14:paraId="6804BA8D" w14:textId="77777777" w:rsidTr="00795D93">
        <w:tc>
          <w:tcPr>
            <w:tcW w:w="1552" w:type="dxa"/>
          </w:tcPr>
          <w:p w14:paraId="119CD27D" w14:textId="77777777" w:rsidR="00CF376D" w:rsidRPr="006E29CF" w:rsidRDefault="00CF376D" w:rsidP="00795D93">
            <w:r w:rsidRPr="006E29CF">
              <w:t>Method</w:t>
            </w:r>
          </w:p>
        </w:tc>
        <w:tc>
          <w:tcPr>
            <w:tcW w:w="7798" w:type="dxa"/>
          </w:tcPr>
          <w:p w14:paraId="4843B1B1" w14:textId="77777777" w:rsidR="00CF376D" w:rsidRPr="006E29CF" w:rsidRDefault="00CF376D" w:rsidP="00795D93">
            <w:r>
              <w:t>GET</w:t>
            </w:r>
          </w:p>
        </w:tc>
      </w:tr>
      <w:tr w:rsidR="00CF376D" w:rsidRPr="006E29CF" w14:paraId="3890D199" w14:textId="77777777" w:rsidTr="00795D93">
        <w:tc>
          <w:tcPr>
            <w:tcW w:w="1552" w:type="dxa"/>
          </w:tcPr>
          <w:p w14:paraId="1875989A" w14:textId="77777777" w:rsidR="00CF376D" w:rsidRPr="006E29CF" w:rsidRDefault="00CF376D" w:rsidP="00795D93">
            <w:r w:rsidRPr="006E29CF">
              <w:t>Consumes</w:t>
            </w:r>
          </w:p>
        </w:tc>
        <w:tc>
          <w:tcPr>
            <w:tcW w:w="7798" w:type="dxa"/>
          </w:tcPr>
          <w:p w14:paraId="726C1C91" w14:textId="77777777" w:rsidR="00CF376D" w:rsidRPr="006E29CF" w:rsidRDefault="00CF376D" w:rsidP="00795D93">
            <w:r>
              <w:t>Paramenters</w:t>
            </w:r>
          </w:p>
        </w:tc>
      </w:tr>
      <w:tr w:rsidR="00CF376D" w:rsidRPr="006E29CF" w14:paraId="4271F64D" w14:textId="77777777" w:rsidTr="00795D93">
        <w:tc>
          <w:tcPr>
            <w:tcW w:w="1552" w:type="dxa"/>
          </w:tcPr>
          <w:p w14:paraId="26C5BC37" w14:textId="77777777" w:rsidR="00CF376D" w:rsidRPr="006E29CF" w:rsidRDefault="00CF376D" w:rsidP="00795D93">
            <w:r w:rsidRPr="006E29CF">
              <w:t>Produces</w:t>
            </w:r>
          </w:p>
        </w:tc>
        <w:tc>
          <w:tcPr>
            <w:tcW w:w="7798" w:type="dxa"/>
          </w:tcPr>
          <w:p w14:paraId="0AD25776" w14:textId="77777777" w:rsidR="00CF376D" w:rsidRPr="006E29CF" w:rsidRDefault="00CF376D" w:rsidP="00795D93">
            <w:r w:rsidRPr="006E29CF">
              <w:t>application/json</w:t>
            </w:r>
          </w:p>
        </w:tc>
      </w:tr>
      <w:tr w:rsidR="00CF376D" w:rsidRPr="006E29CF" w14:paraId="0B338E46" w14:textId="77777777" w:rsidTr="00795D93">
        <w:tc>
          <w:tcPr>
            <w:tcW w:w="1552" w:type="dxa"/>
          </w:tcPr>
          <w:p w14:paraId="2902B6CD" w14:textId="77777777" w:rsidR="00CF376D" w:rsidRPr="006E29CF" w:rsidRDefault="00CF376D" w:rsidP="00795D93">
            <w:r w:rsidRPr="006E29CF">
              <w:t xml:space="preserve">Payload </w:t>
            </w:r>
          </w:p>
        </w:tc>
        <w:tc>
          <w:tcPr>
            <w:tcW w:w="7798" w:type="dxa"/>
          </w:tcPr>
          <w:p w14:paraId="682B8D3E" w14:textId="77777777" w:rsidR="00CF376D" w:rsidRDefault="00CF376D" w:rsidP="00795D93">
            <w:r>
              <w:t>@RequestParam(required = true) String codIpa,</w:t>
            </w:r>
          </w:p>
          <w:p w14:paraId="69D67B42" w14:textId="77777777" w:rsidR="00CF376D" w:rsidRDefault="00CF376D" w:rsidP="00795D93">
            <w:r>
              <w:t>@RequestParam(required = false) String codTipoDovuto,</w:t>
            </w:r>
          </w:p>
          <w:p w14:paraId="644376DB" w14:textId="77777777" w:rsidR="00CF376D" w:rsidRPr="006E29CF" w:rsidRDefault="00CF376D" w:rsidP="00795D93">
            <w:r>
              <w:t>@RequestParam(required = false) Boolean flgAttivo</w:t>
            </w:r>
          </w:p>
        </w:tc>
      </w:tr>
      <w:tr w:rsidR="00CF376D" w:rsidRPr="006E29CF" w14:paraId="1A4F38E5" w14:textId="77777777" w:rsidTr="00795D93">
        <w:tc>
          <w:tcPr>
            <w:tcW w:w="1552" w:type="dxa"/>
          </w:tcPr>
          <w:p w14:paraId="53E5B752" w14:textId="77777777" w:rsidR="00CF376D" w:rsidRPr="006E29CF" w:rsidRDefault="00CF376D" w:rsidP="00795D93">
            <w:r w:rsidRPr="006E29CF">
              <w:t xml:space="preserve">Response </w:t>
            </w:r>
          </w:p>
        </w:tc>
        <w:tc>
          <w:tcPr>
            <w:tcW w:w="7798" w:type="dxa"/>
          </w:tcPr>
          <w:p w14:paraId="2EB69EDB" w14:textId="77777777" w:rsidR="00CF376D" w:rsidRDefault="00CF376D" w:rsidP="00795D93">
            <w:r>
              <w:t>{</w:t>
            </w:r>
          </w:p>
          <w:p w14:paraId="2EF8F7C6" w14:textId="77777777" w:rsidR="00CF376D" w:rsidRDefault="00CF376D" w:rsidP="00795D93">
            <w:r>
              <w:t xml:space="preserve">  "list": [</w:t>
            </w:r>
          </w:p>
          <w:p w14:paraId="204633F5" w14:textId="77777777" w:rsidR="00CF376D" w:rsidRDefault="00CF376D" w:rsidP="00795D93">
            <w:r>
              <w:t xml:space="preserve">    {</w:t>
            </w:r>
          </w:p>
          <w:p w14:paraId="40440D5A" w14:textId="77777777" w:rsidR="00CF376D" w:rsidRDefault="00CF376D" w:rsidP="00795D93">
            <w:r>
              <w:t xml:space="preserve">      "id": "long",</w:t>
            </w:r>
          </w:p>
          <w:p w14:paraId="0DC11D40" w14:textId="77777777" w:rsidR="00CF376D" w:rsidRDefault="00CF376D" w:rsidP="00795D93">
            <w:r>
              <w:t xml:space="preserve">      "codUfficio": "string",</w:t>
            </w:r>
          </w:p>
          <w:p w14:paraId="448BD4C6" w14:textId="77777777" w:rsidR="00CF376D" w:rsidRDefault="00CF376D" w:rsidP="00795D93">
            <w:r>
              <w:t xml:space="preserve">      "deUfficio": "string",</w:t>
            </w:r>
          </w:p>
          <w:p w14:paraId="436E966F" w14:textId="77777777" w:rsidR="00CF376D" w:rsidRDefault="00CF376D" w:rsidP="00795D93">
            <w:r>
              <w:t xml:space="preserve">      "flgAttivo": "boolean"</w:t>
            </w:r>
          </w:p>
          <w:p w14:paraId="048DE663" w14:textId="77777777" w:rsidR="00CF376D" w:rsidRDefault="00CF376D" w:rsidP="00795D93">
            <w:r>
              <w:t xml:space="preserve">    }</w:t>
            </w:r>
          </w:p>
          <w:p w14:paraId="52CC1112" w14:textId="77777777" w:rsidR="00CF376D" w:rsidRDefault="00CF376D" w:rsidP="00795D93">
            <w:r>
              <w:t xml:space="preserve">  ]</w:t>
            </w:r>
          </w:p>
          <w:p w14:paraId="79B7C6B6" w14:textId="77777777" w:rsidR="00CF376D" w:rsidRPr="006E29CF" w:rsidRDefault="00CF376D" w:rsidP="00795D93">
            <w:r>
              <w:t>}</w:t>
            </w:r>
          </w:p>
        </w:tc>
      </w:tr>
      <w:tr w:rsidR="00CF376D" w:rsidRPr="006E29CF" w14:paraId="793BEDE5" w14:textId="77777777" w:rsidTr="00795D93">
        <w:tc>
          <w:tcPr>
            <w:tcW w:w="1552" w:type="dxa"/>
          </w:tcPr>
          <w:p w14:paraId="6C465792" w14:textId="77777777" w:rsidR="00CF376D" w:rsidRPr="006E29CF" w:rsidRDefault="00CF376D" w:rsidP="00795D93">
            <w:r w:rsidRPr="006E29CF">
              <w:t xml:space="preserve">Fault Response </w:t>
            </w:r>
          </w:p>
        </w:tc>
        <w:tc>
          <w:tcPr>
            <w:tcW w:w="7798" w:type="dxa"/>
          </w:tcPr>
          <w:p w14:paraId="619A6696" w14:textId="77777777" w:rsidR="00CF376D" w:rsidRPr="006E29CF" w:rsidRDefault="00CF376D" w:rsidP="00795D93">
            <w:pPr>
              <w:rPr>
                <w:lang w:val="en-US"/>
              </w:rPr>
            </w:pPr>
            <w:r w:rsidRPr="006E29CF">
              <w:rPr>
                <w:lang w:val="en-US"/>
              </w:rPr>
              <w:t>{</w:t>
            </w:r>
          </w:p>
          <w:p w14:paraId="7B5E6DB8"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70A414E4"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61C26224" w14:textId="77777777" w:rsidR="00CF376D" w:rsidRPr="006E29CF" w:rsidRDefault="00CF376D" w:rsidP="00795D93">
            <w:r w:rsidRPr="006E29CF">
              <w:t>}</w:t>
            </w:r>
          </w:p>
        </w:tc>
      </w:tr>
    </w:tbl>
    <w:p w14:paraId="0B225CD6" w14:textId="77777777" w:rsidR="00CF376D" w:rsidRDefault="00CF376D" w:rsidP="00CF376D">
      <w:pPr>
        <w:rPr>
          <w:lang w:val="en-US"/>
        </w:rPr>
      </w:pPr>
    </w:p>
    <w:p w14:paraId="40502DEC" w14:textId="77777777" w:rsidR="00CF376D" w:rsidRPr="00E9612D" w:rsidRDefault="00CF376D" w:rsidP="00CF376D"/>
    <w:p w14:paraId="5EFE88B4" w14:textId="77777777" w:rsidR="00CF376D" w:rsidRPr="006E29CF" w:rsidRDefault="00CF376D" w:rsidP="00CF376D">
      <w:pPr>
        <w:pStyle w:val="Titolo3"/>
        <w:rPr>
          <w:rStyle w:val="Enfasigrassetto"/>
          <w:b w:val="0"/>
        </w:rPr>
      </w:pPr>
      <w:bookmarkStart w:id="107" w:name="_Toc35537041"/>
      <w:bookmarkStart w:id="108" w:name="_Toc36042158"/>
      <w:r>
        <w:rPr>
          <w:rStyle w:val="Enfasigrassetto"/>
          <w:b w:val="0"/>
        </w:rPr>
        <w:t>Elenco Tipi Dovuto</w:t>
      </w:r>
      <w:bookmarkEnd w:id="107"/>
      <w:bookmarkEnd w:id="108"/>
    </w:p>
    <w:tbl>
      <w:tblPr>
        <w:tblStyle w:val="TableGrid0"/>
        <w:tblW w:w="0" w:type="auto"/>
        <w:tblLook w:val="04A0" w:firstRow="1" w:lastRow="0" w:firstColumn="1" w:lastColumn="0" w:noHBand="0" w:noVBand="1"/>
      </w:tblPr>
      <w:tblGrid>
        <w:gridCol w:w="1552"/>
        <w:gridCol w:w="7798"/>
      </w:tblGrid>
      <w:tr w:rsidR="00CF376D" w:rsidRPr="006E29CF" w14:paraId="44F5012E" w14:textId="77777777" w:rsidTr="00795D93">
        <w:tc>
          <w:tcPr>
            <w:tcW w:w="1552" w:type="dxa"/>
          </w:tcPr>
          <w:p w14:paraId="65CF56A7" w14:textId="77777777" w:rsidR="00CF376D" w:rsidRPr="006E29CF" w:rsidRDefault="00CF376D" w:rsidP="00795D93">
            <w:r>
              <w:t xml:space="preserve">Decrizione </w:t>
            </w:r>
            <w:r w:rsidRPr="006E29CF">
              <w:t>Servizio</w:t>
            </w:r>
          </w:p>
        </w:tc>
        <w:tc>
          <w:tcPr>
            <w:tcW w:w="7798" w:type="dxa"/>
          </w:tcPr>
          <w:p w14:paraId="5E3C28C5" w14:textId="77777777" w:rsidR="00CF376D" w:rsidRPr="006E29CF" w:rsidRDefault="00CF376D" w:rsidP="00795D93">
            <w:r>
              <w:t>Elenco dei Tipo di Dovuto presenti nel sistema.</w:t>
            </w:r>
          </w:p>
        </w:tc>
      </w:tr>
      <w:tr w:rsidR="00CF376D" w:rsidRPr="006E29CF" w14:paraId="0D02C663" w14:textId="77777777" w:rsidTr="00795D93">
        <w:tc>
          <w:tcPr>
            <w:tcW w:w="1552" w:type="dxa"/>
          </w:tcPr>
          <w:p w14:paraId="063B25F8" w14:textId="77777777" w:rsidR="00CF376D" w:rsidRPr="006E29CF" w:rsidRDefault="00CF376D" w:rsidP="00795D93">
            <w:r w:rsidRPr="006E29CF">
              <w:t>Servizio</w:t>
            </w:r>
          </w:p>
        </w:tc>
        <w:tc>
          <w:tcPr>
            <w:tcW w:w="7798" w:type="dxa"/>
          </w:tcPr>
          <w:p w14:paraId="262C4FEC" w14:textId="77777777" w:rsidR="00CF376D" w:rsidRPr="006E29CF" w:rsidRDefault="00CF376D" w:rsidP="00795D93">
            <w:r w:rsidRPr="00734BAE">
              <w:t>elencoEnteTipiDovuto</w:t>
            </w:r>
          </w:p>
        </w:tc>
      </w:tr>
      <w:tr w:rsidR="00CF376D" w:rsidRPr="006E29CF" w14:paraId="60AC5689" w14:textId="77777777" w:rsidTr="00795D93">
        <w:tc>
          <w:tcPr>
            <w:tcW w:w="1552" w:type="dxa"/>
          </w:tcPr>
          <w:p w14:paraId="3E81798A" w14:textId="77777777" w:rsidR="00CF376D" w:rsidRPr="006E29CF" w:rsidRDefault="00CF376D" w:rsidP="00795D93">
            <w:r>
              <w:t>Tipo servizio</w:t>
            </w:r>
          </w:p>
        </w:tc>
        <w:tc>
          <w:tcPr>
            <w:tcW w:w="7798" w:type="dxa"/>
          </w:tcPr>
          <w:p w14:paraId="0820781B" w14:textId="77777777" w:rsidR="00CF376D" w:rsidRPr="00A24AB2" w:rsidRDefault="00CF376D" w:rsidP="00795D93">
            <w:r w:rsidRPr="00A24AB2">
              <w:t>REST</w:t>
            </w:r>
          </w:p>
        </w:tc>
      </w:tr>
      <w:tr w:rsidR="00CF376D" w:rsidRPr="006E29CF" w14:paraId="19EBD600" w14:textId="77777777" w:rsidTr="00795D93">
        <w:tc>
          <w:tcPr>
            <w:tcW w:w="1552" w:type="dxa"/>
          </w:tcPr>
          <w:p w14:paraId="4E809E7C" w14:textId="77777777" w:rsidR="00CF376D" w:rsidRPr="006E29CF" w:rsidRDefault="00CF376D" w:rsidP="00795D93">
            <w:r w:rsidRPr="006E29CF">
              <w:t>Endpoint</w:t>
            </w:r>
          </w:p>
        </w:tc>
        <w:tc>
          <w:tcPr>
            <w:tcW w:w="7798" w:type="dxa"/>
          </w:tcPr>
          <w:p w14:paraId="374CD749" w14:textId="77777777" w:rsidR="00CF376D" w:rsidRPr="006E29CF" w:rsidRDefault="00CF376D" w:rsidP="00795D93">
            <w:r w:rsidRPr="00493B6E">
              <w:t>/api/enteTipoDovuto</w:t>
            </w:r>
          </w:p>
        </w:tc>
      </w:tr>
      <w:tr w:rsidR="00CF376D" w:rsidRPr="006E29CF" w14:paraId="59B05CD4" w14:textId="77777777" w:rsidTr="00795D93">
        <w:tc>
          <w:tcPr>
            <w:tcW w:w="1552" w:type="dxa"/>
          </w:tcPr>
          <w:p w14:paraId="077D869C" w14:textId="77777777" w:rsidR="00CF376D" w:rsidRPr="006E29CF" w:rsidRDefault="00CF376D" w:rsidP="00795D93">
            <w:r w:rsidRPr="006E29CF">
              <w:t>Authentication</w:t>
            </w:r>
          </w:p>
        </w:tc>
        <w:tc>
          <w:tcPr>
            <w:tcW w:w="7798" w:type="dxa"/>
          </w:tcPr>
          <w:p w14:paraId="75A1C285" w14:textId="77777777" w:rsidR="00CF376D" w:rsidRPr="006E29CF" w:rsidRDefault="00CF376D" w:rsidP="00795D93">
            <w:r>
              <w:t>Not required</w:t>
            </w:r>
          </w:p>
        </w:tc>
      </w:tr>
      <w:tr w:rsidR="00CF376D" w:rsidRPr="006E29CF" w14:paraId="35ABB875" w14:textId="77777777" w:rsidTr="00795D93">
        <w:tc>
          <w:tcPr>
            <w:tcW w:w="1552" w:type="dxa"/>
          </w:tcPr>
          <w:p w14:paraId="5DE61C3D" w14:textId="77777777" w:rsidR="00CF376D" w:rsidRPr="006E29CF" w:rsidRDefault="00CF376D" w:rsidP="00795D93">
            <w:r w:rsidRPr="006E29CF">
              <w:t>Method</w:t>
            </w:r>
          </w:p>
        </w:tc>
        <w:tc>
          <w:tcPr>
            <w:tcW w:w="7798" w:type="dxa"/>
          </w:tcPr>
          <w:p w14:paraId="5FD6273A" w14:textId="77777777" w:rsidR="00CF376D" w:rsidRPr="006E29CF" w:rsidRDefault="00CF376D" w:rsidP="00795D93">
            <w:r>
              <w:t>GET</w:t>
            </w:r>
          </w:p>
        </w:tc>
      </w:tr>
      <w:tr w:rsidR="00CF376D" w:rsidRPr="006E29CF" w14:paraId="53D3780B" w14:textId="77777777" w:rsidTr="00795D93">
        <w:tc>
          <w:tcPr>
            <w:tcW w:w="1552" w:type="dxa"/>
          </w:tcPr>
          <w:p w14:paraId="17D038EC" w14:textId="77777777" w:rsidR="00CF376D" w:rsidRPr="006E29CF" w:rsidRDefault="00CF376D" w:rsidP="00795D93">
            <w:r w:rsidRPr="006E29CF">
              <w:t>Consumes</w:t>
            </w:r>
          </w:p>
        </w:tc>
        <w:tc>
          <w:tcPr>
            <w:tcW w:w="7798" w:type="dxa"/>
          </w:tcPr>
          <w:p w14:paraId="2A247619" w14:textId="77777777" w:rsidR="00CF376D" w:rsidRPr="006E29CF" w:rsidRDefault="00CF376D" w:rsidP="00795D93">
            <w:r>
              <w:t>Parameters</w:t>
            </w:r>
          </w:p>
        </w:tc>
      </w:tr>
      <w:tr w:rsidR="00CF376D" w:rsidRPr="006E29CF" w14:paraId="7433A140" w14:textId="77777777" w:rsidTr="00795D93">
        <w:tc>
          <w:tcPr>
            <w:tcW w:w="1552" w:type="dxa"/>
          </w:tcPr>
          <w:p w14:paraId="72B12B77" w14:textId="77777777" w:rsidR="00CF376D" w:rsidRPr="006E29CF" w:rsidRDefault="00CF376D" w:rsidP="00795D93">
            <w:r w:rsidRPr="006E29CF">
              <w:t>Produces</w:t>
            </w:r>
          </w:p>
        </w:tc>
        <w:tc>
          <w:tcPr>
            <w:tcW w:w="7798" w:type="dxa"/>
          </w:tcPr>
          <w:p w14:paraId="11DD5C89" w14:textId="77777777" w:rsidR="00CF376D" w:rsidRPr="006E29CF" w:rsidRDefault="00CF376D" w:rsidP="00795D93">
            <w:r w:rsidRPr="006E29CF">
              <w:t>application/json</w:t>
            </w:r>
          </w:p>
        </w:tc>
      </w:tr>
      <w:tr w:rsidR="00CF376D" w:rsidRPr="006E29CF" w14:paraId="00769845" w14:textId="77777777" w:rsidTr="00795D93">
        <w:tc>
          <w:tcPr>
            <w:tcW w:w="1552" w:type="dxa"/>
          </w:tcPr>
          <w:p w14:paraId="7BBDF7E7" w14:textId="77777777" w:rsidR="00CF376D" w:rsidRPr="006E29CF" w:rsidRDefault="00CF376D" w:rsidP="00795D93">
            <w:r w:rsidRPr="006E29CF">
              <w:t xml:space="preserve">Payload </w:t>
            </w:r>
          </w:p>
        </w:tc>
        <w:tc>
          <w:tcPr>
            <w:tcW w:w="7798" w:type="dxa"/>
          </w:tcPr>
          <w:p w14:paraId="41DC493C" w14:textId="77777777" w:rsidR="00CF376D" w:rsidRDefault="00CF376D" w:rsidP="00795D93">
            <w:r>
              <w:t>Pageable pageable,</w:t>
            </w:r>
          </w:p>
          <w:p w14:paraId="3AF2676D" w14:textId="77777777" w:rsidR="00CF376D" w:rsidRPr="006E29CF" w:rsidRDefault="00CF376D" w:rsidP="00795D93">
            <w:r w:rsidRPr="00665374">
              <w:t>@RequestParam(required = true) String codIpa</w:t>
            </w:r>
          </w:p>
        </w:tc>
      </w:tr>
      <w:tr w:rsidR="00CF376D" w:rsidRPr="006E29CF" w14:paraId="6B173110" w14:textId="77777777" w:rsidTr="00795D93">
        <w:tc>
          <w:tcPr>
            <w:tcW w:w="1552" w:type="dxa"/>
          </w:tcPr>
          <w:p w14:paraId="60BC301C" w14:textId="77777777" w:rsidR="00CF376D" w:rsidRPr="006E29CF" w:rsidRDefault="00CF376D" w:rsidP="00795D93">
            <w:r w:rsidRPr="006E29CF">
              <w:t xml:space="preserve">Response </w:t>
            </w:r>
          </w:p>
        </w:tc>
        <w:tc>
          <w:tcPr>
            <w:tcW w:w="7798" w:type="dxa"/>
          </w:tcPr>
          <w:p w14:paraId="2E8E7FFC" w14:textId="77777777" w:rsidR="00CF376D" w:rsidRDefault="00CF376D" w:rsidP="00795D93">
            <w:r>
              <w:t>{</w:t>
            </w:r>
          </w:p>
          <w:p w14:paraId="2BD0B55F" w14:textId="77777777" w:rsidR="00CF376D" w:rsidRDefault="00CF376D" w:rsidP="00795D93">
            <w:r>
              <w:t xml:space="preserve">  "list": [</w:t>
            </w:r>
          </w:p>
          <w:p w14:paraId="00CADAA7" w14:textId="77777777" w:rsidR="00CF376D" w:rsidRDefault="00CF376D" w:rsidP="00795D93">
            <w:r>
              <w:t xml:space="preserve">    {</w:t>
            </w:r>
          </w:p>
          <w:p w14:paraId="0132E3AE" w14:textId="77777777" w:rsidR="00CF376D" w:rsidRDefault="00CF376D" w:rsidP="00795D93">
            <w:r>
              <w:t xml:space="preserve">      "EnteTipoDovutoTO": {</w:t>
            </w:r>
          </w:p>
          <w:p w14:paraId="185547BB" w14:textId="77777777" w:rsidR="00CF376D" w:rsidRDefault="00CF376D" w:rsidP="00795D93">
            <w:r>
              <w:t xml:space="preserve">        "EnteTo": {</w:t>
            </w:r>
          </w:p>
          <w:p w14:paraId="1AAD94C8" w14:textId="77777777" w:rsidR="00CF376D" w:rsidRDefault="00CF376D" w:rsidP="00795D93">
            <w:r>
              <w:t xml:space="preserve">          "id": "long",</w:t>
            </w:r>
          </w:p>
          <w:p w14:paraId="10317E8F" w14:textId="77777777" w:rsidR="00CF376D" w:rsidRDefault="00CF376D" w:rsidP="00795D93">
            <w:r>
              <w:t xml:space="preserve">          "codIpaEnte": "string",</w:t>
            </w:r>
          </w:p>
          <w:p w14:paraId="55D0F121" w14:textId="77777777" w:rsidR="00CF376D" w:rsidRDefault="00CF376D" w:rsidP="00795D93">
            <w:r>
              <w:t xml:space="preserve">          "codiceFiscaleEnte": "string",</w:t>
            </w:r>
          </w:p>
          <w:p w14:paraId="4BBF5185" w14:textId="77777777" w:rsidR="00CF376D" w:rsidRDefault="00CF376D" w:rsidP="00795D93">
            <w:r>
              <w:lastRenderedPageBreak/>
              <w:t xml:space="preserve">          "deNomeEnte": "string",</w:t>
            </w:r>
          </w:p>
          <w:p w14:paraId="05A74B43" w14:textId="77777777" w:rsidR="00CF376D" w:rsidRDefault="00CF376D" w:rsidP="00795D93">
            <w:r>
              <w:t xml:space="preserve">          "dtCreazione": "date",</w:t>
            </w:r>
          </w:p>
          <w:p w14:paraId="7DFF0B0C" w14:textId="77777777" w:rsidR="00CF376D" w:rsidRDefault="00CF376D" w:rsidP="00795D93">
            <w:r>
              <w:t xml:space="preserve">          "dtUltimaModifica": "date",</w:t>
            </w:r>
          </w:p>
          <w:p w14:paraId="3C57D707" w14:textId="77777777" w:rsidR="00CF376D" w:rsidRDefault="00CF376D" w:rsidP="00795D93">
            <w:r>
              <w:t xml:space="preserve">          "emailAmministratore": "string",</w:t>
            </w:r>
          </w:p>
          <w:p w14:paraId="10E0F133" w14:textId="77777777" w:rsidR="00CF376D" w:rsidRDefault="00CF376D" w:rsidP="00795D93">
            <w:r>
              <w:t xml:space="preserve">          "flgPagati": "boolean",</w:t>
            </w:r>
          </w:p>
          <w:p w14:paraId="2091FA36" w14:textId="77777777" w:rsidR="00CF376D" w:rsidRDefault="00CF376D" w:rsidP="00795D93">
            <w:r>
              <w:t xml:space="preserve">          "flgTesoreria": "boolean",</w:t>
            </w:r>
          </w:p>
          <w:p w14:paraId="1B38A470" w14:textId="77777777" w:rsidR="00CF376D" w:rsidRDefault="00CF376D" w:rsidP="00795D93">
            <w:r>
              <w:t xml:space="preserve">          "myboxClientKey": "string",</w:t>
            </w:r>
          </w:p>
          <w:p w14:paraId="670926B7" w14:textId="77777777" w:rsidR="00CF376D" w:rsidRDefault="00CF376D" w:rsidP="00795D93">
            <w:r>
              <w:t xml:space="preserve">          "myboxClientSecret": "string",</w:t>
            </w:r>
          </w:p>
          <w:p w14:paraId="651F2600" w14:textId="77777777" w:rsidR="00CF376D" w:rsidRDefault="00CF376D" w:rsidP="00795D93">
            <w:r>
              <w:t xml:space="preserve">          "numGiorniPagamentoPresunti": "int"</w:t>
            </w:r>
          </w:p>
          <w:p w14:paraId="7701C0F0" w14:textId="77777777" w:rsidR="00CF376D" w:rsidRDefault="00CF376D" w:rsidP="00795D93">
            <w:r>
              <w:t xml:space="preserve">        },</w:t>
            </w:r>
          </w:p>
          <w:p w14:paraId="1953A975" w14:textId="77777777" w:rsidR="00CF376D" w:rsidRDefault="00CF376D" w:rsidP="00795D93">
            <w:r>
              <w:t xml:space="preserve">        "id": "long",</w:t>
            </w:r>
          </w:p>
          <w:p w14:paraId="3998A121" w14:textId="77777777" w:rsidR="00CF376D" w:rsidRDefault="00CF376D" w:rsidP="00795D93">
            <w:r>
              <w:t xml:space="preserve">        "codTipo": "string",</w:t>
            </w:r>
          </w:p>
          <w:p w14:paraId="2F6A4E99" w14:textId="77777777" w:rsidR="00CF376D" w:rsidRDefault="00CF376D" w:rsidP="00795D93">
            <w:r>
              <w:t xml:space="preserve">        "deTipo": "string"</w:t>
            </w:r>
          </w:p>
          <w:p w14:paraId="1C5614BB" w14:textId="77777777" w:rsidR="00CF376D" w:rsidRDefault="00CF376D" w:rsidP="00795D93">
            <w:r>
              <w:t xml:space="preserve">      }</w:t>
            </w:r>
          </w:p>
          <w:p w14:paraId="2D6618E9" w14:textId="77777777" w:rsidR="00CF376D" w:rsidRDefault="00CF376D" w:rsidP="00795D93">
            <w:r>
              <w:t xml:space="preserve">    }</w:t>
            </w:r>
          </w:p>
          <w:p w14:paraId="40D6675B" w14:textId="77777777" w:rsidR="00CF376D" w:rsidRDefault="00CF376D" w:rsidP="00795D93">
            <w:r>
              <w:t xml:space="preserve">  ]</w:t>
            </w:r>
          </w:p>
          <w:p w14:paraId="7C47D72F" w14:textId="77777777" w:rsidR="00CF376D" w:rsidRPr="006E29CF" w:rsidRDefault="00CF376D" w:rsidP="00795D93">
            <w:r>
              <w:t>}</w:t>
            </w:r>
          </w:p>
        </w:tc>
      </w:tr>
      <w:tr w:rsidR="00CF376D" w:rsidRPr="006E29CF" w14:paraId="63585FCA" w14:textId="77777777" w:rsidTr="00795D93">
        <w:tc>
          <w:tcPr>
            <w:tcW w:w="1552" w:type="dxa"/>
          </w:tcPr>
          <w:p w14:paraId="73C230EA" w14:textId="77777777" w:rsidR="00CF376D" w:rsidRPr="006E29CF" w:rsidRDefault="00CF376D" w:rsidP="00795D93">
            <w:r w:rsidRPr="006E29CF">
              <w:lastRenderedPageBreak/>
              <w:t xml:space="preserve">Fault Response </w:t>
            </w:r>
          </w:p>
        </w:tc>
        <w:tc>
          <w:tcPr>
            <w:tcW w:w="7798" w:type="dxa"/>
          </w:tcPr>
          <w:p w14:paraId="7BDB75D1" w14:textId="77777777" w:rsidR="00CF376D" w:rsidRPr="006E29CF" w:rsidRDefault="00CF376D" w:rsidP="00795D93">
            <w:pPr>
              <w:rPr>
                <w:lang w:val="en-US"/>
              </w:rPr>
            </w:pPr>
            <w:r w:rsidRPr="006E29CF">
              <w:rPr>
                <w:lang w:val="en-US"/>
              </w:rPr>
              <w:t>{</w:t>
            </w:r>
          </w:p>
          <w:p w14:paraId="2D43DA06"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1F0FDED7"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3EE49C99" w14:textId="77777777" w:rsidR="00CF376D" w:rsidRPr="006E29CF" w:rsidRDefault="00CF376D" w:rsidP="00795D93">
            <w:r w:rsidRPr="006E29CF">
              <w:t>}</w:t>
            </w:r>
          </w:p>
        </w:tc>
      </w:tr>
    </w:tbl>
    <w:p w14:paraId="505FA9CA" w14:textId="77777777" w:rsidR="00CF376D" w:rsidRDefault="00CF376D" w:rsidP="00CF376D"/>
    <w:p w14:paraId="01018952" w14:textId="77777777" w:rsidR="00CF376D" w:rsidRPr="00E9612D" w:rsidRDefault="00CF376D" w:rsidP="00CF376D"/>
    <w:p w14:paraId="32FDC796" w14:textId="77777777" w:rsidR="00CF376D" w:rsidRPr="006E29CF" w:rsidRDefault="00CF376D" w:rsidP="00CF376D">
      <w:pPr>
        <w:pStyle w:val="Titolo3"/>
        <w:rPr>
          <w:rStyle w:val="Enfasigrassetto"/>
          <w:b w:val="0"/>
        </w:rPr>
      </w:pPr>
      <w:bookmarkStart w:id="109" w:name="_Toc35537042"/>
      <w:bookmarkStart w:id="110" w:name="_Toc36042159"/>
      <w:r>
        <w:rPr>
          <w:rStyle w:val="Enfasigrassetto"/>
          <w:b w:val="0"/>
        </w:rPr>
        <w:t>Elenco Capitoli</w:t>
      </w:r>
      <w:bookmarkEnd w:id="109"/>
      <w:bookmarkEnd w:id="110"/>
    </w:p>
    <w:tbl>
      <w:tblPr>
        <w:tblStyle w:val="TableGrid0"/>
        <w:tblW w:w="0" w:type="auto"/>
        <w:tblLook w:val="04A0" w:firstRow="1" w:lastRow="0" w:firstColumn="1" w:lastColumn="0" w:noHBand="0" w:noVBand="1"/>
      </w:tblPr>
      <w:tblGrid>
        <w:gridCol w:w="1552"/>
        <w:gridCol w:w="7798"/>
      </w:tblGrid>
      <w:tr w:rsidR="00CF376D" w:rsidRPr="006E29CF" w14:paraId="4ED6A16F" w14:textId="77777777" w:rsidTr="00795D93">
        <w:tc>
          <w:tcPr>
            <w:tcW w:w="1552" w:type="dxa"/>
          </w:tcPr>
          <w:p w14:paraId="4CDE9332" w14:textId="77777777" w:rsidR="00CF376D" w:rsidRPr="006E29CF" w:rsidRDefault="00CF376D" w:rsidP="00795D93">
            <w:r>
              <w:t xml:space="preserve">Decrizione </w:t>
            </w:r>
            <w:r w:rsidRPr="006E29CF">
              <w:t>Servizio</w:t>
            </w:r>
          </w:p>
        </w:tc>
        <w:tc>
          <w:tcPr>
            <w:tcW w:w="7798" w:type="dxa"/>
          </w:tcPr>
          <w:p w14:paraId="11C1B202" w14:textId="77777777" w:rsidR="00CF376D" w:rsidRPr="006E29CF" w:rsidRDefault="00CF376D" w:rsidP="00795D93">
            <w:r>
              <w:t>Elenco dei Capitoli presenti nel sistema.</w:t>
            </w:r>
          </w:p>
        </w:tc>
      </w:tr>
      <w:tr w:rsidR="00CF376D" w:rsidRPr="006E29CF" w14:paraId="4C5286E4" w14:textId="77777777" w:rsidTr="00795D93">
        <w:tc>
          <w:tcPr>
            <w:tcW w:w="1552" w:type="dxa"/>
          </w:tcPr>
          <w:p w14:paraId="1AFC0DB2" w14:textId="77777777" w:rsidR="00CF376D" w:rsidRPr="006E29CF" w:rsidRDefault="00CF376D" w:rsidP="00795D93">
            <w:r w:rsidRPr="006E29CF">
              <w:t>Servizio</w:t>
            </w:r>
          </w:p>
        </w:tc>
        <w:tc>
          <w:tcPr>
            <w:tcW w:w="7798" w:type="dxa"/>
          </w:tcPr>
          <w:p w14:paraId="52A62E7E" w14:textId="77777777" w:rsidR="00CF376D" w:rsidRPr="006E29CF" w:rsidRDefault="00CF376D" w:rsidP="00795D93">
            <w:r w:rsidRPr="00CB06FA">
              <w:t>sceltaUfficioCapitolo</w:t>
            </w:r>
          </w:p>
        </w:tc>
      </w:tr>
      <w:tr w:rsidR="00CF376D" w:rsidRPr="006E29CF" w14:paraId="659C1540" w14:textId="77777777" w:rsidTr="00795D93">
        <w:tc>
          <w:tcPr>
            <w:tcW w:w="1552" w:type="dxa"/>
          </w:tcPr>
          <w:p w14:paraId="150DC0FB" w14:textId="77777777" w:rsidR="00CF376D" w:rsidRPr="006E29CF" w:rsidRDefault="00CF376D" w:rsidP="00795D93">
            <w:r>
              <w:t>Tipo servizio</w:t>
            </w:r>
          </w:p>
        </w:tc>
        <w:tc>
          <w:tcPr>
            <w:tcW w:w="7798" w:type="dxa"/>
          </w:tcPr>
          <w:p w14:paraId="4BB12317" w14:textId="77777777" w:rsidR="00CF376D" w:rsidRPr="00A24AB2" w:rsidRDefault="00CF376D" w:rsidP="00795D93">
            <w:r w:rsidRPr="00A24AB2">
              <w:t>REST</w:t>
            </w:r>
          </w:p>
        </w:tc>
      </w:tr>
      <w:tr w:rsidR="00CF376D" w:rsidRPr="006E29CF" w14:paraId="49C5DC71" w14:textId="77777777" w:rsidTr="00795D93">
        <w:tc>
          <w:tcPr>
            <w:tcW w:w="1552" w:type="dxa"/>
          </w:tcPr>
          <w:p w14:paraId="2FE827AB" w14:textId="77777777" w:rsidR="00CF376D" w:rsidRPr="006E29CF" w:rsidRDefault="00CF376D" w:rsidP="00795D93">
            <w:r w:rsidRPr="006E29CF">
              <w:t>Endpoint</w:t>
            </w:r>
          </w:p>
        </w:tc>
        <w:tc>
          <w:tcPr>
            <w:tcW w:w="7798" w:type="dxa"/>
          </w:tcPr>
          <w:p w14:paraId="7846A8C7" w14:textId="77777777" w:rsidR="00CF376D" w:rsidRPr="006E29CF" w:rsidRDefault="00CF376D" w:rsidP="00795D93">
            <w:r>
              <w:rPr>
                <w:rStyle w:val="Collegamentoipertestuale"/>
                <w:lang w:val="it-IT"/>
              </w:rPr>
              <w:t>/api/a</w:t>
            </w:r>
            <w:r>
              <w:rPr>
                <w:rStyle w:val="Collegamentoipertestuale"/>
              </w:rPr>
              <w:t>ccertamenti</w:t>
            </w:r>
            <w:r w:rsidRPr="00CB06FA">
              <w:rPr>
                <w:rStyle w:val="Collegamentoipertestuale"/>
                <w:lang w:val="it-IT"/>
              </w:rPr>
              <w:t>/sceltaUfficioCapitolo</w:t>
            </w:r>
          </w:p>
        </w:tc>
      </w:tr>
      <w:tr w:rsidR="00CF376D" w:rsidRPr="006E29CF" w14:paraId="2871473F" w14:textId="77777777" w:rsidTr="00795D93">
        <w:tc>
          <w:tcPr>
            <w:tcW w:w="1552" w:type="dxa"/>
          </w:tcPr>
          <w:p w14:paraId="46A6C885" w14:textId="77777777" w:rsidR="00CF376D" w:rsidRPr="006E29CF" w:rsidRDefault="00CF376D" w:rsidP="00795D93">
            <w:r w:rsidRPr="006E29CF">
              <w:t>Authentication</w:t>
            </w:r>
          </w:p>
        </w:tc>
        <w:tc>
          <w:tcPr>
            <w:tcW w:w="7798" w:type="dxa"/>
          </w:tcPr>
          <w:p w14:paraId="07677E9F" w14:textId="77777777" w:rsidR="00CF376D" w:rsidRPr="006E29CF" w:rsidRDefault="00CF376D" w:rsidP="00795D93">
            <w:r>
              <w:t>Not required</w:t>
            </w:r>
          </w:p>
        </w:tc>
      </w:tr>
      <w:tr w:rsidR="00CF376D" w:rsidRPr="006E29CF" w14:paraId="22295593" w14:textId="77777777" w:rsidTr="00795D93">
        <w:tc>
          <w:tcPr>
            <w:tcW w:w="1552" w:type="dxa"/>
          </w:tcPr>
          <w:p w14:paraId="1CC6F92E" w14:textId="77777777" w:rsidR="00CF376D" w:rsidRPr="006E29CF" w:rsidRDefault="00CF376D" w:rsidP="00795D93">
            <w:r w:rsidRPr="006E29CF">
              <w:t>Method</w:t>
            </w:r>
          </w:p>
        </w:tc>
        <w:tc>
          <w:tcPr>
            <w:tcW w:w="7798" w:type="dxa"/>
          </w:tcPr>
          <w:p w14:paraId="18522385" w14:textId="77777777" w:rsidR="00CF376D" w:rsidRPr="006E29CF" w:rsidRDefault="00CF376D" w:rsidP="00795D93">
            <w:r>
              <w:t>GET</w:t>
            </w:r>
          </w:p>
        </w:tc>
      </w:tr>
      <w:tr w:rsidR="00CF376D" w:rsidRPr="006E29CF" w14:paraId="73DA16D8" w14:textId="77777777" w:rsidTr="00795D93">
        <w:tc>
          <w:tcPr>
            <w:tcW w:w="1552" w:type="dxa"/>
          </w:tcPr>
          <w:p w14:paraId="26C49AFB" w14:textId="77777777" w:rsidR="00CF376D" w:rsidRPr="006E29CF" w:rsidRDefault="00CF376D" w:rsidP="00795D93">
            <w:r w:rsidRPr="006E29CF">
              <w:t>Consumes</w:t>
            </w:r>
          </w:p>
        </w:tc>
        <w:tc>
          <w:tcPr>
            <w:tcW w:w="7798" w:type="dxa"/>
          </w:tcPr>
          <w:p w14:paraId="5F7A59F6" w14:textId="77777777" w:rsidR="00CF376D" w:rsidRPr="006E29CF" w:rsidRDefault="00CF376D" w:rsidP="00795D93">
            <w:r>
              <w:t>Parameters</w:t>
            </w:r>
          </w:p>
        </w:tc>
      </w:tr>
      <w:tr w:rsidR="00CF376D" w:rsidRPr="006E29CF" w14:paraId="52FC5D6D" w14:textId="77777777" w:rsidTr="00795D93">
        <w:tc>
          <w:tcPr>
            <w:tcW w:w="1552" w:type="dxa"/>
          </w:tcPr>
          <w:p w14:paraId="10AB4C91" w14:textId="77777777" w:rsidR="00CF376D" w:rsidRPr="006E29CF" w:rsidRDefault="00CF376D" w:rsidP="00795D93">
            <w:r w:rsidRPr="006E29CF">
              <w:t>Produces</w:t>
            </w:r>
          </w:p>
        </w:tc>
        <w:tc>
          <w:tcPr>
            <w:tcW w:w="7798" w:type="dxa"/>
          </w:tcPr>
          <w:p w14:paraId="16A4FFF7" w14:textId="77777777" w:rsidR="00CF376D" w:rsidRPr="006E29CF" w:rsidRDefault="00CF376D" w:rsidP="00795D93">
            <w:r w:rsidRPr="006E29CF">
              <w:t>application/json</w:t>
            </w:r>
          </w:p>
        </w:tc>
      </w:tr>
      <w:tr w:rsidR="00CF376D" w:rsidRPr="006E29CF" w14:paraId="1828CE62" w14:textId="77777777" w:rsidTr="00795D93">
        <w:tc>
          <w:tcPr>
            <w:tcW w:w="1552" w:type="dxa"/>
          </w:tcPr>
          <w:p w14:paraId="36990F5E" w14:textId="77777777" w:rsidR="00CF376D" w:rsidRPr="006E29CF" w:rsidRDefault="00CF376D" w:rsidP="00795D93">
            <w:r w:rsidRPr="006E29CF">
              <w:t xml:space="preserve">Payload </w:t>
            </w:r>
          </w:p>
        </w:tc>
        <w:tc>
          <w:tcPr>
            <w:tcW w:w="7798" w:type="dxa"/>
          </w:tcPr>
          <w:p w14:paraId="28EF4ACA" w14:textId="77777777" w:rsidR="00CF376D" w:rsidRDefault="00CF376D" w:rsidP="00795D93">
            <w:r>
              <w:t>@RequestParam(required = true) String codIpa,</w:t>
            </w:r>
          </w:p>
          <w:p w14:paraId="7F14DF5A" w14:textId="77777777" w:rsidR="00CF376D" w:rsidRDefault="00CF376D" w:rsidP="00795D93">
            <w:r>
              <w:t>@RequestParam(required = false) String codTipoDovuto,</w:t>
            </w:r>
          </w:p>
          <w:p w14:paraId="5EC973D5" w14:textId="77777777" w:rsidR="00CF376D" w:rsidRDefault="00CF376D" w:rsidP="00795D93">
            <w:r>
              <w:t>@RequestParam(required = false) String codUfficio,</w:t>
            </w:r>
          </w:p>
          <w:p w14:paraId="716DA132" w14:textId="77777777" w:rsidR="00CF376D" w:rsidRDefault="00CF376D" w:rsidP="00795D93">
            <w:r>
              <w:t>@RequestParam(required = false) Boolean flgAttivo,</w:t>
            </w:r>
          </w:p>
          <w:p w14:paraId="15CDEDCF" w14:textId="77777777" w:rsidR="00CF376D" w:rsidRPr="006E29CF" w:rsidRDefault="00CF376D" w:rsidP="00795D93">
            <w:r>
              <w:t>@RequestParam(required = false) String annoEsercizio</w:t>
            </w:r>
          </w:p>
        </w:tc>
      </w:tr>
      <w:tr w:rsidR="00CF376D" w:rsidRPr="006E29CF" w14:paraId="52681FA8" w14:textId="77777777" w:rsidTr="00795D93">
        <w:tc>
          <w:tcPr>
            <w:tcW w:w="1552" w:type="dxa"/>
          </w:tcPr>
          <w:p w14:paraId="70823135" w14:textId="77777777" w:rsidR="00CF376D" w:rsidRPr="006E29CF" w:rsidRDefault="00CF376D" w:rsidP="00795D93">
            <w:r w:rsidRPr="006E29CF">
              <w:t xml:space="preserve">Response </w:t>
            </w:r>
          </w:p>
        </w:tc>
        <w:tc>
          <w:tcPr>
            <w:tcW w:w="7798" w:type="dxa"/>
          </w:tcPr>
          <w:p w14:paraId="4DA6B384" w14:textId="77777777" w:rsidR="00CF376D" w:rsidRDefault="00CF376D" w:rsidP="00795D93">
            <w:r>
              <w:t>{</w:t>
            </w:r>
          </w:p>
          <w:p w14:paraId="0F41B323" w14:textId="77777777" w:rsidR="00CF376D" w:rsidRDefault="00CF376D" w:rsidP="00795D93">
            <w:r>
              <w:t xml:space="preserve">  "list": [</w:t>
            </w:r>
          </w:p>
          <w:p w14:paraId="6681F392" w14:textId="77777777" w:rsidR="00CF376D" w:rsidRDefault="00CF376D" w:rsidP="00795D93">
            <w:r>
              <w:t xml:space="preserve">    {</w:t>
            </w:r>
          </w:p>
          <w:p w14:paraId="226A082D" w14:textId="77777777" w:rsidR="00CF376D" w:rsidRDefault="00CF376D" w:rsidP="00795D93">
            <w:r>
              <w:t xml:space="preserve">      "id": "long",</w:t>
            </w:r>
          </w:p>
          <w:p w14:paraId="58C85B8C" w14:textId="77777777" w:rsidR="00CF376D" w:rsidRDefault="00CF376D" w:rsidP="00795D93">
            <w:r>
              <w:t xml:space="preserve">      "codCapitolo": "string",</w:t>
            </w:r>
          </w:p>
          <w:p w14:paraId="196CE25A" w14:textId="77777777" w:rsidR="00CF376D" w:rsidRDefault="00CF376D" w:rsidP="00795D93">
            <w:r>
              <w:lastRenderedPageBreak/>
              <w:t xml:space="preserve">      "deCapitolo": "string"</w:t>
            </w:r>
          </w:p>
          <w:p w14:paraId="01345E08" w14:textId="77777777" w:rsidR="00CF376D" w:rsidRDefault="00CF376D" w:rsidP="00795D93">
            <w:r>
              <w:t xml:space="preserve">    }</w:t>
            </w:r>
          </w:p>
          <w:p w14:paraId="51080962" w14:textId="77777777" w:rsidR="00CF376D" w:rsidRDefault="00CF376D" w:rsidP="00795D93">
            <w:r>
              <w:t xml:space="preserve">  ]</w:t>
            </w:r>
          </w:p>
          <w:p w14:paraId="3C5CE273" w14:textId="77777777" w:rsidR="00CF376D" w:rsidRPr="006E29CF" w:rsidRDefault="00CF376D" w:rsidP="00795D93">
            <w:r>
              <w:t>}</w:t>
            </w:r>
          </w:p>
        </w:tc>
      </w:tr>
      <w:tr w:rsidR="00CF376D" w:rsidRPr="006E29CF" w14:paraId="1B822DC7" w14:textId="77777777" w:rsidTr="00795D93">
        <w:tc>
          <w:tcPr>
            <w:tcW w:w="1552" w:type="dxa"/>
          </w:tcPr>
          <w:p w14:paraId="7F934D9D" w14:textId="77777777" w:rsidR="00CF376D" w:rsidRPr="006E29CF" w:rsidRDefault="00CF376D" w:rsidP="00795D93">
            <w:r w:rsidRPr="006E29CF">
              <w:lastRenderedPageBreak/>
              <w:t xml:space="preserve">Fault Response </w:t>
            </w:r>
          </w:p>
        </w:tc>
        <w:tc>
          <w:tcPr>
            <w:tcW w:w="7798" w:type="dxa"/>
          </w:tcPr>
          <w:p w14:paraId="51157B37" w14:textId="77777777" w:rsidR="00CF376D" w:rsidRPr="006E29CF" w:rsidRDefault="00CF376D" w:rsidP="00795D93">
            <w:pPr>
              <w:rPr>
                <w:lang w:val="en-US"/>
              </w:rPr>
            </w:pPr>
            <w:r w:rsidRPr="006E29CF">
              <w:rPr>
                <w:lang w:val="en-US"/>
              </w:rPr>
              <w:t>{</w:t>
            </w:r>
          </w:p>
          <w:p w14:paraId="4024DE7F"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61788F18"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69166734" w14:textId="77777777" w:rsidR="00CF376D" w:rsidRPr="006E29CF" w:rsidRDefault="00CF376D" w:rsidP="00795D93">
            <w:r w:rsidRPr="006E29CF">
              <w:t>}</w:t>
            </w:r>
          </w:p>
        </w:tc>
      </w:tr>
    </w:tbl>
    <w:p w14:paraId="6C22F6BE" w14:textId="77777777" w:rsidR="00CF376D" w:rsidRDefault="00CF376D" w:rsidP="00CF376D"/>
    <w:p w14:paraId="1460D3DB" w14:textId="77777777" w:rsidR="00CF376D" w:rsidRPr="00E9612D" w:rsidRDefault="00CF376D" w:rsidP="00CF376D"/>
    <w:p w14:paraId="61AC43B6" w14:textId="77777777" w:rsidR="00CF376D" w:rsidRPr="006E29CF" w:rsidRDefault="00CF376D" w:rsidP="00CF376D">
      <w:pPr>
        <w:pStyle w:val="Titolo3"/>
        <w:rPr>
          <w:rStyle w:val="Enfasigrassetto"/>
          <w:b w:val="0"/>
        </w:rPr>
      </w:pPr>
      <w:bookmarkStart w:id="111" w:name="_Toc35537043"/>
      <w:bookmarkStart w:id="112" w:name="_Toc36042160"/>
      <w:r>
        <w:rPr>
          <w:rStyle w:val="Enfasigrassetto"/>
          <w:b w:val="0"/>
        </w:rPr>
        <w:t>Elenco Accertamenti (per Capitoli)</w:t>
      </w:r>
      <w:bookmarkEnd w:id="111"/>
      <w:bookmarkEnd w:id="112"/>
    </w:p>
    <w:tbl>
      <w:tblPr>
        <w:tblStyle w:val="TableGrid0"/>
        <w:tblW w:w="0" w:type="auto"/>
        <w:tblLook w:val="04A0" w:firstRow="1" w:lastRow="0" w:firstColumn="1" w:lastColumn="0" w:noHBand="0" w:noVBand="1"/>
      </w:tblPr>
      <w:tblGrid>
        <w:gridCol w:w="1552"/>
        <w:gridCol w:w="7798"/>
      </w:tblGrid>
      <w:tr w:rsidR="00CF376D" w:rsidRPr="006E29CF" w14:paraId="0A8F1FDB" w14:textId="77777777" w:rsidTr="00795D93">
        <w:tc>
          <w:tcPr>
            <w:tcW w:w="1552" w:type="dxa"/>
          </w:tcPr>
          <w:p w14:paraId="28AE7E13" w14:textId="77777777" w:rsidR="00CF376D" w:rsidRPr="006E29CF" w:rsidRDefault="00CF376D" w:rsidP="00795D93">
            <w:r>
              <w:t xml:space="preserve">Decrizione </w:t>
            </w:r>
            <w:r w:rsidRPr="006E29CF">
              <w:t>Servizio</w:t>
            </w:r>
          </w:p>
        </w:tc>
        <w:tc>
          <w:tcPr>
            <w:tcW w:w="7798" w:type="dxa"/>
          </w:tcPr>
          <w:p w14:paraId="49277A64" w14:textId="77777777" w:rsidR="00CF376D" w:rsidRPr="006E29CF" w:rsidRDefault="00CF376D" w:rsidP="00795D93">
            <w:r>
              <w:t>Elenco degli Accertamenti per Capitoli presenti nel sistema.</w:t>
            </w:r>
          </w:p>
        </w:tc>
      </w:tr>
      <w:tr w:rsidR="00CF376D" w:rsidRPr="006E29CF" w14:paraId="13B4D5F0" w14:textId="77777777" w:rsidTr="00795D93">
        <w:tc>
          <w:tcPr>
            <w:tcW w:w="1552" w:type="dxa"/>
          </w:tcPr>
          <w:p w14:paraId="2FC5B9A6" w14:textId="77777777" w:rsidR="00CF376D" w:rsidRPr="006E29CF" w:rsidRDefault="00CF376D" w:rsidP="00795D93">
            <w:r w:rsidRPr="006E29CF">
              <w:t>Servizio</w:t>
            </w:r>
          </w:p>
        </w:tc>
        <w:tc>
          <w:tcPr>
            <w:tcW w:w="7798" w:type="dxa"/>
          </w:tcPr>
          <w:p w14:paraId="4F6FEBC5" w14:textId="77777777" w:rsidR="00CF376D" w:rsidRPr="006E29CF" w:rsidRDefault="00CF376D" w:rsidP="00795D93">
            <w:r w:rsidRPr="00CB06FA">
              <w:t>sceltaUfficioCapitolo</w:t>
            </w:r>
          </w:p>
        </w:tc>
      </w:tr>
      <w:tr w:rsidR="00CF376D" w:rsidRPr="006E29CF" w14:paraId="48C8934D" w14:textId="77777777" w:rsidTr="00795D93">
        <w:tc>
          <w:tcPr>
            <w:tcW w:w="1552" w:type="dxa"/>
          </w:tcPr>
          <w:p w14:paraId="1B8004D9" w14:textId="77777777" w:rsidR="00CF376D" w:rsidRPr="006E29CF" w:rsidRDefault="00CF376D" w:rsidP="00795D93">
            <w:r>
              <w:t>Tipo servizio</w:t>
            </w:r>
          </w:p>
        </w:tc>
        <w:tc>
          <w:tcPr>
            <w:tcW w:w="7798" w:type="dxa"/>
          </w:tcPr>
          <w:p w14:paraId="1946B633" w14:textId="77777777" w:rsidR="00CF376D" w:rsidRPr="00A24AB2" w:rsidRDefault="00CF376D" w:rsidP="00795D93">
            <w:r w:rsidRPr="00A24AB2">
              <w:t>REST</w:t>
            </w:r>
          </w:p>
        </w:tc>
      </w:tr>
      <w:tr w:rsidR="00CF376D" w:rsidRPr="006E29CF" w14:paraId="36A9D0E7" w14:textId="77777777" w:rsidTr="00795D93">
        <w:tc>
          <w:tcPr>
            <w:tcW w:w="1552" w:type="dxa"/>
          </w:tcPr>
          <w:p w14:paraId="51C7C378" w14:textId="77777777" w:rsidR="00CF376D" w:rsidRPr="006E29CF" w:rsidRDefault="00CF376D" w:rsidP="00795D93">
            <w:r w:rsidRPr="006E29CF">
              <w:t>Endpoint</w:t>
            </w:r>
          </w:p>
        </w:tc>
        <w:tc>
          <w:tcPr>
            <w:tcW w:w="7798" w:type="dxa"/>
          </w:tcPr>
          <w:p w14:paraId="77A2ABE8" w14:textId="77777777" w:rsidR="00CF376D" w:rsidRPr="006E29CF" w:rsidRDefault="00CF376D" w:rsidP="00795D93">
            <w:r>
              <w:rPr>
                <w:rStyle w:val="Collegamentoipertestuale"/>
                <w:lang w:val="it-IT"/>
              </w:rPr>
              <w:t>/api/a</w:t>
            </w:r>
            <w:r>
              <w:rPr>
                <w:rStyle w:val="Collegamentoipertestuale"/>
              </w:rPr>
              <w:t>ccertamenti</w:t>
            </w:r>
            <w:r w:rsidRPr="00CB06FA">
              <w:rPr>
                <w:rStyle w:val="Collegamentoipertestuale"/>
                <w:lang w:val="it-IT"/>
              </w:rPr>
              <w:t>/sceltaUfficioCapitolo</w:t>
            </w:r>
          </w:p>
        </w:tc>
      </w:tr>
      <w:tr w:rsidR="00CF376D" w:rsidRPr="006E29CF" w14:paraId="2CC444A1" w14:textId="77777777" w:rsidTr="00795D93">
        <w:tc>
          <w:tcPr>
            <w:tcW w:w="1552" w:type="dxa"/>
          </w:tcPr>
          <w:p w14:paraId="2BBFFDDE" w14:textId="77777777" w:rsidR="00CF376D" w:rsidRPr="006E29CF" w:rsidRDefault="00CF376D" w:rsidP="00795D93">
            <w:r w:rsidRPr="006E29CF">
              <w:t>Authentication</w:t>
            </w:r>
          </w:p>
        </w:tc>
        <w:tc>
          <w:tcPr>
            <w:tcW w:w="7798" w:type="dxa"/>
          </w:tcPr>
          <w:p w14:paraId="7F7B0037" w14:textId="77777777" w:rsidR="00CF376D" w:rsidRPr="006E29CF" w:rsidRDefault="00CF376D" w:rsidP="00795D93">
            <w:r>
              <w:t>Not required</w:t>
            </w:r>
          </w:p>
        </w:tc>
      </w:tr>
      <w:tr w:rsidR="00CF376D" w:rsidRPr="006E29CF" w14:paraId="053D85DA" w14:textId="77777777" w:rsidTr="00795D93">
        <w:tc>
          <w:tcPr>
            <w:tcW w:w="1552" w:type="dxa"/>
          </w:tcPr>
          <w:p w14:paraId="008997B4" w14:textId="77777777" w:rsidR="00CF376D" w:rsidRPr="006E29CF" w:rsidRDefault="00CF376D" w:rsidP="00795D93">
            <w:r w:rsidRPr="006E29CF">
              <w:t>Method</w:t>
            </w:r>
          </w:p>
        </w:tc>
        <w:tc>
          <w:tcPr>
            <w:tcW w:w="7798" w:type="dxa"/>
          </w:tcPr>
          <w:p w14:paraId="398D853F" w14:textId="77777777" w:rsidR="00CF376D" w:rsidRPr="006E29CF" w:rsidRDefault="00CF376D" w:rsidP="00795D93">
            <w:r>
              <w:t>GET</w:t>
            </w:r>
          </w:p>
        </w:tc>
      </w:tr>
      <w:tr w:rsidR="00CF376D" w:rsidRPr="006E29CF" w14:paraId="4962644C" w14:textId="77777777" w:rsidTr="00795D93">
        <w:tc>
          <w:tcPr>
            <w:tcW w:w="1552" w:type="dxa"/>
          </w:tcPr>
          <w:p w14:paraId="2444B179" w14:textId="77777777" w:rsidR="00CF376D" w:rsidRPr="006E29CF" w:rsidRDefault="00CF376D" w:rsidP="00795D93">
            <w:r w:rsidRPr="006E29CF">
              <w:t>Consumes</w:t>
            </w:r>
          </w:p>
        </w:tc>
        <w:tc>
          <w:tcPr>
            <w:tcW w:w="7798" w:type="dxa"/>
          </w:tcPr>
          <w:p w14:paraId="7A59280D" w14:textId="77777777" w:rsidR="00CF376D" w:rsidRPr="006E29CF" w:rsidRDefault="00CF376D" w:rsidP="00795D93">
            <w:r>
              <w:t>Paramters</w:t>
            </w:r>
          </w:p>
        </w:tc>
      </w:tr>
      <w:tr w:rsidR="00CF376D" w:rsidRPr="006E29CF" w14:paraId="2CB996E3" w14:textId="77777777" w:rsidTr="00795D93">
        <w:tc>
          <w:tcPr>
            <w:tcW w:w="1552" w:type="dxa"/>
          </w:tcPr>
          <w:p w14:paraId="5EAE8EE6" w14:textId="77777777" w:rsidR="00CF376D" w:rsidRPr="006E29CF" w:rsidRDefault="00CF376D" w:rsidP="00795D93">
            <w:r w:rsidRPr="006E29CF">
              <w:t>Produces</w:t>
            </w:r>
          </w:p>
        </w:tc>
        <w:tc>
          <w:tcPr>
            <w:tcW w:w="7798" w:type="dxa"/>
          </w:tcPr>
          <w:p w14:paraId="69ACFED8" w14:textId="77777777" w:rsidR="00CF376D" w:rsidRPr="006E29CF" w:rsidRDefault="00CF376D" w:rsidP="00795D93">
            <w:r w:rsidRPr="006E29CF">
              <w:t>application/json</w:t>
            </w:r>
          </w:p>
        </w:tc>
      </w:tr>
      <w:tr w:rsidR="00CF376D" w:rsidRPr="006E29CF" w14:paraId="58F2E52F" w14:textId="77777777" w:rsidTr="00795D93">
        <w:tc>
          <w:tcPr>
            <w:tcW w:w="1552" w:type="dxa"/>
          </w:tcPr>
          <w:p w14:paraId="66DE43F3" w14:textId="77777777" w:rsidR="00CF376D" w:rsidRPr="006E29CF" w:rsidRDefault="00CF376D" w:rsidP="00795D93">
            <w:r w:rsidRPr="006E29CF">
              <w:t xml:space="preserve">Payload </w:t>
            </w:r>
          </w:p>
        </w:tc>
        <w:tc>
          <w:tcPr>
            <w:tcW w:w="7798" w:type="dxa"/>
          </w:tcPr>
          <w:p w14:paraId="77E1B809" w14:textId="77777777" w:rsidR="00CF376D" w:rsidRDefault="00CF376D" w:rsidP="00795D93">
            <w:r>
              <w:t>@RequestParam(required = true) String codIpa,</w:t>
            </w:r>
          </w:p>
          <w:p w14:paraId="295E2DA7" w14:textId="77777777" w:rsidR="00CF376D" w:rsidRDefault="00CF376D" w:rsidP="00795D93">
            <w:r>
              <w:t xml:space="preserve">@RequestParam(value = "codiceUfficio", required = true) String codUff, </w:t>
            </w:r>
          </w:p>
          <w:p w14:paraId="1D0A273A" w14:textId="77777777" w:rsidR="00CF376D" w:rsidRDefault="00CF376D" w:rsidP="00795D93">
            <w:r>
              <w:t>@RequestParam(value = "codiceCapitolo", required = true) String codCap,</w:t>
            </w:r>
          </w:p>
          <w:p w14:paraId="298FA175" w14:textId="77777777" w:rsidR="00CF376D" w:rsidRDefault="00CF376D" w:rsidP="00795D93"/>
          <w:p w14:paraId="0631C0A0" w14:textId="77777777" w:rsidR="00CF376D" w:rsidRDefault="00CF376D" w:rsidP="00795D93">
            <w:r>
              <w:t>@RequestParam(required = false) String codTipoDovuto,</w:t>
            </w:r>
          </w:p>
          <w:p w14:paraId="3DB779AA" w14:textId="77777777" w:rsidR="00CF376D" w:rsidRDefault="00CF376D" w:rsidP="00795D93">
            <w:r>
              <w:t>@RequestParam(required = false) Boolean flgAttivo,</w:t>
            </w:r>
          </w:p>
          <w:p w14:paraId="42C349CC" w14:textId="77777777" w:rsidR="00CF376D" w:rsidRPr="006E29CF" w:rsidRDefault="00CF376D" w:rsidP="00795D93">
            <w:r>
              <w:t>@RequestParam(required = false) String annoEsercizio</w:t>
            </w:r>
          </w:p>
        </w:tc>
      </w:tr>
      <w:tr w:rsidR="00CF376D" w:rsidRPr="006E29CF" w14:paraId="53D47779" w14:textId="77777777" w:rsidTr="00795D93">
        <w:tc>
          <w:tcPr>
            <w:tcW w:w="1552" w:type="dxa"/>
          </w:tcPr>
          <w:p w14:paraId="794F2040" w14:textId="77777777" w:rsidR="00CF376D" w:rsidRPr="006E29CF" w:rsidRDefault="00CF376D" w:rsidP="00795D93">
            <w:r w:rsidRPr="006E29CF">
              <w:t xml:space="preserve">Response </w:t>
            </w:r>
          </w:p>
        </w:tc>
        <w:tc>
          <w:tcPr>
            <w:tcW w:w="7798" w:type="dxa"/>
          </w:tcPr>
          <w:p w14:paraId="6B9531D5" w14:textId="77777777" w:rsidR="00CF376D" w:rsidRDefault="00CF376D" w:rsidP="00795D93">
            <w:r>
              <w:t>{</w:t>
            </w:r>
          </w:p>
          <w:p w14:paraId="55A59883" w14:textId="77777777" w:rsidR="00CF376D" w:rsidRDefault="00CF376D" w:rsidP="00795D93">
            <w:r>
              <w:t xml:space="preserve">  "list": [</w:t>
            </w:r>
          </w:p>
          <w:p w14:paraId="4CD8B53A" w14:textId="77777777" w:rsidR="00CF376D" w:rsidRDefault="00CF376D" w:rsidP="00795D93">
            <w:r>
              <w:t xml:space="preserve">    {</w:t>
            </w:r>
          </w:p>
          <w:p w14:paraId="30AD5188" w14:textId="77777777" w:rsidR="00CF376D" w:rsidRDefault="00CF376D" w:rsidP="00795D93">
            <w:r>
              <w:t xml:space="preserve">      "id": "long",</w:t>
            </w:r>
          </w:p>
          <w:p w14:paraId="041D919F" w14:textId="77777777" w:rsidR="00CF376D" w:rsidRDefault="00CF376D" w:rsidP="00795D93">
            <w:r>
              <w:t xml:space="preserve">      "codAccertamento": "string",</w:t>
            </w:r>
          </w:p>
          <w:p w14:paraId="7D68319D" w14:textId="77777777" w:rsidR="00CF376D" w:rsidRDefault="00CF376D" w:rsidP="00795D93">
            <w:r>
              <w:t xml:space="preserve">      "deAccertamento": "string"</w:t>
            </w:r>
          </w:p>
          <w:p w14:paraId="21443E5C" w14:textId="77777777" w:rsidR="00CF376D" w:rsidRDefault="00CF376D" w:rsidP="00795D93">
            <w:r>
              <w:t xml:space="preserve">    }</w:t>
            </w:r>
          </w:p>
          <w:p w14:paraId="52191FAB" w14:textId="77777777" w:rsidR="00CF376D" w:rsidRDefault="00CF376D" w:rsidP="00795D93">
            <w:r>
              <w:t xml:space="preserve">  ]</w:t>
            </w:r>
          </w:p>
          <w:p w14:paraId="28E0D191" w14:textId="77777777" w:rsidR="00CF376D" w:rsidRPr="006E29CF" w:rsidRDefault="00CF376D" w:rsidP="00795D93">
            <w:r>
              <w:t>}</w:t>
            </w:r>
          </w:p>
        </w:tc>
      </w:tr>
      <w:tr w:rsidR="00CF376D" w:rsidRPr="006E29CF" w14:paraId="11865971" w14:textId="77777777" w:rsidTr="00795D93">
        <w:tc>
          <w:tcPr>
            <w:tcW w:w="1552" w:type="dxa"/>
          </w:tcPr>
          <w:p w14:paraId="18F847F5" w14:textId="77777777" w:rsidR="00CF376D" w:rsidRPr="006E29CF" w:rsidRDefault="00CF376D" w:rsidP="00795D93">
            <w:r w:rsidRPr="006E29CF">
              <w:t xml:space="preserve">Fault Response </w:t>
            </w:r>
          </w:p>
        </w:tc>
        <w:tc>
          <w:tcPr>
            <w:tcW w:w="7798" w:type="dxa"/>
          </w:tcPr>
          <w:p w14:paraId="07ED442B" w14:textId="77777777" w:rsidR="00CF376D" w:rsidRPr="006E29CF" w:rsidRDefault="00CF376D" w:rsidP="00795D93">
            <w:pPr>
              <w:rPr>
                <w:lang w:val="en-US"/>
              </w:rPr>
            </w:pPr>
            <w:r w:rsidRPr="006E29CF">
              <w:rPr>
                <w:lang w:val="en-US"/>
              </w:rPr>
              <w:t>{</w:t>
            </w:r>
          </w:p>
          <w:p w14:paraId="345CE802"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6B3D6C04"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2E65C6BF" w14:textId="77777777" w:rsidR="00CF376D" w:rsidRPr="006E29CF" w:rsidRDefault="00CF376D" w:rsidP="00795D93">
            <w:r w:rsidRPr="006E29CF">
              <w:t>}</w:t>
            </w:r>
          </w:p>
        </w:tc>
      </w:tr>
    </w:tbl>
    <w:p w14:paraId="6A220589" w14:textId="77777777" w:rsidR="00CF376D" w:rsidRDefault="00CF376D" w:rsidP="00CF376D"/>
    <w:p w14:paraId="363B4F88" w14:textId="77777777" w:rsidR="00CF376D" w:rsidRDefault="00CF376D" w:rsidP="00CF376D"/>
    <w:p w14:paraId="1C66EA6D" w14:textId="77777777" w:rsidR="00CF376D" w:rsidRPr="00E9612D" w:rsidRDefault="00CF376D" w:rsidP="00CF376D"/>
    <w:p w14:paraId="333C1F28" w14:textId="77777777" w:rsidR="00CF376D" w:rsidRPr="0073004D" w:rsidRDefault="00CF376D" w:rsidP="00CF376D">
      <w:pPr>
        <w:pStyle w:val="Titolo2"/>
        <w:rPr>
          <w:rStyle w:val="Enfasigrassetto"/>
        </w:rPr>
      </w:pPr>
      <w:bookmarkStart w:id="113" w:name="_Toc35537044"/>
      <w:bookmarkStart w:id="114" w:name="_Toc36042161"/>
      <w:r>
        <w:rPr>
          <w:rStyle w:val="Enfasigrassetto"/>
        </w:rPr>
        <w:t>Statistiche</w:t>
      </w:r>
      <w:bookmarkEnd w:id="113"/>
      <w:bookmarkEnd w:id="114"/>
    </w:p>
    <w:p w14:paraId="248406EB" w14:textId="77777777" w:rsidR="00CF376D" w:rsidRPr="006E29CF" w:rsidRDefault="00CF376D" w:rsidP="00CF376D"/>
    <w:p w14:paraId="780A207D" w14:textId="77777777" w:rsidR="00CF376D" w:rsidRPr="006E29CF" w:rsidRDefault="00CF376D" w:rsidP="00CF376D">
      <w:pPr>
        <w:pStyle w:val="Titolo3"/>
        <w:rPr>
          <w:rStyle w:val="Enfasigrassetto"/>
          <w:b w:val="0"/>
        </w:rPr>
      </w:pPr>
      <w:bookmarkStart w:id="115" w:name="_Toc35537045"/>
      <w:bookmarkStart w:id="116" w:name="_Toc36042162"/>
      <w:r>
        <w:rPr>
          <w:rStyle w:val="Enfasigrassetto"/>
          <w:b w:val="0"/>
        </w:rPr>
        <w:t>Dettaglio Statistica: Totali ripartiti per Anno/Mese/Giorno</w:t>
      </w:r>
      <w:bookmarkEnd w:id="115"/>
      <w:bookmarkEnd w:id="116"/>
    </w:p>
    <w:tbl>
      <w:tblPr>
        <w:tblStyle w:val="TableGrid0"/>
        <w:tblW w:w="0" w:type="auto"/>
        <w:tblLook w:val="04A0" w:firstRow="1" w:lastRow="0" w:firstColumn="1" w:lastColumn="0" w:noHBand="0" w:noVBand="1"/>
      </w:tblPr>
      <w:tblGrid>
        <w:gridCol w:w="1552"/>
        <w:gridCol w:w="7798"/>
      </w:tblGrid>
      <w:tr w:rsidR="00CF376D" w:rsidRPr="006E29CF" w14:paraId="090C3486" w14:textId="77777777" w:rsidTr="00795D93">
        <w:tc>
          <w:tcPr>
            <w:tcW w:w="1552" w:type="dxa"/>
          </w:tcPr>
          <w:p w14:paraId="378D4150" w14:textId="77777777" w:rsidR="00CF376D" w:rsidRPr="006E29CF" w:rsidRDefault="00CF376D" w:rsidP="00795D93">
            <w:r>
              <w:t xml:space="preserve">Decrizione </w:t>
            </w:r>
            <w:r w:rsidRPr="006E29CF">
              <w:t>Servizio</w:t>
            </w:r>
          </w:p>
        </w:tc>
        <w:tc>
          <w:tcPr>
            <w:tcW w:w="7798" w:type="dxa"/>
          </w:tcPr>
          <w:p w14:paraId="410F751A" w14:textId="77777777" w:rsidR="00CF376D" w:rsidRPr="006E29CF" w:rsidRDefault="00CF376D" w:rsidP="00795D93">
            <w:r>
              <w:t>Dati statistici dei pagamenti aggregati per Anno/Mese/Giorno.</w:t>
            </w:r>
          </w:p>
        </w:tc>
      </w:tr>
      <w:tr w:rsidR="00CF376D" w:rsidRPr="006E29CF" w14:paraId="78015530" w14:textId="77777777" w:rsidTr="00795D93">
        <w:tc>
          <w:tcPr>
            <w:tcW w:w="1552" w:type="dxa"/>
          </w:tcPr>
          <w:p w14:paraId="3447B67F" w14:textId="77777777" w:rsidR="00CF376D" w:rsidRPr="006E29CF" w:rsidRDefault="00CF376D" w:rsidP="00795D93">
            <w:r w:rsidRPr="006E29CF">
              <w:t>Servizio</w:t>
            </w:r>
          </w:p>
        </w:tc>
        <w:tc>
          <w:tcPr>
            <w:tcW w:w="7798" w:type="dxa"/>
          </w:tcPr>
          <w:p w14:paraId="3E30FA5B" w14:textId="77777777" w:rsidR="00CF376D" w:rsidRPr="006E29CF" w:rsidRDefault="00CF376D" w:rsidP="00795D93">
            <w:r w:rsidRPr="00597DFF">
              <w:t>totaliPerA</w:t>
            </w:r>
            <w:r>
              <w:t>nnoMeseGiorno</w:t>
            </w:r>
          </w:p>
        </w:tc>
      </w:tr>
      <w:tr w:rsidR="00CF376D" w:rsidRPr="006E29CF" w14:paraId="187986DE" w14:textId="77777777" w:rsidTr="00795D93">
        <w:tc>
          <w:tcPr>
            <w:tcW w:w="1552" w:type="dxa"/>
          </w:tcPr>
          <w:p w14:paraId="662E145C" w14:textId="77777777" w:rsidR="00CF376D" w:rsidRPr="006E29CF" w:rsidRDefault="00CF376D" w:rsidP="00795D93">
            <w:r>
              <w:t>Tipo servizio</w:t>
            </w:r>
          </w:p>
        </w:tc>
        <w:tc>
          <w:tcPr>
            <w:tcW w:w="7798" w:type="dxa"/>
          </w:tcPr>
          <w:p w14:paraId="10D00C6E" w14:textId="77777777" w:rsidR="00CF376D" w:rsidRPr="00A24AB2" w:rsidRDefault="00CF376D" w:rsidP="00795D93">
            <w:r w:rsidRPr="00A24AB2">
              <w:t>REST</w:t>
            </w:r>
          </w:p>
        </w:tc>
      </w:tr>
      <w:tr w:rsidR="00CF376D" w:rsidRPr="006E29CF" w14:paraId="299D586C" w14:textId="77777777" w:rsidTr="00795D93">
        <w:tc>
          <w:tcPr>
            <w:tcW w:w="1552" w:type="dxa"/>
          </w:tcPr>
          <w:p w14:paraId="0937C140" w14:textId="77777777" w:rsidR="00CF376D" w:rsidRPr="006E29CF" w:rsidRDefault="00CF376D" w:rsidP="00795D93">
            <w:r w:rsidRPr="006E29CF">
              <w:t>Endpoint</w:t>
            </w:r>
          </w:p>
        </w:tc>
        <w:tc>
          <w:tcPr>
            <w:tcW w:w="7798" w:type="dxa"/>
          </w:tcPr>
          <w:p w14:paraId="3AFD7C7B" w14:textId="77777777" w:rsidR="00CF376D" w:rsidRPr="006E29CF" w:rsidRDefault="00CF376D" w:rsidP="00795D93">
            <w:r>
              <w:rPr>
                <w:rStyle w:val="Collegamentoipertestuale"/>
                <w:lang w:val="it-IT"/>
              </w:rPr>
              <w:t>/api/</w:t>
            </w:r>
            <w:r w:rsidRPr="00534E5E">
              <w:rPr>
                <w:rStyle w:val="Collegamentoipertestuale"/>
                <w:lang w:val="it-IT"/>
              </w:rPr>
              <w:t>cruscottoIncassi</w:t>
            </w:r>
            <w:r>
              <w:rPr>
                <w:rStyle w:val="Collegamentoipertestuale"/>
                <w:lang w:val="it-IT"/>
              </w:rPr>
              <w:t>/</w:t>
            </w:r>
            <w:r w:rsidRPr="00534E5E">
              <w:rPr>
                <w:rStyle w:val="Collegamentoipertestuale"/>
                <w:lang w:val="it-IT"/>
              </w:rPr>
              <w:t>totaliPer</w:t>
            </w:r>
            <w:r>
              <w:rPr>
                <w:rStyle w:val="Collegamentoipertestuale"/>
                <w:lang w:val="it-IT"/>
              </w:rPr>
              <w:t>AnnoMeseGiorno</w:t>
            </w:r>
          </w:p>
        </w:tc>
      </w:tr>
      <w:tr w:rsidR="00CF376D" w:rsidRPr="006E29CF" w14:paraId="2E3ADCC3" w14:textId="77777777" w:rsidTr="00795D93">
        <w:tc>
          <w:tcPr>
            <w:tcW w:w="1552" w:type="dxa"/>
          </w:tcPr>
          <w:p w14:paraId="1455E3A1" w14:textId="77777777" w:rsidR="00CF376D" w:rsidRPr="006E29CF" w:rsidRDefault="00CF376D" w:rsidP="00795D93">
            <w:r w:rsidRPr="006E29CF">
              <w:t>Authentication</w:t>
            </w:r>
          </w:p>
        </w:tc>
        <w:tc>
          <w:tcPr>
            <w:tcW w:w="7798" w:type="dxa"/>
          </w:tcPr>
          <w:p w14:paraId="3E0A5A66" w14:textId="77777777" w:rsidR="00CF376D" w:rsidRPr="006E29CF" w:rsidRDefault="00CF376D" w:rsidP="00795D93">
            <w:r>
              <w:t>Not required</w:t>
            </w:r>
          </w:p>
        </w:tc>
      </w:tr>
      <w:tr w:rsidR="00CF376D" w:rsidRPr="006E29CF" w14:paraId="42B2315D" w14:textId="77777777" w:rsidTr="00795D93">
        <w:tc>
          <w:tcPr>
            <w:tcW w:w="1552" w:type="dxa"/>
          </w:tcPr>
          <w:p w14:paraId="2333F949" w14:textId="77777777" w:rsidR="00CF376D" w:rsidRPr="006E29CF" w:rsidRDefault="00CF376D" w:rsidP="00795D93">
            <w:r w:rsidRPr="006E29CF">
              <w:t>Method</w:t>
            </w:r>
          </w:p>
        </w:tc>
        <w:tc>
          <w:tcPr>
            <w:tcW w:w="7798" w:type="dxa"/>
          </w:tcPr>
          <w:p w14:paraId="1BEF3432" w14:textId="77777777" w:rsidR="00CF376D" w:rsidRPr="006E29CF" w:rsidRDefault="00CF376D" w:rsidP="00795D93">
            <w:r>
              <w:t>GET</w:t>
            </w:r>
          </w:p>
        </w:tc>
      </w:tr>
      <w:tr w:rsidR="00CF376D" w:rsidRPr="006E29CF" w14:paraId="0F07B2D5" w14:textId="77777777" w:rsidTr="00795D93">
        <w:tc>
          <w:tcPr>
            <w:tcW w:w="1552" w:type="dxa"/>
          </w:tcPr>
          <w:p w14:paraId="491C9666" w14:textId="77777777" w:rsidR="00CF376D" w:rsidRPr="006E29CF" w:rsidRDefault="00CF376D" w:rsidP="00795D93">
            <w:r w:rsidRPr="006E29CF">
              <w:t>Consumes</w:t>
            </w:r>
          </w:p>
        </w:tc>
        <w:tc>
          <w:tcPr>
            <w:tcW w:w="7798" w:type="dxa"/>
          </w:tcPr>
          <w:p w14:paraId="68C2AA2F" w14:textId="77777777" w:rsidR="00CF376D" w:rsidRPr="006E29CF" w:rsidRDefault="00CF376D" w:rsidP="00795D93">
            <w:r w:rsidRPr="006E29CF">
              <w:t>application/json</w:t>
            </w:r>
          </w:p>
        </w:tc>
      </w:tr>
      <w:tr w:rsidR="00CF376D" w:rsidRPr="006E29CF" w14:paraId="32FE1E69" w14:textId="77777777" w:rsidTr="00795D93">
        <w:tc>
          <w:tcPr>
            <w:tcW w:w="1552" w:type="dxa"/>
          </w:tcPr>
          <w:p w14:paraId="35643C1E" w14:textId="77777777" w:rsidR="00CF376D" w:rsidRPr="006E29CF" w:rsidRDefault="00CF376D" w:rsidP="00795D93">
            <w:r w:rsidRPr="006E29CF">
              <w:t>Produces</w:t>
            </w:r>
          </w:p>
        </w:tc>
        <w:tc>
          <w:tcPr>
            <w:tcW w:w="7798" w:type="dxa"/>
          </w:tcPr>
          <w:p w14:paraId="61632137" w14:textId="77777777" w:rsidR="00CF376D" w:rsidRPr="006E29CF" w:rsidRDefault="00CF376D" w:rsidP="00795D93">
            <w:r w:rsidRPr="006E29CF">
              <w:t>application/json</w:t>
            </w:r>
          </w:p>
        </w:tc>
      </w:tr>
      <w:tr w:rsidR="00CF376D" w:rsidRPr="006E29CF" w14:paraId="29233FAB" w14:textId="77777777" w:rsidTr="00795D93">
        <w:tc>
          <w:tcPr>
            <w:tcW w:w="1552" w:type="dxa"/>
          </w:tcPr>
          <w:p w14:paraId="59E17D68" w14:textId="77777777" w:rsidR="00CF376D" w:rsidRPr="006E29CF" w:rsidRDefault="00CF376D" w:rsidP="00795D93">
            <w:r w:rsidRPr="006E29CF">
              <w:t xml:space="preserve">Payload </w:t>
            </w:r>
          </w:p>
        </w:tc>
        <w:tc>
          <w:tcPr>
            <w:tcW w:w="7798" w:type="dxa"/>
          </w:tcPr>
          <w:p w14:paraId="3A94E1C3" w14:textId="77777777" w:rsidR="00CF376D" w:rsidRPr="00734BAE" w:rsidRDefault="00CF376D" w:rsidP="00795D93">
            <w:r w:rsidRPr="00734BAE">
              <w:t>{</w:t>
            </w:r>
          </w:p>
          <w:p w14:paraId="7CA5CDA7" w14:textId="77777777" w:rsidR="00CF376D" w:rsidRPr="00734BAE" w:rsidRDefault="00CF376D" w:rsidP="00795D93">
            <w:r w:rsidRPr="00734BAE">
              <w:t xml:space="preserve">  "codIpa": "string",</w:t>
            </w:r>
          </w:p>
          <w:p w14:paraId="7FCF7B5F" w14:textId="77777777" w:rsidR="00CF376D" w:rsidRPr="00734BAE" w:rsidRDefault="00CF376D" w:rsidP="00795D93">
            <w:r w:rsidRPr="00734BAE">
              <w:t xml:space="preserve">  "pagatiCheck": "boolean",</w:t>
            </w:r>
          </w:p>
          <w:p w14:paraId="55BCE784" w14:textId="77777777" w:rsidR="00CF376D" w:rsidRPr="00734BAE" w:rsidRDefault="00CF376D" w:rsidP="00795D93">
            <w:r w:rsidRPr="00734BAE">
              <w:t xml:space="preserve">  "rendicontatiCheck": "boolean",</w:t>
            </w:r>
          </w:p>
          <w:p w14:paraId="4B0AA478" w14:textId="77777777" w:rsidR="00CF376D" w:rsidRPr="00734BAE" w:rsidRDefault="00CF376D" w:rsidP="00795D93">
            <w:r w:rsidRPr="00734BAE">
              <w:t xml:space="preserve">  "incassatiCheck": "boolean",</w:t>
            </w:r>
          </w:p>
          <w:p w14:paraId="7254708C" w14:textId="77777777" w:rsidR="00CF376D" w:rsidRPr="00734BAE" w:rsidRDefault="00CF376D" w:rsidP="00795D93">
            <w:r w:rsidRPr="00734BAE">
              <w:t xml:space="preserve">  "annoCheck": "boolean",</w:t>
            </w:r>
          </w:p>
          <w:p w14:paraId="2C6EACB6" w14:textId="77777777" w:rsidR="00CF376D" w:rsidRPr="00734BAE" w:rsidRDefault="00CF376D" w:rsidP="00795D93">
            <w:r w:rsidRPr="00734BAE">
              <w:t xml:space="preserve">  "annoMeseCheck": "boolean",</w:t>
            </w:r>
          </w:p>
          <w:p w14:paraId="2CE493B7" w14:textId="77777777" w:rsidR="00CF376D" w:rsidRPr="00734BAE" w:rsidRDefault="00CF376D" w:rsidP="00795D93">
            <w:r w:rsidRPr="00734BAE">
              <w:t xml:space="preserve">  "annoMeseGiornoCheck": "boolean",</w:t>
            </w:r>
          </w:p>
          <w:p w14:paraId="5803A5E7" w14:textId="77777777" w:rsidR="00CF376D" w:rsidRPr="00734BAE" w:rsidRDefault="00CF376D" w:rsidP="00795D93">
            <w:r w:rsidRPr="00734BAE">
              <w:t xml:space="preserve">  "listaAnni": [</w:t>
            </w:r>
          </w:p>
          <w:p w14:paraId="1F006144" w14:textId="77777777" w:rsidR="00CF376D" w:rsidRPr="00734BAE" w:rsidRDefault="00CF376D" w:rsidP="00795D93">
            <w:r w:rsidRPr="00734BAE">
              <w:t xml:space="preserve">    "string"</w:t>
            </w:r>
          </w:p>
          <w:p w14:paraId="6CA03914" w14:textId="77777777" w:rsidR="00CF376D" w:rsidRPr="00734BAE" w:rsidRDefault="00CF376D" w:rsidP="00795D93">
            <w:r w:rsidRPr="00734BAE">
              <w:t xml:space="preserve">  ],</w:t>
            </w:r>
          </w:p>
          <w:p w14:paraId="59BAAA20" w14:textId="77777777" w:rsidR="00CF376D" w:rsidRPr="00734BAE" w:rsidRDefault="00CF376D" w:rsidP="00795D93">
            <w:r w:rsidRPr="00734BAE">
              <w:t xml:space="preserve">  "anno": "integer",</w:t>
            </w:r>
          </w:p>
          <w:p w14:paraId="691D832F" w14:textId="77777777" w:rsidR="00CF376D" w:rsidRPr="00734BAE" w:rsidRDefault="00CF376D" w:rsidP="00795D93">
            <w:r w:rsidRPr="00734BAE">
              <w:t xml:space="preserve">  "listaMesi": [</w:t>
            </w:r>
          </w:p>
          <w:p w14:paraId="2C3EA20E" w14:textId="77777777" w:rsidR="00CF376D" w:rsidRPr="00734BAE" w:rsidRDefault="00CF376D" w:rsidP="00795D93">
            <w:r w:rsidRPr="00734BAE">
              <w:t xml:space="preserve">    "string"</w:t>
            </w:r>
          </w:p>
          <w:p w14:paraId="79DBAFD9" w14:textId="77777777" w:rsidR="00CF376D" w:rsidRPr="00734BAE" w:rsidRDefault="00CF376D" w:rsidP="00795D93">
            <w:r w:rsidRPr="00734BAE">
              <w:t xml:space="preserve">  ],</w:t>
            </w:r>
          </w:p>
          <w:p w14:paraId="7BF623F2" w14:textId="77777777" w:rsidR="00CF376D" w:rsidRPr="00734BAE" w:rsidRDefault="00CF376D" w:rsidP="00795D93">
            <w:r w:rsidRPr="00734BAE">
              <w:t xml:space="preserve">  "giornoDal": "string",</w:t>
            </w:r>
          </w:p>
          <w:p w14:paraId="2CCDEE88" w14:textId="77777777" w:rsidR="00CF376D" w:rsidRPr="00734BAE" w:rsidRDefault="00CF376D" w:rsidP="00795D93">
            <w:r w:rsidRPr="00734BAE">
              <w:t xml:space="preserve">  "giornoAl": "string"</w:t>
            </w:r>
          </w:p>
          <w:p w14:paraId="7344955F" w14:textId="77777777" w:rsidR="00CF376D" w:rsidRPr="006E29CF" w:rsidRDefault="00CF376D" w:rsidP="00795D93">
            <w:r w:rsidRPr="00734BAE">
              <w:t>}</w:t>
            </w:r>
          </w:p>
        </w:tc>
      </w:tr>
      <w:tr w:rsidR="00CF376D" w:rsidRPr="006E29CF" w14:paraId="1C055B74" w14:textId="77777777" w:rsidTr="00795D93">
        <w:tc>
          <w:tcPr>
            <w:tcW w:w="1552" w:type="dxa"/>
          </w:tcPr>
          <w:p w14:paraId="484E5B29" w14:textId="77777777" w:rsidR="00CF376D" w:rsidRPr="006E29CF" w:rsidRDefault="00CF376D" w:rsidP="00795D93">
            <w:r w:rsidRPr="006E29CF">
              <w:t xml:space="preserve">Response </w:t>
            </w:r>
          </w:p>
        </w:tc>
        <w:tc>
          <w:tcPr>
            <w:tcW w:w="7798" w:type="dxa"/>
          </w:tcPr>
          <w:p w14:paraId="010C1E26" w14:textId="77777777" w:rsidR="00CF376D" w:rsidRDefault="00CF376D" w:rsidP="00795D93">
            <w:r>
              <w:t>{</w:t>
            </w:r>
          </w:p>
          <w:p w14:paraId="48ED3AA5" w14:textId="77777777" w:rsidR="00CF376D" w:rsidRDefault="00CF376D" w:rsidP="00795D93">
            <w:r>
              <w:t xml:space="preserve">  "totNumPagamenti": "string",</w:t>
            </w:r>
          </w:p>
          <w:p w14:paraId="4FEFB78A" w14:textId="77777777" w:rsidR="00CF376D" w:rsidRDefault="00CF376D" w:rsidP="00795D93">
            <w:r>
              <w:t xml:space="preserve">  "totImportiDTO": {</w:t>
            </w:r>
          </w:p>
          <w:p w14:paraId="3A610824" w14:textId="77777777" w:rsidR="00CF376D" w:rsidRDefault="00CF376D" w:rsidP="00795D93">
            <w:r>
              <w:t xml:space="preserve">    "CruscottoIncassiImportiDto": {</w:t>
            </w:r>
          </w:p>
          <w:p w14:paraId="37823335" w14:textId="77777777" w:rsidR="00CF376D" w:rsidRDefault="00CF376D" w:rsidP="00795D93">
            <w:r>
              <w:t xml:space="preserve">      "importoPagato": "string",</w:t>
            </w:r>
          </w:p>
          <w:p w14:paraId="18F341D6" w14:textId="77777777" w:rsidR="00CF376D" w:rsidRDefault="00CF376D" w:rsidP="00795D93">
            <w:r>
              <w:t xml:space="preserve">      "importoRendicontato": "string",</w:t>
            </w:r>
          </w:p>
          <w:p w14:paraId="47317074" w14:textId="77777777" w:rsidR="00CF376D" w:rsidRDefault="00CF376D" w:rsidP="00795D93">
            <w:r>
              <w:t xml:space="preserve">      "importoIncassato": "string",</w:t>
            </w:r>
          </w:p>
          <w:p w14:paraId="4EB3F771" w14:textId="77777777" w:rsidR="00CF376D" w:rsidRDefault="00CF376D" w:rsidP="00795D93">
            <w:r>
              <w:t xml:space="preserve">      "enableDttImportoPagato": "boolean",</w:t>
            </w:r>
          </w:p>
          <w:p w14:paraId="69289A11" w14:textId="77777777" w:rsidR="00CF376D" w:rsidRDefault="00CF376D" w:rsidP="00795D93">
            <w:r>
              <w:t xml:space="preserve">      "enableDttImportoRend": "boolean",</w:t>
            </w:r>
          </w:p>
          <w:p w14:paraId="55AB6D38" w14:textId="77777777" w:rsidR="00CF376D" w:rsidRDefault="00CF376D" w:rsidP="00795D93">
            <w:r>
              <w:t xml:space="preserve">      "enableDttImportoInc": "boolean"</w:t>
            </w:r>
          </w:p>
          <w:p w14:paraId="2C89DE87" w14:textId="77777777" w:rsidR="00CF376D" w:rsidRDefault="00CF376D" w:rsidP="00795D93">
            <w:r>
              <w:t xml:space="preserve">    }</w:t>
            </w:r>
          </w:p>
          <w:p w14:paraId="402AAB13" w14:textId="77777777" w:rsidR="00CF376D" w:rsidRDefault="00CF376D" w:rsidP="00795D93">
            <w:r>
              <w:lastRenderedPageBreak/>
              <w:t xml:space="preserve">  },</w:t>
            </w:r>
          </w:p>
          <w:p w14:paraId="3FF1BD10" w14:textId="77777777" w:rsidR="00CF376D" w:rsidRDefault="00CF376D" w:rsidP="00795D93">
            <w:r>
              <w:t xml:space="preserve">  "result": [</w:t>
            </w:r>
          </w:p>
          <w:p w14:paraId="37EEDB64" w14:textId="77777777" w:rsidR="00CF376D" w:rsidRDefault="00CF376D" w:rsidP="00795D93">
            <w:r>
              <w:t xml:space="preserve">    {</w:t>
            </w:r>
          </w:p>
          <w:p w14:paraId="6163573B" w14:textId="77777777" w:rsidR="00CF376D" w:rsidRDefault="00CF376D" w:rsidP="00795D93">
            <w:r>
              <w:t xml:space="preserve">      "VmStatisticaAnnoMeseGiornoDto": {</w:t>
            </w:r>
          </w:p>
          <w:p w14:paraId="3B164C59" w14:textId="77777777" w:rsidR="00CF376D" w:rsidRDefault="00CF376D" w:rsidP="00795D93">
            <w:r>
              <w:t xml:space="preserve">        "anno": "string",</w:t>
            </w:r>
          </w:p>
          <w:p w14:paraId="617BCAF8" w14:textId="77777777" w:rsidR="00CF376D" w:rsidRDefault="00CF376D" w:rsidP="00795D93">
            <w:r>
              <w:t xml:space="preserve">        "mese": "string",</w:t>
            </w:r>
          </w:p>
          <w:p w14:paraId="652687B9" w14:textId="77777777" w:rsidR="00CF376D" w:rsidRDefault="00CF376D" w:rsidP="00795D93">
            <w:r>
              <w:t xml:space="preserve">        "labelMese": "string",</w:t>
            </w:r>
          </w:p>
          <w:p w14:paraId="1231B92C" w14:textId="77777777" w:rsidR="00CF376D" w:rsidRDefault="00CF376D" w:rsidP="00795D93">
            <w:r>
              <w:t xml:space="preserve">        "giorno": "string",</w:t>
            </w:r>
          </w:p>
          <w:p w14:paraId="18999538" w14:textId="77777777" w:rsidR="00CF376D" w:rsidRDefault="00CF376D" w:rsidP="00795D93">
            <w:r>
              <w:t xml:space="preserve">        "numPagamenti": "string",</w:t>
            </w:r>
          </w:p>
          <w:p w14:paraId="56FE3CB7" w14:textId="77777777" w:rsidR="00CF376D" w:rsidRDefault="00CF376D" w:rsidP="00795D93">
            <w:r>
              <w:t xml:space="preserve">        "importiDTO": {</w:t>
            </w:r>
          </w:p>
          <w:p w14:paraId="726C1B3C" w14:textId="77777777" w:rsidR="00CF376D" w:rsidRDefault="00CF376D" w:rsidP="00795D93">
            <w:r>
              <w:t xml:space="preserve">          "CruscottoIncassiImportiDto": {</w:t>
            </w:r>
          </w:p>
          <w:p w14:paraId="385DB612" w14:textId="77777777" w:rsidR="00CF376D" w:rsidRDefault="00CF376D" w:rsidP="00795D93">
            <w:r>
              <w:t xml:space="preserve">            "importoPagato": "string",</w:t>
            </w:r>
          </w:p>
          <w:p w14:paraId="7E1EB251" w14:textId="77777777" w:rsidR="00CF376D" w:rsidRDefault="00CF376D" w:rsidP="00795D93">
            <w:r>
              <w:t xml:space="preserve">            "importoRendicontato": "string",</w:t>
            </w:r>
          </w:p>
          <w:p w14:paraId="7AABCF33" w14:textId="77777777" w:rsidR="00CF376D" w:rsidRDefault="00CF376D" w:rsidP="00795D93">
            <w:r>
              <w:t xml:space="preserve">            "importoIncassato": "string",</w:t>
            </w:r>
          </w:p>
          <w:p w14:paraId="2C38C872" w14:textId="77777777" w:rsidR="00CF376D" w:rsidRDefault="00CF376D" w:rsidP="00795D93">
            <w:r>
              <w:t xml:space="preserve">            "enableDttImportoPagato": "boolean",</w:t>
            </w:r>
          </w:p>
          <w:p w14:paraId="196E8D11" w14:textId="77777777" w:rsidR="00CF376D" w:rsidRDefault="00CF376D" w:rsidP="00795D93">
            <w:r>
              <w:t xml:space="preserve">            "enableDttImportoRend": "boolean",</w:t>
            </w:r>
          </w:p>
          <w:p w14:paraId="41267BE0" w14:textId="77777777" w:rsidR="00CF376D" w:rsidRDefault="00CF376D" w:rsidP="00795D93">
            <w:r>
              <w:t xml:space="preserve">            "enableDttImportoInc": "boolean"</w:t>
            </w:r>
          </w:p>
          <w:p w14:paraId="7C6B0AC7" w14:textId="77777777" w:rsidR="00CF376D" w:rsidRDefault="00CF376D" w:rsidP="00795D93">
            <w:r>
              <w:t xml:space="preserve">          }</w:t>
            </w:r>
          </w:p>
          <w:p w14:paraId="31895C4B" w14:textId="77777777" w:rsidR="00CF376D" w:rsidRDefault="00CF376D" w:rsidP="00795D93">
            <w:r>
              <w:t xml:space="preserve">        }</w:t>
            </w:r>
          </w:p>
          <w:p w14:paraId="7DA68794" w14:textId="77777777" w:rsidR="00CF376D" w:rsidRDefault="00CF376D" w:rsidP="00795D93">
            <w:r>
              <w:t xml:space="preserve">      }</w:t>
            </w:r>
          </w:p>
          <w:p w14:paraId="78AC2CE7" w14:textId="77777777" w:rsidR="00CF376D" w:rsidRDefault="00CF376D" w:rsidP="00795D93">
            <w:r>
              <w:t xml:space="preserve">    }</w:t>
            </w:r>
          </w:p>
          <w:p w14:paraId="004388BE" w14:textId="77777777" w:rsidR="00CF376D" w:rsidRDefault="00CF376D" w:rsidP="00795D93">
            <w:r>
              <w:t xml:space="preserve">  ]</w:t>
            </w:r>
          </w:p>
          <w:p w14:paraId="39E18703" w14:textId="77777777" w:rsidR="00CF376D" w:rsidRPr="006E29CF" w:rsidRDefault="00CF376D" w:rsidP="00795D93">
            <w:r>
              <w:t>}</w:t>
            </w:r>
          </w:p>
        </w:tc>
      </w:tr>
      <w:tr w:rsidR="00CF376D" w:rsidRPr="006E29CF" w14:paraId="7BF73386" w14:textId="77777777" w:rsidTr="00795D93">
        <w:tc>
          <w:tcPr>
            <w:tcW w:w="1552" w:type="dxa"/>
          </w:tcPr>
          <w:p w14:paraId="14923F72" w14:textId="77777777" w:rsidR="00CF376D" w:rsidRPr="006E29CF" w:rsidRDefault="00CF376D" w:rsidP="00795D93">
            <w:r w:rsidRPr="006E29CF">
              <w:lastRenderedPageBreak/>
              <w:t xml:space="preserve">Fault Response </w:t>
            </w:r>
          </w:p>
        </w:tc>
        <w:tc>
          <w:tcPr>
            <w:tcW w:w="7798" w:type="dxa"/>
          </w:tcPr>
          <w:p w14:paraId="4998A4C5" w14:textId="77777777" w:rsidR="00CF376D" w:rsidRPr="006E29CF" w:rsidRDefault="00CF376D" w:rsidP="00795D93">
            <w:pPr>
              <w:rPr>
                <w:lang w:val="en-US"/>
              </w:rPr>
            </w:pPr>
            <w:r w:rsidRPr="006E29CF">
              <w:rPr>
                <w:lang w:val="en-US"/>
              </w:rPr>
              <w:t>{</w:t>
            </w:r>
          </w:p>
          <w:p w14:paraId="7FF607C8"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1C958B47"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300CF3F1" w14:textId="77777777" w:rsidR="00CF376D" w:rsidRPr="006E29CF" w:rsidRDefault="00CF376D" w:rsidP="00795D93">
            <w:r w:rsidRPr="006E29CF">
              <w:t>}</w:t>
            </w:r>
          </w:p>
        </w:tc>
      </w:tr>
    </w:tbl>
    <w:p w14:paraId="558086C0" w14:textId="77777777" w:rsidR="00CF376D" w:rsidRDefault="00CF376D" w:rsidP="00CF376D">
      <w:pPr>
        <w:rPr>
          <w:lang w:val="en-US"/>
        </w:rPr>
      </w:pPr>
    </w:p>
    <w:p w14:paraId="3EBE6352" w14:textId="77777777" w:rsidR="00CF376D" w:rsidRPr="006E29CF" w:rsidRDefault="00CF376D" w:rsidP="00CF376D"/>
    <w:p w14:paraId="28F50606" w14:textId="77777777" w:rsidR="00CF376D" w:rsidRPr="006E29CF" w:rsidRDefault="00CF376D" w:rsidP="00CF376D">
      <w:pPr>
        <w:pStyle w:val="Titolo3"/>
        <w:rPr>
          <w:rStyle w:val="Enfasigrassetto"/>
          <w:b w:val="0"/>
        </w:rPr>
      </w:pPr>
      <w:bookmarkStart w:id="117" w:name="_Toc35537046"/>
      <w:bookmarkStart w:id="118" w:name="_Toc36042163"/>
      <w:r>
        <w:rPr>
          <w:rStyle w:val="Enfasigrassetto"/>
          <w:b w:val="0"/>
        </w:rPr>
        <w:t>Dettaglio Statistica: Totali ripartiti per Uffici</w:t>
      </w:r>
      <w:bookmarkEnd w:id="117"/>
      <w:bookmarkEnd w:id="118"/>
    </w:p>
    <w:tbl>
      <w:tblPr>
        <w:tblStyle w:val="TableGrid0"/>
        <w:tblW w:w="0" w:type="auto"/>
        <w:tblLook w:val="04A0" w:firstRow="1" w:lastRow="0" w:firstColumn="1" w:lastColumn="0" w:noHBand="0" w:noVBand="1"/>
      </w:tblPr>
      <w:tblGrid>
        <w:gridCol w:w="1552"/>
        <w:gridCol w:w="7798"/>
      </w:tblGrid>
      <w:tr w:rsidR="00CF376D" w:rsidRPr="006E29CF" w14:paraId="137D60FD" w14:textId="77777777" w:rsidTr="00795D93">
        <w:tc>
          <w:tcPr>
            <w:tcW w:w="1552" w:type="dxa"/>
          </w:tcPr>
          <w:p w14:paraId="5AF4E7B9" w14:textId="77777777" w:rsidR="00CF376D" w:rsidRPr="006E29CF" w:rsidRDefault="00CF376D" w:rsidP="00795D93">
            <w:r>
              <w:t xml:space="preserve">Decrizione </w:t>
            </w:r>
            <w:r w:rsidRPr="006E29CF">
              <w:t>Servizio</w:t>
            </w:r>
          </w:p>
        </w:tc>
        <w:tc>
          <w:tcPr>
            <w:tcW w:w="7798" w:type="dxa"/>
          </w:tcPr>
          <w:p w14:paraId="006A925B" w14:textId="77777777" w:rsidR="00CF376D" w:rsidRPr="006E29CF" w:rsidRDefault="00CF376D" w:rsidP="00795D93">
            <w:r>
              <w:t>Dati statistici dei pagamenti ripartiti in base ai diversi Uffici.</w:t>
            </w:r>
          </w:p>
        </w:tc>
      </w:tr>
      <w:tr w:rsidR="00CF376D" w:rsidRPr="006E29CF" w14:paraId="3D7943AE" w14:textId="77777777" w:rsidTr="00795D93">
        <w:tc>
          <w:tcPr>
            <w:tcW w:w="1552" w:type="dxa"/>
          </w:tcPr>
          <w:p w14:paraId="4BFE78AB" w14:textId="77777777" w:rsidR="00CF376D" w:rsidRPr="006E29CF" w:rsidRDefault="00CF376D" w:rsidP="00795D93">
            <w:r w:rsidRPr="006E29CF">
              <w:t>Servizio</w:t>
            </w:r>
          </w:p>
        </w:tc>
        <w:tc>
          <w:tcPr>
            <w:tcW w:w="7798" w:type="dxa"/>
          </w:tcPr>
          <w:p w14:paraId="7C680448" w14:textId="77777777" w:rsidR="00CF376D" w:rsidRPr="006E29CF" w:rsidRDefault="00CF376D" w:rsidP="00795D93">
            <w:r w:rsidRPr="00534E5E">
              <w:t>totaliRipartitiPerUffici</w:t>
            </w:r>
          </w:p>
        </w:tc>
      </w:tr>
      <w:tr w:rsidR="00CF376D" w:rsidRPr="006E29CF" w14:paraId="3ECE65BA" w14:textId="77777777" w:rsidTr="00795D93">
        <w:tc>
          <w:tcPr>
            <w:tcW w:w="1552" w:type="dxa"/>
          </w:tcPr>
          <w:p w14:paraId="7026380F" w14:textId="77777777" w:rsidR="00CF376D" w:rsidRPr="006E29CF" w:rsidRDefault="00CF376D" w:rsidP="00795D93">
            <w:r>
              <w:t>Tipo servizio</w:t>
            </w:r>
          </w:p>
        </w:tc>
        <w:tc>
          <w:tcPr>
            <w:tcW w:w="7798" w:type="dxa"/>
          </w:tcPr>
          <w:p w14:paraId="05418D17" w14:textId="77777777" w:rsidR="00CF376D" w:rsidRPr="00A24AB2" w:rsidRDefault="00CF376D" w:rsidP="00795D93">
            <w:r w:rsidRPr="00A24AB2">
              <w:t>REST</w:t>
            </w:r>
          </w:p>
        </w:tc>
      </w:tr>
      <w:tr w:rsidR="00CF376D" w:rsidRPr="006E29CF" w14:paraId="1F47506B" w14:textId="77777777" w:rsidTr="00795D93">
        <w:tc>
          <w:tcPr>
            <w:tcW w:w="1552" w:type="dxa"/>
          </w:tcPr>
          <w:p w14:paraId="0F215728" w14:textId="77777777" w:rsidR="00CF376D" w:rsidRPr="006E29CF" w:rsidRDefault="00CF376D" w:rsidP="00795D93">
            <w:r w:rsidRPr="006E29CF">
              <w:t>Endpoint</w:t>
            </w:r>
          </w:p>
        </w:tc>
        <w:tc>
          <w:tcPr>
            <w:tcW w:w="7798" w:type="dxa"/>
          </w:tcPr>
          <w:p w14:paraId="0D19510E" w14:textId="77777777" w:rsidR="00CF376D" w:rsidRPr="008037BF" w:rsidRDefault="00CF376D" w:rsidP="00795D93">
            <w:pPr>
              <w:rPr>
                <w:rStyle w:val="Collegamentoipertestuale"/>
                <w:lang w:val="it-IT"/>
              </w:rPr>
            </w:pPr>
            <w:r>
              <w:rPr>
                <w:rStyle w:val="Collegamentoipertestuale"/>
                <w:lang w:val="it-IT"/>
              </w:rPr>
              <w:t>/api/</w:t>
            </w:r>
            <w:r w:rsidRPr="00534E5E">
              <w:rPr>
                <w:rStyle w:val="Collegamentoipertestuale"/>
                <w:lang w:val="it-IT"/>
              </w:rPr>
              <w:t>cruscottoIncassi</w:t>
            </w:r>
            <w:r>
              <w:rPr>
                <w:rStyle w:val="Collegamentoipertestuale"/>
                <w:lang w:val="it-IT"/>
              </w:rPr>
              <w:t>/</w:t>
            </w:r>
            <w:r w:rsidRPr="008037BF">
              <w:rPr>
                <w:rStyle w:val="Collegamentoipertestuale"/>
                <w:lang w:val="it-IT"/>
              </w:rPr>
              <w:t>totaliRipartitiPerUffici</w:t>
            </w:r>
          </w:p>
        </w:tc>
      </w:tr>
      <w:tr w:rsidR="00CF376D" w:rsidRPr="006E29CF" w14:paraId="37256942" w14:textId="77777777" w:rsidTr="00795D93">
        <w:tc>
          <w:tcPr>
            <w:tcW w:w="1552" w:type="dxa"/>
          </w:tcPr>
          <w:p w14:paraId="0DE4D38B" w14:textId="77777777" w:rsidR="00CF376D" w:rsidRPr="006E29CF" w:rsidRDefault="00CF376D" w:rsidP="00795D93">
            <w:r w:rsidRPr="006E29CF">
              <w:t>Authentication</w:t>
            </w:r>
          </w:p>
        </w:tc>
        <w:tc>
          <w:tcPr>
            <w:tcW w:w="7798" w:type="dxa"/>
          </w:tcPr>
          <w:p w14:paraId="1E943797" w14:textId="77777777" w:rsidR="00CF376D" w:rsidRPr="006E29CF" w:rsidRDefault="00CF376D" w:rsidP="00795D93">
            <w:r>
              <w:t>Not required</w:t>
            </w:r>
          </w:p>
        </w:tc>
      </w:tr>
      <w:tr w:rsidR="00CF376D" w:rsidRPr="006E29CF" w14:paraId="6415966A" w14:textId="77777777" w:rsidTr="00795D93">
        <w:tc>
          <w:tcPr>
            <w:tcW w:w="1552" w:type="dxa"/>
          </w:tcPr>
          <w:p w14:paraId="3143D4CE" w14:textId="77777777" w:rsidR="00CF376D" w:rsidRPr="006E29CF" w:rsidRDefault="00CF376D" w:rsidP="00795D93">
            <w:r w:rsidRPr="006E29CF">
              <w:t>Method</w:t>
            </w:r>
          </w:p>
        </w:tc>
        <w:tc>
          <w:tcPr>
            <w:tcW w:w="7798" w:type="dxa"/>
          </w:tcPr>
          <w:p w14:paraId="1247B5C9" w14:textId="77777777" w:rsidR="00CF376D" w:rsidRPr="006E29CF" w:rsidRDefault="00CF376D" w:rsidP="00795D93">
            <w:r>
              <w:t>GET</w:t>
            </w:r>
          </w:p>
        </w:tc>
      </w:tr>
      <w:tr w:rsidR="00CF376D" w:rsidRPr="006E29CF" w14:paraId="2C218CFD" w14:textId="77777777" w:rsidTr="00795D93">
        <w:tc>
          <w:tcPr>
            <w:tcW w:w="1552" w:type="dxa"/>
          </w:tcPr>
          <w:p w14:paraId="2B385BC4" w14:textId="77777777" w:rsidR="00CF376D" w:rsidRPr="006E29CF" w:rsidRDefault="00CF376D" w:rsidP="00795D93">
            <w:r w:rsidRPr="006E29CF">
              <w:t>Consumes</w:t>
            </w:r>
          </w:p>
        </w:tc>
        <w:tc>
          <w:tcPr>
            <w:tcW w:w="7798" w:type="dxa"/>
          </w:tcPr>
          <w:p w14:paraId="2C254053" w14:textId="77777777" w:rsidR="00CF376D" w:rsidRPr="006E29CF" w:rsidRDefault="00CF376D" w:rsidP="00795D93">
            <w:r w:rsidRPr="006E29CF">
              <w:t>application/json</w:t>
            </w:r>
          </w:p>
        </w:tc>
      </w:tr>
      <w:tr w:rsidR="00CF376D" w:rsidRPr="006E29CF" w14:paraId="0EE9E5AD" w14:textId="77777777" w:rsidTr="00795D93">
        <w:tc>
          <w:tcPr>
            <w:tcW w:w="1552" w:type="dxa"/>
          </w:tcPr>
          <w:p w14:paraId="1E2AA1C6" w14:textId="77777777" w:rsidR="00CF376D" w:rsidRPr="006E29CF" w:rsidRDefault="00CF376D" w:rsidP="00795D93">
            <w:r w:rsidRPr="006E29CF">
              <w:t>Produces</w:t>
            </w:r>
          </w:p>
        </w:tc>
        <w:tc>
          <w:tcPr>
            <w:tcW w:w="7798" w:type="dxa"/>
          </w:tcPr>
          <w:p w14:paraId="648CF6EE" w14:textId="77777777" w:rsidR="00CF376D" w:rsidRPr="006E29CF" w:rsidRDefault="00CF376D" w:rsidP="00795D93">
            <w:r w:rsidRPr="006E29CF">
              <w:t>application/json</w:t>
            </w:r>
          </w:p>
        </w:tc>
      </w:tr>
      <w:tr w:rsidR="00CF376D" w:rsidRPr="006E29CF" w14:paraId="523A8170" w14:textId="77777777" w:rsidTr="00795D93">
        <w:tc>
          <w:tcPr>
            <w:tcW w:w="1552" w:type="dxa"/>
          </w:tcPr>
          <w:p w14:paraId="3E1CCFD3" w14:textId="77777777" w:rsidR="00CF376D" w:rsidRPr="006E29CF" w:rsidRDefault="00CF376D" w:rsidP="00795D93">
            <w:r w:rsidRPr="006E29CF">
              <w:t xml:space="preserve">Payload </w:t>
            </w:r>
          </w:p>
        </w:tc>
        <w:tc>
          <w:tcPr>
            <w:tcW w:w="7798" w:type="dxa"/>
          </w:tcPr>
          <w:p w14:paraId="725DB168" w14:textId="77777777" w:rsidR="00CF376D" w:rsidRPr="00734BAE" w:rsidRDefault="00CF376D" w:rsidP="00795D93">
            <w:r w:rsidRPr="00734BAE">
              <w:t>{</w:t>
            </w:r>
          </w:p>
          <w:p w14:paraId="0F6BE83B" w14:textId="77777777" w:rsidR="00CF376D" w:rsidRPr="00734BAE" w:rsidRDefault="00CF376D" w:rsidP="00795D93">
            <w:r w:rsidRPr="00734BAE">
              <w:t xml:space="preserve">  "codIpa": "string",</w:t>
            </w:r>
          </w:p>
          <w:p w14:paraId="39B8E63E" w14:textId="77777777" w:rsidR="00CF376D" w:rsidRPr="00734BAE" w:rsidRDefault="00CF376D" w:rsidP="00795D93">
            <w:r w:rsidRPr="00734BAE">
              <w:t xml:space="preserve">  "pagatiCheck": "boolean",</w:t>
            </w:r>
          </w:p>
          <w:p w14:paraId="0565A4F4" w14:textId="77777777" w:rsidR="00CF376D" w:rsidRPr="00734BAE" w:rsidRDefault="00CF376D" w:rsidP="00795D93">
            <w:r w:rsidRPr="00734BAE">
              <w:t xml:space="preserve">  "rendicontatiCheck": "boolean",</w:t>
            </w:r>
          </w:p>
          <w:p w14:paraId="2775E29C" w14:textId="77777777" w:rsidR="00CF376D" w:rsidRPr="00734BAE" w:rsidRDefault="00CF376D" w:rsidP="00795D93">
            <w:r w:rsidRPr="00734BAE">
              <w:lastRenderedPageBreak/>
              <w:t xml:space="preserve">  "incassatiCheck": "boolean",</w:t>
            </w:r>
          </w:p>
          <w:p w14:paraId="70833676" w14:textId="77777777" w:rsidR="00CF376D" w:rsidRPr="00734BAE" w:rsidRDefault="00CF376D" w:rsidP="00795D93">
            <w:r w:rsidRPr="00734BAE">
              <w:t xml:space="preserve">  "annoCheck": "boolean",</w:t>
            </w:r>
          </w:p>
          <w:p w14:paraId="74CD4B1E" w14:textId="77777777" w:rsidR="00CF376D" w:rsidRPr="00734BAE" w:rsidRDefault="00CF376D" w:rsidP="00795D93">
            <w:r w:rsidRPr="00734BAE">
              <w:t xml:space="preserve">  "annoMeseCheck": "boolean",</w:t>
            </w:r>
          </w:p>
          <w:p w14:paraId="02C7C0A7" w14:textId="77777777" w:rsidR="00CF376D" w:rsidRPr="00734BAE" w:rsidRDefault="00CF376D" w:rsidP="00795D93">
            <w:r w:rsidRPr="00734BAE">
              <w:t xml:space="preserve">  "annoMeseGiornoCheck": "boolean",</w:t>
            </w:r>
          </w:p>
          <w:p w14:paraId="443678CC" w14:textId="77777777" w:rsidR="00CF376D" w:rsidRPr="00734BAE" w:rsidRDefault="00CF376D" w:rsidP="00795D93">
            <w:r w:rsidRPr="00734BAE">
              <w:t xml:space="preserve">  "anno": "string",</w:t>
            </w:r>
          </w:p>
          <w:p w14:paraId="78C4F171" w14:textId="77777777" w:rsidR="00CF376D" w:rsidRPr="00734BAE" w:rsidRDefault="00CF376D" w:rsidP="00795D93">
            <w:r w:rsidRPr="00734BAE">
              <w:t xml:space="preserve">  "mese": "string",</w:t>
            </w:r>
          </w:p>
          <w:p w14:paraId="366F69E6" w14:textId="77777777" w:rsidR="00CF376D" w:rsidRPr="00734BAE" w:rsidRDefault="00CF376D" w:rsidP="00795D93">
            <w:r w:rsidRPr="00734BAE">
              <w:t xml:space="preserve">  "giorno": "string"</w:t>
            </w:r>
          </w:p>
          <w:p w14:paraId="6B3E5B1E" w14:textId="77777777" w:rsidR="00CF376D" w:rsidRPr="006E29CF" w:rsidRDefault="00CF376D" w:rsidP="00795D93">
            <w:r w:rsidRPr="00734BAE">
              <w:t>}</w:t>
            </w:r>
          </w:p>
        </w:tc>
      </w:tr>
      <w:tr w:rsidR="00CF376D" w:rsidRPr="006E29CF" w14:paraId="41E1AE40" w14:textId="77777777" w:rsidTr="00795D93">
        <w:tc>
          <w:tcPr>
            <w:tcW w:w="1552" w:type="dxa"/>
          </w:tcPr>
          <w:p w14:paraId="29848320" w14:textId="77777777" w:rsidR="00CF376D" w:rsidRPr="006E29CF" w:rsidRDefault="00CF376D" w:rsidP="00795D93">
            <w:r w:rsidRPr="006E29CF">
              <w:lastRenderedPageBreak/>
              <w:t xml:space="preserve">Response </w:t>
            </w:r>
          </w:p>
        </w:tc>
        <w:tc>
          <w:tcPr>
            <w:tcW w:w="7798" w:type="dxa"/>
          </w:tcPr>
          <w:p w14:paraId="5BA72981" w14:textId="77777777" w:rsidR="00CF376D" w:rsidRDefault="00CF376D" w:rsidP="00795D93">
            <w:r>
              <w:t>{</w:t>
            </w:r>
          </w:p>
          <w:p w14:paraId="36F0339F" w14:textId="77777777" w:rsidR="00CF376D" w:rsidRDefault="00CF376D" w:rsidP="00795D93">
            <w:r>
              <w:t xml:space="preserve">  "deUfficioFiltered": "string",</w:t>
            </w:r>
          </w:p>
          <w:p w14:paraId="37F93AF8" w14:textId="77777777" w:rsidR="00CF376D" w:rsidRDefault="00CF376D" w:rsidP="00795D93">
            <w:r>
              <w:t xml:space="preserve">  "deTipoDovutoFiltered": "string",</w:t>
            </w:r>
          </w:p>
          <w:p w14:paraId="6F581E9F" w14:textId="77777777" w:rsidR="00CF376D" w:rsidRDefault="00CF376D" w:rsidP="00795D93">
            <w:r>
              <w:t xml:space="preserve">  "deCapitoloFiltered": "string",</w:t>
            </w:r>
          </w:p>
          <w:p w14:paraId="229BB47F" w14:textId="77777777" w:rsidR="00CF376D" w:rsidRDefault="00CF376D" w:rsidP="00795D93">
            <w:r>
              <w:t xml:space="preserve">  "totImportiDTO": {</w:t>
            </w:r>
          </w:p>
          <w:p w14:paraId="4A6833FE" w14:textId="77777777" w:rsidR="00CF376D" w:rsidRDefault="00CF376D" w:rsidP="00795D93">
            <w:r>
              <w:t xml:space="preserve">    "CruscottoIncassiImportiDto": {</w:t>
            </w:r>
          </w:p>
          <w:p w14:paraId="1A9F7888" w14:textId="77777777" w:rsidR="00CF376D" w:rsidRDefault="00CF376D" w:rsidP="00795D93">
            <w:r>
              <w:t xml:space="preserve">      "importoPagato": "string",</w:t>
            </w:r>
          </w:p>
          <w:p w14:paraId="72DFCA67" w14:textId="77777777" w:rsidR="00CF376D" w:rsidRDefault="00CF376D" w:rsidP="00795D93">
            <w:r>
              <w:t xml:space="preserve">      "importoRendicontato": "string",</w:t>
            </w:r>
          </w:p>
          <w:p w14:paraId="0E64B8D3" w14:textId="77777777" w:rsidR="00CF376D" w:rsidRDefault="00CF376D" w:rsidP="00795D93">
            <w:r>
              <w:t xml:space="preserve">      "importoIncassato": "string",</w:t>
            </w:r>
          </w:p>
          <w:p w14:paraId="49131D3D" w14:textId="77777777" w:rsidR="00CF376D" w:rsidRDefault="00CF376D" w:rsidP="00795D93">
            <w:r>
              <w:t xml:space="preserve">      "enableDttImportoPagato": "boolean",</w:t>
            </w:r>
          </w:p>
          <w:p w14:paraId="7D559BE7" w14:textId="77777777" w:rsidR="00CF376D" w:rsidRDefault="00CF376D" w:rsidP="00795D93">
            <w:r>
              <w:t xml:space="preserve">      "enableDttImportoRend": "boolean",</w:t>
            </w:r>
          </w:p>
          <w:p w14:paraId="584AD897" w14:textId="77777777" w:rsidR="00CF376D" w:rsidRDefault="00CF376D" w:rsidP="00795D93">
            <w:r>
              <w:t xml:space="preserve">      "enableDttImportoInc": "boolean"</w:t>
            </w:r>
          </w:p>
          <w:p w14:paraId="4A63F372" w14:textId="77777777" w:rsidR="00CF376D" w:rsidRDefault="00CF376D" w:rsidP="00795D93">
            <w:r>
              <w:t xml:space="preserve">    }</w:t>
            </w:r>
          </w:p>
          <w:p w14:paraId="777F270A" w14:textId="77777777" w:rsidR="00CF376D" w:rsidRDefault="00CF376D" w:rsidP="00795D93">
            <w:r>
              <w:t xml:space="preserve">  },</w:t>
            </w:r>
          </w:p>
          <w:p w14:paraId="6409A789" w14:textId="77777777" w:rsidR="00CF376D" w:rsidRDefault="00CF376D" w:rsidP="00795D93">
            <w:r>
              <w:t xml:space="preserve">  "result": [</w:t>
            </w:r>
          </w:p>
          <w:p w14:paraId="616D2B2D" w14:textId="77777777" w:rsidR="00CF376D" w:rsidRDefault="00CF376D" w:rsidP="00795D93">
            <w:r>
              <w:t xml:space="preserve">    {</w:t>
            </w:r>
          </w:p>
          <w:p w14:paraId="341E5994" w14:textId="77777777" w:rsidR="00CF376D" w:rsidRDefault="00CF376D" w:rsidP="00795D93">
            <w:r>
              <w:t xml:space="preserve">      "VmStatisticaDto": {</w:t>
            </w:r>
          </w:p>
          <w:p w14:paraId="0B5F62C1" w14:textId="77777777" w:rsidR="00CF376D" w:rsidRDefault="00CF376D" w:rsidP="00795D93">
            <w:r>
              <w:t xml:space="preserve">        "desc": "string",</w:t>
            </w:r>
          </w:p>
          <w:p w14:paraId="655C2D60" w14:textId="77777777" w:rsidR="00CF376D" w:rsidRDefault="00CF376D" w:rsidP="00795D93">
            <w:r>
              <w:t xml:space="preserve">        "codice": "string",</w:t>
            </w:r>
          </w:p>
          <w:p w14:paraId="1C459C9C" w14:textId="77777777" w:rsidR="00CF376D" w:rsidRDefault="00CF376D" w:rsidP="00795D93">
            <w:r>
              <w:t xml:space="preserve">        "importiDTO": {</w:t>
            </w:r>
          </w:p>
          <w:p w14:paraId="3595D341" w14:textId="77777777" w:rsidR="00CF376D" w:rsidRDefault="00CF376D" w:rsidP="00795D93">
            <w:r>
              <w:t xml:space="preserve">          "CruscottoIncassiImportiDto": {</w:t>
            </w:r>
          </w:p>
          <w:p w14:paraId="4FD6427F" w14:textId="77777777" w:rsidR="00CF376D" w:rsidRDefault="00CF376D" w:rsidP="00795D93">
            <w:r>
              <w:t xml:space="preserve">            "importoPagato": "string",</w:t>
            </w:r>
          </w:p>
          <w:p w14:paraId="69C1F2D4" w14:textId="77777777" w:rsidR="00CF376D" w:rsidRDefault="00CF376D" w:rsidP="00795D93">
            <w:r>
              <w:t xml:space="preserve">            "importoRendicontato": "string",</w:t>
            </w:r>
          </w:p>
          <w:p w14:paraId="508D900C" w14:textId="77777777" w:rsidR="00CF376D" w:rsidRDefault="00CF376D" w:rsidP="00795D93">
            <w:r>
              <w:t xml:space="preserve">            "importoIncassato": "string",</w:t>
            </w:r>
          </w:p>
          <w:p w14:paraId="61DBFED0" w14:textId="77777777" w:rsidR="00CF376D" w:rsidRDefault="00CF376D" w:rsidP="00795D93">
            <w:r>
              <w:t xml:space="preserve">            "enableDttImportoPagato": "boolean",</w:t>
            </w:r>
          </w:p>
          <w:p w14:paraId="4FCB6553" w14:textId="77777777" w:rsidR="00CF376D" w:rsidRDefault="00CF376D" w:rsidP="00795D93">
            <w:r>
              <w:t xml:space="preserve">            "enableDttImportoRend": "boolean",</w:t>
            </w:r>
          </w:p>
          <w:p w14:paraId="48FB1358" w14:textId="77777777" w:rsidR="00CF376D" w:rsidRDefault="00CF376D" w:rsidP="00795D93">
            <w:r>
              <w:t xml:space="preserve">            "enableDttImportoInc": "boolean"</w:t>
            </w:r>
          </w:p>
          <w:p w14:paraId="6321E9EA" w14:textId="77777777" w:rsidR="00CF376D" w:rsidRDefault="00CF376D" w:rsidP="00795D93">
            <w:r>
              <w:t xml:space="preserve">          }</w:t>
            </w:r>
          </w:p>
          <w:p w14:paraId="271792C5" w14:textId="77777777" w:rsidR="00CF376D" w:rsidRDefault="00CF376D" w:rsidP="00795D93">
            <w:r>
              <w:t xml:space="preserve">        }</w:t>
            </w:r>
          </w:p>
          <w:p w14:paraId="4E666476" w14:textId="77777777" w:rsidR="00CF376D" w:rsidRDefault="00CF376D" w:rsidP="00795D93">
            <w:r>
              <w:t xml:space="preserve">      }</w:t>
            </w:r>
          </w:p>
          <w:p w14:paraId="4928D4FD" w14:textId="77777777" w:rsidR="00CF376D" w:rsidRDefault="00CF376D" w:rsidP="00795D93">
            <w:r>
              <w:t xml:space="preserve">    }</w:t>
            </w:r>
          </w:p>
          <w:p w14:paraId="3E7FCABF" w14:textId="77777777" w:rsidR="00CF376D" w:rsidRDefault="00CF376D" w:rsidP="00795D93">
            <w:r>
              <w:t xml:space="preserve">  ]</w:t>
            </w:r>
          </w:p>
          <w:p w14:paraId="4791DD40" w14:textId="77777777" w:rsidR="00CF376D" w:rsidRPr="006E29CF" w:rsidRDefault="00CF376D" w:rsidP="00795D93">
            <w:r>
              <w:t>}</w:t>
            </w:r>
          </w:p>
        </w:tc>
      </w:tr>
      <w:tr w:rsidR="00CF376D" w:rsidRPr="006E29CF" w14:paraId="69C21FDE" w14:textId="77777777" w:rsidTr="00795D93">
        <w:tc>
          <w:tcPr>
            <w:tcW w:w="1552" w:type="dxa"/>
          </w:tcPr>
          <w:p w14:paraId="09E6AA77" w14:textId="77777777" w:rsidR="00CF376D" w:rsidRPr="006E29CF" w:rsidRDefault="00CF376D" w:rsidP="00795D93">
            <w:r w:rsidRPr="006E29CF">
              <w:t xml:space="preserve">Fault Response </w:t>
            </w:r>
          </w:p>
        </w:tc>
        <w:tc>
          <w:tcPr>
            <w:tcW w:w="7798" w:type="dxa"/>
          </w:tcPr>
          <w:p w14:paraId="71264934" w14:textId="77777777" w:rsidR="00CF376D" w:rsidRPr="006E29CF" w:rsidRDefault="00CF376D" w:rsidP="00795D93">
            <w:pPr>
              <w:rPr>
                <w:lang w:val="en-US"/>
              </w:rPr>
            </w:pPr>
            <w:r w:rsidRPr="006E29CF">
              <w:rPr>
                <w:lang w:val="en-US"/>
              </w:rPr>
              <w:t>{</w:t>
            </w:r>
          </w:p>
          <w:p w14:paraId="64D35603"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1A979054"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438894D2" w14:textId="77777777" w:rsidR="00CF376D" w:rsidRPr="006E29CF" w:rsidRDefault="00CF376D" w:rsidP="00795D93">
            <w:r w:rsidRPr="006E29CF">
              <w:t>}</w:t>
            </w:r>
          </w:p>
        </w:tc>
      </w:tr>
    </w:tbl>
    <w:p w14:paraId="574D70D9" w14:textId="77777777" w:rsidR="00CF376D" w:rsidRDefault="00CF376D" w:rsidP="00CF376D">
      <w:pPr>
        <w:rPr>
          <w:lang w:val="en-US"/>
        </w:rPr>
      </w:pPr>
    </w:p>
    <w:p w14:paraId="50EF0F92" w14:textId="77777777" w:rsidR="00CF376D" w:rsidRPr="006E29CF" w:rsidRDefault="00CF376D" w:rsidP="00CF376D"/>
    <w:p w14:paraId="7E352C9A" w14:textId="77777777" w:rsidR="00CF376D" w:rsidRPr="006E29CF" w:rsidRDefault="00CF376D" w:rsidP="00CF376D">
      <w:pPr>
        <w:pStyle w:val="Titolo3"/>
        <w:rPr>
          <w:rStyle w:val="Enfasigrassetto"/>
          <w:b w:val="0"/>
        </w:rPr>
      </w:pPr>
      <w:bookmarkStart w:id="119" w:name="_Toc35537047"/>
      <w:bookmarkStart w:id="120" w:name="_Toc36042164"/>
      <w:r>
        <w:rPr>
          <w:rStyle w:val="Enfasigrassetto"/>
          <w:b w:val="0"/>
        </w:rPr>
        <w:t>Dettaglio Statistica: Totali ripartiti per Tipi di Dovuto</w:t>
      </w:r>
      <w:bookmarkEnd w:id="119"/>
      <w:bookmarkEnd w:id="120"/>
    </w:p>
    <w:tbl>
      <w:tblPr>
        <w:tblStyle w:val="TableGrid0"/>
        <w:tblW w:w="0" w:type="auto"/>
        <w:tblLook w:val="04A0" w:firstRow="1" w:lastRow="0" w:firstColumn="1" w:lastColumn="0" w:noHBand="0" w:noVBand="1"/>
      </w:tblPr>
      <w:tblGrid>
        <w:gridCol w:w="1552"/>
        <w:gridCol w:w="7798"/>
      </w:tblGrid>
      <w:tr w:rsidR="00CF376D" w:rsidRPr="006E29CF" w14:paraId="7D73756A" w14:textId="77777777" w:rsidTr="00795D93">
        <w:tc>
          <w:tcPr>
            <w:tcW w:w="1552" w:type="dxa"/>
          </w:tcPr>
          <w:p w14:paraId="58FD049C" w14:textId="77777777" w:rsidR="00CF376D" w:rsidRPr="006E29CF" w:rsidRDefault="00CF376D" w:rsidP="00795D93">
            <w:r>
              <w:t xml:space="preserve">Decrizione </w:t>
            </w:r>
            <w:r w:rsidRPr="006E29CF">
              <w:t>Servizio</w:t>
            </w:r>
          </w:p>
        </w:tc>
        <w:tc>
          <w:tcPr>
            <w:tcW w:w="7798" w:type="dxa"/>
          </w:tcPr>
          <w:p w14:paraId="7DA6A777" w14:textId="77777777" w:rsidR="00CF376D" w:rsidRPr="006E29CF" w:rsidRDefault="00CF376D" w:rsidP="00795D93">
            <w:r>
              <w:t>Dati statistici dei pagamenti ripartiti in base ai diversi Tipi di Dovuto.</w:t>
            </w:r>
          </w:p>
        </w:tc>
      </w:tr>
      <w:tr w:rsidR="00CF376D" w:rsidRPr="006E29CF" w14:paraId="307347D5" w14:textId="77777777" w:rsidTr="00795D93">
        <w:tc>
          <w:tcPr>
            <w:tcW w:w="1552" w:type="dxa"/>
          </w:tcPr>
          <w:p w14:paraId="516C6702" w14:textId="77777777" w:rsidR="00CF376D" w:rsidRPr="006E29CF" w:rsidRDefault="00CF376D" w:rsidP="00795D93">
            <w:r w:rsidRPr="006E29CF">
              <w:t>Servizio</w:t>
            </w:r>
          </w:p>
        </w:tc>
        <w:tc>
          <w:tcPr>
            <w:tcW w:w="7798" w:type="dxa"/>
          </w:tcPr>
          <w:p w14:paraId="46B8892C" w14:textId="77777777" w:rsidR="00CF376D" w:rsidRPr="006E29CF" w:rsidRDefault="00CF376D" w:rsidP="00795D93">
            <w:r w:rsidRPr="00534E5E">
              <w:t>totaliRipartitiPerDovut</w:t>
            </w:r>
            <w:r>
              <w:t>o</w:t>
            </w:r>
          </w:p>
        </w:tc>
      </w:tr>
      <w:tr w:rsidR="00CF376D" w:rsidRPr="006E29CF" w14:paraId="4BD643C0" w14:textId="77777777" w:rsidTr="00795D93">
        <w:tc>
          <w:tcPr>
            <w:tcW w:w="1552" w:type="dxa"/>
          </w:tcPr>
          <w:p w14:paraId="519790F7" w14:textId="77777777" w:rsidR="00CF376D" w:rsidRPr="006E29CF" w:rsidRDefault="00CF376D" w:rsidP="00795D93">
            <w:r>
              <w:t>Tipo servizio</w:t>
            </w:r>
          </w:p>
        </w:tc>
        <w:tc>
          <w:tcPr>
            <w:tcW w:w="7798" w:type="dxa"/>
          </w:tcPr>
          <w:p w14:paraId="3EA144B9" w14:textId="77777777" w:rsidR="00CF376D" w:rsidRPr="00A24AB2" w:rsidRDefault="00CF376D" w:rsidP="00795D93">
            <w:r w:rsidRPr="00A24AB2">
              <w:t>REST</w:t>
            </w:r>
          </w:p>
        </w:tc>
      </w:tr>
      <w:tr w:rsidR="00CF376D" w:rsidRPr="006E29CF" w14:paraId="46A435FD" w14:textId="77777777" w:rsidTr="00795D93">
        <w:tc>
          <w:tcPr>
            <w:tcW w:w="1552" w:type="dxa"/>
          </w:tcPr>
          <w:p w14:paraId="75F1EEB8" w14:textId="77777777" w:rsidR="00CF376D" w:rsidRPr="006E29CF" w:rsidRDefault="00CF376D" w:rsidP="00795D93">
            <w:r w:rsidRPr="006E29CF">
              <w:t>Endpoint</w:t>
            </w:r>
          </w:p>
        </w:tc>
        <w:tc>
          <w:tcPr>
            <w:tcW w:w="7798" w:type="dxa"/>
          </w:tcPr>
          <w:p w14:paraId="5D5FFE1B" w14:textId="77777777" w:rsidR="00CF376D" w:rsidRPr="006E29CF" w:rsidRDefault="00CF376D" w:rsidP="00795D93">
            <w:r>
              <w:rPr>
                <w:rStyle w:val="Collegamentoipertestuale"/>
                <w:lang w:val="it-IT"/>
              </w:rPr>
              <w:t>/api/</w:t>
            </w:r>
            <w:r w:rsidRPr="00534E5E">
              <w:rPr>
                <w:rStyle w:val="Collegamentoipertestuale"/>
                <w:lang w:val="it-IT"/>
              </w:rPr>
              <w:t>cruscottoIncassi</w:t>
            </w:r>
            <w:r>
              <w:rPr>
                <w:rStyle w:val="Collegamentoipertestuale"/>
                <w:lang w:val="it-IT"/>
              </w:rPr>
              <w:t>/</w:t>
            </w:r>
            <w:r w:rsidRPr="00534E5E">
              <w:rPr>
                <w:rStyle w:val="Collegamentoipertestuale"/>
                <w:lang w:val="it-IT"/>
              </w:rPr>
              <w:t>totaliRipartitiPerDovut</w:t>
            </w:r>
            <w:r>
              <w:rPr>
                <w:rStyle w:val="Collegamentoipertestuale"/>
                <w:lang w:val="it-IT"/>
              </w:rPr>
              <w:t>o</w:t>
            </w:r>
          </w:p>
        </w:tc>
      </w:tr>
      <w:tr w:rsidR="00CF376D" w:rsidRPr="006E29CF" w14:paraId="027101D4" w14:textId="77777777" w:rsidTr="00795D93">
        <w:tc>
          <w:tcPr>
            <w:tcW w:w="1552" w:type="dxa"/>
          </w:tcPr>
          <w:p w14:paraId="24B7FF22" w14:textId="77777777" w:rsidR="00CF376D" w:rsidRPr="006E29CF" w:rsidRDefault="00CF376D" w:rsidP="00795D93">
            <w:r w:rsidRPr="006E29CF">
              <w:t>Authentication</w:t>
            </w:r>
          </w:p>
        </w:tc>
        <w:tc>
          <w:tcPr>
            <w:tcW w:w="7798" w:type="dxa"/>
          </w:tcPr>
          <w:p w14:paraId="41C3751F" w14:textId="77777777" w:rsidR="00CF376D" w:rsidRPr="006E29CF" w:rsidRDefault="00CF376D" w:rsidP="00795D93">
            <w:r>
              <w:t>Not required</w:t>
            </w:r>
          </w:p>
        </w:tc>
      </w:tr>
      <w:tr w:rsidR="00CF376D" w:rsidRPr="006E29CF" w14:paraId="43BFD7C6" w14:textId="77777777" w:rsidTr="00795D93">
        <w:tc>
          <w:tcPr>
            <w:tcW w:w="1552" w:type="dxa"/>
          </w:tcPr>
          <w:p w14:paraId="445FD425" w14:textId="77777777" w:rsidR="00CF376D" w:rsidRPr="006E29CF" w:rsidRDefault="00CF376D" w:rsidP="00795D93">
            <w:r w:rsidRPr="006E29CF">
              <w:t>Method</w:t>
            </w:r>
          </w:p>
        </w:tc>
        <w:tc>
          <w:tcPr>
            <w:tcW w:w="7798" w:type="dxa"/>
          </w:tcPr>
          <w:p w14:paraId="2B5A56C7" w14:textId="77777777" w:rsidR="00CF376D" w:rsidRPr="006E29CF" w:rsidRDefault="00CF376D" w:rsidP="00795D93">
            <w:r>
              <w:t>GET</w:t>
            </w:r>
          </w:p>
        </w:tc>
      </w:tr>
      <w:tr w:rsidR="00CF376D" w:rsidRPr="006E29CF" w14:paraId="01D49C97" w14:textId="77777777" w:rsidTr="00795D93">
        <w:tc>
          <w:tcPr>
            <w:tcW w:w="1552" w:type="dxa"/>
          </w:tcPr>
          <w:p w14:paraId="31C5ABB6" w14:textId="77777777" w:rsidR="00CF376D" w:rsidRPr="006E29CF" w:rsidRDefault="00CF376D" w:rsidP="00795D93">
            <w:r w:rsidRPr="006E29CF">
              <w:t>Consumes</w:t>
            </w:r>
          </w:p>
        </w:tc>
        <w:tc>
          <w:tcPr>
            <w:tcW w:w="7798" w:type="dxa"/>
          </w:tcPr>
          <w:p w14:paraId="0759245C" w14:textId="77777777" w:rsidR="00CF376D" w:rsidRPr="006E29CF" w:rsidRDefault="00CF376D" w:rsidP="00795D93">
            <w:r w:rsidRPr="006E29CF">
              <w:t>application/json</w:t>
            </w:r>
          </w:p>
        </w:tc>
      </w:tr>
      <w:tr w:rsidR="00CF376D" w:rsidRPr="006E29CF" w14:paraId="289AB6BB" w14:textId="77777777" w:rsidTr="00795D93">
        <w:tc>
          <w:tcPr>
            <w:tcW w:w="1552" w:type="dxa"/>
          </w:tcPr>
          <w:p w14:paraId="5488050D" w14:textId="77777777" w:rsidR="00CF376D" w:rsidRPr="006E29CF" w:rsidRDefault="00CF376D" w:rsidP="00795D93">
            <w:r w:rsidRPr="006E29CF">
              <w:t>Produces</w:t>
            </w:r>
          </w:p>
        </w:tc>
        <w:tc>
          <w:tcPr>
            <w:tcW w:w="7798" w:type="dxa"/>
          </w:tcPr>
          <w:p w14:paraId="0136A669" w14:textId="77777777" w:rsidR="00CF376D" w:rsidRPr="006E29CF" w:rsidRDefault="00CF376D" w:rsidP="00795D93">
            <w:r w:rsidRPr="006E29CF">
              <w:t>application/json</w:t>
            </w:r>
          </w:p>
        </w:tc>
      </w:tr>
      <w:tr w:rsidR="00CF376D" w:rsidRPr="006E29CF" w14:paraId="121568D5" w14:textId="77777777" w:rsidTr="00795D93">
        <w:tc>
          <w:tcPr>
            <w:tcW w:w="1552" w:type="dxa"/>
          </w:tcPr>
          <w:p w14:paraId="5260DA55" w14:textId="77777777" w:rsidR="00CF376D" w:rsidRPr="006E29CF" w:rsidRDefault="00CF376D" w:rsidP="00795D93">
            <w:r w:rsidRPr="006E29CF">
              <w:t xml:space="preserve">Payload </w:t>
            </w:r>
          </w:p>
        </w:tc>
        <w:tc>
          <w:tcPr>
            <w:tcW w:w="7798" w:type="dxa"/>
          </w:tcPr>
          <w:p w14:paraId="68A4CF46" w14:textId="77777777" w:rsidR="00CF376D" w:rsidRPr="00734BAE" w:rsidRDefault="00CF376D" w:rsidP="00795D93">
            <w:r w:rsidRPr="00734BAE">
              <w:t>{</w:t>
            </w:r>
          </w:p>
          <w:p w14:paraId="15B0913D" w14:textId="77777777" w:rsidR="00CF376D" w:rsidRPr="00734BAE" w:rsidRDefault="00CF376D" w:rsidP="00795D93">
            <w:r w:rsidRPr="00734BAE">
              <w:t xml:space="preserve">  "codIpa": "string",</w:t>
            </w:r>
          </w:p>
          <w:p w14:paraId="31C09EB6" w14:textId="77777777" w:rsidR="00CF376D" w:rsidRPr="00734BAE" w:rsidRDefault="00CF376D" w:rsidP="00795D93">
            <w:r w:rsidRPr="00734BAE">
              <w:t xml:space="preserve">  "pagatiCheck": "boolean",</w:t>
            </w:r>
          </w:p>
          <w:p w14:paraId="459585E2" w14:textId="77777777" w:rsidR="00CF376D" w:rsidRPr="00734BAE" w:rsidRDefault="00CF376D" w:rsidP="00795D93">
            <w:r w:rsidRPr="00734BAE">
              <w:t xml:space="preserve">  "rendicontatiCheck": "boolean",</w:t>
            </w:r>
          </w:p>
          <w:p w14:paraId="143DF9CF" w14:textId="77777777" w:rsidR="00CF376D" w:rsidRPr="00734BAE" w:rsidRDefault="00CF376D" w:rsidP="00795D93">
            <w:r w:rsidRPr="00734BAE">
              <w:t xml:space="preserve">  "incassatiCheck": "boolean",</w:t>
            </w:r>
          </w:p>
          <w:p w14:paraId="28A53159" w14:textId="77777777" w:rsidR="00CF376D" w:rsidRPr="00734BAE" w:rsidRDefault="00CF376D" w:rsidP="00795D93">
            <w:r w:rsidRPr="00734BAE">
              <w:t xml:space="preserve">  "annoCheck": "boolean",</w:t>
            </w:r>
          </w:p>
          <w:p w14:paraId="6462F12E" w14:textId="77777777" w:rsidR="00CF376D" w:rsidRPr="00734BAE" w:rsidRDefault="00CF376D" w:rsidP="00795D93">
            <w:r w:rsidRPr="00734BAE">
              <w:t xml:space="preserve">  "annoMeseCheck": "boolean",</w:t>
            </w:r>
          </w:p>
          <w:p w14:paraId="42CB6759" w14:textId="77777777" w:rsidR="00CF376D" w:rsidRPr="00734BAE" w:rsidRDefault="00CF376D" w:rsidP="00795D93">
            <w:r w:rsidRPr="00734BAE">
              <w:t xml:space="preserve">  "annoMeseGiornoCheck": "boolean",</w:t>
            </w:r>
          </w:p>
          <w:p w14:paraId="1048A1EB" w14:textId="77777777" w:rsidR="00CF376D" w:rsidRPr="00734BAE" w:rsidRDefault="00CF376D" w:rsidP="00795D93">
            <w:r w:rsidRPr="00734BAE">
              <w:t xml:space="preserve">  "anno": "string",</w:t>
            </w:r>
          </w:p>
          <w:p w14:paraId="4D786D04" w14:textId="77777777" w:rsidR="00CF376D" w:rsidRPr="00734BAE" w:rsidRDefault="00CF376D" w:rsidP="00795D93">
            <w:r w:rsidRPr="00734BAE">
              <w:t xml:space="preserve">  "mese": "string",</w:t>
            </w:r>
          </w:p>
          <w:p w14:paraId="1FFB1895" w14:textId="77777777" w:rsidR="00CF376D" w:rsidRPr="00734BAE" w:rsidRDefault="00CF376D" w:rsidP="00795D93">
            <w:r w:rsidRPr="00734BAE">
              <w:t xml:space="preserve">  "giorno": "string"</w:t>
            </w:r>
          </w:p>
          <w:p w14:paraId="7EEAD5B4" w14:textId="77777777" w:rsidR="00CF376D" w:rsidRPr="006E29CF" w:rsidRDefault="00CF376D" w:rsidP="00795D93">
            <w:r w:rsidRPr="00734BAE">
              <w:t>}</w:t>
            </w:r>
          </w:p>
        </w:tc>
      </w:tr>
      <w:tr w:rsidR="00CF376D" w:rsidRPr="006E29CF" w14:paraId="28CD6B3C" w14:textId="77777777" w:rsidTr="00795D93">
        <w:tc>
          <w:tcPr>
            <w:tcW w:w="1552" w:type="dxa"/>
          </w:tcPr>
          <w:p w14:paraId="5A637264" w14:textId="77777777" w:rsidR="00CF376D" w:rsidRPr="006E29CF" w:rsidRDefault="00CF376D" w:rsidP="00795D93">
            <w:r w:rsidRPr="006E29CF">
              <w:t xml:space="preserve">Response </w:t>
            </w:r>
          </w:p>
        </w:tc>
        <w:tc>
          <w:tcPr>
            <w:tcW w:w="7798" w:type="dxa"/>
          </w:tcPr>
          <w:p w14:paraId="34285D51" w14:textId="77777777" w:rsidR="00CF376D" w:rsidRDefault="00CF376D" w:rsidP="00795D93">
            <w:r>
              <w:t>{</w:t>
            </w:r>
          </w:p>
          <w:p w14:paraId="0B90B0FD" w14:textId="77777777" w:rsidR="00CF376D" w:rsidRDefault="00CF376D" w:rsidP="00795D93">
            <w:r>
              <w:t xml:space="preserve">  "deUfficioFiltered": "string",</w:t>
            </w:r>
          </w:p>
          <w:p w14:paraId="48E2951A" w14:textId="77777777" w:rsidR="00CF376D" w:rsidRDefault="00CF376D" w:rsidP="00795D93">
            <w:r>
              <w:t xml:space="preserve">  "deTipoDovutoFiltered": "string",</w:t>
            </w:r>
          </w:p>
          <w:p w14:paraId="377EF351" w14:textId="77777777" w:rsidR="00CF376D" w:rsidRDefault="00CF376D" w:rsidP="00795D93">
            <w:r>
              <w:t xml:space="preserve">  "deCapitoloFiltered": "string",</w:t>
            </w:r>
          </w:p>
          <w:p w14:paraId="1C494158" w14:textId="77777777" w:rsidR="00CF376D" w:rsidRDefault="00CF376D" w:rsidP="00795D93">
            <w:r>
              <w:t xml:space="preserve">  "totImportiDTO": {</w:t>
            </w:r>
          </w:p>
          <w:p w14:paraId="415C9B6B" w14:textId="77777777" w:rsidR="00CF376D" w:rsidRDefault="00CF376D" w:rsidP="00795D93">
            <w:r>
              <w:t xml:space="preserve">    "CruscottoIncassiImportiDto": {</w:t>
            </w:r>
          </w:p>
          <w:p w14:paraId="18C33888" w14:textId="77777777" w:rsidR="00CF376D" w:rsidRDefault="00CF376D" w:rsidP="00795D93">
            <w:r>
              <w:t xml:space="preserve">      "importoPagato": "string",</w:t>
            </w:r>
          </w:p>
          <w:p w14:paraId="145C7906" w14:textId="77777777" w:rsidR="00CF376D" w:rsidRDefault="00CF376D" w:rsidP="00795D93">
            <w:r>
              <w:t xml:space="preserve">      "importoRendicontato": "string",</w:t>
            </w:r>
          </w:p>
          <w:p w14:paraId="3A9B96D3" w14:textId="77777777" w:rsidR="00CF376D" w:rsidRDefault="00CF376D" w:rsidP="00795D93">
            <w:r>
              <w:t xml:space="preserve">      "importoIncassato": "string",</w:t>
            </w:r>
          </w:p>
          <w:p w14:paraId="7DF5E69A" w14:textId="77777777" w:rsidR="00CF376D" w:rsidRDefault="00CF376D" w:rsidP="00795D93">
            <w:r>
              <w:t xml:space="preserve">      "enableDttImportoPagato": "boolean",</w:t>
            </w:r>
          </w:p>
          <w:p w14:paraId="5D9CACDC" w14:textId="77777777" w:rsidR="00CF376D" w:rsidRDefault="00CF376D" w:rsidP="00795D93">
            <w:r>
              <w:t xml:space="preserve">      "enableDttImportoRend": "boolean",</w:t>
            </w:r>
          </w:p>
          <w:p w14:paraId="5EA06B22" w14:textId="77777777" w:rsidR="00CF376D" w:rsidRDefault="00CF376D" w:rsidP="00795D93">
            <w:r>
              <w:t xml:space="preserve">      "enableDttImportoInc": "boolean"</w:t>
            </w:r>
          </w:p>
          <w:p w14:paraId="4B3AD0D1" w14:textId="77777777" w:rsidR="00CF376D" w:rsidRDefault="00CF376D" w:rsidP="00795D93">
            <w:r>
              <w:t xml:space="preserve">    }</w:t>
            </w:r>
          </w:p>
          <w:p w14:paraId="2A69B71F" w14:textId="77777777" w:rsidR="00CF376D" w:rsidRDefault="00CF376D" w:rsidP="00795D93">
            <w:r>
              <w:t xml:space="preserve">  },</w:t>
            </w:r>
          </w:p>
          <w:p w14:paraId="34A2E7E5" w14:textId="77777777" w:rsidR="00CF376D" w:rsidRDefault="00CF376D" w:rsidP="00795D93">
            <w:r>
              <w:t xml:space="preserve">  "result": [</w:t>
            </w:r>
          </w:p>
          <w:p w14:paraId="68A7088B" w14:textId="77777777" w:rsidR="00CF376D" w:rsidRDefault="00CF376D" w:rsidP="00795D93">
            <w:r>
              <w:t xml:space="preserve">    {</w:t>
            </w:r>
          </w:p>
          <w:p w14:paraId="6AFF99DB" w14:textId="77777777" w:rsidR="00CF376D" w:rsidRDefault="00CF376D" w:rsidP="00795D93">
            <w:r>
              <w:t xml:space="preserve">      "VmStatisticaDto": {</w:t>
            </w:r>
          </w:p>
          <w:p w14:paraId="6ABE4CD5" w14:textId="77777777" w:rsidR="00CF376D" w:rsidRDefault="00CF376D" w:rsidP="00795D93">
            <w:r>
              <w:t xml:space="preserve">        "desc": "string",</w:t>
            </w:r>
          </w:p>
          <w:p w14:paraId="21968556" w14:textId="77777777" w:rsidR="00CF376D" w:rsidRDefault="00CF376D" w:rsidP="00795D93">
            <w:r>
              <w:t xml:space="preserve">        "codice": "string",</w:t>
            </w:r>
          </w:p>
          <w:p w14:paraId="2685F4AF" w14:textId="77777777" w:rsidR="00CF376D" w:rsidRDefault="00CF376D" w:rsidP="00795D93">
            <w:r>
              <w:lastRenderedPageBreak/>
              <w:t xml:space="preserve">        "importiDTO": {</w:t>
            </w:r>
          </w:p>
          <w:p w14:paraId="7C089924" w14:textId="77777777" w:rsidR="00CF376D" w:rsidRDefault="00CF376D" w:rsidP="00795D93">
            <w:r>
              <w:t xml:space="preserve">          "CruscottoIncassiImportiDto": {</w:t>
            </w:r>
          </w:p>
          <w:p w14:paraId="70E7E36D" w14:textId="77777777" w:rsidR="00CF376D" w:rsidRDefault="00CF376D" w:rsidP="00795D93">
            <w:r>
              <w:t xml:space="preserve">            "importoPagato": "string",</w:t>
            </w:r>
          </w:p>
          <w:p w14:paraId="0B0CB56D" w14:textId="77777777" w:rsidR="00CF376D" w:rsidRDefault="00CF376D" w:rsidP="00795D93">
            <w:r>
              <w:t xml:space="preserve">            "importoRendicontato": "string",</w:t>
            </w:r>
          </w:p>
          <w:p w14:paraId="0198CE93" w14:textId="77777777" w:rsidR="00CF376D" w:rsidRDefault="00CF376D" w:rsidP="00795D93">
            <w:r>
              <w:t xml:space="preserve">            "importoIncassato": "string",</w:t>
            </w:r>
          </w:p>
          <w:p w14:paraId="5E3984D0" w14:textId="77777777" w:rsidR="00CF376D" w:rsidRDefault="00CF376D" w:rsidP="00795D93">
            <w:r>
              <w:t xml:space="preserve">            "enableDttImportoPagato": "boolean",</w:t>
            </w:r>
          </w:p>
          <w:p w14:paraId="5FA90E3B" w14:textId="77777777" w:rsidR="00CF376D" w:rsidRDefault="00CF376D" w:rsidP="00795D93">
            <w:r>
              <w:t xml:space="preserve">            "enableDttImportoRend": "boolean",</w:t>
            </w:r>
          </w:p>
          <w:p w14:paraId="7393DD99" w14:textId="77777777" w:rsidR="00CF376D" w:rsidRDefault="00CF376D" w:rsidP="00795D93">
            <w:r>
              <w:t xml:space="preserve">            "enableDttImportoInc": "boolean"</w:t>
            </w:r>
          </w:p>
          <w:p w14:paraId="0AA93391" w14:textId="77777777" w:rsidR="00CF376D" w:rsidRDefault="00CF376D" w:rsidP="00795D93">
            <w:r>
              <w:t xml:space="preserve">          }</w:t>
            </w:r>
          </w:p>
          <w:p w14:paraId="182BF441" w14:textId="77777777" w:rsidR="00CF376D" w:rsidRDefault="00CF376D" w:rsidP="00795D93">
            <w:r>
              <w:t xml:space="preserve">        }</w:t>
            </w:r>
          </w:p>
          <w:p w14:paraId="69462C64" w14:textId="77777777" w:rsidR="00CF376D" w:rsidRDefault="00CF376D" w:rsidP="00795D93">
            <w:r>
              <w:t xml:space="preserve">      }</w:t>
            </w:r>
          </w:p>
          <w:p w14:paraId="4421DCCF" w14:textId="77777777" w:rsidR="00CF376D" w:rsidRDefault="00CF376D" w:rsidP="00795D93">
            <w:r>
              <w:t xml:space="preserve">    }</w:t>
            </w:r>
          </w:p>
          <w:p w14:paraId="6220BAED" w14:textId="77777777" w:rsidR="00CF376D" w:rsidRDefault="00CF376D" w:rsidP="00795D93">
            <w:r>
              <w:t xml:space="preserve">  ]</w:t>
            </w:r>
          </w:p>
          <w:p w14:paraId="1CB00C1D" w14:textId="77777777" w:rsidR="00CF376D" w:rsidRPr="006E29CF" w:rsidRDefault="00CF376D" w:rsidP="00795D93">
            <w:r>
              <w:t>}</w:t>
            </w:r>
          </w:p>
        </w:tc>
      </w:tr>
      <w:tr w:rsidR="00CF376D" w:rsidRPr="006E29CF" w14:paraId="266FE742" w14:textId="77777777" w:rsidTr="00795D93">
        <w:tc>
          <w:tcPr>
            <w:tcW w:w="1552" w:type="dxa"/>
          </w:tcPr>
          <w:p w14:paraId="6B97A733" w14:textId="77777777" w:rsidR="00CF376D" w:rsidRPr="006E29CF" w:rsidRDefault="00CF376D" w:rsidP="00795D93">
            <w:r w:rsidRPr="006E29CF">
              <w:lastRenderedPageBreak/>
              <w:t xml:space="preserve">Fault Response </w:t>
            </w:r>
          </w:p>
        </w:tc>
        <w:tc>
          <w:tcPr>
            <w:tcW w:w="7798" w:type="dxa"/>
          </w:tcPr>
          <w:p w14:paraId="33F63787" w14:textId="77777777" w:rsidR="00CF376D" w:rsidRPr="006E29CF" w:rsidRDefault="00CF376D" w:rsidP="00795D93">
            <w:pPr>
              <w:rPr>
                <w:lang w:val="en-US"/>
              </w:rPr>
            </w:pPr>
            <w:r w:rsidRPr="006E29CF">
              <w:rPr>
                <w:lang w:val="en-US"/>
              </w:rPr>
              <w:t>{</w:t>
            </w:r>
          </w:p>
          <w:p w14:paraId="07BD1462"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7BC39B03"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1A1EB0C3" w14:textId="77777777" w:rsidR="00CF376D" w:rsidRPr="006E29CF" w:rsidRDefault="00CF376D" w:rsidP="00795D93">
            <w:r w:rsidRPr="006E29CF">
              <w:t>}</w:t>
            </w:r>
          </w:p>
        </w:tc>
      </w:tr>
    </w:tbl>
    <w:p w14:paraId="2E078E38" w14:textId="77777777" w:rsidR="00CF376D" w:rsidRDefault="00CF376D" w:rsidP="00CF376D">
      <w:pPr>
        <w:rPr>
          <w:lang w:val="en-US"/>
        </w:rPr>
      </w:pPr>
    </w:p>
    <w:p w14:paraId="72E7B981" w14:textId="77777777" w:rsidR="00CF376D" w:rsidRPr="006E29CF" w:rsidRDefault="00CF376D" w:rsidP="00CF376D"/>
    <w:p w14:paraId="3EC48EC9" w14:textId="77777777" w:rsidR="00CF376D" w:rsidRPr="006E29CF" w:rsidRDefault="00CF376D" w:rsidP="00CF376D">
      <w:pPr>
        <w:pStyle w:val="Titolo3"/>
        <w:rPr>
          <w:rStyle w:val="Enfasigrassetto"/>
          <w:b w:val="0"/>
        </w:rPr>
      </w:pPr>
      <w:bookmarkStart w:id="121" w:name="_Toc35537048"/>
      <w:bookmarkStart w:id="122" w:name="_Toc36042165"/>
      <w:r>
        <w:rPr>
          <w:rStyle w:val="Enfasigrassetto"/>
          <w:b w:val="0"/>
        </w:rPr>
        <w:t>Dettaglio Statistica: Totali ripartiti Capitolo</w:t>
      </w:r>
      <w:bookmarkEnd w:id="121"/>
      <w:bookmarkEnd w:id="122"/>
    </w:p>
    <w:tbl>
      <w:tblPr>
        <w:tblStyle w:val="TableGrid0"/>
        <w:tblW w:w="0" w:type="auto"/>
        <w:tblLook w:val="04A0" w:firstRow="1" w:lastRow="0" w:firstColumn="1" w:lastColumn="0" w:noHBand="0" w:noVBand="1"/>
      </w:tblPr>
      <w:tblGrid>
        <w:gridCol w:w="1552"/>
        <w:gridCol w:w="7798"/>
      </w:tblGrid>
      <w:tr w:rsidR="00CF376D" w:rsidRPr="006E29CF" w14:paraId="6038C67C" w14:textId="77777777" w:rsidTr="00795D93">
        <w:tc>
          <w:tcPr>
            <w:tcW w:w="1552" w:type="dxa"/>
          </w:tcPr>
          <w:p w14:paraId="15A697DA" w14:textId="77777777" w:rsidR="00CF376D" w:rsidRPr="006E29CF" w:rsidRDefault="00CF376D" w:rsidP="00795D93">
            <w:r>
              <w:t xml:space="preserve">Decrizione </w:t>
            </w:r>
            <w:r w:rsidRPr="006E29CF">
              <w:t>Servizio</w:t>
            </w:r>
          </w:p>
        </w:tc>
        <w:tc>
          <w:tcPr>
            <w:tcW w:w="7798" w:type="dxa"/>
          </w:tcPr>
          <w:p w14:paraId="331C5013" w14:textId="77777777" w:rsidR="00CF376D" w:rsidRPr="006E29CF" w:rsidRDefault="00CF376D" w:rsidP="00795D93">
            <w:r>
              <w:t>Dati statistici dei pagamenti ripartiti in base ai diversi Capitoli.</w:t>
            </w:r>
          </w:p>
        </w:tc>
      </w:tr>
      <w:tr w:rsidR="00CF376D" w:rsidRPr="006E29CF" w14:paraId="1EEF2387" w14:textId="77777777" w:rsidTr="00795D93">
        <w:tc>
          <w:tcPr>
            <w:tcW w:w="1552" w:type="dxa"/>
          </w:tcPr>
          <w:p w14:paraId="7D237E3A" w14:textId="77777777" w:rsidR="00CF376D" w:rsidRPr="006E29CF" w:rsidRDefault="00CF376D" w:rsidP="00795D93">
            <w:r w:rsidRPr="006E29CF">
              <w:t>Servizio</w:t>
            </w:r>
          </w:p>
        </w:tc>
        <w:tc>
          <w:tcPr>
            <w:tcW w:w="7798" w:type="dxa"/>
          </w:tcPr>
          <w:p w14:paraId="55AE6896" w14:textId="77777777" w:rsidR="00CF376D" w:rsidRPr="006E29CF" w:rsidRDefault="00CF376D" w:rsidP="00795D93">
            <w:r w:rsidRPr="00597DFF">
              <w:t>totaliRipartitiPer</w:t>
            </w:r>
            <w:r>
              <w:t>Capitolo</w:t>
            </w:r>
          </w:p>
        </w:tc>
      </w:tr>
      <w:tr w:rsidR="00CF376D" w:rsidRPr="006E29CF" w14:paraId="51A844BA" w14:textId="77777777" w:rsidTr="00795D93">
        <w:tc>
          <w:tcPr>
            <w:tcW w:w="1552" w:type="dxa"/>
          </w:tcPr>
          <w:p w14:paraId="5732AE22" w14:textId="77777777" w:rsidR="00CF376D" w:rsidRPr="006E29CF" w:rsidRDefault="00CF376D" w:rsidP="00795D93">
            <w:r>
              <w:t>Tipo servizio</w:t>
            </w:r>
          </w:p>
        </w:tc>
        <w:tc>
          <w:tcPr>
            <w:tcW w:w="7798" w:type="dxa"/>
          </w:tcPr>
          <w:p w14:paraId="4E4F421D" w14:textId="77777777" w:rsidR="00CF376D" w:rsidRPr="00A24AB2" w:rsidRDefault="00CF376D" w:rsidP="00795D93">
            <w:r w:rsidRPr="00A24AB2">
              <w:t>REST</w:t>
            </w:r>
          </w:p>
        </w:tc>
      </w:tr>
      <w:tr w:rsidR="00CF376D" w:rsidRPr="006E29CF" w14:paraId="1422EB61" w14:textId="77777777" w:rsidTr="00795D93">
        <w:tc>
          <w:tcPr>
            <w:tcW w:w="1552" w:type="dxa"/>
          </w:tcPr>
          <w:p w14:paraId="3F616684" w14:textId="77777777" w:rsidR="00CF376D" w:rsidRPr="006E29CF" w:rsidRDefault="00CF376D" w:rsidP="00795D93">
            <w:r w:rsidRPr="006E29CF">
              <w:t>Endpoint</w:t>
            </w:r>
          </w:p>
        </w:tc>
        <w:tc>
          <w:tcPr>
            <w:tcW w:w="7798" w:type="dxa"/>
          </w:tcPr>
          <w:p w14:paraId="16A6B2B8" w14:textId="77777777" w:rsidR="00CF376D" w:rsidRPr="006E29CF" w:rsidRDefault="00CF376D" w:rsidP="00795D93">
            <w:r>
              <w:rPr>
                <w:rStyle w:val="Collegamentoipertestuale"/>
                <w:lang w:val="it-IT"/>
              </w:rPr>
              <w:t>/api/</w:t>
            </w:r>
            <w:r w:rsidRPr="00534E5E">
              <w:rPr>
                <w:rStyle w:val="Collegamentoipertestuale"/>
                <w:lang w:val="it-IT"/>
              </w:rPr>
              <w:t>cruscottoIncassi</w:t>
            </w:r>
            <w:r>
              <w:rPr>
                <w:rStyle w:val="Collegamentoipertestuale"/>
                <w:lang w:val="it-IT"/>
              </w:rPr>
              <w:t>/</w:t>
            </w:r>
            <w:r w:rsidRPr="008037BF">
              <w:rPr>
                <w:rStyle w:val="Collegamentoipertestuale"/>
                <w:lang w:val="it-IT"/>
              </w:rPr>
              <w:t>totaliRipartitiPer</w:t>
            </w:r>
            <w:r>
              <w:rPr>
                <w:rStyle w:val="Collegamentoipertestuale"/>
                <w:lang w:val="it-IT"/>
              </w:rPr>
              <w:t>Capitolo</w:t>
            </w:r>
          </w:p>
        </w:tc>
      </w:tr>
      <w:tr w:rsidR="00CF376D" w:rsidRPr="006E29CF" w14:paraId="18854FD2" w14:textId="77777777" w:rsidTr="00795D93">
        <w:tc>
          <w:tcPr>
            <w:tcW w:w="1552" w:type="dxa"/>
          </w:tcPr>
          <w:p w14:paraId="1AAC9400" w14:textId="77777777" w:rsidR="00CF376D" w:rsidRPr="006E29CF" w:rsidRDefault="00CF376D" w:rsidP="00795D93">
            <w:r w:rsidRPr="006E29CF">
              <w:t>Authentication</w:t>
            </w:r>
          </w:p>
        </w:tc>
        <w:tc>
          <w:tcPr>
            <w:tcW w:w="7798" w:type="dxa"/>
          </w:tcPr>
          <w:p w14:paraId="69B67A78" w14:textId="77777777" w:rsidR="00CF376D" w:rsidRPr="006E29CF" w:rsidRDefault="00CF376D" w:rsidP="00795D93">
            <w:r>
              <w:t>Not required</w:t>
            </w:r>
          </w:p>
        </w:tc>
      </w:tr>
      <w:tr w:rsidR="00CF376D" w:rsidRPr="006E29CF" w14:paraId="7DBF960E" w14:textId="77777777" w:rsidTr="00795D93">
        <w:tc>
          <w:tcPr>
            <w:tcW w:w="1552" w:type="dxa"/>
          </w:tcPr>
          <w:p w14:paraId="4D53F94A" w14:textId="77777777" w:rsidR="00CF376D" w:rsidRPr="006E29CF" w:rsidRDefault="00CF376D" w:rsidP="00795D93">
            <w:r w:rsidRPr="006E29CF">
              <w:t>Method</w:t>
            </w:r>
          </w:p>
        </w:tc>
        <w:tc>
          <w:tcPr>
            <w:tcW w:w="7798" w:type="dxa"/>
          </w:tcPr>
          <w:p w14:paraId="298F6918" w14:textId="77777777" w:rsidR="00CF376D" w:rsidRPr="006E29CF" w:rsidRDefault="00CF376D" w:rsidP="00795D93">
            <w:r>
              <w:t>GET</w:t>
            </w:r>
          </w:p>
        </w:tc>
      </w:tr>
      <w:tr w:rsidR="00CF376D" w:rsidRPr="006E29CF" w14:paraId="563F6514" w14:textId="77777777" w:rsidTr="00795D93">
        <w:tc>
          <w:tcPr>
            <w:tcW w:w="1552" w:type="dxa"/>
          </w:tcPr>
          <w:p w14:paraId="39EC9D35" w14:textId="77777777" w:rsidR="00CF376D" w:rsidRPr="006E29CF" w:rsidRDefault="00CF376D" w:rsidP="00795D93">
            <w:r w:rsidRPr="006E29CF">
              <w:t>Consumes</w:t>
            </w:r>
          </w:p>
        </w:tc>
        <w:tc>
          <w:tcPr>
            <w:tcW w:w="7798" w:type="dxa"/>
          </w:tcPr>
          <w:p w14:paraId="4557D97D" w14:textId="77777777" w:rsidR="00CF376D" w:rsidRPr="006E29CF" w:rsidRDefault="00CF376D" w:rsidP="00795D93">
            <w:r w:rsidRPr="006E29CF">
              <w:t>application/json</w:t>
            </w:r>
          </w:p>
        </w:tc>
      </w:tr>
      <w:tr w:rsidR="00CF376D" w:rsidRPr="006E29CF" w14:paraId="3F9AB0DC" w14:textId="77777777" w:rsidTr="00795D93">
        <w:tc>
          <w:tcPr>
            <w:tcW w:w="1552" w:type="dxa"/>
          </w:tcPr>
          <w:p w14:paraId="591593D8" w14:textId="77777777" w:rsidR="00CF376D" w:rsidRPr="006E29CF" w:rsidRDefault="00CF376D" w:rsidP="00795D93">
            <w:r w:rsidRPr="006E29CF">
              <w:t>Produces</w:t>
            </w:r>
          </w:p>
        </w:tc>
        <w:tc>
          <w:tcPr>
            <w:tcW w:w="7798" w:type="dxa"/>
          </w:tcPr>
          <w:p w14:paraId="2BD5AEAB" w14:textId="77777777" w:rsidR="00CF376D" w:rsidRPr="006E29CF" w:rsidRDefault="00CF376D" w:rsidP="00795D93">
            <w:r w:rsidRPr="006E29CF">
              <w:t>application/json</w:t>
            </w:r>
          </w:p>
        </w:tc>
      </w:tr>
      <w:tr w:rsidR="00CF376D" w:rsidRPr="006E29CF" w14:paraId="2CE0A76C" w14:textId="77777777" w:rsidTr="00795D93">
        <w:tc>
          <w:tcPr>
            <w:tcW w:w="1552" w:type="dxa"/>
          </w:tcPr>
          <w:p w14:paraId="2C7FC07D" w14:textId="77777777" w:rsidR="00CF376D" w:rsidRPr="006E29CF" w:rsidRDefault="00CF376D" w:rsidP="00795D93">
            <w:r w:rsidRPr="006E29CF">
              <w:t xml:space="preserve">Payload </w:t>
            </w:r>
          </w:p>
        </w:tc>
        <w:tc>
          <w:tcPr>
            <w:tcW w:w="7798" w:type="dxa"/>
          </w:tcPr>
          <w:p w14:paraId="3C0849B6" w14:textId="77777777" w:rsidR="00CF376D" w:rsidRPr="00734BAE" w:rsidRDefault="00CF376D" w:rsidP="00795D93">
            <w:r w:rsidRPr="00734BAE">
              <w:t>{</w:t>
            </w:r>
          </w:p>
          <w:p w14:paraId="25009DD7" w14:textId="77777777" w:rsidR="00CF376D" w:rsidRPr="00734BAE" w:rsidRDefault="00CF376D" w:rsidP="00795D93">
            <w:r w:rsidRPr="00734BAE">
              <w:t xml:space="preserve">  "codIpa": "string",</w:t>
            </w:r>
          </w:p>
          <w:p w14:paraId="23B408F7" w14:textId="77777777" w:rsidR="00CF376D" w:rsidRPr="00734BAE" w:rsidRDefault="00CF376D" w:rsidP="00795D93">
            <w:r w:rsidRPr="00734BAE">
              <w:t xml:space="preserve">  "pagatiCheck": "boolean",</w:t>
            </w:r>
          </w:p>
          <w:p w14:paraId="4CC8A6A0" w14:textId="77777777" w:rsidR="00CF376D" w:rsidRPr="00734BAE" w:rsidRDefault="00CF376D" w:rsidP="00795D93">
            <w:r w:rsidRPr="00734BAE">
              <w:t xml:space="preserve">  "rendicontatiCheck": "boolean",</w:t>
            </w:r>
          </w:p>
          <w:p w14:paraId="48AD191F" w14:textId="77777777" w:rsidR="00CF376D" w:rsidRPr="00734BAE" w:rsidRDefault="00CF376D" w:rsidP="00795D93">
            <w:r w:rsidRPr="00734BAE">
              <w:t xml:space="preserve">  "incassatiCheck": "boolean",</w:t>
            </w:r>
          </w:p>
          <w:p w14:paraId="33A9A1AA" w14:textId="77777777" w:rsidR="00CF376D" w:rsidRPr="00734BAE" w:rsidRDefault="00CF376D" w:rsidP="00795D93">
            <w:r w:rsidRPr="00734BAE">
              <w:t xml:space="preserve">  "annoCheck": "boolean",</w:t>
            </w:r>
          </w:p>
          <w:p w14:paraId="0DABC3B6" w14:textId="77777777" w:rsidR="00CF376D" w:rsidRPr="00734BAE" w:rsidRDefault="00CF376D" w:rsidP="00795D93">
            <w:r w:rsidRPr="00734BAE">
              <w:t xml:space="preserve">  "annoMeseCheck": "boolean",</w:t>
            </w:r>
          </w:p>
          <w:p w14:paraId="117FE580" w14:textId="77777777" w:rsidR="00CF376D" w:rsidRPr="00734BAE" w:rsidRDefault="00CF376D" w:rsidP="00795D93">
            <w:r w:rsidRPr="00734BAE">
              <w:t xml:space="preserve">  "annoMeseGiornoCheck": "boolean",</w:t>
            </w:r>
          </w:p>
          <w:p w14:paraId="729424CE" w14:textId="77777777" w:rsidR="00CF376D" w:rsidRPr="00734BAE" w:rsidRDefault="00CF376D" w:rsidP="00795D93">
            <w:r w:rsidRPr="00734BAE">
              <w:t xml:space="preserve">  "anno": "string",</w:t>
            </w:r>
          </w:p>
          <w:p w14:paraId="3854F3B7" w14:textId="77777777" w:rsidR="00CF376D" w:rsidRPr="00734BAE" w:rsidRDefault="00CF376D" w:rsidP="00795D93">
            <w:r w:rsidRPr="00734BAE">
              <w:t xml:space="preserve">  "mese": "string",</w:t>
            </w:r>
          </w:p>
          <w:p w14:paraId="2E167724" w14:textId="77777777" w:rsidR="00CF376D" w:rsidRPr="00734BAE" w:rsidRDefault="00CF376D" w:rsidP="00795D93">
            <w:r w:rsidRPr="00734BAE">
              <w:t xml:space="preserve">  "giorno": "string",</w:t>
            </w:r>
          </w:p>
          <w:p w14:paraId="2EE57ABE" w14:textId="77777777" w:rsidR="00CF376D" w:rsidRPr="00734BAE" w:rsidRDefault="00CF376D" w:rsidP="00795D93">
            <w:r w:rsidRPr="00734BAE">
              <w:t xml:space="preserve">  "codiceTipoDovuto": "string",</w:t>
            </w:r>
          </w:p>
          <w:p w14:paraId="34A29C9F" w14:textId="77777777" w:rsidR="00CF376D" w:rsidRPr="00734BAE" w:rsidRDefault="00CF376D" w:rsidP="00795D93">
            <w:r w:rsidRPr="00734BAE">
              <w:t xml:space="preserve">  "codiceUfficio": "string"</w:t>
            </w:r>
          </w:p>
          <w:p w14:paraId="5D5F522E" w14:textId="77777777" w:rsidR="00CF376D" w:rsidRPr="006E29CF" w:rsidRDefault="00CF376D" w:rsidP="00795D93">
            <w:r w:rsidRPr="00734BAE">
              <w:lastRenderedPageBreak/>
              <w:t>}</w:t>
            </w:r>
          </w:p>
        </w:tc>
      </w:tr>
      <w:tr w:rsidR="00CF376D" w:rsidRPr="006E29CF" w14:paraId="2FF1E41B" w14:textId="77777777" w:rsidTr="00795D93">
        <w:tc>
          <w:tcPr>
            <w:tcW w:w="1552" w:type="dxa"/>
          </w:tcPr>
          <w:p w14:paraId="4183A59D" w14:textId="77777777" w:rsidR="00CF376D" w:rsidRPr="006E29CF" w:rsidRDefault="00CF376D" w:rsidP="00795D93">
            <w:r w:rsidRPr="006E29CF">
              <w:lastRenderedPageBreak/>
              <w:t xml:space="preserve">Response </w:t>
            </w:r>
          </w:p>
        </w:tc>
        <w:tc>
          <w:tcPr>
            <w:tcW w:w="7798" w:type="dxa"/>
          </w:tcPr>
          <w:p w14:paraId="72754788" w14:textId="77777777" w:rsidR="00CF376D" w:rsidRPr="00FE03B9" w:rsidRDefault="00CF376D" w:rsidP="00795D93">
            <w:pPr>
              <w:rPr>
                <w:color w:val="FF0000"/>
              </w:rPr>
            </w:pPr>
            <w:r w:rsidRPr="00FE03B9">
              <w:rPr>
                <w:color w:val="FF0000"/>
              </w:rPr>
              <w:t>// Totali Ripartiti Per Capitoli By Ufficio e Dovuto</w:t>
            </w:r>
          </w:p>
          <w:p w14:paraId="184621E6" w14:textId="77777777" w:rsidR="00CF376D" w:rsidRPr="00A87D53" w:rsidRDefault="00CF376D" w:rsidP="00795D93">
            <w:pPr>
              <w:rPr>
                <w:color w:val="FF0000"/>
              </w:rPr>
            </w:pPr>
            <w:r w:rsidRPr="00A87D53">
              <w:rPr>
                <w:color w:val="FF0000"/>
              </w:rPr>
              <w:t>// "responseResult": "CruscottoIncassiDto"</w:t>
            </w:r>
          </w:p>
          <w:p w14:paraId="558F20D6" w14:textId="77777777" w:rsidR="00CF376D" w:rsidRDefault="00CF376D" w:rsidP="00795D93"/>
          <w:p w14:paraId="6EEB98FE" w14:textId="77777777" w:rsidR="00CF376D" w:rsidRDefault="00CF376D" w:rsidP="00795D93">
            <w:r>
              <w:t>{</w:t>
            </w:r>
          </w:p>
          <w:p w14:paraId="5F592DA6" w14:textId="77777777" w:rsidR="00CF376D" w:rsidRDefault="00CF376D" w:rsidP="00795D93">
            <w:r>
              <w:t xml:space="preserve">  "deUfficioFiltered": "string",</w:t>
            </w:r>
          </w:p>
          <w:p w14:paraId="7B39305D" w14:textId="77777777" w:rsidR="00CF376D" w:rsidRDefault="00CF376D" w:rsidP="00795D93">
            <w:r>
              <w:t xml:space="preserve">  "deTipoDovutoFiltered": "string",</w:t>
            </w:r>
          </w:p>
          <w:p w14:paraId="5C0151AD" w14:textId="77777777" w:rsidR="00CF376D" w:rsidRDefault="00CF376D" w:rsidP="00795D93">
            <w:r>
              <w:t xml:space="preserve">  "deCapitoloFiltered": "string",</w:t>
            </w:r>
          </w:p>
          <w:p w14:paraId="39A73749" w14:textId="77777777" w:rsidR="00CF376D" w:rsidRDefault="00CF376D" w:rsidP="00795D93">
            <w:r>
              <w:t xml:space="preserve">  "totImportiDTO": {</w:t>
            </w:r>
          </w:p>
          <w:p w14:paraId="5F00B266" w14:textId="77777777" w:rsidR="00CF376D" w:rsidRDefault="00CF376D" w:rsidP="00795D93">
            <w:r>
              <w:t xml:space="preserve">    "CruscottoIncassiImportiDto": {</w:t>
            </w:r>
          </w:p>
          <w:p w14:paraId="38C8ECD0" w14:textId="77777777" w:rsidR="00CF376D" w:rsidRDefault="00CF376D" w:rsidP="00795D93">
            <w:r>
              <w:t xml:space="preserve">      "importoPagato": "string",</w:t>
            </w:r>
          </w:p>
          <w:p w14:paraId="0F31C7C6" w14:textId="77777777" w:rsidR="00CF376D" w:rsidRDefault="00CF376D" w:rsidP="00795D93">
            <w:r>
              <w:t xml:space="preserve">      "importoRendicontato": "string",</w:t>
            </w:r>
          </w:p>
          <w:p w14:paraId="03C9B31A" w14:textId="77777777" w:rsidR="00CF376D" w:rsidRDefault="00CF376D" w:rsidP="00795D93">
            <w:r>
              <w:t xml:space="preserve">      "importoIncassato": "string",</w:t>
            </w:r>
          </w:p>
          <w:p w14:paraId="6BE89A73" w14:textId="77777777" w:rsidR="00CF376D" w:rsidRDefault="00CF376D" w:rsidP="00795D93">
            <w:r>
              <w:t xml:space="preserve">      "enableDttImportoPagato": "boolean",</w:t>
            </w:r>
          </w:p>
          <w:p w14:paraId="557A1BD9" w14:textId="77777777" w:rsidR="00CF376D" w:rsidRDefault="00CF376D" w:rsidP="00795D93">
            <w:r>
              <w:t xml:space="preserve">      "enableDttImportoRend": "boolean",</w:t>
            </w:r>
          </w:p>
          <w:p w14:paraId="488B273A" w14:textId="77777777" w:rsidR="00CF376D" w:rsidRDefault="00CF376D" w:rsidP="00795D93">
            <w:r>
              <w:t xml:space="preserve">      "enableDttImportoInc": "boolean"</w:t>
            </w:r>
          </w:p>
          <w:p w14:paraId="1D6CBC48" w14:textId="77777777" w:rsidR="00CF376D" w:rsidRDefault="00CF376D" w:rsidP="00795D93">
            <w:r>
              <w:t xml:space="preserve">    }</w:t>
            </w:r>
          </w:p>
          <w:p w14:paraId="6F7FD252" w14:textId="77777777" w:rsidR="00CF376D" w:rsidRDefault="00CF376D" w:rsidP="00795D93">
            <w:r>
              <w:t xml:space="preserve">  },</w:t>
            </w:r>
          </w:p>
          <w:p w14:paraId="15B48E86" w14:textId="77777777" w:rsidR="00CF376D" w:rsidRDefault="00CF376D" w:rsidP="00795D93">
            <w:r>
              <w:t xml:space="preserve">  "result": [</w:t>
            </w:r>
          </w:p>
          <w:p w14:paraId="4ACC7289" w14:textId="77777777" w:rsidR="00CF376D" w:rsidRDefault="00CF376D" w:rsidP="00795D93">
            <w:r>
              <w:t xml:space="preserve">    {</w:t>
            </w:r>
          </w:p>
          <w:p w14:paraId="2052D307" w14:textId="77777777" w:rsidR="00CF376D" w:rsidRDefault="00CF376D" w:rsidP="00795D93">
            <w:r>
              <w:t xml:space="preserve">      "VmStatisticaDto": {</w:t>
            </w:r>
          </w:p>
          <w:p w14:paraId="2476848B" w14:textId="77777777" w:rsidR="00CF376D" w:rsidRDefault="00CF376D" w:rsidP="00795D93">
            <w:r>
              <w:t xml:space="preserve">        "desc": "string",</w:t>
            </w:r>
          </w:p>
          <w:p w14:paraId="71C78988" w14:textId="77777777" w:rsidR="00CF376D" w:rsidRDefault="00CF376D" w:rsidP="00795D93">
            <w:r>
              <w:t xml:space="preserve">        "codice": "string",</w:t>
            </w:r>
          </w:p>
          <w:p w14:paraId="0EF419B9" w14:textId="77777777" w:rsidR="00CF376D" w:rsidRDefault="00CF376D" w:rsidP="00795D93">
            <w:r>
              <w:t xml:space="preserve">        "importiDTO": {</w:t>
            </w:r>
          </w:p>
          <w:p w14:paraId="458B96AA" w14:textId="77777777" w:rsidR="00CF376D" w:rsidRDefault="00CF376D" w:rsidP="00795D93">
            <w:r>
              <w:t xml:space="preserve">          "CruscottoIncassiImportiDto": {</w:t>
            </w:r>
          </w:p>
          <w:p w14:paraId="171FC40A" w14:textId="77777777" w:rsidR="00CF376D" w:rsidRDefault="00CF376D" w:rsidP="00795D93">
            <w:r>
              <w:t xml:space="preserve">            "importoPagato": "string",</w:t>
            </w:r>
          </w:p>
          <w:p w14:paraId="38B063AA" w14:textId="77777777" w:rsidR="00CF376D" w:rsidRDefault="00CF376D" w:rsidP="00795D93">
            <w:r>
              <w:t xml:space="preserve">            "importoRendicontato": "string",</w:t>
            </w:r>
          </w:p>
          <w:p w14:paraId="61EC34CA" w14:textId="77777777" w:rsidR="00CF376D" w:rsidRDefault="00CF376D" w:rsidP="00795D93">
            <w:r>
              <w:t xml:space="preserve">            "importoIncassato": "string",</w:t>
            </w:r>
          </w:p>
          <w:p w14:paraId="3DB226E3" w14:textId="77777777" w:rsidR="00CF376D" w:rsidRDefault="00CF376D" w:rsidP="00795D93">
            <w:r>
              <w:t xml:space="preserve">            "enableDttImportoPagato": "boolean",</w:t>
            </w:r>
          </w:p>
          <w:p w14:paraId="768AB5D1" w14:textId="77777777" w:rsidR="00CF376D" w:rsidRDefault="00CF376D" w:rsidP="00795D93">
            <w:r>
              <w:t xml:space="preserve">            "enableDttImportoRend": "boolean",</w:t>
            </w:r>
          </w:p>
          <w:p w14:paraId="426E0D95" w14:textId="77777777" w:rsidR="00CF376D" w:rsidRDefault="00CF376D" w:rsidP="00795D93">
            <w:r>
              <w:t xml:space="preserve">            "enableDttImportoInc": "boolean"</w:t>
            </w:r>
          </w:p>
          <w:p w14:paraId="130BF44F" w14:textId="77777777" w:rsidR="00CF376D" w:rsidRDefault="00CF376D" w:rsidP="00795D93">
            <w:r>
              <w:t xml:space="preserve">          }</w:t>
            </w:r>
          </w:p>
          <w:p w14:paraId="4CA832BF" w14:textId="77777777" w:rsidR="00CF376D" w:rsidRDefault="00CF376D" w:rsidP="00795D93">
            <w:r>
              <w:t xml:space="preserve">        }</w:t>
            </w:r>
          </w:p>
          <w:p w14:paraId="6BAF9E21" w14:textId="77777777" w:rsidR="00CF376D" w:rsidRDefault="00CF376D" w:rsidP="00795D93">
            <w:r>
              <w:t xml:space="preserve">      }</w:t>
            </w:r>
          </w:p>
          <w:p w14:paraId="4B524289" w14:textId="77777777" w:rsidR="00CF376D" w:rsidRDefault="00CF376D" w:rsidP="00795D93">
            <w:r>
              <w:t xml:space="preserve">    }</w:t>
            </w:r>
          </w:p>
          <w:p w14:paraId="2DCF6700" w14:textId="77777777" w:rsidR="00CF376D" w:rsidRDefault="00CF376D" w:rsidP="00795D93">
            <w:r>
              <w:t xml:space="preserve">  ]</w:t>
            </w:r>
          </w:p>
          <w:p w14:paraId="08AF2DB1" w14:textId="77777777" w:rsidR="00CF376D" w:rsidRDefault="00CF376D" w:rsidP="00795D93">
            <w:r>
              <w:t>}</w:t>
            </w:r>
          </w:p>
          <w:p w14:paraId="437885BD" w14:textId="77777777" w:rsidR="00CF376D" w:rsidRDefault="00CF376D" w:rsidP="00795D93"/>
          <w:p w14:paraId="01AF8479" w14:textId="77777777" w:rsidR="00CF376D" w:rsidRPr="00FE03B9" w:rsidRDefault="00CF376D" w:rsidP="00795D93">
            <w:pPr>
              <w:rPr>
                <w:color w:val="FF0000"/>
              </w:rPr>
            </w:pPr>
            <w:r w:rsidRPr="00FE03B9">
              <w:rPr>
                <w:color w:val="FF0000"/>
              </w:rPr>
              <w:t>// Oppure</w:t>
            </w:r>
          </w:p>
          <w:p w14:paraId="4579BD25" w14:textId="77777777" w:rsidR="00CF376D" w:rsidRPr="00A87D53" w:rsidRDefault="00CF376D" w:rsidP="00795D93">
            <w:pPr>
              <w:rPr>
                <w:color w:val="FF0000"/>
              </w:rPr>
            </w:pPr>
            <w:r w:rsidRPr="00FE03B9">
              <w:rPr>
                <w:color w:val="FF0000"/>
              </w:rPr>
              <w:t>// Totali Ripartiti Per Capitoli By Ufficio o Dovuto</w:t>
            </w:r>
          </w:p>
          <w:p w14:paraId="6A5A0E35" w14:textId="77777777" w:rsidR="00CF376D" w:rsidRPr="00A87D53" w:rsidRDefault="00CF376D" w:rsidP="00795D93">
            <w:pPr>
              <w:rPr>
                <w:color w:val="FF0000"/>
              </w:rPr>
            </w:pPr>
            <w:r w:rsidRPr="00A87D53">
              <w:rPr>
                <w:color w:val="FF0000"/>
              </w:rPr>
              <w:t>// "responseResult": " CruscottoIncassiMultiRowCol"</w:t>
            </w:r>
          </w:p>
          <w:p w14:paraId="1BDFE8F7" w14:textId="77777777" w:rsidR="00CF376D" w:rsidRDefault="00CF376D" w:rsidP="00795D93"/>
          <w:p w14:paraId="77F8F9CF" w14:textId="77777777" w:rsidR="00CF376D" w:rsidRDefault="00CF376D" w:rsidP="00795D93">
            <w:r>
              <w:t>{</w:t>
            </w:r>
          </w:p>
          <w:p w14:paraId="25946F3D" w14:textId="77777777" w:rsidR="00CF376D" w:rsidRDefault="00CF376D" w:rsidP="00795D93">
            <w:r>
              <w:t xml:space="preserve">  "descFiltered": "string",</w:t>
            </w:r>
          </w:p>
          <w:p w14:paraId="4A7C4682" w14:textId="77777777" w:rsidR="00CF376D" w:rsidRDefault="00CF376D" w:rsidP="00795D93">
            <w:r>
              <w:t xml:space="preserve">  "headerColumns": [</w:t>
            </w:r>
          </w:p>
          <w:p w14:paraId="1CA9D0C8" w14:textId="77777777" w:rsidR="00CF376D" w:rsidRDefault="00CF376D" w:rsidP="00795D93">
            <w:r>
              <w:lastRenderedPageBreak/>
              <w:t xml:space="preserve">    {</w:t>
            </w:r>
          </w:p>
          <w:p w14:paraId="39BB3D2F" w14:textId="77777777" w:rsidR="00CF376D" w:rsidRDefault="00CF376D" w:rsidP="00795D93">
            <w:r>
              <w:t xml:space="preserve">      "codice": "string",</w:t>
            </w:r>
          </w:p>
          <w:p w14:paraId="5F26F436" w14:textId="77777777" w:rsidR="00CF376D" w:rsidRDefault="00CF376D" w:rsidP="00795D93">
            <w:r>
              <w:t xml:space="preserve">      "label": "string"</w:t>
            </w:r>
          </w:p>
          <w:p w14:paraId="7473A809" w14:textId="77777777" w:rsidR="00CF376D" w:rsidRDefault="00CF376D" w:rsidP="00795D93">
            <w:r>
              <w:t xml:space="preserve">    }</w:t>
            </w:r>
          </w:p>
          <w:p w14:paraId="14025B1B" w14:textId="77777777" w:rsidR="00CF376D" w:rsidRDefault="00CF376D" w:rsidP="00795D93">
            <w:r>
              <w:t xml:space="preserve">  ],</w:t>
            </w:r>
          </w:p>
          <w:p w14:paraId="396DDBC6" w14:textId="77777777" w:rsidR="00CF376D" w:rsidRDefault="00CF376D" w:rsidP="00795D93">
            <w:r>
              <w:t xml:space="preserve">  "headerRows": [</w:t>
            </w:r>
          </w:p>
          <w:p w14:paraId="469500EA" w14:textId="77777777" w:rsidR="00CF376D" w:rsidRDefault="00CF376D" w:rsidP="00795D93">
            <w:r>
              <w:t xml:space="preserve">    {</w:t>
            </w:r>
          </w:p>
          <w:p w14:paraId="5D50DD82" w14:textId="77777777" w:rsidR="00CF376D" w:rsidRDefault="00CF376D" w:rsidP="00795D93">
            <w:r>
              <w:t xml:space="preserve">      "codice": "string",</w:t>
            </w:r>
          </w:p>
          <w:p w14:paraId="024EAF87" w14:textId="77777777" w:rsidR="00CF376D" w:rsidRDefault="00CF376D" w:rsidP="00795D93">
            <w:r>
              <w:t xml:space="preserve">      "label": "string"</w:t>
            </w:r>
          </w:p>
          <w:p w14:paraId="1FB085B8" w14:textId="77777777" w:rsidR="00CF376D" w:rsidRDefault="00CF376D" w:rsidP="00795D93">
            <w:r>
              <w:t xml:space="preserve">    }</w:t>
            </w:r>
          </w:p>
          <w:p w14:paraId="520695BF" w14:textId="77777777" w:rsidR="00CF376D" w:rsidRDefault="00CF376D" w:rsidP="00795D93">
            <w:r>
              <w:t xml:space="preserve">  ],</w:t>
            </w:r>
          </w:p>
          <w:p w14:paraId="61ABB02E" w14:textId="77777777" w:rsidR="00CF376D" w:rsidRDefault="00CF376D" w:rsidP="00795D93">
            <w:r>
              <w:t xml:space="preserve">  "rowcolCell": [</w:t>
            </w:r>
          </w:p>
          <w:p w14:paraId="1292AEDA" w14:textId="77777777" w:rsidR="00CF376D" w:rsidRDefault="00CF376D" w:rsidP="00795D93">
            <w:r>
              <w:t xml:space="preserve">    {</w:t>
            </w:r>
          </w:p>
          <w:p w14:paraId="204AA861" w14:textId="77777777" w:rsidR="00CF376D" w:rsidRDefault="00CF376D" w:rsidP="00795D93">
            <w:r>
              <w:t xml:space="preserve">      "codice": "string",</w:t>
            </w:r>
          </w:p>
          <w:p w14:paraId="6B2A5A24" w14:textId="77777777" w:rsidR="00CF376D" w:rsidRDefault="00CF376D" w:rsidP="00795D93">
            <w:r>
              <w:t xml:space="preserve">      "CruscottoIncassiImportiDto": {</w:t>
            </w:r>
          </w:p>
          <w:p w14:paraId="52D10D2A" w14:textId="77777777" w:rsidR="00CF376D" w:rsidRDefault="00CF376D" w:rsidP="00795D93">
            <w:r>
              <w:t xml:space="preserve">        "importoPagato": "string",</w:t>
            </w:r>
          </w:p>
          <w:p w14:paraId="38F2E84A" w14:textId="77777777" w:rsidR="00CF376D" w:rsidRDefault="00CF376D" w:rsidP="00795D93">
            <w:r>
              <w:t xml:space="preserve">        "importoRendicontato": "string",</w:t>
            </w:r>
          </w:p>
          <w:p w14:paraId="59C6252A" w14:textId="77777777" w:rsidR="00CF376D" w:rsidRDefault="00CF376D" w:rsidP="00795D93">
            <w:r>
              <w:t xml:space="preserve">        "importoIncassato": "string",</w:t>
            </w:r>
          </w:p>
          <w:p w14:paraId="218CA4A3" w14:textId="77777777" w:rsidR="00CF376D" w:rsidRDefault="00CF376D" w:rsidP="00795D93">
            <w:r>
              <w:t xml:space="preserve">        "enableDttImportoPagato": "boolean",</w:t>
            </w:r>
          </w:p>
          <w:p w14:paraId="2B94B5AB" w14:textId="77777777" w:rsidR="00CF376D" w:rsidRDefault="00CF376D" w:rsidP="00795D93">
            <w:r>
              <w:t xml:space="preserve">        "enableDttImportoRend": "boolean",</w:t>
            </w:r>
          </w:p>
          <w:p w14:paraId="030A1A4C" w14:textId="77777777" w:rsidR="00CF376D" w:rsidRDefault="00CF376D" w:rsidP="00795D93">
            <w:r>
              <w:t xml:space="preserve">        "enableDttImportoInc": "boolean"</w:t>
            </w:r>
          </w:p>
          <w:p w14:paraId="359F796D" w14:textId="77777777" w:rsidR="00CF376D" w:rsidRDefault="00CF376D" w:rsidP="00795D93">
            <w:r>
              <w:t xml:space="preserve">      }</w:t>
            </w:r>
          </w:p>
          <w:p w14:paraId="42021DB2" w14:textId="77777777" w:rsidR="00CF376D" w:rsidRDefault="00CF376D" w:rsidP="00795D93">
            <w:r>
              <w:t xml:space="preserve">    }</w:t>
            </w:r>
          </w:p>
          <w:p w14:paraId="663A1100" w14:textId="77777777" w:rsidR="00CF376D" w:rsidRDefault="00CF376D" w:rsidP="00795D93">
            <w:r>
              <w:t xml:space="preserve">  ],</w:t>
            </w:r>
          </w:p>
          <w:p w14:paraId="5CAB16F2" w14:textId="77777777" w:rsidR="00CF376D" w:rsidRDefault="00CF376D" w:rsidP="00795D93">
            <w:r>
              <w:t xml:space="preserve">  "totColumns": [</w:t>
            </w:r>
          </w:p>
          <w:p w14:paraId="2A9C3BF9" w14:textId="77777777" w:rsidR="00CF376D" w:rsidRDefault="00CF376D" w:rsidP="00795D93">
            <w:r>
              <w:t xml:space="preserve">    {</w:t>
            </w:r>
          </w:p>
          <w:p w14:paraId="46B5952D" w14:textId="77777777" w:rsidR="00CF376D" w:rsidRDefault="00CF376D" w:rsidP="00795D93">
            <w:r>
              <w:t xml:space="preserve">      "codice": "string",</w:t>
            </w:r>
          </w:p>
          <w:p w14:paraId="3F28B165" w14:textId="77777777" w:rsidR="00CF376D" w:rsidRDefault="00CF376D" w:rsidP="00795D93">
            <w:r>
              <w:t xml:space="preserve">      "CruscottoIncassiImportiDto": {</w:t>
            </w:r>
          </w:p>
          <w:p w14:paraId="172A4590" w14:textId="77777777" w:rsidR="00CF376D" w:rsidRDefault="00CF376D" w:rsidP="00795D93">
            <w:r>
              <w:t xml:space="preserve">        "importoPagato": "string",</w:t>
            </w:r>
          </w:p>
          <w:p w14:paraId="4BBB5EEF" w14:textId="77777777" w:rsidR="00CF376D" w:rsidRDefault="00CF376D" w:rsidP="00795D93">
            <w:r>
              <w:t xml:space="preserve">        "importoRendicontato": "string",</w:t>
            </w:r>
          </w:p>
          <w:p w14:paraId="6E35C473" w14:textId="77777777" w:rsidR="00CF376D" w:rsidRDefault="00CF376D" w:rsidP="00795D93">
            <w:r>
              <w:t xml:space="preserve">        "importoIncassato": "string",</w:t>
            </w:r>
          </w:p>
          <w:p w14:paraId="1FBE5083" w14:textId="77777777" w:rsidR="00CF376D" w:rsidRDefault="00CF376D" w:rsidP="00795D93">
            <w:r>
              <w:t xml:space="preserve">        "enableDttImportoPagato": "boolean",</w:t>
            </w:r>
          </w:p>
          <w:p w14:paraId="6323783F" w14:textId="77777777" w:rsidR="00CF376D" w:rsidRDefault="00CF376D" w:rsidP="00795D93">
            <w:r>
              <w:t xml:space="preserve">        "enableDttImportoRend": "boolean",</w:t>
            </w:r>
          </w:p>
          <w:p w14:paraId="62C8EDBD" w14:textId="77777777" w:rsidR="00CF376D" w:rsidRDefault="00CF376D" w:rsidP="00795D93">
            <w:r>
              <w:t xml:space="preserve">        "enableDttImportoInc": "boolean"</w:t>
            </w:r>
          </w:p>
          <w:p w14:paraId="5155583B" w14:textId="77777777" w:rsidR="00CF376D" w:rsidRDefault="00CF376D" w:rsidP="00795D93">
            <w:r>
              <w:t xml:space="preserve">      }</w:t>
            </w:r>
          </w:p>
          <w:p w14:paraId="5226B0D7" w14:textId="77777777" w:rsidR="00CF376D" w:rsidRDefault="00CF376D" w:rsidP="00795D93">
            <w:r>
              <w:t xml:space="preserve">    }</w:t>
            </w:r>
          </w:p>
          <w:p w14:paraId="315B070A" w14:textId="77777777" w:rsidR="00CF376D" w:rsidRDefault="00CF376D" w:rsidP="00795D93">
            <w:r>
              <w:t xml:space="preserve">  ],</w:t>
            </w:r>
          </w:p>
          <w:p w14:paraId="0C29E9CC" w14:textId="77777777" w:rsidR="00CF376D" w:rsidRDefault="00CF376D" w:rsidP="00795D93">
            <w:r>
              <w:t xml:space="preserve">  "totRows": [</w:t>
            </w:r>
          </w:p>
          <w:p w14:paraId="3EFADE72" w14:textId="77777777" w:rsidR="00CF376D" w:rsidRDefault="00CF376D" w:rsidP="00795D93">
            <w:r>
              <w:t xml:space="preserve">    {</w:t>
            </w:r>
          </w:p>
          <w:p w14:paraId="3934A31E" w14:textId="77777777" w:rsidR="00CF376D" w:rsidRDefault="00CF376D" w:rsidP="00795D93">
            <w:r>
              <w:t xml:space="preserve">      "codice": "string",</w:t>
            </w:r>
          </w:p>
          <w:p w14:paraId="3362785C" w14:textId="77777777" w:rsidR="00CF376D" w:rsidRDefault="00CF376D" w:rsidP="00795D93">
            <w:r>
              <w:t xml:space="preserve">      "CruscottoIncassiImportiDto": {</w:t>
            </w:r>
          </w:p>
          <w:p w14:paraId="63B03FAE" w14:textId="77777777" w:rsidR="00CF376D" w:rsidRDefault="00CF376D" w:rsidP="00795D93">
            <w:r>
              <w:t xml:space="preserve">        "importoPagato": "string",</w:t>
            </w:r>
          </w:p>
          <w:p w14:paraId="7B87E361" w14:textId="77777777" w:rsidR="00CF376D" w:rsidRDefault="00CF376D" w:rsidP="00795D93">
            <w:r>
              <w:t xml:space="preserve">        "importoRendicontato": "string",</w:t>
            </w:r>
          </w:p>
          <w:p w14:paraId="272AF308" w14:textId="77777777" w:rsidR="00CF376D" w:rsidRDefault="00CF376D" w:rsidP="00795D93">
            <w:r>
              <w:t xml:space="preserve">        "importoIncassato": "string",</w:t>
            </w:r>
          </w:p>
          <w:p w14:paraId="35BA37DF" w14:textId="77777777" w:rsidR="00CF376D" w:rsidRDefault="00CF376D" w:rsidP="00795D93">
            <w:r>
              <w:t xml:space="preserve">        "enableDttImportoPagato": "boolean",</w:t>
            </w:r>
          </w:p>
          <w:p w14:paraId="43FE482B" w14:textId="77777777" w:rsidR="00CF376D" w:rsidRDefault="00CF376D" w:rsidP="00795D93">
            <w:r>
              <w:lastRenderedPageBreak/>
              <w:t xml:space="preserve">        "enableDttImportoRend": "boolean",</w:t>
            </w:r>
          </w:p>
          <w:p w14:paraId="0D237184" w14:textId="77777777" w:rsidR="00CF376D" w:rsidRDefault="00CF376D" w:rsidP="00795D93">
            <w:r>
              <w:t xml:space="preserve">        "enableDttImportoInc": "boolean"</w:t>
            </w:r>
          </w:p>
          <w:p w14:paraId="23C68AE7" w14:textId="77777777" w:rsidR="00CF376D" w:rsidRDefault="00CF376D" w:rsidP="00795D93">
            <w:r>
              <w:t xml:space="preserve">      }</w:t>
            </w:r>
          </w:p>
          <w:p w14:paraId="12CB915E" w14:textId="77777777" w:rsidR="00CF376D" w:rsidRDefault="00CF376D" w:rsidP="00795D93">
            <w:r>
              <w:t xml:space="preserve">    }</w:t>
            </w:r>
          </w:p>
          <w:p w14:paraId="269487A3" w14:textId="77777777" w:rsidR="00CF376D" w:rsidRDefault="00CF376D" w:rsidP="00795D93">
            <w:r>
              <w:t xml:space="preserve">  ],</w:t>
            </w:r>
          </w:p>
          <w:p w14:paraId="2B242C71" w14:textId="77777777" w:rsidR="00CF376D" w:rsidRDefault="00CF376D" w:rsidP="00795D93">
            <w:r>
              <w:t xml:space="preserve">  "footerTotColumns": {</w:t>
            </w:r>
          </w:p>
          <w:p w14:paraId="25C9B5AE" w14:textId="77777777" w:rsidR="00CF376D" w:rsidRDefault="00CF376D" w:rsidP="00795D93">
            <w:r>
              <w:t xml:space="preserve">    "CruscottoIncassiImportiDto": {</w:t>
            </w:r>
          </w:p>
          <w:p w14:paraId="464BAAC1" w14:textId="77777777" w:rsidR="00CF376D" w:rsidRDefault="00CF376D" w:rsidP="00795D93">
            <w:r>
              <w:t xml:space="preserve">      "importoPagato": "string",</w:t>
            </w:r>
          </w:p>
          <w:p w14:paraId="5FE28015" w14:textId="77777777" w:rsidR="00CF376D" w:rsidRDefault="00CF376D" w:rsidP="00795D93">
            <w:r>
              <w:t xml:space="preserve">      "importoRendicontato": "string",</w:t>
            </w:r>
          </w:p>
          <w:p w14:paraId="0F589AE5" w14:textId="77777777" w:rsidR="00CF376D" w:rsidRDefault="00CF376D" w:rsidP="00795D93">
            <w:r>
              <w:t xml:space="preserve">      "importoIncassato": "string",</w:t>
            </w:r>
          </w:p>
          <w:p w14:paraId="553B00EE" w14:textId="77777777" w:rsidR="00CF376D" w:rsidRDefault="00CF376D" w:rsidP="00795D93">
            <w:r>
              <w:t xml:space="preserve">      "enableDttImportoPagato": "boolean",</w:t>
            </w:r>
          </w:p>
          <w:p w14:paraId="539F9E13" w14:textId="77777777" w:rsidR="00CF376D" w:rsidRDefault="00CF376D" w:rsidP="00795D93">
            <w:r>
              <w:t xml:space="preserve">      "enableDttImportoRend": "boolean",</w:t>
            </w:r>
          </w:p>
          <w:p w14:paraId="2D802328" w14:textId="77777777" w:rsidR="00CF376D" w:rsidRDefault="00CF376D" w:rsidP="00795D93">
            <w:r>
              <w:t xml:space="preserve">      "enableDttImportoInc": "boolean"</w:t>
            </w:r>
          </w:p>
          <w:p w14:paraId="27D190B9" w14:textId="77777777" w:rsidR="00CF376D" w:rsidRDefault="00CF376D" w:rsidP="00795D93">
            <w:r>
              <w:t xml:space="preserve">    }</w:t>
            </w:r>
          </w:p>
          <w:p w14:paraId="2DA9BEDB" w14:textId="77777777" w:rsidR="00CF376D" w:rsidRDefault="00CF376D" w:rsidP="00795D93">
            <w:r>
              <w:t xml:space="preserve">  }</w:t>
            </w:r>
          </w:p>
          <w:p w14:paraId="640BB37E" w14:textId="77777777" w:rsidR="00CF376D" w:rsidRPr="006E29CF" w:rsidRDefault="00CF376D" w:rsidP="00795D93">
            <w:r>
              <w:t>}</w:t>
            </w:r>
          </w:p>
        </w:tc>
      </w:tr>
      <w:tr w:rsidR="00CF376D" w:rsidRPr="006E29CF" w14:paraId="695B1EB1" w14:textId="77777777" w:rsidTr="00795D93">
        <w:tc>
          <w:tcPr>
            <w:tcW w:w="1552" w:type="dxa"/>
          </w:tcPr>
          <w:p w14:paraId="6DC8B8E5" w14:textId="77777777" w:rsidR="00CF376D" w:rsidRPr="006E29CF" w:rsidRDefault="00CF376D" w:rsidP="00795D93">
            <w:r w:rsidRPr="006E29CF">
              <w:lastRenderedPageBreak/>
              <w:t xml:space="preserve">Fault Response </w:t>
            </w:r>
          </w:p>
        </w:tc>
        <w:tc>
          <w:tcPr>
            <w:tcW w:w="7798" w:type="dxa"/>
          </w:tcPr>
          <w:p w14:paraId="486A2845" w14:textId="77777777" w:rsidR="00CF376D" w:rsidRPr="006E29CF" w:rsidRDefault="00CF376D" w:rsidP="00795D93">
            <w:pPr>
              <w:rPr>
                <w:lang w:val="en-US"/>
              </w:rPr>
            </w:pPr>
            <w:r w:rsidRPr="006E29CF">
              <w:rPr>
                <w:lang w:val="en-US"/>
              </w:rPr>
              <w:t>{</w:t>
            </w:r>
          </w:p>
          <w:p w14:paraId="2B97BB4E"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76F969D0"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595D3F88" w14:textId="77777777" w:rsidR="00CF376D" w:rsidRPr="006E29CF" w:rsidRDefault="00CF376D" w:rsidP="00795D93">
            <w:r w:rsidRPr="006E29CF">
              <w:t>}</w:t>
            </w:r>
          </w:p>
        </w:tc>
      </w:tr>
    </w:tbl>
    <w:p w14:paraId="67B567C8" w14:textId="77777777" w:rsidR="00CF376D" w:rsidRDefault="00CF376D" w:rsidP="00CF376D"/>
    <w:p w14:paraId="355B4AAF" w14:textId="77777777" w:rsidR="00CF376D" w:rsidRPr="006E29CF" w:rsidRDefault="00CF376D" w:rsidP="00CF376D"/>
    <w:p w14:paraId="0A4CEC0D" w14:textId="77777777" w:rsidR="00CF376D" w:rsidRPr="006E29CF" w:rsidRDefault="00CF376D" w:rsidP="00CF376D">
      <w:pPr>
        <w:pStyle w:val="Titolo3"/>
        <w:rPr>
          <w:rStyle w:val="Enfasigrassetto"/>
          <w:b w:val="0"/>
        </w:rPr>
      </w:pPr>
      <w:bookmarkStart w:id="123" w:name="_Toc35537049"/>
      <w:bookmarkStart w:id="124" w:name="_Toc36042166"/>
      <w:r>
        <w:rPr>
          <w:rStyle w:val="Enfasigrassetto"/>
          <w:b w:val="0"/>
        </w:rPr>
        <w:t>Dettaglio Statistica: Totali ripartiti per Accertamenti</w:t>
      </w:r>
      <w:bookmarkEnd w:id="123"/>
      <w:bookmarkEnd w:id="124"/>
    </w:p>
    <w:tbl>
      <w:tblPr>
        <w:tblStyle w:val="TableGrid0"/>
        <w:tblW w:w="0" w:type="auto"/>
        <w:tblLook w:val="04A0" w:firstRow="1" w:lastRow="0" w:firstColumn="1" w:lastColumn="0" w:noHBand="0" w:noVBand="1"/>
      </w:tblPr>
      <w:tblGrid>
        <w:gridCol w:w="1552"/>
        <w:gridCol w:w="7798"/>
      </w:tblGrid>
      <w:tr w:rsidR="00CF376D" w:rsidRPr="006E29CF" w14:paraId="4B83AD53" w14:textId="77777777" w:rsidTr="00795D93">
        <w:tc>
          <w:tcPr>
            <w:tcW w:w="1552" w:type="dxa"/>
          </w:tcPr>
          <w:p w14:paraId="44086558" w14:textId="77777777" w:rsidR="00CF376D" w:rsidRPr="006E29CF" w:rsidRDefault="00CF376D" w:rsidP="00795D93">
            <w:r>
              <w:t xml:space="preserve">Decrizione </w:t>
            </w:r>
            <w:r w:rsidRPr="006E29CF">
              <w:t>Servizio</w:t>
            </w:r>
          </w:p>
        </w:tc>
        <w:tc>
          <w:tcPr>
            <w:tcW w:w="7798" w:type="dxa"/>
          </w:tcPr>
          <w:p w14:paraId="1124CAC5" w14:textId="77777777" w:rsidR="00CF376D" w:rsidRPr="006E29CF" w:rsidRDefault="00CF376D" w:rsidP="00795D93">
            <w:r>
              <w:t>Dati statistici dei pagamenti ripartiti in base ai diversi Accertamenti.</w:t>
            </w:r>
          </w:p>
        </w:tc>
      </w:tr>
      <w:tr w:rsidR="00CF376D" w:rsidRPr="006E29CF" w14:paraId="13AD4C4B" w14:textId="77777777" w:rsidTr="00795D93">
        <w:tc>
          <w:tcPr>
            <w:tcW w:w="1552" w:type="dxa"/>
          </w:tcPr>
          <w:p w14:paraId="159D271E" w14:textId="77777777" w:rsidR="00CF376D" w:rsidRPr="006E29CF" w:rsidRDefault="00CF376D" w:rsidP="00795D93">
            <w:r w:rsidRPr="006E29CF">
              <w:t>Servizio</w:t>
            </w:r>
          </w:p>
        </w:tc>
        <w:tc>
          <w:tcPr>
            <w:tcW w:w="7798" w:type="dxa"/>
          </w:tcPr>
          <w:p w14:paraId="48F254D5" w14:textId="77777777" w:rsidR="00CF376D" w:rsidRPr="006E29CF" w:rsidRDefault="00CF376D" w:rsidP="00795D93">
            <w:r w:rsidRPr="00597DFF">
              <w:t>totaliRipartitiPerAccertamenti</w:t>
            </w:r>
          </w:p>
        </w:tc>
      </w:tr>
      <w:tr w:rsidR="00CF376D" w:rsidRPr="006E29CF" w14:paraId="1A244229" w14:textId="77777777" w:rsidTr="00795D93">
        <w:tc>
          <w:tcPr>
            <w:tcW w:w="1552" w:type="dxa"/>
          </w:tcPr>
          <w:p w14:paraId="7A5495B6" w14:textId="77777777" w:rsidR="00CF376D" w:rsidRPr="006E29CF" w:rsidRDefault="00CF376D" w:rsidP="00795D93">
            <w:r>
              <w:t>Tipo servizio</w:t>
            </w:r>
          </w:p>
        </w:tc>
        <w:tc>
          <w:tcPr>
            <w:tcW w:w="7798" w:type="dxa"/>
          </w:tcPr>
          <w:p w14:paraId="1A00575D" w14:textId="77777777" w:rsidR="00CF376D" w:rsidRPr="00A24AB2" w:rsidRDefault="00CF376D" w:rsidP="00795D93">
            <w:r w:rsidRPr="00A24AB2">
              <w:t>REST</w:t>
            </w:r>
          </w:p>
        </w:tc>
      </w:tr>
      <w:tr w:rsidR="00CF376D" w:rsidRPr="006E29CF" w14:paraId="4A401587" w14:textId="77777777" w:rsidTr="00795D93">
        <w:tc>
          <w:tcPr>
            <w:tcW w:w="1552" w:type="dxa"/>
          </w:tcPr>
          <w:p w14:paraId="7C0ADB49" w14:textId="77777777" w:rsidR="00CF376D" w:rsidRPr="006E29CF" w:rsidRDefault="00CF376D" w:rsidP="00795D93">
            <w:r w:rsidRPr="006E29CF">
              <w:t>Endpoint</w:t>
            </w:r>
          </w:p>
        </w:tc>
        <w:tc>
          <w:tcPr>
            <w:tcW w:w="7798" w:type="dxa"/>
          </w:tcPr>
          <w:p w14:paraId="478B68CB" w14:textId="77777777" w:rsidR="00CF376D" w:rsidRPr="006E29CF" w:rsidRDefault="00CF376D" w:rsidP="00795D93">
            <w:r>
              <w:rPr>
                <w:rStyle w:val="Collegamentoipertestuale"/>
                <w:lang w:val="it-IT"/>
              </w:rPr>
              <w:t>/api/</w:t>
            </w:r>
            <w:r w:rsidRPr="00534E5E">
              <w:rPr>
                <w:rStyle w:val="Collegamentoipertestuale"/>
                <w:lang w:val="it-IT"/>
              </w:rPr>
              <w:t>cruscottoIncassi</w:t>
            </w:r>
            <w:r>
              <w:rPr>
                <w:rStyle w:val="Collegamentoipertestuale"/>
                <w:lang w:val="it-IT"/>
              </w:rPr>
              <w:t>/</w:t>
            </w:r>
            <w:r w:rsidRPr="00534E5E">
              <w:rPr>
                <w:rStyle w:val="Collegamentoipertestuale"/>
                <w:lang w:val="it-IT"/>
              </w:rPr>
              <w:t>totaliRipartitiPerAccertamenti</w:t>
            </w:r>
          </w:p>
        </w:tc>
      </w:tr>
      <w:tr w:rsidR="00CF376D" w:rsidRPr="006E29CF" w14:paraId="6C45E505" w14:textId="77777777" w:rsidTr="00795D93">
        <w:tc>
          <w:tcPr>
            <w:tcW w:w="1552" w:type="dxa"/>
          </w:tcPr>
          <w:p w14:paraId="1786B775" w14:textId="77777777" w:rsidR="00CF376D" w:rsidRPr="006E29CF" w:rsidRDefault="00CF376D" w:rsidP="00795D93">
            <w:r w:rsidRPr="006E29CF">
              <w:t>Authentication</w:t>
            </w:r>
          </w:p>
        </w:tc>
        <w:tc>
          <w:tcPr>
            <w:tcW w:w="7798" w:type="dxa"/>
          </w:tcPr>
          <w:p w14:paraId="2638CE0F" w14:textId="77777777" w:rsidR="00CF376D" w:rsidRPr="006E29CF" w:rsidRDefault="00CF376D" w:rsidP="00795D93">
            <w:r>
              <w:t>Not required</w:t>
            </w:r>
          </w:p>
        </w:tc>
      </w:tr>
      <w:tr w:rsidR="00CF376D" w:rsidRPr="006E29CF" w14:paraId="04A6AC24" w14:textId="77777777" w:rsidTr="00795D93">
        <w:tc>
          <w:tcPr>
            <w:tcW w:w="1552" w:type="dxa"/>
          </w:tcPr>
          <w:p w14:paraId="506FED46" w14:textId="77777777" w:rsidR="00CF376D" w:rsidRPr="006E29CF" w:rsidRDefault="00CF376D" w:rsidP="00795D93">
            <w:r w:rsidRPr="006E29CF">
              <w:t>Method</w:t>
            </w:r>
          </w:p>
        </w:tc>
        <w:tc>
          <w:tcPr>
            <w:tcW w:w="7798" w:type="dxa"/>
          </w:tcPr>
          <w:p w14:paraId="70EE6507" w14:textId="77777777" w:rsidR="00CF376D" w:rsidRPr="006E29CF" w:rsidRDefault="00CF376D" w:rsidP="00795D93">
            <w:r>
              <w:t>GET</w:t>
            </w:r>
          </w:p>
        </w:tc>
      </w:tr>
      <w:tr w:rsidR="00CF376D" w:rsidRPr="006E29CF" w14:paraId="030B88AF" w14:textId="77777777" w:rsidTr="00795D93">
        <w:tc>
          <w:tcPr>
            <w:tcW w:w="1552" w:type="dxa"/>
          </w:tcPr>
          <w:p w14:paraId="09269874" w14:textId="77777777" w:rsidR="00CF376D" w:rsidRPr="006E29CF" w:rsidRDefault="00CF376D" w:rsidP="00795D93">
            <w:r w:rsidRPr="006E29CF">
              <w:t>Consumes</w:t>
            </w:r>
          </w:p>
        </w:tc>
        <w:tc>
          <w:tcPr>
            <w:tcW w:w="7798" w:type="dxa"/>
          </w:tcPr>
          <w:p w14:paraId="28B35689" w14:textId="77777777" w:rsidR="00CF376D" w:rsidRPr="006E29CF" w:rsidRDefault="00CF376D" w:rsidP="00795D93">
            <w:r w:rsidRPr="006E29CF">
              <w:t>application/json</w:t>
            </w:r>
          </w:p>
        </w:tc>
      </w:tr>
      <w:tr w:rsidR="00CF376D" w:rsidRPr="006E29CF" w14:paraId="6675729A" w14:textId="77777777" w:rsidTr="00795D93">
        <w:tc>
          <w:tcPr>
            <w:tcW w:w="1552" w:type="dxa"/>
          </w:tcPr>
          <w:p w14:paraId="6C875CEA" w14:textId="77777777" w:rsidR="00CF376D" w:rsidRPr="006E29CF" w:rsidRDefault="00CF376D" w:rsidP="00795D93">
            <w:r w:rsidRPr="006E29CF">
              <w:t>Produces</w:t>
            </w:r>
          </w:p>
        </w:tc>
        <w:tc>
          <w:tcPr>
            <w:tcW w:w="7798" w:type="dxa"/>
          </w:tcPr>
          <w:p w14:paraId="200477D2" w14:textId="77777777" w:rsidR="00CF376D" w:rsidRPr="006E29CF" w:rsidRDefault="00CF376D" w:rsidP="00795D93">
            <w:r w:rsidRPr="006E29CF">
              <w:t>application/json</w:t>
            </w:r>
          </w:p>
        </w:tc>
      </w:tr>
      <w:tr w:rsidR="00CF376D" w:rsidRPr="006E29CF" w14:paraId="126A8749" w14:textId="77777777" w:rsidTr="00795D93">
        <w:tc>
          <w:tcPr>
            <w:tcW w:w="1552" w:type="dxa"/>
          </w:tcPr>
          <w:p w14:paraId="42BA6A71" w14:textId="77777777" w:rsidR="00CF376D" w:rsidRPr="006E29CF" w:rsidRDefault="00CF376D" w:rsidP="00795D93">
            <w:r w:rsidRPr="006E29CF">
              <w:t xml:space="preserve">Payload </w:t>
            </w:r>
          </w:p>
        </w:tc>
        <w:tc>
          <w:tcPr>
            <w:tcW w:w="7798" w:type="dxa"/>
          </w:tcPr>
          <w:p w14:paraId="04924B7E" w14:textId="77777777" w:rsidR="00CF376D" w:rsidRPr="00734BAE" w:rsidRDefault="00CF376D" w:rsidP="00795D93">
            <w:r w:rsidRPr="00734BAE">
              <w:t>{</w:t>
            </w:r>
          </w:p>
          <w:p w14:paraId="7B66DD76" w14:textId="77777777" w:rsidR="00CF376D" w:rsidRPr="00734BAE" w:rsidRDefault="00CF376D" w:rsidP="00795D93">
            <w:r w:rsidRPr="00734BAE">
              <w:t xml:space="preserve">  "codIpa": "string",</w:t>
            </w:r>
          </w:p>
          <w:p w14:paraId="344AFD04" w14:textId="77777777" w:rsidR="00CF376D" w:rsidRPr="00734BAE" w:rsidRDefault="00CF376D" w:rsidP="00795D93">
            <w:r w:rsidRPr="00734BAE">
              <w:t xml:space="preserve">  "pagatiCheck": "boolean",</w:t>
            </w:r>
          </w:p>
          <w:p w14:paraId="3BD953C0" w14:textId="77777777" w:rsidR="00CF376D" w:rsidRPr="00734BAE" w:rsidRDefault="00CF376D" w:rsidP="00795D93">
            <w:r w:rsidRPr="00734BAE">
              <w:t xml:space="preserve">  "rendicontatiCheck": "boolean",</w:t>
            </w:r>
          </w:p>
          <w:p w14:paraId="1B6EC9AA" w14:textId="77777777" w:rsidR="00CF376D" w:rsidRPr="00734BAE" w:rsidRDefault="00CF376D" w:rsidP="00795D93">
            <w:r w:rsidRPr="00734BAE">
              <w:t xml:space="preserve">  "incassatiCheck": "boolean",</w:t>
            </w:r>
          </w:p>
          <w:p w14:paraId="043B3B3B" w14:textId="77777777" w:rsidR="00CF376D" w:rsidRPr="00734BAE" w:rsidRDefault="00CF376D" w:rsidP="00795D93">
            <w:r w:rsidRPr="00734BAE">
              <w:t xml:space="preserve">  "annoCheck": "boolean",</w:t>
            </w:r>
          </w:p>
          <w:p w14:paraId="6F5BE9F2" w14:textId="77777777" w:rsidR="00CF376D" w:rsidRPr="00734BAE" w:rsidRDefault="00CF376D" w:rsidP="00795D93">
            <w:r w:rsidRPr="00734BAE">
              <w:t xml:space="preserve">  "annoMeseCheck": "boolean",</w:t>
            </w:r>
          </w:p>
          <w:p w14:paraId="342AECDD" w14:textId="77777777" w:rsidR="00CF376D" w:rsidRPr="00734BAE" w:rsidRDefault="00CF376D" w:rsidP="00795D93">
            <w:r w:rsidRPr="00734BAE">
              <w:t xml:space="preserve">  "annoMeseGiornoCheck": "boolean",</w:t>
            </w:r>
          </w:p>
          <w:p w14:paraId="6DCDAF2D" w14:textId="77777777" w:rsidR="00CF376D" w:rsidRPr="00734BAE" w:rsidRDefault="00CF376D" w:rsidP="00795D93">
            <w:r w:rsidRPr="00734BAE">
              <w:t xml:space="preserve">  "anno": "string",</w:t>
            </w:r>
          </w:p>
          <w:p w14:paraId="06C649D6" w14:textId="77777777" w:rsidR="00CF376D" w:rsidRPr="00734BAE" w:rsidRDefault="00CF376D" w:rsidP="00795D93">
            <w:r w:rsidRPr="00734BAE">
              <w:t xml:space="preserve">  "mese": "string",</w:t>
            </w:r>
          </w:p>
          <w:p w14:paraId="000B4D38" w14:textId="77777777" w:rsidR="00CF376D" w:rsidRPr="00734BAE" w:rsidRDefault="00CF376D" w:rsidP="00795D93">
            <w:r w:rsidRPr="00734BAE">
              <w:t xml:space="preserve">  "giorno": "string",</w:t>
            </w:r>
          </w:p>
          <w:p w14:paraId="4C9E12D8" w14:textId="77777777" w:rsidR="00CF376D" w:rsidRPr="00734BAE" w:rsidRDefault="00CF376D" w:rsidP="00795D93">
            <w:r w:rsidRPr="00734BAE">
              <w:lastRenderedPageBreak/>
              <w:t xml:space="preserve">  "codiceTipoDovuto": "string",</w:t>
            </w:r>
          </w:p>
          <w:p w14:paraId="6745B678" w14:textId="77777777" w:rsidR="00CF376D" w:rsidRPr="00734BAE" w:rsidRDefault="00CF376D" w:rsidP="00795D93">
            <w:r w:rsidRPr="00734BAE">
              <w:t xml:space="preserve">  "codiceUfficio": "string",</w:t>
            </w:r>
          </w:p>
          <w:p w14:paraId="78760470" w14:textId="77777777" w:rsidR="00CF376D" w:rsidRPr="00734BAE" w:rsidRDefault="00CF376D" w:rsidP="00795D93">
            <w:r w:rsidRPr="00734BAE">
              <w:t xml:space="preserve">  "codiceCapitolo": "string"</w:t>
            </w:r>
          </w:p>
          <w:p w14:paraId="62953DA3" w14:textId="77777777" w:rsidR="00CF376D" w:rsidRPr="006E29CF" w:rsidRDefault="00CF376D" w:rsidP="00795D93">
            <w:r w:rsidRPr="00734BAE">
              <w:t>}</w:t>
            </w:r>
          </w:p>
        </w:tc>
      </w:tr>
      <w:tr w:rsidR="00CF376D" w:rsidRPr="006E29CF" w14:paraId="4CAD6184" w14:textId="77777777" w:rsidTr="00795D93">
        <w:tc>
          <w:tcPr>
            <w:tcW w:w="1552" w:type="dxa"/>
          </w:tcPr>
          <w:p w14:paraId="1BD4B2AB" w14:textId="77777777" w:rsidR="00CF376D" w:rsidRPr="006E29CF" w:rsidRDefault="00CF376D" w:rsidP="00795D93">
            <w:r w:rsidRPr="006E29CF">
              <w:lastRenderedPageBreak/>
              <w:t xml:space="preserve">Response </w:t>
            </w:r>
          </w:p>
        </w:tc>
        <w:tc>
          <w:tcPr>
            <w:tcW w:w="7798" w:type="dxa"/>
          </w:tcPr>
          <w:p w14:paraId="49D717F9" w14:textId="77777777" w:rsidR="00CF376D" w:rsidRDefault="00CF376D" w:rsidP="00795D93">
            <w:r>
              <w:t>{</w:t>
            </w:r>
          </w:p>
          <w:p w14:paraId="5BBF7ABB" w14:textId="77777777" w:rsidR="00CF376D" w:rsidRDefault="00CF376D" w:rsidP="00795D93">
            <w:r>
              <w:t xml:space="preserve">  "deUfficioFiltered": "string",</w:t>
            </w:r>
          </w:p>
          <w:p w14:paraId="5BD43884" w14:textId="77777777" w:rsidR="00CF376D" w:rsidRDefault="00CF376D" w:rsidP="00795D93">
            <w:r>
              <w:t xml:space="preserve">  "deTipoDovutoFiltered": "string",</w:t>
            </w:r>
          </w:p>
          <w:p w14:paraId="7788FEF6" w14:textId="77777777" w:rsidR="00CF376D" w:rsidRDefault="00CF376D" w:rsidP="00795D93">
            <w:r>
              <w:t xml:space="preserve">  "deCapitoloFiltered": "string",</w:t>
            </w:r>
          </w:p>
          <w:p w14:paraId="5DAA097E" w14:textId="77777777" w:rsidR="00CF376D" w:rsidRDefault="00CF376D" w:rsidP="00795D93">
            <w:r>
              <w:t xml:space="preserve">  "totImportiDTO": {</w:t>
            </w:r>
          </w:p>
          <w:p w14:paraId="5F3B16CA" w14:textId="77777777" w:rsidR="00CF376D" w:rsidRDefault="00CF376D" w:rsidP="00795D93">
            <w:r>
              <w:t xml:space="preserve">    "CruscottoIncassiImportiDto": {</w:t>
            </w:r>
          </w:p>
          <w:p w14:paraId="78E6326C" w14:textId="77777777" w:rsidR="00CF376D" w:rsidRDefault="00CF376D" w:rsidP="00795D93">
            <w:r>
              <w:t xml:space="preserve">      "importoPagato": "string",</w:t>
            </w:r>
          </w:p>
          <w:p w14:paraId="322960C8" w14:textId="77777777" w:rsidR="00CF376D" w:rsidRDefault="00CF376D" w:rsidP="00795D93">
            <w:r>
              <w:t xml:space="preserve">      "importoRendicontato": "string",</w:t>
            </w:r>
          </w:p>
          <w:p w14:paraId="7872A2C2" w14:textId="77777777" w:rsidR="00CF376D" w:rsidRDefault="00CF376D" w:rsidP="00795D93">
            <w:r>
              <w:t xml:space="preserve">      "importoIncassato": "string",</w:t>
            </w:r>
          </w:p>
          <w:p w14:paraId="60DADEF7" w14:textId="77777777" w:rsidR="00CF376D" w:rsidRDefault="00CF376D" w:rsidP="00795D93">
            <w:r>
              <w:t xml:space="preserve">      "enableDttImportoPagato": "boolean",</w:t>
            </w:r>
          </w:p>
          <w:p w14:paraId="47A8988D" w14:textId="77777777" w:rsidR="00CF376D" w:rsidRDefault="00CF376D" w:rsidP="00795D93">
            <w:r>
              <w:t xml:space="preserve">      "enableDttImportoRend": "boolean",</w:t>
            </w:r>
          </w:p>
          <w:p w14:paraId="29F12580" w14:textId="77777777" w:rsidR="00CF376D" w:rsidRDefault="00CF376D" w:rsidP="00795D93">
            <w:r>
              <w:t xml:space="preserve">      "enableDttImportoInc": "boolean"</w:t>
            </w:r>
          </w:p>
          <w:p w14:paraId="233875E5" w14:textId="77777777" w:rsidR="00CF376D" w:rsidRDefault="00CF376D" w:rsidP="00795D93">
            <w:r>
              <w:t xml:space="preserve">    }</w:t>
            </w:r>
          </w:p>
          <w:p w14:paraId="480F963A" w14:textId="77777777" w:rsidR="00CF376D" w:rsidRDefault="00CF376D" w:rsidP="00795D93">
            <w:r>
              <w:t xml:space="preserve">  },</w:t>
            </w:r>
          </w:p>
          <w:p w14:paraId="19030637" w14:textId="77777777" w:rsidR="00CF376D" w:rsidRDefault="00CF376D" w:rsidP="00795D93">
            <w:r>
              <w:t xml:space="preserve">  "result": [</w:t>
            </w:r>
          </w:p>
          <w:p w14:paraId="241228F9" w14:textId="77777777" w:rsidR="00CF376D" w:rsidRDefault="00CF376D" w:rsidP="00795D93">
            <w:r>
              <w:t xml:space="preserve">    {</w:t>
            </w:r>
          </w:p>
          <w:p w14:paraId="67BAACC0" w14:textId="77777777" w:rsidR="00CF376D" w:rsidRDefault="00CF376D" w:rsidP="00795D93">
            <w:r>
              <w:t xml:space="preserve">      "VmStatisticaDto": {</w:t>
            </w:r>
          </w:p>
          <w:p w14:paraId="7F8228D9" w14:textId="77777777" w:rsidR="00CF376D" w:rsidRDefault="00CF376D" w:rsidP="00795D93">
            <w:r>
              <w:t xml:space="preserve">        "desc": "string",</w:t>
            </w:r>
          </w:p>
          <w:p w14:paraId="3F660AA3" w14:textId="77777777" w:rsidR="00CF376D" w:rsidRDefault="00CF376D" w:rsidP="00795D93">
            <w:r>
              <w:t xml:space="preserve">        "codice": "string",</w:t>
            </w:r>
          </w:p>
          <w:p w14:paraId="48B2E828" w14:textId="77777777" w:rsidR="00CF376D" w:rsidRDefault="00CF376D" w:rsidP="00795D93">
            <w:r>
              <w:t xml:space="preserve">        "importiDTO": {</w:t>
            </w:r>
          </w:p>
          <w:p w14:paraId="12811150" w14:textId="77777777" w:rsidR="00CF376D" w:rsidRDefault="00CF376D" w:rsidP="00795D93">
            <w:r>
              <w:t xml:space="preserve">          "CruscottoIncassiImportiDto": {</w:t>
            </w:r>
          </w:p>
          <w:p w14:paraId="7C81E82D" w14:textId="77777777" w:rsidR="00CF376D" w:rsidRDefault="00CF376D" w:rsidP="00795D93">
            <w:r>
              <w:t xml:space="preserve">            "importoPagato": "string",</w:t>
            </w:r>
          </w:p>
          <w:p w14:paraId="1EB4F671" w14:textId="77777777" w:rsidR="00CF376D" w:rsidRDefault="00CF376D" w:rsidP="00795D93">
            <w:r>
              <w:t xml:space="preserve">            "importoRendicontato": "string",</w:t>
            </w:r>
          </w:p>
          <w:p w14:paraId="1F5F1CB4" w14:textId="77777777" w:rsidR="00CF376D" w:rsidRDefault="00CF376D" w:rsidP="00795D93">
            <w:r>
              <w:t xml:space="preserve">            "importoIncassato": "string",</w:t>
            </w:r>
          </w:p>
          <w:p w14:paraId="1EDCDC17" w14:textId="77777777" w:rsidR="00CF376D" w:rsidRDefault="00CF376D" w:rsidP="00795D93">
            <w:r>
              <w:t xml:space="preserve">            "enableDttImportoPagato": "boolean",</w:t>
            </w:r>
          </w:p>
          <w:p w14:paraId="19F428C3" w14:textId="77777777" w:rsidR="00CF376D" w:rsidRDefault="00CF376D" w:rsidP="00795D93">
            <w:r>
              <w:t xml:space="preserve">            "enableDttImportoRend": "boolean",</w:t>
            </w:r>
          </w:p>
          <w:p w14:paraId="46CC827A" w14:textId="77777777" w:rsidR="00CF376D" w:rsidRDefault="00CF376D" w:rsidP="00795D93">
            <w:r>
              <w:t xml:space="preserve">            "enableDttImportoInc": "boolean"</w:t>
            </w:r>
          </w:p>
          <w:p w14:paraId="2EB660A8" w14:textId="77777777" w:rsidR="00CF376D" w:rsidRDefault="00CF376D" w:rsidP="00795D93">
            <w:r>
              <w:t xml:space="preserve">          }</w:t>
            </w:r>
          </w:p>
          <w:p w14:paraId="25A6DACF" w14:textId="77777777" w:rsidR="00CF376D" w:rsidRDefault="00CF376D" w:rsidP="00795D93">
            <w:r>
              <w:t xml:space="preserve">        }</w:t>
            </w:r>
          </w:p>
          <w:p w14:paraId="0D24FF82" w14:textId="77777777" w:rsidR="00CF376D" w:rsidRDefault="00CF376D" w:rsidP="00795D93">
            <w:r>
              <w:t xml:space="preserve">      }</w:t>
            </w:r>
          </w:p>
          <w:p w14:paraId="5F6ADC91" w14:textId="77777777" w:rsidR="00CF376D" w:rsidRDefault="00CF376D" w:rsidP="00795D93">
            <w:r>
              <w:t xml:space="preserve">    }</w:t>
            </w:r>
          </w:p>
          <w:p w14:paraId="219C8550" w14:textId="77777777" w:rsidR="00CF376D" w:rsidRDefault="00CF376D" w:rsidP="00795D93">
            <w:r>
              <w:t xml:space="preserve">  ]</w:t>
            </w:r>
          </w:p>
          <w:p w14:paraId="0CB3115A" w14:textId="77777777" w:rsidR="00CF376D" w:rsidRPr="006E29CF" w:rsidRDefault="00CF376D" w:rsidP="00795D93">
            <w:r>
              <w:t>}</w:t>
            </w:r>
          </w:p>
        </w:tc>
      </w:tr>
      <w:tr w:rsidR="00CF376D" w:rsidRPr="006E29CF" w14:paraId="5F046A80" w14:textId="77777777" w:rsidTr="00795D93">
        <w:tc>
          <w:tcPr>
            <w:tcW w:w="1552" w:type="dxa"/>
          </w:tcPr>
          <w:p w14:paraId="3282EB28" w14:textId="77777777" w:rsidR="00CF376D" w:rsidRPr="006E29CF" w:rsidRDefault="00CF376D" w:rsidP="00795D93">
            <w:r w:rsidRPr="006E29CF">
              <w:t xml:space="preserve">Fault Response </w:t>
            </w:r>
          </w:p>
        </w:tc>
        <w:tc>
          <w:tcPr>
            <w:tcW w:w="7798" w:type="dxa"/>
          </w:tcPr>
          <w:p w14:paraId="63842E14" w14:textId="77777777" w:rsidR="00CF376D" w:rsidRPr="006E29CF" w:rsidRDefault="00CF376D" w:rsidP="00795D93">
            <w:pPr>
              <w:rPr>
                <w:lang w:val="en-US"/>
              </w:rPr>
            </w:pPr>
            <w:r w:rsidRPr="006E29CF">
              <w:rPr>
                <w:lang w:val="en-US"/>
              </w:rPr>
              <w:t>{</w:t>
            </w:r>
          </w:p>
          <w:p w14:paraId="60E89938"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564ADF05"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115AAF51" w14:textId="77777777" w:rsidR="00CF376D" w:rsidRPr="006E29CF" w:rsidRDefault="00CF376D" w:rsidP="00795D93">
            <w:r w:rsidRPr="006E29CF">
              <w:t>}</w:t>
            </w:r>
          </w:p>
        </w:tc>
      </w:tr>
    </w:tbl>
    <w:p w14:paraId="4776938E" w14:textId="77777777" w:rsidR="00CF376D" w:rsidRDefault="00CF376D" w:rsidP="00CF376D">
      <w:pPr>
        <w:rPr>
          <w:lang w:val="en-US"/>
        </w:rPr>
      </w:pPr>
    </w:p>
    <w:p w14:paraId="2B078D5F" w14:textId="77777777" w:rsidR="00CF376D" w:rsidRPr="006E29CF" w:rsidRDefault="00CF376D" w:rsidP="00CF376D"/>
    <w:p w14:paraId="5BC746BC" w14:textId="77777777" w:rsidR="00CF376D" w:rsidRPr="006E29CF" w:rsidRDefault="00CF376D" w:rsidP="00CF376D">
      <w:pPr>
        <w:pStyle w:val="Titolo3"/>
        <w:rPr>
          <w:rStyle w:val="Enfasigrassetto"/>
          <w:b w:val="0"/>
        </w:rPr>
      </w:pPr>
      <w:bookmarkStart w:id="125" w:name="_Toc35537050"/>
      <w:bookmarkStart w:id="126" w:name="_Toc36042167"/>
      <w:r>
        <w:rPr>
          <w:rStyle w:val="Enfasigrassetto"/>
          <w:b w:val="0"/>
        </w:rPr>
        <w:lastRenderedPageBreak/>
        <w:t>Dettaglio Statistica per Capitolo</w:t>
      </w:r>
      <w:bookmarkEnd w:id="125"/>
      <w:bookmarkEnd w:id="126"/>
    </w:p>
    <w:tbl>
      <w:tblPr>
        <w:tblStyle w:val="TableGrid0"/>
        <w:tblW w:w="0" w:type="auto"/>
        <w:tblLook w:val="04A0" w:firstRow="1" w:lastRow="0" w:firstColumn="1" w:lastColumn="0" w:noHBand="0" w:noVBand="1"/>
      </w:tblPr>
      <w:tblGrid>
        <w:gridCol w:w="1552"/>
        <w:gridCol w:w="7798"/>
      </w:tblGrid>
      <w:tr w:rsidR="00CF376D" w:rsidRPr="006E29CF" w14:paraId="7AF61109" w14:textId="77777777" w:rsidTr="00795D93">
        <w:tc>
          <w:tcPr>
            <w:tcW w:w="1552" w:type="dxa"/>
          </w:tcPr>
          <w:p w14:paraId="06F1703E" w14:textId="77777777" w:rsidR="00CF376D" w:rsidRPr="006E29CF" w:rsidRDefault="00CF376D" w:rsidP="00795D93">
            <w:r>
              <w:t xml:space="preserve">Decrizione </w:t>
            </w:r>
            <w:r w:rsidRPr="006E29CF">
              <w:t>Servizio</w:t>
            </w:r>
          </w:p>
        </w:tc>
        <w:tc>
          <w:tcPr>
            <w:tcW w:w="7798" w:type="dxa"/>
          </w:tcPr>
          <w:p w14:paraId="776BBB1C" w14:textId="77777777" w:rsidR="00CF376D" w:rsidRPr="006E29CF" w:rsidRDefault="00CF376D" w:rsidP="00795D93">
            <w:r>
              <w:t>Dettaglio dei singoli pagamenti del Capitolo di raggruppamento selezionato.</w:t>
            </w:r>
          </w:p>
        </w:tc>
      </w:tr>
      <w:tr w:rsidR="00CF376D" w:rsidRPr="006E29CF" w14:paraId="287BE009" w14:textId="77777777" w:rsidTr="00795D93">
        <w:tc>
          <w:tcPr>
            <w:tcW w:w="1552" w:type="dxa"/>
          </w:tcPr>
          <w:p w14:paraId="4CF88DD0" w14:textId="77777777" w:rsidR="00CF376D" w:rsidRPr="006E29CF" w:rsidRDefault="00CF376D" w:rsidP="00795D93">
            <w:r w:rsidRPr="006E29CF">
              <w:t>Servizio</w:t>
            </w:r>
          </w:p>
        </w:tc>
        <w:tc>
          <w:tcPr>
            <w:tcW w:w="7798" w:type="dxa"/>
          </w:tcPr>
          <w:p w14:paraId="76655507" w14:textId="77777777" w:rsidR="00CF376D" w:rsidRPr="006E29CF" w:rsidRDefault="00CF376D" w:rsidP="00795D93">
            <w:r w:rsidRPr="00983A79">
              <w:t>getDettaglioCapitolo</w:t>
            </w:r>
          </w:p>
        </w:tc>
      </w:tr>
      <w:tr w:rsidR="00CF376D" w:rsidRPr="006E29CF" w14:paraId="7F35C339" w14:textId="77777777" w:rsidTr="00795D93">
        <w:tc>
          <w:tcPr>
            <w:tcW w:w="1552" w:type="dxa"/>
          </w:tcPr>
          <w:p w14:paraId="334E81BA" w14:textId="77777777" w:rsidR="00CF376D" w:rsidRPr="006E29CF" w:rsidRDefault="00CF376D" w:rsidP="00795D93">
            <w:r>
              <w:t>Tipo servizio</w:t>
            </w:r>
          </w:p>
        </w:tc>
        <w:tc>
          <w:tcPr>
            <w:tcW w:w="7798" w:type="dxa"/>
          </w:tcPr>
          <w:p w14:paraId="65D388D8" w14:textId="77777777" w:rsidR="00CF376D" w:rsidRPr="00A24AB2" w:rsidRDefault="00CF376D" w:rsidP="00795D93">
            <w:r w:rsidRPr="00A24AB2">
              <w:t>REST</w:t>
            </w:r>
          </w:p>
        </w:tc>
      </w:tr>
      <w:tr w:rsidR="00CF376D" w:rsidRPr="006E29CF" w14:paraId="0D7E13A3" w14:textId="77777777" w:rsidTr="00795D93">
        <w:tc>
          <w:tcPr>
            <w:tcW w:w="1552" w:type="dxa"/>
          </w:tcPr>
          <w:p w14:paraId="4C8F4C1B" w14:textId="77777777" w:rsidR="00CF376D" w:rsidRPr="006E29CF" w:rsidRDefault="00CF376D" w:rsidP="00795D93">
            <w:r w:rsidRPr="006E29CF">
              <w:t>Endpoint</w:t>
            </w:r>
          </w:p>
        </w:tc>
        <w:tc>
          <w:tcPr>
            <w:tcW w:w="7798" w:type="dxa"/>
          </w:tcPr>
          <w:p w14:paraId="30677EF4" w14:textId="77777777" w:rsidR="00CF376D" w:rsidRPr="006E29CF" w:rsidRDefault="00CF376D" w:rsidP="00795D93">
            <w:r>
              <w:rPr>
                <w:rStyle w:val="Collegamentoipertestuale"/>
                <w:lang w:val="it-IT"/>
              </w:rPr>
              <w:t>/api/</w:t>
            </w:r>
            <w:r w:rsidRPr="00534E5E">
              <w:rPr>
                <w:rStyle w:val="Collegamentoipertestuale"/>
                <w:lang w:val="it-IT"/>
              </w:rPr>
              <w:t>cruscottoIncassi</w:t>
            </w:r>
            <w:r>
              <w:rPr>
                <w:rStyle w:val="Collegamentoipertestuale"/>
                <w:lang w:val="it-IT"/>
              </w:rPr>
              <w:t>/g</w:t>
            </w:r>
            <w:r>
              <w:rPr>
                <w:rStyle w:val="Collegamentoipertestuale"/>
              </w:rPr>
              <w:t>etDettaglioCapitolo</w:t>
            </w:r>
          </w:p>
        </w:tc>
      </w:tr>
      <w:tr w:rsidR="00CF376D" w:rsidRPr="006E29CF" w14:paraId="7320A7EF" w14:textId="77777777" w:rsidTr="00795D93">
        <w:tc>
          <w:tcPr>
            <w:tcW w:w="1552" w:type="dxa"/>
          </w:tcPr>
          <w:p w14:paraId="38C40226" w14:textId="77777777" w:rsidR="00CF376D" w:rsidRPr="006E29CF" w:rsidRDefault="00CF376D" w:rsidP="00795D93">
            <w:r w:rsidRPr="006E29CF">
              <w:t>Authentication</w:t>
            </w:r>
          </w:p>
        </w:tc>
        <w:tc>
          <w:tcPr>
            <w:tcW w:w="7798" w:type="dxa"/>
          </w:tcPr>
          <w:p w14:paraId="52932C8B" w14:textId="77777777" w:rsidR="00CF376D" w:rsidRPr="006E29CF" w:rsidRDefault="00CF376D" w:rsidP="00795D93">
            <w:r>
              <w:t>Not required</w:t>
            </w:r>
          </w:p>
        </w:tc>
      </w:tr>
      <w:tr w:rsidR="00CF376D" w:rsidRPr="006E29CF" w14:paraId="1E417889" w14:textId="77777777" w:rsidTr="00795D93">
        <w:tc>
          <w:tcPr>
            <w:tcW w:w="1552" w:type="dxa"/>
          </w:tcPr>
          <w:p w14:paraId="46D77B0D" w14:textId="77777777" w:rsidR="00CF376D" w:rsidRPr="006E29CF" w:rsidRDefault="00CF376D" w:rsidP="00795D93">
            <w:r w:rsidRPr="006E29CF">
              <w:t>Method</w:t>
            </w:r>
          </w:p>
        </w:tc>
        <w:tc>
          <w:tcPr>
            <w:tcW w:w="7798" w:type="dxa"/>
          </w:tcPr>
          <w:p w14:paraId="53988C0C" w14:textId="77777777" w:rsidR="00CF376D" w:rsidRPr="006E29CF" w:rsidRDefault="00CF376D" w:rsidP="00795D93">
            <w:r>
              <w:t>GET</w:t>
            </w:r>
          </w:p>
        </w:tc>
      </w:tr>
      <w:tr w:rsidR="00CF376D" w:rsidRPr="006E29CF" w14:paraId="25C13471" w14:textId="77777777" w:rsidTr="00795D93">
        <w:tc>
          <w:tcPr>
            <w:tcW w:w="1552" w:type="dxa"/>
          </w:tcPr>
          <w:p w14:paraId="50B9E0E2" w14:textId="77777777" w:rsidR="00CF376D" w:rsidRPr="006E29CF" w:rsidRDefault="00CF376D" w:rsidP="00795D93">
            <w:r w:rsidRPr="006E29CF">
              <w:t>Consumes</w:t>
            </w:r>
          </w:p>
        </w:tc>
        <w:tc>
          <w:tcPr>
            <w:tcW w:w="7798" w:type="dxa"/>
          </w:tcPr>
          <w:p w14:paraId="05F51206" w14:textId="77777777" w:rsidR="00CF376D" w:rsidRPr="006E29CF" w:rsidRDefault="00CF376D" w:rsidP="00795D93">
            <w:r w:rsidRPr="00734BAE">
              <w:t>application/json</w:t>
            </w:r>
          </w:p>
        </w:tc>
      </w:tr>
      <w:tr w:rsidR="00CF376D" w:rsidRPr="006E29CF" w14:paraId="1D0C5B4E" w14:textId="77777777" w:rsidTr="00795D93">
        <w:tc>
          <w:tcPr>
            <w:tcW w:w="1552" w:type="dxa"/>
          </w:tcPr>
          <w:p w14:paraId="000598BD" w14:textId="77777777" w:rsidR="00CF376D" w:rsidRPr="006E29CF" w:rsidRDefault="00CF376D" w:rsidP="00795D93">
            <w:r w:rsidRPr="006E29CF">
              <w:t>Produces</w:t>
            </w:r>
          </w:p>
        </w:tc>
        <w:tc>
          <w:tcPr>
            <w:tcW w:w="7798" w:type="dxa"/>
          </w:tcPr>
          <w:p w14:paraId="71C13B49" w14:textId="77777777" w:rsidR="00CF376D" w:rsidRPr="006E29CF" w:rsidRDefault="00CF376D" w:rsidP="00795D93">
            <w:r w:rsidRPr="006E29CF">
              <w:t>application/json</w:t>
            </w:r>
          </w:p>
        </w:tc>
      </w:tr>
      <w:tr w:rsidR="00CF376D" w:rsidRPr="006E29CF" w14:paraId="54875504" w14:textId="77777777" w:rsidTr="00795D93">
        <w:tc>
          <w:tcPr>
            <w:tcW w:w="1552" w:type="dxa"/>
          </w:tcPr>
          <w:p w14:paraId="7E178371" w14:textId="77777777" w:rsidR="00CF376D" w:rsidRPr="006E29CF" w:rsidRDefault="00CF376D" w:rsidP="00795D93">
            <w:r w:rsidRPr="006E29CF">
              <w:t xml:space="preserve">Payload </w:t>
            </w:r>
          </w:p>
        </w:tc>
        <w:tc>
          <w:tcPr>
            <w:tcW w:w="7798" w:type="dxa"/>
          </w:tcPr>
          <w:p w14:paraId="671A8A86" w14:textId="77777777" w:rsidR="00CF376D" w:rsidRPr="00734BAE" w:rsidRDefault="00CF376D" w:rsidP="00795D93">
            <w:r w:rsidRPr="00734BAE">
              <w:t>{</w:t>
            </w:r>
          </w:p>
          <w:p w14:paraId="004115EB" w14:textId="77777777" w:rsidR="00CF376D" w:rsidRPr="00734BAE" w:rsidRDefault="00CF376D" w:rsidP="00795D93">
            <w:r w:rsidRPr="00734BAE">
              <w:t xml:space="preserve">  "codIpa": "string",</w:t>
            </w:r>
          </w:p>
          <w:p w14:paraId="5BF286AD" w14:textId="77777777" w:rsidR="00CF376D" w:rsidRPr="00734BAE" w:rsidRDefault="00CF376D" w:rsidP="00795D93">
            <w:r w:rsidRPr="00734BAE">
              <w:t xml:space="preserve">  "pagatiCheck": "boolean",</w:t>
            </w:r>
          </w:p>
          <w:p w14:paraId="02257E6F" w14:textId="77777777" w:rsidR="00CF376D" w:rsidRPr="00734BAE" w:rsidRDefault="00CF376D" w:rsidP="00795D93">
            <w:r w:rsidRPr="00734BAE">
              <w:t xml:space="preserve">  "rendicontatiCheck": "boolean",</w:t>
            </w:r>
          </w:p>
          <w:p w14:paraId="7370132E" w14:textId="77777777" w:rsidR="00CF376D" w:rsidRPr="00734BAE" w:rsidRDefault="00CF376D" w:rsidP="00795D93">
            <w:r w:rsidRPr="00734BAE">
              <w:t xml:space="preserve">  "incassatiCheck": "boolean",</w:t>
            </w:r>
          </w:p>
          <w:p w14:paraId="2D9CC805" w14:textId="77777777" w:rsidR="00CF376D" w:rsidRPr="00734BAE" w:rsidRDefault="00CF376D" w:rsidP="00795D93">
            <w:r w:rsidRPr="00734BAE">
              <w:t xml:space="preserve">  "annoCheck": "boolean",</w:t>
            </w:r>
          </w:p>
          <w:p w14:paraId="72B23F68" w14:textId="77777777" w:rsidR="00CF376D" w:rsidRPr="00734BAE" w:rsidRDefault="00CF376D" w:rsidP="00795D93">
            <w:r w:rsidRPr="00734BAE">
              <w:t xml:space="preserve">  "annoMeseCheck": "boolean",</w:t>
            </w:r>
          </w:p>
          <w:p w14:paraId="3B375F95" w14:textId="77777777" w:rsidR="00CF376D" w:rsidRPr="00734BAE" w:rsidRDefault="00CF376D" w:rsidP="00795D93">
            <w:r w:rsidRPr="00734BAE">
              <w:t xml:space="preserve">  "annoMeseGiornoCheck": "boolean",</w:t>
            </w:r>
          </w:p>
          <w:p w14:paraId="565AB90F" w14:textId="77777777" w:rsidR="00CF376D" w:rsidRPr="00734BAE" w:rsidRDefault="00CF376D" w:rsidP="00795D93">
            <w:r w:rsidRPr="00734BAE">
              <w:t xml:space="preserve">  "anno": "string",</w:t>
            </w:r>
          </w:p>
          <w:p w14:paraId="717A5DCC" w14:textId="77777777" w:rsidR="00CF376D" w:rsidRPr="00734BAE" w:rsidRDefault="00CF376D" w:rsidP="00795D93">
            <w:r w:rsidRPr="00734BAE">
              <w:t xml:space="preserve">  "mese": "string",</w:t>
            </w:r>
          </w:p>
          <w:p w14:paraId="7E6D43C8" w14:textId="77777777" w:rsidR="00CF376D" w:rsidRPr="00734BAE" w:rsidRDefault="00CF376D" w:rsidP="00795D93">
            <w:r w:rsidRPr="00734BAE">
              <w:t xml:space="preserve">  "giorno": "string",</w:t>
            </w:r>
          </w:p>
          <w:p w14:paraId="40CE466B" w14:textId="77777777" w:rsidR="00CF376D" w:rsidRPr="00734BAE" w:rsidRDefault="00CF376D" w:rsidP="00795D93">
            <w:r w:rsidRPr="00734BAE">
              <w:t xml:space="preserve">  "codiceTipoDovuto": "string",</w:t>
            </w:r>
          </w:p>
          <w:p w14:paraId="44704CF7" w14:textId="77777777" w:rsidR="00CF376D" w:rsidRPr="00734BAE" w:rsidRDefault="00CF376D" w:rsidP="00795D93">
            <w:r w:rsidRPr="00734BAE">
              <w:t xml:space="preserve">  "codiceUfficio": "string",</w:t>
            </w:r>
          </w:p>
          <w:p w14:paraId="23456E42" w14:textId="77777777" w:rsidR="00CF376D" w:rsidRPr="00734BAE" w:rsidRDefault="00CF376D" w:rsidP="00795D93">
            <w:r w:rsidRPr="00734BAE">
              <w:t xml:space="preserve">  "codiceCapitolo": "string"</w:t>
            </w:r>
          </w:p>
          <w:p w14:paraId="39A39B3D" w14:textId="77777777" w:rsidR="00CF376D" w:rsidRPr="007A56A6" w:rsidRDefault="00CF376D" w:rsidP="00795D93">
            <w:pPr>
              <w:rPr>
                <w:color w:val="FF0000"/>
              </w:rPr>
            </w:pPr>
            <w:r w:rsidRPr="00734BAE">
              <w:t>}</w:t>
            </w:r>
          </w:p>
        </w:tc>
      </w:tr>
      <w:tr w:rsidR="00CF376D" w:rsidRPr="006E29CF" w14:paraId="5911B4BF" w14:textId="77777777" w:rsidTr="00795D93">
        <w:tc>
          <w:tcPr>
            <w:tcW w:w="1552" w:type="dxa"/>
          </w:tcPr>
          <w:p w14:paraId="66D55CD5" w14:textId="77777777" w:rsidR="00CF376D" w:rsidRPr="006E29CF" w:rsidRDefault="00CF376D" w:rsidP="00795D93">
            <w:r w:rsidRPr="006E29CF">
              <w:t xml:space="preserve">Response </w:t>
            </w:r>
          </w:p>
        </w:tc>
        <w:tc>
          <w:tcPr>
            <w:tcW w:w="7798" w:type="dxa"/>
          </w:tcPr>
          <w:p w14:paraId="2257442D" w14:textId="77777777" w:rsidR="00CF376D" w:rsidRDefault="00CF376D" w:rsidP="00795D93">
            <w:r>
              <w:t>{</w:t>
            </w:r>
          </w:p>
          <w:p w14:paraId="08DF424D" w14:textId="77777777" w:rsidR="00CF376D" w:rsidRDefault="00CF376D" w:rsidP="00795D93">
            <w:r>
              <w:t xml:space="preserve">  "list": [</w:t>
            </w:r>
          </w:p>
          <w:p w14:paraId="77FF302D" w14:textId="77777777" w:rsidR="00CF376D" w:rsidRDefault="00CF376D" w:rsidP="00795D93">
            <w:r>
              <w:t xml:space="preserve">    {</w:t>
            </w:r>
          </w:p>
          <w:p w14:paraId="13E834FF" w14:textId="77777777" w:rsidR="00CF376D" w:rsidRDefault="00CF376D" w:rsidP="00795D93">
            <w:r>
              <w:t xml:space="preserve">      "iud": "string"</w:t>
            </w:r>
          </w:p>
          <w:p w14:paraId="4E45DDD9" w14:textId="77777777" w:rsidR="00CF376D" w:rsidRDefault="00CF376D" w:rsidP="00795D93">
            <w:r>
              <w:t xml:space="preserve">    }</w:t>
            </w:r>
          </w:p>
          <w:p w14:paraId="695CA50C" w14:textId="77777777" w:rsidR="00CF376D" w:rsidRDefault="00CF376D" w:rsidP="00795D93">
            <w:r>
              <w:t xml:space="preserve">  ]</w:t>
            </w:r>
          </w:p>
          <w:p w14:paraId="2234A7AF" w14:textId="77777777" w:rsidR="00CF376D" w:rsidRPr="006E29CF" w:rsidRDefault="00CF376D" w:rsidP="00795D93">
            <w:r>
              <w:t>}</w:t>
            </w:r>
          </w:p>
        </w:tc>
      </w:tr>
      <w:tr w:rsidR="00CF376D" w:rsidRPr="006E29CF" w14:paraId="17285691" w14:textId="77777777" w:rsidTr="00795D93">
        <w:tc>
          <w:tcPr>
            <w:tcW w:w="1552" w:type="dxa"/>
          </w:tcPr>
          <w:p w14:paraId="174FEADE" w14:textId="77777777" w:rsidR="00CF376D" w:rsidRPr="006E29CF" w:rsidRDefault="00CF376D" w:rsidP="00795D93">
            <w:r w:rsidRPr="006E29CF">
              <w:t xml:space="preserve">Fault Response </w:t>
            </w:r>
          </w:p>
        </w:tc>
        <w:tc>
          <w:tcPr>
            <w:tcW w:w="7798" w:type="dxa"/>
          </w:tcPr>
          <w:p w14:paraId="6FF1F434" w14:textId="77777777" w:rsidR="00CF376D" w:rsidRPr="006E29CF" w:rsidRDefault="00CF376D" w:rsidP="00795D93">
            <w:pPr>
              <w:rPr>
                <w:lang w:val="en-US"/>
              </w:rPr>
            </w:pPr>
            <w:r w:rsidRPr="006E29CF">
              <w:rPr>
                <w:lang w:val="en-US"/>
              </w:rPr>
              <w:t>{</w:t>
            </w:r>
          </w:p>
          <w:p w14:paraId="30325984"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16A0E2B7"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35263E14" w14:textId="77777777" w:rsidR="00CF376D" w:rsidRPr="006E29CF" w:rsidRDefault="00CF376D" w:rsidP="00795D93">
            <w:r w:rsidRPr="006E29CF">
              <w:t>}</w:t>
            </w:r>
          </w:p>
        </w:tc>
      </w:tr>
    </w:tbl>
    <w:p w14:paraId="018DAF3A" w14:textId="77777777" w:rsidR="00CF376D" w:rsidRDefault="00CF376D" w:rsidP="00CF376D">
      <w:pPr>
        <w:rPr>
          <w:lang w:val="en-US"/>
        </w:rPr>
      </w:pPr>
    </w:p>
    <w:p w14:paraId="3388008A" w14:textId="77777777" w:rsidR="00CF376D" w:rsidRDefault="00CF376D" w:rsidP="00CF376D"/>
    <w:p w14:paraId="03897804" w14:textId="77777777" w:rsidR="00CF376D" w:rsidRPr="006E29CF" w:rsidRDefault="00CF376D" w:rsidP="00CF376D"/>
    <w:p w14:paraId="4BCDF42D" w14:textId="77777777" w:rsidR="00CF376D" w:rsidRPr="006E29CF" w:rsidRDefault="00CF376D" w:rsidP="00CF376D">
      <w:pPr>
        <w:pStyle w:val="Titolo3"/>
        <w:rPr>
          <w:rStyle w:val="Enfasigrassetto"/>
          <w:b w:val="0"/>
        </w:rPr>
      </w:pPr>
      <w:bookmarkStart w:id="127" w:name="_Toc35537051"/>
      <w:bookmarkStart w:id="128" w:name="_Toc36042168"/>
      <w:r>
        <w:rPr>
          <w:rStyle w:val="Enfasigrassetto"/>
          <w:b w:val="0"/>
        </w:rPr>
        <w:lastRenderedPageBreak/>
        <w:t>Dettaglio Statistica per Accertamento</w:t>
      </w:r>
      <w:bookmarkEnd w:id="127"/>
      <w:bookmarkEnd w:id="128"/>
    </w:p>
    <w:tbl>
      <w:tblPr>
        <w:tblStyle w:val="TableGrid0"/>
        <w:tblW w:w="0" w:type="auto"/>
        <w:tblLook w:val="04A0" w:firstRow="1" w:lastRow="0" w:firstColumn="1" w:lastColumn="0" w:noHBand="0" w:noVBand="1"/>
      </w:tblPr>
      <w:tblGrid>
        <w:gridCol w:w="1552"/>
        <w:gridCol w:w="7798"/>
      </w:tblGrid>
      <w:tr w:rsidR="00CF376D" w:rsidRPr="006E29CF" w14:paraId="635EF593" w14:textId="77777777" w:rsidTr="00795D93">
        <w:tc>
          <w:tcPr>
            <w:tcW w:w="1552" w:type="dxa"/>
          </w:tcPr>
          <w:p w14:paraId="371D45D1" w14:textId="77777777" w:rsidR="00CF376D" w:rsidRPr="006E29CF" w:rsidRDefault="00CF376D" w:rsidP="00795D93">
            <w:r>
              <w:t xml:space="preserve">Decrizione </w:t>
            </w:r>
            <w:r w:rsidRPr="006E29CF">
              <w:t>Servizio</w:t>
            </w:r>
          </w:p>
        </w:tc>
        <w:tc>
          <w:tcPr>
            <w:tcW w:w="7798" w:type="dxa"/>
          </w:tcPr>
          <w:p w14:paraId="790C2E73" w14:textId="77777777" w:rsidR="00CF376D" w:rsidRPr="006E29CF" w:rsidRDefault="00CF376D" w:rsidP="00795D93">
            <w:r>
              <w:t>Dettaglio dei singoli pagamenti dell’Accertamento di raggruppamento selezionato.</w:t>
            </w:r>
          </w:p>
        </w:tc>
      </w:tr>
      <w:tr w:rsidR="00CF376D" w:rsidRPr="006E29CF" w14:paraId="368A8120" w14:textId="77777777" w:rsidTr="00795D93">
        <w:tc>
          <w:tcPr>
            <w:tcW w:w="1552" w:type="dxa"/>
          </w:tcPr>
          <w:p w14:paraId="4CFFF5B9" w14:textId="77777777" w:rsidR="00CF376D" w:rsidRPr="006E29CF" w:rsidRDefault="00CF376D" w:rsidP="00795D93">
            <w:r w:rsidRPr="006E29CF">
              <w:t>Servizio</w:t>
            </w:r>
          </w:p>
        </w:tc>
        <w:tc>
          <w:tcPr>
            <w:tcW w:w="7798" w:type="dxa"/>
          </w:tcPr>
          <w:p w14:paraId="12829493" w14:textId="77777777" w:rsidR="00CF376D" w:rsidRPr="006E29CF" w:rsidRDefault="00CF376D" w:rsidP="00795D93">
            <w:r w:rsidRPr="00983A79">
              <w:t>getDettaglio</w:t>
            </w:r>
            <w:r>
              <w:t>Accertamento</w:t>
            </w:r>
          </w:p>
        </w:tc>
      </w:tr>
      <w:tr w:rsidR="00CF376D" w:rsidRPr="006E29CF" w14:paraId="1C65E428" w14:textId="77777777" w:rsidTr="00795D93">
        <w:tc>
          <w:tcPr>
            <w:tcW w:w="1552" w:type="dxa"/>
          </w:tcPr>
          <w:p w14:paraId="7A888B87" w14:textId="77777777" w:rsidR="00CF376D" w:rsidRPr="006E29CF" w:rsidRDefault="00CF376D" w:rsidP="00795D93">
            <w:r>
              <w:t>Tipo servizio</w:t>
            </w:r>
          </w:p>
        </w:tc>
        <w:tc>
          <w:tcPr>
            <w:tcW w:w="7798" w:type="dxa"/>
          </w:tcPr>
          <w:p w14:paraId="635DB141" w14:textId="77777777" w:rsidR="00CF376D" w:rsidRPr="00A24AB2" w:rsidRDefault="00CF376D" w:rsidP="00795D93">
            <w:r w:rsidRPr="00A24AB2">
              <w:t>REST</w:t>
            </w:r>
          </w:p>
        </w:tc>
      </w:tr>
      <w:tr w:rsidR="00CF376D" w:rsidRPr="006E29CF" w14:paraId="2D10110E" w14:textId="77777777" w:rsidTr="00795D93">
        <w:tc>
          <w:tcPr>
            <w:tcW w:w="1552" w:type="dxa"/>
          </w:tcPr>
          <w:p w14:paraId="0BEE8855" w14:textId="77777777" w:rsidR="00CF376D" w:rsidRPr="006E29CF" w:rsidRDefault="00CF376D" w:rsidP="00795D93">
            <w:r w:rsidRPr="006E29CF">
              <w:t>Endpoint</w:t>
            </w:r>
          </w:p>
        </w:tc>
        <w:tc>
          <w:tcPr>
            <w:tcW w:w="7798" w:type="dxa"/>
          </w:tcPr>
          <w:p w14:paraId="58F0E863" w14:textId="77777777" w:rsidR="00CF376D" w:rsidRPr="006E29CF" w:rsidRDefault="00CF376D" w:rsidP="00795D93">
            <w:r>
              <w:rPr>
                <w:rStyle w:val="Collegamentoipertestuale"/>
                <w:lang w:val="it-IT"/>
              </w:rPr>
              <w:t>/api/</w:t>
            </w:r>
            <w:r w:rsidRPr="00534E5E">
              <w:rPr>
                <w:rStyle w:val="Collegamentoipertestuale"/>
                <w:lang w:val="it-IT"/>
              </w:rPr>
              <w:t>cruscottoIncassi</w:t>
            </w:r>
            <w:r>
              <w:rPr>
                <w:rStyle w:val="Collegamentoipertestuale"/>
                <w:lang w:val="it-IT"/>
              </w:rPr>
              <w:t>/g</w:t>
            </w:r>
            <w:r>
              <w:rPr>
                <w:rStyle w:val="Collegamentoipertestuale"/>
              </w:rPr>
              <w:t>etDettaglioAccertamento</w:t>
            </w:r>
          </w:p>
        </w:tc>
      </w:tr>
      <w:tr w:rsidR="00CF376D" w:rsidRPr="006E29CF" w14:paraId="6F5596F4" w14:textId="77777777" w:rsidTr="00795D93">
        <w:tc>
          <w:tcPr>
            <w:tcW w:w="1552" w:type="dxa"/>
          </w:tcPr>
          <w:p w14:paraId="5C6B1FEC" w14:textId="77777777" w:rsidR="00CF376D" w:rsidRPr="006E29CF" w:rsidRDefault="00CF376D" w:rsidP="00795D93">
            <w:r w:rsidRPr="006E29CF">
              <w:t>Authentication</w:t>
            </w:r>
          </w:p>
        </w:tc>
        <w:tc>
          <w:tcPr>
            <w:tcW w:w="7798" w:type="dxa"/>
          </w:tcPr>
          <w:p w14:paraId="14B498C6" w14:textId="77777777" w:rsidR="00CF376D" w:rsidRPr="006E29CF" w:rsidRDefault="00CF376D" w:rsidP="00795D93">
            <w:r>
              <w:t>Not required</w:t>
            </w:r>
          </w:p>
        </w:tc>
      </w:tr>
      <w:tr w:rsidR="00CF376D" w:rsidRPr="006E29CF" w14:paraId="78108F69" w14:textId="77777777" w:rsidTr="00795D93">
        <w:tc>
          <w:tcPr>
            <w:tcW w:w="1552" w:type="dxa"/>
          </w:tcPr>
          <w:p w14:paraId="418D033B" w14:textId="77777777" w:rsidR="00CF376D" w:rsidRPr="006E29CF" w:rsidRDefault="00CF376D" w:rsidP="00795D93">
            <w:r w:rsidRPr="006E29CF">
              <w:t>Method</w:t>
            </w:r>
          </w:p>
        </w:tc>
        <w:tc>
          <w:tcPr>
            <w:tcW w:w="7798" w:type="dxa"/>
          </w:tcPr>
          <w:p w14:paraId="59C1BA2F" w14:textId="77777777" w:rsidR="00CF376D" w:rsidRPr="006E29CF" w:rsidRDefault="00CF376D" w:rsidP="00795D93">
            <w:r>
              <w:t>GET</w:t>
            </w:r>
          </w:p>
        </w:tc>
      </w:tr>
      <w:tr w:rsidR="00CF376D" w:rsidRPr="006E29CF" w14:paraId="3CC1B059" w14:textId="77777777" w:rsidTr="00795D93">
        <w:tc>
          <w:tcPr>
            <w:tcW w:w="1552" w:type="dxa"/>
          </w:tcPr>
          <w:p w14:paraId="2E5AB664" w14:textId="77777777" w:rsidR="00CF376D" w:rsidRPr="006E29CF" w:rsidRDefault="00CF376D" w:rsidP="00795D93">
            <w:r w:rsidRPr="006E29CF">
              <w:t>Consumes</w:t>
            </w:r>
          </w:p>
        </w:tc>
        <w:tc>
          <w:tcPr>
            <w:tcW w:w="7798" w:type="dxa"/>
          </w:tcPr>
          <w:p w14:paraId="6913EEEC" w14:textId="77777777" w:rsidR="00CF376D" w:rsidRPr="006E29CF" w:rsidRDefault="00CF376D" w:rsidP="00795D93">
            <w:r w:rsidRPr="006E29CF">
              <w:t>application/json</w:t>
            </w:r>
          </w:p>
        </w:tc>
      </w:tr>
      <w:tr w:rsidR="00CF376D" w:rsidRPr="006E29CF" w14:paraId="43C10F20" w14:textId="77777777" w:rsidTr="00795D93">
        <w:tc>
          <w:tcPr>
            <w:tcW w:w="1552" w:type="dxa"/>
          </w:tcPr>
          <w:p w14:paraId="6D970D49" w14:textId="77777777" w:rsidR="00CF376D" w:rsidRPr="006E29CF" w:rsidRDefault="00CF376D" w:rsidP="00795D93">
            <w:r w:rsidRPr="006E29CF">
              <w:t>Produces</w:t>
            </w:r>
          </w:p>
        </w:tc>
        <w:tc>
          <w:tcPr>
            <w:tcW w:w="7798" w:type="dxa"/>
          </w:tcPr>
          <w:p w14:paraId="56E5AA3F" w14:textId="77777777" w:rsidR="00CF376D" w:rsidRPr="006E29CF" w:rsidRDefault="00CF376D" w:rsidP="00795D93">
            <w:r w:rsidRPr="006E29CF">
              <w:t>application/json</w:t>
            </w:r>
          </w:p>
        </w:tc>
      </w:tr>
      <w:tr w:rsidR="00CF376D" w:rsidRPr="006E29CF" w14:paraId="70937BFB" w14:textId="77777777" w:rsidTr="00795D93">
        <w:tc>
          <w:tcPr>
            <w:tcW w:w="1552" w:type="dxa"/>
          </w:tcPr>
          <w:p w14:paraId="606E091A" w14:textId="77777777" w:rsidR="00CF376D" w:rsidRPr="006E29CF" w:rsidRDefault="00CF376D" w:rsidP="00795D93">
            <w:r w:rsidRPr="006E29CF">
              <w:t xml:space="preserve">Payload </w:t>
            </w:r>
          </w:p>
        </w:tc>
        <w:tc>
          <w:tcPr>
            <w:tcW w:w="7798" w:type="dxa"/>
          </w:tcPr>
          <w:p w14:paraId="78601969" w14:textId="77777777" w:rsidR="00CF376D" w:rsidRPr="00734BAE" w:rsidRDefault="00CF376D" w:rsidP="00795D93">
            <w:r w:rsidRPr="00734BAE">
              <w:t>{</w:t>
            </w:r>
          </w:p>
          <w:p w14:paraId="19BBD1B9" w14:textId="77777777" w:rsidR="00CF376D" w:rsidRPr="00734BAE" w:rsidRDefault="00CF376D" w:rsidP="00795D93">
            <w:r w:rsidRPr="00734BAE">
              <w:t xml:space="preserve">  "codIpa": "string",</w:t>
            </w:r>
          </w:p>
          <w:p w14:paraId="5569745B" w14:textId="77777777" w:rsidR="00CF376D" w:rsidRPr="00734BAE" w:rsidRDefault="00CF376D" w:rsidP="00795D93">
            <w:r w:rsidRPr="00734BAE">
              <w:t xml:space="preserve">  "codAccertamento": "string",</w:t>
            </w:r>
          </w:p>
          <w:p w14:paraId="49A1B235" w14:textId="77777777" w:rsidR="00CF376D" w:rsidRPr="00734BAE" w:rsidRDefault="00CF376D" w:rsidP="00795D93">
            <w:r w:rsidRPr="00734BAE">
              <w:t xml:space="preserve">  "pagatiCheck": "boolean",</w:t>
            </w:r>
          </w:p>
          <w:p w14:paraId="5B3E6B5A" w14:textId="77777777" w:rsidR="00CF376D" w:rsidRPr="00734BAE" w:rsidRDefault="00CF376D" w:rsidP="00795D93">
            <w:r w:rsidRPr="00734BAE">
              <w:t xml:space="preserve">  "rendicontatiCheck": "boolean",</w:t>
            </w:r>
          </w:p>
          <w:p w14:paraId="04A93C35" w14:textId="77777777" w:rsidR="00CF376D" w:rsidRPr="00734BAE" w:rsidRDefault="00CF376D" w:rsidP="00795D93">
            <w:r w:rsidRPr="00734BAE">
              <w:t xml:space="preserve">  "incassatiCheck": "boolean",</w:t>
            </w:r>
          </w:p>
          <w:p w14:paraId="6B776EEE" w14:textId="77777777" w:rsidR="00CF376D" w:rsidRPr="00734BAE" w:rsidRDefault="00CF376D" w:rsidP="00795D93">
            <w:r w:rsidRPr="00734BAE">
              <w:t xml:space="preserve">  "annoCheck": "boolean",</w:t>
            </w:r>
          </w:p>
          <w:p w14:paraId="5FE78AB5" w14:textId="77777777" w:rsidR="00CF376D" w:rsidRPr="00734BAE" w:rsidRDefault="00CF376D" w:rsidP="00795D93">
            <w:r w:rsidRPr="00734BAE">
              <w:t xml:space="preserve">  "annoMeseCheck": "boolean",</w:t>
            </w:r>
          </w:p>
          <w:p w14:paraId="50C13179" w14:textId="77777777" w:rsidR="00CF376D" w:rsidRPr="00734BAE" w:rsidRDefault="00CF376D" w:rsidP="00795D93">
            <w:r w:rsidRPr="00734BAE">
              <w:t xml:space="preserve">  "annoMeseGiornoCheck": "boolean",</w:t>
            </w:r>
          </w:p>
          <w:p w14:paraId="1E93C221" w14:textId="77777777" w:rsidR="00CF376D" w:rsidRPr="00734BAE" w:rsidRDefault="00CF376D" w:rsidP="00795D93">
            <w:r w:rsidRPr="00734BAE">
              <w:t xml:space="preserve">  "anno": "string",</w:t>
            </w:r>
          </w:p>
          <w:p w14:paraId="258B374B" w14:textId="77777777" w:rsidR="00CF376D" w:rsidRPr="00734BAE" w:rsidRDefault="00CF376D" w:rsidP="00795D93">
            <w:r w:rsidRPr="00734BAE">
              <w:t xml:space="preserve">  "mese": "string",</w:t>
            </w:r>
          </w:p>
          <w:p w14:paraId="68D500C6" w14:textId="77777777" w:rsidR="00CF376D" w:rsidRPr="00734BAE" w:rsidRDefault="00CF376D" w:rsidP="00795D93">
            <w:r w:rsidRPr="00734BAE">
              <w:t xml:space="preserve">  "giorno": "string",</w:t>
            </w:r>
          </w:p>
          <w:p w14:paraId="4E8BA58A" w14:textId="77777777" w:rsidR="00CF376D" w:rsidRPr="00734BAE" w:rsidRDefault="00CF376D" w:rsidP="00795D93">
            <w:r w:rsidRPr="00734BAE">
              <w:t xml:space="preserve">  "codiceTipoDovuto": "string",</w:t>
            </w:r>
          </w:p>
          <w:p w14:paraId="5E5A7167" w14:textId="77777777" w:rsidR="00CF376D" w:rsidRPr="00734BAE" w:rsidRDefault="00CF376D" w:rsidP="00795D93">
            <w:r w:rsidRPr="00734BAE">
              <w:t xml:space="preserve">  "codiceUfficio": "string",</w:t>
            </w:r>
          </w:p>
          <w:p w14:paraId="4EBD6731" w14:textId="77777777" w:rsidR="00CF376D" w:rsidRPr="00734BAE" w:rsidRDefault="00CF376D" w:rsidP="00795D93">
            <w:r w:rsidRPr="00734BAE">
              <w:t xml:space="preserve">  "codiceCapitolo": "string",</w:t>
            </w:r>
          </w:p>
          <w:p w14:paraId="532C966B" w14:textId="77777777" w:rsidR="00CF376D" w:rsidRPr="008C3869" w:rsidRDefault="00CF376D" w:rsidP="00795D93">
            <w:pPr>
              <w:pStyle w:val="PreformattatoHTML"/>
              <w:rPr>
                <w:rFonts w:asciiTheme="minorHAnsi" w:eastAsiaTheme="minorHAnsi" w:hAnsiTheme="minorHAnsi" w:cstheme="minorBidi"/>
                <w:sz w:val="22"/>
                <w:szCs w:val="22"/>
                <w:lang w:val="it-IT"/>
              </w:rPr>
            </w:pPr>
            <w:r w:rsidRPr="00734BAE">
              <w:t>}</w:t>
            </w:r>
          </w:p>
        </w:tc>
      </w:tr>
      <w:tr w:rsidR="00CF376D" w:rsidRPr="006E29CF" w14:paraId="7078B470" w14:textId="77777777" w:rsidTr="00795D93">
        <w:tc>
          <w:tcPr>
            <w:tcW w:w="1552" w:type="dxa"/>
          </w:tcPr>
          <w:p w14:paraId="650848B6" w14:textId="77777777" w:rsidR="00CF376D" w:rsidRPr="006E29CF" w:rsidRDefault="00CF376D" w:rsidP="00795D93">
            <w:r w:rsidRPr="006E29CF">
              <w:t xml:space="preserve">Response </w:t>
            </w:r>
          </w:p>
        </w:tc>
        <w:tc>
          <w:tcPr>
            <w:tcW w:w="7798" w:type="dxa"/>
          </w:tcPr>
          <w:p w14:paraId="09DA6A21" w14:textId="77777777" w:rsidR="00CF376D" w:rsidRDefault="00CF376D" w:rsidP="00795D93">
            <w:r>
              <w:t>{</w:t>
            </w:r>
          </w:p>
          <w:p w14:paraId="1B2618B5" w14:textId="77777777" w:rsidR="00CF376D" w:rsidRDefault="00CF376D" w:rsidP="00795D93">
            <w:r>
              <w:t xml:space="preserve">  "list": [</w:t>
            </w:r>
          </w:p>
          <w:p w14:paraId="1F8E8B62" w14:textId="77777777" w:rsidR="00CF376D" w:rsidRDefault="00CF376D" w:rsidP="00795D93">
            <w:r>
              <w:t xml:space="preserve">    {</w:t>
            </w:r>
          </w:p>
          <w:p w14:paraId="3A85E7D9" w14:textId="77777777" w:rsidR="00CF376D" w:rsidRDefault="00CF376D" w:rsidP="00795D93">
            <w:r>
              <w:t xml:space="preserve">      "iud": "string"</w:t>
            </w:r>
          </w:p>
          <w:p w14:paraId="3E1C40FB" w14:textId="77777777" w:rsidR="00CF376D" w:rsidRDefault="00CF376D" w:rsidP="00795D93">
            <w:r>
              <w:t xml:space="preserve">    }</w:t>
            </w:r>
          </w:p>
          <w:p w14:paraId="5CF5AC28" w14:textId="77777777" w:rsidR="00CF376D" w:rsidRDefault="00CF376D" w:rsidP="00795D93">
            <w:r>
              <w:t xml:space="preserve">  ]</w:t>
            </w:r>
          </w:p>
          <w:p w14:paraId="57DA659A" w14:textId="77777777" w:rsidR="00CF376D" w:rsidRPr="006E29CF" w:rsidRDefault="00CF376D" w:rsidP="00795D93">
            <w:r>
              <w:t>}</w:t>
            </w:r>
          </w:p>
        </w:tc>
      </w:tr>
      <w:tr w:rsidR="00CF376D" w:rsidRPr="006E29CF" w14:paraId="4C189DE2" w14:textId="77777777" w:rsidTr="00795D93">
        <w:tc>
          <w:tcPr>
            <w:tcW w:w="1552" w:type="dxa"/>
          </w:tcPr>
          <w:p w14:paraId="61AF1151" w14:textId="77777777" w:rsidR="00CF376D" w:rsidRPr="006E29CF" w:rsidRDefault="00CF376D" w:rsidP="00795D93">
            <w:r w:rsidRPr="006E29CF">
              <w:t xml:space="preserve">Fault Response </w:t>
            </w:r>
          </w:p>
        </w:tc>
        <w:tc>
          <w:tcPr>
            <w:tcW w:w="7798" w:type="dxa"/>
          </w:tcPr>
          <w:p w14:paraId="1438282B" w14:textId="77777777" w:rsidR="00CF376D" w:rsidRPr="006E29CF" w:rsidRDefault="00CF376D" w:rsidP="00795D93">
            <w:pPr>
              <w:rPr>
                <w:lang w:val="en-US"/>
              </w:rPr>
            </w:pPr>
            <w:r w:rsidRPr="006E29CF">
              <w:rPr>
                <w:lang w:val="en-US"/>
              </w:rPr>
              <w:t>{</w:t>
            </w:r>
          </w:p>
          <w:p w14:paraId="4969C7FF"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7A2A5B53"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45FE6940" w14:textId="77777777" w:rsidR="00CF376D" w:rsidRPr="006E29CF" w:rsidRDefault="00CF376D" w:rsidP="00795D93">
            <w:r w:rsidRPr="006E29CF">
              <w:t>}</w:t>
            </w:r>
          </w:p>
        </w:tc>
      </w:tr>
    </w:tbl>
    <w:p w14:paraId="676DB493" w14:textId="77777777" w:rsidR="00CF376D" w:rsidRDefault="00CF376D" w:rsidP="00CF376D">
      <w:pPr>
        <w:rPr>
          <w:lang w:val="en-US"/>
        </w:rPr>
      </w:pPr>
    </w:p>
    <w:p w14:paraId="76B5648F" w14:textId="77777777" w:rsidR="00CF376D" w:rsidRPr="006E29CF" w:rsidRDefault="00CF376D" w:rsidP="00CF376D"/>
    <w:p w14:paraId="27DFB724" w14:textId="77777777" w:rsidR="00CF376D" w:rsidRPr="006E29CF" w:rsidRDefault="00CF376D" w:rsidP="00CF376D">
      <w:pPr>
        <w:pStyle w:val="Titolo3"/>
        <w:rPr>
          <w:rStyle w:val="Enfasigrassetto"/>
          <w:b w:val="0"/>
        </w:rPr>
      </w:pPr>
      <w:bookmarkStart w:id="129" w:name="_Toc35537052"/>
      <w:bookmarkStart w:id="130" w:name="_Toc36042169"/>
      <w:r>
        <w:rPr>
          <w:rStyle w:val="Enfasigrassetto"/>
          <w:b w:val="0"/>
        </w:rPr>
        <w:t>Dettaglio elenco delle RT</w:t>
      </w:r>
      <w:bookmarkEnd w:id="129"/>
      <w:bookmarkEnd w:id="130"/>
    </w:p>
    <w:tbl>
      <w:tblPr>
        <w:tblStyle w:val="TableGrid0"/>
        <w:tblW w:w="0" w:type="auto"/>
        <w:tblLook w:val="04A0" w:firstRow="1" w:lastRow="0" w:firstColumn="1" w:lastColumn="0" w:noHBand="0" w:noVBand="1"/>
      </w:tblPr>
      <w:tblGrid>
        <w:gridCol w:w="1552"/>
        <w:gridCol w:w="7798"/>
      </w:tblGrid>
      <w:tr w:rsidR="00CF376D" w:rsidRPr="006E29CF" w14:paraId="628D708E" w14:textId="77777777" w:rsidTr="00795D93">
        <w:tc>
          <w:tcPr>
            <w:tcW w:w="1552" w:type="dxa"/>
          </w:tcPr>
          <w:p w14:paraId="4C8196DA" w14:textId="77777777" w:rsidR="00CF376D" w:rsidRPr="006E29CF" w:rsidRDefault="00CF376D" w:rsidP="00795D93">
            <w:r>
              <w:t xml:space="preserve">Decrizione </w:t>
            </w:r>
            <w:r w:rsidRPr="006E29CF">
              <w:t>Servizio</w:t>
            </w:r>
          </w:p>
        </w:tc>
        <w:tc>
          <w:tcPr>
            <w:tcW w:w="7798" w:type="dxa"/>
          </w:tcPr>
          <w:p w14:paraId="2284FA92" w14:textId="77777777" w:rsidR="00CF376D" w:rsidRPr="006E29CF" w:rsidRDefault="00CF376D" w:rsidP="00795D93">
            <w:r>
              <w:t>Elenco delle RT del raggruppamento selezionato.</w:t>
            </w:r>
          </w:p>
        </w:tc>
      </w:tr>
      <w:tr w:rsidR="00CF376D" w:rsidRPr="006E29CF" w14:paraId="23C5575A" w14:textId="77777777" w:rsidTr="00795D93">
        <w:tc>
          <w:tcPr>
            <w:tcW w:w="1552" w:type="dxa"/>
          </w:tcPr>
          <w:p w14:paraId="6723D64B" w14:textId="77777777" w:rsidR="00CF376D" w:rsidRPr="006E29CF" w:rsidRDefault="00CF376D" w:rsidP="00795D93">
            <w:r w:rsidRPr="006E29CF">
              <w:lastRenderedPageBreak/>
              <w:t>Servizio</w:t>
            </w:r>
          </w:p>
        </w:tc>
        <w:tc>
          <w:tcPr>
            <w:tcW w:w="7798" w:type="dxa"/>
          </w:tcPr>
          <w:p w14:paraId="64E0EBDD" w14:textId="77777777" w:rsidR="00CF376D" w:rsidRPr="006E29CF" w:rsidRDefault="00CF376D" w:rsidP="00795D93">
            <w:r w:rsidRPr="00983A79">
              <w:t>visualizzaDettaglioCruscotto</w:t>
            </w:r>
          </w:p>
        </w:tc>
      </w:tr>
      <w:tr w:rsidR="00CF376D" w:rsidRPr="006E29CF" w14:paraId="0E5DDFD6" w14:textId="77777777" w:rsidTr="00795D93">
        <w:tc>
          <w:tcPr>
            <w:tcW w:w="1552" w:type="dxa"/>
          </w:tcPr>
          <w:p w14:paraId="64B4D7E8" w14:textId="77777777" w:rsidR="00CF376D" w:rsidRPr="006E29CF" w:rsidRDefault="00CF376D" w:rsidP="00795D93">
            <w:r>
              <w:t>Tipo servizio</w:t>
            </w:r>
          </w:p>
        </w:tc>
        <w:tc>
          <w:tcPr>
            <w:tcW w:w="7798" w:type="dxa"/>
          </w:tcPr>
          <w:p w14:paraId="08CBD2AD" w14:textId="77777777" w:rsidR="00CF376D" w:rsidRPr="00A24AB2" w:rsidRDefault="00CF376D" w:rsidP="00795D93">
            <w:r w:rsidRPr="00A24AB2">
              <w:t>REST</w:t>
            </w:r>
          </w:p>
        </w:tc>
      </w:tr>
      <w:tr w:rsidR="00CF376D" w:rsidRPr="006E29CF" w14:paraId="35C0CAD6" w14:textId="77777777" w:rsidTr="00795D93">
        <w:tc>
          <w:tcPr>
            <w:tcW w:w="1552" w:type="dxa"/>
          </w:tcPr>
          <w:p w14:paraId="4260D5EE" w14:textId="77777777" w:rsidR="00CF376D" w:rsidRPr="006E29CF" w:rsidRDefault="00CF376D" w:rsidP="00795D93">
            <w:r w:rsidRPr="006E29CF">
              <w:t>Endpoint</w:t>
            </w:r>
          </w:p>
        </w:tc>
        <w:tc>
          <w:tcPr>
            <w:tcW w:w="7798" w:type="dxa"/>
          </w:tcPr>
          <w:p w14:paraId="17FBE65A" w14:textId="77777777" w:rsidR="00CF376D" w:rsidRPr="006E29CF" w:rsidRDefault="00CF376D" w:rsidP="00795D93">
            <w:r>
              <w:rPr>
                <w:rStyle w:val="Collegamentoipertestuale"/>
                <w:lang w:val="it-IT"/>
              </w:rPr>
              <w:t>/api/</w:t>
            </w:r>
            <w:r w:rsidRPr="00534E5E">
              <w:rPr>
                <w:rStyle w:val="Collegamentoipertestuale"/>
                <w:lang w:val="it-IT"/>
              </w:rPr>
              <w:t>cruscottoIncassi</w:t>
            </w:r>
            <w:r>
              <w:rPr>
                <w:rStyle w:val="Collegamentoipertestuale"/>
                <w:lang w:val="it-IT"/>
              </w:rPr>
              <w:t>/</w:t>
            </w:r>
            <w:r>
              <w:t xml:space="preserve"> </w:t>
            </w:r>
            <w:r w:rsidRPr="00983A79">
              <w:rPr>
                <w:rStyle w:val="Collegamentoipertestuale"/>
                <w:lang w:val="it-IT"/>
              </w:rPr>
              <w:t>visualizzaDettaglioCruscotto</w:t>
            </w:r>
          </w:p>
        </w:tc>
      </w:tr>
      <w:tr w:rsidR="00CF376D" w:rsidRPr="006E29CF" w14:paraId="732844B9" w14:textId="77777777" w:rsidTr="00795D93">
        <w:tc>
          <w:tcPr>
            <w:tcW w:w="1552" w:type="dxa"/>
          </w:tcPr>
          <w:p w14:paraId="403239CD" w14:textId="77777777" w:rsidR="00CF376D" w:rsidRPr="006E29CF" w:rsidRDefault="00CF376D" w:rsidP="00795D93">
            <w:r w:rsidRPr="006E29CF">
              <w:t>Authentication</w:t>
            </w:r>
          </w:p>
        </w:tc>
        <w:tc>
          <w:tcPr>
            <w:tcW w:w="7798" w:type="dxa"/>
          </w:tcPr>
          <w:p w14:paraId="61E040F1" w14:textId="77777777" w:rsidR="00CF376D" w:rsidRPr="006E29CF" w:rsidRDefault="00CF376D" w:rsidP="00795D93">
            <w:r>
              <w:t>Not required</w:t>
            </w:r>
          </w:p>
        </w:tc>
      </w:tr>
      <w:tr w:rsidR="00CF376D" w:rsidRPr="006E29CF" w14:paraId="23B834B9" w14:textId="77777777" w:rsidTr="00795D93">
        <w:tc>
          <w:tcPr>
            <w:tcW w:w="1552" w:type="dxa"/>
          </w:tcPr>
          <w:p w14:paraId="6AE171FA" w14:textId="77777777" w:rsidR="00CF376D" w:rsidRPr="006E29CF" w:rsidRDefault="00CF376D" w:rsidP="00795D93">
            <w:r w:rsidRPr="006E29CF">
              <w:t>Method</w:t>
            </w:r>
          </w:p>
        </w:tc>
        <w:tc>
          <w:tcPr>
            <w:tcW w:w="7798" w:type="dxa"/>
          </w:tcPr>
          <w:p w14:paraId="65DE7EED" w14:textId="77777777" w:rsidR="00CF376D" w:rsidRPr="006E29CF" w:rsidRDefault="00CF376D" w:rsidP="00795D93">
            <w:r>
              <w:t>GET</w:t>
            </w:r>
          </w:p>
        </w:tc>
      </w:tr>
      <w:tr w:rsidR="00CF376D" w:rsidRPr="006E29CF" w14:paraId="266F9CC9" w14:textId="77777777" w:rsidTr="00795D93">
        <w:tc>
          <w:tcPr>
            <w:tcW w:w="1552" w:type="dxa"/>
          </w:tcPr>
          <w:p w14:paraId="6CCB62E3" w14:textId="77777777" w:rsidR="00CF376D" w:rsidRPr="006E29CF" w:rsidRDefault="00CF376D" w:rsidP="00795D93">
            <w:r w:rsidRPr="006E29CF">
              <w:t>Consumes</w:t>
            </w:r>
          </w:p>
        </w:tc>
        <w:tc>
          <w:tcPr>
            <w:tcW w:w="7798" w:type="dxa"/>
          </w:tcPr>
          <w:p w14:paraId="519D9BD2" w14:textId="77777777" w:rsidR="00CF376D" w:rsidRPr="006E29CF" w:rsidRDefault="00CF376D" w:rsidP="00795D93">
            <w:r w:rsidRPr="006E29CF">
              <w:t>application/json</w:t>
            </w:r>
          </w:p>
        </w:tc>
      </w:tr>
      <w:tr w:rsidR="00CF376D" w:rsidRPr="006E29CF" w14:paraId="6725FD7B" w14:textId="77777777" w:rsidTr="00795D93">
        <w:tc>
          <w:tcPr>
            <w:tcW w:w="1552" w:type="dxa"/>
          </w:tcPr>
          <w:p w14:paraId="22DE882A" w14:textId="77777777" w:rsidR="00CF376D" w:rsidRPr="006E29CF" w:rsidRDefault="00CF376D" w:rsidP="00795D93">
            <w:r w:rsidRPr="006E29CF">
              <w:t>Produces</w:t>
            </w:r>
          </w:p>
        </w:tc>
        <w:tc>
          <w:tcPr>
            <w:tcW w:w="7798" w:type="dxa"/>
          </w:tcPr>
          <w:p w14:paraId="4E1A6F20" w14:textId="77777777" w:rsidR="00CF376D" w:rsidRPr="006E29CF" w:rsidRDefault="00CF376D" w:rsidP="00795D93">
            <w:r w:rsidRPr="006E29CF">
              <w:t>application/json</w:t>
            </w:r>
          </w:p>
        </w:tc>
      </w:tr>
      <w:tr w:rsidR="00CF376D" w:rsidRPr="006E29CF" w14:paraId="1F25C6CC" w14:textId="77777777" w:rsidTr="00795D93">
        <w:tc>
          <w:tcPr>
            <w:tcW w:w="1552" w:type="dxa"/>
          </w:tcPr>
          <w:p w14:paraId="377A563D" w14:textId="77777777" w:rsidR="00CF376D" w:rsidRPr="006E29CF" w:rsidRDefault="00CF376D" w:rsidP="00795D93">
            <w:r w:rsidRPr="006E29CF">
              <w:t xml:space="preserve">Payload </w:t>
            </w:r>
          </w:p>
        </w:tc>
        <w:tc>
          <w:tcPr>
            <w:tcW w:w="7798" w:type="dxa"/>
          </w:tcPr>
          <w:p w14:paraId="6B4B33FB" w14:textId="77777777" w:rsidR="00CF376D" w:rsidRPr="00ED1564" w:rsidRDefault="00CF376D" w:rsidP="00795D93">
            <w:pPr>
              <w:rPr>
                <w:color w:val="FF0000"/>
              </w:rPr>
            </w:pPr>
            <w:r w:rsidRPr="00ED1564">
              <w:rPr>
                <w:color w:val="FF0000"/>
              </w:rPr>
              <w:t>{</w:t>
            </w:r>
          </w:p>
          <w:p w14:paraId="3F160B83" w14:textId="77777777" w:rsidR="00CF376D" w:rsidRPr="00ED1564" w:rsidRDefault="00CF376D" w:rsidP="00795D93">
            <w:pPr>
              <w:rPr>
                <w:color w:val="FF0000"/>
              </w:rPr>
            </w:pPr>
            <w:r w:rsidRPr="00ED1564">
              <w:rPr>
                <w:color w:val="FF0000"/>
              </w:rPr>
              <w:t xml:space="preserve">  "codIpa": "string",</w:t>
            </w:r>
          </w:p>
          <w:p w14:paraId="4BC466A6" w14:textId="77777777" w:rsidR="00CF376D" w:rsidRPr="00ED1564" w:rsidRDefault="00CF376D" w:rsidP="00795D93">
            <w:pPr>
              <w:rPr>
                <w:color w:val="FF0000"/>
              </w:rPr>
            </w:pPr>
            <w:r w:rsidRPr="00ED1564">
              <w:rPr>
                <w:color w:val="FF0000"/>
              </w:rPr>
              <w:t xml:space="preserve">  "dataEsitoSingoloPagamentoCheck": "boolean",</w:t>
            </w:r>
          </w:p>
          <w:p w14:paraId="48A2C1C6" w14:textId="77777777" w:rsidR="00CF376D" w:rsidRPr="00ED1564" w:rsidRDefault="00CF376D" w:rsidP="00795D93">
            <w:pPr>
              <w:rPr>
                <w:color w:val="FF0000"/>
              </w:rPr>
            </w:pPr>
            <w:r w:rsidRPr="00ED1564">
              <w:rPr>
                <w:color w:val="FF0000"/>
              </w:rPr>
              <w:t xml:space="preserve">  "dataEsitoSingoloPagamentoDa": "string",</w:t>
            </w:r>
          </w:p>
          <w:p w14:paraId="26F0B01C" w14:textId="77777777" w:rsidR="00CF376D" w:rsidRPr="00ED1564" w:rsidRDefault="00CF376D" w:rsidP="00795D93">
            <w:pPr>
              <w:rPr>
                <w:color w:val="FF0000"/>
              </w:rPr>
            </w:pPr>
            <w:r w:rsidRPr="00ED1564">
              <w:rPr>
                <w:color w:val="FF0000"/>
              </w:rPr>
              <w:t xml:space="preserve">  "dataEsitoSingoloPagamentoA": "string",</w:t>
            </w:r>
          </w:p>
          <w:p w14:paraId="7AA0DA37" w14:textId="77777777" w:rsidR="00CF376D" w:rsidRPr="00ED1564" w:rsidRDefault="00CF376D" w:rsidP="00795D93">
            <w:pPr>
              <w:rPr>
                <w:color w:val="FF0000"/>
              </w:rPr>
            </w:pPr>
            <w:r w:rsidRPr="00ED1564">
              <w:rPr>
                <w:color w:val="FF0000"/>
              </w:rPr>
              <w:t xml:space="preserve">  "iud": "string",</w:t>
            </w:r>
          </w:p>
          <w:p w14:paraId="07E06B17" w14:textId="77777777" w:rsidR="00CF376D" w:rsidRPr="00ED1564" w:rsidRDefault="00CF376D" w:rsidP="00795D93">
            <w:pPr>
              <w:rPr>
                <w:color w:val="FF0000"/>
              </w:rPr>
            </w:pPr>
            <w:r w:rsidRPr="00ED1564">
              <w:rPr>
                <w:color w:val="FF0000"/>
              </w:rPr>
              <w:t xml:space="preserve">  "iuv": "string",</w:t>
            </w:r>
          </w:p>
          <w:p w14:paraId="4779159D" w14:textId="77777777" w:rsidR="00CF376D" w:rsidRPr="00ED1564" w:rsidRDefault="00CF376D" w:rsidP="00795D93">
            <w:pPr>
              <w:rPr>
                <w:color w:val="FF0000"/>
              </w:rPr>
            </w:pPr>
            <w:r w:rsidRPr="00ED1564">
              <w:rPr>
                <w:color w:val="FF0000"/>
              </w:rPr>
              <w:t xml:space="preserve">  "denominazioneAttestante": "string",</w:t>
            </w:r>
          </w:p>
          <w:p w14:paraId="0B3F1416" w14:textId="77777777" w:rsidR="00CF376D" w:rsidRPr="00ED1564" w:rsidRDefault="00CF376D" w:rsidP="00795D93">
            <w:pPr>
              <w:rPr>
                <w:color w:val="FF0000"/>
              </w:rPr>
            </w:pPr>
            <w:r w:rsidRPr="00ED1564">
              <w:rPr>
                <w:color w:val="FF0000"/>
              </w:rPr>
              <w:t xml:space="preserve">  "identificativoUnivocoRiscossione": "string",</w:t>
            </w:r>
          </w:p>
          <w:p w14:paraId="0DF240A0" w14:textId="77777777" w:rsidR="00CF376D" w:rsidRPr="00ED1564" w:rsidRDefault="00CF376D" w:rsidP="00795D93">
            <w:pPr>
              <w:rPr>
                <w:color w:val="FF0000"/>
              </w:rPr>
            </w:pPr>
            <w:r w:rsidRPr="00ED1564">
              <w:rPr>
                <w:color w:val="FF0000"/>
              </w:rPr>
              <w:t xml:space="preserve">  "codiceIdentificativoUnivocoPagatore": "string",</w:t>
            </w:r>
          </w:p>
          <w:p w14:paraId="21A5E92F" w14:textId="77777777" w:rsidR="00CF376D" w:rsidRPr="00ED1564" w:rsidRDefault="00CF376D" w:rsidP="00795D93">
            <w:pPr>
              <w:rPr>
                <w:color w:val="FF0000"/>
              </w:rPr>
            </w:pPr>
            <w:r w:rsidRPr="00ED1564">
              <w:rPr>
                <w:color w:val="FF0000"/>
              </w:rPr>
              <w:t xml:space="preserve">  "anagraficaPagatore": "string",</w:t>
            </w:r>
          </w:p>
          <w:p w14:paraId="74EF663F" w14:textId="77777777" w:rsidR="00CF376D" w:rsidRPr="00ED1564" w:rsidRDefault="00CF376D" w:rsidP="00795D93">
            <w:pPr>
              <w:rPr>
                <w:color w:val="FF0000"/>
              </w:rPr>
            </w:pPr>
            <w:r w:rsidRPr="00ED1564">
              <w:rPr>
                <w:color w:val="FF0000"/>
              </w:rPr>
              <w:t xml:space="preserve">  "codiceIdentificativoUnivocoVersante": "string",</w:t>
            </w:r>
          </w:p>
          <w:p w14:paraId="1F32653E" w14:textId="77777777" w:rsidR="00CF376D" w:rsidRPr="00ED1564" w:rsidRDefault="00CF376D" w:rsidP="00795D93">
            <w:pPr>
              <w:rPr>
                <w:color w:val="FF0000"/>
              </w:rPr>
            </w:pPr>
            <w:r w:rsidRPr="00ED1564">
              <w:rPr>
                <w:color w:val="FF0000"/>
              </w:rPr>
              <w:t xml:space="preserve">  "anagraficaVersante": "string",</w:t>
            </w:r>
          </w:p>
          <w:p w14:paraId="6B62B3CB" w14:textId="77777777" w:rsidR="00CF376D" w:rsidRPr="00ED1564" w:rsidRDefault="00CF376D" w:rsidP="00795D93">
            <w:pPr>
              <w:rPr>
                <w:color w:val="FF0000"/>
              </w:rPr>
            </w:pPr>
            <w:r w:rsidRPr="00ED1564">
              <w:rPr>
                <w:color w:val="FF0000"/>
              </w:rPr>
              <w:t xml:space="preserve">  "codTipoDovuto": "string",</w:t>
            </w:r>
          </w:p>
          <w:p w14:paraId="44985C65" w14:textId="77777777" w:rsidR="00CF376D" w:rsidRPr="00ED1564" w:rsidRDefault="00CF376D" w:rsidP="00795D93">
            <w:pPr>
              <w:rPr>
                <w:color w:val="FF0000"/>
              </w:rPr>
            </w:pPr>
            <w:r w:rsidRPr="00ED1564">
              <w:rPr>
                <w:color w:val="FF0000"/>
              </w:rPr>
              <w:t xml:space="preserve">  "iuf": "string",</w:t>
            </w:r>
          </w:p>
          <w:p w14:paraId="241D6D07" w14:textId="77777777" w:rsidR="00CF376D" w:rsidRPr="00ED1564" w:rsidRDefault="00CF376D" w:rsidP="00795D93">
            <w:pPr>
              <w:rPr>
                <w:color w:val="FF0000"/>
              </w:rPr>
            </w:pPr>
            <w:r w:rsidRPr="00ED1564">
              <w:rPr>
                <w:color w:val="FF0000"/>
              </w:rPr>
              <w:t xml:space="preserve">  "page": "int",</w:t>
            </w:r>
          </w:p>
          <w:p w14:paraId="17EC7352" w14:textId="77777777" w:rsidR="00CF376D" w:rsidRPr="00ED1564" w:rsidRDefault="00CF376D" w:rsidP="00795D93">
            <w:pPr>
              <w:rPr>
                <w:color w:val="FF0000"/>
              </w:rPr>
            </w:pPr>
            <w:r w:rsidRPr="00ED1564">
              <w:rPr>
                <w:color w:val="FF0000"/>
              </w:rPr>
              <w:t xml:space="preserve">  "pageSize": "int",</w:t>
            </w:r>
          </w:p>
          <w:p w14:paraId="6510D918" w14:textId="77777777" w:rsidR="00CF376D" w:rsidRPr="00ED1564" w:rsidRDefault="00CF376D" w:rsidP="00795D93">
            <w:pPr>
              <w:rPr>
                <w:color w:val="FF0000"/>
              </w:rPr>
            </w:pPr>
            <w:r w:rsidRPr="00ED1564">
              <w:rPr>
                <w:color w:val="FF0000"/>
              </w:rPr>
              <w:t xml:space="preserve">  "listaIUD": [</w:t>
            </w:r>
          </w:p>
          <w:p w14:paraId="5265526C" w14:textId="77777777" w:rsidR="00CF376D" w:rsidRPr="00ED1564" w:rsidRDefault="00CF376D" w:rsidP="00795D93">
            <w:pPr>
              <w:rPr>
                <w:color w:val="FF0000"/>
              </w:rPr>
            </w:pPr>
            <w:r w:rsidRPr="00ED1564">
              <w:rPr>
                <w:color w:val="FF0000"/>
              </w:rPr>
              <w:t xml:space="preserve">    "string"</w:t>
            </w:r>
          </w:p>
          <w:p w14:paraId="1417D7DF" w14:textId="77777777" w:rsidR="00CF376D" w:rsidRPr="00ED1564" w:rsidRDefault="00CF376D" w:rsidP="00795D93">
            <w:pPr>
              <w:rPr>
                <w:color w:val="FF0000"/>
              </w:rPr>
            </w:pPr>
            <w:r w:rsidRPr="00ED1564">
              <w:rPr>
                <w:color w:val="FF0000"/>
              </w:rPr>
              <w:t xml:space="preserve">  ]</w:t>
            </w:r>
          </w:p>
          <w:p w14:paraId="71C1494B" w14:textId="77777777" w:rsidR="00CF376D" w:rsidRPr="006E29CF" w:rsidRDefault="00CF376D" w:rsidP="00795D93">
            <w:r w:rsidRPr="00ED1564">
              <w:rPr>
                <w:color w:val="FF0000"/>
              </w:rPr>
              <w:t>}</w:t>
            </w:r>
          </w:p>
        </w:tc>
      </w:tr>
      <w:tr w:rsidR="00CF376D" w:rsidRPr="006E29CF" w14:paraId="1C8BC57C" w14:textId="77777777" w:rsidTr="00795D93">
        <w:tc>
          <w:tcPr>
            <w:tcW w:w="1552" w:type="dxa"/>
          </w:tcPr>
          <w:p w14:paraId="07484007" w14:textId="77777777" w:rsidR="00CF376D" w:rsidRPr="006E29CF" w:rsidRDefault="00CF376D" w:rsidP="00795D93">
            <w:r w:rsidRPr="006E29CF">
              <w:t xml:space="preserve">Response </w:t>
            </w:r>
          </w:p>
        </w:tc>
        <w:tc>
          <w:tcPr>
            <w:tcW w:w="7798" w:type="dxa"/>
          </w:tcPr>
          <w:p w14:paraId="79CCFDB1" w14:textId="77777777" w:rsidR="00CF376D" w:rsidRDefault="00CF376D" w:rsidP="00795D93">
            <w:r>
              <w:t>{</w:t>
            </w:r>
          </w:p>
          <w:p w14:paraId="482D757F" w14:textId="77777777" w:rsidR="00CF376D" w:rsidRDefault="00CF376D" w:rsidP="00795D93">
            <w:r>
              <w:t xml:space="preserve">  "flussoRicevutaDtoPage": {</w:t>
            </w:r>
          </w:p>
          <w:p w14:paraId="13016F44" w14:textId="77777777" w:rsidR="00CF376D" w:rsidRDefault="00CF376D" w:rsidP="00795D93">
            <w:r>
              <w:t xml:space="preserve">    "page": "int",</w:t>
            </w:r>
          </w:p>
          <w:p w14:paraId="39164D49" w14:textId="77777777" w:rsidR="00CF376D" w:rsidRDefault="00CF376D" w:rsidP="00795D93">
            <w:r>
              <w:t xml:space="preserve">    "pageSize": "int",</w:t>
            </w:r>
          </w:p>
          <w:p w14:paraId="279FAB3C" w14:textId="77777777" w:rsidR="00CF376D" w:rsidRDefault="00CF376D" w:rsidP="00795D93">
            <w:r>
              <w:t xml:space="preserve">    "previousPage": "boolean",</w:t>
            </w:r>
          </w:p>
          <w:p w14:paraId="3378DBBD" w14:textId="77777777" w:rsidR="00CF376D" w:rsidRDefault="00CF376D" w:rsidP="00795D93">
            <w:r>
              <w:t xml:space="preserve">    "nextPage": "boolean",</w:t>
            </w:r>
          </w:p>
          <w:p w14:paraId="3E92AB51" w14:textId="77777777" w:rsidR="00CF376D" w:rsidRDefault="00CF376D" w:rsidP="00795D93">
            <w:r>
              <w:t xml:space="preserve">    "totalPages": "int",</w:t>
            </w:r>
          </w:p>
          <w:p w14:paraId="1BC30B1C" w14:textId="77777777" w:rsidR="00CF376D" w:rsidRDefault="00CF376D" w:rsidP="00795D93">
            <w:r>
              <w:t xml:space="preserve">    "totalRecords": "long",</w:t>
            </w:r>
          </w:p>
          <w:p w14:paraId="248DEBFE" w14:textId="77777777" w:rsidR="00CF376D" w:rsidRDefault="00CF376D" w:rsidP="00795D93">
            <w:r>
              <w:t xml:space="preserve">    "list": [</w:t>
            </w:r>
          </w:p>
          <w:p w14:paraId="73A3394D" w14:textId="77777777" w:rsidR="00CF376D" w:rsidRDefault="00CF376D" w:rsidP="00795D93">
            <w:r>
              <w:t xml:space="preserve">      {</w:t>
            </w:r>
          </w:p>
          <w:p w14:paraId="57DA2A7E" w14:textId="77777777" w:rsidR="00CF376D" w:rsidRDefault="00CF376D" w:rsidP="00795D93">
            <w:r>
              <w:t xml:space="preserve">        "FlussoRicevutaDto": {</w:t>
            </w:r>
          </w:p>
          <w:p w14:paraId="679D16C9" w14:textId="77777777" w:rsidR="00CF376D" w:rsidRDefault="00CF376D" w:rsidP="00795D93">
            <w:r>
              <w:t xml:space="preserve">          "CodIpaEnte": "string",</w:t>
            </w:r>
          </w:p>
          <w:p w14:paraId="10801642" w14:textId="77777777" w:rsidR="00CF376D" w:rsidRDefault="00CF376D" w:rsidP="00795D93">
            <w:r>
              <w:t xml:space="preserve">          "DeImportoTotale": "string",</w:t>
            </w:r>
          </w:p>
          <w:p w14:paraId="1CE29169" w14:textId="77777777" w:rsidR="00CF376D" w:rsidRDefault="00CF376D" w:rsidP="00795D93">
            <w:r>
              <w:t xml:space="preserve">          "DeImportoSingolo": "string",</w:t>
            </w:r>
          </w:p>
          <w:p w14:paraId="3AF11BCC" w14:textId="77777777" w:rsidR="00CF376D" w:rsidRDefault="00CF376D" w:rsidP="00795D93">
            <w:r>
              <w:t xml:space="preserve">          "CodESoggPagIdUnivPagTipoIdUnivoco": "string",</w:t>
            </w:r>
          </w:p>
          <w:p w14:paraId="4EC432DB" w14:textId="77777777" w:rsidR="00CF376D" w:rsidRDefault="00CF376D" w:rsidP="00795D93">
            <w:r>
              <w:t xml:space="preserve">          "CodESoggVersIdUnivVersTipoIdUnivoco": "string",</w:t>
            </w:r>
          </w:p>
          <w:p w14:paraId="57DFDBEA" w14:textId="77777777" w:rsidR="00CF376D" w:rsidRDefault="00CF376D" w:rsidP="00795D93">
            <w:r>
              <w:t xml:space="preserve">          "DeTipoDovuto": "string",</w:t>
            </w:r>
          </w:p>
          <w:p w14:paraId="4204907A" w14:textId="77777777" w:rsidR="00CF376D" w:rsidRDefault="00CF376D" w:rsidP="00795D93">
            <w:r>
              <w:lastRenderedPageBreak/>
              <w:t xml:space="preserve">          "FlussoExportTO": {</w:t>
            </w:r>
          </w:p>
          <w:p w14:paraId="44276473" w14:textId="77777777" w:rsidR="00CF376D" w:rsidRDefault="00CF376D" w:rsidP="00795D93">
            <w:r>
              <w:t xml:space="preserve">            "FlussoExportIdTO": {</w:t>
            </w:r>
          </w:p>
          <w:p w14:paraId="3645583C" w14:textId="77777777" w:rsidR="00CF376D" w:rsidRDefault="00CF376D" w:rsidP="00795D93">
            <w:r>
              <w:t xml:space="preserve">              "codEDatiPagDatiSingPagIdUnivocoRiscoss": "string",</w:t>
            </w:r>
          </w:p>
          <w:p w14:paraId="1D56C214" w14:textId="77777777" w:rsidR="00CF376D" w:rsidRDefault="00CF376D" w:rsidP="00795D93">
            <w:r>
              <w:t xml:space="preserve">              "codRpSilinviarpIdUnivocoVersamento": "string",</w:t>
            </w:r>
          </w:p>
          <w:p w14:paraId="2460294C" w14:textId="77777777" w:rsidR="00CF376D" w:rsidRDefault="00CF376D" w:rsidP="00795D93">
            <w:r>
              <w:t xml:space="preserve">              "indiceDatiSingoloPagamento": "int",</w:t>
            </w:r>
          </w:p>
          <w:p w14:paraId="181D0CA6" w14:textId="77777777" w:rsidR="00CF376D" w:rsidRDefault="00CF376D" w:rsidP="00795D93">
            <w:r>
              <w:t xml:space="preserve">              "mygovEnteId": "long"</w:t>
            </w:r>
          </w:p>
          <w:p w14:paraId="2D7AED16" w14:textId="77777777" w:rsidR="00CF376D" w:rsidRDefault="00CF376D" w:rsidP="00795D93">
            <w:r>
              <w:t xml:space="preserve">            },</w:t>
            </w:r>
          </w:p>
          <w:p w14:paraId="5FE621FB" w14:textId="77777777" w:rsidR="00CF376D" w:rsidRDefault="00CF376D" w:rsidP="00795D93">
            <w:r>
              <w:t xml:space="preserve">            "EnteTo": {</w:t>
            </w:r>
          </w:p>
          <w:p w14:paraId="1AB294D8" w14:textId="77777777" w:rsidR="00CF376D" w:rsidRDefault="00CF376D" w:rsidP="00795D93">
            <w:r>
              <w:t xml:space="preserve">              "id": "long",</w:t>
            </w:r>
          </w:p>
          <w:p w14:paraId="5004E335" w14:textId="77777777" w:rsidR="00CF376D" w:rsidRDefault="00CF376D" w:rsidP="00795D93">
            <w:r>
              <w:t xml:space="preserve">              "codIpaEnte": "string",</w:t>
            </w:r>
          </w:p>
          <w:p w14:paraId="668D3FB1" w14:textId="77777777" w:rsidR="00CF376D" w:rsidRDefault="00CF376D" w:rsidP="00795D93">
            <w:r>
              <w:t xml:space="preserve">              "codiceFiscaleEnte": "string",</w:t>
            </w:r>
          </w:p>
          <w:p w14:paraId="53D16887" w14:textId="77777777" w:rsidR="00CF376D" w:rsidRDefault="00CF376D" w:rsidP="00795D93">
            <w:r>
              <w:t xml:space="preserve">              "deNomeEnte": "string",</w:t>
            </w:r>
          </w:p>
          <w:p w14:paraId="23A3ED38" w14:textId="77777777" w:rsidR="00CF376D" w:rsidRDefault="00CF376D" w:rsidP="00795D93">
            <w:r>
              <w:t xml:space="preserve">              "dtCreazione": "date",</w:t>
            </w:r>
          </w:p>
          <w:p w14:paraId="62D03F94" w14:textId="77777777" w:rsidR="00CF376D" w:rsidRDefault="00CF376D" w:rsidP="00795D93">
            <w:r>
              <w:t xml:space="preserve">              "dtUltimaModifica": "date",</w:t>
            </w:r>
          </w:p>
          <w:p w14:paraId="6A24007B" w14:textId="77777777" w:rsidR="00CF376D" w:rsidRDefault="00CF376D" w:rsidP="00795D93">
            <w:r>
              <w:t xml:space="preserve">              "emailAmministratore": "string",</w:t>
            </w:r>
          </w:p>
          <w:p w14:paraId="02336839" w14:textId="77777777" w:rsidR="00CF376D" w:rsidRDefault="00CF376D" w:rsidP="00795D93">
            <w:r>
              <w:t xml:space="preserve">              "flgPagati": "boolean",</w:t>
            </w:r>
          </w:p>
          <w:p w14:paraId="0931F7A6" w14:textId="77777777" w:rsidR="00CF376D" w:rsidRDefault="00CF376D" w:rsidP="00795D93">
            <w:r>
              <w:t xml:space="preserve">              "flgTesoreria": "boolean",</w:t>
            </w:r>
          </w:p>
          <w:p w14:paraId="5CF663D6" w14:textId="77777777" w:rsidR="00CF376D" w:rsidRDefault="00CF376D" w:rsidP="00795D93">
            <w:r>
              <w:t xml:space="preserve">              "myboxClientKey": "string",</w:t>
            </w:r>
          </w:p>
          <w:p w14:paraId="7360F2FA" w14:textId="77777777" w:rsidR="00CF376D" w:rsidRDefault="00CF376D" w:rsidP="00795D93">
            <w:r>
              <w:t xml:space="preserve">              "myboxClientSecret": "string",</w:t>
            </w:r>
          </w:p>
          <w:p w14:paraId="69566777" w14:textId="77777777" w:rsidR="00CF376D" w:rsidRDefault="00CF376D" w:rsidP="00795D93">
            <w:r>
              <w:t xml:space="preserve">              "numGiorniPagamentoPresunti": "int"</w:t>
            </w:r>
          </w:p>
          <w:p w14:paraId="32CC29CE" w14:textId="77777777" w:rsidR="00CF376D" w:rsidRDefault="00CF376D" w:rsidP="00795D93">
            <w:r>
              <w:t xml:space="preserve">            },</w:t>
            </w:r>
          </w:p>
          <w:p w14:paraId="5D6C9B0D" w14:textId="77777777" w:rsidR="00CF376D" w:rsidRDefault="00CF376D" w:rsidP="00795D93">
            <w:r>
              <w:t xml:space="preserve">            "ManageFlussoTO": {</w:t>
            </w:r>
          </w:p>
          <w:p w14:paraId="2A852C0C" w14:textId="77777777" w:rsidR="00CF376D" w:rsidRDefault="00CF376D" w:rsidP="00795D93">
            <w:r>
              <w:t xml:space="preserve">              "AnagraficaStatoTO": {</w:t>
            </w:r>
          </w:p>
          <w:p w14:paraId="51F79888" w14:textId="77777777" w:rsidR="00CF376D" w:rsidRDefault="00CF376D" w:rsidP="00795D93">
            <w:r>
              <w:t xml:space="preserve">                "id": "long",</w:t>
            </w:r>
          </w:p>
          <w:p w14:paraId="22A380E2" w14:textId="77777777" w:rsidR="00CF376D" w:rsidRDefault="00CF376D" w:rsidP="00795D93">
            <w:r>
              <w:t xml:space="preserve">                "codStato": "string",</w:t>
            </w:r>
          </w:p>
          <w:p w14:paraId="75943205" w14:textId="77777777" w:rsidR="00CF376D" w:rsidRDefault="00CF376D" w:rsidP="00795D93">
            <w:r>
              <w:t xml:space="preserve">                "deStato": "string",</w:t>
            </w:r>
          </w:p>
          <w:p w14:paraId="514FD470" w14:textId="77777777" w:rsidR="00CF376D" w:rsidRDefault="00CF376D" w:rsidP="00795D93">
            <w:r>
              <w:t xml:space="preserve">                "deTipoStato": "string",</w:t>
            </w:r>
          </w:p>
          <w:p w14:paraId="7E95B8CE" w14:textId="77777777" w:rsidR="00CF376D" w:rsidRDefault="00CF376D" w:rsidP="00795D93">
            <w:r>
              <w:t xml:space="preserve">                "dtCreazione": "date",</w:t>
            </w:r>
          </w:p>
          <w:p w14:paraId="50DFBB29" w14:textId="77777777" w:rsidR="00CF376D" w:rsidRDefault="00CF376D" w:rsidP="00795D93">
            <w:r>
              <w:t xml:space="preserve">                "dtUltimaModifica": "date"</w:t>
            </w:r>
          </w:p>
          <w:p w14:paraId="321BE558" w14:textId="77777777" w:rsidR="00CF376D" w:rsidRDefault="00CF376D" w:rsidP="00795D93">
            <w:r>
              <w:t xml:space="preserve">              },</w:t>
            </w:r>
          </w:p>
          <w:p w14:paraId="733A2573" w14:textId="77777777" w:rsidR="00CF376D" w:rsidRDefault="00CF376D" w:rsidP="00795D93">
            <w:r>
              <w:t xml:space="preserve">              "EnteTo": {</w:t>
            </w:r>
          </w:p>
          <w:p w14:paraId="18BBADBB" w14:textId="77777777" w:rsidR="00CF376D" w:rsidRDefault="00CF376D" w:rsidP="00795D93">
            <w:r>
              <w:t xml:space="preserve">                "id": "long",</w:t>
            </w:r>
          </w:p>
          <w:p w14:paraId="7304A9A2" w14:textId="77777777" w:rsidR="00CF376D" w:rsidRDefault="00CF376D" w:rsidP="00795D93">
            <w:r>
              <w:t xml:space="preserve">                "codIpaEnte": "string",</w:t>
            </w:r>
          </w:p>
          <w:p w14:paraId="14ECAFBA" w14:textId="77777777" w:rsidR="00CF376D" w:rsidRDefault="00CF376D" w:rsidP="00795D93">
            <w:r>
              <w:t xml:space="preserve">                "codiceFiscaleEnte": "string",</w:t>
            </w:r>
          </w:p>
          <w:p w14:paraId="571E406B" w14:textId="77777777" w:rsidR="00CF376D" w:rsidRDefault="00CF376D" w:rsidP="00795D93">
            <w:r>
              <w:t xml:space="preserve">                "deNomeEnte": "string",</w:t>
            </w:r>
          </w:p>
          <w:p w14:paraId="3E9A3E82" w14:textId="77777777" w:rsidR="00CF376D" w:rsidRDefault="00CF376D" w:rsidP="00795D93">
            <w:r>
              <w:t xml:space="preserve">                "dtCreazione": "date",</w:t>
            </w:r>
          </w:p>
          <w:p w14:paraId="3E5CE1CF" w14:textId="77777777" w:rsidR="00CF376D" w:rsidRDefault="00CF376D" w:rsidP="00795D93">
            <w:r>
              <w:t xml:space="preserve">                "dtUltimaModifica": "date",</w:t>
            </w:r>
          </w:p>
          <w:p w14:paraId="0C4FA136" w14:textId="77777777" w:rsidR="00CF376D" w:rsidRDefault="00CF376D" w:rsidP="00795D93">
            <w:r>
              <w:t xml:space="preserve">                "emailAmministratore": "string",</w:t>
            </w:r>
          </w:p>
          <w:p w14:paraId="65E85461" w14:textId="77777777" w:rsidR="00CF376D" w:rsidRDefault="00CF376D" w:rsidP="00795D93">
            <w:r>
              <w:t xml:space="preserve">                "flgPagati": "boolean",</w:t>
            </w:r>
          </w:p>
          <w:p w14:paraId="1CF9FD2F" w14:textId="77777777" w:rsidR="00CF376D" w:rsidRDefault="00CF376D" w:rsidP="00795D93">
            <w:r>
              <w:t xml:space="preserve">                "flgTesoreria": "boolean",</w:t>
            </w:r>
          </w:p>
          <w:p w14:paraId="3D72B5C9" w14:textId="77777777" w:rsidR="00CF376D" w:rsidRDefault="00CF376D" w:rsidP="00795D93">
            <w:r>
              <w:t xml:space="preserve">                "myboxClientKey": "string",</w:t>
            </w:r>
          </w:p>
          <w:p w14:paraId="74B4C552" w14:textId="77777777" w:rsidR="00CF376D" w:rsidRDefault="00CF376D" w:rsidP="00795D93">
            <w:r>
              <w:t xml:space="preserve">                "myboxClientSecret": "string",</w:t>
            </w:r>
          </w:p>
          <w:p w14:paraId="5602CACE" w14:textId="77777777" w:rsidR="00CF376D" w:rsidRDefault="00CF376D" w:rsidP="00795D93">
            <w:r>
              <w:t xml:space="preserve">                "numGiorniPagamentoPresunti": "int"</w:t>
            </w:r>
          </w:p>
          <w:p w14:paraId="442B2FF4" w14:textId="77777777" w:rsidR="00CF376D" w:rsidRDefault="00CF376D" w:rsidP="00795D93">
            <w:r>
              <w:t xml:space="preserve">              },</w:t>
            </w:r>
          </w:p>
          <w:p w14:paraId="47DB8BCA" w14:textId="77777777" w:rsidR="00CF376D" w:rsidRDefault="00CF376D" w:rsidP="00795D93">
            <w:r>
              <w:t xml:space="preserve">              "TipoFlussoTO": {</w:t>
            </w:r>
          </w:p>
          <w:p w14:paraId="4C8EB0A7" w14:textId="77777777" w:rsidR="00CF376D" w:rsidRDefault="00CF376D" w:rsidP="00795D93">
            <w:r>
              <w:lastRenderedPageBreak/>
              <w:t xml:space="preserve">                "id": "long",</w:t>
            </w:r>
          </w:p>
          <w:p w14:paraId="191BE291" w14:textId="77777777" w:rsidR="00CF376D" w:rsidRDefault="00CF376D" w:rsidP="00795D93">
            <w:r>
              <w:t xml:space="preserve">                "codTipo": "char",</w:t>
            </w:r>
          </w:p>
          <w:p w14:paraId="5DCF9DBB" w14:textId="77777777" w:rsidR="00CF376D" w:rsidRDefault="00CF376D" w:rsidP="00795D93">
            <w:r>
              <w:t xml:space="preserve">                "deTipo": "string",</w:t>
            </w:r>
          </w:p>
          <w:p w14:paraId="00E2EC99" w14:textId="77777777" w:rsidR="00CF376D" w:rsidRDefault="00CF376D" w:rsidP="00795D93">
            <w:r>
              <w:t xml:space="preserve">                "dtCreazione": "date",</w:t>
            </w:r>
          </w:p>
          <w:p w14:paraId="1C9B5F02" w14:textId="77777777" w:rsidR="00CF376D" w:rsidRDefault="00CF376D" w:rsidP="00795D93">
            <w:r>
              <w:t xml:space="preserve">                "dtUltimaModifica": "date",</w:t>
            </w:r>
          </w:p>
          <w:p w14:paraId="0F9896C3" w14:textId="77777777" w:rsidR="00CF376D" w:rsidRDefault="00CF376D" w:rsidP="00795D93">
            <w:r>
              <w:t xml:space="preserve">                "version": "int"</w:t>
            </w:r>
          </w:p>
          <w:p w14:paraId="6BDC7D4F" w14:textId="77777777" w:rsidR="00CF376D" w:rsidRDefault="00CF376D" w:rsidP="00795D93">
            <w:r>
              <w:t xml:space="preserve">              },</w:t>
            </w:r>
          </w:p>
          <w:p w14:paraId="04C02651" w14:textId="77777777" w:rsidR="00CF376D" w:rsidRDefault="00CF376D" w:rsidP="00795D93">
            <w:r>
              <w:t xml:space="preserve">              "UtenteTO": {</w:t>
            </w:r>
          </w:p>
          <w:p w14:paraId="5A8AAECA" w14:textId="77777777" w:rsidR="00CF376D" w:rsidRDefault="00CF376D" w:rsidP="00795D93">
            <w:r>
              <w:t xml:space="preserve">                "id": "long",</w:t>
            </w:r>
          </w:p>
          <w:p w14:paraId="15607286" w14:textId="77777777" w:rsidR="00CF376D" w:rsidRDefault="00CF376D" w:rsidP="00795D93">
            <w:r>
              <w:t xml:space="preserve">                "codCodiceFiscaleUtente": "string",</w:t>
            </w:r>
          </w:p>
          <w:p w14:paraId="30162AD0" w14:textId="77777777" w:rsidR="00CF376D" w:rsidRDefault="00CF376D" w:rsidP="00795D93">
            <w:r>
              <w:t xml:space="preserve">                "codFedUserId": "string",</w:t>
            </w:r>
          </w:p>
          <w:p w14:paraId="5D7546E0" w14:textId="77777777" w:rsidR="00CF376D" w:rsidRDefault="00CF376D" w:rsidP="00795D93">
            <w:r>
              <w:t xml:space="preserve">                "deEmailAddress": "string",</w:t>
            </w:r>
          </w:p>
          <w:p w14:paraId="772CECFE" w14:textId="77777777" w:rsidR="00CF376D" w:rsidRDefault="00CF376D" w:rsidP="00795D93">
            <w:r>
              <w:t xml:space="preserve">                "deFirstname": "string",</w:t>
            </w:r>
          </w:p>
          <w:p w14:paraId="118CC283" w14:textId="77777777" w:rsidR="00CF376D" w:rsidRDefault="00CF376D" w:rsidP="00795D93">
            <w:r>
              <w:t xml:space="preserve">                "deLastname": "string",</w:t>
            </w:r>
          </w:p>
          <w:p w14:paraId="600EE757" w14:textId="77777777" w:rsidR="00CF376D" w:rsidRDefault="00CF376D" w:rsidP="00795D93">
            <w:r>
              <w:t xml:space="preserve">                "dtUltimoLogin": "date",</w:t>
            </w:r>
          </w:p>
          <w:p w14:paraId="36CDE6F2" w14:textId="77777777" w:rsidR="00CF376D" w:rsidRDefault="00CF376D" w:rsidP="00795D93">
            <w:r>
              <w:t xml:space="preserve">                "version": "int"</w:t>
            </w:r>
          </w:p>
          <w:p w14:paraId="1421B2CD" w14:textId="77777777" w:rsidR="00CF376D" w:rsidRDefault="00CF376D" w:rsidP="00795D93">
            <w:r>
              <w:t xml:space="preserve">              },</w:t>
            </w:r>
          </w:p>
          <w:p w14:paraId="6BD510A0" w14:textId="77777777" w:rsidR="00CF376D" w:rsidRDefault="00CF376D" w:rsidP="00795D93">
            <w:r>
              <w:t xml:space="preserve">              "id": "long",</w:t>
            </w:r>
          </w:p>
          <w:p w14:paraId="67EBC621" w14:textId="77777777" w:rsidR="00CF376D" w:rsidRDefault="00CF376D" w:rsidP="00795D93">
            <w:r>
              <w:t xml:space="preserve">              "codIdentificativoFlusso": "string",</w:t>
            </w:r>
          </w:p>
          <w:p w14:paraId="5B1CD181" w14:textId="77777777" w:rsidR="00CF376D" w:rsidRDefault="00CF376D" w:rsidP="00795D93">
            <w:r>
              <w:t xml:space="preserve">              "codProvenienzaFile": "string",</w:t>
            </w:r>
          </w:p>
          <w:p w14:paraId="7B9E22D1" w14:textId="77777777" w:rsidR="00CF376D" w:rsidRDefault="00CF376D" w:rsidP="00795D93">
            <w:r>
              <w:t xml:space="preserve">              "codRequestToken": "string",</w:t>
            </w:r>
          </w:p>
          <w:p w14:paraId="7CAAADC6" w14:textId="77777777" w:rsidR="00CF376D" w:rsidRDefault="00CF376D" w:rsidP="00795D93">
            <w:r>
              <w:t xml:space="preserve">              "deNomeFile": "string",</w:t>
            </w:r>
          </w:p>
          <w:p w14:paraId="3AD97CE4" w14:textId="77777777" w:rsidR="00CF376D" w:rsidRDefault="00CF376D" w:rsidP="00795D93">
            <w:r>
              <w:t xml:space="preserve">              "dePercorsoFile": "string",</w:t>
            </w:r>
          </w:p>
          <w:p w14:paraId="44990953" w14:textId="77777777" w:rsidR="00CF376D" w:rsidRDefault="00CF376D" w:rsidP="00795D93">
            <w:r>
              <w:t xml:space="preserve">              "dtCreazione": "date",</w:t>
            </w:r>
          </w:p>
          <w:p w14:paraId="3E078E78" w14:textId="77777777" w:rsidR="00CF376D" w:rsidRDefault="00CF376D" w:rsidP="00795D93">
            <w:r>
              <w:t xml:space="preserve">              "dtDataOraFlusso": "date",</w:t>
            </w:r>
          </w:p>
          <w:p w14:paraId="42F158DA" w14:textId="77777777" w:rsidR="00CF376D" w:rsidRDefault="00CF376D" w:rsidP="00795D93">
            <w:r>
              <w:t xml:space="preserve">              "dtUltimaModifica": "date",</w:t>
            </w:r>
          </w:p>
          <w:p w14:paraId="3FEA7312" w14:textId="77777777" w:rsidR="00CF376D" w:rsidRDefault="00CF376D" w:rsidP="00795D93">
            <w:r>
              <w:t xml:space="preserve">              "idChiaveMultitabella": "long",</w:t>
            </w:r>
          </w:p>
          <w:p w14:paraId="204D4525" w14:textId="77777777" w:rsidR="00CF376D" w:rsidRDefault="00CF376D" w:rsidP="00795D93">
            <w:r>
              <w:t xml:space="preserve">              "identificativoPsp": "string",</w:t>
            </w:r>
          </w:p>
          <w:p w14:paraId="4F625A7B" w14:textId="77777777" w:rsidR="00CF376D" w:rsidRDefault="00CF376D" w:rsidP="00795D93">
            <w:r>
              <w:t xml:space="preserve">              "numDimensioneFileScaricato": "long",</w:t>
            </w:r>
          </w:p>
          <w:p w14:paraId="0B3609D0" w14:textId="77777777" w:rsidR="00CF376D" w:rsidRDefault="00CF376D" w:rsidP="00795D93">
            <w:r>
              <w:t xml:space="preserve">              "version": "int"</w:t>
            </w:r>
          </w:p>
          <w:p w14:paraId="33231DF8" w14:textId="77777777" w:rsidR="00CF376D" w:rsidRDefault="00CF376D" w:rsidP="00795D93">
            <w:r>
              <w:t xml:space="preserve">            },</w:t>
            </w:r>
          </w:p>
          <w:p w14:paraId="65418FC7" w14:textId="77777777" w:rsidR="00CF376D" w:rsidRDefault="00CF376D" w:rsidP="00795D93">
            <w:r>
              <w:t xml:space="preserve">            "bilancio": "string",</w:t>
            </w:r>
          </w:p>
          <w:p w14:paraId="1F35B996" w14:textId="77777777" w:rsidR="00CF376D" w:rsidRDefault="00CF376D" w:rsidP="00795D93">
            <w:r>
              <w:t xml:space="preserve">            "codEDatiPagCodiceContestoPagamento": "string",</w:t>
            </w:r>
          </w:p>
          <w:p w14:paraId="6B1D5F5E" w14:textId="77777777" w:rsidR="00CF376D" w:rsidRDefault="00CF376D" w:rsidP="00795D93">
            <w:r>
              <w:t xml:space="preserve">            "codEDatiPagCodiceEsitoPagamento": "character",</w:t>
            </w:r>
          </w:p>
          <w:p w14:paraId="60E09BF9" w14:textId="77777777" w:rsidR="00CF376D" w:rsidRDefault="00CF376D" w:rsidP="00795D93">
            <w:r>
              <w:t xml:space="preserve">            "codEDatiPagIdUnivocoVersamento": "string",</w:t>
            </w:r>
          </w:p>
          <w:p w14:paraId="23CC7EFE" w14:textId="77777777" w:rsidR="00CF376D" w:rsidRDefault="00CF376D" w:rsidP="00795D93">
            <w:r>
              <w:t xml:space="preserve">            "codEDomIdDominio": "string",</w:t>
            </w:r>
          </w:p>
          <w:p w14:paraId="7730A073" w14:textId="77777777" w:rsidR="00CF376D" w:rsidRDefault="00CF376D" w:rsidP="00795D93">
            <w:r>
              <w:t xml:space="preserve">            "codEDomIdStazioneRichiedente": "string",</w:t>
            </w:r>
          </w:p>
          <w:p w14:paraId="1F88553D" w14:textId="77777777" w:rsidR="00CF376D" w:rsidRDefault="00CF376D" w:rsidP="00795D93">
            <w:r>
              <w:t xml:space="preserve">            "codEEnteBenefCapBeneficiario": "string",</w:t>
            </w:r>
          </w:p>
          <w:p w14:paraId="4C3AC992" w14:textId="77777777" w:rsidR="00CF376D" w:rsidRDefault="00CF376D" w:rsidP="00795D93">
            <w:r>
              <w:t xml:space="preserve">            "codEEnteBenefCodiceUnitOperBeneficiario": "string",</w:t>
            </w:r>
          </w:p>
          <w:p w14:paraId="0653B9AA" w14:textId="77777777" w:rsidR="00CF376D" w:rsidRDefault="00CF376D" w:rsidP="00795D93">
            <w:r>
              <w:t xml:space="preserve">            "codEEnteBenefIdUnivBenefCodiceIdUnivoco": "string",</w:t>
            </w:r>
          </w:p>
          <w:p w14:paraId="55065725" w14:textId="77777777" w:rsidR="00CF376D" w:rsidRDefault="00CF376D" w:rsidP="00795D93">
            <w:r>
              <w:t xml:space="preserve">            "codEEnteBenefIdUnivBenefTipoIdUnivoco": "character",</w:t>
            </w:r>
          </w:p>
          <w:p w14:paraId="6F49FC9B" w14:textId="77777777" w:rsidR="00CF376D" w:rsidRDefault="00CF376D" w:rsidP="00795D93">
            <w:r>
              <w:t xml:space="preserve">            "codEEnteBenefNazioneBeneficiario": "string",</w:t>
            </w:r>
          </w:p>
          <w:p w14:paraId="046CC22B" w14:textId="77777777" w:rsidR="00CF376D" w:rsidRDefault="00CF376D" w:rsidP="00795D93">
            <w:r>
              <w:t xml:space="preserve">            "codEIdMessaggioRicevuta": "string",</w:t>
            </w:r>
          </w:p>
          <w:p w14:paraId="5B61A8D6" w14:textId="77777777" w:rsidR="00CF376D" w:rsidRDefault="00CF376D" w:rsidP="00795D93">
            <w:r>
              <w:t xml:space="preserve">            "codEIstitAttCapAttestante": "string",</w:t>
            </w:r>
          </w:p>
          <w:p w14:paraId="4C9702F1" w14:textId="77777777" w:rsidR="00CF376D" w:rsidRDefault="00CF376D" w:rsidP="00795D93">
            <w:r>
              <w:t xml:space="preserve">            "codEIstitAttCodiceUnitOperAttestante": "string",</w:t>
            </w:r>
          </w:p>
          <w:p w14:paraId="5858B24A" w14:textId="77777777" w:rsidR="00CF376D" w:rsidRDefault="00CF376D" w:rsidP="00795D93">
            <w:r>
              <w:lastRenderedPageBreak/>
              <w:t xml:space="preserve">            "codEIstitAttIdUnivAttCodiceIdUnivoco": "string",</w:t>
            </w:r>
          </w:p>
          <w:p w14:paraId="5DBC9972" w14:textId="77777777" w:rsidR="00CF376D" w:rsidRDefault="00CF376D" w:rsidP="00795D93">
            <w:r>
              <w:t xml:space="preserve">            "codEIstitAttIdUnivAttTipoIdUnivoco": "character",</w:t>
            </w:r>
          </w:p>
          <w:p w14:paraId="27579F14" w14:textId="77777777" w:rsidR="00CF376D" w:rsidRDefault="00CF376D" w:rsidP="00795D93">
            <w:r>
              <w:t xml:space="preserve">            "codEIstitAttNazioneAttestante": "string",</w:t>
            </w:r>
          </w:p>
          <w:p w14:paraId="677E94FC" w14:textId="77777777" w:rsidR="00CF376D" w:rsidRDefault="00CF376D" w:rsidP="00795D93">
            <w:r>
              <w:t xml:space="preserve">            "codERiferimentoMessaggioRichiesta": "string",</w:t>
            </w:r>
          </w:p>
          <w:p w14:paraId="7E2675C3" w14:textId="77777777" w:rsidR="00CF376D" w:rsidRDefault="00CF376D" w:rsidP="00795D93">
            <w:r>
              <w:t xml:space="preserve">            "codESoggPagAnagraficaPagatore": "string",</w:t>
            </w:r>
          </w:p>
          <w:p w14:paraId="2480C176" w14:textId="77777777" w:rsidR="00CF376D" w:rsidRDefault="00CF376D" w:rsidP="00795D93">
            <w:r>
              <w:t xml:space="preserve">            "codESoggPagCapPagatore": "string",</w:t>
            </w:r>
          </w:p>
          <w:p w14:paraId="7A8A9D03" w14:textId="77777777" w:rsidR="00CF376D" w:rsidRDefault="00CF376D" w:rsidP="00795D93">
            <w:r>
              <w:t xml:space="preserve">            "codESoggPagIdUnivPagCodiceIdUnivoco": "string",</w:t>
            </w:r>
          </w:p>
          <w:p w14:paraId="32B6716E" w14:textId="77777777" w:rsidR="00CF376D" w:rsidRDefault="00CF376D" w:rsidP="00795D93">
            <w:r>
              <w:t xml:space="preserve">            "codESoggPagIdUnivPagTipoIdUnivoco": "character",</w:t>
            </w:r>
          </w:p>
          <w:p w14:paraId="1C2A4DD3" w14:textId="77777777" w:rsidR="00CF376D" w:rsidRDefault="00CF376D" w:rsidP="00795D93">
            <w:r>
              <w:t xml:space="preserve">            "codESoggPagNazionePagatore": "string",</w:t>
            </w:r>
          </w:p>
          <w:p w14:paraId="1DF8485C" w14:textId="77777777" w:rsidR="00CF376D" w:rsidRDefault="00CF376D" w:rsidP="00795D93">
            <w:r>
              <w:t xml:space="preserve">            "codESoggVersAnagraficaVersante": "string",</w:t>
            </w:r>
          </w:p>
          <w:p w14:paraId="58FCA772" w14:textId="77777777" w:rsidR="00CF376D" w:rsidRDefault="00CF376D" w:rsidP="00795D93">
            <w:r>
              <w:t xml:space="preserve">            "codESoggVersCapVersante": "string",</w:t>
            </w:r>
          </w:p>
          <w:p w14:paraId="6FB098D4" w14:textId="77777777" w:rsidR="00CF376D" w:rsidRDefault="00CF376D" w:rsidP="00795D93">
            <w:r>
              <w:t xml:space="preserve">            "codESoggVersIdUnivVersCodiceIdUnivoco": "string",</w:t>
            </w:r>
          </w:p>
          <w:p w14:paraId="64E3E3BE" w14:textId="77777777" w:rsidR="00CF376D" w:rsidRDefault="00CF376D" w:rsidP="00795D93">
            <w:r>
              <w:t xml:space="preserve">            "codESoggVersIdUnivVersTipoIdUnivoco": "character",</w:t>
            </w:r>
          </w:p>
          <w:p w14:paraId="15A4CB10" w14:textId="77777777" w:rsidR="00CF376D" w:rsidRDefault="00CF376D" w:rsidP="00795D93">
            <w:r>
              <w:t xml:space="preserve">            "codESoggVersNazioneVersante": "string",</w:t>
            </w:r>
          </w:p>
          <w:p w14:paraId="6E0EF2E3" w14:textId="77777777" w:rsidR="00CF376D" w:rsidRDefault="00CF376D" w:rsidP="00795D93">
            <w:r>
              <w:t xml:space="preserve">            "codIud": "string",</w:t>
            </w:r>
          </w:p>
          <w:p w14:paraId="4E88D2A5" w14:textId="77777777" w:rsidR="00CF376D" w:rsidRDefault="00CF376D" w:rsidP="00795D93">
            <w:r>
              <w:t xml:space="preserve">            "codTipoDovuto": "string",</w:t>
            </w:r>
          </w:p>
          <w:p w14:paraId="7205D83C" w14:textId="77777777" w:rsidR="00CF376D" w:rsidRDefault="00CF376D" w:rsidP="00795D93">
            <w:r>
              <w:t xml:space="preserve">            "deEDatiPagDatiSingPagCausaleVersamento": "string",</w:t>
            </w:r>
          </w:p>
          <w:p w14:paraId="65455CE5" w14:textId="77777777" w:rsidR="00CF376D" w:rsidRDefault="00CF376D" w:rsidP="00795D93">
            <w:r>
              <w:t xml:space="preserve">            "deEDatiPagDatiSingPagDatiSpecificiRiscossione": "string",</w:t>
            </w:r>
          </w:p>
          <w:p w14:paraId="3109BAFF" w14:textId="77777777" w:rsidR="00CF376D" w:rsidRDefault="00CF376D" w:rsidP="00795D93">
            <w:r>
              <w:t xml:space="preserve">            "deEDatiPagDatiSingPagEsitoSingoloPagamento": "string",</w:t>
            </w:r>
          </w:p>
          <w:p w14:paraId="5D57A180" w14:textId="77777777" w:rsidR="00CF376D" w:rsidRDefault="00CF376D" w:rsidP="00795D93">
            <w:r>
              <w:t xml:space="preserve">            "deEEnteBenefCivicoBeneficiario": "string",</w:t>
            </w:r>
          </w:p>
          <w:p w14:paraId="05DB95AD" w14:textId="77777777" w:rsidR="00CF376D" w:rsidRDefault="00CF376D" w:rsidP="00795D93">
            <w:r>
              <w:t xml:space="preserve">            "deEEnteBenefDenomUnitOperBeneficiario": "string",</w:t>
            </w:r>
          </w:p>
          <w:p w14:paraId="5409D015" w14:textId="77777777" w:rsidR="00CF376D" w:rsidRDefault="00CF376D" w:rsidP="00795D93">
            <w:r>
              <w:t xml:space="preserve">            "deEEnteBenefDenominazioneBeneficiario": "string",</w:t>
            </w:r>
          </w:p>
          <w:p w14:paraId="1780A55A" w14:textId="77777777" w:rsidR="00CF376D" w:rsidRDefault="00CF376D" w:rsidP="00795D93">
            <w:r>
              <w:t xml:space="preserve">            "deEEnteBenefIndirizzoBeneficiario": "string",</w:t>
            </w:r>
          </w:p>
          <w:p w14:paraId="3D541A81" w14:textId="77777777" w:rsidR="00CF376D" w:rsidRDefault="00CF376D" w:rsidP="00795D93">
            <w:r>
              <w:t xml:space="preserve">            "deEEnteBenefLocalitaBeneficiario": "string",</w:t>
            </w:r>
          </w:p>
          <w:p w14:paraId="5E89922A" w14:textId="77777777" w:rsidR="00CF376D" w:rsidRDefault="00CF376D" w:rsidP="00795D93">
            <w:r>
              <w:t xml:space="preserve">            "deEEnteBenefProvinciaBeneficiario": "string",</w:t>
            </w:r>
          </w:p>
          <w:p w14:paraId="5EB94426" w14:textId="77777777" w:rsidR="00CF376D" w:rsidRDefault="00CF376D" w:rsidP="00795D93">
            <w:r>
              <w:t xml:space="preserve">            "deEIstitAttCivicoAttestante": "string",</w:t>
            </w:r>
          </w:p>
          <w:p w14:paraId="04785F6B" w14:textId="77777777" w:rsidR="00CF376D" w:rsidRDefault="00CF376D" w:rsidP="00795D93">
            <w:r>
              <w:t xml:space="preserve">            "deEIstitAttDenomUnitOperAttestante": "string",</w:t>
            </w:r>
          </w:p>
          <w:p w14:paraId="18F137C8" w14:textId="77777777" w:rsidR="00CF376D" w:rsidRDefault="00CF376D" w:rsidP="00795D93">
            <w:r>
              <w:t xml:space="preserve">            "deEIstitAttDenominazioneAttestante": "string",</w:t>
            </w:r>
          </w:p>
          <w:p w14:paraId="78F5B810" w14:textId="77777777" w:rsidR="00CF376D" w:rsidRDefault="00CF376D" w:rsidP="00795D93">
            <w:r>
              <w:t xml:space="preserve">            "deEIstitAttIndirizzoAttestante": "string",</w:t>
            </w:r>
          </w:p>
          <w:p w14:paraId="05A337CD" w14:textId="77777777" w:rsidR="00CF376D" w:rsidRDefault="00CF376D" w:rsidP="00795D93">
            <w:r>
              <w:t xml:space="preserve">            "deEIstitAttLocalitaAttestante": "string",</w:t>
            </w:r>
          </w:p>
          <w:p w14:paraId="61A05BDB" w14:textId="77777777" w:rsidR="00CF376D" w:rsidRDefault="00CF376D" w:rsidP="00795D93">
            <w:r>
              <w:t xml:space="preserve">            "deEIstitAttProvinciaAttestante": "string",</w:t>
            </w:r>
          </w:p>
          <w:p w14:paraId="5FF0DD16" w14:textId="77777777" w:rsidR="00CF376D" w:rsidRDefault="00CF376D" w:rsidP="00795D93">
            <w:r>
              <w:t xml:space="preserve">            "deESoggPagCivicoPagatore": "string",</w:t>
            </w:r>
          </w:p>
          <w:p w14:paraId="365E90D9" w14:textId="77777777" w:rsidR="00CF376D" w:rsidRDefault="00CF376D" w:rsidP="00795D93">
            <w:r>
              <w:t xml:space="preserve">            "deESoggPagEmailPagatore": "string",</w:t>
            </w:r>
          </w:p>
          <w:p w14:paraId="64E7B856" w14:textId="77777777" w:rsidR="00CF376D" w:rsidRDefault="00CF376D" w:rsidP="00795D93">
            <w:r>
              <w:t xml:space="preserve">            "deESoggPagIndirizzoPagatore": "string",</w:t>
            </w:r>
          </w:p>
          <w:p w14:paraId="28979D7A" w14:textId="77777777" w:rsidR="00CF376D" w:rsidRDefault="00CF376D" w:rsidP="00795D93">
            <w:r>
              <w:t xml:space="preserve">            "deESoggPagLocalitaPagatore": "string",</w:t>
            </w:r>
          </w:p>
          <w:p w14:paraId="5B8109D1" w14:textId="77777777" w:rsidR="00CF376D" w:rsidRDefault="00CF376D" w:rsidP="00795D93">
            <w:r>
              <w:t xml:space="preserve">            "deESoggPagProvinciaPagatore": "string",</w:t>
            </w:r>
          </w:p>
          <w:p w14:paraId="00626F1F" w14:textId="77777777" w:rsidR="00CF376D" w:rsidRDefault="00CF376D" w:rsidP="00795D93">
            <w:r>
              <w:t xml:space="preserve">            "deESoggVersCivicoVersante": "string",</w:t>
            </w:r>
          </w:p>
          <w:p w14:paraId="5B4DA3B8" w14:textId="77777777" w:rsidR="00CF376D" w:rsidRDefault="00CF376D" w:rsidP="00795D93">
            <w:r>
              <w:t xml:space="preserve">            "deESoggVersEmailVersante": "string",</w:t>
            </w:r>
          </w:p>
          <w:p w14:paraId="4C8EB12C" w14:textId="77777777" w:rsidR="00CF376D" w:rsidRDefault="00CF376D" w:rsidP="00795D93">
            <w:r>
              <w:t xml:space="preserve">            "deESoggVersIndirizzoVersante": "string",</w:t>
            </w:r>
          </w:p>
          <w:p w14:paraId="192FB95B" w14:textId="77777777" w:rsidR="00CF376D" w:rsidRDefault="00CF376D" w:rsidP="00795D93">
            <w:r>
              <w:t xml:space="preserve">            "deESoggVersLocalitaVersante": "string",</w:t>
            </w:r>
          </w:p>
          <w:p w14:paraId="56E69FC4" w14:textId="77777777" w:rsidR="00CF376D" w:rsidRDefault="00CF376D" w:rsidP="00795D93">
            <w:r>
              <w:t xml:space="preserve">            "deESoggVersProvinciaVersante": "string",</w:t>
            </w:r>
          </w:p>
          <w:p w14:paraId="688BF585" w14:textId="77777777" w:rsidR="00CF376D" w:rsidRDefault="00CF376D" w:rsidP="00795D93">
            <w:r>
              <w:t xml:space="preserve">            "deEVersioneOggetto": "string",</w:t>
            </w:r>
          </w:p>
          <w:p w14:paraId="5C56EEEB" w14:textId="77777777" w:rsidR="00CF376D" w:rsidRDefault="00CF376D" w:rsidP="00795D93">
            <w:r>
              <w:t xml:space="preserve">            "deImportaDovutoEsito": "string",</w:t>
            </w:r>
          </w:p>
          <w:p w14:paraId="0E189407" w14:textId="77777777" w:rsidR="00CF376D" w:rsidRDefault="00CF376D" w:rsidP="00795D93">
            <w:r>
              <w:t xml:space="preserve">            "deImportaDovutoFaultCode": "string",</w:t>
            </w:r>
          </w:p>
          <w:p w14:paraId="5FF37E2C" w14:textId="77777777" w:rsidR="00CF376D" w:rsidRDefault="00CF376D" w:rsidP="00795D93">
            <w:r>
              <w:t xml:space="preserve">            "deImportaDovutoFaultDescription": "string",</w:t>
            </w:r>
          </w:p>
          <w:p w14:paraId="1B3C4F94" w14:textId="77777777" w:rsidR="00CF376D" w:rsidRDefault="00CF376D" w:rsidP="00795D93">
            <w:r>
              <w:lastRenderedPageBreak/>
              <w:t xml:space="preserve">            "deImportaDovutoFaultId": "string",</w:t>
            </w:r>
          </w:p>
          <w:p w14:paraId="73C5A253" w14:textId="77777777" w:rsidR="00CF376D" w:rsidRDefault="00CF376D" w:rsidP="00795D93">
            <w:r>
              <w:t xml:space="preserve">            "deImportaDovutoFaultString": "string",</w:t>
            </w:r>
          </w:p>
          <w:p w14:paraId="7FF147E1" w14:textId="77777777" w:rsidR="00CF376D" w:rsidRDefault="00CF376D" w:rsidP="00795D93">
            <w:r>
              <w:t xml:space="preserve">            "deNomeFlusso": "string",</w:t>
            </w:r>
          </w:p>
          <w:p w14:paraId="665F7B25" w14:textId="77777777" w:rsidR="00CF376D" w:rsidRDefault="00CF376D" w:rsidP="00795D93">
            <w:r>
              <w:t xml:space="preserve">            "dtAcquisizione": "date",</w:t>
            </w:r>
          </w:p>
          <w:p w14:paraId="780436BF" w14:textId="77777777" w:rsidR="00CF376D" w:rsidRDefault="00CF376D" w:rsidP="00795D93">
            <w:r>
              <w:t xml:space="preserve">            "dtCreazione": "date",</w:t>
            </w:r>
          </w:p>
          <w:p w14:paraId="54B52456" w14:textId="77777777" w:rsidR="00CF376D" w:rsidRDefault="00CF376D" w:rsidP="00795D93">
            <w:r>
              <w:t xml:space="preserve">            "dtEDataOraMessaggioRicevuta": "date",</w:t>
            </w:r>
          </w:p>
          <w:p w14:paraId="443FE743" w14:textId="77777777" w:rsidR="00CF376D" w:rsidRDefault="00CF376D" w:rsidP="00795D93">
            <w:r>
              <w:t xml:space="preserve">            "dtEDatiPagDatiSingPagDataEsitoSingoloPagamento": "date",</w:t>
            </w:r>
          </w:p>
          <w:p w14:paraId="6297BE05" w14:textId="77777777" w:rsidR="00CF376D" w:rsidRDefault="00CF376D" w:rsidP="00795D93">
            <w:r>
              <w:t xml:space="preserve">            "dtERiferimentoDataRichiesta": "date",</w:t>
            </w:r>
          </w:p>
          <w:p w14:paraId="7261A6FF" w14:textId="77777777" w:rsidR="00CF376D" w:rsidRDefault="00CF376D" w:rsidP="00795D93">
            <w:r>
              <w:t xml:space="preserve">            "dtUltimaModifica": "date",</w:t>
            </w:r>
          </w:p>
          <w:p w14:paraId="27507508" w14:textId="77777777" w:rsidR="00CF376D" w:rsidRDefault="00CF376D" w:rsidP="00795D93">
            <w:r>
              <w:t xml:space="preserve">            "numEDatiPagDatiSingPagSingoloImportoPagato": "big_decimal",</w:t>
            </w:r>
          </w:p>
          <w:p w14:paraId="54A67910" w14:textId="77777777" w:rsidR="00CF376D" w:rsidRDefault="00CF376D" w:rsidP="00795D93">
            <w:r>
              <w:t xml:space="preserve">            "numEDatiPagImportoTotalePagato": "big_decimal",</w:t>
            </w:r>
          </w:p>
          <w:p w14:paraId="117F4DC1" w14:textId="77777777" w:rsidR="00CF376D" w:rsidRDefault="00CF376D" w:rsidP="00795D93">
            <w:r>
              <w:t xml:space="preserve">            "numImportaDovutoFaultSerial": "integer",</w:t>
            </w:r>
          </w:p>
          <w:p w14:paraId="5BD6B104" w14:textId="77777777" w:rsidR="00CF376D" w:rsidRDefault="00CF376D" w:rsidP="00795D93">
            <w:r>
              <w:t xml:space="preserve">            "numRigaFlusso": "integer",</w:t>
            </w:r>
          </w:p>
          <w:p w14:paraId="5651C05E" w14:textId="77777777" w:rsidR="00CF376D" w:rsidRDefault="00CF376D" w:rsidP="00795D93">
            <w:r>
              <w:t xml:space="preserve">            "version": "int"</w:t>
            </w:r>
          </w:p>
          <w:p w14:paraId="194DAECB" w14:textId="77777777" w:rsidR="00CF376D" w:rsidRDefault="00CF376D" w:rsidP="00795D93">
            <w:r>
              <w:t xml:space="preserve">          }</w:t>
            </w:r>
          </w:p>
          <w:p w14:paraId="543750A6" w14:textId="77777777" w:rsidR="00CF376D" w:rsidRDefault="00CF376D" w:rsidP="00795D93">
            <w:r>
              <w:t xml:space="preserve">        }</w:t>
            </w:r>
          </w:p>
          <w:p w14:paraId="691DE544" w14:textId="77777777" w:rsidR="00CF376D" w:rsidRDefault="00CF376D" w:rsidP="00795D93">
            <w:r>
              <w:t xml:space="preserve">      }</w:t>
            </w:r>
          </w:p>
          <w:p w14:paraId="3AF1504C" w14:textId="77777777" w:rsidR="00CF376D" w:rsidRDefault="00CF376D" w:rsidP="00795D93">
            <w:r>
              <w:t xml:space="preserve">    ]</w:t>
            </w:r>
          </w:p>
          <w:p w14:paraId="56A25158" w14:textId="77777777" w:rsidR="00CF376D" w:rsidRDefault="00CF376D" w:rsidP="00795D93">
            <w:r>
              <w:t xml:space="preserve">  }</w:t>
            </w:r>
          </w:p>
          <w:p w14:paraId="2C177FBA" w14:textId="77777777" w:rsidR="00CF376D" w:rsidRPr="006E29CF" w:rsidRDefault="00CF376D" w:rsidP="00795D93">
            <w:r>
              <w:t>}</w:t>
            </w:r>
          </w:p>
        </w:tc>
      </w:tr>
      <w:tr w:rsidR="00CF376D" w:rsidRPr="006E29CF" w14:paraId="28502F3D" w14:textId="77777777" w:rsidTr="00795D93">
        <w:tc>
          <w:tcPr>
            <w:tcW w:w="1552" w:type="dxa"/>
          </w:tcPr>
          <w:p w14:paraId="3923E164" w14:textId="77777777" w:rsidR="00CF376D" w:rsidRPr="006E29CF" w:rsidRDefault="00CF376D" w:rsidP="00795D93">
            <w:r w:rsidRPr="006E29CF">
              <w:lastRenderedPageBreak/>
              <w:t xml:space="preserve">Fault Response </w:t>
            </w:r>
          </w:p>
        </w:tc>
        <w:tc>
          <w:tcPr>
            <w:tcW w:w="7798" w:type="dxa"/>
          </w:tcPr>
          <w:p w14:paraId="308A8DC6" w14:textId="77777777" w:rsidR="00CF376D" w:rsidRPr="006E29CF" w:rsidRDefault="00CF376D" w:rsidP="00795D93">
            <w:pPr>
              <w:rPr>
                <w:lang w:val="en-US"/>
              </w:rPr>
            </w:pPr>
            <w:r w:rsidRPr="006E29CF">
              <w:rPr>
                <w:lang w:val="en-US"/>
              </w:rPr>
              <w:t>{</w:t>
            </w:r>
          </w:p>
          <w:p w14:paraId="4E6DB39B"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61901082"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6ED624D7" w14:textId="77777777" w:rsidR="00CF376D" w:rsidRPr="006E29CF" w:rsidRDefault="00CF376D" w:rsidP="00795D93">
            <w:r w:rsidRPr="006E29CF">
              <w:t>}</w:t>
            </w:r>
          </w:p>
        </w:tc>
      </w:tr>
    </w:tbl>
    <w:p w14:paraId="2730F6A0" w14:textId="77777777" w:rsidR="00CF376D" w:rsidRPr="00E9612D" w:rsidRDefault="00CF376D" w:rsidP="00CF376D"/>
    <w:p w14:paraId="1C722C32" w14:textId="77777777" w:rsidR="00CF376D" w:rsidRPr="0073004D" w:rsidRDefault="00CF376D" w:rsidP="00CF376D">
      <w:pPr>
        <w:pStyle w:val="Titolo2"/>
        <w:rPr>
          <w:rStyle w:val="Enfasigrassetto"/>
        </w:rPr>
      </w:pPr>
      <w:bookmarkStart w:id="131" w:name="_Toc35537053"/>
      <w:bookmarkStart w:id="132" w:name="_Toc36042170"/>
      <w:r>
        <w:rPr>
          <w:rStyle w:val="Enfasigrassetto"/>
        </w:rPr>
        <w:t>Configurazione</w:t>
      </w:r>
      <w:bookmarkEnd w:id="131"/>
      <w:bookmarkEnd w:id="132"/>
    </w:p>
    <w:p w14:paraId="63164C5C" w14:textId="77777777" w:rsidR="00CF376D" w:rsidRDefault="00CF376D" w:rsidP="00CF376D"/>
    <w:p w14:paraId="697C4939" w14:textId="77777777" w:rsidR="00CF376D" w:rsidRPr="006E29CF" w:rsidRDefault="00CF376D" w:rsidP="00CF376D">
      <w:pPr>
        <w:pStyle w:val="Titolo3"/>
        <w:rPr>
          <w:rStyle w:val="Enfasigrassetto"/>
          <w:b w:val="0"/>
        </w:rPr>
      </w:pPr>
      <w:bookmarkStart w:id="133" w:name="_Toc35537054"/>
      <w:bookmarkStart w:id="134" w:name="_Toc36042171"/>
      <w:r>
        <w:rPr>
          <w:rStyle w:val="Enfasigrassetto"/>
          <w:b w:val="0"/>
        </w:rPr>
        <w:t>Visualizza Ente</w:t>
      </w:r>
      <w:bookmarkEnd w:id="133"/>
      <w:bookmarkEnd w:id="134"/>
    </w:p>
    <w:tbl>
      <w:tblPr>
        <w:tblStyle w:val="TableGrid0"/>
        <w:tblW w:w="0" w:type="auto"/>
        <w:tblLook w:val="04A0" w:firstRow="1" w:lastRow="0" w:firstColumn="1" w:lastColumn="0" w:noHBand="0" w:noVBand="1"/>
      </w:tblPr>
      <w:tblGrid>
        <w:gridCol w:w="1552"/>
        <w:gridCol w:w="7798"/>
      </w:tblGrid>
      <w:tr w:rsidR="00CF376D" w:rsidRPr="006E29CF" w14:paraId="75E57AE0" w14:textId="77777777" w:rsidTr="00795D93">
        <w:tc>
          <w:tcPr>
            <w:tcW w:w="1552" w:type="dxa"/>
          </w:tcPr>
          <w:p w14:paraId="60120DCF" w14:textId="77777777" w:rsidR="00CF376D" w:rsidRPr="006E29CF" w:rsidRDefault="00CF376D" w:rsidP="00795D93">
            <w:r>
              <w:t xml:space="preserve">Decrizione </w:t>
            </w:r>
            <w:r w:rsidRPr="006E29CF">
              <w:t>Servizio</w:t>
            </w:r>
          </w:p>
        </w:tc>
        <w:tc>
          <w:tcPr>
            <w:tcW w:w="7798" w:type="dxa"/>
          </w:tcPr>
          <w:p w14:paraId="2FA8B2F0" w14:textId="77777777" w:rsidR="00CF376D" w:rsidRPr="006E29CF" w:rsidRDefault="00CF376D" w:rsidP="00795D93">
            <w:r>
              <w:t>Visualizza il dettaglio di un Ente beneficiario.</w:t>
            </w:r>
          </w:p>
        </w:tc>
      </w:tr>
      <w:tr w:rsidR="00CF376D" w:rsidRPr="006E29CF" w14:paraId="1FF27A69" w14:textId="77777777" w:rsidTr="00795D93">
        <w:tc>
          <w:tcPr>
            <w:tcW w:w="1552" w:type="dxa"/>
          </w:tcPr>
          <w:p w14:paraId="7FA7CD78" w14:textId="77777777" w:rsidR="00CF376D" w:rsidRPr="006E29CF" w:rsidRDefault="00CF376D" w:rsidP="00795D93">
            <w:r w:rsidRPr="006E29CF">
              <w:t>Servizio</w:t>
            </w:r>
          </w:p>
        </w:tc>
        <w:tc>
          <w:tcPr>
            <w:tcW w:w="7798" w:type="dxa"/>
          </w:tcPr>
          <w:p w14:paraId="63827C96" w14:textId="77777777" w:rsidR="00CF376D" w:rsidRPr="006E29CF" w:rsidRDefault="00CF376D" w:rsidP="00795D93">
            <w:r>
              <w:t>getEnte</w:t>
            </w:r>
          </w:p>
        </w:tc>
      </w:tr>
      <w:tr w:rsidR="00CF376D" w:rsidRPr="006E29CF" w14:paraId="2EF78BD3" w14:textId="77777777" w:rsidTr="00795D93">
        <w:tc>
          <w:tcPr>
            <w:tcW w:w="1552" w:type="dxa"/>
          </w:tcPr>
          <w:p w14:paraId="344EC18C" w14:textId="77777777" w:rsidR="00CF376D" w:rsidRPr="006E29CF" w:rsidRDefault="00CF376D" w:rsidP="00795D93">
            <w:r>
              <w:t>Tipo servizio</w:t>
            </w:r>
          </w:p>
        </w:tc>
        <w:tc>
          <w:tcPr>
            <w:tcW w:w="7798" w:type="dxa"/>
          </w:tcPr>
          <w:p w14:paraId="4C63E290" w14:textId="77777777" w:rsidR="00CF376D" w:rsidRPr="00A24AB2" w:rsidRDefault="00CF376D" w:rsidP="00795D93">
            <w:r w:rsidRPr="00A24AB2">
              <w:t>REST</w:t>
            </w:r>
          </w:p>
        </w:tc>
      </w:tr>
      <w:tr w:rsidR="00CF376D" w:rsidRPr="006E29CF" w14:paraId="5121B64C" w14:textId="77777777" w:rsidTr="00795D93">
        <w:tc>
          <w:tcPr>
            <w:tcW w:w="1552" w:type="dxa"/>
          </w:tcPr>
          <w:p w14:paraId="69BBEB80" w14:textId="77777777" w:rsidR="00CF376D" w:rsidRPr="006E29CF" w:rsidRDefault="00CF376D" w:rsidP="00795D93">
            <w:r w:rsidRPr="006E29CF">
              <w:t>Endpoint</w:t>
            </w:r>
          </w:p>
        </w:tc>
        <w:tc>
          <w:tcPr>
            <w:tcW w:w="7798" w:type="dxa"/>
          </w:tcPr>
          <w:p w14:paraId="69468323" w14:textId="77777777" w:rsidR="00CF376D" w:rsidRPr="006E29CF" w:rsidRDefault="00CF376D" w:rsidP="00795D93">
            <w:r>
              <w:rPr>
                <w:rStyle w:val="Collegamentoipertestuale"/>
              </w:rPr>
              <w:t>/api</w:t>
            </w:r>
            <w:r w:rsidRPr="00F033F1">
              <w:rPr>
                <w:rStyle w:val="Collegamentoipertestuale"/>
              </w:rPr>
              <w:t>/enti/{codIpa}</w:t>
            </w:r>
          </w:p>
        </w:tc>
      </w:tr>
      <w:tr w:rsidR="00CF376D" w:rsidRPr="006E29CF" w14:paraId="3FDACB9F" w14:textId="77777777" w:rsidTr="00795D93">
        <w:tc>
          <w:tcPr>
            <w:tcW w:w="1552" w:type="dxa"/>
          </w:tcPr>
          <w:p w14:paraId="155B609F" w14:textId="77777777" w:rsidR="00CF376D" w:rsidRPr="006E29CF" w:rsidRDefault="00CF376D" w:rsidP="00795D93">
            <w:r w:rsidRPr="006E29CF">
              <w:t>Authentication</w:t>
            </w:r>
          </w:p>
        </w:tc>
        <w:tc>
          <w:tcPr>
            <w:tcW w:w="7798" w:type="dxa"/>
          </w:tcPr>
          <w:p w14:paraId="6D967386" w14:textId="77777777" w:rsidR="00CF376D" w:rsidRPr="006E29CF" w:rsidRDefault="00CF376D" w:rsidP="00795D93">
            <w:r>
              <w:t>Not required</w:t>
            </w:r>
          </w:p>
        </w:tc>
      </w:tr>
      <w:tr w:rsidR="00CF376D" w:rsidRPr="006E29CF" w14:paraId="755EEECB" w14:textId="77777777" w:rsidTr="00795D93">
        <w:tc>
          <w:tcPr>
            <w:tcW w:w="1552" w:type="dxa"/>
          </w:tcPr>
          <w:p w14:paraId="47C27AFD" w14:textId="77777777" w:rsidR="00CF376D" w:rsidRPr="006E29CF" w:rsidRDefault="00CF376D" w:rsidP="00795D93">
            <w:r w:rsidRPr="006E29CF">
              <w:t>Method</w:t>
            </w:r>
          </w:p>
        </w:tc>
        <w:tc>
          <w:tcPr>
            <w:tcW w:w="7798" w:type="dxa"/>
          </w:tcPr>
          <w:p w14:paraId="0AF508CA" w14:textId="77777777" w:rsidR="00CF376D" w:rsidRPr="006E29CF" w:rsidRDefault="00CF376D" w:rsidP="00795D93">
            <w:r>
              <w:t>GET</w:t>
            </w:r>
          </w:p>
        </w:tc>
      </w:tr>
      <w:tr w:rsidR="00CF376D" w:rsidRPr="006E29CF" w14:paraId="4B79C59C" w14:textId="77777777" w:rsidTr="00795D93">
        <w:tc>
          <w:tcPr>
            <w:tcW w:w="1552" w:type="dxa"/>
          </w:tcPr>
          <w:p w14:paraId="55FBD18A" w14:textId="77777777" w:rsidR="00CF376D" w:rsidRPr="006E29CF" w:rsidRDefault="00CF376D" w:rsidP="00795D93">
            <w:r w:rsidRPr="006E29CF">
              <w:t>Consumes</w:t>
            </w:r>
          </w:p>
        </w:tc>
        <w:tc>
          <w:tcPr>
            <w:tcW w:w="7798" w:type="dxa"/>
          </w:tcPr>
          <w:p w14:paraId="38A27546" w14:textId="77777777" w:rsidR="00CF376D" w:rsidRPr="006E29CF" w:rsidRDefault="00CF376D" w:rsidP="00795D93">
            <w:r>
              <w:t>Paramters</w:t>
            </w:r>
          </w:p>
        </w:tc>
      </w:tr>
      <w:tr w:rsidR="00CF376D" w:rsidRPr="006E29CF" w14:paraId="48295A75" w14:textId="77777777" w:rsidTr="00795D93">
        <w:tc>
          <w:tcPr>
            <w:tcW w:w="1552" w:type="dxa"/>
          </w:tcPr>
          <w:p w14:paraId="199EE0F1" w14:textId="77777777" w:rsidR="00CF376D" w:rsidRPr="006E29CF" w:rsidRDefault="00CF376D" w:rsidP="00795D93">
            <w:r w:rsidRPr="006E29CF">
              <w:t>Produces</w:t>
            </w:r>
          </w:p>
        </w:tc>
        <w:tc>
          <w:tcPr>
            <w:tcW w:w="7798" w:type="dxa"/>
          </w:tcPr>
          <w:p w14:paraId="7F284D45" w14:textId="77777777" w:rsidR="00CF376D" w:rsidRPr="006E29CF" w:rsidRDefault="00CF376D" w:rsidP="00795D93">
            <w:r w:rsidRPr="006E29CF">
              <w:t>application/json</w:t>
            </w:r>
          </w:p>
        </w:tc>
      </w:tr>
      <w:tr w:rsidR="00CF376D" w:rsidRPr="006E29CF" w14:paraId="1961BA91" w14:textId="77777777" w:rsidTr="00795D93">
        <w:tc>
          <w:tcPr>
            <w:tcW w:w="1552" w:type="dxa"/>
          </w:tcPr>
          <w:p w14:paraId="75802739" w14:textId="77777777" w:rsidR="00CF376D" w:rsidRPr="006E29CF" w:rsidRDefault="00CF376D" w:rsidP="00795D93">
            <w:r w:rsidRPr="006E29CF">
              <w:t xml:space="preserve">Payload </w:t>
            </w:r>
          </w:p>
        </w:tc>
        <w:tc>
          <w:tcPr>
            <w:tcW w:w="7798" w:type="dxa"/>
          </w:tcPr>
          <w:p w14:paraId="506DA50D" w14:textId="77777777" w:rsidR="00CF376D" w:rsidRPr="006E29CF" w:rsidRDefault="00CF376D" w:rsidP="00795D93">
            <w:r w:rsidRPr="00F033F1">
              <w:t>String codIpa</w:t>
            </w:r>
          </w:p>
        </w:tc>
      </w:tr>
      <w:tr w:rsidR="00CF376D" w:rsidRPr="006E29CF" w14:paraId="0FA07ADB" w14:textId="77777777" w:rsidTr="00795D93">
        <w:tc>
          <w:tcPr>
            <w:tcW w:w="1552" w:type="dxa"/>
          </w:tcPr>
          <w:p w14:paraId="553F1428" w14:textId="77777777" w:rsidR="00CF376D" w:rsidRPr="006E29CF" w:rsidRDefault="00CF376D" w:rsidP="00795D93">
            <w:r w:rsidRPr="006E29CF">
              <w:t xml:space="preserve">Response </w:t>
            </w:r>
          </w:p>
        </w:tc>
        <w:tc>
          <w:tcPr>
            <w:tcW w:w="7798" w:type="dxa"/>
          </w:tcPr>
          <w:p w14:paraId="6FF5274F" w14:textId="77777777" w:rsidR="00CF376D" w:rsidRPr="00281EA1" w:rsidRDefault="00CF376D" w:rsidP="00795D93">
            <w:r w:rsidRPr="00281EA1">
              <w:t>"enteDto": {</w:t>
            </w:r>
          </w:p>
          <w:p w14:paraId="2AF1E74E" w14:textId="77777777" w:rsidR="00CF376D" w:rsidRPr="00281EA1" w:rsidRDefault="00CF376D" w:rsidP="00795D93">
            <w:r w:rsidRPr="00281EA1">
              <w:t xml:space="preserve">          "id": "long",</w:t>
            </w:r>
          </w:p>
          <w:p w14:paraId="1D435A81" w14:textId="77777777" w:rsidR="00CF376D" w:rsidRPr="00281EA1" w:rsidRDefault="00CF376D" w:rsidP="00795D93">
            <w:r w:rsidRPr="00281EA1">
              <w:t xml:space="preserve">          "codIpaEnte": "string",</w:t>
            </w:r>
          </w:p>
          <w:p w14:paraId="3BF3BF0F" w14:textId="77777777" w:rsidR="00CF376D" w:rsidRPr="00281EA1" w:rsidRDefault="00CF376D" w:rsidP="00795D93">
            <w:r w:rsidRPr="00281EA1">
              <w:t xml:space="preserve">          "codiceFiscaleEnte": "string",</w:t>
            </w:r>
          </w:p>
          <w:p w14:paraId="10F58522" w14:textId="77777777" w:rsidR="00CF376D" w:rsidRPr="00281EA1" w:rsidRDefault="00CF376D" w:rsidP="00795D93">
            <w:r w:rsidRPr="00281EA1">
              <w:lastRenderedPageBreak/>
              <w:t xml:space="preserve">          "deNomeEnte": "string",</w:t>
            </w:r>
          </w:p>
          <w:p w14:paraId="3601254C" w14:textId="77777777" w:rsidR="00CF376D" w:rsidRPr="00281EA1" w:rsidRDefault="00CF376D" w:rsidP="00795D93">
            <w:r w:rsidRPr="00281EA1">
              <w:t xml:space="preserve">          "dtCreazione": "date",</w:t>
            </w:r>
          </w:p>
          <w:p w14:paraId="65009412" w14:textId="77777777" w:rsidR="00CF376D" w:rsidRPr="00281EA1" w:rsidRDefault="00CF376D" w:rsidP="00795D93">
            <w:r w:rsidRPr="00281EA1">
              <w:t xml:space="preserve">          "dtUltimaModifica": "date",</w:t>
            </w:r>
          </w:p>
          <w:p w14:paraId="623D70F8" w14:textId="77777777" w:rsidR="00CF376D" w:rsidRPr="00281EA1" w:rsidRDefault="00CF376D" w:rsidP="00795D93">
            <w:r w:rsidRPr="00281EA1">
              <w:t xml:space="preserve">          "emailAmministratore": "string",</w:t>
            </w:r>
          </w:p>
          <w:p w14:paraId="6A23D2A7" w14:textId="77777777" w:rsidR="00CF376D" w:rsidRPr="00281EA1" w:rsidRDefault="00CF376D" w:rsidP="00795D93">
            <w:r w:rsidRPr="00281EA1">
              <w:t xml:space="preserve">          "flgPagati": "boolean",</w:t>
            </w:r>
          </w:p>
          <w:p w14:paraId="7B553478" w14:textId="77777777" w:rsidR="00CF376D" w:rsidRPr="00281EA1" w:rsidRDefault="00CF376D" w:rsidP="00795D93">
            <w:r w:rsidRPr="00281EA1">
              <w:t xml:space="preserve">          "flgTesoreria": "boolean",</w:t>
            </w:r>
          </w:p>
          <w:p w14:paraId="0ECADDB4" w14:textId="77777777" w:rsidR="00CF376D" w:rsidRPr="00281EA1" w:rsidRDefault="00CF376D" w:rsidP="00795D93">
            <w:r w:rsidRPr="00281EA1">
              <w:t xml:space="preserve">          "myboxClientKey": "string",</w:t>
            </w:r>
          </w:p>
          <w:p w14:paraId="17A7EA7B" w14:textId="77777777" w:rsidR="00CF376D" w:rsidRPr="00281EA1" w:rsidRDefault="00CF376D" w:rsidP="00795D93">
            <w:r w:rsidRPr="00281EA1">
              <w:t xml:space="preserve">          "myboxClientSecret": "string",</w:t>
            </w:r>
          </w:p>
          <w:p w14:paraId="1FDB2AFB" w14:textId="77777777" w:rsidR="00CF376D" w:rsidRDefault="00CF376D" w:rsidP="00795D93">
            <w:r w:rsidRPr="00281EA1">
              <w:t xml:space="preserve">          "numGiorniPagamentoPresunti": "int"</w:t>
            </w:r>
            <w:r>
              <w:t>,</w:t>
            </w:r>
          </w:p>
          <w:p w14:paraId="360C9ECC" w14:textId="77777777" w:rsidR="00CF376D" w:rsidRPr="00BB13E8" w:rsidRDefault="00CF376D" w:rsidP="00795D93">
            <w:pPr>
              <w:shd w:val="clear" w:color="auto" w:fill="FFFFFE"/>
              <w:spacing w:line="240" w:lineRule="atLeast"/>
              <w:rPr>
                <w:rFonts w:ascii="Consolas" w:eastAsia="Times New Roman" w:hAnsi="Consolas" w:cs="Times New Roman"/>
                <w:color w:val="000000"/>
                <w:sz w:val="18"/>
                <w:szCs w:val="18"/>
                <w:lang w:eastAsia="it-IT"/>
              </w:rPr>
            </w:pPr>
            <w:r>
              <w:t xml:space="preserve">          </w:t>
            </w:r>
            <w:r w:rsidRPr="00BB13E8">
              <w:t>"deLogoEnte": </w:t>
            </w:r>
            <w:r w:rsidRPr="00281EA1">
              <w:t>"string"</w:t>
            </w:r>
          </w:p>
          <w:p w14:paraId="1D34DA1E" w14:textId="77777777" w:rsidR="00CF376D" w:rsidRPr="006E29CF" w:rsidRDefault="00CF376D" w:rsidP="00795D93">
            <w:r w:rsidRPr="00281EA1">
              <w:t xml:space="preserve">        }</w:t>
            </w:r>
          </w:p>
        </w:tc>
      </w:tr>
      <w:tr w:rsidR="00CF376D" w:rsidRPr="006E29CF" w14:paraId="69AE2051" w14:textId="77777777" w:rsidTr="00795D93">
        <w:tc>
          <w:tcPr>
            <w:tcW w:w="1552" w:type="dxa"/>
          </w:tcPr>
          <w:p w14:paraId="1A95E1C0" w14:textId="77777777" w:rsidR="00CF376D" w:rsidRPr="006E29CF" w:rsidRDefault="00CF376D" w:rsidP="00795D93">
            <w:r w:rsidRPr="006E29CF">
              <w:lastRenderedPageBreak/>
              <w:t xml:space="preserve">Fault Response </w:t>
            </w:r>
          </w:p>
        </w:tc>
        <w:tc>
          <w:tcPr>
            <w:tcW w:w="7798" w:type="dxa"/>
          </w:tcPr>
          <w:p w14:paraId="03025374" w14:textId="77777777" w:rsidR="00CF376D" w:rsidRPr="006E29CF" w:rsidRDefault="00CF376D" w:rsidP="00795D93">
            <w:pPr>
              <w:rPr>
                <w:lang w:val="en-US"/>
              </w:rPr>
            </w:pPr>
            <w:r w:rsidRPr="006E29CF">
              <w:rPr>
                <w:lang w:val="en-US"/>
              </w:rPr>
              <w:t>{</w:t>
            </w:r>
          </w:p>
          <w:p w14:paraId="0B482E4F"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6B2543C6"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0FA5E0CF" w14:textId="77777777" w:rsidR="00CF376D" w:rsidRPr="006E29CF" w:rsidRDefault="00CF376D" w:rsidP="00795D93">
            <w:r w:rsidRPr="006E29CF">
              <w:t>}</w:t>
            </w:r>
          </w:p>
        </w:tc>
      </w:tr>
    </w:tbl>
    <w:p w14:paraId="581AA954" w14:textId="77777777" w:rsidR="00CF376D" w:rsidRDefault="00CF376D" w:rsidP="00CF376D"/>
    <w:p w14:paraId="11DED68F" w14:textId="77777777" w:rsidR="00CF376D" w:rsidRPr="006E29CF" w:rsidRDefault="00CF376D" w:rsidP="00CF376D"/>
    <w:p w14:paraId="2CD9D3AA" w14:textId="77777777" w:rsidR="00CF376D" w:rsidRPr="006E29CF" w:rsidRDefault="00CF376D" w:rsidP="00CF376D">
      <w:pPr>
        <w:pStyle w:val="Titolo3"/>
        <w:rPr>
          <w:rStyle w:val="Enfasigrassetto"/>
          <w:b w:val="0"/>
        </w:rPr>
      </w:pPr>
      <w:bookmarkStart w:id="135" w:name="_Toc35537055"/>
      <w:bookmarkStart w:id="136" w:name="_Toc36042172"/>
      <w:r>
        <w:rPr>
          <w:rStyle w:val="Enfasigrassetto"/>
          <w:b w:val="0"/>
        </w:rPr>
        <w:t>Aggiungi Ente</w:t>
      </w:r>
      <w:bookmarkEnd w:id="135"/>
      <w:bookmarkEnd w:id="136"/>
    </w:p>
    <w:tbl>
      <w:tblPr>
        <w:tblStyle w:val="TableGrid0"/>
        <w:tblW w:w="0" w:type="auto"/>
        <w:tblLook w:val="04A0" w:firstRow="1" w:lastRow="0" w:firstColumn="1" w:lastColumn="0" w:noHBand="0" w:noVBand="1"/>
      </w:tblPr>
      <w:tblGrid>
        <w:gridCol w:w="1552"/>
        <w:gridCol w:w="7798"/>
      </w:tblGrid>
      <w:tr w:rsidR="00CF376D" w:rsidRPr="006E29CF" w14:paraId="2A0590E5" w14:textId="77777777" w:rsidTr="00795D93">
        <w:tc>
          <w:tcPr>
            <w:tcW w:w="1552" w:type="dxa"/>
          </w:tcPr>
          <w:p w14:paraId="3B99DE93" w14:textId="77777777" w:rsidR="00CF376D" w:rsidRPr="006E29CF" w:rsidRDefault="00CF376D" w:rsidP="00795D93">
            <w:r>
              <w:t xml:space="preserve">Decrizione </w:t>
            </w:r>
            <w:r w:rsidRPr="006E29CF">
              <w:t>Servizio</w:t>
            </w:r>
          </w:p>
        </w:tc>
        <w:tc>
          <w:tcPr>
            <w:tcW w:w="7798" w:type="dxa"/>
          </w:tcPr>
          <w:p w14:paraId="18FC81A0" w14:textId="77777777" w:rsidR="00CF376D" w:rsidRPr="006E29CF" w:rsidRDefault="00CF376D" w:rsidP="00795D93">
            <w:r>
              <w:t>Inserisce un nuovo Ente beneficiario.</w:t>
            </w:r>
          </w:p>
        </w:tc>
      </w:tr>
      <w:tr w:rsidR="00CF376D" w:rsidRPr="006E29CF" w14:paraId="068991A5" w14:textId="77777777" w:rsidTr="00795D93">
        <w:tc>
          <w:tcPr>
            <w:tcW w:w="1552" w:type="dxa"/>
          </w:tcPr>
          <w:p w14:paraId="32947CC1" w14:textId="77777777" w:rsidR="00CF376D" w:rsidRPr="006E29CF" w:rsidRDefault="00CF376D" w:rsidP="00795D93">
            <w:r w:rsidRPr="006E29CF">
              <w:t>Servizio</w:t>
            </w:r>
          </w:p>
        </w:tc>
        <w:tc>
          <w:tcPr>
            <w:tcW w:w="7798" w:type="dxa"/>
          </w:tcPr>
          <w:p w14:paraId="0582D09C" w14:textId="77777777" w:rsidR="00CF376D" w:rsidRPr="006E29CF" w:rsidRDefault="00CF376D" w:rsidP="00795D93">
            <w:r>
              <w:t>createEnte</w:t>
            </w:r>
          </w:p>
        </w:tc>
      </w:tr>
      <w:tr w:rsidR="00CF376D" w:rsidRPr="006E29CF" w14:paraId="63CBBE42" w14:textId="77777777" w:rsidTr="00795D93">
        <w:tc>
          <w:tcPr>
            <w:tcW w:w="1552" w:type="dxa"/>
          </w:tcPr>
          <w:p w14:paraId="66A5176B" w14:textId="77777777" w:rsidR="00CF376D" w:rsidRPr="006E29CF" w:rsidRDefault="00CF376D" w:rsidP="00795D93">
            <w:r>
              <w:t>Tipo servizio</w:t>
            </w:r>
          </w:p>
        </w:tc>
        <w:tc>
          <w:tcPr>
            <w:tcW w:w="7798" w:type="dxa"/>
          </w:tcPr>
          <w:p w14:paraId="668051B7" w14:textId="77777777" w:rsidR="00CF376D" w:rsidRPr="00A24AB2" w:rsidRDefault="00CF376D" w:rsidP="00795D93">
            <w:r w:rsidRPr="00A24AB2">
              <w:t>REST</w:t>
            </w:r>
          </w:p>
        </w:tc>
      </w:tr>
      <w:tr w:rsidR="00CF376D" w:rsidRPr="006E29CF" w14:paraId="735B89CE" w14:textId="77777777" w:rsidTr="00795D93">
        <w:tc>
          <w:tcPr>
            <w:tcW w:w="1552" w:type="dxa"/>
          </w:tcPr>
          <w:p w14:paraId="1A4ECF95" w14:textId="77777777" w:rsidR="00CF376D" w:rsidRPr="006E29CF" w:rsidRDefault="00CF376D" w:rsidP="00795D93">
            <w:r w:rsidRPr="006E29CF">
              <w:t>Endpoint</w:t>
            </w:r>
          </w:p>
        </w:tc>
        <w:tc>
          <w:tcPr>
            <w:tcW w:w="7798" w:type="dxa"/>
          </w:tcPr>
          <w:p w14:paraId="5C7E464B" w14:textId="77777777" w:rsidR="00CF376D" w:rsidRPr="006E29CF" w:rsidRDefault="00CF376D" w:rsidP="00795D93">
            <w:r>
              <w:rPr>
                <w:rStyle w:val="Collegamentoipertestuale"/>
                <w:lang w:val="it-IT"/>
              </w:rPr>
              <w:t>/api/</w:t>
            </w:r>
            <w:r>
              <w:rPr>
                <w:rStyle w:val="Collegamentoipertestuale"/>
              </w:rPr>
              <w:t>ente</w:t>
            </w:r>
          </w:p>
        </w:tc>
      </w:tr>
      <w:tr w:rsidR="00CF376D" w:rsidRPr="006E29CF" w14:paraId="1FDCA1AD" w14:textId="77777777" w:rsidTr="00795D93">
        <w:tc>
          <w:tcPr>
            <w:tcW w:w="1552" w:type="dxa"/>
          </w:tcPr>
          <w:p w14:paraId="19C28685" w14:textId="77777777" w:rsidR="00CF376D" w:rsidRPr="006E29CF" w:rsidRDefault="00CF376D" w:rsidP="00795D93">
            <w:r w:rsidRPr="006E29CF">
              <w:t>Authentication</w:t>
            </w:r>
          </w:p>
        </w:tc>
        <w:tc>
          <w:tcPr>
            <w:tcW w:w="7798" w:type="dxa"/>
          </w:tcPr>
          <w:p w14:paraId="56AF5855" w14:textId="77777777" w:rsidR="00CF376D" w:rsidRPr="006E29CF" w:rsidRDefault="00CF376D" w:rsidP="00795D93">
            <w:r>
              <w:t>Not required</w:t>
            </w:r>
          </w:p>
        </w:tc>
      </w:tr>
      <w:tr w:rsidR="00CF376D" w:rsidRPr="006E29CF" w14:paraId="490F08A5" w14:textId="77777777" w:rsidTr="00795D93">
        <w:tc>
          <w:tcPr>
            <w:tcW w:w="1552" w:type="dxa"/>
          </w:tcPr>
          <w:p w14:paraId="6E3339CB" w14:textId="77777777" w:rsidR="00CF376D" w:rsidRPr="006E29CF" w:rsidRDefault="00CF376D" w:rsidP="00795D93">
            <w:r w:rsidRPr="006E29CF">
              <w:t>Method</w:t>
            </w:r>
          </w:p>
        </w:tc>
        <w:tc>
          <w:tcPr>
            <w:tcW w:w="7798" w:type="dxa"/>
          </w:tcPr>
          <w:p w14:paraId="3E3D19AE" w14:textId="77777777" w:rsidR="00CF376D" w:rsidRPr="006E29CF" w:rsidRDefault="00CF376D" w:rsidP="00795D93">
            <w:r>
              <w:t>POST</w:t>
            </w:r>
          </w:p>
        </w:tc>
      </w:tr>
      <w:tr w:rsidR="00CF376D" w:rsidRPr="006E29CF" w14:paraId="6C04FFB2" w14:textId="77777777" w:rsidTr="00795D93">
        <w:tc>
          <w:tcPr>
            <w:tcW w:w="1552" w:type="dxa"/>
          </w:tcPr>
          <w:p w14:paraId="60CB7303" w14:textId="77777777" w:rsidR="00CF376D" w:rsidRPr="006E29CF" w:rsidRDefault="00CF376D" w:rsidP="00795D93">
            <w:r w:rsidRPr="006E29CF">
              <w:t>Consumes</w:t>
            </w:r>
          </w:p>
        </w:tc>
        <w:tc>
          <w:tcPr>
            <w:tcW w:w="7798" w:type="dxa"/>
          </w:tcPr>
          <w:p w14:paraId="78082875" w14:textId="77777777" w:rsidR="00CF376D" w:rsidRPr="006E29CF" w:rsidRDefault="00CF376D" w:rsidP="00795D93">
            <w:r w:rsidRPr="006E29CF">
              <w:t>application/json</w:t>
            </w:r>
          </w:p>
        </w:tc>
      </w:tr>
      <w:tr w:rsidR="00CF376D" w:rsidRPr="006E29CF" w14:paraId="3BDAB8FB" w14:textId="77777777" w:rsidTr="00795D93">
        <w:tc>
          <w:tcPr>
            <w:tcW w:w="1552" w:type="dxa"/>
          </w:tcPr>
          <w:p w14:paraId="16D23EC9" w14:textId="77777777" w:rsidR="00CF376D" w:rsidRPr="006E29CF" w:rsidRDefault="00CF376D" w:rsidP="00795D93">
            <w:r w:rsidRPr="006E29CF">
              <w:t>Produces</w:t>
            </w:r>
          </w:p>
        </w:tc>
        <w:tc>
          <w:tcPr>
            <w:tcW w:w="7798" w:type="dxa"/>
          </w:tcPr>
          <w:p w14:paraId="1ABF66E2" w14:textId="77777777" w:rsidR="00CF376D" w:rsidRPr="006E29CF" w:rsidRDefault="00CF376D" w:rsidP="00795D93">
            <w:r w:rsidRPr="006E29CF">
              <w:t>application/json</w:t>
            </w:r>
          </w:p>
        </w:tc>
      </w:tr>
      <w:tr w:rsidR="00CF376D" w:rsidRPr="006E29CF" w14:paraId="32A64E0B" w14:textId="77777777" w:rsidTr="00795D93">
        <w:tc>
          <w:tcPr>
            <w:tcW w:w="1552" w:type="dxa"/>
          </w:tcPr>
          <w:p w14:paraId="50F73698" w14:textId="77777777" w:rsidR="00CF376D" w:rsidRPr="006E29CF" w:rsidRDefault="00CF376D" w:rsidP="00795D93">
            <w:r w:rsidRPr="006E29CF">
              <w:t xml:space="preserve">Payload </w:t>
            </w:r>
          </w:p>
        </w:tc>
        <w:tc>
          <w:tcPr>
            <w:tcW w:w="7798" w:type="dxa"/>
          </w:tcPr>
          <w:p w14:paraId="36F65503" w14:textId="77777777" w:rsidR="00CF376D" w:rsidRDefault="00CF376D" w:rsidP="00795D93">
            <w:r>
              <w:t>{</w:t>
            </w:r>
          </w:p>
          <w:p w14:paraId="23282E3B" w14:textId="77777777" w:rsidR="00CF376D" w:rsidRDefault="00CF376D" w:rsidP="00795D93">
            <w:r>
              <w:t xml:space="preserve">  "codIpa": "string",</w:t>
            </w:r>
          </w:p>
          <w:p w14:paraId="5782549D" w14:textId="77777777" w:rsidR="00CF376D" w:rsidRDefault="00CF376D" w:rsidP="00795D93">
            <w:r>
              <w:t xml:space="preserve">  "nomeEnte": "string",</w:t>
            </w:r>
          </w:p>
          <w:p w14:paraId="3DF4FA4E" w14:textId="77777777" w:rsidR="00CF376D" w:rsidRDefault="00CF376D" w:rsidP="00795D93">
            <w:r>
              <w:t xml:space="preserve">  "codFiscale": "string",</w:t>
            </w:r>
          </w:p>
          <w:p w14:paraId="7A33520E" w14:textId="77777777" w:rsidR="00CF376D" w:rsidRDefault="00CF376D" w:rsidP="00795D93">
            <w:r>
              <w:t xml:space="preserve">  "emailAmm": "string"</w:t>
            </w:r>
          </w:p>
          <w:p w14:paraId="1DDFED7B" w14:textId="77777777" w:rsidR="00CF376D" w:rsidRPr="006E29CF" w:rsidRDefault="00CF376D" w:rsidP="00795D93">
            <w:r>
              <w:t>}</w:t>
            </w:r>
          </w:p>
        </w:tc>
      </w:tr>
      <w:tr w:rsidR="00CF376D" w:rsidRPr="006E29CF" w14:paraId="3EDA462C" w14:textId="77777777" w:rsidTr="00795D93">
        <w:tc>
          <w:tcPr>
            <w:tcW w:w="1552" w:type="dxa"/>
          </w:tcPr>
          <w:p w14:paraId="310CC4FA" w14:textId="77777777" w:rsidR="00CF376D" w:rsidRPr="006E29CF" w:rsidRDefault="00CF376D" w:rsidP="00795D93">
            <w:r w:rsidRPr="006E29CF">
              <w:t xml:space="preserve">Response </w:t>
            </w:r>
          </w:p>
        </w:tc>
        <w:tc>
          <w:tcPr>
            <w:tcW w:w="7798" w:type="dxa"/>
          </w:tcPr>
          <w:p w14:paraId="51ED8183" w14:textId="77777777" w:rsidR="00CF376D" w:rsidRPr="006E29CF" w:rsidRDefault="00CF376D" w:rsidP="00795D93">
            <w:pPr>
              <w:rPr>
                <w:lang w:val="en-US"/>
              </w:rPr>
            </w:pPr>
            <w:r w:rsidRPr="006E29CF">
              <w:rPr>
                <w:lang w:val="en-US"/>
              </w:rPr>
              <w:t>{</w:t>
            </w:r>
          </w:p>
          <w:p w14:paraId="1F8E5E80" w14:textId="77777777" w:rsidR="00CF376D" w:rsidRPr="006E29CF" w:rsidRDefault="00CF376D" w:rsidP="00795D93">
            <w:pPr>
              <w:rPr>
                <w:lang w:val="en-US"/>
              </w:rPr>
            </w:pPr>
            <w:r w:rsidRPr="006E29CF">
              <w:rPr>
                <w:lang w:val="en-US"/>
              </w:rPr>
              <w:t xml:space="preserve">  "status": "</w:t>
            </w:r>
            <w:r>
              <w:rPr>
                <w:lang w:val="en-US"/>
              </w:rPr>
              <w:t>ok</w:t>
            </w:r>
            <w:r w:rsidRPr="006E29CF">
              <w:rPr>
                <w:lang w:val="en-US"/>
              </w:rPr>
              <w:t>",</w:t>
            </w:r>
          </w:p>
          <w:p w14:paraId="33CC1B29" w14:textId="77777777" w:rsidR="00CF376D" w:rsidRPr="006E29CF" w:rsidRDefault="00CF376D" w:rsidP="00795D93">
            <w:pPr>
              <w:rPr>
                <w:lang w:val="en-US"/>
              </w:rPr>
            </w:pPr>
            <w:r w:rsidRPr="006E29CF">
              <w:rPr>
                <w:lang w:val="en-US"/>
              </w:rPr>
              <w:t xml:space="preserve">  "desc"</w:t>
            </w:r>
            <w:r>
              <w:rPr>
                <w:lang w:val="en-US"/>
              </w:rPr>
              <w:t xml:space="preserve">: </w:t>
            </w:r>
            <w:r w:rsidRPr="006E29CF">
              <w:rPr>
                <w:lang w:val="en-US"/>
              </w:rPr>
              <w:t>"</w:t>
            </w:r>
            <w:r>
              <w:rPr>
                <w:lang w:val="en-US"/>
              </w:rPr>
              <w:t>Successful insert</w:t>
            </w:r>
            <w:r w:rsidRPr="006E29CF">
              <w:rPr>
                <w:lang w:val="en-US"/>
              </w:rPr>
              <w:t>"</w:t>
            </w:r>
          </w:p>
          <w:p w14:paraId="383AB263" w14:textId="77777777" w:rsidR="00CF376D" w:rsidRPr="006E29CF" w:rsidRDefault="00CF376D" w:rsidP="00795D93">
            <w:r w:rsidRPr="006E29CF">
              <w:t>}</w:t>
            </w:r>
          </w:p>
        </w:tc>
      </w:tr>
      <w:tr w:rsidR="00CF376D" w:rsidRPr="006E29CF" w14:paraId="10E964D8" w14:textId="77777777" w:rsidTr="00795D93">
        <w:tc>
          <w:tcPr>
            <w:tcW w:w="1552" w:type="dxa"/>
          </w:tcPr>
          <w:p w14:paraId="56C2E764" w14:textId="77777777" w:rsidR="00CF376D" w:rsidRPr="006E29CF" w:rsidRDefault="00CF376D" w:rsidP="00795D93">
            <w:r w:rsidRPr="006E29CF">
              <w:t xml:space="preserve">Fault Response </w:t>
            </w:r>
          </w:p>
        </w:tc>
        <w:tc>
          <w:tcPr>
            <w:tcW w:w="7798" w:type="dxa"/>
          </w:tcPr>
          <w:p w14:paraId="0E33C644" w14:textId="77777777" w:rsidR="00CF376D" w:rsidRPr="006E29CF" w:rsidRDefault="00CF376D" w:rsidP="00795D93">
            <w:pPr>
              <w:rPr>
                <w:lang w:val="en-US"/>
              </w:rPr>
            </w:pPr>
            <w:r w:rsidRPr="006E29CF">
              <w:rPr>
                <w:lang w:val="en-US"/>
              </w:rPr>
              <w:t>{</w:t>
            </w:r>
          </w:p>
          <w:p w14:paraId="7349D77F"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72DD1733"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26CFE74E" w14:textId="77777777" w:rsidR="00CF376D" w:rsidRPr="006E29CF" w:rsidRDefault="00CF376D" w:rsidP="00795D93">
            <w:r w:rsidRPr="006E29CF">
              <w:t>}</w:t>
            </w:r>
          </w:p>
        </w:tc>
      </w:tr>
    </w:tbl>
    <w:p w14:paraId="64CE6D36" w14:textId="77777777" w:rsidR="00CF376D" w:rsidRDefault="00CF376D" w:rsidP="00CF376D">
      <w:pPr>
        <w:rPr>
          <w:lang w:val="en-US"/>
        </w:rPr>
      </w:pPr>
    </w:p>
    <w:p w14:paraId="5E409A0A" w14:textId="77777777" w:rsidR="00CF376D" w:rsidRPr="006E29CF" w:rsidRDefault="00CF376D" w:rsidP="00CF376D"/>
    <w:p w14:paraId="6F626146" w14:textId="77777777" w:rsidR="00CF376D" w:rsidRPr="006E29CF" w:rsidRDefault="00CF376D" w:rsidP="00CF376D">
      <w:pPr>
        <w:pStyle w:val="Titolo3"/>
        <w:rPr>
          <w:rStyle w:val="Enfasigrassetto"/>
          <w:b w:val="0"/>
        </w:rPr>
      </w:pPr>
      <w:bookmarkStart w:id="137" w:name="_Toc35537056"/>
      <w:bookmarkStart w:id="138" w:name="_Toc36042173"/>
      <w:r>
        <w:rPr>
          <w:rStyle w:val="Enfasigrassetto"/>
          <w:b w:val="0"/>
        </w:rPr>
        <w:t>Modifica Ente</w:t>
      </w:r>
      <w:bookmarkEnd w:id="137"/>
      <w:bookmarkEnd w:id="138"/>
    </w:p>
    <w:tbl>
      <w:tblPr>
        <w:tblStyle w:val="TableGrid0"/>
        <w:tblW w:w="0" w:type="auto"/>
        <w:tblLook w:val="04A0" w:firstRow="1" w:lastRow="0" w:firstColumn="1" w:lastColumn="0" w:noHBand="0" w:noVBand="1"/>
      </w:tblPr>
      <w:tblGrid>
        <w:gridCol w:w="1552"/>
        <w:gridCol w:w="7798"/>
      </w:tblGrid>
      <w:tr w:rsidR="00CF376D" w:rsidRPr="006E29CF" w14:paraId="6E8C47D6" w14:textId="77777777" w:rsidTr="00795D93">
        <w:tc>
          <w:tcPr>
            <w:tcW w:w="1552" w:type="dxa"/>
          </w:tcPr>
          <w:p w14:paraId="2C3AACFF" w14:textId="77777777" w:rsidR="00CF376D" w:rsidRPr="006E29CF" w:rsidRDefault="00CF376D" w:rsidP="00795D93">
            <w:r>
              <w:t xml:space="preserve">Decrizione </w:t>
            </w:r>
            <w:r w:rsidRPr="006E29CF">
              <w:t>Servizio</w:t>
            </w:r>
          </w:p>
        </w:tc>
        <w:tc>
          <w:tcPr>
            <w:tcW w:w="7798" w:type="dxa"/>
          </w:tcPr>
          <w:p w14:paraId="620B8222" w14:textId="77777777" w:rsidR="00CF376D" w:rsidRPr="006E29CF" w:rsidRDefault="00CF376D" w:rsidP="00795D93">
            <w:r>
              <w:t>Modifica di un Ente beneficiario.</w:t>
            </w:r>
          </w:p>
        </w:tc>
      </w:tr>
      <w:tr w:rsidR="00CF376D" w:rsidRPr="006E29CF" w14:paraId="7AD5DB3F" w14:textId="77777777" w:rsidTr="00795D93">
        <w:tc>
          <w:tcPr>
            <w:tcW w:w="1552" w:type="dxa"/>
          </w:tcPr>
          <w:p w14:paraId="16ACD5C1" w14:textId="77777777" w:rsidR="00CF376D" w:rsidRPr="006E29CF" w:rsidRDefault="00CF376D" w:rsidP="00795D93">
            <w:r w:rsidRPr="006E29CF">
              <w:t>Servizio</w:t>
            </w:r>
          </w:p>
        </w:tc>
        <w:tc>
          <w:tcPr>
            <w:tcW w:w="7798" w:type="dxa"/>
          </w:tcPr>
          <w:p w14:paraId="7F910E13" w14:textId="77777777" w:rsidR="00CF376D" w:rsidRPr="006E29CF" w:rsidRDefault="00CF376D" w:rsidP="00795D93">
            <w:r>
              <w:t>modificaEnte</w:t>
            </w:r>
          </w:p>
        </w:tc>
      </w:tr>
      <w:tr w:rsidR="00CF376D" w:rsidRPr="006E29CF" w14:paraId="28F9AD20" w14:textId="77777777" w:rsidTr="00795D93">
        <w:tc>
          <w:tcPr>
            <w:tcW w:w="1552" w:type="dxa"/>
          </w:tcPr>
          <w:p w14:paraId="7948F2E6" w14:textId="77777777" w:rsidR="00CF376D" w:rsidRPr="006E29CF" w:rsidRDefault="00CF376D" w:rsidP="00795D93">
            <w:r>
              <w:t>Tipo servizio</w:t>
            </w:r>
          </w:p>
        </w:tc>
        <w:tc>
          <w:tcPr>
            <w:tcW w:w="7798" w:type="dxa"/>
          </w:tcPr>
          <w:p w14:paraId="7E9B5ADC" w14:textId="77777777" w:rsidR="00CF376D" w:rsidRPr="00A24AB2" w:rsidRDefault="00CF376D" w:rsidP="00795D93">
            <w:r w:rsidRPr="00A24AB2">
              <w:t>REST</w:t>
            </w:r>
          </w:p>
        </w:tc>
      </w:tr>
      <w:tr w:rsidR="00CF376D" w:rsidRPr="006E29CF" w14:paraId="5A89803A" w14:textId="77777777" w:rsidTr="00795D93">
        <w:tc>
          <w:tcPr>
            <w:tcW w:w="1552" w:type="dxa"/>
          </w:tcPr>
          <w:p w14:paraId="0D735A34" w14:textId="77777777" w:rsidR="00CF376D" w:rsidRPr="006E29CF" w:rsidRDefault="00CF376D" w:rsidP="00795D93">
            <w:r w:rsidRPr="006E29CF">
              <w:t>Endpoint</w:t>
            </w:r>
          </w:p>
        </w:tc>
        <w:tc>
          <w:tcPr>
            <w:tcW w:w="7798" w:type="dxa"/>
          </w:tcPr>
          <w:p w14:paraId="1D582B80" w14:textId="77777777" w:rsidR="00CF376D" w:rsidRPr="006E29CF" w:rsidRDefault="00CF376D" w:rsidP="00795D93">
            <w:r>
              <w:rPr>
                <w:rStyle w:val="Collegamentoipertestuale"/>
                <w:lang w:val="it-IT"/>
              </w:rPr>
              <w:t>/api/</w:t>
            </w:r>
            <w:r>
              <w:rPr>
                <w:rStyle w:val="Collegamentoipertestuale"/>
              </w:rPr>
              <w:t>ente</w:t>
            </w:r>
          </w:p>
        </w:tc>
      </w:tr>
      <w:tr w:rsidR="00CF376D" w:rsidRPr="006E29CF" w14:paraId="6CB2EE74" w14:textId="77777777" w:rsidTr="00795D93">
        <w:tc>
          <w:tcPr>
            <w:tcW w:w="1552" w:type="dxa"/>
          </w:tcPr>
          <w:p w14:paraId="680909C9" w14:textId="77777777" w:rsidR="00CF376D" w:rsidRPr="006E29CF" w:rsidRDefault="00CF376D" w:rsidP="00795D93">
            <w:r w:rsidRPr="006E29CF">
              <w:t>Authentication</w:t>
            </w:r>
          </w:p>
        </w:tc>
        <w:tc>
          <w:tcPr>
            <w:tcW w:w="7798" w:type="dxa"/>
          </w:tcPr>
          <w:p w14:paraId="3DC94042" w14:textId="77777777" w:rsidR="00CF376D" w:rsidRPr="006E29CF" w:rsidRDefault="00CF376D" w:rsidP="00795D93">
            <w:r>
              <w:t>Not required</w:t>
            </w:r>
          </w:p>
        </w:tc>
      </w:tr>
      <w:tr w:rsidR="00CF376D" w:rsidRPr="006E29CF" w14:paraId="27211EFD" w14:textId="77777777" w:rsidTr="00795D93">
        <w:tc>
          <w:tcPr>
            <w:tcW w:w="1552" w:type="dxa"/>
          </w:tcPr>
          <w:p w14:paraId="2772C71C" w14:textId="77777777" w:rsidR="00CF376D" w:rsidRPr="006E29CF" w:rsidRDefault="00CF376D" w:rsidP="00795D93">
            <w:r w:rsidRPr="006E29CF">
              <w:t>Method</w:t>
            </w:r>
          </w:p>
        </w:tc>
        <w:tc>
          <w:tcPr>
            <w:tcW w:w="7798" w:type="dxa"/>
          </w:tcPr>
          <w:p w14:paraId="794D5775" w14:textId="77777777" w:rsidR="00CF376D" w:rsidRPr="006E29CF" w:rsidRDefault="00CF376D" w:rsidP="00795D93">
            <w:r>
              <w:t>PATCH</w:t>
            </w:r>
          </w:p>
        </w:tc>
      </w:tr>
      <w:tr w:rsidR="00CF376D" w:rsidRPr="006E29CF" w14:paraId="181F995D" w14:textId="77777777" w:rsidTr="00795D93">
        <w:tc>
          <w:tcPr>
            <w:tcW w:w="1552" w:type="dxa"/>
          </w:tcPr>
          <w:p w14:paraId="3CAE9093" w14:textId="77777777" w:rsidR="00CF376D" w:rsidRPr="006E29CF" w:rsidRDefault="00CF376D" w:rsidP="00795D93">
            <w:r w:rsidRPr="006E29CF">
              <w:t>Consumes</w:t>
            </w:r>
          </w:p>
        </w:tc>
        <w:tc>
          <w:tcPr>
            <w:tcW w:w="7798" w:type="dxa"/>
          </w:tcPr>
          <w:p w14:paraId="0FED27E1" w14:textId="77777777" w:rsidR="00CF376D" w:rsidRPr="006E29CF" w:rsidRDefault="00CF376D" w:rsidP="00795D93">
            <w:r w:rsidRPr="006E29CF">
              <w:t>application/json</w:t>
            </w:r>
          </w:p>
        </w:tc>
      </w:tr>
      <w:tr w:rsidR="00CF376D" w:rsidRPr="006E29CF" w14:paraId="6A004B30" w14:textId="77777777" w:rsidTr="00795D93">
        <w:tc>
          <w:tcPr>
            <w:tcW w:w="1552" w:type="dxa"/>
          </w:tcPr>
          <w:p w14:paraId="0F4B4839" w14:textId="77777777" w:rsidR="00CF376D" w:rsidRPr="006E29CF" w:rsidRDefault="00CF376D" w:rsidP="00795D93">
            <w:r w:rsidRPr="006E29CF">
              <w:t>Produces</w:t>
            </w:r>
          </w:p>
        </w:tc>
        <w:tc>
          <w:tcPr>
            <w:tcW w:w="7798" w:type="dxa"/>
          </w:tcPr>
          <w:p w14:paraId="561E7877" w14:textId="77777777" w:rsidR="00CF376D" w:rsidRPr="006E29CF" w:rsidRDefault="00CF376D" w:rsidP="00795D93">
            <w:r w:rsidRPr="006E29CF">
              <w:t>application/json</w:t>
            </w:r>
          </w:p>
        </w:tc>
      </w:tr>
      <w:tr w:rsidR="00CF376D" w:rsidRPr="006E29CF" w14:paraId="2BF5867C" w14:textId="77777777" w:rsidTr="00795D93">
        <w:tc>
          <w:tcPr>
            <w:tcW w:w="1552" w:type="dxa"/>
          </w:tcPr>
          <w:p w14:paraId="2851681A" w14:textId="77777777" w:rsidR="00CF376D" w:rsidRPr="006E29CF" w:rsidRDefault="00CF376D" w:rsidP="00795D93">
            <w:r w:rsidRPr="006E29CF">
              <w:t xml:space="preserve">Payload </w:t>
            </w:r>
          </w:p>
        </w:tc>
        <w:tc>
          <w:tcPr>
            <w:tcW w:w="7798" w:type="dxa"/>
          </w:tcPr>
          <w:p w14:paraId="561363FE" w14:textId="77777777" w:rsidR="00CF376D" w:rsidRDefault="00CF376D" w:rsidP="00795D93">
            <w:r>
              <w:t>{</w:t>
            </w:r>
          </w:p>
          <w:p w14:paraId="40EFEA1B" w14:textId="77777777" w:rsidR="00CF376D" w:rsidRDefault="00CF376D" w:rsidP="00795D93">
            <w:r>
              <w:t xml:space="preserve">  "id": "long",</w:t>
            </w:r>
          </w:p>
          <w:p w14:paraId="4EF4D7B0" w14:textId="77777777" w:rsidR="00CF376D" w:rsidRDefault="00CF376D" w:rsidP="00795D93">
            <w:r>
              <w:t xml:space="preserve">  "codIpa": "string",</w:t>
            </w:r>
          </w:p>
          <w:p w14:paraId="22035886" w14:textId="77777777" w:rsidR="00CF376D" w:rsidRDefault="00CF376D" w:rsidP="00795D93">
            <w:r>
              <w:t xml:space="preserve">  "nomeEnte": "string",</w:t>
            </w:r>
          </w:p>
          <w:p w14:paraId="7567E17F" w14:textId="77777777" w:rsidR="00CF376D" w:rsidRDefault="00CF376D" w:rsidP="00795D93">
            <w:r>
              <w:t xml:space="preserve">  "codFiscale": "string",</w:t>
            </w:r>
          </w:p>
          <w:p w14:paraId="2D42B6A8" w14:textId="77777777" w:rsidR="00CF376D" w:rsidRDefault="00CF376D" w:rsidP="00795D93">
            <w:r>
              <w:t xml:space="preserve">  "emailAmm": "string"</w:t>
            </w:r>
          </w:p>
          <w:p w14:paraId="736605B3" w14:textId="77777777" w:rsidR="00CF376D" w:rsidRPr="006E29CF" w:rsidRDefault="00CF376D" w:rsidP="00795D93">
            <w:r>
              <w:t>}</w:t>
            </w:r>
          </w:p>
        </w:tc>
      </w:tr>
      <w:tr w:rsidR="00CF376D" w:rsidRPr="006E29CF" w14:paraId="14858A81" w14:textId="77777777" w:rsidTr="00795D93">
        <w:tc>
          <w:tcPr>
            <w:tcW w:w="1552" w:type="dxa"/>
          </w:tcPr>
          <w:p w14:paraId="0535109A" w14:textId="77777777" w:rsidR="00CF376D" w:rsidRPr="006E29CF" w:rsidRDefault="00CF376D" w:rsidP="00795D93">
            <w:r w:rsidRPr="006E29CF">
              <w:t xml:space="preserve">Response </w:t>
            </w:r>
          </w:p>
        </w:tc>
        <w:tc>
          <w:tcPr>
            <w:tcW w:w="7798" w:type="dxa"/>
          </w:tcPr>
          <w:p w14:paraId="5FCA9758" w14:textId="77777777" w:rsidR="00CF376D" w:rsidRPr="006E29CF" w:rsidRDefault="00CF376D" w:rsidP="00795D93">
            <w:pPr>
              <w:rPr>
                <w:lang w:val="en-US"/>
              </w:rPr>
            </w:pPr>
            <w:r w:rsidRPr="006E29CF">
              <w:rPr>
                <w:lang w:val="en-US"/>
              </w:rPr>
              <w:t>{</w:t>
            </w:r>
          </w:p>
          <w:p w14:paraId="7A1CFC08" w14:textId="77777777" w:rsidR="00CF376D" w:rsidRPr="006E29CF" w:rsidRDefault="00CF376D" w:rsidP="00795D93">
            <w:pPr>
              <w:rPr>
                <w:lang w:val="en-US"/>
              </w:rPr>
            </w:pPr>
            <w:r w:rsidRPr="006E29CF">
              <w:rPr>
                <w:lang w:val="en-US"/>
              </w:rPr>
              <w:t xml:space="preserve">  "status": "</w:t>
            </w:r>
            <w:r>
              <w:rPr>
                <w:lang w:val="en-US"/>
              </w:rPr>
              <w:t>ok</w:t>
            </w:r>
            <w:r w:rsidRPr="006E29CF">
              <w:rPr>
                <w:lang w:val="en-US"/>
              </w:rPr>
              <w:t>",</w:t>
            </w:r>
          </w:p>
          <w:p w14:paraId="44FDC2C8" w14:textId="77777777" w:rsidR="00CF376D" w:rsidRPr="006E29CF" w:rsidRDefault="00CF376D" w:rsidP="00795D93">
            <w:pPr>
              <w:rPr>
                <w:lang w:val="en-US"/>
              </w:rPr>
            </w:pPr>
            <w:r w:rsidRPr="006E29CF">
              <w:rPr>
                <w:lang w:val="en-US"/>
              </w:rPr>
              <w:t xml:space="preserve">  "desc"</w:t>
            </w:r>
            <w:r>
              <w:rPr>
                <w:lang w:val="en-US"/>
              </w:rPr>
              <w:t xml:space="preserve">: </w:t>
            </w:r>
            <w:r w:rsidRPr="006E29CF">
              <w:rPr>
                <w:lang w:val="en-US"/>
              </w:rPr>
              <w:t>"</w:t>
            </w:r>
            <w:r>
              <w:rPr>
                <w:lang w:val="en-US"/>
              </w:rPr>
              <w:t>Successful upda</w:t>
            </w:r>
            <w:r>
              <w:t>te</w:t>
            </w:r>
            <w:r w:rsidRPr="006E29CF">
              <w:rPr>
                <w:lang w:val="en-US"/>
              </w:rPr>
              <w:t>"</w:t>
            </w:r>
          </w:p>
          <w:p w14:paraId="56264081" w14:textId="77777777" w:rsidR="00CF376D" w:rsidRPr="006E29CF" w:rsidRDefault="00CF376D" w:rsidP="00795D93">
            <w:r w:rsidRPr="006E29CF">
              <w:t>}</w:t>
            </w:r>
          </w:p>
        </w:tc>
      </w:tr>
      <w:tr w:rsidR="00CF376D" w:rsidRPr="006E29CF" w14:paraId="696950DE" w14:textId="77777777" w:rsidTr="00795D93">
        <w:tc>
          <w:tcPr>
            <w:tcW w:w="1552" w:type="dxa"/>
          </w:tcPr>
          <w:p w14:paraId="621F3115" w14:textId="77777777" w:rsidR="00CF376D" w:rsidRPr="006E29CF" w:rsidRDefault="00CF376D" w:rsidP="00795D93">
            <w:r w:rsidRPr="006E29CF">
              <w:t xml:space="preserve">Fault Response </w:t>
            </w:r>
          </w:p>
        </w:tc>
        <w:tc>
          <w:tcPr>
            <w:tcW w:w="7798" w:type="dxa"/>
          </w:tcPr>
          <w:p w14:paraId="61AAD1A3" w14:textId="77777777" w:rsidR="00CF376D" w:rsidRPr="006E29CF" w:rsidRDefault="00CF376D" w:rsidP="00795D93">
            <w:pPr>
              <w:rPr>
                <w:lang w:val="en-US"/>
              </w:rPr>
            </w:pPr>
            <w:r w:rsidRPr="006E29CF">
              <w:rPr>
                <w:lang w:val="en-US"/>
              </w:rPr>
              <w:t>{</w:t>
            </w:r>
          </w:p>
          <w:p w14:paraId="71394057"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3C66398D"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38BA9816" w14:textId="77777777" w:rsidR="00CF376D" w:rsidRPr="006E29CF" w:rsidRDefault="00CF376D" w:rsidP="00795D93">
            <w:r w:rsidRPr="006E29CF">
              <w:t>}</w:t>
            </w:r>
          </w:p>
        </w:tc>
      </w:tr>
    </w:tbl>
    <w:p w14:paraId="08503C6E" w14:textId="77777777" w:rsidR="00CF376D" w:rsidRDefault="00CF376D" w:rsidP="00CF376D">
      <w:pPr>
        <w:rPr>
          <w:lang w:val="en-US"/>
        </w:rPr>
      </w:pPr>
    </w:p>
    <w:p w14:paraId="092AEB08" w14:textId="77777777" w:rsidR="00CF376D" w:rsidRPr="006E29CF" w:rsidRDefault="00CF376D" w:rsidP="00CF376D"/>
    <w:p w14:paraId="4E8745AE" w14:textId="77777777" w:rsidR="00CF376D" w:rsidRPr="006E29CF" w:rsidRDefault="00CF376D" w:rsidP="00CF376D">
      <w:pPr>
        <w:pStyle w:val="Titolo3"/>
        <w:rPr>
          <w:rStyle w:val="Enfasigrassetto"/>
          <w:b w:val="0"/>
        </w:rPr>
      </w:pPr>
      <w:bookmarkStart w:id="139" w:name="_Toc35537057"/>
      <w:bookmarkStart w:id="140" w:name="_Toc36042174"/>
      <w:r>
        <w:rPr>
          <w:rStyle w:val="Enfasigrassetto"/>
          <w:b w:val="0"/>
        </w:rPr>
        <w:t>Elimina Ente</w:t>
      </w:r>
      <w:bookmarkEnd w:id="139"/>
      <w:bookmarkEnd w:id="140"/>
    </w:p>
    <w:tbl>
      <w:tblPr>
        <w:tblStyle w:val="TableGrid0"/>
        <w:tblW w:w="0" w:type="auto"/>
        <w:tblLook w:val="04A0" w:firstRow="1" w:lastRow="0" w:firstColumn="1" w:lastColumn="0" w:noHBand="0" w:noVBand="1"/>
      </w:tblPr>
      <w:tblGrid>
        <w:gridCol w:w="1552"/>
        <w:gridCol w:w="7798"/>
      </w:tblGrid>
      <w:tr w:rsidR="00CF376D" w:rsidRPr="006E29CF" w14:paraId="61FD6753" w14:textId="77777777" w:rsidTr="00795D93">
        <w:tc>
          <w:tcPr>
            <w:tcW w:w="1552" w:type="dxa"/>
          </w:tcPr>
          <w:p w14:paraId="368911C2" w14:textId="77777777" w:rsidR="00CF376D" w:rsidRPr="006E29CF" w:rsidRDefault="00CF376D" w:rsidP="00795D93">
            <w:r>
              <w:t xml:space="preserve">Decrizione </w:t>
            </w:r>
            <w:r w:rsidRPr="006E29CF">
              <w:t>Servizio</w:t>
            </w:r>
          </w:p>
        </w:tc>
        <w:tc>
          <w:tcPr>
            <w:tcW w:w="7798" w:type="dxa"/>
          </w:tcPr>
          <w:p w14:paraId="437B0862" w14:textId="77777777" w:rsidR="00CF376D" w:rsidRPr="006E29CF" w:rsidRDefault="00CF376D" w:rsidP="00795D93">
            <w:r>
              <w:t>Elimina un Ente beneficiario.</w:t>
            </w:r>
          </w:p>
        </w:tc>
      </w:tr>
      <w:tr w:rsidR="00CF376D" w:rsidRPr="006E29CF" w14:paraId="4FA56F6F" w14:textId="77777777" w:rsidTr="00795D93">
        <w:tc>
          <w:tcPr>
            <w:tcW w:w="1552" w:type="dxa"/>
          </w:tcPr>
          <w:p w14:paraId="5171BF2E" w14:textId="77777777" w:rsidR="00CF376D" w:rsidRPr="006E29CF" w:rsidRDefault="00CF376D" w:rsidP="00795D93">
            <w:r w:rsidRPr="006E29CF">
              <w:t>Servizio</w:t>
            </w:r>
          </w:p>
        </w:tc>
        <w:tc>
          <w:tcPr>
            <w:tcW w:w="7798" w:type="dxa"/>
          </w:tcPr>
          <w:p w14:paraId="13C0345C" w14:textId="77777777" w:rsidR="00CF376D" w:rsidRPr="006E29CF" w:rsidRDefault="00CF376D" w:rsidP="00795D93">
            <w:r>
              <w:t>modificaEnte</w:t>
            </w:r>
          </w:p>
        </w:tc>
      </w:tr>
      <w:tr w:rsidR="00CF376D" w:rsidRPr="006E29CF" w14:paraId="3D82976E" w14:textId="77777777" w:rsidTr="00795D93">
        <w:tc>
          <w:tcPr>
            <w:tcW w:w="1552" w:type="dxa"/>
          </w:tcPr>
          <w:p w14:paraId="18B0D024" w14:textId="77777777" w:rsidR="00CF376D" w:rsidRPr="006E29CF" w:rsidRDefault="00CF376D" w:rsidP="00795D93">
            <w:r>
              <w:t>Tipo servizio</w:t>
            </w:r>
          </w:p>
        </w:tc>
        <w:tc>
          <w:tcPr>
            <w:tcW w:w="7798" w:type="dxa"/>
          </w:tcPr>
          <w:p w14:paraId="522DAE3F" w14:textId="77777777" w:rsidR="00CF376D" w:rsidRPr="00A24AB2" w:rsidRDefault="00CF376D" w:rsidP="00795D93">
            <w:r w:rsidRPr="00A24AB2">
              <w:t>REST</w:t>
            </w:r>
          </w:p>
        </w:tc>
      </w:tr>
      <w:tr w:rsidR="00CF376D" w:rsidRPr="006E29CF" w14:paraId="36EBFCAC" w14:textId="77777777" w:rsidTr="00795D93">
        <w:tc>
          <w:tcPr>
            <w:tcW w:w="1552" w:type="dxa"/>
          </w:tcPr>
          <w:p w14:paraId="55F82A0E" w14:textId="77777777" w:rsidR="00CF376D" w:rsidRPr="006E29CF" w:rsidRDefault="00CF376D" w:rsidP="00795D93">
            <w:r w:rsidRPr="006E29CF">
              <w:t>Endpoint</w:t>
            </w:r>
          </w:p>
        </w:tc>
        <w:tc>
          <w:tcPr>
            <w:tcW w:w="7798" w:type="dxa"/>
          </w:tcPr>
          <w:p w14:paraId="2C7245C9" w14:textId="77777777" w:rsidR="00CF376D" w:rsidRPr="006E29CF" w:rsidRDefault="00CF376D" w:rsidP="00795D93">
            <w:r>
              <w:rPr>
                <w:rStyle w:val="Collegamentoipertestuale"/>
                <w:lang w:val="it-IT"/>
              </w:rPr>
              <w:t>/api/</w:t>
            </w:r>
            <w:r>
              <w:rPr>
                <w:rStyle w:val="Collegamentoipertestuale"/>
              </w:rPr>
              <w:t>ente</w:t>
            </w:r>
          </w:p>
        </w:tc>
      </w:tr>
      <w:tr w:rsidR="00CF376D" w:rsidRPr="006E29CF" w14:paraId="7C5A2935" w14:textId="77777777" w:rsidTr="00795D93">
        <w:tc>
          <w:tcPr>
            <w:tcW w:w="1552" w:type="dxa"/>
          </w:tcPr>
          <w:p w14:paraId="1649255C" w14:textId="77777777" w:rsidR="00CF376D" w:rsidRPr="006E29CF" w:rsidRDefault="00CF376D" w:rsidP="00795D93">
            <w:r w:rsidRPr="006E29CF">
              <w:t>Authentication</w:t>
            </w:r>
          </w:p>
        </w:tc>
        <w:tc>
          <w:tcPr>
            <w:tcW w:w="7798" w:type="dxa"/>
          </w:tcPr>
          <w:p w14:paraId="0F2AE9DB" w14:textId="77777777" w:rsidR="00CF376D" w:rsidRPr="006E29CF" w:rsidRDefault="00CF376D" w:rsidP="00795D93">
            <w:r>
              <w:t>Not required</w:t>
            </w:r>
          </w:p>
        </w:tc>
      </w:tr>
      <w:tr w:rsidR="00CF376D" w:rsidRPr="006E29CF" w14:paraId="21ED836B" w14:textId="77777777" w:rsidTr="00795D93">
        <w:tc>
          <w:tcPr>
            <w:tcW w:w="1552" w:type="dxa"/>
          </w:tcPr>
          <w:p w14:paraId="29EBCE5E" w14:textId="77777777" w:rsidR="00CF376D" w:rsidRPr="006E29CF" w:rsidRDefault="00CF376D" w:rsidP="00795D93">
            <w:r w:rsidRPr="006E29CF">
              <w:t>Method</w:t>
            </w:r>
          </w:p>
        </w:tc>
        <w:tc>
          <w:tcPr>
            <w:tcW w:w="7798" w:type="dxa"/>
          </w:tcPr>
          <w:p w14:paraId="5658A638" w14:textId="77777777" w:rsidR="00CF376D" w:rsidRPr="006E29CF" w:rsidRDefault="00CF376D" w:rsidP="00795D93">
            <w:r>
              <w:t>DELETE</w:t>
            </w:r>
          </w:p>
        </w:tc>
      </w:tr>
      <w:tr w:rsidR="00CF376D" w:rsidRPr="006E29CF" w14:paraId="523208CB" w14:textId="77777777" w:rsidTr="00795D93">
        <w:tc>
          <w:tcPr>
            <w:tcW w:w="1552" w:type="dxa"/>
          </w:tcPr>
          <w:p w14:paraId="2FD767E1" w14:textId="77777777" w:rsidR="00CF376D" w:rsidRPr="006E29CF" w:rsidRDefault="00CF376D" w:rsidP="00795D93">
            <w:r w:rsidRPr="006E29CF">
              <w:t>Consumes</w:t>
            </w:r>
          </w:p>
        </w:tc>
        <w:tc>
          <w:tcPr>
            <w:tcW w:w="7798" w:type="dxa"/>
          </w:tcPr>
          <w:p w14:paraId="75B8EB91" w14:textId="77777777" w:rsidR="00CF376D" w:rsidRPr="006E29CF" w:rsidRDefault="00CF376D" w:rsidP="00795D93">
            <w:r>
              <w:t>Paramters</w:t>
            </w:r>
          </w:p>
        </w:tc>
      </w:tr>
      <w:tr w:rsidR="00CF376D" w:rsidRPr="006E29CF" w14:paraId="742180A7" w14:textId="77777777" w:rsidTr="00795D93">
        <w:tc>
          <w:tcPr>
            <w:tcW w:w="1552" w:type="dxa"/>
          </w:tcPr>
          <w:p w14:paraId="64883BF8" w14:textId="77777777" w:rsidR="00CF376D" w:rsidRPr="006E29CF" w:rsidRDefault="00CF376D" w:rsidP="00795D93">
            <w:r w:rsidRPr="006E29CF">
              <w:t>Produces</w:t>
            </w:r>
          </w:p>
        </w:tc>
        <w:tc>
          <w:tcPr>
            <w:tcW w:w="7798" w:type="dxa"/>
          </w:tcPr>
          <w:p w14:paraId="59718C55" w14:textId="77777777" w:rsidR="00CF376D" w:rsidRPr="006E29CF" w:rsidRDefault="00CF376D" w:rsidP="00795D93">
            <w:r w:rsidRPr="006E29CF">
              <w:t>application/json</w:t>
            </w:r>
          </w:p>
        </w:tc>
      </w:tr>
      <w:tr w:rsidR="00CF376D" w:rsidRPr="006E29CF" w14:paraId="4F8E7EE8" w14:textId="77777777" w:rsidTr="00795D93">
        <w:tc>
          <w:tcPr>
            <w:tcW w:w="1552" w:type="dxa"/>
          </w:tcPr>
          <w:p w14:paraId="44517676" w14:textId="77777777" w:rsidR="00CF376D" w:rsidRPr="006E29CF" w:rsidRDefault="00CF376D" w:rsidP="00795D93">
            <w:r w:rsidRPr="006E29CF">
              <w:t xml:space="preserve">Payload </w:t>
            </w:r>
          </w:p>
        </w:tc>
        <w:tc>
          <w:tcPr>
            <w:tcW w:w="7798" w:type="dxa"/>
          </w:tcPr>
          <w:p w14:paraId="043A6703" w14:textId="77777777" w:rsidR="00CF376D" w:rsidRPr="006E29CF" w:rsidRDefault="00CF376D" w:rsidP="00795D93">
            <w:r w:rsidRPr="00F033F1">
              <w:t>String codIpa</w:t>
            </w:r>
          </w:p>
        </w:tc>
      </w:tr>
      <w:tr w:rsidR="00CF376D" w:rsidRPr="006E29CF" w14:paraId="3C2B28F2" w14:textId="77777777" w:rsidTr="00795D93">
        <w:tc>
          <w:tcPr>
            <w:tcW w:w="1552" w:type="dxa"/>
          </w:tcPr>
          <w:p w14:paraId="28A7798D" w14:textId="77777777" w:rsidR="00CF376D" w:rsidRPr="006E29CF" w:rsidRDefault="00CF376D" w:rsidP="00795D93">
            <w:r w:rsidRPr="006E29CF">
              <w:t xml:space="preserve">Response </w:t>
            </w:r>
          </w:p>
        </w:tc>
        <w:tc>
          <w:tcPr>
            <w:tcW w:w="7798" w:type="dxa"/>
          </w:tcPr>
          <w:p w14:paraId="3BEEE5F2" w14:textId="77777777" w:rsidR="00CF376D" w:rsidRPr="006E29CF" w:rsidRDefault="00CF376D" w:rsidP="00795D93">
            <w:pPr>
              <w:rPr>
                <w:lang w:val="en-US"/>
              </w:rPr>
            </w:pPr>
            <w:r w:rsidRPr="006E29CF">
              <w:rPr>
                <w:lang w:val="en-US"/>
              </w:rPr>
              <w:t>{</w:t>
            </w:r>
          </w:p>
          <w:p w14:paraId="56F858F1" w14:textId="77777777" w:rsidR="00CF376D" w:rsidRPr="006E29CF" w:rsidRDefault="00CF376D" w:rsidP="00795D93">
            <w:pPr>
              <w:rPr>
                <w:lang w:val="en-US"/>
              </w:rPr>
            </w:pPr>
            <w:r w:rsidRPr="006E29CF">
              <w:rPr>
                <w:lang w:val="en-US"/>
              </w:rPr>
              <w:t xml:space="preserve">  "status": "</w:t>
            </w:r>
            <w:r>
              <w:rPr>
                <w:lang w:val="en-US"/>
              </w:rPr>
              <w:t>ok</w:t>
            </w:r>
            <w:r w:rsidRPr="006E29CF">
              <w:rPr>
                <w:lang w:val="en-US"/>
              </w:rPr>
              <w:t>",</w:t>
            </w:r>
          </w:p>
          <w:p w14:paraId="10790233" w14:textId="77777777" w:rsidR="00CF376D" w:rsidRPr="006E29CF" w:rsidRDefault="00CF376D" w:rsidP="00795D93">
            <w:pPr>
              <w:rPr>
                <w:lang w:val="en-US"/>
              </w:rPr>
            </w:pPr>
            <w:r w:rsidRPr="006E29CF">
              <w:rPr>
                <w:lang w:val="en-US"/>
              </w:rPr>
              <w:lastRenderedPageBreak/>
              <w:t xml:space="preserve">  "desc"</w:t>
            </w:r>
            <w:r>
              <w:rPr>
                <w:lang w:val="en-US"/>
              </w:rPr>
              <w:t xml:space="preserve">: </w:t>
            </w:r>
            <w:r w:rsidRPr="006E29CF">
              <w:rPr>
                <w:lang w:val="en-US"/>
              </w:rPr>
              <w:t>"</w:t>
            </w:r>
            <w:r>
              <w:rPr>
                <w:lang w:val="en-US"/>
              </w:rPr>
              <w:t>Successful dele</w:t>
            </w:r>
            <w:r>
              <w:t>te</w:t>
            </w:r>
            <w:r w:rsidRPr="006E29CF">
              <w:rPr>
                <w:lang w:val="en-US"/>
              </w:rPr>
              <w:t>"</w:t>
            </w:r>
          </w:p>
          <w:p w14:paraId="0D56208B" w14:textId="77777777" w:rsidR="00CF376D" w:rsidRPr="006E29CF" w:rsidRDefault="00CF376D" w:rsidP="00795D93">
            <w:r w:rsidRPr="006E29CF">
              <w:t>}</w:t>
            </w:r>
          </w:p>
        </w:tc>
      </w:tr>
      <w:tr w:rsidR="00CF376D" w:rsidRPr="006E29CF" w14:paraId="0CEF0193" w14:textId="77777777" w:rsidTr="00795D93">
        <w:tc>
          <w:tcPr>
            <w:tcW w:w="1552" w:type="dxa"/>
          </w:tcPr>
          <w:p w14:paraId="5ECEAB72" w14:textId="77777777" w:rsidR="00CF376D" w:rsidRPr="006E29CF" w:rsidRDefault="00CF376D" w:rsidP="00795D93">
            <w:r w:rsidRPr="006E29CF">
              <w:lastRenderedPageBreak/>
              <w:t xml:space="preserve">Fault Response </w:t>
            </w:r>
          </w:p>
        </w:tc>
        <w:tc>
          <w:tcPr>
            <w:tcW w:w="7798" w:type="dxa"/>
          </w:tcPr>
          <w:p w14:paraId="399424F5" w14:textId="77777777" w:rsidR="00CF376D" w:rsidRPr="006E29CF" w:rsidRDefault="00CF376D" w:rsidP="00795D93">
            <w:pPr>
              <w:rPr>
                <w:lang w:val="en-US"/>
              </w:rPr>
            </w:pPr>
            <w:r w:rsidRPr="006E29CF">
              <w:rPr>
                <w:lang w:val="en-US"/>
              </w:rPr>
              <w:t>{</w:t>
            </w:r>
          </w:p>
          <w:p w14:paraId="035A9E1A"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46700FC8"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541A384F" w14:textId="77777777" w:rsidR="00CF376D" w:rsidRPr="006E29CF" w:rsidRDefault="00CF376D" w:rsidP="00795D93">
            <w:r w:rsidRPr="006E29CF">
              <w:t>}</w:t>
            </w:r>
          </w:p>
        </w:tc>
      </w:tr>
    </w:tbl>
    <w:p w14:paraId="481C13D5" w14:textId="77777777" w:rsidR="00CF376D" w:rsidRDefault="00CF376D" w:rsidP="00CF376D">
      <w:pPr>
        <w:rPr>
          <w:lang w:val="en-US"/>
        </w:rPr>
      </w:pPr>
    </w:p>
    <w:p w14:paraId="7831AB64" w14:textId="77777777" w:rsidR="00CF376D" w:rsidRDefault="00CF376D" w:rsidP="00CF376D">
      <w:pPr>
        <w:rPr>
          <w:lang w:val="en-US"/>
        </w:rPr>
      </w:pPr>
    </w:p>
    <w:p w14:paraId="24891371" w14:textId="77777777" w:rsidR="00CF376D" w:rsidRDefault="00CF376D" w:rsidP="00CF376D"/>
    <w:p w14:paraId="39BB901F" w14:textId="77777777" w:rsidR="00CF376D" w:rsidRPr="006E29CF" w:rsidRDefault="00CF376D" w:rsidP="00CF376D">
      <w:pPr>
        <w:pStyle w:val="Titolo3"/>
        <w:rPr>
          <w:rStyle w:val="Enfasigrassetto"/>
          <w:b w:val="0"/>
        </w:rPr>
      </w:pPr>
      <w:bookmarkStart w:id="141" w:name="_Toc35537058"/>
      <w:bookmarkStart w:id="142" w:name="_Toc36042175"/>
      <w:r>
        <w:rPr>
          <w:rStyle w:val="Enfasigrassetto"/>
          <w:b w:val="0"/>
        </w:rPr>
        <w:t>Visualizza Tipo Dovuto</w:t>
      </w:r>
      <w:bookmarkEnd w:id="141"/>
      <w:bookmarkEnd w:id="142"/>
    </w:p>
    <w:tbl>
      <w:tblPr>
        <w:tblStyle w:val="TableGrid0"/>
        <w:tblW w:w="0" w:type="auto"/>
        <w:tblLook w:val="04A0" w:firstRow="1" w:lastRow="0" w:firstColumn="1" w:lastColumn="0" w:noHBand="0" w:noVBand="1"/>
      </w:tblPr>
      <w:tblGrid>
        <w:gridCol w:w="1552"/>
        <w:gridCol w:w="7798"/>
      </w:tblGrid>
      <w:tr w:rsidR="00CF376D" w:rsidRPr="006E29CF" w14:paraId="4AC8F528" w14:textId="77777777" w:rsidTr="00795D93">
        <w:tc>
          <w:tcPr>
            <w:tcW w:w="1552" w:type="dxa"/>
          </w:tcPr>
          <w:p w14:paraId="6B94C655" w14:textId="77777777" w:rsidR="00CF376D" w:rsidRPr="006E29CF" w:rsidRDefault="00CF376D" w:rsidP="00795D93">
            <w:r>
              <w:t xml:space="preserve">Decrizione </w:t>
            </w:r>
            <w:r w:rsidRPr="006E29CF">
              <w:t>Servizio</w:t>
            </w:r>
          </w:p>
        </w:tc>
        <w:tc>
          <w:tcPr>
            <w:tcW w:w="7798" w:type="dxa"/>
          </w:tcPr>
          <w:p w14:paraId="45899940" w14:textId="77777777" w:rsidR="00CF376D" w:rsidRPr="006E29CF" w:rsidRDefault="00CF376D" w:rsidP="00795D93">
            <w:r w:rsidRPr="0000457D">
              <w:t>Visualizza il dettaglio di un Tipo di Dovuto.</w:t>
            </w:r>
          </w:p>
        </w:tc>
      </w:tr>
      <w:tr w:rsidR="00CF376D" w:rsidRPr="006E29CF" w14:paraId="0872843A" w14:textId="77777777" w:rsidTr="00795D93">
        <w:tc>
          <w:tcPr>
            <w:tcW w:w="1552" w:type="dxa"/>
          </w:tcPr>
          <w:p w14:paraId="1A71CF42" w14:textId="77777777" w:rsidR="00CF376D" w:rsidRPr="006E29CF" w:rsidRDefault="00CF376D" w:rsidP="00795D93">
            <w:r w:rsidRPr="006E29CF">
              <w:t>Servizio</w:t>
            </w:r>
          </w:p>
        </w:tc>
        <w:tc>
          <w:tcPr>
            <w:tcW w:w="7798" w:type="dxa"/>
          </w:tcPr>
          <w:p w14:paraId="1B28D4A5" w14:textId="77777777" w:rsidR="00CF376D" w:rsidRPr="006E29CF" w:rsidRDefault="00CF376D" w:rsidP="00795D93">
            <w:r w:rsidRPr="00A8126B">
              <w:t>getEnteTipoDovuto</w:t>
            </w:r>
          </w:p>
        </w:tc>
      </w:tr>
      <w:tr w:rsidR="00CF376D" w:rsidRPr="006E29CF" w14:paraId="2408AD96" w14:textId="77777777" w:rsidTr="00795D93">
        <w:tc>
          <w:tcPr>
            <w:tcW w:w="1552" w:type="dxa"/>
          </w:tcPr>
          <w:p w14:paraId="2C476715" w14:textId="77777777" w:rsidR="00CF376D" w:rsidRPr="006E29CF" w:rsidRDefault="00CF376D" w:rsidP="00795D93">
            <w:r>
              <w:t>Tipo servizio</w:t>
            </w:r>
          </w:p>
        </w:tc>
        <w:tc>
          <w:tcPr>
            <w:tcW w:w="7798" w:type="dxa"/>
          </w:tcPr>
          <w:p w14:paraId="4A4A6B71" w14:textId="77777777" w:rsidR="00CF376D" w:rsidRPr="00A24AB2" w:rsidRDefault="00CF376D" w:rsidP="00795D93">
            <w:r w:rsidRPr="00A24AB2">
              <w:t>REST</w:t>
            </w:r>
          </w:p>
        </w:tc>
      </w:tr>
      <w:tr w:rsidR="00CF376D" w:rsidRPr="006E29CF" w14:paraId="5916728A" w14:textId="77777777" w:rsidTr="00795D93">
        <w:tc>
          <w:tcPr>
            <w:tcW w:w="1552" w:type="dxa"/>
          </w:tcPr>
          <w:p w14:paraId="7BF81DAB" w14:textId="77777777" w:rsidR="00CF376D" w:rsidRPr="006E29CF" w:rsidRDefault="00CF376D" w:rsidP="00795D93">
            <w:r w:rsidRPr="006E29CF">
              <w:t>Endpoint</w:t>
            </w:r>
          </w:p>
        </w:tc>
        <w:tc>
          <w:tcPr>
            <w:tcW w:w="7798" w:type="dxa"/>
          </w:tcPr>
          <w:p w14:paraId="78972294" w14:textId="77777777" w:rsidR="00CF376D" w:rsidRPr="006E29CF" w:rsidRDefault="00CF376D" w:rsidP="00795D93">
            <w:r>
              <w:rPr>
                <w:rStyle w:val="Collegamentoipertestuale"/>
              </w:rPr>
              <w:t>/api</w:t>
            </w:r>
            <w:r w:rsidRPr="00F033F1">
              <w:rPr>
                <w:rStyle w:val="Collegamentoipertestuale"/>
              </w:rPr>
              <w:t>/</w:t>
            </w:r>
            <w:r w:rsidRPr="00A8126B">
              <w:rPr>
                <w:rStyle w:val="Collegamentoipertestuale"/>
              </w:rPr>
              <w:t>enteTipoDovuto</w:t>
            </w:r>
            <w:r w:rsidRPr="00F033F1">
              <w:rPr>
                <w:rStyle w:val="Collegamentoipertestuale"/>
              </w:rPr>
              <w:t>/{</w:t>
            </w:r>
            <w:r w:rsidRPr="00A8126B">
              <w:rPr>
                <w:rStyle w:val="Collegamentoipertestuale"/>
              </w:rPr>
              <w:t>idEnteTipoDovuto</w:t>
            </w:r>
            <w:r w:rsidRPr="00F033F1">
              <w:rPr>
                <w:rStyle w:val="Collegamentoipertestuale"/>
              </w:rPr>
              <w:t>}</w:t>
            </w:r>
          </w:p>
        </w:tc>
      </w:tr>
      <w:tr w:rsidR="00CF376D" w:rsidRPr="006E29CF" w14:paraId="1E447359" w14:textId="77777777" w:rsidTr="00795D93">
        <w:tc>
          <w:tcPr>
            <w:tcW w:w="1552" w:type="dxa"/>
          </w:tcPr>
          <w:p w14:paraId="4D34EBD4" w14:textId="77777777" w:rsidR="00CF376D" w:rsidRPr="006E29CF" w:rsidRDefault="00CF376D" w:rsidP="00795D93">
            <w:r w:rsidRPr="006E29CF">
              <w:t>Authentication</w:t>
            </w:r>
          </w:p>
        </w:tc>
        <w:tc>
          <w:tcPr>
            <w:tcW w:w="7798" w:type="dxa"/>
          </w:tcPr>
          <w:p w14:paraId="0247F9BD" w14:textId="77777777" w:rsidR="00CF376D" w:rsidRPr="006E29CF" w:rsidRDefault="00CF376D" w:rsidP="00795D93">
            <w:r>
              <w:t>Not required</w:t>
            </w:r>
          </w:p>
        </w:tc>
      </w:tr>
      <w:tr w:rsidR="00CF376D" w:rsidRPr="006E29CF" w14:paraId="3C01DE7E" w14:textId="77777777" w:rsidTr="00795D93">
        <w:tc>
          <w:tcPr>
            <w:tcW w:w="1552" w:type="dxa"/>
          </w:tcPr>
          <w:p w14:paraId="4309CCD7" w14:textId="77777777" w:rsidR="00CF376D" w:rsidRPr="006E29CF" w:rsidRDefault="00CF376D" w:rsidP="00795D93">
            <w:r w:rsidRPr="006E29CF">
              <w:t>Method</w:t>
            </w:r>
          </w:p>
        </w:tc>
        <w:tc>
          <w:tcPr>
            <w:tcW w:w="7798" w:type="dxa"/>
          </w:tcPr>
          <w:p w14:paraId="6A0424BA" w14:textId="77777777" w:rsidR="00CF376D" w:rsidRPr="006E29CF" w:rsidRDefault="00CF376D" w:rsidP="00795D93">
            <w:r>
              <w:t>GET</w:t>
            </w:r>
          </w:p>
        </w:tc>
      </w:tr>
      <w:tr w:rsidR="00CF376D" w:rsidRPr="006E29CF" w14:paraId="1432B4E2" w14:textId="77777777" w:rsidTr="00795D93">
        <w:tc>
          <w:tcPr>
            <w:tcW w:w="1552" w:type="dxa"/>
          </w:tcPr>
          <w:p w14:paraId="2EC16955" w14:textId="77777777" w:rsidR="00CF376D" w:rsidRPr="006E29CF" w:rsidRDefault="00CF376D" w:rsidP="00795D93">
            <w:r w:rsidRPr="006E29CF">
              <w:t>Consumes</w:t>
            </w:r>
          </w:p>
        </w:tc>
        <w:tc>
          <w:tcPr>
            <w:tcW w:w="7798" w:type="dxa"/>
          </w:tcPr>
          <w:p w14:paraId="4CF2A863" w14:textId="77777777" w:rsidR="00CF376D" w:rsidRPr="006E29CF" w:rsidRDefault="00CF376D" w:rsidP="00795D93">
            <w:r>
              <w:t>Paramters</w:t>
            </w:r>
          </w:p>
        </w:tc>
      </w:tr>
      <w:tr w:rsidR="00CF376D" w:rsidRPr="006E29CF" w14:paraId="00ED8ADF" w14:textId="77777777" w:rsidTr="00795D93">
        <w:tc>
          <w:tcPr>
            <w:tcW w:w="1552" w:type="dxa"/>
          </w:tcPr>
          <w:p w14:paraId="7852108C" w14:textId="77777777" w:rsidR="00CF376D" w:rsidRPr="006E29CF" w:rsidRDefault="00CF376D" w:rsidP="00795D93">
            <w:r w:rsidRPr="006E29CF">
              <w:t>Produces</w:t>
            </w:r>
          </w:p>
        </w:tc>
        <w:tc>
          <w:tcPr>
            <w:tcW w:w="7798" w:type="dxa"/>
          </w:tcPr>
          <w:p w14:paraId="7F51D1E0" w14:textId="77777777" w:rsidR="00CF376D" w:rsidRPr="006E29CF" w:rsidRDefault="00CF376D" w:rsidP="00795D93">
            <w:r w:rsidRPr="006E29CF">
              <w:t>application/json</w:t>
            </w:r>
          </w:p>
        </w:tc>
      </w:tr>
      <w:tr w:rsidR="00CF376D" w:rsidRPr="006E29CF" w14:paraId="34DA2B23" w14:textId="77777777" w:rsidTr="00795D93">
        <w:tc>
          <w:tcPr>
            <w:tcW w:w="1552" w:type="dxa"/>
          </w:tcPr>
          <w:p w14:paraId="33F5304E" w14:textId="77777777" w:rsidR="00CF376D" w:rsidRPr="006E29CF" w:rsidRDefault="00CF376D" w:rsidP="00795D93">
            <w:r w:rsidRPr="006E29CF">
              <w:t xml:space="preserve">Payload </w:t>
            </w:r>
          </w:p>
        </w:tc>
        <w:tc>
          <w:tcPr>
            <w:tcW w:w="7798" w:type="dxa"/>
          </w:tcPr>
          <w:p w14:paraId="604AE904" w14:textId="77777777" w:rsidR="00CF376D" w:rsidRPr="006E29CF" w:rsidRDefault="00CF376D" w:rsidP="00795D93">
            <w:r>
              <w:t>Long</w:t>
            </w:r>
            <w:r w:rsidRPr="00F033F1">
              <w:t xml:space="preserve"> </w:t>
            </w:r>
            <w:r w:rsidRPr="00A8126B">
              <w:t>idEnteTipoDovuto</w:t>
            </w:r>
          </w:p>
        </w:tc>
      </w:tr>
      <w:tr w:rsidR="00CF376D" w:rsidRPr="006E29CF" w14:paraId="5C1A3225" w14:textId="77777777" w:rsidTr="00795D93">
        <w:tc>
          <w:tcPr>
            <w:tcW w:w="1552" w:type="dxa"/>
          </w:tcPr>
          <w:p w14:paraId="30B5B66E" w14:textId="77777777" w:rsidR="00CF376D" w:rsidRPr="006E29CF" w:rsidRDefault="00CF376D" w:rsidP="00795D93">
            <w:r w:rsidRPr="006E29CF">
              <w:t xml:space="preserve">Response </w:t>
            </w:r>
          </w:p>
        </w:tc>
        <w:tc>
          <w:tcPr>
            <w:tcW w:w="7798" w:type="dxa"/>
          </w:tcPr>
          <w:p w14:paraId="46247633" w14:textId="77777777" w:rsidR="00CF376D" w:rsidRDefault="00CF376D" w:rsidP="00795D93">
            <w:r>
              <w:t>"EnteTipoDovutoTO": {</w:t>
            </w:r>
          </w:p>
          <w:p w14:paraId="7FD74D01" w14:textId="77777777" w:rsidR="00CF376D" w:rsidRDefault="00CF376D" w:rsidP="00795D93">
            <w:r>
              <w:t xml:space="preserve">        "EnteTo": {</w:t>
            </w:r>
          </w:p>
          <w:p w14:paraId="01B20E56" w14:textId="77777777" w:rsidR="00CF376D" w:rsidRDefault="00CF376D" w:rsidP="00795D93">
            <w:r>
              <w:t xml:space="preserve">          "id": "long",</w:t>
            </w:r>
          </w:p>
          <w:p w14:paraId="26DCAD2B" w14:textId="77777777" w:rsidR="00CF376D" w:rsidRDefault="00CF376D" w:rsidP="00795D93">
            <w:r>
              <w:t xml:space="preserve">          "codIpaEnte": "string",</w:t>
            </w:r>
          </w:p>
          <w:p w14:paraId="7AEC1FBD" w14:textId="77777777" w:rsidR="00CF376D" w:rsidRDefault="00CF376D" w:rsidP="00795D93">
            <w:r>
              <w:t xml:space="preserve">          "codiceFiscaleEnte": "string",</w:t>
            </w:r>
          </w:p>
          <w:p w14:paraId="4F8A93B0" w14:textId="77777777" w:rsidR="00CF376D" w:rsidRDefault="00CF376D" w:rsidP="00795D93">
            <w:r>
              <w:t xml:space="preserve">          "deNomeEnte": "string",</w:t>
            </w:r>
          </w:p>
          <w:p w14:paraId="1250B4DC" w14:textId="77777777" w:rsidR="00CF376D" w:rsidRDefault="00CF376D" w:rsidP="00795D93">
            <w:r>
              <w:t xml:space="preserve">          "dtCreazione": "date",</w:t>
            </w:r>
          </w:p>
          <w:p w14:paraId="3D37214E" w14:textId="77777777" w:rsidR="00CF376D" w:rsidRDefault="00CF376D" w:rsidP="00795D93">
            <w:r>
              <w:t xml:space="preserve">          "dtUltimaModifica": "date",</w:t>
            </w:r>
          </w:p>
          <w:p w14:paraId="07058ED2" w14:textId="77777777" w:rsidR="00CF376D" w:rsidRDefault="00CF376D" w:rsidP="00795D93">
            <w:r>
              <w:t xml:space="preserve">          "emailAmministratore": "string",</w:t>
            </w:r>
          </w:p>
          <w:p w14:paraId="7B44CDD3" w14:textId="77777777" w:rsidR="00CF376D" w:rsidRDefault="00CF376D" w:rsidP="00795D93">
            <w:r>
              <w:t xml:space="preserve">          "flgPagati": "boolean",</w:t>
            </w:r>
          </w:p>
          <w:p w14:paraId="1999190E" w14:textId="77777777" w:rsidR="00CF376D" w:rsidRDefault="00CF376D" w:rsidP="00795D93">
            <w:r>
              <w:t xml:space="preserve">          "flgTesoreria": "boolean",</w:t>
            </w:r>
          </w:p>
          <w:p w14:paraId="2162FC3D" w14:textId="77777777" w:rsidR="00CF376D" w:rsidRDefault="00CF376D" w:rsidP="00795D93">
            <w:r>
              <w:t xml:space="preserve">          "myboxClientKey": "string",</w:t>
            </w:r>
          </w:p>
          <w:p w14:paraId="6D7374F1" w14:textId="77777777" w:rsidR="00CF376D" w:rsidRDefault="00CF376D" w:rsidP="00795D93">
            <w:r>
              <w:t xml:space="preserve">          "myboxClientSecret": "string",</w:t>
            </w:r>
          </w:p>
          <w:p w14:paraId="015A3804" w14:textId="77777777" w:rsidR="00CF376D" w:rsidRDefault="00CF376D" w:rsidP="00795D93">
            <w:r>
              <w:t xml:space="preserve">          "numGiorniPagamentoPresunti": "int"</w:t>
            </w:r>
          </w:p>
          <w:p w14:paraId="7D23ABAB" w14:textId="77777777" w:rsidR="00CF376D" w:rsidRDefault="00CF376D" w:rsidP="00795D93">
            <w:r>
              <w:t xml:space="preserve">        },</w:t>
            </w:r>
          </w:p>
          <w:p w14:paraId="5C7DC47E" w14:textId="77777777" w:rsidR="00CF376D" w:rsidRDefault="00CF376D" w:rsidP="00795D93">
            <w:r>
              <w:t xml:space="preserve">        "id": "long",</w:t>
            </w:r>
          </w:p>
          <w:p w14:paraId="5FE80770" w14:textId="77777777" w:rsidR="00CF376D" w:rsidRDefault="00CF376D" w:rsidP="00795D93">
            <w:r>
              <w:t xml:space="preserve">        "codTipo": "string",</w:t>
            </w:r>
          </w:p>
          <w:p w14:paraId="63724294" w14:textId="77777777" w:rsidR="00CF376D" w:rsidRDefault="00CF376D" w:rsidP="00795D93">
            <w:r>
              <w:t xml:space="preserve">        "deTipo": "string"</w:t>
            </w:r>
          </w:p>
          <w:p w14:paraId="31712160" w14:textId="77777777" w:rsidR="00CF376D" w:rsidRPr="006E29CF" w:rsidRDefault="00CF376D" w:rsidP="00795D93">
            <w:r>
              <w:t>}</w:t>
            </w:r>
          </w:p>
        </w:tc>
      </w:tr>
      <w:tr w:rsidR="00CF376D" w:rsidRPr="006E29CF" w14:paraId="3A304B55" w14:textId="77777777" w:rsidTr="00795D93">
        <w:tc>
          <w:tcPr>
            <w:tcW w:w="1552" w:type="dxa"/>
          </w:tcPr>
          <w:p w14:paraId="7402A036" w14:textId="77777777" w:rsidR="00CF376D" w:rsidRPr="006E29CF" w:rsidRDefault="00CF376D" w:rsidP="00795D93">
            <w:r w:rsidRPr="006E29CF">
              <w:t xml:space="preserve">Fault Response </w:t>
            </w:r>
          </w:p>
        </w:tc>
        <w:tc>
          <w:tcPr>
            <w:tcW w:w="7798" w:type="dxa"/>
          </w:tcPr>
          <w:p w14:paraId="23C9319A" w14:textId="77777777" w:rsidR="00CF376D" w:rsidRPr="006E29CF" w:rsidRDefault="00CF376D" w:rsidP="00795D93">
            <w:pPr>
              <w:rPr>
                <w:lang w:val="en-US"/>
              </w:rPr>
            </w:pPr>
            <w:r w:rsidRPr="006E29CF">
              <w:rPr>
                <w:lang w:val="en-US"/>
              </w:rPr>
              <w:t>{</w:t>
            </w:r>
          </w:p>
          <w:p w14:paraId="7880AFB1"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7BE115D4"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050F6207" w14:textId="77777777" w:rsidR="00CF376D" w:rsidRPr="006E29CF" w:rsidRDefault="00CF376D" w:rsidP="00795D93">
            <w:r w:rsidRPr="006E29CF">
              <w:lastRenderedPageBreak/>
              <w:t>}</w:t>
            </w:r>
          </w:p>
        </w:tc>
      </w:tr>
    </w:tbl>
    <w:p w14:paraId="69C6DCD5" w14:textId="77777777" w:rsidR="00CF376D" w:rsidRDefault="00CF376D" w:rsidP="00CF376D"/>
    <w:p w14:paraId="0D12D93C" w14:textId="77777777" w:rsidR="00CF376D" w:rsidRDefault="00CF376D" w:rsidP="00CF376D">
      <w:pPr>
        <w:rPr>
          <w:lang w:val="en-US"/>
        </w:rPr>
      </w:pPr>
    </w:p>
    <w:p w14:paraId="27247DF5" w14:textId="77777777" w:rsidR="00CF376D" w:rsidRPr="006E29CF" w:rsidRDefault="00CF376D" w:rsidP="00CF376D">
      <w:pPr>
        <w:pStyle w:val="Titolo3"/>
        <w:rPr>
          <w:rStyle w:val="Enfasigrassetto"/>
          <w:b w:val="0"/>
        </w:rPr>
      </w:pPr>
      <w:bookmarkStart w:id="143" w:name="_Toc35537059"/>
      <w:bookmarkStart w:id="144" w:name="_Toc36042176"/>
      <w:r>
        <w:rPr>
          <w:rStyle w:val="Enfasigrassetto"/>
          <w:b w:val="0"/>
        </w:rPr>
        <w:t>Aggiungi Tipo Dovuto</w:t>
      </w:r>
      <w:bookmarkEnd w:id="143"/>
      <w:bookmarkEnd w:id="144"/>
    </w:p>
    <w:tbl>
      <w:tblPr>
        <w:tblStyle w:val="TableGrid0"/>
        <w:tblW w:w="0" w:type="auto"/>
        <w:tblLook w:val="04A0" w:firstRow="1" w:lastRow="0" w:firstColumn="1" w:lastColumn="0" w:noHBand="0" w:noVBand="1"/>
      </w:tblPr>
      <w:tblGrid>
        <w:gridCol w:w="1552"/>
        <w:gridCol w:w="7798"/>
      </w:tblGrid>
      <w:tr w:rsidR="00CF376D" w:rsidRPr="006E29CF" w14:paraId="2865C476" w14:textId="77777777" w:rsidTr="00795D93">
        <w:tc>
          <w:tcPr>
            <w:tcW w:w="1552" w:type="dxa"/>
          </w:tcPr>
          <w:p w14:paraId="3E00EB75" w14:textId="77777777" w:rsidR="00CF376D" w:rsidRPr="006E29CF" w:rsidRDefault="00CF376D" w:rsidP="00795D93">
            <w:r>
              <w:t xml:space="preserve">Decrizione </w:t>
            </w:r>
            <w:r w:rsidRPr="006E29CF">
              <w:t>Servizio</w:t>
            </w:r>
          </w:p>
        </w:tc>
        <w:tc>
          <w:tcPr>
            <w:tcW w:w="7798" w:type="dxa"/>
          </w:tcPr>
          <w:p w14:paraId="4455BDF9" w14:textId="77777777" w:rsidR="00CF376D" w:rsidRPr="006E29CF" w:rsidRDefault="00CF376D" w:rsidP="00795D93">
            <w:r>
              <w:t>Inserisce un nuovo Tipo Dovuto.</w:t>
            </w:r>
          </w:p>
        </w:tc>
      </w:tr>
      <w:tr w:rsidR="00CF376D" w:rsidRPr="006E29CF" w14:paraId="57DBB3F0" w14:textId="77777777" w:rsidTr="00795D93">
        <w:tc>
          <w:tcPr>
            <w:tcW w:w="1552" w:type="dxa"/>
          </w:tcPr>
          <w:p w14:paraId="632EB5E3" w14:textId="77777777" w:rsidR="00CF376D" w:rsidRPr="006E29CF" w:rsidRDefault="00CF376D" w:rsidP="00795D93">
            <w:r w:rsidRPr="006E29CF">
              <w:t>Servizio</w:t>
            </w:r>
          </w:p>
        </w:tc>
        <w:tc>
          <w:tcPr>
            <w:tcW w:w="7798" w:type="dxa"/>
          </w:tcPr>
          <w:p w14:paraId="1204A933" w14:textId="77777777" w:rsidR="00CF376D" w:rsidRPr="006E29CF" w:rsidRDefault="00CF376D" w:rsidP="00795D93">
            <w:r>
              <w:t>createTipoDovuto</w:t>
            </w:r>
          </w:p>
        </w:tc>
      </w:tr>
      <w:tr w:rsidR="00CF376D" w:rsidRPr="006E29CF" w14:paraId="7DE1CC15" w14:textId="77777777" w:rsidTr="00795D93">
        <w:tc>
          <w:tcPr>
            <w:tcW w:w="1552" w:type="dxa"/>
          </w:tcPr>
          <w:p w14:paraId="2292D0B0" w14:textId="77777777" w:rsidR="00CF376D" w:rsidRPr="006E29CF" w:rsidRDefault="00CF376D" w:rsidP="00795D93">
            <w:r>
              <w:t>Tipo servizio</w:t>
            </w:r>
          </w:p>
        </w:tc>
        <w:tc>
          <w:tcPr>
            <w:tcW w:w="7798" w:type="dxa"/>
          </w:tcPr>
          <w:p w14:paraId="755CA2E3" w14:textId="77777777" w:rsidR="00CF376D" w:rsidRPr="00A24AB2" w:rsidRDefault="00CF376D" w:rsidP="00795D93">
            <w:r w:rsidRPr="00A24AB2">
              <w:t>REST</w:t>
            </w:r>
          </w:p>
        </w:tc>
      </w:tr>
      <w:tr w:rsidR="00CF376D" w:rsidRPr="006E29CF" w14:paraId="08D8C46B" w14:textId="77777777" w:rsidTr="00795D93">
        <w:tc>
          <w:tcPr>
            <w:tcW w:w="1552" w:type="dxa"/>
          </w:tcPr>
          <w:p w14:paraId="5A5F37F0" w14:textId="77777777" w:rsidR="00CF376D" w:rsidRPr="006E29CF" w:rsidRDefault="00CF376D" w:rsidP="00795D93">
            <w:r w:rsidRPr="006E29CF">
              <w:t>Endpoint</w:t>
            </w:r>
          </w:p>
        </w:tc>
        <w:tc>
          <w:tcPr>
            <w:tcW w:w="7798" w:type="dxa"/>
          </w:tcPr>
          <w:p w14:paraId="11F1EB33" w14:textId="77777777" w:rsidR="00CF376D" w:rsidRPr="006E29CF" w:rsidRDefault="00CF376D" w:rsidP="00795D93">
            <w:r w:rsidRPr="003710BB">
              <w:rPr>
                <w:rStyle w:val="Collegamentoipertestuale"/>
                <w:lang w:val="it-IT"/>
              </w:rPr>
              <w:t>/api/enteTipoDovuto</w:t>
            </w:r>
          </w:p>
        </w:tc>
      </w:tr>
      <w:tr w:rsidR="00CF376D" w:rsidRPr="006E29CF" w14:paraId="0190AAEB" w14:textId="77777777" w:rsidTr="00795D93">
        <w:tc>
          <w:tcPr>
            <w:tcW w:w="1552" w:type="dxa"/>
          </w:tcPr>
          <w:p w14:paraId="7EF3FBE2" w14:textId="77777777" w:rsidR="00CF376D" w:rsidRPr="006E29CF" w:rsidRDefault="00CF376D" w:rsidP="00795D93">
            <w:r w:rsidRPr="006E29CF">
              <w:t>Authentication</w:t>
            </w:r>
          </w:p>
        </w:tc>
        <w:tc>
          <w:tcPr>
            <w:tcW w:w="7798" w:type="dxa"/>
          </w:tcPr>
          <w:p w14:paraId="71130416" w14:textId="77777777" w:rsidR="00CF376D" w:rsidRPr="006E29CF" w:rsidRDefault="00CF376D" w:rsidP="00795D93">
            <w:r>
              <w:t>Not required</w:t>
            </w:r>
          </w:p>
        </w:tc>
      </w:tr>
      <w:tr w:rsidR="00CF376D" w:rsidRPr="006E29CF" w14:paraId="7AFB8861" w14:textId="77777777" w:rsidTr="00795D93">
        <w:tc>
          <w:tcPr>
            <w:tcW w:w="1552" w:type="dxa"/>
          </w:tcPr>
          <w:p w14:paraId="25F9B4A4" w14:textId="77777777" w:rsidR="00CF376D" w:rsidRPr="006E29CF" w:rsidRDefault="00CF376D" w:rsidP="00795D93">
            <w:r w:rsidRPr="006E29CF">
              <w:t>Method</w:t>
            </w:r>
          </w:p>
        </w:tc>
        <w:tc>
          <w:tcPr>
            <w:tcW w:w="7798" w:type="dxa"/>
          </w:tcPr>
          <w:p w14:paraId="7793C50D" w14:textId="77777777" w:rsidR="00CF376D" w:rsidRPr="006E29CF" w:rsidRDefault="00CF376D" w:rsidP="00795D93">
            <w:r>
              <w:t>POST</w:t>
            </w:r>
          </w:p>
        </w:tc>
      </w:tr>
      <w:tr w:rsidR="00CF376D" w:rsidRPr="006E29CF" w14:paraId="3E281A00" w14:textId="77777777" w:rsidTr="00795D93">
        <w:tc>
          <w:tcPr>
            <w:tcW w:w="1552" w:type="dxa"/>
          </w:tcPr>
          <w:p w14:paraId="1EABF530" w14:textId="77777777" w:rsidR="00CF376D" w:rsidRPr="006E29CF" w:rsidRDefault="00CF376D" w:rsidP="00795D93">
            <w:r w:rsidRPr="006E29CF">
              <w:t>Consumes</w:t>
            </w:r>
          </w:p>
        </w:tc>
        <w:tc>
          <w:tcPr>
            <w:tcW w:w="7798" w:type="dxa"/>
          </w:tcPr>
          <w:p w14:paraId="45EA0755" w14:textId="77777777" w:rsidR="00CF376D" w:rsidRPr="006E29CF" w:rsidRDefault="00CF376D" w:rsidP="00795D93">
            <w:r w:rsidRPr="006E29CF">
              <w:t>application/json</w:t>
            </w:r>
          </w:p>
        </w:tc>
      </w:tr>
      <w:tr w:rsidR="00CF376D" w:rsidRPr="006E29CF" w14:paraId="7E415F4E" w14:textId="77777777" w:rsidTr="00795D93">
        <w:tc>
          <w:tcPr>
            <w:tcW w:w="1552" w:type="dxa"/>
          </w:tcPr>
          <w:p w14:paraId="237A4ED7" w14:textId="77777777" w:rsidR="00CF376D" w:rsidRPr="006E29CF" w:rsidRDefault="00CF376D" w:rsidP="00795D93">
            <w:r w:rsidRPr="006E29CF">
              <w:t>Produces</w:t>
            </w:r>
          </w:p>
        </w:tc>
        <w:tc>
          <w:tcPr>
            <w:tcW w:w="7798" w:type="dxa"/>
          </w:tcPr>
          <w:p w14:paraId="262F439B" w14:textId="77777777" w:rsidR="00CF376D" w:rsidRPr="006E29CF" w:rsidRDefault="00CF376D" w:rsidP="00795D93">
            <w:r w:rsidRPr="006E29CF">
              <w:t>application/json</w:t>
            </w:r>
          </w:p>
        </w:tc>
      </w:tr>
      <w:tr w:rsidR="00CF376D" w:rsidRPr="006E29CF" w14:paraId="28FB4170" w14:textId="77777777" w:rsidTr="00795D93">
        <w:tc>
          <w:tcPr>
            <w:tcW w:w="1552" w:type="dxa"/>
          </w:tcPr>
          <w:p w14:paraId="2CF236E9" w14:textId="77777777" w:rsidR="00CF376D" w:rsidRPr="006E29CF" w:rsidRDefault="00CF376D" w:rsidP="00795D93">
            <w:r w:rsidRPr="006E29CF">
              <w:t xml:space="preserve">Payload </w:t>
            </w:r>
          </w:p>
        </w:tc>
        <w:tc>
          <w:tcPr>
            <w:tcW w:w="7798" w:type="dxa"/>
          </w:tcPr>
          <w:p w14:paraId="633160FC" w14:textId="77777777" w:rsidR="00CF376D" w:rsidRDefault="00CF376D" w:rsidP="00795D93">
            <w:r>
              <w:t>{</w:t>
            </w:r>
          </w:p>
          <w:p w14:paraId="7862834D" w14:textId="77777777" w:rsidR="00CF376D" w:rsidRDefault="00CF376D" w:rsidP="00795D93">
            <w:r>
              <w:t xml:space="preserve">  "enteId": "long",</w:t>
            </w:r>
          </w:p>
          <w:p w14:paraId="7654266B" w14:textId="77777777" w:rsidR="00CF376D" w:rsidRDefault="00CF376D" w:rsidP="00795D93">
            <w:r>
              <w:t xml:space="preserve">  "codTipo": "string",</w:t>
            </w:r>
          </w:p>
          <w:p w14:paraId="1552C40B" w14:textId="77777777" w:rsidR="00CF376D" w:rsidRDefault="00CF376D" w:rsidP="00795D93">
            <w:r>
              <w:t xml:space="preserve">  "deTipo": "string"</w:t>
            </w:r>
          </w:p>
          <w:p w14:paraId="2337A680" w14:textId="77777777" w:rsidR="00CF376D" w:rsidRPr="006E29CF" w:rsidRDefault="00CF376D" w:rsidP="00795D93">
            <w:r>
              <w:t>}</w:t>
            </w:r>
          </w:p>
        </w:tc>
      </w:tr>
      <w:tr w:rsidR="00CF376D" w:rsidRPr="006E29CF" w14:paraId="6FD3F7CB" w14:textId="77777777" w:rsidTr="00795D93">
        <w:tc>
          <w:tcPr>
            <w:tcW w:w="1552" w:type="dxa"/>
          </w:tcPr>
          <w:p w14:paraId="4A0A1D5C" w14:textId="77777777" w:rsidR="00CF376D" w:rsidRPr="006E29CF" w:rsidRDefault="00CF376D" w:rsidP="00795D93">
            <w:r w:rsidRPr="006E29CF">
              <w:t xml:space="preserve">Response </w:t>
            </w:r>
          </w:p>
        </w:tc>
        <w:tc>
          <w:tcPr>
            <w:tcW w:w="7798" w:type="dxa"/>
          </w:tcPr>
          <w:p w14:paraId="01152AB1" w14:textId="77777777" w:rsidR="00CF376D" w:rsidRPr="006E29CF" w:rsidRDefault="00CF376D" w:rsidP="00795D93">
            <w:pPr>
              <w:rPr>
                <w:lang w:val="en-US"/>
              </w:rPr>
            </w:pPr>
            <w:r w:rsidRPr="006E29CF">
              <w:rPr>
                <w:lang w:val="en-US"/>
              </w:rPr>
              <w:t>{</w:t>
            </w:r>
          </w:p>
          <w:p w14:paraId="24137ABB" w14:textId="77777777" w:rsidR="00CF376D" w:rsidRPr="006E29CF" w:rsidRDefault="00CF376D" w:rsidP="00795D93">
            <w:pPr>
              <w:rPr>
                <w:lang w:val="en-US"/>
              </w:rPr>
            </w:pPr>
            <w:r w:rsidRPr="006E29CF">
              <w:rPr>
                <w:lang w:val="en-US"/>
              </w:rPr>
              <w:t xml:space="preserve">  "status": "</w:t>
            </w:r>
            <w:r>
              <w:rPr>
                <w:lang w:val="en-US"/>
              </w:rPr>
              <w:t>ok</w:t>
            </w:r>
            <w:r w:rsidRPr="006E29CF">
              <w:rPr>
                <w:lang w:val="en-US"/>
              </w:rPr>
              <w:t>",</w:t>
            </w:r>
          </w:p>
          <w:p w14:paraId="1A5814C7" w14:textId="77777777" w:rsidR="00CF376D" w:rsidRPr="006E29CF" w:rsidRDefault="00CF376D" w:rsidP="00795D93">
            <w:pPr>
              <w:rPr>
                <w:lang w:val="en-US"/>
              </w:rPr>
            </w:pPr>
            <w:r w:rsidRPr="006E29CF">
              <w:rPr>
                <w:lang w:val="en-US"/>
              </w:rPr>
              <w:t xml:space="preserve">  "desc"</w:t>
            </w:r>
            <w:r>
              <w:rPr>
                <w:lang w:val="en-US"/>
              </w:rPr>
              <w:t xml:space="preserve">: </w:t>
            </w:r>
            <w:r w:rsidRPr="006E29CF">
              <w:rPr>
                <w:lang w:val="en-US"/>
              </w:rPr>
              <w:t>"</w:t>
            </w:r>
            <w:r>
              <w:rPr>
                <w:lang w:val="en-US"/>
              </w:rPr>
              <w:t>Successful insert</w:t>
            </w:r>
            <w:r w:rsidRPr="006E29CF">
              <w:rPr>
                <w:lang w:val="en-US"/>
              </w:rPr>
              <w:t>"</w:t>
            </w:r>
          </w:p>
          <w:p w14:paraId="4021E827" w14:textId="77777777" w:rsidR="00CF376D" w:rsidRPr="006E29CF" w:rsidRDefault="00CF376D" w:rsidP="00795D93">
            <w:r w:rsidRPr="006E29CF">
              <w:t>}</w:t>
            </w:r>
          </w:p>
        </w:tc>
      </w:tr>
      <w:tr w:rsidR="00CF376D" w:rsidRPr="006E29CF" w14:paraId="646C2EE5" w14:textId="77777777" w:rsidTr="00795D93">
        <w:tc>
          <w:tcPr>
            <w:tcW w:w="1552" w:type="dxa"/>
          </w:tcPr>
          <w:p w14:paraId="31D6242D" w14:textId="77777777" w:rsidR="00CF376D" w:rsidRPr="006E29CF" w:rsidRDefault="00CF376D" w:rsidP="00795D93">
            <w:r w:rsidRPr="006E29CF">
              <w:t xml:space="preserve">Fault Response </w:t>
            </w:r>
          </w:p>
        </w:tc>
        <w:tc>
          <w:tcPr>
            <w:tcW w:w="7798" w:type="dxa"/>
          </w:tcPr>
          <w:p w14:paraId="7F36AEE1" w14:textId="77777777" w:rsidR="00CF376D" w:rsidRPr="006E29CF" w:rsidRDefault="00CF376D" w:rsidP="00795D93">
            <w:pPr>
              <w:rPr>
                <w:lang w:val="en-US"/>
              </w:rPr>
            </w:pPr>
            <w:r w:rsidRPr="006E29CF">
              <w:rPr>
                <w:lang w:val="en-US"/>
              </w:rPr>
              <w:t>{</w:t>
            </w:r>
          </w:p>
          <w:p w14:paraId="6FDFFA73"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7E9812C6"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2B151FA8" w14:textId="77777777" w:rsidR="00CF376D" w:rsidRPr="006E29CF" w:rsidRDefault="00CF376D" w:rsidP="00795D93">
            <w:r w:rsidRPr="006E29CF">
              <w:t>}</w:t>
            </w:r>
          </w:p>
        </w:tc>
      </w:tr>
    </w:tbl>
    <w:p w14:paraId="254FF03E" w14:textId="77777777" w:rsidR="00CF376D" w:rsidRDefault="00CF376D" w:rsidP="00CF376D">
      <w:pPr>
        <w:rPr>
          <w:lang w:val="en-US"/>
        </w:rPr>
      </w:pPr>
    </w:p>
    <w:p w14:paraId="06C04754" w14:textId="77777777" w:rsidR="00CF376D" w:rsidRPr="006E29CF" w:rsidRDefault="00CF376D" w:rsidP="00CF376D"/>
    <w:p w14:paraId="197D1BF6" w14:textId="77777777" w:rsidR="00CF376D" w:rsidRPr="006E29CF" w:rsidRDefault="00CF376D" w:rsidP="00CF376D">
      <w:pPr>
        <w:pStyle w:val="Titolo3"/>
        <w:rPr>
          <w:rStyle w:val="Enfasigrassetto"/>
          <w:b w:val="0"/>
        </w:rPr>
      </w:pPr>
      <w:bookmarkStart w:id="145" w:name="_Toc35537060"/>
      <w:bookmarkStart w:id="146" w:name="_Toc36042177"/>
      <w:r>
        <w:rPr>
          <w:rStyle w:val="Enfasigrassetto"/>
          <w:b w:val="0"/>
        </w:rPr>
        <w:t>Modifica Tipo Dovuto</w:t>
      </w:r>
      <w:bookmarkEnd w:id="145"/>
      <w:bookmarkEnd w:id="146"/>
    </w:p>
    <w:tbl>
      <w:tblPr>
        <w:tblStyle w:val="TableGrid0"/>
        <w:tblW w:w="0" w:type="auto"/>
        <w:tblLook w:val="04A0" w:firstRow="1" w:lastRow="0" w:firstColumn="1" w:lastColumn="0" w:noHBand="0" w:noVBand="1"/>
      </w:tblPr>
      <w:tblGrid>
        <w:gridCol w:w="1552"/>
        <w:gridCol w:w="7798"/>
      </w:tblGrid>
      <w:tr w:rsidR="00CF376D" w:rsidRPr="006E29CF" w14:paraId="76183791" w14:textId="77777777" w:rsidTr="00795D93">
        <w:tc>
          <w:tcPr>
            <w:tcW w:w="1552" w:type="dxa"/>
          </w:tcPr>
          <w:p w14:paraId="6FA679EA" w14:textId="77777777" w:rsidR="00CF376D" w:rsidRPr="006E29CF" w:rsidRDefault="00CF376D" w:rsidP="00795D93">
            <w:r>
              <w:t xml:space="preserve">Decrizione </w:t>
            </w:r>
            <w:r w:rsidRPr="006E29CF">
              <w:t>Servizio</w:t>
            </w:r>
          </w:p>
        </w:tc>
        <w:tc>
          <w:tcPr>
            <w:tcW w:w="7798" w:type="dxa"/>
          </w:tcPr>
          <w:p w14:paraId="60A00622" w14:textId="77777777" w:rsidR="00CF376D" w:rsidRPr="006E29CF" w:rsidRDefault="00CF376D" w:rsidP="00795D93">
            <w:r>
              <w:t>Modifica di un Tipo Dovuto.</w:t>
            </w:r>
          </w:p>
        </w:tc>
      </w:tr>
      <w:tr w:rsidR="00CF376D" w:rsidRPr="006E29CF" w14:paraId="5736A390" w14:textId="77777777" w:rsidTr="00795D93">
        <w:tc>
          <w:tcPr>
            <w:tcW w:w="1552" w:type="dxa"/>
          </w:tcPr>
          <w:p w14:paraId="1A18A120" w14:textId="77777777" w:rsidR="00CF376D" w:rsidRPr="006E29CF" w:rsidRDefault="00CF376D" w:rsidP="00795D93">
            <w:r w:rsidRPr="006E29CF">
              <w:t>Servizio</w:t>
            </w:r>
          </w:p>
        </w:tc>
        <w:tc>
          <w:tcPr>
            <w:tcW w:w="7798" w:type="dxa"/>
          </w:tcPr>
          <w:p w14:paraId="3DEA0E62" w14:textId="77777777" w:rsidR="00CF376D" w:rsidRPr="006E29CF" w:rsidRDefault="00CF376D" w:rsidP="00795D93">
            <w:r>
              <w:t>updateTipoDovuto</w:t>
            </w:r>
          </w:p>
        </w:tc>
      </w:tr>
      <w:tr w:rsidR="00CF376D" w:rsidRPr="006E29CF" w14:paraId="2256DBF6" w14:textId="77777777" w:rsidTr="00795D93">
        <w:tc>
          <w:tcPr>
            <w:tcW w:w="1552" w:type="dxa"/>
          </w:tcPr>
          <w:p w14:paraId="662D9C9C" w14:textId="77777777" w:rsidR="00CF376D" w:rsidRPr="006E29CF" w:rsidRDefault="00CF376D" w:rsidP="00795D93">
            <w:r>
              <w:t>Tipo servizio</w:t>
            </w:r>
          </w:p>
        </w:tc>
        <w:tc>
          <w:tcPr>
            <w:tcW w:w="7798" w:type="dxa"/>
          </w:tcPr>
          <w:p w14:paraId="7EDDE994" w14:textId="77777777" w:rsidR="00CF376D" w:rsidRPr="00A24AB2" w:rsidRDefault="00CF376D" w:rsidP="00795D93">
            <w:r w:rsidRPr="00A24AB2">
              <w:t>REST</w:t>
            </w:r>
          </w:p>
        </w:tc>
      </w:tr>
      <w:tr w:rsidR="00CF376D" w:rsidRPr="006E29CF" w14:paraId="53251CD1" w14:textId="77777777" w:rsidTr="00795D93">
        <w:tc>
          <w:tcPr>
            <w:tcW w:w="1552" w:type="dxa"/>
          </w:tcPr>
          <w:p w14:paraId="79413651" w14:textId="77777777" w:rsidR="00CF376D" w:rsidRPr="006E29CF" w:rsidRDefault="00CF376D" w:rsidP="00795D93">
            <w:r w:rsidRPr="006E29CF">
              <w:t>Endpoint</w:t>
            </w:r>
          </w:p>
        </w:tc>
        <w:tc>
          <w:tcPr>
            <w:tcW w:w="7798" w:type="dxa"/>
          </w:tcPr>
          <w:p w14:paraId="55CDCC58" w14:textId="77777777" w:rsidR="00CF376D" w:rsidRPr="006E29CF" w:rsidRDefault="00CF376D" w:rsidP="00795D93">
            <w:r>
              <w:rPr>
                <w:rStyle w:val="Collegamentoipertestuale"/>
                <w:lang w:val="it-IT"/>
              </w:rPr>
              <w:t>/api/enteT</w:t>
            </w:r>
            <w:r>
              <w:rPr>
                <w:rStyle w:val="Collegamentoipertestuale"/>
              </w:rPr>
              <w:t>ipoDovuto</w:t>
            </w:r>
          </w:p>
        </w:tc>
      </w:tr>
      <w:tr w:rsidR="00CF376D" w:rsidRPr="006E29CF" w14:paraId="4D481850" w14:textId="77777777" w:rsidTr="00795D93">
        <w:tc>
          <w:tcPr>
            <w:tcW w:w="1552" w:type="dxa"/>
          </w:tcPr>
          <w:p w14:paraId="51CF5764" w14:textId="77777777" w:rsidR="00CF376D" w:rsidRPr="006E29CF" w:rsidRDefault="00CF376D" w:rsidP="00795D93">
            <w:r w:rsidRPr="006E29CF">
              <w:t>Authentication</w:t>
            </w:r>
          </w:p>
        </w:tc>
        <w:tc>
          <w:tcPr>
            <w:tcW w:w="7798" w:type="dxa"/>
          </w:tcPr>
          <w:p w14:paraId="1A586C86" w14:textId="77777777" w:rsidR="00CF376D" w:rsidRPr="006E29CF" w:rsidRDefault="00CF376D" w:rsidP="00795D93">
            <w:r>
              <w:t>Not required</w:t>
            </w:r>
          </w:p>
        </w:tc>
      </w:tr>
      <w:tr w:rsidR="00CF376D" w:rsidRPr="006E29CF" w14:paraId="5FFCD6ED" w14:textId="77777777" w:rsidTr="00795D93">
        <w:tc>
          <w:tcPr>
            <w:tcW w:w="1552" w:type="dxa"/>
          </w:tcPr>
          <w:p w14:paraId="61D9816A" w14:textId="77777777" w:rsidR="00CF376D" w:rsidRPr="006E29CF" w:rsidRDefault="00CF376D" w:rsidP="00795D93">
            <w:r w:rsidRPr="006E29CF">
              <w:t>Method</w:t>
            </w:r>
          </w:p>
        </w:tc>
        <w:tc>
          <w:tcPr>
            <w:tcW w:w="7798" w:type="dxa"/>
          </w:tcPr>
          <w:p w14:paraId="70469CDE" w14:textId="77777777" w:rsidR="00CF376D" w:rsidRPr="006E29CF" w:rsidRDefault="00CF376D" w:rsidP="00795D93">
            <w:r>
              <w:t>PATCH</w:t>
            </w:r>
          </w:p>
        </w:tc>
      </w:tr>
      <w:tr w:rsidR="00CF376D" w:rsidRPr="006E29CF" w14:paraId="07184399" w14:textId="77777777" w:rsidTr="00795D93">
        <w:tc>
          <w:tcPr>
            <w:tcW w:w="1552" w:type="dxa"/>
          </w:tcPr>
          <w:p w14:paraId="01CE19B1" w14:textId="77777777" w:rsidR="00CF376D" w:rsidRPr="006E29CF" w:rsidRDefault="00CF376D" w:rsidP="00795D93">
            <w:r w:rsidRPr="006E29CF">
              <w:t>Consumes</w:t>
            </w:r>
          </w:p>
        </w:tc>
        <w:tc>
          <w:tcPr>
            <w:tcW w:w="7798" w:type="dxa"/>
          </w:tcPr>
          <w:p w14:paraId="5ABC5BBD" w14:textId="77777777" w:rsidR="00CF376D" w:rsidRPr="006E29CF" w:rsidRDefault="00CF376D" w:rsidP="00795D93">
            <w:r w:rsidRPr="006E29CF">
              <w:t>application/json</w:t>
            </w:r>
          </w:p>
        </w:tc>
      </w:tr>
      <w:tr w:rsidR="00CF376D" w:rsidRPr="006E29CF" w14:paraId="1545376F" w14:textId="77777777" w:rsidTr="00795D93">
        <w:tc>
          <w:tcPr>
            <w:tcW w:w="1552" w:type="dxa"/>
          </w:tcPr>
          <w:p w14:paraId="48E5F835" w14:textId="77777777" w:rsidR="00CF376D" w:rsidRPr="006E29CF" w:rsidRDefault="00CF376D" w:rsidP="00795D93">
            <w:r w:rsidRPr="006E29CF">
              <w:t>Produces</w:t>
            </w:r>
          </w:p>
        </w:tc>
        <w:tc>
          <w:tcPr>
            <w:tcW w:w="7798" w:type="dxa"/>
          </w:tcPr>
          <w:p w14:paraId="396FE8DD" w14:textId="77777777" w:rsidR="00CF376D" w:rsidRPr="006E29CF" w:rsidRDefault="00CF376D" w:rsidP="00795D93">
            <w:r w:rsidRPr="006E29CF">
              <w:t>application/json</w:t>
            </w:r>
          </w:p>
        </w:tc>
      </w:tr>
      <w:tr w:rsidR="00CF376D" w:rsidRPr="006E29CF" w14:paraId="3A47CBC8" w14:textId="77777777" w:rsidTr="00795D93">
        <w:tc>
          <w:tcPr>
            <w:tcW w:w="1552" w:type="dxa"/>
          </w:tcPr>
          <w:p w14:paraId="1B6C6C4D" w14:textId="77777777" w:rsidR="00CF376D" w:rsidRPr="006E29CF" w:rsidRDefault="00CF376D" w:rsidP="00795D93">
            <w:r w:rsidRPr="006E29CF">
              <w:t xml:space="preserve">Payload </w:t>
            </w:r>
          </w:p>
        </w:tc>
        <w:tc>
          <w:tcPr>
            <w:tcW w:w="7798" w:type="dxa"/>
          </w:tcPr>
          <w:p w14:paraId="29838AAF" w14:textId="77777777" w:rsidR="00CF376D" w:rsidRDefault="00CF376D" w:rsidP="00795D93">
            <w:r>
              <w:t>{</w:t>
            </w:r>
          </w:p>
          <w:p w14:paraId="366C24B5" w14:textId="77777777" w:rsidR="00CF376D" w:rsidRDefault="00CF376D" w:rsidP="00795D93">
            <w:r>
              <w:t xml:space="preserve">  "id": "long",</w:t>
            </w:r>
          </w:p>
          <w:p w14:paraId="6DC8F204" w14:textId="77777777" w:rsidR="00CF376D" w:rsidRDefault="00CF376D" w:rsidP="00795D93">
            <w:r>
              <w:lastRenderedPageBreak/>
              <w:t xml:space="preserve">  "enteId": "long",</w:t>
            </w:r>
          </w:p>
          <w:p w14:paraId="50F9817B" w14:textId="77777777" w:rsidR="00CF376D" w:rsidRDefault="00CF376D" w:rsidP="00795D93">
            <w:r>
              <w:t xml:space="preserve">  "codTipo": "string",</w:t>
            </w:r>
          </w:p>
          <w:p w14:paraId="0EE9399B" w14:textId="77777777" w:rsidR="00CF376D" w:rsidRDefault="00CF376D" w:rsidP="00795D93">
            <w:r>
              <w:t xml:space="preserve">  "deTipo": "string"</w:t>
            </w:r>
          </w:p>
          <w:p w14:paraId="2453B4B2" w14:textId="77777777" w:rsidR="00CF376D" w:rsidRPr="006E29CF" w:rsidRDefault="00CF376D" w:rsidP="00795D93">
            <w:r>
              <w:t>}</w:t>
            </w:r>
          </w:p>
        </w:tc>
      </w:tr>
      <w:tr w:rsidR="00CF376D" w:rsidRPr="006E29CF" w14:paraId="50774FB8" w14:textId="77777777" w:rsidTr="00795D93">
        <w:tc>
          <w:tcPr>
            <w:tcW w:w="1552" w:type="dxa"/>
          </w:tcPr>
          <w:p w14:paraId="6F619D8E" w14:textId="77777777" w:rsidR="00CF376D" w:rsidRPr="006E29CF" w:rsidRDefault="00CF376D" w:rsidP="00795D93">
            <w:r w:rsidRPr="006E29CF">
              <w:lastRenderedPageBreak/>
              <w:t xml:space="preserve">Response </w:t>
            </w:r>
          </w:p>
        </w:tc>
        <w:tc>
          <w:tcPr>
            <w:tcW w:w="7798" w:type="dxa"/>
          </w:tcPr>
          <w:p w14:paraId="0EE651FE" w14:textId="77777777" w:rsidR="00CF376D" w:rsidRPr="006E29CF" w:rsidRDefault="00CF376D" w:rsidP="00795D93">
            <w:pPr>
              <w:rPr>
                <w:lang w:val="en-US"/>
              </w:rPr>
            </w:pPr>
            <w:r w:rsidRPr="006E29CF">
              <w:rPr>
                <w:lang w:val="en-US"/>
              </w:rPr>
              <w:t>{</w:t>
            </w:r>
          </w:p>
          <w:p w14:paraId="34E42510" w14:textId="77777777" w:rsidR="00CF376D" w:rsidRPr="006E29CF" w:rsidRDefault="00CF376D" w:rsidP="00795D93">
            <w:pPr>
              <w:rPr>
                <w:lang w:val="en-US"/>
              </w:rPr>
            </w:pPr>
            <w:r w:rsidRPr="006E29CF">
              <w:rPr>
                <w:lang w:val="en-US"/>
              </w:rPr>
              <w:t xml:space="preserve">  "status": "</w:t>
            </w:r>
            <w:r>
              <w:rPr>
                <w:lang w:val="en-US"/>
              </w:rPr>
              <w:t>ok</w:t>
            </w:r>
            <w:r w:rsidRPr="006E29CF">
              <w:rPr>
                <w:lang w:val="en-US"/>
              </w:rPr>
              <w:t>",</w:t>
            </w:r>
          </w:p>
          <w:p w14:paraId="2F6E9B99" w14:textId="77777777" w:rsidR="00CF376D" w:rsidRPr="006E29CF" w:rsidRDefault="00CF376D" w:rsidP="00795D93">
            <w:pPr>
              <w:rPr>
                <w:lang w:val="en-US"/>
              </w:rPr>
            </w:pPr>
            <w:r w:rsidRPr="006E29CF">
              <w:rPr>
                <w:lang w:val="en-US"/>
              </w:rPr>
              <w:t xml:space="preserve">  "desc"</w:t>
            </w:r>
            <w:r>
              <w:rPr>
                <w:lang w:val="en-US"/>
              </w:rPr>
              <w:t xml:space="preserve">: </w:t>
            </w:r>
            <w:r w:rsidRPr="006E29CF">
              <w:rPr>
                <w:lang w:val="en-US"/>
              </w:rPr>
              <w:t>"</w:t>
            </w:r>
            <w:r>
              <w:rPr>
                <w:lang w:val="en-US"/>
              </w:rPr>
              <w:t>Successful udpate</w:t>
            </w:r>
            <w:r w:rsidRPr="006E29CF">
              <w:rPr>
                <w:lang w:val="en-US"/>
              </w:rPr>
              <w:t>"</w:t>
            </w:r>
          </w:p>
          <w:p w14:paraId="41540CAE" w14:textId="77777777" w:rsidR="00CF376D" w:rsidRPr="006E29CF" w:rsidRDefault="00CF376D" w:rsidP="00795D93">
            <w:r w:rsidRPr="006E29CF">
              <w:t>}</w:t>
            </w:r>
          </w:p>
        </w:tc>
      </w:tr>
      <w:tr w:rsidR="00CF376D" w:rsidRPr="006E29CF" w14:paraId="0CCB8857" w14:textId="77777777" w:rsidTr="00795D93">
        <w:tc>
          <w:tcPr>
            <w:tcW w:w="1552" w:type="dxa"/>
          </w:tcPr>
          <w:p w14:paraId="0C3A1DE3" w14:textId="77777777" w:rsidR="00CF376D" w:rsidRPr="006E29CF" w:rsidRDefault="00CF376D" w:rsidP="00795D93">
            <w:r w:rsidRPr="006E29CF">
              <w:t xml:space="preserve">Fault Response </w:t>
            </w:r>
          </w:p>
        </w:tc>
        <w:tc>
          <w:tcPr>
            <w:tcW w:w="7798" w:type="dxa"/>
          </w:tcPr>
          <w:p w14:paraId="2C99515A" w14:textId="77777777" w:rsidR="00CF376D" w:rsidRPr="006E29CF" w:rsidRDefault="00CF376D" w:rsidP="00795D93">
            <w:pPr>
              <w:rPr>
                <w:lang w:val="en-US"/>
              </w:rPr>
            </w:pPr>
            <w:r w:rsidRPr="006E29CF">
              <w:rPr>
                <w:lang w:val="en-US"/>
              </w:rPr>
              <w:t>{</w:t>
            </w:r>
          </w:p>
          <w:p w14:paraId="10D2B2E7"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7E260D26"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14D364B7" w14:textId="77777777" w:rsidR="00CF376D" w:rsidRPr="006E29CF" w:rsidRDefault="00CF376D" w:rsidP="00795D93">
            <w:r w:rsidRPr="006E29CF">
              <w:t>}</w:t>
            </w:r>
          </w:p>
        </w:tc>
      </w:tr>
    </w:tbl>
    <w:p w14:paraId="773A2C7F" w14:textId="77777777" w:rsidR="00CF376D" w:rsidRDefault="00CF376D" w:rsidP="00CF376D">
      <w:pPr>
        <w:rPr>
          <w:lang w:val="en-US"/>
        </w:rPr>
      </w:pPr>
    </w:p>
    <w:p w14:paraId="0DC9FB80" w14:textId="77777777" w:rsidR="00CF376D" w:rsidRPr="006E29CF" w:rsidRDefault="00CF376D" w:rsidP="00CF376D"/>
    <w:p w14:paraId="18C21E9E" w14:textId="77777777" w:rsidR="00CF376D" w:rsidRPr="006E29CF" w:rsidRDefault="00CF376D" w:rsidP="00CF376D">
      <w:pPr>
        <w:pStyle w:val="Titolo3"/>
        <w:rPr>
          <w:rStyle w:val="Enfasigrassetto"/>
          <w:b w:val="0"/>
        </w:rPr>
      </w:pPr>
      <w:bookmarkStart w:id="147" w:name="_Toc35537061"/>
      <w:bookmarkStart w:id="148" w:name="_Toc36042178"/>
      <w:r>
        <w:rPr>
          <w:rStyle w:val="Enfasigrassetto"/>
          <w:b w:val="0"/>
        </w:rPr>
        <w:t>Elimina Tipo Dovuto</w:t>
      </w:r>
      <w:bookmarkEnd w:id="147"/>
      <w:bookmarkEnd w:id="148"/>
    </w:p>
    <w:tbl>
      <w:tblPr>
        <w:tblStyle w:val="TableGrid0"/>
        <w:tblW w:w="0" w:type="auto"/>
        <w:tblLook w:val="04A0" w:firstRow="1" w:lastRow="0" w:firstColumn="1" w:lastColumn="0" w:noHBand="0" w:noVBand="1"/>
      </w:tblPr>
      <w:tblGrid>
        <w:gridCol w:w="1552"/>
        <w:gridCol w:w="7798"/>
      </w:tblGrid>
      <w:tr w:rsidR="00CF376D" w:rsidRPr="006E29CF" w14:paraId="7D89E562" w14:textId="77777777" w:rsidTr="00795D93">
        <w:tc>
          <w:tcPr>
            <w:tcW w:w="1552" w:type="dxa"/>
          </w:tcPr>
          <w:p w14:paraId="6A1D40F4" w14:textId="77777777" w:rsidR="00CF376D" w:rsidRPr="006E29CF" w:rsidRDefault="00CF376D" w:rsidP="00795D93">
            <w:r>
              <w:t xml:space="preserve">Decrizione </w:t>
            </w:r>
            <w:r w:rsidRPr="006E29CF">
              <w:t>Servizio</w:t>
            </w:r>
          </w:p>
        </w:tc>
        <w:tc>
          <w:tcPr>
            <w:tcW w:w="7798" w:type="dxa"/>
          </w:tcPr>
          <w:p w14:paraId="7F51BB43" w14:textId="77777777" w:rsidR="00CF376D" w:rsidRPr="006E29CF" w:rsidRDefault="00CF376D" w:rsidP="00795D93">
            <w:r>
              <w:t>Elimina un Tipo Dovuto.</w:t>
            </w:r>
          </w:p>
        </w:tc>
      </w:tr>
      <w:tr w:rsidR="00CF376D" w:rsidRPr="006E29CF" w14:paraId="2BC4206D" w14:textId="77777777" w:rsidTr="00795D93">
        <w:tc>
          <w:tcPr>
            <w:tcW w:w="1552" w:type="dxa"/>
          </w:tcPr>
          <w:p w14:paraId="2E31DE1C" w14:textId="77777777" w:rsidR="00CF376D" w:rsidRPr="006E29CF" w:rsidRDefault="00CF376D" w:rsidP="00795D93">
            <w:r w:rsidRPr="006E29CF">
              <w:t>Servizio</w:t>
            </w:r>
          </w:p>
        </w:tc>
        <w:tc>
          <w:tcPr>
            <w:tcW w:w="7798" w:type="dxa"/>
          </w:tcPr>
          <w:p w14:paraId="4A22953D" w14:textId="77777777" w:rsidR="00CF376D" w:rsidRPr="006E29CF" w:rsidRDefault="00CF376D" w:rsidP="00795D93">
            <w:r>
              <w:t>deleteTipoDovuto</w:t>
            </w:r>
          </w:p>
        </w:tc>
      </w:tr>
      <w:tr w:rsidR="00CF376D" w:rsidRPr="006E29CF" w14:paraId="34E3CA74" w14:textId="77777777" w:rsidTr="00795D93">
        <w:tc>
          <w:tcPr>
            <w:tcW w:w="1552" w:type="dxa"/>
          </w:tcPr>
          <w:p w14:paraId="1E1CB238" w14:textId="77777777" w:rsidR="00CF376D" w:rsidRPr="006E29CF" w:rsidRDefault="00CF376D" w:rsidP="00795D93">
            <w:r>
              <w:t>Tipo servizio</w:t>
            </w:r>
          </w:p>
        </w:tc>
        <w:tc>
          <w:tcPr>
            <w:tcW w:w="7798" w:type="dxa"/>
          </w:tcPr>
          <w:p w14:paraId="4DEDBFCC" w14:textId="77777777" w:rsidR="00CF376D" w:rsidRPr="00A24AB2" w:rsidRDefault="00CF376D" w:rsidP="00795D93">
            <w:r w:rsidRPr="00A24AB2">
              <w:t>REST</w:t>
            </w:r>
          </w:p>
        </w:tc>
      </w:tr>
      <w:tr w:rsidR="00CF376D" w:rsidRPr="006E29CF" w14:paraId="08B4522F" w14:textId="77777777" w:rsidTr="00795D93">
        <w:tc>
          <w:tcPr>
            <w:tcW w:w="1552" w:type="dxa"/>
          </w:tcPr>
          <w:p w14:paraId="21DA99B6" w14:textId="77777777" w:rsidR="00CF376D" w:rsidRPr="006E29CF" w:rsidRDefault="00CF376D" w:rsidP="00795D93">
            <w:r w:rsidRPr="006E29CF">
              <w:t>Endpoint</w:t>
            </w:r>
          </w:p>
        </w:tc>
        <w:tc>
          <w:tcPr>
            <w:tcW w:w="7798" w:type="dxa"/>
          </w:tcPr>
          <w:p w14:paraId="5A479F3A" w14:textId="77777777" w:rsidR="00CF376D" w:rsidRPr="006E29CF" w:rsidRDefault="00CF376D" w:rsidP="00795D93">
            <w:r w:rsidRPr="00780A85">
              <w:rPr>
                <w:rStyle w:val="Collegamentoipertestuale"/>
                <w:lang w:val="it-IT"/>
              </w:rPr>
              <w:t>/api/enteTipoDovuto/{idEnteTipoDovuto}</w:t>
            </w:r>
          </w:p>
        </w:tc>
      </w:tr>
      <w:tr w:rsidR="00CF376D" w:rsidRPr="006E29CF" w14:paraId="3D99A4B6" w14:textId="77777777" w:rsidTr="00795D93">
        <w:tc>
          <w:tcPr>
            <w:tcW w:w="1552" w:type="dxa"/>
          </w:tcPr>
          <w:p w14:paraId="08C18DF3" w14:textId="77777777" w:rsidR="00CF376D" w:rsidRPr="006E29CF" w:rsidRDefault="00CF376D" w:rsidP="00795D93">
            <w:r w:rsidRPr="006E29CF">
              <w:t>Authentication</w:t>
            </w:r>
          </w:p>
        </w:tc>
        <w:tc>
          <w:tcPr>
            <w:tcW w:w="7798" w:type="dxa"/>
          </w:tcPr>
          <w:p w14:paraId="046F5196" w14:textId="77777777" w:rsidR="00CF376D" w:rsidRPr="006E29CF" w:rsidRDefault="00CF376D" w:rsidP="00795D93">
            <w:r>
              <w:t>Not required</w:t>
            </w:r>
          </w:p>
        </w:tc>
      </w:tr>
      <w:tr w:rsidR="00CF376D" w:rsidRPr="006E29CF" w14:paraId="1267BCCE" w14:textId="77777777" w:rsidTr="00795D93">
        <w:tc>
          <w:tcPr>
            <w:tcW w:w="1552" w:type="dxa"/>
          </w:tcPr>
          <w:p w14:paraId="4A509CF4" w14:textId="77777777" w:rsidR="00CF376D" w:rsidRPr="006E29CF" w:rsidRDefault="00CF376D" w:rsidP="00795D93">
            <w:r w:rsidRPr="006E29CF">
              <w:t>Method</w:t>
            </w:r>
          </w:p>
        </w:tc>
        <w:tc>
          <w:tcPr>
            <w:tcW w:w="7798" w:type="dxa"/>
          </w:tcPr>
          <w:p w14:paraId="11A21762" w14:textId="77777777" w:rsidR="00CF376D" w:rsidRPr="006E29CF" w:rsidRDefault="00CF376D" w:rsidP="00795D93">
            <w:r>
              <w:t>DELETE</w:t>
            </w:r>
          </w:p>
        </w:tc>
      </w:tr>
      <w:tr w:rsidR="00CF376D" w:rsidRPr="006E29CF" w14:paraId="211E3E8C" w14:textId="77777777" w:rsidTr="00795D93">
        <w:tc>
          <w:tcPr>
            <w:tcW w:w="1552" w:type="dxa"/>
          </w:tcPr>
          <w:p w14:paraId="30C2F923" w14:textId="77777777" w:rsidR="00CF376D" w:rsidRPr="006E29CF" w:rsidRDefault="00CF376D" w:rsidP="00795D93">
            <w:r w:rsidRPr="006E29CF">
              <w:t>Consumes</w:t>
            </w:r>
          </w:p>
        </w:tc>
        <w:tc>
          <w:tcPr>
            <w:tcW w:w="7798" w:type="dxa"/>
          </w:tcPr>
          <w:p w14:paraId="42DC8670" w14:textId="77777777" w:rsidR="00CF376D" w:rsidRPr="006E29CF" w:rsidRDefault="00CF376D" w:rsidP="00795D93">
            <w:r>
              <w:t>Paramters</w:t>
            </w:r>
          </w:p>
        </w:tc>
      </w:tr>
      <w:tr w:rsidR="00CF376D" w:rsidRPr="006E29CF" w14:paraId="46681593" w14:textId="77777777" w:rsidTr="00795D93">
        <w:tc>
          <w:tcPr>
            <w:tcW w:w="1552" w:type="dxa"/>
          </w:tcPr>
          <w:p w14:paraId="20523BC1" w14:textId="77777777" w:rsidR="00CF376D" w:rsidRPr="006E29CF" w:rsidRDefault="00CF376D" w:rsidP="00795D93">
            <w:r w:rsidRPr="006E29CF">
              <w:t>Produces</w:t>
            </w:r>
          </w:p>
        </w:tc>
        <w:tc>
          <w:tcPr>
            <w:tcW w:w="7798" w:type="dxa"/>
          </w:tcPr>
          <w:p w14:paraId="0DCB2C1D" w14:textId="77777777" w:rsidR="00CF376D" w:rsidRPr="006E29CF" w:rsidRDefault="00CF376D" w:rsidP="00795D93">
            <w:r w:rsidRPr="006E29CF">
              <w:t>application/json</w:t>
            </w:r>
          </w:p>
        </w:tc>
      </w:tr>
      <w:tr w:rsidR="00CF376D" w:rsidRPr="006E29CF" w14:paraId="0FE5705D" w14:textId="77777777" w:rsidTr="00795D93">
        <w:tc>
          <w:tcPr>
            <w:tcW w:w="1552" w:type="dxa"/>
          </w:tcPr>
          <w:p w14:paraId="2210755B" w14:textId="77777777" w:rsidR="00CF376D" w:rsidRPr="006E29CF" w:rsidRDefault="00CF376D" w:rsidP="00795D93">
            <w:r w:rsidRPr="006E29CF">
              <w:t xml:space="preserve">Payload </w:t>
            </w:r>
          </w:p>
        </w:tc>
        <w:tc>
          <w:tcPr>
            <w:tcW w:w="7798" w:type="dxa"/>
          </w:tcPr>
          <w:p w14:paraId="6C72EC70" w14:textId="77777777" w:rsidR="00CF376D" w:rsidRPr="006E29CF" w:rsidRDefault="00CF376D" w:rsidP="00795D93">
            <w:r>
              <w:t>Long id</w:t>
            </w:r>
          </w:p>
        </w:tc>
      </w:tr>
      <w:tr w:rsidR="00CF376D" w:rsidRPr="006E29CF" w14:paraId="7BDADB18" w14:textId="77777777" w:rsidTr="00795D93">
        <w:tc>
          <w:tcPr>
            <w:tcW w:w="1552" w:type="dxa"/>
          </w:tcPr>
          <w:p w14:paraId="70145402" w14:textId="77777777" w:rsidR="00CF376D" w:rsidRPr="006E29CF" w:rsidRDefault="00CF376D" w:rsidP="00795D93">
            <w:r w:rsidRPr="006E29CF">
              <w:t xml:space="preserve">Response </w:t>
            </w:r>
          </w:p>
        </w:tc>
        <w:tc>
          <w:tcPr>
            <w:tcW w:w="7798" w:type="dxa"/>
          </w:tcPr>
          <w:p w14:paraId="56E7C1B8" w14:textId="77777777" w:rsidR="00CF376D" w:rsidRPr="006E29CF" w:rsidRDefault="00CF376D" w:rsidP="00795D93">
            <w:pPr>
              <w:rPr>
                <w:lang w:val="en-US"/>
              </w:rPr>
            </w:pPr>
            <w:r w:rsidRPr="006E29CF">
              <w:rPr>
                <w:lang w:val="en-US"/>
              </w:rPr>
              <w:t>{</w:t>
            </w:r>
          </w:p>
          <w:p w14:paraId="13FF8664" w14:textId="77777777" w:rsidR="00CF376D" w:rsidRPr="006E29CF" w:rsidRDefault="00CF376D" w:rsidP="00795D93">
            <w:pPr>
              <w:rPr>
                <w:lang w:val="en-US"/>
              </w:rPr>
            </w:pPr>
            <w:r w:rsidRPr="006E29CF">
              <w:rPr>
                <w:lang w:val="en-US"/>
              </w:rPr>
              <w:t xml:space="preserve">  "status": "</w:t>
            </w:r>
            <w:r>
              <w:rPr>
                <w:lang w:val="en-US"/>
              </w:rPr>
              <w:t>ok</w:t>
            </w:r>
            <w:r w:rsidRPr="006E29CF">
              <w:rPr>
                <w:lang w:val="en-US"/>
              </w:rPr>
              <w:t>",</w:t>
            </w:r>
          </w:p>
          <w:p w14:paraId="4CD355F0" w14:textId="77777777" w:rsidR="00CF376D" w:rsidRPr="006E29CF" w:rsidRDefault="00CF376D" w:rsidP="00795D93">
            <w:pPr>
              <w:rPr>
                <w:lang w:val="en-US"/>
              </w:rPr>
            </w:pPr>
            <w:r w:rsidRPr="006E29CF">
              <w:rPr>
                <w:lang w:val="en-US"/>
              </w:rPr>
              <w:t xml:space="preserve">  "desc"</w:t>
            </w:r>
            <w:r>
              <w:rPr>
                <w:lang w:val="en-US"/>
              </w:rPr>
              <w:t xml:space="preserve">: </w:t>
            </w:r>
            <w:r w:rsidRPr="006E29CF">
              <w:rPr>
                <w:lang w:val="en-US"/>
              </w:rPr>
              <w:t>"</w:t>
            </w:r>
            <w:r>
              <w:rPr>
                <w:lang w:val="en-US"/>
              </w:rPr>
              <w:t>Successful delete</w:t>
            </w:r>
            <w:r w:rsidRPr="006E29CF">
              <w:rPr>
                <w:lang w:val="en-US"/>
              </w:rPr>
              <w:t>"</w:t>
            </w:r>
          </w:p>
          <w:p w14:paraId="6294A716" w14:textId="77777777" w:rsidR="00CF376D" w:rsidRPr="006E29CF" w:rsidRDefault="00CF376D" w:rsidP="00795D93">
            <w:r w:rsidRPr="006E29CF">
              <w:t>}</w:t>
            </w:r>
          </w:p>
        </w:tc>
      </w:tr>
      <w:tr w:rsidR="00CF376D" w:rsidRPr="006E29CF" w14:paraId="2D432994" w14:textId="77777777" w:rsidTr="00795D93">
        <w:tc>
          <w:tcPr>
            <w:tcW w:w="1552" w:type="dxa"/>
          </w:tcPr>
          <w:p w14:paraId="16141B56" w14:textId="77777777" w:rsidR="00CF376D" w:rsidRPr="006E29CF" w:rsidRDefault="00CF376D" w:rsidP="00795D93">
            <w:r w:rsidRPr="006E29CF">
              <w:t xml:space="preserve">Fault Response </w:t>
            </w:r>
          </w:p>
        </w:tc>
        <w:tc>
          <w:tcPr>
            <w:tcW w:w="7798" w:type="dxa"/>
          </w:tcPr>
          <w:p w14:paraId="1C697036" w14:textId="77777777" w:rsidR="00CF376D" w:rsidRPr="006E29CF" w:rsidRDefault="00CF376D" w:rsidP="00795D93">
            <w:pPr>
              <w:rPr>
                <w:lang w:val="en-US"/>
              </w:rPr>
            </w:pPr>
            <w:r w:rsidRPr="006E29CF">
              <w:rPr>
                <w:lang w:val="en-US"/>
              </w:rPr>
              <w:t>{</w:t>
            </w:r>
          </w:p>
          <w:p w14:paraId="1402836A" w14:textId="77777777" w:rsidR="00CF376D" w:rsidRPr="006E29CF" w:rsidRDefault="00CF376D" w:rsidP="00795D93">
            <w:pPr>
              <w:rPr>
                <w:lang w:val="en-US"/>
              </w:rPr>
            </w:pPr>
            <w:r w:rsidRPr="006E29CF">
              <w:rPr>
                <w:lang w:val="en-US"/>
              </w:rPr>
              <w:t xml:space="preserve">  "status"</w:t>
            </w:r>
            <w:r>
              <w:rPr>
                <w:lang w:val="en-US"/>
              </w:rPr>
              <w:t xml:space="preserve">: </w:t>
            </w:r>
            <w:r w:rsidRPr="006E29CF">
              <w:rPr>
                <w:lang w:val="en-US"/>
              </w:rPr>
              <w:t>"ko",</w:t>
            </w:r>
          </w:p>
          <w:p w14:paraId="3F782B09" w14:textId="77777777" w:rsidR="00CF376D" w:rsidRPr="006E29CF" w:rsidRDefault="00CF376D" w:rsidP="00795D93">
            <w:pPr>
              <w:rPr>
                <w:lang w:val="en-US"/>
              </w:rPr>
            </w:pPr>
            <w:r w:rsidRPr="006E29CF">
              <w:rPr>
                <w:lang w:val="en-US"/>
              </w:rPr>
              <w:t xml:space="preserve">  "error_desc"</w:t>
            </w:r>
            <w:r>
              <w:rPr>
                <w:lang w:val="en-US"/>
              </w:rPr>
              <w:t xml:space="preserve">: </w:t>
            </w:r>
            <w:r w:rsidRPr="006E29CF">
              <w:rPr>
                <w:lang w:val="en-US"/>
              </w:rPr>
              <w:t>"Error message if any"</w:t>
            </w:r>
          </w:p>
          <w:p w14:paraId="0017D496" w14:textId="77777777" w:rsidR="00CF376D" w:rsidRPr="006E29CF" w:rsidRDefault="00CF376D" w:rsidP="00795D93">
            <w:r w:rsidRPr="006E29CF">
              <w:t>}</w:t>
            </w:r>
          </w:p>
        </w:tc>
      </w:tr>
    </w:tbl>
    <w:p w14:paraId="049ED741" w14:textId="77777777" w:rsidR="00CF376D" w:rsidRDefault="00CF376D" w:rsidP="00CF376D">
      <w:pPr>
        <w:rPr>
          <w:lang w:val="en-US"/>
        </w:rPr>
      </w:pPr>
    </w:p>
    <w:p w14:paraId="5CB49A79" w14:textId="77777777" w:rsidR="00CF376D" w:rsidRDefault="00CF376D" w:rsidP="00CF376D"/>
    <w:p w14:paraId="17970733" w14:textId="77777777" w:rsidR="00CF376D" w:rsidRDefault="00CF376D" w:rsidP="00CF376D">
      <w:pPr>
        <w:pStyle w:val="Titolo1"/>
      </w:pPr>
      <w:bookmarkStart w:id="149" w:name="_Toc27473258"/>
      <w:bookmarkStart w:id="150" w:name="_Toc27488980"/>
      <w:bookmarkStart w:id="151" w:name="_Toc32587183"/>
      <w:bookmarkStart w:id="152" w:name="_Toc35537062"/>
      <w:bookmarkStart w:id="153" w:name="_Toc36042179"/>
      <w:r>
        <w:lastRenderedPageBreak/>
        <w:t>MODULO POSIZIONE DEBITORIA (GEPOS)</w:t>
      </w:r>
      <w:bookmarkEnd w:id="149"/>
      <w:bookmarkEnd w:id="150"/>
      <w:bookmarkEnd w:id="151"/>
      <w:bookmarkEnd w:id="152"/>
      <w:bookmarkEnd w:id="153"/>
    </w:p>
    <w:p w14:paraId="17FBF0F1" w14:textId="77777777" w:rsidR="00CF376D" w:rsidRDefault="00CF376D" w:rsidP="00CF376D">
      <w:pPr>
        <w:jc w:val="both"/>
      </w:pPr>
      <w:r>
        <w:t>Si riporta di seguito il dettaglio delle interfacce di cooperazione del “Modulo Posizione Debitoria” raggruppati per macrofunzionalità applicativa.</w:t>
      </w:r>
    </w:p>
    <w:p w14:paraId="375716FB" w14:textId="77777777" w:rsidR="00CF376D" w:rsidRPr="00745E88" w:rsidRDefault="00CF376D" w:rsidP="00CF376D">
      <w:pPr>
        <w:jc w:val="both"/>
      </w:pPr>
      <w:r w:rsidRPr="00745E88">
        <w:t>Ciascuna interfaccia è descritta mediante le seguenti informazioni:</w:t>
      </w:r>
    </w:p>
    <w:p w14:paraId="23197553" w14:textId="77777777" w:rsidR="00CF376D" w:rsidRPr="00745E88" w:rsidRDefault="00CF376D" w:rsidP="00CF376D">
      <w:pPr>
        <w:pStyle w:val="Paragrafoelenco"/>
        <w:numPr>
          <w:ilvl w:val="0"/>
          <w:numId w:val="48"/>
        </w:numPr>
        <w:jc w:val="both"/>
        <w:rPr>
          <w:b/>
          <w:bCs/>
        </w:rPr>
      </w:pPr>
      <w:r w:rsidRPr="00745E88">
        <w:rPr>
          <w:b/>
          <w:bCs/>
        </w:rPr>
        <w:t>Descrizione: descrizione sintetica del servizio</w:t>
      </w:r>
    </w:p>
    <w:p w14:paraId="22B6B856" w14:textId="77777777" w:rsidR="00CF376D" w:rsidRPr="00745E88" w:rsidRDefault="00CF376D" w:rsidP="00CF376D">
      <w:pPr>
        <w:pStyle w:val="Paragrafoelenco"/>
        <w:numPr>
          <w:ilvl w:val="0"/>
          <w:numId w:val="48"/>
        </w:numPr>
        <w:jc w:val="both"/>
      </w:pPr>
      <w:r w:rsidRPr="00745E88">
        <w:rPr>
          <w:b/>
          <w:bCs/>
        </w:rPr>
        <w:t>Servizio</w:t>
      </w:r>
      <w:r w:rsidRPr="00745E88">
        <w:t>: identifica il nome del servizio</w:t>
      </w:r>
    </w:p>
    <w:p w14:paraId="56CA8425" w14:textId="77777777" w:rsidR="00CF376D" w:rsidRPr="00745E88" w:rsidRDefault="00CF376D" w:rsidP="00CF376D">
      <w:pPr>
        <w:pStyle w:val="Paragrafoelenco"/>
        <w:numPr>
          <w:ilvl w:val="0"/>
          <w:numId w:val="48"/>
        </w:numPr>
        <w:jc w:val="both"/>
      </w:pPr>
      <w:r w:rsidRPr="00745E88">
        <w:rPr>
          <w:b/>
          <w:bCs/>
        </w:rPr>
        <w:t>Operations</w:t>
      </w:r>
      <w:r w:rsidRPr="00745E88">
        <w:t xml:space="preserve">: </w:t>
      </w:r>
      <w:r>
        <w:t>indica l’</w:t>
      </w:r>
      <w:r w:rsidRPr="00745E88">
        <w:t>operazione erogata dal servizio</w:t>
      </w:r>
      <w:r>
        <w:t xml:space="preserve"> SOAP</w:t>
      </w:r>
    </w:p>
    <w:p w14:paraId="323C7588" w14:textId="77777777" w:rsidR="00CF376D" w:rsidRPr="00745E88" w:rsidRDefault="00CF376D" w:rsidP="00CF376D">
      <w:pPr>
        <w:pStyle w:val="Paragrafoelenco"/>
        <w:numPr>
          <w:ilvl w:val="0"/>
          <w:numId w:val="48"/>
        </w:numPr>
        <w:jc w:val="both"/>
      </w:pPr>
      <w:r w:rsidRPr="00745E88">
        <w:rPr>
          <w:b/>
          <w:bCs/>
        </w:rPr>
        <w:t>Tipo Servizio</w:t>
      </w:r>
      <w:r w:rsidRPr="00745E88">
        <w:t>: indica l’implementazione tecnologica del servizio;</w:t>
      </w:r>
    </w:p>
    <w:p w14:paraId="5475A012" w14:textId="77777777" w:rsidR="00CF376D" w:rsidRPr="00745E88" w:rsidRDefault="00CF376D" w:rsidP="00CF376D">
      <w:pPr>
        <w:pStyle w:val="Paragrafoelenco"/>
        <w:numPr>
          <w:ilvl w:val="0"/>
          <w:numId w:val="48"/>
        </w:numPr>
        <w:jc w:val="both"/>
      </w:pPr>
      <w:r w:rsidRPr="00745E88">
        <w:rPr>
          <w:b/>
          <w:bCs/>
        </w:rPr>
        <w:t>End Point</w:t>
      </w:r>
      <w:r w:rsidRPr="00745E88">
        <w:t>: riporta l’url di chiamata del servizio</w:t>
      </w:r>
    </w:p>
    <w:p w14:paraId="3F8ABF2F" w14:textId="77777777" w:rsidR="00CF376D" w:rsidRPr="00745E88" w:rsidRDefault="00CF376D" w:rsidP="00CF376D">
      <w:pPr>
        <w:pStyle w:val="Paragrafoelenco"/>
        <w:numPr>
          <w:ilvl w:val="0"/>
          <w:numId w:val="48"/>
        </w:numPr>
        <w:jc w:val="both"/>
      </w:pPr>
      <w:r w:rsidRPr="00745E88">
        <w:rPr>
          <w:b/>
          <w:bCs/>
        </w:rPr>
        <w:t>Authentication</w:t>
      </w:r>
      <w:r w:rsidRPr="00745E88">
        <w:t>: specifica le modalità di autenticazione richieste per la fruizione del servizio</w:t>
      </w:r>
    </w:p>
    <w:p w14:paraId="48D55673" w14:textId="77777777" w:rsidR="00CF376D" w:rsidRPr="00745E88" w:rsidRDefault="00CF376D" w:rsidP="00CF376D">
      <w:pPr>
        <w:pStyle w:val="Paragrafoelenco"/>
        <w:numPr>
          <w:ilvl w:val="0"/>
          <w:numId w:val="48"/>
        </w:numPr>
        <w:jc w:val="both"/>
      </w:pPr>
      <w:r w:rsidRPr="00745E88">
        <w:rPr>
          <w:b/>
          <w:bCs/>
        </w:rPr>
        <w:t>Method</w:t>
      </w:r>
      <w:r w:rsidRPr="00745E88">
        <w:t>: indica la tipologia di chiamata</w:t>
      </w:r>
    </w:p>
    <w:p w14:paraId="3B625497" w14:textId="77777777" w:rsidR="00CF376D" w:rsidRPr="00745E88" w:rsidRDefault="00CF376D" w:rsidP="00CF376D">
      <w:pPr>
        <w:pStyle w:val="Paragrafoelenco"/>
        <w:numPr>
          <w:ilvl w:val="1"/>
          <w:numId w:val="48"/>
        </w:numPr>
        <w:jc w:val="both"/>
      </w:pPr>
      <w:r w:rsidRPr="00745E88">
        <w:t>GET</w:t>
      </w:r>
    </w:p>
    <w:p w14:paraId="46540464" w14:textId="77777777" w:rsidR="00CF376D" w:rsidRPr="00745E88" w:rsidRDefault="00CF376D" w:rsidP="00CF376D">
      <w:pPr>
        <w:pStyle w:val="Paragrafoelenco"/>
        <w:numPr>
          <w:ilvl w:val="1"/>
          <w:numId w:val="48"/>
        </w:numPr>
        <w:jc w:val="both"/>
      </w:pPr>
      <w:r w:rsidRPr="00745E88">
        <w:t>POST</w:t>
      </w:r>
    </w:p>
    <w:p w14:paraId="20393A82" w14:textId="77777777" w:rsidR="00CF376D" w:rsidRPr="00745E88" w:rsidRDefault="00CF376D" w:rsidP="00CF376D">
      <w:pPr>
        <w:pStyle w:val="Paragrafoelenco"/>
        <w:numPr>
          <w:ilvl w:val="1"/>
          <w:numId w:val="48"/>
        </w:numPr>
        <w:jc w:val="both"/>
      </w:pPr>
      <w:r w:rsidRPr="00745E88">
        <w:t>PATCH</w:t>
      </w:r>
    </w:p>
    <w:p w14:paraId="4E866052" w14:textId="77777777" w:rsidR="00CF376D" w:rsidRPr="00745E88" w:rsidRDefault="00CF376D" w:rsidP="00CF376D">
      <w:pPr>
        <w:pStyle w:val="Paragrafoelenco"/>
        <w:numPr>
          <w:ilvl w:val="0"/>
          <w:numId w:val="48"/>
        </w:numPr>
        <w:jc w:val="both"/>
      </w:pPr>
      <w:r w:rsidRPr="00745E88">
        <w:rPr>
          <w:b/>
          <w:bCs/>
        </w:rPr>
        <w:t>Consumes</w:t>
      </w:r>
      <w:r w:rsidRPr="00745E88">
        <w:t>: indica la tipologia di dato in ingresso</w:t>
      </w:r>
    </w:p>
    <w:p w14:paraId="142A147D" w14:textId="77777777" w:rsidR="00CF376D" w:rsidRPr="00745E88" w:rsidRDefault="00CF376D" w:rsidP="00CF376D">
      <w:pPr>
        <w:pStyle w:val="Paragrafoelenco"/>
        <w:numPr>
          <w:ilvl w:val="0"/>
          <w:numId w:val="48"/>
        </w:numPr>
        <w:jc w:val="both"/>
      </w:pPr>
      <w:r w:rsidRPr="00745E88">
        <w:rPr>
          <w:b/>
          <w:bCs/>
        </w:rPr>
        <w:t>Produces</w:t>
      </w:r>
      <w:r w:rsidRPr="00745E88">
        <w:t>: indica la tipologia di dato in uscita</w:t>
      </w:r>
    </w:p>
    <w:p w14:paraId="2D60CC10" w14:textId="77777777" w:rsidR="00CF376D" w:rsidRPr="00745E88" w:rsidRDefault="00CF376D" w:rsidP="00CF376D">
      <w:pPr>
        <w:pStyle w:val="Paragrafoelenco"/>
        <w:numPr>
          <w:ilvl w:val="0"/>
          <w:numId w:val="48"/>
        </w:numPr>
        <w:jc w:val="both"/>
      </w:pPr>
      <w:r w:rsidRPr="00745E88">
        <w:rPr>
          <w:b/>
          <w:bCs/>
        </w:rPr>
        <w:t>Payload</w:t>
      </w:r>
      <w:r w:rsidRPr="00745E88">
        <w:t>: specifica il dettaglio dei dati in ingresso, in termini di formato ed organizzazione</w:t>
      </w:r>
    </w:p>
    <w:p w14:paraId="758154AE" w14:textId="77777777" w:rsidR="00CF376D" w:rsidRPr="00745E88" w:rsidRDefault="00CF376D" w:rsidP="00CF376D">
      <w:pPr>
        <w:pStyle w:val="Paragrafoelenco"/>
        <w:numPr>
          <w:ilvl w:val="0"/>
          <w:numId w:val="48"/>
        </w:numPr>
        <w:jc w:val="both"/>
      </w:pPr>
      <w:r w:rsidRPr="00745E88">
        <w:rPr>
          <w:b/>
          <w:bCs/>
        </w:rPr>
        <w:t>Response</w:t>
      </w:r>
      <w:r w:rsidRPr="00745E88">
        <w:t>: specifica il dettaglio dei dati in ingresso, in termini di formato ed organizzazione</w:t>
      </w:r>
    </w:p>
    <w:p w14:paraId="7D9A935D" w14:textId="77777777" w:rsidR="00CF376D" w:rsidRPr="00745E88" w:rsidRDefault="00CF376D" w:rsidP="00CF376D">
      <w:pPr>
        <w:pStyle w:val="Paragrafoelenco"/>
        <w:numPr>
          <w:ilvl w:val="0"/>
          <w:numId w:val="48"/>
        </w:numPr>
        <w:jc w:val="both"/>
      </w:pPr>
      <w:r w:rsidRPr="00745E88">
        <w:rPr>
          <w:b/>
          <w:bCs/>
        </w:rPr>
        <w:t>Fault</w:t>
      </w:r>
      <w:r w:rsidRPr="00745E88">
        <w:t xml:space="preserve"> Response: specifica l’eventuale formato del messaggio di errore ricevuto, per la successiva gestione lato client</w:t>
      </w:r>
    </w:p>
    <w:p w14:paraId="2E14563D" w14:textId="77777777" w:rsidR="00CF376D" w:rsidRDefault="00CF376D" w:rsidP="00CF376D"/>
    <w:p w14:paraId="5D3D3AF3" w14:textId="77777777" w:rsidR="00CF376D" w:rsidRPr="0087340B" w:rsidRDefault="00CF376D" w:rsidP="00CF376D"/>
    <w:p w14:paraId="110B5F7C" w14:textId="77777777" w:rsidR="00CF376D" w:rsidRPr="0073004D" w:rsidRDefault="00CF376D" w:rsidP="00CF376D">
      <w:pPr>
        <w:pStyle w:val="Titolo2"/>
        <w:rPr>
          <w:rStyle w:val="Enfasigrassetto"/>
        </w:rPr>
      </w:pPr>
      <w:bookmarkStart w:id="154" w:name="_Toc27473259"/>
      <w:bookmarkStart w:id="155" w:name="_Toc27488981"/>
      <w:bookmarkStart w:id="156" w:name="_Toc32587184"/>
      <w:bookmarkStart w:id="157" w:name="_Toc35537063"/>
      <w:bookmarkStart w:id="158" w:name="_Toc36042180"/>
      <w:r>
        <w:rPr>
          <w:rStyle w:val="Enfasigrassetto"/>
        </w:rPr>
        <w:t>Comunicazione della Posizione Debitoria</w:t>
      </w:r>
      <w:bookmarkEnd w:id="154"/>
      <w:bookmarkEnd w:id="155"/>
      <w:bookmarkEnd w:id="156"/>
      <w:bookmarkEnd w:id="157"/>
      <w:bookmarkEnd w:id="158"/>
    </w:p>
    <w:p w14:paraId="7C5ADE67" w14:textId="77777777" w:rsidR="00CF376D" w:rsidRDefault="00CF376D" w:rsidP="00CF376D"/>
    <w:p w14:paraId="451304C3" w14:textId="77777777" w:rsidR="00CF376D" w:rsidRDefault="00CF376D" w:rsidP="00CF376D">
      <w:pPr>
        <w:pStyle w:val="Titolo3"/>
        <w:rPr>
          <w:rStyle w:val="Enfasigrassetto"/>
          <w:b w:val="0"/>
        </w:rPr>
      </w:pPr>
      <w:bookmarkStart w:id="159" w:name="_Toc27473260"/>
      <w:bookmarkStart w:id="160" w:name="_Toc27488982"/>
      <w:bookmarkStart w:id="161" w:name="_Toc32587185"/>
      <w:bookmarkStart w:id="162" w:name="_Toc35537064"/>
      <w:bookmarkStart w:id="163" w:name="_Toc36042181"/>
      <w:r>
        <w:rPr>
          <w:rStyle w:val="Enfasigrassetto"/>
          <w:b w:val="0"/>
        </w:rPr>
        <w:t>Inserimento Pendenze</w:t>
      </w:r>
      <w:bookmarkEnd w:id="159"/>
      <w:bookmarkEnd w:id="160"/>
      <w:bookmarkEnd w:id="161"/>
      <w:bookmarkEnd w:id="162"/>
      <w:bookmarkEnd w:id="163"/>
    </w:p>
    <w:tbl>
      <w:tblPr>
        <w:tblStyle w:val="Grigliatabella"/>
        <w:tblW w:w="0" w:type="auto"/>
        <w:tblLook w:val="04A0" w:firstRow="1" w:lastRow="0" w:firstColumn="1" w:lastColumn="0" w:noHBand="0" w:noVBand="1"/>
      </w:tblPr>
      <w:tblGrid>
        <w:gridCol w:w="1559"/>
        <w:gridCol w:w="7791"/>
      </w:tblGrid>
      <w:tr w:rsidR="00CF376D" w:rsidRPr="006E29CF" w14:paraId="54F835DD" w14:textId="77777777" w:rsidTr="00795D93">
        <w:tc>
          <w:tcPr>
            <w:tcW w:w="1559" w:type="dxa"/>
          </w:tcPr>
          <w:p w14:paraId="05AA83B0" w14:textId="77777777" w:rsidR="00CF376D" w:rsidRPr="00C6460C" w:rsidRDefault="00CF376D" w:rsidP="00795D93">
            <w:r w:rsidRPr="00C6460C">
              <w:t>Descrizione</w:t>
            </w:r>
          </w:p>
        </w:tc>
        <w:tc>
          <w:tcPr>
            <w:tcW w:w="7791" w:type="dxa"/>
          </w:tcPr>
          <w:p w14:paraId="798A980D" w14:textId="77777777" w:rsidR="00CF376D" w:rsidRPr="00CA059D" w:rsidRDefault="00CF376D" w:rsidP="00795D93">
            <w:r>
              <w:t>Questo servizio consente di inserire le posizioni denitorie sull’APA di GEPOS</w:t>
            </w:r>
          </w:p>
        </w:tc>
      </w:tr>
      <w:tr w:rsidR="00CF376D" w:rsidRPr="006E29CF" w14:paraId="2DB261BA" w14:textId="77777777" w:rsidTr="00795D93">
        <w:tc>
          <w:tcPr>
            <w:tcW w:w="1559" w:type="dxa"/>
          </w:tcPr>
          <w:p w14:paraId="513744F6" w14:textId="77777777" w:rsidR="00CF376D" w:rsidRPr="00C6460C" w:rsidRDefault="00CF376D" w:rsidP="00795D93">
            <w:r w:rsidRPr="00C6460C">
              <w:t>Servizio</w:t>
            </w:r>
          </w:p>
        </w:tc>
        <w:tc>
          <w:tcPr>
            <w:tcW w:w="7791" w:type="dxa"/>
          </w:tcPr>
          <w:p w14:paraId="505D7DDD" w14:textId="77777777" w:rsidR="00CF376D" w:rsidRPr="006E29CF" w:rsidRDefault="00CF376D" w:rsidP="00795D93">
            <w:r w:rsidRPr="00B15B00">
              <w:t>ComunicazionePosizioniDebitorieOTFService</w:t>
            </w:r>
          </w:p>
        </w:tc>
      </w:tr>
      <w:tr w:rsidR="00CF376D" w:rsidRPr="006E29CF" w14:paraId="3E4CA2D9" w14:textId="77777777" w:rsidTr="00795D93">
        <w:tc>
          <w:tcPr>
            <w:tcW w:w="1559" w:type="dxa"/>
          </w:tcPr>
          <w:p w14:paraId="2F5BD943" w14:textId="77777777" w:rsidR="00CF376D" w:rsidRPr="00C6460C" w:rsidRDefault="00CF376D" w:rsidP="00795D93">
            <w:r w:rsidRPr="00C6460C">
              <w:t>Operation</w:t>
            </w:r>
          </w:p>
        </w:tc>
        <w:tc>
          <w:tcPr>
            <w:tcW w:w="7791" w:type="dxa"/>
          </w:tcPr>
          <w:p w14:paraId="71AABE1F" w14:textId="77777777" w:rsidR="00CF376D" w:rsidRPr="00E95676" w:rsidRDefault="00CF376D" w:rsidP="00795D93">
            <w:r>
              <w:t>IdpAllineamentoPendenze</w:t>
            </w:r>
            <w:r w:rsidRPr="00CA059D">
              <w:t>EnteOTF</w:t>
            </w:r>
          </w:p>
        </w:tc>
      </w:tr>
      <w:tr w:rsidR="00CF376D" w14:paraId="5F6E859B" w14:textId="77777777" w:rsidTr="00795D93">
        <w:tc>
          <w:tcPr>
            <w:tcW w:w="1559" w:type="dxa"/>
          </w:tcPr>
          <w:p w14:paraId="1D1034C7" w14:textId="77777777" w:rsidR="00CF376D" w:rsidRPr="006E29CF" w:rsidRDefault="00CF376D" w:rsidP="00795D93">
            <w:r>
              <w:t>Tipo servizio</w:t>
            </w:r>
          </w:p>
        </w:tc>
        <w:tc>
          <w:tcPr>
            <w:tcW w:w="7791" w:type="dxa"/>
          </w:tcPr>
          <w:p w14:paraId="11C576E2" w14:textId="77777777" w:rsidR="00CF376D" w:rsidRPr="00CA059D" w:rsidRDefault="00CF376D" w:rsidP="00795D93">
            <w:r w:rsidRPr="00CA059D">
              <w:t>SOAP</w:t>
            </w:r>
          </w:p>
        </w:tc>
      </w:tr>
      <w:tr w:rsidR="00CF376D" w:rsidRPr="006E29CF" w14:paraId="2B21251B" w14:textId="77777777" w:rsidTr="00795D93">
        <w:tc>
          <w:tcPr>
            <w:tcW w:w="1559" w:type="dxa"/>
          </w:tcPr>
          <w:p w14:paraId="2E086C6B" w14:textId="77777777" w:rsidR="00CF376D" w:rsidRPr="006E29CF" w:rsidRDefault="00CF376D" w:rsidP="00795D93">
            <w:r w:rsidRPr="006E29CF">
              <w:t>Endpoint</w:t>
            </w:r>
          </w:p>
        </w:tc>
        <w:tc>
          <w:tcPr>
            <w:tcW w:w="7791" w:type="dxa"/>
          </w:tcPr>
          <w:p w14:paraId="143407EF" w14:textId="77777777" w:rsidR="00CF376D" w:rsidRPr="006E29CF" w:rsidRDefault="00CF376D" w:rsidP="00795D93">
            <w:r w:rsidRPr="00CA059D">
              <w:rPr>
                <w:rStyle w:val="Collegamentoipertestuale"/>
                <w:lang w:val="it-IT"/>
              </w:rPr>
              <w:t>/IdpWebServices/ComunicazionePosizioniDebitorieOTF</w:t>
            </w:r>
          </w:p>
        </w:tc>
      </w:tr>
      <w:tr w:rsidR="00CF376D" w:rsidRPr="006E29CF" w14:paraId="79FCDB1B" w14:textId="77777777" w:rsidTr="00795D93">
        <w:tc>
          <w:tcPr>
            <w:tcW w:w="1559" w:type="dxa"/>
          </w:tcPr>
          <w:p w14:paraId="31994903" w14:textId="77777777" w:rsidR="00CF376D" w:rsidRPr="006E29CF" w:rsidRDefault="00CF376D" w:rsidP="00795D93">
            <w:r w:rsidRPr="006E29CF">
              <w:t>Authentication</w:t>
            </w:r>
          </w:p>
        </w:tc>
        <w:tc>
          <w:tcPr>
            <w:tcW w:w="7791" w:type="dxa"/>
          </w:tcPr>
          <w:p w14:paraId="6092C783" w14:textId="77777777" w:rsidR="00CF376D" w:rsidRPr="006E29CF" w:rsidRDefault="00CF376D" w:rsidP="00795D93">
            <w:r>
              <w:t>Not Required</w:t>
            </w:r>
          </w:p>
        </w:tc>
      </w:tr>
      <w:tr w:rsidR="00CF376D" w:rsidRPr="006E29CF" w14:paraId="76194387" w14:textId="77777777" w:rsidTr="00795D93">
        <w:tc>
          <w:tcPr>
            <w:tcW w:w="1559" w:type="dxa"/>
          </w:tcPr>
          <w:p w14:paraId="746E97F0" w14:textId="77777777" w:rsidR="00CF376D" w:rsidRPr="006E29CF" w:rsidRDefault="00CF376D" w:rsidP="00795D93">
            <w:r w:rsidRPr="006E29CF">
              <w:t>Method</w:t>
            </w:r>
          </w:p>
        </w:tc>
        <w:tc>
          <w:tcPr>
            <w:tcW w:w="7791" w:type="dxa"/>
          </w:tcPr>
          <w:p w14:paraId="51C7B937" w14:textId="77777777" w:rsidR="00CF376D" w:rsidRPr="006E29CF" w:rsidRDefault="00CF376D" w:rsidP="00795D93">
            <w:r>
              <w:t>POST</w:t>
            </w:r>
          </w:p>
        </w:tc>
      </w:tr>
      <w:tr w:rsidR="00CF376D" w:rsidRPr="006E29CF" w14:paraId="78D4B24C" w14:textId="77777777" w:rsidTr="00795D93">
        <w:tc>
          <w:tcPr>
            <w:tcW w:w="1559" w:type="dxa"/>
          </w:tcPr>
          <w:p w14:paraId="424075FF" w14:textId="77777777" w:rsidR="00CF376D" w:rsidRPr="006E29CF" w:rsidRDefault="00CF376D" w:rsidP="00795D93">
            <w:r w:rsidRPr="006E29CF">
              <w:t>Consumes</w:t>
            </w:r>
          </w:p>
        </w:tc>
        <w:tc>
          <w:tcPr>
            <w:tcW w:w="7791" w:type="dxa"/>
          </w:tcPr>
          <w:p w14:paraId="3DFB9D77" w14:textId="77777777" w:rsidR="00CF376D" w:rsidRPr="006E29CF" w:rsidRDefault="00CF376D" w:rsidP="00795D93">
            <w:r>
              <w:t>application/xml</w:t>
            </w:r>
          </w:p>
        </w:tc>
      </w:tr>
      <w:tr w:rsidR="00CF376D" w:rsidRPr="006E29CF" w14:paraId="7307A435" w14:textId="77777777" w:rsidTr="00795D93">
        <w:tc>
          <w:tcPr>
            <w:tcW w:w="1559" w:type="dxa"/>
          </w:tcPr>
          <w:p w14:paraId="12C9062C" w14:textId="77777777" w:rsidR="00CF376D" w:rsidRPr="006E29CF" w:rsidRDefault="00CF376D" w:rsidP="00795D93">
            <w:r w:rsidRPr="006E29CF">
              <w:t>Produces</w:t>
            </w:r>
          </w:p>
        </w:tc>
        <w:tc>
          <w:tcPr>
            <w:tcW w:w="7791" w:type="dxa"/>
          </w:tcPr>
          <w:p w14:paraId="44FE8380" w14:textId="77777777" w:rsidR="00CF376D" w:rsidRPr="006E29CF" w:rsidRDefault="00CF376D" w:rsidP="00795D93">
            <w:r w:rsidRPr="006E29CF">
              <w:t>application/</w:t>
            </w:r>
            <w:r>
              <w:t>xml</w:t>
            </w:r>
          </w:p>
        </w:tc>
      </w:tr>
      <w:tr w:rsidR="00CF376D" w:rsidRPr="006E29CF" w14:paraId="3C5E05FC" w14:textId="77777777" w:rsidTr="00795D93">
        <w:tc>
          <w:tcPr>
            <w:tcW w:w="1559" w:type="dxa"/>
          </w:tcPr>
          <w:p w14:paraId="073375E0" w14:textId="77777777" w:rsidR="00CF376D" w:rsidRPr="006E29CF" w:rsidRDefault="00CF376D" w:rsidP="00795D93">
            <w:r w:rsidRPr="006E29CF">
              <w:lastRenderedPageBreak/>
              <w:t>Payload</w:t>
            </w:r>
          </w:p>
        </w:tc>
        <w:tc>
          <w:tcPr>
            <w:tcW w:w="7791" w:type="dxa"/>
          </w:tcPr>
          <w:p w14:paraId="5C3DC626" w14:textId="77777777" w:rsidR="00CF376D" w:rsidRPr="00CA059D" w:rsidRDefault="00CF376D" w:rsidP="00795D93">
            <w:pPr>
              <w:rPr>
                <w:sz w:val="20"/>
                <w:szCs w:val="20"/>
              </w:rPr>
            </w:pPr>
            <w:r w:rsidRPr="00CA059D">
              <w:rPr>
                <w:sz w:val="20"/>
                <w:szCs w:val="20"/>
              </w:rPr>
              <w:t>&lt;soapenv:Envelope xmlns:soapenv="http://schemas.xmlsoap.org/soap/envelope/" xmlns:prox="http://www.cart.rete.toscana.it/servizi/iris_1_1/proxy" xmlns:idp="http://www.cart.rete.toscana.it/servizi/iris_1_1/IdpAllineamentoPendenze" xmlns:idp1="http://www.cart.rete.toscana.it/servizi/iris_1_1/IdpHeader" xmlns:idp2="http://www.cart.rete.toscana.it/servizi/iris_1_1/IdpInclude"&gt;</w:t>
            </w:r>
          </w:p>
          <w:p w14:paraId="48E78D5A" w14:textId="77777777" w:rsidR="00CF376D" w:rsidRPr="00CA059D" w:rsidRDefault="00CF376D" w:rsidP="00795D93">
            <w:pPr>
              <w:rPr>
                <w:sz w:val="20"/>
                <w:szCs w:val="20"/>
              </w:rPr>
            </w:pPr>
            <w:r w:rsidRPr="00CA059D">
              <w:rPr>
                <w:sz w:val="20"/>
                <w:szCs w:val="20"/>
              </w:rPr>
              <w:t xml:space="preserve">   &lt;soapenv:Header/&gt;</w:t>
            </w:r>
          </w:p>
          <w:p w14:paraId="76267E99" w14:textId="77777777" w:rsidR="00CF376D" w:rsidRPr="00CA059D" w:rsidRDefault="00CF376D" w:rsidP="00795D93">
            <w:pPr>
              <w:rPr>
                <w:sz w:val="20"/>
                <w:szCs w:val="20"/>
              </w:rPr>
            </w:pPr>
            <w:r w:rsidRPr="00CA059D">
              <w:rPr>
                <w:sz w:val="20"/>
                <w:szCs w:val="20"/>
              </w:rPr>
              <w:t xml:space="preserve">   &lt;soapenv:Body&gt;</w:t>
            </w:r>
          </w:p>
          <w:p w14:paraId="3DD3A9AB" w14:textId="77777777" w:rsidR="00CF376D" w:rsidRPr="00CA059D" w:rsidRDefault="00CF376D" w:rsidP="00795D93">
            <w:pPr>
              <w:rPr>
                <w:sz w:val="20"/>
                <w:szCs w:val="20"/>
              </w:rPr>
            </w:pPr>
            <w:r w:rsidRPr="00CA059D">
              <w:rPr>
                <w:sz w:val="20"/>
                <w:szCs w:val="20"/>
              </w:rPr>
              <w:t xml:space="preserve">      &lt;prox:IdpAllineamentoPendenzeEnteOTF&gt;</w:t>
            </w:r>
          </w:p>
          <w:p w14:paraId="7C20E926" w14:textId="77777777" w:rsidR="00CF376D" w:rsidRPr="00CA059D" w:rsidRDefault="00CF376D" w:rsidP="00795D93">
            <w:pPr>
              <w:rPr>
                <w:sz w:val="20"/>
                <w:szCs w:val="20"/>
              </w:rPr>
            </w:pPr>
            <w:r w:rsidRPr="00CA059D">
              <w:rPr>
                <w:sz w:val="20"/>
                <w:szCs w:val="20"/>
              </w:rPr>
              <w:t xml:space="preserve">         &lt;idp:IdpAllineamentoPendenzeOTF Versione="?"&gt;</w:t>
            </w:r>
          </w:p>
          <w:p w14:paraId="159D4374" w14:textId="77777777" w:rsidR="00CF376D" w:rsidRPr="00CA059D" w:rsidRDefault="00CF376D" w:rsidP="00795D93">
            <w:pPr>
              <w:rPr>
                <w:sz w:val="20"/>
                <w:szCs w:val="20"/>
              </w:rPr>
            </w:pPr>
            <w:r w:rsidRPr="00CA059D">
              <w:rPr>
                <w:sz w:val="20"/>
                <w:szCs w:val="20"/>
              </w:rPr>
              <w:t xml:space="preserve">            &lt;idp:IdpHeader&gt;</w:t>
            </w:r>
          </w:p>
          <w:p w14:paraId="4D317B4D" w14:textId="77777777" w:rsidR="00CF376D" w:rsidRPr="00CA059D" w:rsidRDefault="00CF376D" w:rsidP="00795D93">
            <w:pPr>
              <w:rPr>
                <w:sz w:val="20"/>
                <w:szCs w:val="20"/>
              </w:rPr>
            </w:pPr>
            <w:r w:rsidRPr="00CA059D">
              <w:rPr>
                <w:sz w:val="20"/>
                <w:szCs w:val="20"/>
              </w:rPr>
              <w:t xml:space="preserve">               &lt;idp1:TRT&gt;</w:t>
            </w:r>
          </w:p>
          <w:p w14:paraId="7E5421B8" w14:textId="77777777" w:rsidR="00CF376D" w:rsidRPr="00CA059D" w:rsidRDefault="00CF376D" w:rsidP="00795D93">
            <w:pPr>
              <w:rPr>
                <w:sz w:val="20"/>
                <w:szCs w:val="20"/>
              </w:rPr>
            </w:pPr>
            <w:r w:rsidRPr="00CA059D">
              <w:rPr>
                <w:sz w:val="20"/>
                <w:szCs w:val="20"/>
              </w:rPr>
              <w:t xml:space="preserve">                  &lt;idp1:ServiceName&gt;?&lt;/idp1:ServiceName&gt;</w:t>
            </w:r>
          </w:p>
          <w:p w14:paraId="7C9E8D7F" w14:textId="77777777" w:rsidR="00CF376D" w:rsidRPr="00CA059D" w:rsidRDefault="00CF376D" w:rsidP="00795D93">
            <w:pPr>
              <w:rPr>
                <w:sz w:val="20"/>
                <w:szCs w:val="20"/>
              </w:rPr>
            </w:pPr>
            <w:r w:rsidRPr="00CA059D">
              <w:rPr>
                <w:sz w:val="20"/>
                <w:szCs w:val="20"/>
              </w:rPr>
              <w:t xml:space="preserve">                  &lt;idp1:MsgId&gt;?&lt;/idp1:MsgId&gt;</w:t>
            </w:r>
          </w:p>
          <w:p w14:paraId="69A73280" w14:textId="77777777" w:rsidR="00CF376D" w:rsidRPr="00CA059D" w:rsidRDefault="00CF376D" w:rsidP="00795D93">
            <w:pPr>
              <w:rPr>
                <w:sz w:val="20"/>
                <w:szCs w:val="20"/>
              </w:rPr>
            </w:pPr>
            <w:r w:rsidRPr="00CA059D">
              <w:rPr>
                <w:sz w:val="20"/>
                <w:szCs w:val="20"/>
              </w:rPr>
              <w:t xml:space="preserve">                  &lt;idp1:XMLCrtDt&gt;?&lt;/idp1:XMLCrtDt&gt;</w:t>
            </w:r>
          </w:p>
          <w:p w14:paraId="4E4951F5" w14:textId="77777777" w:rsidR="00CF376D" w:rsidRPr="00CA059D" w:rsidRDefault="00CF376D" w:rsidP="00795D93">
            <w:pPr>
              <w:rPr>
                <w:sz w:val="20"/>
                <w:szCs w:val="20"/>
              </w:rPr>
            </w:pPr>
            <w:r w:rsidRPr="00CA059D">
              <w:rPr>
                <w:sz w:val="20"/>
                <w:szCs w:val="20"/>
              </w:rPr>
              <w:t xml:space="preserve">                  &lt;idp1:Sender&gt;</w:t>
            </w:r>
          </w:p>
          <w:p w14:paraId="6DDA0EB3" w14:textId="77777777" w:rsidR="00CF376D" w:rsidRPr="00CA059D" w:rsidRDefault="00CF376D" w:rsidP="00795D93">
            <w:pPr>
              <w:rPr>
                <w:sz w:val="20"/>
                <w:szCs w:val="20"/>
              </w:rPr>
            </w:pPr>
            <w:r w:rsidRPr="00CA059D">
              <w:rPr>
                <w:sz w:val="20"/>
                <w:szCs w:val="20"/>
              </w:rPr>
              <w:t xml:space="preserve">                     &lt;idp1:SenderId&gt;?&lt;/idp1:SenderId&gt;</w:t>
            </w:r>
          </w:p>
          <w:p w14:paraId="6172DC0A" w14:textId="77777777" w:rsidR="00CF376D" w:rsidRPr="00CA059D" w:rsidRDefault="00CF376D" w:rsidP="00795D93">
            <w:pPr>
              <w:rPr>
                <w:sz w:val="20"/>
                <w:szCs w:val="20"/>
              </w:rPr>
            </w:pPr>
            <w:r w:rsidRPr="00CA059D">
              <w:rPr>
                <w:sz w:val="20"/>
                <w:szCs w:val="20"/>
              </w:rPr>
              <w:t xml:space="preserve">                     &lt;idp1:SenderSys&gt;?&lt;/idp1:SenderSys&gt;</w:t>
            </w:r>
          </w:p>
          <w:p w14:paraId="0E7064F2" w14:textId="77777777" w:rsidR="00CF376D" w:rsidRPr="00CA059D" w:rsidRDefault="00CF376D" w:rsidP="00795D93">
            <w:pPr>
              <w:rPr>
                <w:sz w:val="20"/>
                <w:szCs w:val="20"/>
              </w:rPr>
            </w:pPr>
            <w:r w:rsidRPr="00CA059D">
              <w:rPr>
                <w:sz w:val="20"/>
                <w:szCs w:val="20"/>
              </w:rPr>
              <w:t xml:space="preserve">                  &lt;/idp1:Sender&gt;</w:t>
            </w:r>
          </w:p>
          <w:p w14:paraId="08DD4E51" w14:textId="77777777" w:rsidR="00CF376D" w:rsidRPr="00CA059D" w:rsidRDefault="00CF376D" w:rsidP="00795D93">
            <w:pPr>
              <w:rPr>
                <w:sz w:val="20"/>
                <w:szCs w:val="20"/>
              </w:rPr>
            </w:pPr>
            <w:r w:rsidRPr="00CA059D">
              <w:rPr>
                <w:sz w:val="20"/>
                <w:szCs w:val="20"/>
              </w:rPr>
              <w:t xml:space="preserve">                  &lt;idp1:Receiver&gt;</w:t>
            </w:r>
          </w:p>
          <w:p w14:paraId="2D1227F5" w14:textId="77777777" w:rsidR="00CF376D" w:rsidRPr="00CA059D" w:rsidRDefault="00CF376D" w:rsidP="00795D93">
            <w:pPr>
              <w:rPr>
                <w:sz w:val="20"/>
                <w:szCs w:val="20"/>
              </w:rPr>
            </w:pPr>
            <w:r w:rsidRPr="00CA059D">
              <w:rPr>
                <w:sz w:val="20"/>
                <w:szCs w:val="20"/>
              </w:rPr>
              <w:t xml:space="preserve">                     &lt;idp1:ReceiverId&gt;?&lt;/idp1:ReceiverId&gt;</w:t>
            </w:r>
          </w:p>
          <w:p w14:paraId="2C93B420" w14:textId="77777777" w:rsidR="00CF376D" w:rsidRPr="00CA059D" w:rsidRDefault="00CF376D" w:rsidP="00795D93">
            <w:pPr>
              <w:rPr>
                <w:sz w:val="20"/>
                <w:szCs w:val="20"/>
              </w:rPr>
            </w:pPr>
            <w:r w:rsidRPr="00CA059D">
              <w:rPr>
                <w:sz w:val="20"/>
                <w:szCs w:val="20"/>
              </w:rPr>
              <w:t xml:space="preserve">                     &lt;idp1:ReceiverSys&gt;?&lt;/idp1:ReceiverSys&gt;</w:t>
            </w:r>
          </w:p>
          <w:p w14:paraId="39720C76" w14:textId="77777777" w:rsidR="00CF376D" w:rsidRPr="00CA059D" w:rsidRDefault="00CF376D" w:rsidP="00795D93">
            <w:pPr>
              <w:rPr>
                <w:sz w:val="20"/>
                <w:szCs w:val="20"/>
              </w:rPr>
            </w:pPr>
            <w:r w:rsidRPr="00CA059D">
              <w:rPr>
                <w:sz w:val="20"/>
                <w:szCs w:val="20"/>
              </w:rPr>
              <w:t xml:space="preserve">                  &lt;/idp1:Receiver&gt;</w:t>
            </w:r>
          </w:p>
          <w:p w14:paraId="6754E6BA" w14:textId="77777777" w:rsidR="00CF376D" w:rsidRPr="00CA059D" w:rsidRDefault="00CF376D" w:rsidP="00795D93">
            <w:pPr>
              <w:rPr>
                <w:sz w:val="20"/>
                <w:szCs w:val="20"/>
              </w:rPr>
            </w:pPr>
            <w:r w:rsidRPr="00CA059D">
              <w:rPr>
                <w:sz w:val="20"/>
                <w:szCs w:val="20"/>
              </w:rPr>
              <w:t xml:space="preserve">               &lt;/idp1:TRT&gt;</w:t>
            </w:r>
          </w:p>
          <w:p w14:paraId="3F2461EF" w14:textId="77777777" w:rsidR="00CF376D" w:rsidRPr="00CA059D" w:rsidRDefault="00CF376D" w:rsidP="00795D93">
            <w:pPr>
              <w:rPr>
                <w:sz w:val="20"/>
                <w:szCs w:val="20"/>
              </w:rPr>
            </w:pPr>
            <w:r w:rsidRPr="00CA059D">
              <w:rPr>
                <w:sz w:val="20"/>
                <w:szCs w:val="20"/>
              </w:rPr>
              <w:t xml:space="preserve">               &lt;idp1:E2E&gt;</w:t>
            </w:r>
          </w:p>
          <w:p w14:paraId="71CDEB08" w14:textId="77777777" w:rsidR="00CF376D" w:rsidRPr="00CA059D" w:rsidRDefault="00CF376D" w:rsidP="00795D93">
            <w:pPr>
              <w:rPr>
                <w:sz w:val="20"/>
                <w:szCs w:val="20"/>
              </w:rPr>
            </w:pPr>
            <w:r w:rsidRPr="00CA059D">
              <w:rPr>
                <w:sz w:val="20"/>
                <w:szCs w:val="20"/>
              </w:rPr>
              <w:t xml:space="preserve">                  &lt;idp1:E2ESrvcNm&gt;?&lt;/idp1:E2ESrvcNm&gt;</w:t>
            </w:r>
          </w:p>
          <w:p w14:paraId="03BE909D" w14:textId="77777777" w:rsidR="00CF376D" w:rsidRPr="00CA059D" w:rsidRDefault="00CF376D" w:rsidP="00795D93">
            <w:pPr>
              <w:rPr>
                <w:sz w:val="20"/>
                <w:szCs w:val="20"/>
              </w:rPr>
            </w:pPr>
            <w:r w:rsidRPr="00CA059D">
              <w:rPr>
                <w:sz w:val="20"/>
                <w:szCs w:val="20"/>
              </w:rPr>
              <w:t xml:space="preserve">                  &lt;idp1:E2EMsgId&gt;?&lt;/idp1:E2EMsgId&gt;</w:t>
            </w:r>
          </w:p>
          <w:p w14:paraId="40BE9081" w14:textId="77777777" w:rsidR="00CF376D" w:rsidRPr="00CA059D" w:rsidRDefault="00CF376D" w:rsidP="00795D93">
            <w:pPr>
              <w:rPr>
                <w:sz w:val="20"/>
                <w:szCs w:val="20"/>
              </w:rPr>
            </w:pPr>
            <w:r w:rsidRPr="00CA059D">
              <w:rPr>
                <w:sz w:val="20"/>
                <w:szCs w:val="20"/>
              </w:rPr>
              <w:t xml:space="preserve">                  &lt;idp1:XMLCrtDt&gt;?&lt;/idp1:XMLCrtDt&gt;</w:t>
            </w:r>
          </w:p>
          <w:p w14:paraId="69BA8AEA" w14:textId="77777777" w:rsidR="00CF376D" w:rsidRPr="00CA059D" w:rsidRDefault="00CF376D" w:rsidP="00795D93">
            <w:pPr>
              <w:rPr>
                <w:sz w:val="20"/>
                <w:szCs w:val="20"/>
              </w:rPr>
            </w:pPr>
            <w:r w:rsidRPr="00CA059D">
              <w:rPr>
                <w:sz w:val="20"/>
                <w:szCs w:val="20"/>
              </w:rPr>
              <w:t xml:space="preserve">                  &lt;idp1:Sender&gt;</w:t>
            </w:r>
          </w:p>
          <w:p w14:paraId="34701BFC" w14:textId="77777777" w:rsidR="00CF376D" w:rsidRPr="00CA059D" w:rsidRDefault="00CF376D" w:rsidP="00795D93">
            <w:pPr>
              <w:rPr>
                <w:sz w:val="20"/>
                <w:szCs w:val="20"/>
              </w:rPr>
            </w:pPr>
            <w:r w:rsidRPr="00CA059D">
              <w:rPr>
                <w:sz w:val="20"/>
                <w:szCs w:val="20"/>
              </w:rPr>
              <w:t xml:space="preserve">                     &lt;idp1:E2ESndrId&gt;?&lt;/idp1:E2ESndrId&gt;</w:t>
            </w:r>
          </w:p>
          <w:p w14:paraId="4BEE5861" w14:textId="77777777" w:rsidR="00CF376D" w:rsidRPr="00CA059D" w:rsidRDefault="00CF376D" w:rsidP="00795D93">
            <w:pPr>
              <w:rPr>
                <w:sz w:val="20"/>
                <w:szCs w:val="20"/>
              </w:rPr>
            </w:pPr>
            <w:r w:rsidRPr="00CA059D">
              <w:rPr>
                <w:sz w:val="20"/>
                <w:szCs w:val="20"/>
              </w:rPr>
              <w:t xml:space="preserve">                     &lt;idp1:E2ESndrSys&gt;?&lt;/idp1:E2ESndrSys&gt;</w:t>
            </w:r>
          </w:p>
          <w:p w14:paraId="11C1662B" w14:textId="77777777" w:rsidR="00CF376D" w:rsidRPr="00CA059D" w:rsidRDefault="00CF376D" w:rsidP="00795D93">
            <w:pPr>
              <w:rPr>
                <w:sz w:val="20"/>
                <w:szCs w:val="20"/>
              </w:rPr>
            </w:pPr>
            <w:r w:rsidRPr="00CA059D">
              <w:rPr>
                <w:sz w:val="20"/>
                <w:szCs w:val="20"/>
              </w:rPr>
              <w:t xml:space="preserve">                  &lt;/idp1:Sender&gt;</w:t>
            </w:r>
          </w:p>
          <w:p w14:paraId="43794CCC" w14:textId="77777777" w:rsidR="00CF376D" w:rsidRPr="00CA059D" w:rsidRDefault="00CF376D" w:rsidP="00795D93">
            <w:pPr>
              <w:rPr>
                <w:sz w:val="20"/>
                <w:szCs w:val="20"/>
              </w:rPr>
            </w:pPr>
            <w:r w:rsidRPr="00CA059D">
              <w:rPr>
                <w:sz w:val="20"/>
                <w:szCs w:val="20"/>
              </w:rPr>
              <w:t xml:space="preserve">                  &lt;idp1:Receiver&gt;</w:t>
            </w:r>
          </w:p>
          <w:p w14:paraId="1F840B66" w14:textId="77777777" w:rsidR="00CF376D" w:rsidRPr="00CA059D" w:rsidRDefault="00CF376D" w:rsidP="00795D93">
            <w:pPr>
              <w:rPr>
                <w:sz w:val="20"/>
                <w:szCs w:val="20"/>
              </w:rPr>
            </w:pPr>
            <w:r w:rsidRPr="00CA059D">
              <w:rPr>
                <w:sz w:val="20"/>
                <w:szCs w:val="20"/>
              </w:rPr>
              <w:t xml:space="preserve">                     &lt;idp1:E2ERcvrId&gt;?&lt;/idp1:E2ERcvrId&gt;</w:t>
            </w:r>
          </w:p>
          <w:p w14:paraId="27B60101" w14:textId="77777777" w:rsidR="00CF376D" w:rsidRPr="00CA059D" w:rsidRDefault="00CF376D" w:rsidP="00795D93">
            <w:pPr>
              <w:rPr>
                <w:sz w:val="20"/>
                <w:szCs w:val="20"/>
              </w:rPr>
            </w:pPr>
            <w:r w:rsidRPr="00CA059D">
              <w:rPr>
                <w:sz w:val="20"/>
                <w:szCs w:val="20"/>
              </w:rPr>
              <w:t xml:space="preserve">                     &lt;idp1:E2ERcvrSys&gt;?&lt;/idp1:E2ERcvrSys&gt;</w:t>
            </w:r>
          </w:p>
          <w:p w14:paraId="0C5138A4" w14:textId="77777777" w:rsidR="00CF376D" w:rsidRPr="00CA059D" w:rsidRDefault="00CF376D" w:rsidP="00795D93">
            <w:pPr>
              <w:rPr>
                <w:sz w:val="20"/>
                <w:szCs w:val="20"/>
              </w:rPr>
            </w:pPr>
            <w:r w:rsidRPr="00CA059D">
              <w:rPr>
                <w:sz w:val="20"/>
                <w:szCs w:val="20"/>
              </w:rPr>
              <w:t xml:space="preserve">                  &lt;/idp1:Receiver&gt;</w:t>
            </w:r>
          </w:p>
          <w:p w14:paraId="22F6A4AD" w14:textId="77777777" w:rsidR="00CF376D" w:rsidRPr="00CA059D" w:rsidRDefault="00CF376D" w:rsidP="00795D93">
            <w:pPr>
              <w:rPr>
                <w:sz w:val="20"/>
                <w:szCs w:val="20"/>
              </w:rPr>
            </w:pPr>
            <w:r w:rsidRPr="00CA059D">
              <w:rPr>
                <w:sz w:val="20"/>
                <w:szCs w:val="20"/>
              </w:rPr>
              <w:t xml:space="preserve">               &lt;/idp1:E2E&gt;</w:t>
            </w:r>
          </w:p>
          <w:p w14:paraId="6B18440E" w14:textId="77777777" w:rsidR="00CF376D" w:rsidRPr="00CA059D" w:rsidRDefault="00CF376D" w:rsidP="00795D93">
            <w:pPr>
              <w:rPr>
                <w:sz w:val="20"/>
                <w:szCs w:val="20"/>
              </w:rPr>
            </w:pPr>
            <w:r w:rsidRPr="00CA059D">
              <w:rPr>
                <w:sz w:val="20"/>
                <w:szCs w:val="20"/>
              </w:rPr>
              <w:t xml:space="preserve">            &lt;/idp:IdpHeader&gt;</w:t>
            </w:r>
          </w:p>
          <w:p w14:paraId="1CF7CAAB" w14:textId="77777777" w:rsidR="00CF376D" w:rsidRPr="00CA059D" w:rsidRDefault="00CF376D" w:rsidP="00795D93">
            <w:pPr>
              <w:rPr>
                <w:sz w:val="20"/>
                <w:szCs w:val="20"/>
              </w:rPr>
            </w:pPr>
            <w:r w:rsidRPr="00CA059D">
              <w:rPr>
                <w:sz w:val="20"/>
                <w:szCs w:val="20"/>
              </w:rPr>
              <w:t xml:space="preserve">            &lt;!--Optional:--&gt;</w:t>
            </w:r>
          </w:p>
          <w:p w14:paraId="6926C614" w14:textId="77777777" w:rsidR="00CF376D" w:rsidRPr="00CA059D" w:rsidRDefault="00CF376D" w:rsidP="00795D93">
            <w:pPr>
              <w:rPr>
                <w:sz w:val="20"/>
                <w:szCs w:val="20"/>
              </w:rPr>
            </w:pPr>
            <w:r w:rsidRPr="00CA059D">
              <w:rPr>
                <w:sz w:val="20"/>
                <w:szCs w:val="20"/>
              </w:rPr>
              <w:t xml:space="preserve">            &lt;idp1:IdpOTF&gt;</w:t>
            </w:r>
          </w:p>
          <w:p w14:paraId="0F89E3CE" w14:textId="77777777" w:rsidR="00CF376D" w:rsidRPr="00CA059D" w:rsidRDefault="00CF376D" w:rsidP="00795D93">
            <w:pPr>
              <w:rPr>
                <w:sz w:val="20"/>
                <w:szCs w:val="20"/>
              </w:rPr>
            </w:pPr>
            <w:r w:rsidRPr="00CA059D">
              <w:rPr>
                <w:sz w:val="20"/>
                <w:szCs w:val="20"/>
              </w:rPr>
              <w:t xml:space="preserve">               &lt;idp1:URL_BACK&gt;?&lt;/idp1:URL_BACK&gt;</w:t>
            </w:r>
          </w:p>
          <w:p w14:paraId="37F516F3" w14:textId="77777777" w:rsidR="00CF376D" w:rsidRPr="00CA059D" w:rsidRDefault="00CF376D" w:rsidP="00795D93">
            <w:pPr>
              <w:rPr>
                <w:sz w:val="20"/>
                <w:szCs w:val="20"/>
              </w:rPr>
            </w:pPr>
            <w:r w:rsidRPr="00CA059D">
              <w:rPr>
                <w:sz w:val="20"/>
                <w:szCs w:val="20"/>
              </w:rPr>
              <w:t xml:space="preserve">               &lt;idp1:URL_CANCEL&gt;?&lt;/idp1:URL_CANCEL&gt;</w:t>
            </w:r>
          </w:p>
          <w:p w14:paraId="507E3C32" w14:textId="77777777" w:rsidR="00CF376D" w:rsidRPr="00CA059D" w:rsidRDefault="00CF376D" w:rsidP="00795D93">
            <w:pPr>
              <w:rPr>
                <w:sz w:val="20"/>
                <w:szCs w:val="20"/>
              </w:rPr>
            </w:pPr>
            <w:r w:rsidRPr="00CA059D">
              <w:rPr>
                <w:sz w:val="20"/>
                <w:szCs w:val="20"/>
              </w:rPr>
              <w:t xml:space="preserve">               &lt;!--Optional:--&gt;</w:t>
            </w:r>
          </w:p>
          <w:p w14:paraId="15D834CA" w14:textId="77777777" w:rsidR="00CF376D" w:rsidRPr="00CA059D" w:rsidRDefault="00CF376D" w:rsidP="00795D93">
            <w:pPr>
              <w:rPr>
                <w:sz w:val="20"/>
                <w:szCs w:val="20"/>
              </w:rPr>
            </w:pPr>
            <w:r w:rsidRPr="00CA059D">
              <w:rPr>
                <w:sz w:val="20"/>
                <w:szCs w:val="20"/>
              </w:rPr>
              <w:t xml:space="preserve">               &lt;idp1:OFFLINE_PAYMENT_METHODS&gt;?&lt;/idp1:OFFLINE_PAYMENT_METHODS&gt;</w:t>
            </w:r>
          </w:p>
          <w:p w14:paraId="226DEF11" w14:textId="77777777" w:rsidR="00CF376D" w:rsidRPr="00CA059D" w:rsidRDefault="00CF376D" w:rsidP="00795D93">
            <w:pPr>
              <w:rPr>
                <w:sz w:val="20"/>
                <w:szCs w:val="20"/>
              </w:rPr>
            </w:pPr>
            <w:r w:rsidRPr="00CA059D">
              <w:rPr>
                <w:sz w:val="20"/>
                <w:szCs w:val="20"/>
              </w:rPr>
              <w:t xml:space="preserve">               &lt;!--Optional:--&gt;</w:t>
            </w:r>
          </w:p>
          <w:p w14:paraId="6E79362A" w14:textId="77777777" w:rsidR="00CF376D" w:rsidRPr="00CA059D" w:rsidRDefault="00CF376D" w:rsidP="00795D93">
            <w:pPr>
              <w:rPr>
                <w:sz w:val="20"/>
                <w:szCs w:val="20"/>
              </w:rPr>
            </w:pPr>
            <w:r w:rsidRPr="00CA059D">
              <w:rPr>
                <w:sz w:val="20"/>
                <w:szCs w:val="20"/>
              </w:rPr>
              <w:t xml:space="preserve">               &lt;idp1:ID_PSP&gt;?&lt;/idp1:ID_PSP&gt;</w:t>
            </w:r>
          </w:p>
          <w:p w14:paraId="3B1FE50A" w14:textId="77777777" w:rsidR="00CF376D" w:rsidRPr="00CA059D" w:rsidRDefault="00CF376D" w:rsidP="00795D93">
            <w:pPr>
              <w:rPr>
                <w:sz w:val="20"/>
                <w:szCs w:val="20"/>
              </w:rPr>
            </w:pPr>
            <w:r w:rsidRPr="00CA059D">
              <w:rPr>
                <w:sz w:val="20"/>
                <w:szCs w:val="20"/>
              </w:rPr>
              <w:t xml:space="preserve">               &lt;!--Optional:--&gt;</w:t>
            </w:r>
          </w:p>
          <w:p w14:paraId="51A28D2B" w14:textId="77777777" w:rsidR="00CF376D" w:rsidRPr="00CA059D" w:rsidRDefault="00CF376D" w:rsidP="00795D93">
            <w:pPr>
              <w:rPr>
                <w:sz w:val="20"/>
                <w:szCs w:val="20"/>
              </w:rPr>
            </w:pPr>
            <w:r w:rsidRPr="00CA059D">
              <w:rPr>
                <w:sz w:val="20"/>
                <w:szCs w:val="20"/>
              </w:rPr>
              <w:t xml:space="preserve">               &lt;idp1:DATI_VERSANTE&gt;</w:t>
            </w:r>
          </w:p>
          <w:p w14:paraId="640E90F9" w14:textId="77777777" w:rsidR="00CF376D" w:rsidRPr="00CA059D" w:rsidRDefault="00CF376D" w:rsidP="00795D93">
            <w:pPr>
              <w:rPr>
                <w:sz w:val="20"/>
                <w:szCs w:val="20"/>
              </w:rPr>
            </w:pPr>
            <w:r w:rsidRPr="00CA059D">
              <w:rPr>
                <w:sz w:val="20"/>
                <w:szCs w:val="20"/>
              </w:rPr>
              <w:t xml:space="preserve">                  &lt;idp1:TIPO_SOGGETTO&gt;?&lt;/idp1:TIPO_SOGGETTO&gt;</w:t>
            </w:r>
          </w:p>
          <w:p w14:paraId="1DDC7EF2" w14:textId="77777777" w:rsidR="00CF376D" w:rsidRPr="00CA059D" w:rsidRDefault="00CF376D" w:rsidP="00795D93">
            <w:pPr>
              <w:rPr>
                <w:sz w:val="20"/>
                <w:szCs w:val="20"/>
              </w:rPr>
            </w:pPr>
            <w:r w:rsidRPr="00CA059D">
              <w:rPr>
                <w:sz w:val="20"/>
                <w:szCs w:val="20"/>
              </w:rPr>
              <w:t xml:space="preserve">                  &lt;idp1:ID_FISCALE&gt;?&lt;/idp1:ID_FISCALE&gt;</w:t>
            </w:r>
          </w:p>
          <w:p w14:paraId="2EFEBF44" w14:textId="77777777" w:rsidR="00CF376D" w:rsidRPr="00CA059D" w:rsidRDefault="00CF376D" w:rsidP="00795D93">
            <w:pPr>
              <w:rPr>
                <w:sz w:val="20"/>
                <w:szCs w:val="20"/>
              </w:rPr>
            </w:pPr>
            <w:r w:rsidRPr="00CA059D">
              <w:rPr>
                <w:sz w:val="20"/>
                <w:szCs w:val="20"/>
              </w:rPr>
              <w:t xml:space="preserve">                  &lt;idp1:ANAGRAFICA&gt;?&lt;/idp1:ANAGRAFICA&gt;</w:t>
            </w:r>
          </w:p>
          <w:p w14:paraId="7DFC53C3" w14:textId="77777777" w:rsidR="00CF376D" w:rsidRPr="00CA059D" w:rsidRDefault="00CF376D" w:rsidP="00795D93">
            <w:pPr>
              <w:rPr>
                <w:sz w:val="20"/>
                <w:szCs w:val="20"/>
              </w:rPr>
            </w:pPr>
            <w:r w:rsidRPr="00CA059D">
              <w:rPr>
                <w:sz w:val="20"/>
                <w:szCs w:val="20"/>
              </w:rPr>
              <w:lastRenderedPageBreak/>
              <w:t xml:space="preserve">                  &lt;!--Optional:--&gt;</w:t>
            </w:r>
          </w:p>
          <w:p w14:paraId="54266BA8" w14:textId="77777777" w:rsidR="00CF376D" w:rsidRPr="00CA059D" w:rsidRDefault="00CF376D" w:rsidP="00795D93">
            <w:pPr>
              <w:rPr>
                <w:sz w:val="20"/>
                <w:szCs w:val="20"/>
              </w:rPr>
            </w:pPr>
            <w:r w:rsidRPr="00CA059D">
              <w:rPr>
                <w:sz w:val="20"/>
                <w:szCs w:val="20"/>
              </w:rPr>
              <w:t xml:space="preserve">                  &lt;idp1:E_MAIL&gt;?&lt;/idp1:E_MAIL&gt;</w:t>
            </w:r>
          </w:p>
          <w:p w14:paraId="60FCE3C5" w14:textId="77777777" w:rsidR="00CF376D" w:rsidRPr="00CA059D" w:rsidRDefault="00CF376D" w:rsidP="00795D93">
            <w:pPr>
              <w:rPr>
                <w:sz w:val="20"/>
                <w:szCs w:val="20"/>
              </w:rPr>
            </w:pPr>
            <w:r w:rsidRPr="00CA059D">
              <w:rPr>
                <w:sz w:val="20"/>
                <w:szCs w:val="20"/>
              </w:rPr>
              <w:t xml:space="preserve">                  &lt;!--Optional:--&gt;</w:t>
            </w:r>
          </w:p>
          <w:p w14:paraId="60BAF14E" w14:textId="77777777" w:rsidR="00CF376D" w:rsidRPr="00CA059D" w:rsidRDefault="00CF376D" w:rsidP="00795D93">
            <w:pPr>
              <w:rPr>
                <w:sz w:val="20"/>
                <w:szCs w:val="20"/>
              </w:rPr>
            </w:pPr>
            <w:r w:rsidRPr="00CA059D">
              <w:rPr>
                <w:sz w:val="20"/>
                <w:szCs w:val="20"/>
              </w:rPr>
              <w:t xml:space="preserve">                  &lt;idp1:INDIRIZZO&gt;?&lt;/idp1:INDIRIZZO&gt;</w:t>
            </w:r>
          </w:p>
          <w:p w14:paraId="7EC81706" w14:textId="77777777" w:rsidR="00CF376D" w:rsidRPr="00CA059D" w:rsidRDefault="00CF376D" w:rsidP="00795D93">
            <w:pPr>
              <w:rPr>
                <w:sz w:val="20"/>
                <w:szCs w:val="20"/>
              </w:rPr>
            </w:pPr>
            <w:r w:rsidRPr="00CA059D">
              <w:rPr>
                <w:sz w:val="20"/>
                <w:szCs w:val="20"/>
              </w:rPr>
              <w:t xml:space="preserve">                  &lt;!--Optional:--&gt;</w:t>
            </w:r>
          </w:p>
          <w:p w14:paraId="5D282B47" w14:textId="77777777" w:rsidR="00CF376D" w:rsidRPr="00CA059D" w:rsidRDefault="00CF376D" w:rsidP="00795D93">
            <w:pPr>
              <w:rPr>
                <w:sz w:val="20"/>
                <w:szCs w:val="20"/>
              </w:rPr>
            </w:pPr>
            <w:r w:rsidRPr="00CA059D">
              <w:rPr>
                <w:sz w:val="20"/>
                <w:szCs w:val="20"/>
              </w:rPr>
              <w:t xml:space="preserve">                  &lt;idp1:NUMERO_CIVICO&gt;?&lt;/idp1:NUMERO_CIVICO&gt;</w:t>
            </w:r>
          </w:p>
          <w:p w14:paraId="6911246C" w14:textId="77777777" w:rsidR="00CF376D" w:rsidRPr="00CA059D" w:rsidRDefault="00CF376D" w:rsidP="00795D93">
            <w:pPr>
              <w:rPr>
                <w:sz w:val="20"/>
                <w:szCs w:val="20"/>
              </w:rPr>
            </w:pPr>
            <w:r w:rsidRPr="00CA059D">
              <w:rPr>
                <w:sz w:val="20"/>
                <w:szCs w:val="20"/>
              </w:rPr>
              <w:t xml:space="preserve">                  &lt;!--Optional:--&gt;</w:t>
            </w:r>
          </w:p>
          <w:p w14:paraId="51AF3713" w14:textId="77777777" w:rsidR="00CF376D" w:rsidRPr="00CA059D" w:rsidRDefault="00CF376D" w:rsidP="00795D93">
            <w:pPr>
              <w:rPr>
                <w:sz w:val="20"/>
                <w:szCs w:val="20"/>
              </w:rPr>
            </w:pPr>
            <w:r w:rsidRPr="00CA059D">
              <w:rPr>
                <w:sz w:val="20"/>
                <w:szCs w:val="20"/>
              </w:rPr>
              <w:t xml:space="preserve">                  &lt;idp1:CAP&gt;?&lt;/idp1:CAP&gt;</w:t>
            </w:r>
          </w:p>
          <w:p w14:paraId="49E0A6B3" w14:textId="77777777" w:rsidR="00CF376D" w:rsidRPr="00CA059D" w:rsidRDefault="00CF376D" w:rsidP="00795D93">
            <w:pPr>
              <w:rPr>
                <w:sz w:val="20"/>
                <w:szCs w:val="20"/>
              </w:rPr>
            </w:pPr>
            <w:r w:rsidRPr="00CA059D">
              <w:rPr>
                <w:sz w:val="20"/>
                <w:szCs w:val="20"/>
              </w:rPr>
              <w:t xml:space="preserve">                  &lt;!--Optional:--&gt;</w:t>
            </w:r>
          </w:p>
          <w:p w14:paraId="4A67EFDA" w14:textId="77777777" w:rsidR="00CF376D" w:rsidRPr="00CA059D" w:rsidRDefault="00CF376D" w:rsidP="00795D93">
            <w:pPr>
              <w:rPr>
                <w:sz w:val="20"/>
                <w:szCs w:val="20"/>
              </w:rPr>
            </w:pPr>
            <w:r w:rsidRPr="00CA059D">
              <w:rPr>
                <w:sz w:val="20"/>
                <w:szCs w:val="20"/>
              </w:rPr>
              <w:t xml:space="preserve">                  &lt;idp1:LOCALITA&gt;?&lt;/idp1:LOCALITA&gt;</w:t>
            </w:r>
          </w:p>
          <w:p w14:paraId="10695B56" w14:textId="77777777" w:rsidR="00CF376D" w:rsidRPr="00CA059D" w:rsidRDefault="00CF376D" w:rsidP="00795D93">
            <w:pPr>
              <w:rPr>
                <w:sz w:val="20"/>
                <w:szCs w:val="20"/>
              </w:rPr>
            </w:pPr>
            <w:r w:rsidRPr="00CA059D">
              <w:rPr>
                <w:sz w:val="20"/>
                <w:szCs w:val="20"/>
              </w:rPr>
              <w:t xml:space="preserve">                  &lt;!--Optional:--&gt;</w:t>
            </w:r>
          </w:p>
          <w:p w14:paraId="34E19D41" w14:textId="77777777" w:rsidR="00CF376D" w:rsidRPr="00CA059D" w:rsidRDefault="00CF376D" w:rsidP="00795D93">
            <w:pPr>
              <w:rPr>
                <w:sz w:val="20"/>
                <w:szCs w:val="20"/>
              </w:rPr>
            </w:pPr>
            <w:r w:rsidRPr="00CA059D">
              <w:rPr>
                <w:sz w:val="20"/>
                <w:szCs w:val="20"/>
              </w:rPr>
              <w:t xml:space="preserve">                  &lt;idp1:PROVINCIA&gt;?&lt;/idp1:PROVINCIA&gt;</w:t>
            </w:r>
          </w:p>
          <w:p w14:paraId="4E5A8421" w14:textId="77777777" w:rsidR="00CF376D" w:rsidRPr="00CA059D" w:rsidRDefault="00CF376D" w:rsidP="00795D93">
            <w:pPr>
              <w:rPr>
                <w:sz w:val="20"/>
                <w:szCs w:val="20"/>
              </w:rPr>
            </w:pPr>
            <w:r w:rsidRPr="00CA059D">
              <w:rPr>
                <w:sz w:val="20"/>
                <w:szCs w:val="20"/>
              </w:rPr>
              <w:t xml:space="preserve">                  &lt;!--Optional:--&gt;</w:t>
            </w:r>
          </w:p>
          <w:p w14:paraId="018BC4B4" w14:textId="77777777" w:rsidR="00CF376D" w:rsidRPr="00CA059D" w:rsidRDefault="00CF376D" w:rsidP="00795D93">
            <w:pPr>
              <w:rPr>
                <w:sz w:val="20"/>
                <w:szCs w:val="20"/>
              </w:rPr>
            </w:pPr>
            <w:r w:rsidRPr="00CA059D">
              <w:rPr>
                <w:sz w:val="20"/>
                <w:szCs w:val="20"/>
              </w:rPr>
              <w:t xml:space="preserve">                  &lt;idp1:NAZIONE&gt;?&lt;/idp1:NAZIONE&gt;</w:t>
            </w:r>
          </w:p>
          <w:p w14:paraId="6A05D147" w14:textId="77777777" w:rsidR="00CF376D" w:rsidRPr="00CA059D" w:rsidRDefault="00CF376D" w:rsidP="00795D93">
            <w:pPr>
              <w:rPr>
                <w:sz w:val="20"/>
                <w:szCs w:val="20"/>
              </w:rPr>
            </w:pPr>
            <w:r w:rsidRPr="00CA059D">
              <w:rPr>
                <w:sz w:val="20"/>
                <w:szCs w:val="20"/>
              </w:rPr>
              <w:t xml:space="preserve">               &lt;/idp1:DATI_VERSANTE&gt;</w:t>
            </w:r>
          </w:p>
          <w:p w14:paraId="7C3A9138" w14:textId="77777777" w:rsidR="00CF376D" w:rsidRPr="00CA059D" w:rsidRDefault="00CF376D" w:rsidP="00795D93">
            <w:pPr>
              <w:rPr>
                <w:sz w:val="20"/>
                <w:szCs w:val="20"/>
              </w:rPr>
            </w:pPr>
            <w:r w:rsidRPr="00CA059D">
              <w:rPr>
                <w:sz w:val="20"/>
                <w:szCs w:val="20"/>
              </w:rPr>
              <w:t xml:space="preserve">            &lt;/idp1:IdpOTF&gt;</w:t>
            </w:r>
          </w:p>
          <w:p w14:paraId="6DE20362" w14:textId="77777777" w:rsidR="00CF376D" w:rsidRPr="00CA059D" w:rsidRDefault="00CF376D" w:rsidP="00795D93">
            <w:pPr>
              <w:rPr>
                <w:sz w:val="20"/>
                <w:szCs w:val="20"/>
              </w:rPr>
            </w:pPr>
            <w:r w:rsidRPr="00CA059D">
              <w:rPr>
                <w:sz w:val="20"/>
                <w:szCs w:val="20"/>
              </w:rPr>
              <w:t xml:space="preserve">            &lt;idp:IdpBody&gt;</w:t>
            </w:r>
          </w:p>
          <w:p w14:paraId="12A8B220" w14:textId="77777777" w:rsidR="00CF376D" w:rsidRPr="00CA059D" w:rsidRDefault="00CF376D" w:rsidP="00795D93">
            <w:pPr>
              <w:rPr>
                <w:sz w:val="20"/>
                <w:szCs w:val="20"/>
              </w:rPr>
            </w:pPr>
            <w:r w:rsidRPr="00CA059D">
              <w:rPr>
                <w:sz w:val="20"/>
                <w:szCs w:val="20"/>
              </w:rPr>
              <w:t xml:space="preserve">               &lt;!--1 or more repetitions:--&gt;</w:t>
            </w:r>
          </w:p>
          <w:p w14:paraId="6CC64246" w14:textId="77777777" w:rsidR="00CF376D" w:rsidRPr="00CA059D" w:rsidRDefault="00CF376D" w:rsidP="00795D93">
            <w:pPr>
              <w:rPr>
                <w:sz w:val="20"/>
                <w:szCs w:val="20"/>
              </w:rPr>
            </w:pPr>
            <w:r w:rsidRPr="00CA059D">
              <w:rPr>
                <w:sz w:val="20"/>
                <w:szCs w:val="20"/>
              </w:rPr>
              <w:t xml:space="preserve">               &lt;idp:Pendenza Ti</w:t>
            </w:r>
            <w:r>
              <w:rPr>
                <w:sz w:val="20"/>
                <w:szCs w:val="20"/>
              </w:rPr>
              <w:t>poPendenza="?" TipoOperazione="Insert</w:t>
            </w:r>
            <w:r w:rsidRPr="00CA059D">
              <w:rPr>
                <w:sz w:val="20"/>
                <w:szCs w:val="20"/>
              </w:rPr>
              <w:t>"&gt;</w:t>
            </w:r>
          </w:p>
          <w:p w14:paraId="0CE970AB" w14:textId="77777777" w:rsidR="00CF376D" w:rsidRPr="00CA059D" w:rsidRDefault="00CF376D" w:rsidP="00795D93">
            <w:pPr>
              <w:rPr>
                <w:sz w:val="20"/>
                <w:szCs w:val="20"/>
              </w:rPr>
            </w:pPr>
            <w:r w:rsidRPr="00CA059D">
              <w:rPr>
                <w:sz w:val="20"/>
                <w:szCs w:val="20"/>
              </w:rPr>
              <w:t xml:space="preserve">                  &lt;idp:IdPendenza&gt;?&lt;/idp:IdPendenza&gt;</w:t>
            </w:r>
          </w:p>
          <w:p w14:paraId="7293FFB3" w14:textId="77777777" w:rsidR="00CF376D" w:rsidRPr="00CA059D" w:rsidRDefault="00CF376D" w:rsidP="00795D93">
            <w:pPr>
              <w:rPr>
                <w:sz w:val="20"/>
                <w:szCs w:val="20"/>
              </w:rPr>
            </w:pPr>
            <w:r w:rsidRPr="00CA059D">
              <w:rPr>
                <w:sz w:val="20"/>
                <w:szCs w:val="20"/>
              </w:rPr>
              <w:t xml:space="preserve">                  &lt;idp:Mittente&gt;</w:t>
            </w:r>
          </w:p>
          <w:p w14:paraId="32C55CFB" w14:textId="77777777" w:rsidR="00CF376D" w:rsidRPr="00CA059D" w:rsidRDefault="00CF376D" w:rsidP="00795D93">
            <w:pPr>
              <w:rPr>
                <w:sz w:val="20"/>
                <w:szCs w:val="20"/>
              </w:rPr>
            </w:pPr>
            <w:r w:rsidRPr="00CA059D">
              <w:rPr>
                <w:sz w:val="20"/>
                <w:szCs w:val="20"/>
              </w:rPr>
              <w:t xml:space="preserve">                     &lt;idp:Id&gt;?&lt;/idp:Id&gt;</w:t>
            </w:r>
          </w:p>
          <w:p w14:paraId="588CD2D6" w14:textId="77777777" w:rsidR="00CF376D" w:rsidRPr="00CA059D" w:rsidRDefault="00CF376D" w:rsidP="00795D93">
            <w:pPr>
              <w:rPr>
                <w:sz w:val="20"/>
                <w:szCs w:val="20"/>
              </w:rPr>
            </w:pPr>
            <w:r w:rsidRPr="00CA059D">
              <w:rPr>
                <w:sz w:val="20"/>
                <w:szCs w:val="20"/>
              </w:rPr>
              <w:t xml:space="preserve">                     &lt;!--Optional:--&gt;</w:t>
            </w:r>
          </w:p>
          <w:p w14:paraId="2D814ACA" w14:textId="77777777" w:rsidR="00CF376D" w:rsidRPr="00CA059D" w:rsidRDefault="00CF376D" w:rsidP="00795D93">
            <w:pPr>
              <w:rPr>
                <w:sz w:val="20"/>
                <w:szCs w:val="20"/>
              </w:rPr>
            </w:pPr>
            <w:r w:rsidRPr="00CA059D">
              <w:rPr>
                <w:sz w:val="20"/>
                <w:szCs w:val="20"/>
              </w:rPr>
              <w:t xml:space="preserve">                     &lt;idp:Descrizione&gt;?&lt;/idp:Descrizione&gt;</w:t>
            </w:r>
          </w:p>
          <w:p w14:paraId="541EE233" w14:textId="77777777" w:rsidR="00CF376D" w:rsidRPr="00CA059D" w:rsidRDefault="00CF376D" w:rsidP="00795D93">
            <w:pPr>
              <w:rPr>
                <w:sz w:val="20"/>
                <w:szCs w:val="20"/>
              </w:rPr>
            </w:pPr>
            <w:r w:rsidRPr="00CA059D">
              <w:rPr>
                <w:sz w:val="20"/>
                <w:szCs w:val="20"/>
              </w:rPr>
              <w:t xml:space="preserve">                  &lt;/idp:Mittente&gt;</w:t>
            </w:r>
          </w:p>
          <w:p w14:paraId="3FD8AEEC" w14:textId="77777777" w:rsidR="00CF376D" w:rsidRPr="00CA059D" w:rsidRDefault="00CF376D" w:rsidP="00795D93">
            <w:pPr>
              <w:rPr>
                <w:sz w:val="20"/>
                <w:szCs w:val="20"/>
              </w:rPr>
            </w:pPr>
            <w:r w:rsidRPr="00CA059D">
              <w:rPr>
                <w:sz w:val="20"/>
                <w:szCs w:val="20"/>
              </w:rPr>
              <w:t xml:space="preserve">                  &lt;idp:Destinatari&gt;</w:t>
            </w:r>
          </w:p>
          <w:p w14:paraId="76BB58E4" w14:textId="77777777" w:rsidR="00CF376D" w:rsidRPr="00CA059D" w:rsidRDefault="00CF376D" w:rsidP="00795D93">
            <w:pPr>
              <w:rPr>
                <w:sz w:val="20"/>
                <w:szCs w:val="20"/>
              </w:rPr>
            </w:pPr>
            <w:r w:rsidRPr="00CA059D">
              <w:rPr>
                <w:sz w:val="20"/>
                <w:szCs w:val="20"/>
              </w:rPr>
              <w:t xml:space="preserve">                     &lt;!--1 or more repetitions:--&gt;</w:t>
            </w:r>
          </w:p>
          <w:p w14:paraId="0C4E15C6" w14:textId="77777777" w:rsidR="00CF376D" w:rsidRPr="00CA059D" w:rsidRDefault="00CF376D" w:rsidP="00795D93">
            <w:pPr>
              <w:rPr>
                <w:sz w:val="20"/>
                <w:szCs w:val="20"/>
              </w:rPr>
            </w:pPr>
            <w:r w:rsidRPr="00CA059D">
              <w:rPr>
                <w:sz w:val="20"/>
                <w:szCs w:val="20"/>
              </w:rPr>
              <w:t xml:space="preserve">                     &lt;idp:Destinatario Tipo="?"&gt;</w:t>
            </w:r>
          </w:p>
          <w:p w14:paraId="2AA5F29F" w14:textId="77777777" w:rsidR="00CF376D" w:rsidRPr="00CA059D" w:rsidRDefault="00CF376D" w:rsidP="00795D93">
            <w:pPr>
              <w:rPr>
                <w:sz w:val="20"/>
                <w:szCs w:val="20"/>
              </w:rPr>
            </w:pPr>
            <w:r w:rsidRPr="00CA059D">
              <w:rPr>
                <w:sz w:val="20"/>
                <w:szCs w:val="20"/>
              </w:rPr>
              <w:t xml:space="preserve">                        &lt;idp:Id&gt;?&lt;/idp:Id&gt;</w:t>
            </w:r>
          </w:p>
          <w:p w14:paraId="3B597F40" w14:textId="77777777" w:rsidR="00CF376D" w:rsidRPr="00CA059D" w:rsidRDefault="00CF376D" w:rsidP="00795D93">
            <w:pPr>
              <w:rPr>
                <w:sz w:val="20"/>
                <w:szCs w:val="20"/>
              </w:rPr>
            </w:pPr>
            <w:r w:rsidRPr="00CA059D">
              <w:rPr>
                <w:sz w:val="20"/>
                <w:szCs w:val="20"/>
              </w:rPr>
              <w:t xml:space="preserve">                        &lt;!--Optional:--&gt;</w:t>
            </w:r>
          </w:p>
          <w:p w14:paraId="73738AA5" w14:textId="77777777" w:rsidR="00CF376D" w:rsidRPr="00CA059D" w:rsidRDefault="00CF376D" w:rsidP="00795D93">
            <w:pPr>
              <w:rPr>
                <w:sz w:val="20"/>
                <w:szCs w:val="20"/>
              </w:rPr>
            </w:pPr>
            <w:r w:rsidRPr="00CA059D">
              <w:rPr>
                <w:sz w:val="20"/>
                <w:szCs w:val="20"/>
              </w:rPr>
              <w:t xml:space="preserve">                        &lt;idp:Descrizione&gt;?&lt;/idp:Descrizione&gt;</w:t>
            </w:r>
          </w:p>
          <w:p w14:paraId="329AD853" w14:textId="77777777" w:rsidR="00CF376D" w:rsidRPr="00CA059D" w:rsidRDefault="00CF376D" w:rsidP="00795D93">
            <w:pPr>
              <w:rPr>
                <w:sz w:val="20"/>
                <w:szCs w:val="20"/>
              </w:rPr>
            </w:pPr>
            <w:r w:rsidRPr="00CA059D">
              <w:rPr>
                <w:sz w:val="20"/>
                <w:szCs w:val="20"/>
              </w:rPr>
              <w:t xml:space="preserve">                        &lt;!--Optional:--&gt;</w:t>
            </w:r>
          </w:p>
          <w:p w14:paraId="7969AFB5" w14:textId="77777777" w:rsidR="00CF376D" w:rsidRPr="00CA059D" w:rsidRDefault="00CF376D" w:rsidP="00795D93">
            <w:pPr>
              <w:rPr>
                <w:sz w:val="20"/>
                <w:szCs w:val="20"/>
              </w:rPr>
            </w:pPr>
            <w:r w:rsidRPr="00CA059D">
              <w:rPr>
                <w:sz w:val="20"/>
                <w:szCs w:val="20"/>
              </w:rPr>
              <w:t xml:space="preserve">                        &lt;idp:DatiDestinatario&gt;</w:t>
            </w:r>
          </w:p>
          <w:p w14:paraId="66869E80" w14:textId="77777777" w:rsidR="00CF376D" w:rsidRPr="00CA059D" w:rsidRDefault="00CF376D" w:rsidP="00795D93">
            <w:pPr>
              <w:rPr>
                <w:sz w:val="20"/>
                <w:szCs w:val="20"/>
              </w:rPr>
            </w:pPr>
            <w:r w:rsidRPr="00CA059D">
              <w:rPr>
                <w:sz w:val="20"/>
                <w:szCs w:val="20"/>
              </w:rPr>
              <w:t xml:space="preserve">                           &lt;idp:TipoSoggetto&gt;?&lt;/idp:TipoSoggetto&gt;</w:t>
            </w:r>
          </w:p>
          <w:p w14:paraId="557B7621" w14:textId="77777777" w:rsidR="00CF376D" w:rsidRPr="00CA059D" w:rsidRDefault="00CF376D" w:rsidP="00795D93">
            <w:pPr>
              <w:rPr>
                <w:sz w:val="20"/>
                <w:szCs w:val="20"/>
              </w:rPr>
            </w:pPr>
            <w:r w:rsidRPr="00CA059D">
              <w:rPr>
                <w:sz w:val="20"/>
                <w:szCs w:val="20"/>
              </w:rPr>
              <w:t xml:space="preserve">                           &lt;idp:Anagrafica&gt;?&lt;/idp:Anagrafica&gt;</w:t>
            </w:r>
          </w:p>
          <w:p w14:paraId="7C6FC3D3" w14:textId="77777777" w:rsidR="00CF376D" w:rsidRPr="00CA059D" w:rsidRDefault="00CF376D" w:rsidP="00795D93">
            <w:pPr>
              <w:rPr>
                <w:sz w:val="20"/>
                <w:szCs w:val="20"/>
              </w:rPr>
            </w:pPr>
            <w:r w:rsidRPr="00CA059D">
              <w:rPr>
                <w:sz w:val="20"/>
                <w:szCs w:val="20"/>
              </w:rPr>
              <w:t xml:space="preserve">                           &lt;!--Optional:--&gt;</w:t>
            </w:r>
          </w:p>
          <w:p w14:paraId="66B86ECF" w14:textId="77777777" w:rsidR="00CF376D" w:rsidRPr="00CA059D" w:rsidRDefault="00CF376D" w:rsidP="00795D93">
            <w:pPr>
              <w:rPr>
                <w:sz w:val="20"/>
                <w:szCs w:val="20"/>
              </w:rPr>
            </w:pPr>
            <w:r w:rsidRPr="00CA059D">
              <w:rPr>
                <w:sz w:val="20"/>
                <w:szCs w:val="20"/>
              </w:rPr>
              <w:t xml:space="preserve">                           &lt;idp:EMail&gt;?&lt;/idp:EMail&gt;</w:t>
            </w:r>
          </w:p>
          <w:p w14:paraId="4C7FF076" w14:textId="77777777" w:rsidR="00CF376D" w:rsidRPr="00CA059D" w:rsidRDefault="00CF376D" w:rsidP="00795D93">
            <w:pPr>
              <w:rPr>
                <w:sz w:val="20"/>
                <w:szCs w:val="20"/>
              </w:rPr>
            </w:pPr>
            <w:r w:rsidRPr="00CA059D">
              <w:rPr>
                <w:sz w:val="20"/>
                <w:szCs w:val="20"/>
              </w:rPr>
              <w:t xml:space="preserve">                           &lt;!--Optional:--&gt;</w:t>
            </w:r>
          </w:p>
          <w:p w14:paraId="6338C2F8" w14:textId="77777777" w:rsidR="00CF376D" w:rsidRPr="00CA059D" w:rsidRDefault="00CF376D" w:rsidP="00795D93">
            <w:pPr>
              <w:rPr>
                <w:sz w:val="20"/>
                <w:szCs w:val="20"/>
              </w:rPr>
            </w:pPr>
            <w:r w:rsidRPr="00CA059D">
              <w:rPr>
                <w:sz w:val="20"/>
                <w:szCs w:val="20"/>
              </w:rPr>
              <w:t xml:space="preserve">                           &lt;idp:Indirizzo&gt;?&lt;/idp:Indirizzo&gt;</w:t>
            </w:r>
          </w:p>
          <w:p w14:paraId="139C97B6" w14:textId="77777777" w:rsidR="00CF376D" w:rsidRPr="00CA059D" w:rsidRDefault="00CF376D" w:rsidP="00795D93">
            <w:pPr>
              <w:rPr>
                <w:sz w:val="20"/>
                <w:szCs w:val="20"/>
              </w:rPr>
            </w:pPr>
            <w:r w:rsidRPr="00CA059D">
              <w:rPr>
                <w:sz w:val="20"/>
                <w:szCs w:val="20"/>
              </w:rPr>
              <w:t xml:space="preserve">                           &lt;!--Optional:--&gt;</w:t>
            </w:r>
          </w:p>
          <w:p w14:paraId="7974DF01" w14:textId="77777777" w:rsidR="00CF376D" w:rsidRPr="00CA059D" w:rsidRDefault="00CF376D" w:rsidP="00795D93">
            <w:pPr>
              <w:rPr>
                <w:sz w:val="20"/>
                <w:szCs w:val="20"/>
              </w:rPr>
            </w:pPr>
            <w:r w:rsidRPr="00CA059D">
              <w:rPr>
                <w:sz w:val="20"/>
                <w:szCs w:val="20"/>
              </w:rPr>
              <w:t xml:space="preserve">                           &lt;idp:NumeroCivico&gt;?&lt;/idp:NumeroCivico&gt;</w:t>
            </w:r>
          </w:p>
          <w:p w14:paraId="139C2AEB" w14:textId="77777777" w:rsidR="00CF376D" w:rsidRPr="00CA059D" w:rsidRDefault="00CF376D" w:rsidP="00795D93">
            <w:pPr>
              <w:rPr>
                <w:sz w:val="20"/>
                <w:szCs w:val="20"/>
              </w:rPr>
            </w:pPr>
            <w:r w:rsidRPr="00CA059D">
              <w:rPr>
                <w:sz w:val="20"/>
                <w:szCs w:val="20"/>
              </w:rPr>
              <w:t xml:space="preserve">                           &lt;!--Optional:--&gt;</w:t>
            </w:r>
          </w:p>
          <w:p w14:paraId="69272F18" w14:textId="77777777" w:rsidR="00CF376D" w:rsidRPr="00CA059D" w:rsidRDefault="00CF376D" w:rsidP="00795D93">
            <w:pPr>
              <w:rPr>
                <w:sz w:val="20"/>
                <w:szCs w:val="20"/>
              </w:rPr>
            </w:pPr>
            <w:r w:rsidRPr="00CA059D">
              <w:rPr>
                <w:sz w:val="20"/>
                <w:szCs w:val="20"/>
              </w:rPr>
              <w:t xml:space="preserve">                           &lt;idp:Cap&gt;?&lt;/idp:Cap&gt;</w:t>
            </w:r>
          </w:p>
          <w:p w14:paraId="1F468EA0" w14:textId="77777777" w:rsidR="00CF376D" w:rsidRPr="00CA059D" w:rsidRDefault="00CF376D" w:rsidP="00795D93">
            <w:pPr>
              <w:rPr>
                <w:sz w:val="20"/>
                <w:szCs w:val="20"/>
              </w:rPr>
            </w:pPr>
            <w:r w:rsidRPr="00CA059D">
              <w:rPr>
                <w:sz w:val="20"/>
                <w:szCs w:val="20"/>
              </w:rPr>
              <w:t xml:space="preserve">                           &lt;!--Optional:--&gt;</w:t>
            </w:r>
          </w:p>
          <w:p w14:paraId="70DA60F8" w14:textId="77777777" w:rsidR="00CF376D" w:rsidRPr="00CA059D" w:rsidRDefault="00CF376D" w:rsidP="00795D93">
            <w:pPr>
              <w:rPr>
                <w:sz w:val="20"/>
                <w:szCs w:val="20"/>
              </w:rPr>
            </w:pPr>
            <w:r w:rsidRPr="00CA059D">
              <w:rPr>
                <w:sz w:val="20"/>
                <w:szCs w:val="20"/>
              </w:rPr>
              <w:t xml:space="preserve">                           &lt;idp:Localita&gt;?&lt;/idp:Localita&gt;</w:t>
            </w:r>
          </w:p>
          <w:p w14:paraId="04C709ED" w14:textId="77777777" w:rsidR="00CF376D" w:rsidRPr="00CA059D" w:rsidRDefault="00CF376D" w:rsidP="00795D93">
            <w:pPr>
              <w:rPr>
                <w:sz w:val="20"/>
                <w:szCs w:val="20"/>
              </w:rPr>
            </w:pPr>
            <w:r w:rsidRPr="00CA059D">
              <w:rPr>
                <w:sz w:val="20"/>
                <w:szCs w:val="20"/>
              </w:rPr>
              <w:t xml:space="preserve">                           &lt;!--Optional:--&gt;</w:t>
            </w:r>
          </w:p>
          <w:p w14:paraId="62D47813" w14:textId="77777777" w:rsidR="00CF376D" w:rsidRPr="00CA059D" w:rsidRDefault="00CF376D" w:rsidP="00795D93">
            <w:pPr>
              <w:rPr>
                <w:sz w:val="20"/>
                <w:szCs w:val="20"/>
              </w:rPr>
            </w:pPr>
            <w:r w:rsidRPr="00CA059D">
              <w:rPr>
                <w:sz w:val="20"/>
                <w:szCs w:val="20"/>
              </w:rPr>
              <w:t xml:space="preserve">                           &lt;idp:Provincia&gt;?&lt;/idp:Provincia&gt;</w:t>
            </w:r>
          </w:p>
          <w:p w14:paraId="0C0F6CD6" w14:textId="77777777" w:rsidR="00CF376D" w:rsidRPr="00CA059D" w:rsidRDefault="00CF376D" w:rsidP="00795D93">
            <w:pPr>
              <w:rPr>
                <w:sz w:val="20"/>
                <w:szCs w:val="20"/>
              </w:rPr>
            </w:pPr>
            <w:r w:rsidRPr="00CA059D">
              <w:rPr>
                <w:sz w:val="20"/>
                <w:szCs w:val="20"/>
              </w:rPr>
              <w:t xml:space="preserve">                           &lt;!--Optional:--&gt;</w:t>
            </w:r>
          </w:p>
          <w:p w14:paraId="46CF11DA" w14:textId="77777777" w:rsidR="00CF376D" w:rsidRPr="00CA059D" w:rsidRDefault="00CF376D" w:rsidP="00795D93">
            <w:pPr>
              <w:rPr>
                <w:sz w:val="20"/>
                <w:szCs w:val="20"/>
              </w:rPr>
            </w:pPr>
            <w:r w:rsidRPr="00CA059D">
              <w:rPr>
                <w:sz w:val="20"/>
                <w:szCs w:val="20"/>
              </w:rPr>
              <w:t xml:space="preserve">                           &lt;idp:Nazione&gt;?&lt;/idp:Nazione&gt;</w:t>
            </w:r>
          </w:p>
          <w:p w14:paraId="10ECB64F" w14:textId="77777777" w:rsidR="00CF376D" w:rsidRPr="00CA059D" w:rsidRDefault="00CF376D" w:rsidP="00795D93">
            <w:pPr>
              <w:rPr>
                <w:sz w:val="20"/>
                <w:szCs w:val="20"/>
              </w:rPr>
            </w:pPr>
            <w:r w:rsidRPr="00CA059D">
              <w:rPr>
                <w:sz w:val="20"/>
                <w:szCs w:val="20"/>
              </w:rPr>
              <w:t xml:space="preserve">                        &lt;/idp:DatiDestinatario&gt;</w:t>
            </w:r>
          </w:p>
          <w:p w14:paraId="641AAD91" w14:textId="77777777" w:rsidR="00CF376D" w:rsidRPr="00CA059D" w:rsidRDefault="00CF376D" w:rsidP="00795D93">
            <w:pPr>
              <w:rPr>
                <w:sz w:val="20"/>
                <w:szCs w:val="20"/>
              </w:rPr>
            </w:pPr>
            <w:r w:rsidRPr="00CA059D">
              <w:rPr>
                <w:sz w:val="20"/>
                <w:szCs w:val="20"/>
              </w:rPr>
              <w:lastRenderedPageBreak/>
              <w:t xml:space="preserve">                        &lt;!--Optional:--&gt;</w:t>
            </w:r>
          </w:p>
          <w:p w14:paraId="6E818EB5" w14:textId="77777777" w:rsidR="00CF376D" w:rsidRPr="00CA059D" w:rsidRDefault="00CF376D" w:rsidP="00795D93">
            <w:pPr>
              <w:rPr>
                <w:sz w:val="20"/>
                <w:szCs w:val="20"/>
              </w:rPr>
            </w:pPr>
            <w:r w:rsidRPr="00CA059D">
              <w:rPr>
                <w:sz w:val="20"/>
                <w:szCs w:val="20"/>
              </w:rPr>
              <w:t xml:space="preserve">                        &lt;idp:IdentificativoAlternativo&gt;</w:t>
            </w:r>
          </w:p>
          <w:p w14:paraId="7B4C9955" w14:textId="77777777" w:rsidR="00CF376D" w:rsidRPr="00CA059D" w:rsidRDefault="00CF376D" w:rsidP="00795D93">
            <w:pPr>
              <w:rPr>
                <w:sz w:val="20"/>
                <w:szCs w:val="20"/>
              </w:rPr>
            </w:pPr>
            <w:r w:rsidRPr="00CA059D">
              <w:rPr>
                <w:sz w:val="20"/>
                <w:szCs w:val="20"/>
              </w:rPr>
              <w:t xml:space="preserve">                           &lt;idp:TipoCodiceIdenficativoAlternativo&gt;?&lt;/idp:TipoCodiceIdenficativoAlternativo&gt;</w:t>
            </w:r>
          </w:p>
          <w:p w14:paraId="44A33B27" w14:textId="77777777" w:rsidR="00CF376D" w:rsidRPr="00CA059D" w:rsidRDefault="00CF376D" w:rsidP="00795D93">
            <w:pPr>
              <w:rPr>
                <w:sz w:val="20"/>
                <w:szCs w:val="20"/>
              </w:rPr>
            </w:pPr>
            <w:r w:rsidRPr="00CA059D">
              <w:rPr>
                <w:sz w:val="20"/>
                <w:szCs w:val="20"/>
              </w:rPr>
              <w:t xml:space="preserve">                           &lt;idp:CodiceIdenficativoAlternativo&gt;?&lt;/idp:CodiceIdenficativoAlternativo&gt;</w:t>
            </w:r>
          </w:p>
          <w:p w14:paraId="452128F3" w14:textId="77777777" w:rsidR="00CF376D" w:rsidRPr="00CA059D" w:rsidRDefault="00CF376D" w:rsidP="00795D93">
            <w:pPr>
              <w:rPr>
                <w:sz w:val="20"/>
                <w:szCs w:val="20"/>
              </w:rPr>
            </w:pPr>
            <w:r w:rsidRPr="00CA059D">
              <w:rPr>
                <w:sz w:val="20"/>
                <w:szCs w:val="20"/>
              </w:rPr>
              <w:t xml:space="preserve">                        &lt;/idp:IdentificativoAlternativo&gt;</w:t>
            </w:r>
          </w:p>
          <w:p w14:paraId="242CCDB1" w14:textId="77777777" w:rsidR="00CF376D" w:rsidRPr="00CA059D" w:rsidRDefault="00CF376D" w:rsidP="00795D93">
            <w:pPr>
              <w:rPr>
                <w:sz w:val="20"/>
                <w:szCs w:val="20"/>
              </w:rPr>
            </w:pPr>
            <w:r w:rsidRPr="00CA059D">
              <w:rPr>
                <w:sz w:val="20"/>
                <w:szCs w:val="20"/>
              </w:rPr>
              <w:t xml:space="preserve">                     &lt;/idp:Destinatario&gt;</w:t>
            </w:r>
          </w:p>
          <w:p w14:paraId="65DBC9DA" w14:textId="77777777" w:rsidR="00CF376D" w:rsidRPr="00CA059D" w:rsidRDefault="00CF376D" w:rsidP="00795D93">
            <w:pPr>
              <w:rPr>
                <w:sz w:val="20"/>
                <w:szCs w:val="20"/>
              </w:rPr>
            </w:pPr>
            <w:r w:rsidRPr="00CA059D">
              <w:rPr>
                <w:sz w:val="20"/>
                <w:szCs w:val="20"/>
              </w:rPr>
              <w:t xml:space="preserve">                  &lt;/idp:Destinatari&gt;</w:t>
            </w:r>
          </w:p>
          <w:p w14:paraId="3BDBA622" w14:textId="77777777" w:rsidR="00CF376D" w:rsidRPr="00CA059D" w:rsidRDefault="00CF376D" w:rsidP="00795D93">
            <w:pPr>
              <w:rPr>
                <w:sz w:val="20"/>
                <w:szCs w:val="20"/>
              </w:rPr>
            </w:pPr>
            <w:r w:rsidRPr="00CA059D">
              <w:rPr>
                <w:sz w:val="20"/>
                <w:szCs w:val="20"/>
              </w:rPr>
              <w:t xml:space="preserve">                  &lt;!--Optional:--&gt;</w:t>
            </w:r>
          </w:p>
          <w:p w14:paraId="74813C71" w14:textId="77777777" w:rsidR="00CF376D" w:rsidRPr="00CA059D" w:rsidRDefault="00CF376D" w:rsidP="00795D93">
            <w:pPr>
              <w:rPr>
                <w:sz w:val="20"/>
                <w:szCs w:val="20"/>
              </w:rPr>
            </w:pPr>
            <w:r w:rsidRPr="00CA059D">
              <w:rPr>
                <w:sz w:val="20"/>
                <w:szCs w:val="20"/>
              </w:rPr>
              <w:t xml:space="preserve">                  &lt;idp:CartellaDiPagamento&gt;?&lt;/idp:CartellaDiPagamento&gt;</w:t>
            </w:r>
          </w:p>
          <w:p w14:paraId="1CF8AFF1" w14:textId="77777777" w:rsidR="00CF376D" w:rsidRPr="00CA059D" w:rsidRDefault="00CF376D" w:rsidP="00795D93">
            <w:pPr>
              <w:rPr>
                <w:sz w:val="20"/>
                <w:szCs w:val="20"/>
              </w:rPr>
            </w:pPr>
            <w:r w:rsidRPr="00CA059D">
              <w:rPr>
                <w:sz w:val="20"/>
                <w:szCs w:val="20"/>
              </w:rPr>
              <w:t xml:space="preserve">                  &lt;!--Optional:--&gt;</w:t>
            </w:r>
          </w:p>
          <w:p w14:paraId="0B8271D1" w14:textId="77777777" w:rsidR="00CF376D" w:rsidRPr="00CA059D" w:rsidRDefault="00CF376D" w:rsidP="00795D93">
            <w:pPr>
              <w:rPr>
                <w:sz w:val="20"/>
                <w:szCs w:val="20"/>
              </w:rPr>
            </w:pPr>
            <w:r w:rsidRPr="00CA059D">
              <w:rPr>
                <w:sz w:val="20"/>
                <w:szCs w:val="20"/>
              </w:rPr>
              <w:t xml:space="preserve">                  &lt;idp:Note&gt;?&lt;/idp:Note&gt;</w:t>
            </w:r>
          </w:p>
          <w:p w14:paraId="26551A6C" w14:textId="77777777" w:rsidR="00CF376D" w:rsidRPr="00CA059D" w:rsidRDefault="00CF376D" w:rsidP="00795D93">
            <w:pPr>
              <w:rPr>
                <w:sz w:val="20"/>
                <w:szCs w:val="20"/>
              </w:rPr>
            </w:pPr>
            <w:r w:rsidRPr="00CA059D">
              <w:rPr>
                <w:sz w:val="20"/>
                <w:szCs w:val="20"/>
              </w:rPr>
              <w:t xml:space="preserve">                  &lt;!--Optional:--&gt;</w:t>
            </w:r>
          </w:p>
          <w:p w14:paraId="29E35D41" w14:textId="77777777" w:rsidR="00CF376D" w:rsidRPr="00CA059D" w:rsidRDefault="00CF376D" w:rsidP="00795D93">
            <w:pPr>
              <w:rPr>
                <w:sz w:val="20"/>
                <w:szCs w:val="20"/>
              </w:rPr>
            </w:pPr>
            <w:r w:rsidRPr="00CA059D">
              <w:rPr>
                <w:sz w:val="20"/>
                <w:szCs w:val="20"/>
              </w:rPr>
              <w:t xml:space="preserve">                  &lt;idp:Insert&gt;</w:t>
            </w:r>
          </w:p>
          <w:p w14:paraId="127D4D0D" w14:textId="77777777" w:rsidR="00CF376D" w:rsidRPr="00CA059D" w:rsidRDefault="00CF376D" w:rsidP="00795D93">
            <w:pPr>
              <w:rPr>
                <w:sz w:val="20"/>
                <w:szCs w:val="20"/>
              </w:rPr>
            </w:pPr>
            <w:r w:rsidRPr="00CA059D">
              <w:rPr>
                <w:sz w:val="20"/>
                <w:szCs w:val="20"/>
              </w:rPr>
              <w:t xml:space="preserve">                     &lt;idp:DescrizioneCausale&gt;?&lt;/idp:DescrizioneCausale&gt;</w:t>
            </w:r>
          </w:p>
          <w:p w14:paraId="6C01954E" w14:textId="77777777" w:rsidR="00CF376D" w:rsidRPr="00CA059D" w:rsidRDefault="00CF376D" w:rsidP="00795D93">
            <w:pPr>
              <w:rPr>
                <w:sz w:val="20"/>
                <w:szCs w:val="20"/>
              </w:rPr>
            </w:pPr>
            <w:r w:rsidRPr="00CA059D">
              <w:rPr>
                <w:sz w:val="20"/>
                <w:szCs w:val="20"/>
              </w:rPr>
              <w:t xml:space="preserve">                     &lt;!--Optional:--&gt;</w:t>
            </w:r>
          </w:p>
          <w:p w14:paraId="13C9CA46" w14:textId="77777777" w:rsidR="00CF376D" w:rsidRPr="00CA059D" w:rsidRDefault="00CF376D" w:rsidP="00795D93">
            <w:pPr>
              <w:rPr>
                <w:sz w:val="20"/>
                <w:szCs w:val="20"/>
              </w:rPr>
            </w:pPr>
            <w:r w:rsidRPr="00CA059D">
              <w:rPr>
                <w:sz w:val="20"/>
                <w:szCs w:val="20"/>
              </w:rPr>
              <w:t xml:space="preserve">                     &lt;idp:Riscossore&gt;</w:t>
            </w:r>
          </w:p>
          <w:p w14:paraId="3F619980" w14:textId="77777777" w:rsidR="00CF376D" w:rsidRPr="00CA059D" w:rsidRDefault="00CF376D" w:rsidP="00795D93">
            <w:pPr>
              <w:rPr>
                <w:sz w:val="20"/>
                <w:szCs w:val="20"/>
              </w:rPr>
            </w:pPr>
            <w:r w:rsidRPr="00CA059D">
              <w:rPr>
                <w:sz w:val="20"/>
                <w:szCs w:val="20"/>
              </w:rPr>
              <w:t xml:space="preserve">                        &lt;idp:Id&gt;?&lt;/idp:Id&gt;</w:t>
            </w:r>
          </w:p>
          <w:p w14:paraId="1E4A9493" w14:textId="77777777" w:rsidR="00CF376D" w:rsidRPr="00CA059D" w:rsidRDefault="00CF376D" w:rsidP="00795D93">
            <w:pPr>
              <w:rPr>
                <w:sz w:val="20"/>
                <w:szCs w:val="20"/>
              </w:rPr>
            </w:pPr>
            <w:r w:rsidRPr="00CA059D">
              <w:rPr>
                <w:sz w:val="20"/>
                <w:szCs w:val="20"/>
              </w:rPr>
              <w:t xml:space="preserve">                        &lt;idp:Riferimento&gt;?&lt;/idp:Riferimento&gt;</w:t>
            </w:r>
          </w:p>
          <w:p w14:paraId="2E329369" w14:textId="77777777" w:rsidR="00CF376D" w:rsidRPr="00CA059D" w:rsidRDefault="00CF376D" w:rsidP="00795D93">
            <w:pPr>
              <w:rPr>
                <w:sz w:val="20"/>
                <w:szCs w:val="20"/>
              </w:rPr>
            </w:pPr>
            <w:r w:rsidRPr="00CA059D">
              <w:rPr>
                <w:sz w:val="20"/>
                <w:szCs w:val="20"/>
              </w:rPr>
              <w:t xml:space="preserve">                     &lt;/idp:Riscossore&gt;</w:t>
            </w:r>
          </w:p>
          <w:p w14:paraId="654DEBF9" w14:textId="77777777" w:rsidR="00CF376D" w:rsidRPr="00CA059D" w:rsidRDefault="00CF376D" w:rsidP="00795D93">
            <w:pPr>
              <w:rPr>
                <w:sz w:val="20"/>
                <w:szCs w:val="20"/>
              </w:rPr>
            </w:pPr>
            <w:r w:rsidRPr="00CA059D">
              <w:rPr>
                <w:sz w:val="20"/>
                <w:szCs w:val="20"/>
              </w:rPr>
              <w:t xml:space="preserve">                     &lt;idp:DataCreazione&gt;?&lt;/idp:DataCreazione&gt;</w:t>
            </w:r>
          </w:p>
          <w:p w14:paraId="79629E93" w14:textId="77777777" w:rsidR="00CF376D" w:rsidRPr="00CA059D" w:rsidRDefault="00CF376D" w:rsidP="00795D93">
            <w:pPr>
              <w:rPr>
                <w:sz w:val="20"/>
                <w:szCs w:val="20"/>
              </w:rPr>
            </w:pPr>
            <w:r w:rsidRPr="00CA059D">
              <w:rPr>
                <w:sz w:val="20"/>
                <w:szCs w:val="20"/>
              </w:rPr>
              <w:t xml:space="preserve">                     &lt;idp:DataEmissione&gt;?&lt;/idp:DataEmissione&gt;</w:t>
            </w:r>
          </w:p>
          <w:p w14:paraId="576A558D" w14:textId="77777777" w:rsidR="00CF376D" w:rsidRPr="00CA059D" w:rsidRDefault="00CF376D" w:rsidP="00795D93">
            <w:pPr>
              <w:rPr>
                <w:sz w:val="20"/>
                <w:szCs w:val="20"/>
              </w:rPr>
            </w:pPr>
            <w:r w:rsidRPr="00CA059D">
              <w:rPr>
                <w:sz w:val="20"/>
                <w:szCs w:val="20"/>
              </w:rPr>
              <w:t xml:space="preserve">                     &lt;idp:DataPrescrizione&gt;?&lt;/idp:DataPrescrizione&gt;</w:t>
            </w:r>
          </w:p>
          <w:p w14:paraId="2560EEA5" w14:textId="77777777" w:rsidR="00CF376D" w:rsidRPr="00CA059D" w:rsidRDefault="00CF376D" w:rsidP="00795D93">
            <w:pPr>
              <w:rPr>
                <w:sz w:val="20"/>
                <w:szCs w:val="20"/>
              </w:rPr>
            </w:pPr>
            <w:r w:rsidRPr="00CA059D">
              <w:rPr>
                <w:sz w:val="20"/>
                <w:szCs w:val="20"/>
              </w:rPr>
              <w:t xml:space="preserve">                     &lt;idp:AnnoRiferimento&gt;?&lt;/idp:AnnoRiferimento&gt;</w:t>
            </w:r>
          </w:p>
          <w:p w14:paraId="12B0036A" w14:textId="77777777" w:rsidR="00CF376D" w:rsidRPr="00CA059D" w:rsidRDefault="00CF376D" w:rsidP="00795D93">
            <w:pPr>
              <w:rPr>
                <w:sz w:val="20"/>
                <w:szCs w:val="20"/>
              </w:rPr>
            </w:pPr>
            <w:r w:rsidRPr="00CA059D">
              <w:rPr>
                <w:sz w:val="20"/>
                <w:szCs w:val="20"/>
              </w:rPr>
              <w:t xml:space="preserve">                     &lt;!--Optional:--&gt;</w:t>
            </w:r>
          </w:p>
          <w:p w14:paraId="057FBA53" w14:textId="77777777" w:rsidR="00CF376D" w:rsidRPr="00CA059D" w:rsidRDefault="00CF376D" w:rsidP="00795D93">
            <w:pPr>
              <w:rPr>
                <w:sz w:val="20"/>
                <w:szCs w:val="20"/>
              </w:rPr>
            </w:pPr>
            <w:r w:rsidRPr="00CA059D">
              <w:rPr>
                <w:sz w:val="20"/>
                <w:szCs w:val="20"/>
              </w:rPr>
              <w:t xml:space="preserve">                     &lt;idp:DataModificaEnte&gt;?&lt;/idp:DataModificaEnte&gt;</w:t>
            </w:r>
          </w:p>
          <w:p w14:paraId="101BBA34" w14:textId="77777777" w:rsidR="00CF376D" w:rsidRPr="00CA059D" w:rsidRDefault="00CF376D" w:rsidP="00795D93">
            <w:pPr>
              <w:rPr>
                <w:sz w:val="20"/>
                <w:szCs w:val="20"/>
              </w:rPr>
            </w:pPr>
            <w:r w:rsidRPr="00CA059D">
              <w:rPr>
                <w:sz w:val="20"/>
                <w:szCs w:val="20"/>
              </w:rPr>
              <w:t xml:space="preserve">                     &lt;idp:Stato&gt;?&lt;/idp:Stato&gt;</w:t>
            </w:r>
          </w:p>
          <w:p w14:paraId="12C30B46" w14:textId="77777777" w:rsidR="00CF376D" w:rsidRPr="00CA059D" w:rsidRDefault="00CF376D" w:rsidP="00795D93">
            <w:pPr>
              <w:rPr>
                <w:sz w:val="20"/>
                <w:szCs w:val="20"/>
              </w:rPr>
            </w:pPr>
            <w:r w:rsidRPr="00CA059D">
              <w:rPr>
                <w:sz w:val="20"/>
                <w:szCs w:val="20"/>
              </w:rPr>
              <w:t xml:space="preserve">                     &lt;idp:ImportoTotale&gt;?&lt;/idp:ImportoTotale&gt;</w:t>
            </w:r>
          </w:p>
          <w:p w14:paraId="5F94409D" w14:textId="77777777" w:rsidR="00CF376D" w:rsidRPr="00CA059D" w:rsidRDefault="00CF376D" w:rsidP="00795D93">
            <w:pPr>
              <w:rPr>
                <w:sz w:val="20"/>
                <w:szCs w:val="20"/>
              </w:rPr>
            </w:pPr>
            <w:r w:rsidRPr="00CA059D">
              <w:rPr>
                <w:sz w:val="20"/>
                <w:szCs w:val="20"/>
              </w:rPr>
              <w:t xml:space="preserve">                     &lt;idp:Divisa&gt;?&lt;/idp:Divisa&gt;</w:t>
            </w:r>
          </w:p>
          <w:p w14:paraId="557FAC1D" w14:textId="77777777" w:rsidR="00CF376D" w:rsidRPr="00CA059D" w:rsidRDefault="00CF376D" w:rsidP="00795D93">
            <w:pPr>
              <w:rPr>
                <w:sz w:val="20"/>
                <w:szCs w:val="20"/>
              </w:rPr>
            </w:pPr>
            <w:r w:rsidRPr="00CA059D">
              <w:rPr>
                <w:sz w:val="20"/>
                <w:szCs w:val="20"/>
              </w:rPr>
              <w:t xml:space="preserve">                     &lt;!--1 or more repetitions:--&gt;</w:t>
            </w:r>
          </w:p>
          <w:p w14:paraId="1DFAAFA6" w14:textId="77777777" w:rsidR="00CF376D" w:rsidRPr="00CA059D" w:rsidRDefault="00CF376D" w:rsidP="00795D93">
            <w:pPr>
              <w:rPr>
                <w:sz w:val="20"/>
                <w:szCs w:val="20"/>
              </w:rPr>
            </w:pPr>
            <w:r w:rsidRPr="00CA059D">
              <w:rPr>
                <w:sz w:val="20"/>
                <w:szCs w:val="20"/>
              </w:rPr>
              <w:t xml:space="preserve">                     &lt;idp:InfoPagamento TipoPagamento="?"&gt;</w:t>
            </w:r>
          </w:p>
          <w:p w14:paraId="35314859" w14:textId="77777777" w:rsidR="00CF376D" w:rsidRPr="00CA059D" w:rsidRDefault="00CF376D" w:rsidP="00795D93">
            <w:pPr>
              <w:rPr>
                <w:sz w:val="20"/>
                <w:szCs w:val="20"/>
              </w:rPr>
            </w:pPr>
            <w:r w:rsidRPr="00CA059D">
              <w:rPr>
                <w:sz w:val="20"/>
                <w:szCs w:val="20"/>
              </w:rPr>
              <w:t xml:space="preserve">                        &lt;!--1 or more repetitions:--&gt;</w:t>
            </w:r>
          </w:p>
          <w:p w14:paraId="3EB15E64" w14:textId="77777777" w:rsidR="00CF376D" w:rsidRPr="00CA059D" w:rsidRDefault="00CF376D" w:rsidP="00795D93">
            <w:pPr>
              <w:rPr>
                <w:sz w:val="20"/>
                <w:szCs w:val="20"/>
              </w:rPr>
            </w:pPr>
            <w:r w:rsidRPr="00CA059D">
              <w:rPr>
                <w:sz w:val="20"/>
                <w:szCs w:val="20"/>
              </w:rPr>
              <w:t xml:space="preserve">                        &lt;idp:DettaglioPagamento&gt;</w:t>
            </w:r>
          </w:p>
          <w:p w14:paraId="357EF6EC" w14:textId="77777777" w:rsidR="00CF376D" w:rsidRPr="00CA059D" w:rsidRDefault="00CF376D" w:rsidP="00795D93">
            <w:pPr>
              <w:rPr>
                <w:sz w:val="20"/>
                <w:szCs w:val="20"/>
              </w:rPr>
            </w:pPr>
            <w:r w:rsidRPr="00CA059D">
              <w:rPr>
                <w:sz w:val="20"/>
                <w:szCs w:val="20"/>
              </w:rPr>
              <w:t xml:space="preserve">                           &lt;idp:IdPagamento&gt;?&lt;/idp:IdPagamento&gt;</w:t>
            </w:r>
          </w:p>
          <w:p w14:paraId="62D39858" w14:textId="77777777" w:rsidR="00CF376D" w:rsidRPr="00CA059D" w:rsidRDefault="00CF376D" w:rsidP="00795D93">
            <w:pPr>
              <w:rPr>
                <w:sz w:val="20"/>
                <w:szCs w:val="20"/>
              </w:rPr>
            </w:pPr>
            <w:r w:rsidRPr="00CA059D">
              <w:rPr>
                <w:sz w:val="20"/>
                <w:szCs w:val="20"/>
              </w:rPr>
              <w:t xml:space="preserve">                           &lt;!--Optional:--&gt;</w:t>
            </w:r>
          </w:p>
          <w:p w14:paraId="6A885549" w14:textId="77777777" w:rsidR="00CF376D" w:rsidRPr="00CA059D" w:rsidRDefault="00CF376D" w:rsidP="00795D93">
            <w:pPr>
              <w:rPr>
                <w:sz w:val="20"/>
                <w:szCs w:val="20"/>
              </w:rPr>
            </w:pPr>
            <w:r w:rsidRPr="00CA059D">
              <w:rPr>
                <w:sz w:val="20"/>
                <w:szCs w:val="20"/>
              </w:rPr>
              <w:t xml:space="preserve">                           &lt;idp:CIP Tipo="?"&gt;</w:t>
            </w:r>
          </w:p>
          <w:p w14:paraId="0B3CD240" w14:textId="77777777" w:rsidR="00CF376D" w:rsidRPr="00CA059D" w:rsidRDefault="00CF376D" w:rsidP="00795D93">
            <w:pPr>
              <w:rPr>
                <w:sz w:val="20"/>
                <w:szCs w:val="20"/>
              </w:rPr>
            </w:pPr>
            <w:r w:rsidRPr="00CA059D">
              <w:rPr>
                <w:sz w:val="20"/>
                <w:szCs w:val="20"/>
              </w:rPr>
              <w:t xml:space="preserve">                              &lt;idp2:Codice&gt;?&lt;/idp2:Codice&gt;</w:t>
            </w:r>
          </w:p>
          <w:p w14:paraId="375A96F9" w14:textId="77777777" w:rsidR="00CF376D" w:rsidRPr="00CA059D" w:rsidRDefault="00CF376D" w:rsidP="00795D93">
            <w:pPr>
              <w:rPr>
                <w:sz w:val="20"/>
                <w:szCs w:val="20"/>
              </w:rPr>
            </w:pPr>
            <w:r w:rsidRPr="00CA059D">
              <w:rPr>
                <w:sz w:val="20"/>
                <w:szCs w:val="20"/>
              </w:rPr>
              <w:t xml:space="preserve">                           &lt;/idp:CIP&gt;</w:t>
            </w:r>
          </w:p>
          <w:p w14:paraId="295EB15D" w14:textId="77777777" w:rsidR="00CF376D" w:rsidRPr="00CA059D" w:rsidRDefault="00CF376D" w:rsidP="00795D93">
            <w:pPr>
              <w:rPr>
                <w:sz w:val="20"/>
                <w:szCs w:val="20"/>
              </w:rPr>
            </w:pPr>
            <w:r w:rsidRPr="00CA059D">
              <w:rPr>
                <w:sz w:val="20"/>
                <w:szCs w:val="20"/>
              </w:rPr>
              <w:t xml:space="preserve">                           &lt;idp:DataScadenza&gt;?&lt;/idp:DataScadenza&gt;</w:t>
            </w:r>
          </w:p>
          <w:p w14:paraId="30C70DA2" w14:textId="77777777" w:rsidR="00CF376D" w:rsidRPr="00CA059D" w:rsidRDefault="00CF376D" w:rsidP="00795D93">
            <w:pPr>
              <w:rPr>
                <w:sz w:val="20"/>
                <w:szCs w:val="20"/>
              </w:rPr>
            </w:pPr>
            <w:r w:rsidRPr="00CA059D">
              <w:rPr>
                <w:sz w:val="20"/>
                <w:szCs w:val="20"/>
              </w:rPr>
              <w:t xml:space="preserve">                           &lt;!--Optional:--&gt;</w:t>
            </w:r>
          </w:p>
          <w:p w14:paraId="5F62D950" w14:textId="77777777" w:rsidR="00CF376D" w:rsidRPr="00CA059D" w:rsidRDefault="00CF376D" w:rsidP="00795D93">
            <w:pPr>
              <w:rPr>
                <w:sz w:val="20"/>
                <w:szCs w:val="20"/>
              </w:rPr>
            </w:pPr>
            <w:r w:rsidRPr="00CA059D">
              <w:rPr>
                <w:sz w:val="20"/>
                <w:szCs w:val="20"/>
              </w:rPr>
              <w:t xml:space="preserve">                           &lt;idp:DataInizioValidita&gt;?&lt;/idp:DataInizioValidita&gt;</w:t>
            </w:r>
          </w:p>
          <w:p w14:paraId="6E37CD9E" w14:textId="77777777" w:rsidR="00CF376D" w:rsidRPr="00CA059D" w:rsidRDefault="00CF376D" w:rsidP="00795D93">
            <w:pPr>
              <w:rPr>
                <w:sz w:val="20"/>
                <w:szCs w:val="20"/>
              </w:rPr>
            </w:pPr>
            <w:r w:rsidRPr="00CA059D">
              <w:rPr>
                <w:sz w:val="20"/>
                <w:szCs w:val="20"/>
              </w:rPr>
              <w:t xml:space="preserve">                           &lt;idp:DataFineValidita&gt;?&lt;/idp:DataFineValidita&gt;</w:t>
            </w:r>
          </w:p>
          <w:p w14:paraId="6DD81464" w14:textId="77777777" w:rsidR="00CF376D" w:rsidRPr="00CA059D" w:rsidRDefault="00CF376D" w:rsidP="00795D93">
            <w:pPr>
              <w:rPr>
                <w:sz w:val="20"/>
                <w:szCs w:val="20"/>
              </w:rPr>
            </w:pPr>
            <w:r w:rsidRPr="00CA059D">
              <w:rPr>
                <w:sz w:val="20"/>
                <w:szCs w:val="20"/>
              </w:rPr>
              <w:t xml:space="preserve">                           &lt;idp:Stato&gt;?&lt;/idp:Stato&gt;</w:t>
            </w:r>
          </w:p>
          <w:p w14:paraId="1593330C" w14:textId="77777777" w:rsidR="00CF376D" w:rsidRPr="00CA059D" w:rsidRDefault="00CF376D" w:rsidP="00795D93">
            <w:pPr>
              <w:rPr>
                <w:sz w:val="20"/>
                <w:szCs w:val="20"/>
              </w:rPr>
            </w:pPr>
            <w:r w:rsidRPr="00CA059D">
              <w:rPr>
                <w:sz w:val="20"/>
                <w:szCs w:val="20"/>
              </w:rPr>
              <w:t xml:space="preserve">                           &lt;idp:Importo&gt;?&lt;/idp:Importo&gt;</w:t>
            </w:r>
          </w:p>
          <w:p w14:paraId="4B1A0A6E" w14:textId="77777777" w:rsidR="00CF376D" w:rsidRPr="00CA059D" w:rsidRDefault="00CF376D" w:rsidP="00795D93">
            <w:pPr>
              <w:rPr>
                <w:sz w:val="20"/>
                <w:szCs w:val="20"/>
              </w:rPr>
            </w:pPr>
            <w:r w:rsidRPr="00CA059D">
              <w:rPr>
                <w:sz w:val="20"/>
                <w:szCs w:val="20"/>
              </w:rPr>
              <w:t xml:space="preserve">                           &lt;!--Optional:--&gt;</w:t>
            </w:r>
          </w:p>
          <w:p w14:paraId="410F0B35" w14:textId="77777777" w:rsidR="00CF376D" w:rsidRPr="00CA059D" w:rsidRDefault="00CF376D" w:rsidP="00795D93">
            <w:pPr>
              <w:rPr>
                <w:sz w:val="20"/>
                <w:szCs w:val="20"/>
              </w:rPr>
            </w:pPr>
            <w:r w:rsidRPr="00CA059D">
              <w:rPr>
                <w:sz w:val="20"/>
                <w:szCs w:val="20"/>
              </w:rPr>
              <w:t xml:space="preserve">                           &lt;idp:DettaglioImporto&gt;</w:t>
            </w:r>
          </w:p>
          <w:p w14:paraId="792DC3A5" w14:textId="77777777" w:rsidR="00CF376D" w:rsidRPr="00CA059D" w:rsidRDefault="00CF376D" w:rsidP="00795D93">
            <w:pPr>
              <w:rPr>
                <w:sz w:val="20"/>
                <w:szCs w:val="20"/>
              </w:rPr>
            </w:pPr>
            <w:r w:rsidRPr="00CA059D">
              <w:rPr>
                <w:sz w:val="20"/>
                <w:szCs w:val="20"/>
              </w:rPr>
              <w:t xml:space="preserve">                              &lt;!--1 or more repetitions:--&gt;</w:t>
            </w:r>
          </w:p>
          <w:p w14:paraId="6BB79783" w14:textId="77777777" w:rsidR="00CF376D" w:rsidRPr="00CA059D" w:rsidRDefault="00CF376D" w:rsidP="00795D93">
            <w:pPr>
              <w:rPr>
                <w:sz w:val="20"/>
                <w:szCs w:val="20"/>
              </w:rPr>
            </w:pPr>
            <w:r w:rsidRPr="00CA059D">
              <w:rPr>
                <w:sz w:val="20"/>
                <w:szCs w:val="20"/>
              </w:rPr>
              <w:t xml:space="preserve">                              &lt;idp:Voce Tipo="?"&gt;</w:t>
            </w:r>
          </w:p>
          <w:p w14:paraId="7D3C5F1E" w14:textId="77777777" w:rsidR="00CF376D" w:rsidRPr="00CA059D" w:rsidRDefault="00CF376D" w:rsidP="00795D93">
            <w:pPr>
              <w:rPr>
                <w:sz w:val="20"/>
                <w:szCs w:val="20"/>
              </w:rPr>
            </w:pPr>
            <w:r w:rsidRPr="00CA059D">
              <w:rPr>
                <w:sz w:val="20"/>
                <w:szCs w:val="20"/>
              </w:rPr>
              <w:t xml:space="preserve">                                 &lt;idp:Codice&gt;?&lt;/idp:Codice&gt;</w:t>
            </w:r>
          </w:p>
          <w:p w14:paraId="1019FCB6" w14:textId="77777777" w:rsidR="00CF376D" w:rsidRPr="00CA059D" w:rsidRDefault="00CF376D" w:rsidP="00795D93">
            <w:pPr>
              <w:rPr>
                <w:sz w:val="20"/>
                <w:szCs w:val="20"/>
              </w:rPr>
            </w:pPr>
            <w:r w:rsidRPr="00CA059D">
              <w:rPr>
                <w:sz w:val="20"/>
                <w:szCs w:val="20"/>
              </w:rPr>
              <w:t xml:space="preserve">                                 &lt;idp:Descrizione&gt;?&lt;/idp:Descrizione&gt;</w:t>
            </w:r>
          </w:p>
          <w:p w14:paraId="50007A81" w14:textId="77777777" w:rsidR="00CF376D" w:rsidRPr="00CA059D" w:rsidRDefault="00CF376D" w:rsidP="00795D93">
            <w:pPr>
              <w:rPr>
                <w:sz w:val="20"/>
                <w:szCs w:val="20"/>
              </w:rPr>
            </w:pPr>
            <w:r w:rsidRPr="00CA059D">
              <w:rPr>
                <w:sz w:val="20"/>
                <w:szCs w:val="20"/>
              </w:rPr>
              <w:lastRenderedPageBreak/>
              <w:t xml:space="preserve">                                 &lt;idp:Importo&gt;?&lt;/idp:Importo&gt;</w:t>
            </w:r>
          </w:p>
          <w:p w14:paraId="3D687D08" w14:textId="77777777" w:rsidR="00CF376D" w:rsidRPr="00CA059D" w:rsidRDefault="00CF376D" w:rsidP="00795D93">
            <w:pPr>
              <w:rPr>
                <w:sz w:val="20"/>
                <w:szCs w:val="20"/>
              </w:rPr>
            </w:pPr>
            <w:r w:rsidRPr="00CA059D">
              <w:rPr>
                <w:sz w:val="20"/>
                <w:szCs w:val="20"/>
              </w:rPr>
              <w:t xml:space="preserve">                                 &lt;!--Optional:--&gt;</w:t>
            </w:r>
          </w:p>
          <w:p w14:paraId="6C917166" w14:textId="77777777" w:rsidR="00CF376D" w:rsidRPr="00CA059D" w:rsidRDefault="00CF376D" w:rsidP="00795D93">
            <w:pPr>
              <w:rPr>
                <w:sz w:val="20"/>
                <w:szCs w:val="20"/>
              </w:rPr>
            </w:pPr>
            <w:r w:rsidRPr="00CA059D">
              <w:rPr>
                <w:sz w:val="20"/>
                <w:szCs w:val="20"/>
              </w:rPr>
              <w:t xml:space="preserve">                                 &lt;idp:CapitoloBilancio&gt;?&lt;/idp:CapitoloBilancio&gt;</w:t>
            </w:r>
          </w:p>
          <w:p w14:paraId="22B83990" w14:textId="77777777" w:rsidR="00CF376D" w:rsidRPr="00CA059D" w:rsidRDefault="00CF376D" w:rsidP="00795D93">
            <w:pPr>
              <w:rPr>
                <w:sz w:val="20"/>
                <w:szCs w:val="20"/>
              </w:rPr>
            </w:pPr>
            <w:r w:rsidRPr="00CA059D">
              <w:rPr>
                <w:sz w:val="20"/>
                <w:szCs w:val="20"/>
              </w:rPr>
              <w:t xml:space="preserve">                                 &lt;!--Optional:--&gt;</w:t>
            </w:r>
          </w:p>
          <w:p w14:paraId="1085052F" w14:textId="77777777" w:rsidR="00CF376D" w:rsidRPr="00CA059D" w:rsidRDefault="00CF376D" w:rsidP="00795D93">
            <w:pPr>
              <w:rPr>
                <w:sz w:val="20"/>
                <w:szCs w:val="20"/>
              </w:rPr>
            </w:pPr>
            <w:r w:rsidRPr="00CA059D">
              <w:rPr>
                <w:sz w:val="20"/>
                <w:szCs w:val="20"/>
              </w:rPr>
              <w:t xml:space="preserve">                                 &lt;idp:Accertamento&gt;?&lt;/idp:Accertamento&gt;</w:t>
            </w:r>
          </w:p>
          <w:p w14:paraId="5A249492" w14:textId="77777777" w:rsidR="00CF376D" w:rsidRPr="00CA059D" w:rsidRDefault="00CF376D" w:rsidP="00795D93">
            <w:pPr>
              <w:rPr>
                <w:sz w:val="20"/>
                <w:szCs w:val="20"/>
              </w:rPr>
            </w:pPr>
            <w:r w:rsidRPr="00CA059D">
              <w:rPr>
                <w:sz w:val="20"/>
                <w:szCs w:val="20"/>
              </w:rPr>
              <w:t xml:space="preserve">                              &lt;/idp:Voce&gt;</w:t>
            </w:r>
          </w:p>
          <w:p w14:paraId="48647D3B" w14:textId="77777777" w:rsidR="00CF376D" w:rsidRPr="00CA059D" w:rsidRDefault="00CF376D" w:rsidP="00795D93">
            <w:pPr>
              <w:rPr>
                <w:sz w:val="20"/>
                <w:szCs w:val="20"/>
              </w:rPr>
            </w:pPr>
            <w:r w:rsidRPr="00CA059D">
              <w:rPr>
                <w:sz w:val="20"/>
                <w:szCs w:val="20"/>
              </w:rPr>
              <w:t xml:space="preserve">                           &lt;/idp:DettaglioImporto&gt;</w:t>
            </w:r>
          </w:p>
          <w:p w14:paraId="52251241" w14:textId="77777777" w:rsidR="00CF376D" w:rsidRPr="00CA059D" w:rsidRDefault="00CF376D" w:rsidP="00795D93">
            <w:pPr>
              <w:rPr>
                <w:sz w:val="20"/>
                <w:szCs w:val="20"/>
              </w:rPr>
            </w:pPr>
            <w:r w:rsidRPr="00CA059D">
              <w:rPr>
                <w:sz w:val="20"/>
                <w:szCs w:val="20"/>
              </w:rPr>
              <w:t xml:space="preserve">                           &lt;!--Optional:--&gt;</w:t>
            </w:r>
          </w:p>
          <w:p w14:paraId="733A2EF0" w14:textId="77777777" w:rsidR="00CF376D" w:rsidRPr="00CA059D" w:rsidRDefault="00CF376D" w:rsidP="00795D93">
            <w:pPr>
              <w:rPr>
                <w:sz w:val="20"/>
                <w:szCs w:val="20"/>
              </w:rPr>
            </w:pPr>
            <w:r w:rsidRPr="00CA059D">
              <w:rPr>
                <w:sz w:val="20"/>
                <w:szCs w:val="20"/>
              </w:rPr>
              <w:t xml:space="preserve">                           &lt;idp:DettaglioTransazione&gt;</w:t>
            </w:r>
          </w:p>
          <w:p w14:paraId="1A279989" w14:textId="77777777" w:rsidR="00CF376D" w:rsidRPr="00CA059D" w:rsidRDefault="00CF376D" w:rsidP="00795D93">
            <w:pPr>
              <w:rPr>
                <w:sz w:val="20"/>
                <w:szCs w:val="20"/>
              </w:rPr>
            </w:pPr>
            <w:r w:rsidRPr="00CA059D">
              <w:rPr>
                <w:sz w:val="20"/>
                <w:szCs w:val="20"/>
              </w:rPr>
              <w:t xml:space="preserve">                              &lt;idp:DataPagamento&gt;?&lt;/idp:DataPagamento&gt;</w:t>
            </w:r>
          </w:p>
          <w:p w14:paraId="7C39E96B" w14:textId="77777777" w:rsidR="00CF376D" w:rsidRPr="00CA059D" w:rsidRDefault="00CF376D" w:rsidP="00795D93">
            <w:pPr>
              <w:rPr>
                <w:sz w:val="20"/>
                <w:szCs w:val="20"/>
              </w:rPr>
            </w:pPr>
            <w:r w:rsidRPr="00CA059D">
              <w:rPr>
                <w:sz w:val="20"/>
                <w:szCs w:val="20"/>
              </w:rPr>
              <w:t xml:space="preserve">                              &lt;idp:CanalePagamento&gt;?&lt;/idp:CanalePagamento&gt;</w:t>
            </w:r>
          </w:p>
          <w:p w14:paraId="54BCA71B" w14:textId="77777777" w:rsidR="00CF376D" w:rsidRPr="00CA059D" w:rsidRDefault="00CF376D" w:rsidP="00795D93">
            <w:pPr>
              <w:rPr>
                <w:sz w:val="20"/>
                <w:szCs w:val="20"/>
              </w:rPr>
            </w:pPr>
            <w:r w:rsidRPr="00CA059D">
              <w:rPr>
                <w:sz w:val="20"/>
                <w:szCs w:val="20"/>
              </w:rPr>
              <w:t xml:space="preserve">                              &lt;!--Optional:--&gt;</w:t>
            </w:r>
          </w:p>
          <w:p w14:paraId="64638CC0" w14:textId="77777777" w:rsidR="00CF376D" w:rsidRPr="00CA059D" w:rsidRDefault="00CF376D" w:rsidP="00795D93">
            <w:pPr>
              <w:rPr>
                <w:sz w:val="20"/>
                <w:szCs w:val="20"/>
              </w:rPr>
            </w:pPr>
            <w:r w:rsidRPr="00CA059D">
              <w:rPr>
                <w:sz w:val="20"/>
                <w:szCs w:val="20"/>
              </w:rPr>
              <w:t xml:space="preserve">                              &lt;idp:MezzoPagamento&gt;?&lt;/idp:MezzoPagamento&gt;</w:t>
            </w:r>
          </w:p>
          <w:p w14:paraId="5A1B88B3" w14:textId="77777777" w:rsidR="00CF376D" w:rsidRPr="00CA059D" w:rsidRDefault="00CF376D" w:rsidP="00795D93">
            <w:pPr>
              <w:rPr>
                <w:sz w:val="20"/>
                <w:szCs w:val="20"/>
              </w:rPr>
            </w:pPr>
            <w:r w:rsidRPr="00CA059D">
              <w:rPr>
                <w:sz w:val="20"/>
                <w:szCs w:val="20"/>
              </w:rPr>
              <w:t xml:space="preserve">                              &lt;!--Optional:--&gt;</w:t>
            </w:r>
          </w:p>
          <w:p w14:paraId="6D582AE5" w14:textId="77777777" w:rsidR="00CF376D" w:rsidRPr="00CA059D" w:rsidRDefault="00CF376D" w:rsidP="00795D93">
            <w:pPr>
              <w:rPr>
                <w:sz w:val="20"/>
                <w:szCs w:val="20"/>
              </w:rPr>
            </w:pPr>
            <w:r w:rsidRPr="00CA059D">
              <w:rPr>
                <w:sz w:val="20"/>
                <w:szCs w:val="20"/>
              </w:rPr>
              <w:t xml:space="preserve">                              &lt;idp:ImportoPagamento&gt;?&lt;/idp:ImportoPagamento&gt;</w:t>
            </w:r>
          </w:p>
          <w:p w14:paraId="6A72744C" w14:textId="77777777" w:rsidR="00CF376D" w:rsidRPr="00CA059D" w:rsidRDefault="00CF376D" w:rsidP="00795D93">
            <w:pPr>
              <w:rPr>
                <w:sz w:val="20"/>
                <w:szCs w:val="20"/>
              </w:rPr>
            </w:pPr>
            <w:r w:rsidRPr="00CA059D">
              <w:rPr>
                <w:sz w:val="20"/>
                <w:szCs w:val="20"/>
              </w:rPr>
              <w:t xml:space="preserve">                              &lt;!--Optional:--&gt;</w:t>
            </w:r>
          </w:p>
          <w:p w14:paraId="43E47109" w14:textId="77777777" w:rsidR="00CF376D" w:rsidRPr="00CA059D" w:rsidRDefault="00CF376D" w:rsidP="00795D93">
            <w:pPr>
              <w:rPr>
                <w:sz w:val="20"/>
                <w:szCs w:val="20"/>
              </w:rPr>
            </w:pPr>
            <w:r w:rsidRPr="00CA059D">
              <w:rPr>
                <w:sz w:val="20"/>
                <w:szCs w:val="20"/>
              </w:rPr>
              <w:t xml:space="preserve">                              &lt;idp:NotePagamento&gt;?&lt;/idp:NotePagamento&gt;</w:t>
            </w:r>
          </w:p>
          <w:p w14:paraId="2DD12F8D" w14:textId="77777777" w:rsidR="00CF376D" w:rsidRPr="00CA059D" w:rsidRDefault="00CF376D" w:rsidP="00795D93">
            <w:pPr>
              <w:rPr>
                <w:sz w:val="20"/>
                <w:szCs w:val="20"/>
              </w:rPr>
            </w:pPr>
            <w:r w:rsidRPr="00CA059D">
              <w:rPr>
                <w:sz w:val="20"/>
                <w:szCs w:val="20"/>
              </w:rPr>
              <w:t xml:space="preserve">                           &lt;/idp:DettaglioTransazione&gt;</w:t>
            </w:r>
          </w:p>
          <w:p w14:paraId="4D1A006D" w14:textId="77777777" w:rsidR="00CF376D" w:rsidRPr="00CA059D" w:rsidRDefault="00CF376D" w:rsidP="00795D93">
            <w:pPr>
              <w:rPr>
                <w:sz w:val="20"/>
                <w:szCs w:val="20"/>
              </w:rPr>
            </w:pPr>
            <w:r w:rsidRPr="00CA059D">
              <w:rPr>
                <w:sz w:val="20"/>
                <w:szCs w:val="20"/>
              </w:rPr>
              <w:t xml:space="preserve">                           &lt;!--Zero or more repetitions:--&gt;</w:t>
            </w:r>
          </w:p>
          <w:p w14:paraId="798F2505" w14:textId="77777777" w:rsidR="00CF376D" w:rsidRPr="00CA059D" w:rsidRDefault="00CF376D" w:rsidP="00795D93">
            <w:pPr>
              <w:rPr>
                <w:sz w:val="20"/>
                <w:szCs w:val="20"/>
              </w:rPr>
            </w:pPr>
            <w:r w:rsidRPr="00CA059D">
              <w:rPr>
                <w:sz w:val="20"/>
                <w:szCs w:val="20"/>
              </w:rPr>
              <w:t xml:space="preserve">                           &lt;idp:Allegato Tipo="?"&gt;</w:t>
            </w:r>
          </w:p>
          <w:p w14:paraId="038C1F57" w14:textId="77777777" w:rsidR="00CF376D" w:rsidRPr="00CA059D" w:rsidRDefault="00CF376D" w:rsidP="00795D93">
            <w:pPr>
              <w:rPr>
                <w:sz w:val="20"/>
                <w:szCs w:val="20"/>
              </w:rPr>
            </w:pPr>
            <w:r w:rsidRPr="00CA059D">
              <w:rPr>
                <w:sz w:val="20"/>
                <w:szCs w:val="20"/>
              </w:rPr>
              <w:t xml:space="preserve">                              &lt;!--Optional:--&gt;</w:t>
            </w:r>
          </w:p>
          <w:p w14:paraId="319AFD16" w14:textId="77777777" w:rsidR="00CF376D" w:rsidRPr="00CA059D" w:rsidRDefault="00CF376D" w:rsidP="00795D93">
            <w:pPr>
              <w:rPr>
                <w:sz w:val="20"/>
                <w:szCs w:val="20"/>
              </w:rPr>
            </w:pPr>
            <w:r w:rsidRPr="00CA059D">
              <w:rPr>
                <w:sz w:val="20"/>
                <w:szCs w:val="20"/>
              </w:rPr>
              <w:t xml:space="preserve">                              &lt;idp2:Titolo&gt;?&lt;/idp2:Titolo&gt;</w:t>
            </w:r>
          </w:p>
          <w:p w14:paraId="21EBFC7A" w14:textId="77777777" w:rsidR="00CF376D" w:rsidRPr="00CA059D" w:rsidRDefault="00CF376D" w:rsidP="00795D93">
            <w:pPr>
              <w:rPr>
                <w:sz w:val="20"/>
                <w:szCs w:val="20"/>
              </w:rPr>
            </w:pPr>
            <w:r w:rsidRPr="00CA059D">
              <w:rPr>
                <w:sz w:val="20"/>
                <w:szCs w:val="20"/>
              </w:rPr>
              <w:t xml:space="preserve">                              &lt;idp2:Codifica&gt;?&lt;/idp2:Codifica&gt;</w:t>
            </w:r>
          </w:p>
          <w:p w14:paraId="754192BC" w14:textId="77777777" w:rsidR="00CF376D" w:rsidRPr="00CA059D" w:rsidRDefault="00CF376D" w:rsidP="00795D93">
            <w:pPr>
              <w:rPr>
                <w:sz w:val="20"/>
                <w:szCs w:val="20"/>
              </w:rPr>
            </w:pPr>
            <w:r w:rsidRPr="00CA059D">
              <w:rPr>
                <w:sz w:val="20"/>
                <w:szCs w:val="20"/>
              </w:rPr>
              <w:t xml:space="preserve">                              &lt;idp2:Contenuto&gt;cid:1322811135774&lt;/idp2:Contenuto&gt;</w:t>
            </w:r>
          </w:p>
          <w:p w14:paraId="6FA71BE6" w14:textId="77777777" w:rsidR="00CF376D" w:rsidRPr="00CA059D" w:rsidRDefault="00CF376D" w:rsidP="00795D93">
            <w:pPr>
              <w:rPr>
                <w:sz w:val="20"/>
                <w:szCs w:val="20"/>
              </w:rPr>
            </w:pPr>
            <w:r w:rsidRPr="00CA059D">
              <w:rPr>
                <w:sz w:val="20"/>
                <w:szCs w:val="20"/>
              </w:rPr>
              <w:t xml:space="preserve">                              &lt;!--Optional:--&gt;</w:t>
            </w:r>
          </w:p>
          <w:p w14:paraId="78E62C14" w14:textId="77777777" w:rsidR="00CF376D" w:rsidRPr="00CA059D" w:rsidRDefault="00CF376D" w:rsidP="00795D93">
            <w:pPr>
              <w:rPr>
                <w:sz w:val="20"/>
                <w:szCs w:val="20"/>
              </w:rPr>
            </w:pPr>
            <w:r w:rsidRPr="00CA059D">
              <w:rPr>
                <w:sz w:val="20"/>
                <w:szCs w:val="20"/>
              </w:rPr>
              <w:t xml:space="preserve">                              &lt;idp2:IdAntifalsificazione&gt;?&lt;/idp2:IdAntifalsificazione&gt;</w:t>
            </w:r>
          </w:p>
          <w:p w14:paraId="31360044" w14:textId="77777777" w:rsidR="00CF376D" w:rsidRPr="00CA059D" w:rsidRDefault="00CF376D" w:rsidP="00795D93">
            <w:pPr>
              <w:rPr>
                <w:sz w:val="20"/>
                <w:szCs w:val="20"/>
              </w:rPr>
            </w:pPr>
            <w:r w:rsidRPr="00CA059D">
              <w:rPr>
                <w:sz w:val="20"/>
                <w:szCs w:val="20"/>
              </w:rPr>
              <w:t xml:space="preserve">                           &lt;/idp:Allegato&gt;</w:t>
            </w:r>
          </w:p>
          <w:p w14:paraId="7FB4F40F" w14:textId="77777777" w:rsidR="00CF376D" w:rsidRPr="00CA059D" w:rsidRDefault="00CF376D" w:rsidP="00795D93">
            <w:pPr>
              <w:rPr>
                <w:sz w:val="20"/>
                <w:szCs w:val="20"/>
              </w:rPr>
            </w:pPr>
            <w:r w:rsidRPr="00CA059D">
              <w:rPr>
                <w:sz w:val="20"/>
                <w:szCs w:val="20"/>
              </w:rPr>
              <w:t xml:space="preserve">                           &lt;!--Optional:--&gt;</w:t>
            </w:r>
          </w:p>
          <w:p w14:paraId="5C03EEF7" w14:textId="77777777" w:rsidR="00CF376D" w:rsidRPr="00CA059D" w:rsidRDefault="00CF376D" w:rsidP="00795D93">
            <w:pPr>
              <w:rPr>
                <w:sz w:val="20"/>
                <w:szCs w:val="20"/>
              </w:rPr>
            </w:pPr>
            <w:r w:rsidRPr="00CA059D">
              <w:rPr>
                <w:sz w:val="20"/>
                <w:szCs w:val="20"/>
              </w:rPr>
              <w:t xml:space="preserve">                           &lt;idp:CausalePagamento&gt;?&lt;/idp:CausalePagamento&gt;</w:t>
            </w:r>
          </w:p>
          <w:p w14:paraId="1DF35BF7" w14:textId="77777777" w:rsidR="00CF376D" w:rsidRPr="00CA059D" w:rsidRDefault="00CF376D" w:rsidP="00795D93">
            <w:pPr>
              <w:rPr>
                <w:sz w:val="20"/>
                <w:szCs w:val="20"/>
              </w:rPr>
            </w:pPr>
            <w:r w:rsidRPr="00CA059D">
              <w:rPr>
                <w:sz w:val="20"/>
                <w:szCs w:val="20"/>
              </w:rPr>
              <w:t xml:space="preserve">                           &lt;!--Optional:--&gt;</w:t>
            </w:r>
          </w:p>
          <w:p w14:paraId="1C1BCB3B" w14:textId="77777777" w:rsidR="00CF376D" w:rsidRPr="00CA059D" w:rsidRDefault="00CF376D" w:rsidP="00795D93">
            <w:pPr>
              <w:rPr>
                <w:sz w:val="20"/>
                <w:szCs w:val="20"/>
              </w:rPr>
            </w:pPr>
            <w:r w:rsidRPr="00CA059D">
              <w:rPr>
                <w:sz w:val="20"/>
                <w:szCs w:val="20"/>
              </w:rPr>
              <w:t xml:space="preserve">                           &lt;idp:AccreditoPagamento&gt;</w:t>
            </w:r>
          </w:p>
          <w:p w14:paraId="71504842" w14:textId="77777777" w:rsidR="00CF376D" w:rsidRPr="00CA059D" w:rsidRDefault="00CF376D" w:rsidP="00795D93">
            <w:pPr>
              <w:rPr>
                <w:sz w:val="20"/>
                <w:szCs w:val="20"/>
              </w:rPr>
            </w:pPr>
            <w:r w:rsidRPr="00CA059D">
              <w:rPr>
                <w:sz w:val="20"/>
                <w:szCs w:val="20"/>
              </w:rPr>
              <w:t xml:space="preserve">                              &lt;idp2:CodiceIBAN&gt;?&lt;/idp2:CodiceIBAN&gt;</w:t>
            </w:r>
          </w:p>
          <w:p w14:paraId="2FF1042A" w14:textId="77777777" w:rsidR="00CF376D" w:rsidRPr="00CA059D" w:rsidRDefault="00CF376D" w:rsidP="00795D93">
            <w:pPr>
              <w:rPr>
                <w:sz w:val="20"/>
                <w:szCs w:val="20"/>
              </w:rPr>
            </w:pPr>
            <w:r w:rsidRPr="00CA059D">
              <w:rPr>
                <w:sz w:val="20"/>
                <w:szCs w:val="20"/>
              </w:rPr>
              <w:t xml:space="preserve">                              &lt;idp2:Beneficiario&gt;?&lt;/idp2:Beneficiario&gt;</w:t>
            </w:r>
          </w:p>
          <w:p w14:paraId="4C398038" w14:textId="77777777" w:rsidR="00CF376D" w:rsidRPr="00CA059D" w:rsidRDefault="00CF376D" w:rsidP="00795D93">
            <w:pPr>
              <w:rPr>
                <w:sz w:val="20"/>
                <w:szCs w:val="20"/>
              </w:rPr>
            </w:pPr>
            <w:r w:rsidRPr="00CA059D">
              <w:rPr>
                <w:sz w:val="20"/>
                <w:szCs w:val="20"/>
              </w:rPr>
              <w:t xml:space="preserve">                           &lt;/idp:AccreditoPagamento&gt;</w:t>
            </w:r>
          </w:p>
          <w:p w14:paraId="54F8D0B0" w14:textId="77777777" w:rsidR="00CF376D" w:rsidRPr="00CA059D" w:rsidRDefault="00CF376D" w:rsidP="00795D93">
            <w:pPr>
              <w:rPr>
                <w:sz w:val="20"/>
                <w:szCs w:val="20"/>
              </w:rPr>
            </w:pPr>
            <w:r w:rsidRPr="00CA059D">
              <w:rPr>
                <w:sz w:val="20"/>
                <w:szCs w:val="20"/>
              </w:rPr>
              <w:t xml:space="preserve">                        &lt;/idp:DettaglioPagamento&gt;</w:t>
            </w:r>
          </w:p>
          <w:p w14:paraId="686AE2CD" w14:textId="77777777" w:rsidR="00CF376D" w:rsidRPr="00CA059D" w:rsidRDefault="00CF376D" w:rsidP="00795D93">
            <w:pPr>
              <w:rPr>
                <w:sz w:val="20"/>
                <w:szCs w:val="20"/>
              </w:rPr>
            </w:pPr>
            <w:r w:rsidRPr="00CA059D">
              <w:rPr>
                <w:sz w:val="20"/>
                <w:szCs w:val="20"/>
              </w:rPr>
              <w:t xml:space="preserve">                     &lt;/idp:InfoPagamento&gt;</w:t>
            </w:r>
          </w:p>
          <w:p w14:paraId="678BBDC5" w14:textId="77777777" w:rsidR="00CF376D" w:rsidRPr="00CA059D" w:rsidRDefault="00CF376D" w:rsidP="00795D93">
            <w:pPr>
              <w:rPr>
                <w:sz w:val="20"/>
                <w:szCs w:val="20"/>
              </w:rPr>
            </w:pPr>
            <w:r w:rsidRPr="00CA059D">
              <w:rPr>
                <w:sz w:val="20"/>
                <w:szCs w:val="20"/>
              </w:rPr>
              <w:t xml:space="preserve">                     &lt;!--Optional:--&gt;</w:t>
            </w:r>
          </w:p>
          <w:p w14:paraId="76FC0C99" w14:textId="77777777" w:rsidR="00CF376D" w:rsidRPr="00CA059D" w:rsidRDefault="00CF376D" w:rsidP="00795D93">
            <w:pPr>
              <w:rPr>
                <w:sz w:val="20"/>
                <w:szCs w:val="20"/>
              </w:rPr>
            </w:pPr>
            <w:r w:rsidRPr="00CA059D">
              <w:rPr>
                <w:sz w:val="20"/>
                <w:szCs w:val="20"/>
              </w:rPr>
              <w:t xml:space="preserve">                     &lt;idp:Allegato Tipo="?"&gt;</w:t>
            </w:r>
          </w:p>
          <w:p w14:paraId="3E7C4836" w14:textId="77777777" w:rsidR="00CF376D" w:rsidRPr="00CA059D" w:rsidRDefault="00CF376D" w:rsidP="00795D93">
            <w:pPr>
              <w:rPr>
                <w:sz w:val="20"/>
                <w:szCs w:val="20"/>
              </w:rPr>
            </w:pPr>
            <w:r w:rsidRPr="00CA059D">
              <w:rPr>
                <w:sz w:val="20"/>
                <w:szCs w:val="20"/>
              </w:rPr>
              <w:t xml:space="preserve">                        &lt;!--Optional:--&gt;</w:t>
            </w:r>
          </w:p>
          <w:p w14:paraId="40EB188F" w14:textId="77777777" w:rsidR="00CF376D" w:rsidRPr="00CA059D" w:rsidRDefault="00CF376D" w:rsidP="00795D93">
            <w:pPr>
              <w:rPr>
                <w:sz w:val="20"/>
                <w:szCs w:val="20"/>
              </w:rPr>
            </w:pPr>
            <w:r w:rsidRPr="00CA059D">
              <w:rPr>
                <w:sz w:val="20"/>
                <w:szCs w:val="20"/>
              </w:rPr>
              <w:t xml:space="preserve">                        &lt;idp2:Titolo&gt;?&lt;/idp2:Titolo&gt;</w:t>
            </w:r>
          </w:p>
          <w:p w14:paraId="1619F0BB" w14:textId="77777777" w:rsidR="00CF376D" w:rsidRPr="00CA059D" w:rsidRDefault="00CF376D" w:rsidP="00795D93">
            <w:pPr>
              <w:rPr>
                <w:sz w:val="20"/>
                <w:szCs w:val="20"/>
              </w:rPr>
            </w:pPr>
            <w:r w:rsidRPr="00CA059D">
              <w:rPr>
                <w:sz w:val="20"/>
                <w:szCs w:val="20"/>
              </w:rPr>
              <w:t xml:space="preserve">                        &lt;idp2:Codifica&gt;?&lt;/idp2:Codifica&gt;</w:t>
            </w:r>
          </w:p>
          <w:p w14:paraId="7C34F40C" w14:textId="77777777" w:rsidR="00CF376D" w:rsidRPr="00CA059D" w:rsidRDefault="00CF376D" w:rsidP="00795D93">
            <w:pPr>
              <w:rPr>
                <w:sz w:val="20"/>
                <w:szCs w:val="20"/>
              </w:rPr>
            </w:pPr>
            <w:r w:rsidRPr="00CA059D">
              <w:rPr>
                <w:sz w:val="20"/>
                <w:szCs w:val="20"/>
              </w:rPr>
              <w:t xml:space="preserve">                        &lt;idp2:Contenuto&gt;cid:1321872838681&lt;/idp2:Contenuto&gt;</w:t>
            </w:r>
          </w:p>
          <w:p w14:paraId="16836074" w14:textId="77777777" w:rsidR="00CF376D" w:rsidRPr="00CA059D" w:rsidRDefault="00CF376D" w:rsidP="00795D93">
            <w:pPr>
              <w:rPr>
                <w:sz w:val="20"/>
                <w:szCs w:val="20"/>
              </w:rPr>
            </w:pPr>
            <w:r w:rsidRPr="00CA059D">
              <w:rPr>
                <w:sz w:val="20"/>
                <w:szCs w:val="20"/>
              </w:rPr>
              <w:t xml:space="preserve">                        &lt;!--Optional:--&gt;</w:t>
            </w:r>
          </w:p>
          <w:p w14:paraId="491811CA" w14:textId="77777777" w:rsidR="00CF376D" w:rsidRPr="00CA059D" w:rsidRDefault="00CF376D" w:rsidP="00795D93">
            <w:pPr>
              <w:rPr>
                <w:sz w:val="20"/>
                <w:szCs w:val="20"/>
              </w:rPr>
            </w:pPr>
            <w:r w:rsidRPr="00CA059D">
              <w:rPr>
                <w:sz w:val="20"/>
                <w:szCs w:val="20"/>
              </w:rPr>
              <w:t xml:space="preserve">                        &lt;idp2:IdAntifalsificazione&gt;?&lt;/idp2:IdAntifalsificazione&gt;</w:t>
            </w:r>
          </w:p>
          <w:p w14:paraId="3B6F4F72" w14:textId="77777777" w:rsidR="00CF376D" w:rsidRPr="00CA059D" w:rsidRDefault="00CF376D" w:rsidP="00795D93">
            <w:pPr>
              <w:rPr>
                <w:sz w:val="20"/>
                <w:szCs w:val="20"/>
              </w:rPr>
            </w:pPr>
            <w:r w:rsidRPr="00CA059D">
              <w:rPr>
                <w:sz w:val="20"/>
                <w:szCs w:val="20"/>
              </w:rPr>
              <w:t xml:space="preserve">                     &lt;/idp:Allegato&gt;</w:t>
            </w:r>
          </w:p>
          <w:p w14:paraId="384792D2" w14:textId="77777777" w:rsidR="00CF376D" w:rsidRPr="00CA059D" w:rsidRDefault="00CF376D" w:rsidP="00795D93">
            <w:pPr>
              <w:rPr>
                <w:sz w:val="20"/>
                <w:szCs w:val="20"/>
              </w:rPr>
            </w:pPr>
            <w:r w:rsidRPr="00CA059D">
              <w:rPr>
                <w:sz w:val="20"/>
                <w:szCs w:val="20"/>
              </w:rPr>
              <w:t xml:space="preserve">                  &lt;/idp:Insert&gt;</w:t>
            </w:r>
          </w:p>
          <w:p w14:paraId="2CD843EE" w14:textId="77777777" w:rsidR="00CF376D" w:rsidRPr="00CA059D" w:rsidRDefault="00CF376D" w:rsidP="00795D93">
            <w:pPr>
              <w:rPr>
                <w:sz w:val="20"/>
                <w:szCs w:val="20"/>
              </w:rPr>
            </w:pPr>
            <w:r w:rsidRPr="00CA059D">
              <w:rPr>
                <w:sz w:val="20"/>
                <w:szCs w:val="20"/>
              </w:rPr>
              <w:t xml:space="preserve">               &lt;/idp:Pendenza&gt;</w:t>
            </w:r>
          </w:p>
          <w:p w14:paraId="7FB2B96E" w14:textId="77777777" w:rsidR="00CF376D" w:rsidRPr="00CA059D" w:rsidRDefault="00CF376D" w:rsidP="00795D93">
            <w:pPr>
              <w:rPr>
                <w:sz w:val="20"/>
                <w:szCs w:val="20"/>
              </w:rPr>
            </w:pPr>
            <w:r w:rsidRPr="00CA059D">
              <w:rPr>
                <w:sz w:val="20"/>
                <w:szCs w:val="20"/>
              </w:rPr>
              <w:t xml:space="preserve">            &lt;/idp:IdpBody&gt;</w:t>
            </w:r>
          </w:p>
          <w:p w14:paraId="0680A51B" w14:textId="77777777" w:rsidR="00CF376D" w:rsidRPr="00CA059D" w:rsidRDefault="00CF376D" w:rsidP="00795D93">
            <w:pPr>
              <w:rPr>
                <w:sz w:val="20"/>
                <w:szCs w:val="20"/>
              </w:rPr>
            </w:pPr>
            <w:r w:rsidRPr="00CA059D">
              <w:rPr>
                <w:sz w:val="20"/>
                <w:szCs w:val="20"/>
              </w:rPr>
              <w:t xml:space="preserve">         &lt;/idp:IdpAllineamentoPendenzeOTF&gt;</w:t>
            </w:r>
          </w:p>
          <w:p w14:paraId="104A9EE7" w14:textId="77777777" w:rsidR="00CF376D" w:rsidRPr="00CA059D" w:rsidRDefault="00CF376D" w:rsidP="00795D93">
            <w:pPr>
              <w:rPr>
                <w:sz w:val="20"/>
                <w:szCs w:val="20"/>
              </w:rPr>
            </w:pPr>
            <w:r w:rsidRPr="00CA059D">
              <w:rPr>
                <w:sz w:val="20"/>
                <w:szCs w:val="20"/>
              </w:rPr>
              <w:t xml:space="preserve">      &lt;/prox:IdpAllineamentoPendenzeEnteOTF&gt;</w:t>
            </w:r>
          </w:p>
          <w:p w14:paraId="19BED033" w14:textId="77777777" w:rsidR="00CF376D" w:rsidRPr="00CA059D" w:rsidRDefault="00CF376D" w:rsidP="00795D93">
            <w:pPr>
              <w:rPr>
                <w:sz w:val="20"/>
                <w:szCs w:val="20"/>
              </w:rPr>
            </w:pPr>
            <w:r w:rsidRPr="00CA059D">
              <w:rPr>
                <w:sz w:val="20"/>
                <w:szCs w:val="20"/>
              </w:rPr>
              <w:lastRenderedPageBreak/>
              <w:t xml:space="preserve">   &lt;/soapenv:Body&gt;</w:t>
            </w:r>
          </w:p>
          <w:p w14:paraId="4845E48E" w14:textId="77777777" w:rsidR="00CF376D" w:rsidRPr="00697F35" w:rsidRDefault="00CF376D" w:rsidP="00795D93">
            <w:pPr>
              <w:rPr>
                <w:sz w:val="20"/>
                <w:szCs w:val="20"/>
              </w:rPr>
            </w:pPr>
            <w:r w:rsidRPr="00CA059D">
              <w:rPr>
                <w:sz w:val="20"/>
                <w:szCs w:val="20"/>
              </w:rPr>
              <w:t>&lt;/soapenv:Envelope&gt;</w:t>
            </w:r>
          </w:p>
        </w:tc>
      </w:tr>
      <w:tr w:rsidR="00CF376D" w:rsidRPr="006E29CF" w14:paraId="30A7F1AE" w14:textId="77777777" w:rsidTr="00795D93">
        <w:tc>
          <w:tcPr>
            <w:tcW w:w="1559" w:type="dxa"/>
          </w:tcPr>
          <w:p w14:paraId="7E186BAF" w14:textId="77777777" w:rsidR="00CF376D" w:rsidRPr="006E29CF" w:rsidRDefault="00CF376D" w:rsidP="00795D93">
            <w:r w:rsidRPr="006E29CF">
              <w:lastRenderedPageBreak/>
              <w:t xml:space="preserve">Response </w:t>
            </w:r>
          </w:p>
          <w:p w14:paraId="09E8224C" w14:textId="77777777" w:rsidR="00CF376D" w:rsidRPr="006E29CF" w:rsidRDefault="00CF376D" w:rsidP="00795D93"/>
        </w:tc>
        <w:tc>
          <w:tcPr>
            <w:tcW w:w="7791" w:type="dxa"/>
          </w:tcPr>
          <w:p w14:paraId="29786BB1" w14:textId="77777777" w:rsidR="00CF376D" w:rsidRPr="00125BFB" w:rsidRDefault="00CF376D" w:rsidP="00795D93">
            <w:pPr>
              <w:rPr>
                <w:sz w:val="20"/>
                <w:szCs w:val="20"/>
              </w:rPr>
            </w:pPr>
            <w:r w:rsidRPr="00125BFB">
              <w:rPr>
                <w:sz w:val="20"/>
                <w:szCs w:val="20"/>
              </w:rPr>
              <w:t>&lt;soap:Envelope xmlns:soap="http://schemas.xmlsoap.org/soap/envelope/"&gt;</w:t>
            </w:r>
          </w:p>
          <w:p w14:paraId="0BC833FB" w14:textId="77777777" w:rsidR="00CF376D" w:rsidRPr="00125BFB" w:rsidRDefault="00CF376D" w:rsidP="00795D93">
            <w:pPr>
              <w:rPr>
                <w:sz w:val="20"/>
                <w:szCs w:val="20"/>
              </w:rPr>
            </w:pPr>
            <w:r w:rsidRPr="00125BFB">
              <w:rPr>
                <w:sz w:val="20"/>
                <w:szCs w:val="20"/>
              </w:rPr>
              <w:t xml:space="preserve">   &lt;soap:Body&gt;</w:t>
            </w:r>
          </w:p>
          <w:p w14:paraId="1A7ECD06" w14:textId="77777777" w:rsidR="00CF376D" w:rsidRPr="00125BFB" w:rsidRDefault="00CF376D" w:rsidP="00795D93">
            <w:pPr>
              <w:rPr>
                <w:sz w:val="20"/>
                <w:szCs w:val="20"/>
              </w:rPr>
            </w:pPr>
            <w:r w:rsidRPr="00125BFB">
              <w:rPr>
                <w:sz w:val="20"/>
                <w:szCs w:val="20"/>
              </w:rPr>
              <w:t xml:space="preserve">      &lt;ns4:IdpAllineamentoPendenzeEnteOTF.Esito xmlns="http://www.cart.rete.toscana.it/servizi/iris_1_1/IdpHeader" xmlns:ns2="http://www.cart.rete.toscana.it/servizi/iris_1_1/IdpAllineamentoPendenze" xmlns:ns3="http://www.cart.rete.toscana.it/servizi/iris_1_1/IdpInclude" xmlns:ns4="http://www.cart.rete.toscana.it/servizi/iris_1_1/proxy" xmlns:ns5="http://www.cart.rete.toscana.it/servizi/iris_1_1/IdpEsito"&gt;</w:t>
            </w:r>
          </w:p>
          <w:p w14:paraId="0D8C126F" w14:textId="77777777" w:rsidR="00CF376D" w:rsidRPr="00125BFB" w:rsidRDefault="00CF376D" w:rsidP="00795D93">
            <w:pPr>
              <w:rPr>
                <w:sz w:val="20"/>
                <w:szCs w:val="20"/>
              </w:rPr>
            </w:pPr>
            <w:r w:rsidRPr="00125BFB">
              <w:rPr>
                <w:sz w:val="20"/>
                <w:szCs w:val="20"/>
              </w:rPr>
              <w:t xml:space="preserve">         &lt;ns5:IdpEsitoOTF Versione="</w:t>
            </w:r>
            <w:r>
              <w:rPr>
                <w:sz w:val="20"/>
                <w:szCs w:val="20"/>
              </w:rPr>
              <w:t>?</w:t>
            </w:r>
            <w:r w:rsidRPr="00125BFB">
              <w:rPr>
                <w:sz w:val="20"/>
                <w:szCs w:val="20"/>
              </w:rPr>
              <w:t>"&gt;</w:t>
            </w:r>
          </w:p>
          <w:p w14:paraId="51ABE917" w14:textId="77777777" w:rsidR="00CF376D" w:rsidRPr="00125BFB" w:rsidRDefault="00CF376D" w:rsidP="00795D93">
            <w:pPr>
              <w:rPr>
                <w:sz w:val="20"/>
                <w:szCs w:val="20"/>
              </w:rPr>
            </w:pPr>
            <w:r w:rsidRPr="00125BFB">
              <w:rPr>
                <w:sz w:val="20"/>
                <w:szCs w:val="20"/>
              </w:rPr>
              <w:t xml:space="preserve">            &lt;IdpHeader&gt;</w:t>
            </w:r>
          </w:p>
          <w:p w14:paraId="4B19FD1C" w14:textId="77777777" w:rsidR="00CF376D" w:rsidRPr="00125BFB" w:rsidRDefault="00CF376D" w:rsidP="00795D93">
            <w:pPr>
              <w:rPr>
                <w:sz w:val="20"/>
                <w:szCs w:val="20"/>
              </w:rPr>
            </w:pPr>
            <w:r w:rsidRPr="00125BFB">
              <w:rPr>
                <w:sz w:val="20"/>
                <w:szCs w:val="20"/>
              </w:rPr>
              <w:t xml:space="preserve">               &lt;TRT&gt;</w:t>
            </w:r>
          </w:p>
          <w:p w14:paraId="3F0FE846" w14:textId="77777777" w:rsidR="00CF376D" w:rsidRPr="00125BFB" w:rsidRDefault="00CF376D" w:rsidP="00795D93">
            <w:pPr>
              <w:rPr>
                <w:sz w:val="20"/>
                <w:szCs w:val="20"/>
              </w:rPr>
            </w:pPr>
            <w:r w:rsidRPr="00125BFB">
              <w:rPr>
                <w:sz w:val="20"/>
                <w:szCs w:val="20"/>
              </w:rPr>
              <w:t xml:space="preserve">                  &lt;ServiceName&gt;IdpAllineamentoPendenze&lt;/ServiceName&gt;</w:t>
            </w:r>
          </w:p>
          <w:p w14:paraId="604E9BBF" w14:textId="77777777" w:rsidR="00CF376D" w:rsidRPr="00125BFB" w:rsidRDefault="00CF376D" w:rsidP="00795D93">
            <w:pPr>
              <w:rPr>
                <w:sz w:val="20"/>
                <w:szCs w:val="20"/>
              </w:rPr>
            </w:pPr>
            <w:r w:rsidRPr="00125BFB">
              <w:rPr>
                <w:sz w:val="20"/>
                <w:szCs w:val="20"/>
              </w:rPr>
              <w:t xml:space="preserve">                  &lt;MsgId&gt;</w:t>
            </w:r>
            <w:r>
              <w:rPr>
                <w:sz w:val="20"/>
                <w:szCs w:val="20"/>
              </w:rPr>
              <w:t>?</w:t>
            </w:r>
            <w:r w:rsidRPr="00125BFB">
              <w:rPr>
                <w:sz w:val="20"/>
                <w:szCs w:val="20"/>
              </w:rPr>
              <w:t>&lt;/MsgId&gt;</w:t>
            </w:r>
          </w:p>
          <w:p w14:paraId="42B9D1D1" w14:textId="77777777" w:rsidR="00CF376D" w:rsidRPr="00125BFB" w:rsidRDefault="00CF376D" w:rsidP="00795D93">
            <w:pPr>
              <w:rPr>
                <w:sz w:val="20"/>
                <w:szCs w:val="20"/>
              </w:rPr>
            </w:pPr>
            <w:r w:rsidRPr="00125BFB">
              <w:rPr>
                <w:sz w:val="20"/>
                <w:szCs w:val="20"/>
              </w:rPr>
              <w:t xml:space="preserve">                  &lt;XMLCrtDt&gt;</w:t>
            </w:r>
            <w:r>
              <w:rPr>
                <w:sz w:val="20"/>
                <w:szCs w:val="20"/>
              </w:rPr>
              <w:t>?</w:t>
            </w:r>
            <w:r w:rsidRPr="00125BFB">
              <w:rPr>
                <w:sz w:val="20"/>
                <w:szCs w:val="20"/>
              </w:rPr>
              <w:t>&lt;/XMLCrtDt&gt;</w:t>
            </w:r>
          </w:p>
          <w:p w14:paraId="6DB31A30" w14:textId="77777777" w:rsidR="00CF376D" w:rsidRPr="00125BFB" w:rsidRDefault="00CF376D" w:rsidP="00795D93">
            <w:pPr>
              <w:rPr>
                <w:sz w:val="20"/>
                <w:szCs w:val="20"/>
              </w:rPr>
            </w:pPr>
            <w:r w:rsidRPr="00125BFB">
              <w:rPr>
                <w:sz w:val="20"/>
                <w:szCs w:val="20"/>
              </w:rPr>
              <w:t xml:space="preserve">                  &lt;Sender&gt;</w:t>
            </w:r>
          </w:p>
          <w:p w14:paraId="0B00866C" w14:textId="77777777" w:rsidR="00CF376D" w:rsidRPr="00125BFB" w:rsidRDefault="00CF376D" w:rsidP="00795D93">
            <w:pPr>
              <w:rPr>
                <w:sz w:val="20"/>
                <w:szCs w:val="20"/>
              </w:rPr>
            </w:pPr>
            <w:r w:rsidRPr="00125BFB">
              <w:rPr>
                <w:sz w:val="20"/>
                <w:szCs w:val="20"/>
              </w:rPr>
              <w:t xml:space="preserve">                     &lt;SenderId&gt;</w:t>
            </w:r>
            <w:r>
              <w:rPr>
                <w:sz w:val="20"/>
                <w:szCs w:val="20"/>
              </w:rPr>
              <w:t>?</w:t>
            </w:r>
            <w:r w:rsidRPr="00125BFB">
              <w:rPr>
                <w:sz w:val="20"/>
                <w:szCs w:val="20"/>
              </w:rPr>
              <w:t>&lt;/SenderId&gt;</w:t>
            </w:r>
          </w:p>
          <w:p w14:paraId="2E318EC3" w14:textId="77777777" w:rsidR="00CF376D" w:rsidRPr="00125BFB" w:rsidRDefault="00CF376D" w:rsidP="00795D93">
            <w:pPr>
              <w:rPr>
                <w:sz w:val="20"/>
                <w:szCs w:val="20"/>
              </w:rPr>
            </w:pPr>
            <w:r w:rsidRPr="00125BFB">
              <w:rPr>
                <w:sz w:val="20"/>
                <w:szCs w:val="20"/>
              </w:rPr>
              <w:t xml:space="preserve">                     &lt;SenderSys&gt;</w:t>
            </w:r>
            <w:r>
              <w:rPr>
                <w:sz w:val="20"/>
                <w:szCs w:val="20"/>
              </w:rPr>
              <w:t>?</w:t>
            </w:r>
            <w:r w:rsidRPr="00125BFB">
              <w:rPr>
                <w:sz w:val="20"/>
                <w:szCs w:val="20"/>
              </w:rPr>
              <w:t>&lt;/SenderSys&gt;</w:t>
            </w:r>
          </w:p>
          <w:p w14:paraId="3E3EAB27" w14:textId="77777777" w:rsidR="00CF376D" w:rsidRPr="00125BFB" w:rsidRDefault="00CF376D" w:rsidP="00795D93">
            <w:pPr>
              <w:rPr>
                <w:sz w:val="20"/>
                <w:szCs w:val="20"/>
              </w:rPr>
            </w:pPr>
            <w:r w:rsidRPr="00125BFB">
              <w:rPr>
                <w:sz w:val="20"/>
                <w:szCs w:val="20"/>
              </w:rPr>
              <w:t xml:space="preserve">                  &lt;/Sender&gt;</w:t>
            </w:r>
          </w:p>
          <w:p w14:paraId="0538C89E" w14:textId="77777777" w:rsidR="00CF376D" w:rsidRPr="00125BFB" w:rsidRDefault="00CF376D" w:rsidP="00795D93">
            <w:pPr>
              <w:rPr>
                <w:sz w:val="20"/>
                <w:szCs w:val="20"/>
              </w:rPr>
            </w:pPr>
            <w:r w:rsidRPr="00125BFB">
              <w:rPr>
                <w:sz w:val="20"/>
                <w:szCs w:val="20"/>
              </w:rPr>
              <w:t xml:space="preserve">                  &lt;Receiver&gt;</w:t>
            </w:r>
          </w:p>
          <w:p w14:paraId="6E7519E1" w14:textId="77777777" w:rsidR="00CF376D" w:rsidRPr="00125BFB" w:rsidRDefault="00CF376D" w:rsidP="00795D93">
            <w:pPr>
              <w:rPr>
                <w:sz w:val="20"/>
                <w:szCs w:val="20"/>
              </w:rPr>
            </w:pPr>
            <w:r w:rsidRPr="00125BFB">
              <w:rPr>
                <w:sz w:val="20"/>
                <w:szCs w:val="20"/>
              </w:rPr>
              <w:t xml:space="preserve">                     &lt;ReceiverId&gt;</w:t>
            </w:r>
            <w:r>
              <w:rPr>
                <w:sz w:val="20"/>
                <w:szCs w:val="20"/>
              </w:rPr>
              <w:t>?</w:t>
            </w:r>
            <w:r w:rsidRPr="00125BFB">
              <w:rPr>
                <w:sz w:val="20"/>
                <w:szCs w:val="20"/>
              </w:rPr>
              <w:t>&lt;/ReceiverId&gt;</w:t>
            </w:r>
          </w:p>
          <w:p w14:paraId="1D6ECDB1" w14:textId="77777777" w:rsidR="00CF376D" w:rsidRPr="00125BFB" w:rsidRDefault="00CF376D" w:rsidP="00795D93">
            <w:pPr>
              <w:rPr>
                <w:sz w:val="20"/>
                <w:szCs w:val="20"/>
              </w:rPr>
            </w:pPr>
            <w:r w:rsidRPr="00125BFB">
              <w:rPr>
                <w:sz w:val="20"/>
                <w:szCs w:val="20"/>
              </w:rPr>
              <w:t xml:space="preserve">                     &lt;ReceiverSys&gt;</w:t>
            </w:r>
            <w:r>
              <w:rPr>
                <w:sz w:val="20"/>
                <w:szCs w:val="20"/>
              </w:rPr>
              <w:t>’</w:t>
            </w:r>
            <w:r w:rsidRPr="00125BFB">
              <w:rPr>
                <w:sz w:val="20"/>
                <w:szCs w:val="20"/>
              </w:rPr>
              <w:t>&lt;/ReceiverSys&gt;</w:t>
            </w:r>
          </w:p>
          <w:p w14:paraId="3ED5CA01" w14:textId="77777777" w:rsidR="00CF376D" w:rsidRPr="00125BFB" w:rsidRDefault="00CF376D" w:rsidP="00795D93">
            <w:pPr>
              <w:rPr>
                <w:sz w:val="20"/>
                <w:szCs w:val="20"/>
              </w:rPr>
            </w:pPr>
            <w:r w:rsidRPr="00125BFB">
              <w:rPr>
                <w:sz w:val="20"/>
                <w:szCs w:val="20"/>
              </w:rPr>
              <w:t xml:space="preserve">                  &lt;/Receiver&gt;</w:t>
            </w:r>
          </w:p>
          <w:p w14:paraId="2AB365E0" w14:textId="77777777" w:rsidR="00CF376D" w:rsidRPr="00125BFB" w:rsidRDefault="00CF376D" w:rsidP="00795D93">
            <w:pPr>
              <w:rPr>
                <w:sz w:val="20"/>
                <w:szCs w:val="20"/>
              </w:rPr>
            </w:pPr>
            <w:r w:rsidRPr="00125BFB">
              <w:rPr>
                <w:sz w:val="20"/>
                <w:szCs w:val="20"/>
              </w:rPr>
              <w:t xml:space="preserve">               &lt;/TRT&gt;</w:t>
            </w:r>
          </w:p>
          <w:p w14:paraId="3F58103A" w14:textId="77777777" w:rsidR="00CF376D" w:rsidRPr="00125BFB" w:rsidRDefault="00CF376D" w:rsidP="00795D93">
            <w:pPr>
              <w:rPr>
                <w:sz w:val="20"/>
                <w:szCs w:val="20"/>
              </w:rPr>
            </w:pPr>
            <w:r w:rsidRPr="00125BFB">
              <w:rPr>
                <w:sz w:val="20"/>
                <w:szCs w:val="20"/>
              </w:rPr>
              <w:t xml:space="preserve">               &lt;E2E&gt;</w:t>
            </w:r>
          </w:p>
          <w:p w14:paraId="30735059" w14:textId="77777777" w:rsidR="00CF376D" w:rsidRPr="00125BFB" w:rsidRDefault="00CF376D" w:rsidP="00795D93">
            <w:pPr>
              <w:rPr>
                <w:sz w:val="20"/>
                <w:szCs w:val="20"/>
              </w:rPr>
            </w:pPr>
            <w:r w:rsidRPr="00125BFB">
              <w:rPr>
                <w:sz w:val="20"/>
                <w:szCs w:val="20"/>
              </w:rPr>
              <w:t xml:space="preserve">                  &lt;E2ESrvcNm&gt;IdpAllineamentoPendenze&lt;/E2ESrvcNm&gt;</w:t>
            </w:r>
          </w:p>
          <w:p w14:paraId="52DE208D" w14:textId="77777777" w:rsidR="00CF376D" w:rsidRPr="00125BFB" w:rsidRDefault="00CF376D" w:rsidP="00795D93">
            <w:pPr>
              <w:rPr>
                <w:sz w:val="20"/>
                <w:szCs w:val="20"/>
              </w:rPr>
            </w:pPr>
            <w:r w:rsidRPr="00125BFB">
              <w:rPr>
                <w:sz w:val="20"/>
                <w:szCs w:val="20"/>
              </w:rPr>
              <w:t xml:space="preserve">                  &lt;E2EMsgId&gt;</w:t>
            </w:r>
            <w:r>
              <w:rPr>
                <w:sz w:val="20"/>
                <w:szCs w:val="20"/>
              </w:rPr>
              <w:t>?</w:t>
            </w:r>
            <w:r w:rsidRPr="00125BFB">
              <w:rPr>
                <w:sz w:val="20"/>
                <w:szCs w:val="20"/>
              </w:rPr>
              <w:t>&lt;/E2EMsgId&gt;</w:t>
            </w:r>
          </w:p>
          <w:p w14:paraId="2E93A03C" w14:textId="77777777" w:rsidR="00CF376D" w:rsidRPr="00125BFB" w:rsidRDefault="00CF376D" w:rsidP="00795D93">
            <w:pPr>
              <w:rPr>
                <w:sz w:val="20"/>
                <w:szCs w:val="20"/>
              </w:rPr>
            </w:pPr>
            <w:r w:rsidRPr="00125BFB">
              <w:rPr>
                <w:sz w:val="20"/>
                <w:szCs w:val="20"/>
              </w:rPr>
              <w:t xml:space="preserve">                  &lt;XMLCrtDt&gt;</w:t>
            </w:r>
            <w:r>
              <w:rPr>
                <w:sz w:val="20"/>
                <w:szCs w:val="20"/>
              </w:rPr>
              <w:t>?</w:t>
            </w:r>
            <w:r w:rsidRPr="00125BFB">
              <w:rPr>
                <w:sz w:val="20"/>
                <w:szCs w:val="20"/>
              </w:rPr>
              <w:t>&lt;/XMLCrtDt&gt;</w:t>
            </w:r>
          </w:p>
          <w:p w14:paraId="7076DD8F" w14:textId="77777777" w:rsidR="00CF376D" w:rsidRPr="00125BFB" w:rsidRDefault="00CF376D" w:rsidP="00795D93">
            <w:pPr>
              <w:rPr>
                <w:sz w:val="20"/>
                <w:szCs w:val="20"/>
              </w:rPr>
            </w:pPr>
            <w:r w:rsidRPr="00125BFB">
              <w:rPr>
                <w:sz w:val="20"/>
                <w:szCs w:val="20"/>
              </w:rPr>
              <w:t xml:space="preserve">                  &lt;Sender&gt;</w:t>
            </w:r>
          </w:p>
          <w:p w14:paraId="1B1EA6E5" w14:textId="77777777" w:rsidR="00CF376D" w:rsidRPr="00125BFB" w:rsidRDefault="00CF376D" w:rsidP="00795D93">
            <w:pPr>
              <w:rPr>
                <w:sz w:val="20"/>
                <w:szCs w:val="20"/>
              </w:rPr>
            </w:pPr>
            <w:r w:rsidRPr="00125BFB">
              <w:rPr>
                <w:sz w:val="20"/>
                <w:szCs w:val="20"/>
              </w:rPr>
              <w:t xml:space="preserve">                     &lt;E2ESndrId&gt;</w:t>
            </w:r>
            <w:r>
              <w:rPr>
                <w:sz w:val="20"/>
                <w:szCs w:val="20"/>
              </w:rPr>
              <w:t>?</w:t>
            </w:r>
            <w:r w:rsidRPr="00125BFB">
              <w:rPr>
                <w:sz w:val="20"/>
                <w:szCs w:val="20"/>
              </w:rPr>
              <w:t>&lt;/E2ESndrId&gt;</w:t>
            </w:r>
          </w:p>
          <w:p w14:paraId="01F5610F" w14:textId="77777777" w:rsidR="00CF376D" w:rsidRPr="00125BFB" w:rsidRDefault="00CF376D" w:rsidP="00795D93">
            <w:pPr>
              <w:rPr>
                <w:sz w:val="20"/>
                <w:szCs w:val="20"/>
              </w:rPr>
            </w:pPr>
            <w:r w:rsidRPr="00125BFB">
              <w:rPr>
                <w:sz w:val="20"/>
                <w:szCs w:val="20"/>
              </w:rPr>
              <w:t xml:space="preserve">                     &lt;E2ESndrSys&gt;</w:t>
            </w:r>
            <w:r>
              <w:rPr>
                <w:sz w:val="20"/>
                <w:szCs w:val="20"/>
              </w:rPr>
              <w:t>?</w:t>
            </w:r>
            <w:r w:rsidRPr="00125BFB">
              <w:rPr>
                <w:sz w:val="20"/>
                <w:szCs w:val="20"/>
              </w:rPr>
              <w:t>&lt;/E2ESndrSys&gt;</w:t>
            </w:r>
          </w:p>
          <w:p w14:paraId="3D9922F6" w14:textId="77777777" w:rsidR="00CF376D" w:rsidRPr="00125BFB" w:rsidRDefault="00CF376D" w:rsidP="00795D93">
            <w:pPr>
              <w:rPr>
                <w:sz w:val="20"/>
                <w:szCs w:val="20"/>
              </w:rPr>
            </w:pPr>
            <w:r w:rsidRPr="00125BFB">
              <w:rPr>
                <w:sz w:val="20"/>
                <w:szCs w:val="20"/>
              </w:rPr>
              <w:t xml:space="preserve">                  &lt;/Sender&gt;</w:t>
            </w:r>
          </w:p>
          <w:p w14:paraId="36DF1F25" w14:textId="77777777" w:rsidR="00CF376D" w:rsidRPr="00125BFB" w:rsidRDefault="00CF376D" w:rsidP="00795D93">
            <w:pPr>
              <w:rPr>
                <w:sz w:val="20"/>
                <w:szCs w:val="20"/>
              </w:rPr>
            </w:pPr>
            <w:r w:rsidRPr="00125BFB">
              <w:rPr>
                <w:sz w:val="20"/>
                <w:szCs w:val="20"/>
              </w:rPr>
              <w:t xml:space="preserve">                  &lt;Receiver&gt;</w:t>
            </w:r>
          </w:p>
          <w:p w14:paraId="28BAAEE0" w14:textId="77777777" w:rsidR="00CF376D" w:rsidRPr="00125BFB" w:rsidRDefault="00CF376D" w:rsidP="00795D93">
            <w:pPr>
              <w:rPr>
                <w:sz w:val="20"/>
                <w:szCs w:val="20"/>
              </w:rPr>
            </w:pPr>
            <w:r w:rsidRPr="00125BFB">
              <w:rPr>
                <w:sz w:val="20"/>
                <w:szCs w:val="20"/>
              </w:rPr>
              <w:t xml:space="preserve">                     &lt;E2ERcvrId&gt;</w:t>
            </w:r>
            <w:r>
              <w:rPr>
                <w:sz w:val="20"/>
                <w:szCs w:val="20"/>
              </w:rPr>
              <w:t>?</w:t>
            </w:r>
            <w:r w:rsidRPr="00125BFB">
              <w:rPr>
                <w:sz w:val="20"/>
                <w:szCs w:val="20"/>
              </w:rPr>
              <w:t>&lt;/E2ERcvrId&gt;</w:t>
            </w:r>
          </w:p>
          <w:p w14:paraId="1CD39873" w14:textId="77777777" w:rsidR="00CF376D" w:rsidRPr="00125BFB" w:rsidRDefault="00CF376D" w:rsidP="00795D93">
            <w:pPr>
              <w:rPr>
                <w:sz w:val="20"/>
                <w:szCs w:val="20"/>
              </w:rPr>
            </w:pPr>
            <w:r w:rsidRPr="00125BFB">
              <w:rPr>
                <w:sz w:val="20"/>
                <w:szCs w:val="20"/>
              </w:rPr>
              <w:t xml:space="preserve">                     &lt;E2ERcvrSys&gt;</w:t>
            </w:r>
            <w:r>
              <w:rPr>
                <w:sz w:val="20"/>
                <w:szCs w:val="20"/>
              </w:rPr>
              <w:t>?</w:t>
            </w:r>
            <w:r w:rsidRPr="00125BFB">
              <w:rPr>
                <w:sz w:val="20"/>
                <w:szCs w:val="20"/>
              </w:rPr>
              <w:t>&lt;/E2ERcvrSys&gt;</w:t>
            </w:r>
          </w:p>
          <w:p w14:paraId="7C8C3BC8" w14:textId="77777777" w:rsidR="00CF376D" w:rsidRPr="00125BFB" w:rsidRDefault="00CF376D" w:rsidP="00795D93">
            <w:pPr>
              <w:rPr>
                <w:sz w:val="20"/>
                <w:szCs w:val="20"/>
              </w:rPr>
            </w:pPr>
            <w:r w:rsidRPr="00125BFB">
              <w:rPr>
                <w:sz w:val="20"/>
                <w:szCs w:val="20"/>
              </w:rPr>
              <w:t xml:space="preserve">                  &lt;/Receiver&gt;</w:t>
            </w:r>
          </w:p>
          <w:p w14:paraId="2ADE56DA" w14:textId="77777777" w:rsidR="00CF376D" w:rsidRPr="00125BFB" w:rsidRDefault="00CF376D" w:rsidP="00795D93">
            <w:pPr>
              <w:rPr>
                <w:sz w:val="20"/>
                <w:szCs w:val="20"/>
              </w:rPr>
            </w:pPr>
            <w:r w:rsidRPr="00125BFB">
              <w:rPr>
                <w:sz w:val="20"/>
                <w:szCs w:val="20"/>
              </w:rPr>
              <w:t xml:space="preserve">               &lt;/E2E&gt;</w:t>
            </w:r>
          </w:p>
          <w:p w14:paraId="2EB6B1F4" w14:textId="77777777" w:rsidR="00CF376D" w:rsidRPr="00125BFB" w:rsidRDefault="00CF376D" w:rsidP="00795D93">
            <w:pPr>
              <w:rPr>
                <w:sz w:val="20"/>
                <w:szCs w:val="20"/>
              </w:rPr>
            </w:pPr>
            <w:r w:rsidRPr="00125BFB">
              <w:rPr>
                <w:sz w:val="20"/>
                <w:szCs w:val="20"/>
              </w:rPr>
              <w:t xml:space="preserve">            &lt;/IdpHeader&gt;</w:t>
            </w:r>
          </w:p>
          <w:p w14:paraId="31D59F6E" w14:textId="77777777" w:rsidR="00CF376D" w:rsidRPr="002B34ED" w:rsidRDefault="00CF376D" w:rsidP="00795D93">
            <w:pPr>
              <w:rPr>
                <w:sz w:val="20"/>
                <w:szCs w:val="20"/>
              </w:rPr>
            </w:pPr>
            <w:r w:rsidRPr="002B34ED">
              <w:rPr>
                <w:sz w:val="20"/>
                <w:szCs w:val="20"/>
              </w:rPr>
              <w:t xml:space="preserve">            &lt;ns5:IdpBody&gt;</w:t>
            </w:r>
          </w:p>
          <w:p w14:paraId="6B5204DE" w14:textId="77777777" w:rsidR="00CF376D" w:rsidRPr="002B34ED" w:rsidRDefault="00CF376D" w:rsidP="00795D93">
            <w:pPr>
              <w:rPr>
                <w:sz w:val="20"/>
                <w:szCs w:val="20"/>
              </w:rPr>
            </w:pPr>
            <w:r w:rsidRPr="002B34ED">
              <w:rPr>
                <w:sz w:val="20"/>
                <w:szCs w:val="20"/>
              </w:rPr>
              <w:t xml:space="preserve">               &lt;ns5:InfoMessaggio&gt;</w:t>
            </w:r>
          </w:p>
          <w:p w14:paraId="4491A48C" w14:textId="77777777" w:rsidR="00CF376D" w:rsidRPr="002B34ED" w:rsidRDefault="00CF376D" w:rsidP="00795D93">
            <w:pPr>
              <w:rPr>
                <w:sz w:val="20"/>
                <w:szCs w:val="20"/>
              </w:rPr>
            </w:pPr>
            <w:r w:rsidRPr="002B34ED">
              <w:rPr>
                <w:sz w:val="20"/>
                <w:szCs w:val="20"/>
              </w:rPr>
              <w:t xml:space="preserve">                  &lt;ns5:Stato&gt;</w:t>
            </w:r>
            <w:r>
              <w:rPr>
                <w:sz w:val="20"/>
                <w:szCs w:val="20"/>
              </w:rPr>
              <w:t>?</w:t>
            </w:r>
            <w:r w:rsidRPr="002B34ED">
              <w:rPr>
                <w:sz w:val="20"/>
                <w:szCs w:val="20"/>
              </w:rPr>
              <w:t>&lt;/ns5:Stato&gt;</w:t>
            </w:r>
          </w:p>
          <w:p w14:paraId="226257EB" w14:textId="77777777" w:rsidR="00CF376D" w:rsidRPr="002B34ED" w:rsidRDefault="00CF376D" w:rsidP="00795D93">
            <w:pPr>
              <w:rPr>
                <w:sz w:val="20"/>
                <w:szCs w:val="20"/>
              </w:rPr>
            </w:pPr>
            <w:r w:rsidRPr="002B34ED">
              <w:rPr>
                <w:sz w:val="20"/>
                <w:szCs w:val="20"/>
              </w:rPr>
              <w:t xml:space="preserve">               &lt;/ns5:InfoMessaggio&gt;</w:t>
            </w:r>
          </w:p>
          <w:p w14:paraId="31D389AB" w14:textId="77777777" w:rsidR="00CF376D" w:rsidRDefault="00CF376D" w:rsidP="00795D93">
            <w:pPr>
              <w:rPr>
                <w:sz w:val="20"/>
                <w:szCs w:val="20"/>
              </w:rPr>
            </w:pPr>
            <w:r w:rsidRPr="002B34ED">
              <w:rPr>
                <w:sz w:val="20"/>
                <w:szCs w:val="20"/>
              </w:rPr>
              <w:t xml:space="preserve">            &lt;/ns5:IdpBody&gt;</w:t>
            </w:r>
          </w:p>
          <w:p w14:paraId="1B5540E9" w14:textId="77777777" w:rsidR="00CF376D" w:rsidRPr="003B514D" w:rsidRDefault="00CF376D" w:rsidP="00795D93">
            <w:pPr>
              <w:rPr>
                <w:sz w:val="20"/>
                <w:szCs w:val="20"/>
              </w:rPr>
            </w:pPr>
            <w:r w:rsidRPr="002B34ED">
              <w:rPr>
                <w:sz w:val="20"/>
                <w:szCs w:val="20"/>
              </w:rPr>
              <w:cr/>
            </w:r>
            <w:r w:rsidRPr="00125BFB">
              <w:rPr>
                <w:sz w:val="20"/>
                <w:szCs w:val="20"/>
              </w:rPr>
              <w:t>&lt;/soap:Envelope&gt;</w:t>
            </w:r>
          </w:p>
        </w:tc>
      </w:tr>
      <w:tr w:rsidR="00CF376D" w:rsidRPr="008B1C81" w14:paraId="4F214623" w14:textId="77777777" w:rsidTr="00795D93">
        <w:tc>
          <w:tcPr>
            <w:tcW w:w="1559" w:type="dxa"/>
          </w:tcPr>
          <w:p w14:paraId="35EF5B2E" w14:textId="77777777" w:rsidR="00CF376D" w:rsidRPr="006E29CF" w:rsidRDefault="00CF376D" w:rsidP="00795D93">
            <w:r w:rsidRPr="006E29CF">
              <w:t xml:space="preserve">Fault Response </w:t>
            </w:r>
          </w:p>
          <w:p w14:paraId="3A89CBAD" w14:textId="77777777" w:rsidR="00CF376D" w:rsidRPr="006E29CF" w:rsidRDefault="00CF376D" w:rsidP="00795D93"/>
        </w:tc>
        <w:tc>
          <w:tcPr>
            <w:tcW w:w="7791" w:type="dxa"/>
          </w:tcPr>
          <w:p w14:paraId="53578F20" w14:textId="77777777" w:rsidR="00CF376D" w:rsidRPr="00125BFB" w:rsidRDefault="00CF376D" w:rsidP="00795D93">
            <w:pPr>
              <w:rPr>
                <w:sz w:val="20"/>
                <w:szCs w:val="20"/>
              </w:rPr>
            </w:pPr>
            <w:r w:rsidRPr="00125BFB">
              <w:rPr>
                <w:sz w:val="20"/>
                <w:szCs w:val="20"/>
              </w:rPr>
              <w:t>&lt;soap:Envelope xmlns:soap="http://schemas.xmlsoap.org/soap/envelope/"&gt;</w:t>
            </w:r>
          </w:p>
          <w:p w14:paraId="611AB250" w14:textId="77777777" w:rsidR="00CF376D" w:rsidRPr="00125BFB" w:rsidRDefault="00CF376D" w:rsidP="00795D93">
            <w:pPr>
              <w:rPr>
                <w:sz w:val="20"/>
                <w:szCs w:val="20"/>
              </w:rPr>
            </w:pPr>
            <w:r w:rsidRPr="00125BFB">
              <w:rPr>
                <w:sz w:val="20"/>
                <w:szCs w:val="20"/>
              </w:rPr>
              <w:t xml:space="preserve">   &lt;soap:Body&gt;</w:t>
            </w:r>
          </w:p>
          <w:p w14:paraId="58379249" w14:textId="77777777" w:rsidR="00CF376D" w:rsidRPr="00125BFB" w:rsidRDefault="00CF376D" w:rsidP="00795D93">
            <w:pPr>
              <w:rPr>
                <w:sz w:val="20"/>
                <w:szCs w:val="20"/>
              </w:rPr>
            </w:pPr>
            <w:r w:rsidRPr="00125BFB">
              <w:rPr>
                <w:sz w:val="20"/>
                <w:szCs w:val="20"/>
              </w:rPr>
              <w:t xml:space="preserve">      &lt;ns4:IdpAllineamentoPendenzeEnteOTF.Esito xmlns="http://www.cart.rete.toscana.it/servizi/iris_1_1/IdpHeader" xmlns:ns2="http://www.cart.rete.toscana.it/servizi/iris_1_1/IdpAllineamentoPendenze" </w:t>
            </w:r>
            <w:r w:rsidRPr="00125BFB">
              <w:rPr>
                <w:sz w:val="20"/>
                <w:szCs w:val="20"/>
              </w:rPr>
              <w:lastRenderedPageBreak/>
              <w:t>xmlns:ns3="http://www.cart.rete.toscana.it/servizi/iris_1_1/IdpInclude" xmlns:ns4="http://www.cart.rete.toscana.it/servizi/iris_1_1/proxy" xmlns:ns5="http://www.cart.rete.toscana.it/servizi/iris_1_1/IdpEsito"&gt;</w:t>
            </w:r>
          </w:p>
          <w:p w14:paraId="66F3D196" w14:textId="77777777" w:rsidR="00CF376D" w:rsidRPr="00125BFB" w:rsidRDefault="00CF376D" w:rsidP="00795D93">
            <w:pPr>
              <w:rPr>
                <w:sz w:val="20"/>
                <w:szCs w:val="20"/>
              </w:rPr>
            </w:pPr>
            <w:r w:rsidRPr="00125BFB">
              <w:rPr>
                <w:sz w:val="20"/>
                <w:szCs w:val="20"/>
              </w:rPr>
              <w:t xml:space="preserve">         &lt;ns5:IdpEsitoOTF Versione="</w:t>
            </w:r>
            <w:r>
              <w:rPr>
                <w:sz w:val="20"/>
                <w:szCs w:val="20"/>
              </w:rPr>
              <w:t>?</w:t>
            </w:r>
            <w:r w:rsidRPr="00125BFB">
              <w:rPr>
                <w:sz w:val="20"/>
                <w:szCs w:val="20"/>
              </w:rPr>
              <w:t>"&gt;</w:t>
            </w:r>
          </w:p>
          <w:p w14:paraId="32BC43E1" w14:textId="77777777" w:rsidR="00CF376D" w:rsidRPr="00125BFB" w:rsidRDefault="00CF376D" w:rsidP="00795D93">
            <w:pPr>
              <w:rPr>
                <w:sz w:val="20"/>
                <w:szCs w:val="20"/>
              </w:rPr>
            </w:pPr>
            <w:r w:rsidRPr="00125BFB">
              <w:rPr>
                <w:sz w:val="20"/>
                <w:szCs w:val="20"/>
              </w:rPr>
              <w:t xml:space="preserve">            &lt;IdpHeader&gt;</w:t>
            </w:r>
          </w:p>
          <w:p w14:paraId="7B84E726" w14:textId="77777777" w:rsidR="00CF376D" w:rsidRPr="00125BFB" w:rsidRDefault="00CF376D" w:rsidP="00795D93">
            <w:pPr>
              <w:rPr>
                <w:sz w:val="20"/>
                <w:szCs w:val="20"/>
              </w:rPr>
            </w:pPr>
            <w:r w:rsidRPr="00125BFB">
              <w:rPr>
                <w:sz w:val="20"/>
                <w:szCs w:val="20"/>
              </w:rPr>
              <w:t xml:space="preserve">               &lt;TRT&gt;</w:t>
            </w:r>
          </w:p>
          <w:p w14:paraId="34A4A9E5" w14:textId="77777777" w:rsidR="00CF376D" w:rsidRPr="00125BFB" w:rsidRDefault="00CF376D" w:rsidP="00795D93">
            <w:pPr>
              <w:rPr>
                <w:sz w:val="20"/>
                <w:szCs w:val="20"/>
              </w:rPr>
            </w:pPr>
            <w:r w:rsidRPr="00125BFB">
              <w:rPr>
                <w:sz w:val="20"/>
                <w:szCs w:val="20"/>
              </w:rPr>
              <w:t xml:space="preserve">                  &lt;ServiceName&gt;IdpAllineamentoPendenze&lt;/ServiceName&gt;</w:t>
            </w:r>
          </w:p>
          <w:p w14:paraId="2C16913B" w14:textId="77777777" w:rsidR="00CF376D" w:rsidRPr="00125BFB" w:rsidRDefault="00CF376D" w:rsidP="00795D93">
            <w:pPr>
              <w:rPr>
                <w:sz w:val="20"/>
                <w:szCs w:val="20"/>
              </w:rPr>
            </w:pPr>
            <w:r w:rsidRPr="00125BFB">
              <w:rPr>
                <w:sz w:val="20"/>
                <w:szCs w:val="20"/>
              </w:rPr>
              <w:t xml:space="preserve">                  &lt;MsgId&gt;</w:t>
            </w:r>
            <w:r>
              <w:rPr>
                <w:sz w:val="20"/>
                <w:szCs w:val="20"/>
              </w:rPr>
              <w:t>?</w:t>
            </w:r>
            <w:r w:rsidRPr="00125BFB">
              <w:rPr>
                <w:sz w:val="20"/>
                <w:szCs w:val="20"/>
              </w:rPr>
              <w:t>&lt;/MsgId&gt;</w:t>
            </w:r>
          </w:p>
          <w:p w14:paraId="78CE5281" w14:textId="77777777" w:rsidR="00CF376D" w:rsidRPr="00125BFB" w:rsidRDefault="00CF376D" w:rsidP="00795D93">
            <w:pPr>
              <w:rPr>
                <w:sz w:val="20"/>
                <w:szCs w:val="20"/>
              </w:rPr>
            </w:pPr>
            <w:r w:rsidRPr="00125BFB">
              <w:rPr>
                <w:sz w:val="20"/>
                <w:szCs w:val="20"/>
              </w:rPr>
              <w:t xml:space="preserve">                  &lt;XMLCrtDt&gt;</w:t>
            </w:r>
            <w:r>
              <w:rPr>
                <w:sz w:val="20"/>
                <w:szCs w:val="20"/>
              </w:rPr>
              <w:t>?</w:t>
            </w:r>
            <w:r w:rsidRPr="00125BFB">
              <w:rPr>
                <w:sz w:val="20"/>
                <w:szCs w:val="20"/>
              </w:rPr>
              <w:t>&lt;/XMLCrtDt&gt;</w:t>
            </w:r>
          </w:p>
          <w:p w14:paraId="1E402968" w14:textId="77777777" w:rsidR="00CF376D" w:rsidRPr="00125BFB" w:rsidRDefault="00CF376D" w:rsidP="00795D93">
            <w:pPr>
              <w:rPr>
                <w:sz w:val="20"/>
                <w:szCs w:val="20"/>
              </w:rPr>
            </w:pPr>
            <w:r w:rsidRPr="00125BFB">
              <w:rPr>
                <w:sz w:val="20"/>
                <w:szCs w:val="20"/>
              </w:rPr>
              <w:t xml:space="preserve">                  &lt;Sender&gt;</w:t>
            </w:r>
          </w:p>
          <w:p w14:paraId="1E814F14" w14:textId="77777777" w:rsidR="00CF376D" w:rsidRPr="00125BFB" w:rsidRDefault="00CF376D" w:rsidP="00795D93">
            <w:pPr>
              <w:rPr>
                <w:sz w:val="20"/>
                <w:szCs w:val="20"/>
              </w:rPr>
            </w:pPr>
            <w:r w:rsidRPr="00125BFB">
              <w:rPr>
                <w:sz w:val="20"/>
                <w:szCs w:val="20"/>
              </w:rPr>
              <w:t xml:space="preserve">                     &lt;SenderId&gt;</w:t>
            </w:r>
            <w:r>
              <w:rPr>
                <w:sz w:val="20"/>
                <w:szCs w:val="20"/>
              </w:rPr>
              <w:t>?</w:t>
            </w:r>
            <w:r w:rsidRPr="00125BFB">
              <w:rPr>
                <w:sz w:val="20"/>
                <w:szCs w:val="20"/>
              </w:rPr>
              <w:t>&lt;/SenderId&gt;</w:t>
            </w:r>
          </w:p>
          <w:p w14:paraId="61C37300" w14:textId="77777777" w:rsidR="00CF376D" w:rsidRPr="00125BFB" w:rsidRDefault="00CF376D" w:rsidP="00795D93">
            <w:pPr>
              <w:rPr>
                <w:sz w:val="20"/>
                <w:szCs w:val="20"/>
              </w:rPr>
            </w:pPr>
            <w:r w:rsidRPr="00125BFB">
              <w:rPr>
                <w:sz w:val="20"/>
                <w:szCs w:val="20"/>
              </w:rPr>
              <w:t xml:space="preserve">                     &lt;SenderSys&gt;</w:t>
            </w:r>
            <w:r>
              <w:rPr>
                <w:sz w:val="20"/>
                <w:szCs w:val="20"/>
              </w:rPr>
              <w:t>?</w:t>
            </w:r>
            <w:r w:rsidRPr="00125BFB">
              <w:rPr>
                <w:sz w:val="20"/>
                <w:szCs w:val="20"/>
              </w:rPr>
              <w:t>&lt;/SenderSys&gt;</w:t>
            </w:r>
          </w:p>
          <w:p w14:paraId="221FC4CF" w14:textId="77777777" w:rsidR="00CF376D" w:rsidRPr="00125BFB" w:rsidRDefault="00CF376D" w:rsidP="00795D93">
            <w:pPr>
              <w:rPr>
                <w:sz w:val="20"/>
                <w:szCs w:val="20"/>
              </w:rPr>
            </w:pPr>
            <w:r w:rsidRPr="00125BFB">
              <w:rPr>
                <w:sz w:val="20"/>
                <w:szCs w:val="20"/>
              </w:rPr>
              <w:t xml:space="preserve">                  &lt;/Sender&gt;</w:t>
            </w:r>
          </w:p>
          <w:p w14:paraId="37CDEBB4" w14:textId="77777777" w:rsidR="00CF376D" w:rsidRPr="00125BFB" w:rsidRDefault="00CF376D" w:rsidP="00795D93">
            <w:pPr>
              <w:rPr>
                <w:sz w:val="20"/>
                <w:szCs w:val="20"/>
              </w:rPr>
            </w:pPr>
            <w:r w:rsidRPr="00125BFB">
              <w:rPr>
                <w:sz w:val="20"/>
                <w:szCs w:val="20"/>
              </w:rPr>
              <w:t xml:space="preserve">                  &lt;Receiver&gt;</w:t>
            </w:r>
          </w:p>
          <w:p w14:paraId="71D81C33" w14:textId="77777777" w:rsidR="00CF376D" w:rsidRPr="00125BFB" w:rsidRDefault="00CF376D" w:rsidP="00795D93">
            <w:pPr>
              <w:rPr>
                <w:sz w:val="20"/>
                <w:szCs w:val="20"/>
              </w:rPr>
            </w:pPr>
            <w:r w:rsidRPr="00125BFB">
              <w:rPr>
                <w:sz w:val="20"/>
                <w:szCs w:val="20"/>
              </w:rPr>
              <w:t xml:space="preserve">                     &lt;ReceiverId&gt;</w:t>
            </w:r>
            <w:r>
              <w:rPr>
                <w:sz w:val="20"/>
                <w:szCs w:val="20"/>
              </w:rPr>
              <w:t>?</w:t>
            </w:r>
            <w:r w:rsidRPr="00125BFB">
              <w:rPr>
                <w:sz w:val="20"/>
                <w:szCs w:val="20"/>
              </w:rPr>
              <w:t>&lt;/ReceiverId&gt;</w:t>
            </w:r>
          </w:p>
          <w:p w14:paraId="0ABEB921" w14:textId="77777777" w:rsidR="00CF376D" w:rsidRPr="00125BFB" w:rsidRDefault="00CF376D" w:rsidP="00795D93">
            <w:pPr>
              <w:rPr>
                <w:sz w:val="20"/>
                <w:szCs w:val="20"/>
              </w:rPr>
            </w:pPr>
            <w:r w:rsidRPr="00125BFB">
              <w:rPr>
                <w:sz w:val="20"/>
                <w:szCs w:val="20"/>
              </w:rPr>
              <w:t xml:space="preserve">                     &lt;ReceiverSys&gt;</w:t>
            </w:r>
            <w:r>
              <w:rPr>
                <w:sz w:val="20"/>
                <w:szCs w:val="20"/>
              </w:rPr>
              <w:t>’</w:t>
            </w:r>
            <w:r w:rsidRPr="00125BFB">
              <w:rPr>
                <w:sz w:val="20"/>
                <w:szCs w:val="20"/>
              </w:rPr>
              <w:t>&lt;/ReceiverSys&gt;</w:t>
            </w:r>
          </w:p>
          <w:p w14:paraId="51D0F058" w14:textId="77777777" w:rsidR="00CF376D" w:rsidRPr="00125BFB" w:rsidRDefault="00CF376D" w:rsidP="00795D93">
            <w:pPr>
              <w:rPr>
                <w:sz w:val="20"/>
                <w:szCs w:val="20"/>
              </w:rPr>
            </w:pPr>
            <w:r w:rsidRPr="00125BFB">
              <w:rPr>
                <w:sz w:val="20"/>
                <w:szCs w:val="20"/>
              </w:rPr>
              <w:t xml:space="preserve">                  &lt;/Receiver&gt;</w:t>
            </w:r>
          </w:p>
          <w:p w14:paraId="57A13323" w14:textId="77777777" w:rsidR="00CF376D" w:rsidRPr="00125BFB" w:rsidRDefault="00CF376D" w:rsidP="00795D93">
            <w:pPr>
              <w:rPr>
                <w:sz w:val="20"/>
                <w:szCs w:val="20"/>
              </w:rPr>
            </w:pPr>
            <w:r w:rsidRPr="00125BFB">
              <w:rPr>
                <w:sz w:val="20"/>
                <w:szCs w:val="20"/>
              </w:rPr>
              <w:t xml:space="preserve">               &lt;/TRT&gt;</w:t>
            </w:r>
          </w:p>
          <w:p w14:paraId="5E33B761" w14:textId="77777777" w:rsidR="00CF376D" w:rsidRPr="00125BFB" w:rsidRDefault="00CF376D" w:rsidP="00795D93">
            <w:pPr>
              <w:rPr>
                <w:sz w:val="20"/>
                <w:szCs w:val="20"/>
              </w:rPr>
            </w:pPr>
            <w:r w:rsidRPr="00125BFB">
              <w:rPr>
                <w:sz w:val="20"/>
                <w:szCs w:val="20"/>
              </w:rPr>
              <w:t xml:space="preserve">               &lt;E2E&gt;</w:t>
            </w:r>
          </w:p>
          <w:p w14:paraId="010EF323" w14:textId="77777777" w:rsidR="00CF376D" w:rsidRPr="00125BFB" w:rsidRDefault="00CF376D" w:rsidP="00795D93">
            <w:pPr>
              <w:rPr>
                <w:sz w:val="20"/>
                <w:szCs w:val="20"/>
              </w:rPr>
            </w:pPr>
            <w:r w:rsidRPr="00125BFB">
              <w:rPr>
                <w:sz w:val="20"/>
                <w:szCs w:val="20"/>
              </w:rPr>
              <w:t xml:space="preserve">                  &lt;E2ESrvcNm&gt;IdpAllineamentoPendenze&lt;/E2ESrvcNm&gt;</w:t>
            </w:r>
          </w:p>
          <w:p w14:paraId="35923299" w14:textId="77777777" w:rsidR="00CF376D" w:rsidRPr="00125BFB" w:rsidRDefault="00CF376D" w:rsidP="00795D93">
            <w:pPr>
              <w:rPr>
                <w:sz w:val="20"/>
                <w:szCs w:val="20"/>
              </w:rPr>
            </w:pPr>
            <w:r w:rsidRPr="00125BFB">
              <w:rPr>
                <w:sz w:val="20"/>
                <w:szCs w:val="20"/>
              </w:rPr>
              <w:t xml:space="preserve">                  &lt;E2EMsgId&gt;</w:t>
            </w:r>
            <w:r>
              <w:rPr>
                <w:sz w:val="20"/>
                <w:szCs w:val="20"/>
              </w:rPr>
              <w:t>?</w:t>
            </w:r>
            <w:r w:rsidRPr="00125BFB">
              <w:rPr>
                <w:sz w:val="20"/>
                <w:szCs w:val="20"/>
              </w:rPr>
              <w:t>&lt;/E2EMsgId&gt;</w:t>
            </w:r>
          </w:p>
          <w:p w14:paraId="44ABE9DB" w14:textId="77777777" w:rsidR="00CF376D" w:rsidRPr="00125BFB" w:rsidRDefault="00CF376D" w:rsidP="00795D93">
            <w:pPr>
              <w:rPr>
                <w:sz w:val="20"/>
                <w:szCs w:val="20"/>
              </w:rPr>
            </w:pPr>
            <w:r w:rsidRPr="00125BFB">
              <w:rPr>
                <w:sz w:val="20"/>
                <w:szCs w:val="20"/>
              </w:rPr>
              <w:t xml:space="preserve">                  &lt;XMLCrtDt&gt;</w:t>
            </w:r>
            <w:r>
              <w:rPr>
                <w:sz w:val="20"/>
                <w:szCs w:val="20"/>
              </w:rPr>
              <w:t>?</w:t>
            </w:r>
            <w:r w:rsidRPr="00125BFB">
              <w:rPr>
                <w:sz w:val="20"/>
                <w:szCs w:val="20"/>
              </w:rPr>
              <w:t>&lt;/XMLCrtDt&gt;</w:t>
            </w:r>
          </w:p>
          <w:p w14:paraId="1237466F" w14:textId="77777777" w:rsidR="00CF376D" w:rsidRPr="00125BFB" w:rsidRDefault="00CF376D" w:rsidP="00795D93">
            <w:pPr>
              <w:rPr>
                <w:sz w:val="20"/>
                <w:szCs w:val="20"/>
              </w:rPr>
            </w:pPr>
            <w:r w:rsidRPr="00125BFB">
              <w:rPr>
                <w:sz w:val="20"/>
                <w:szCs w:val="20"/>
              </w:rPr>
              <w:t xml:space="preserve">                  &lt;Sender&gt;</w:t>
            </w:r>
          </w:p>
          <w:p w14:paraId="6D95DBED" w14:textId="77777777" w:rsidR="00CF376D" w:rsidRPr="00125BFB" w:rsidRDefault="00CF376D" w:rsidP="00795D93">
            <w:pPr>
              <w:rPr>
                <w:sz w:val="20"/>
                <w:szCs w:val="20"/>
              </w:rPr>
            </w:pPr>
            <w:r w:rsidRPr="00125BFB">
              <w:rPr>
                <w:sz w:val="20"/>
                <w:szCs w:val="20"/>
              </w:rPr>
              <w:t xml:space="preserve">                     &lt;E2ESndrId&gt;</w:t>
            </w:r>
            <w:r>
              <w:rPr>
                <w:sz w:val="20"/>
                <w:szCs w:val="20"/>
              </w:rPr>
              <w:t>?</w:t>
            </w:r>
            <w:r w:rsidRPr="00125BFB">
              <w:rPr>
                <w:sz w:val="20"/>
                <w:szCs w:val="20"/>
              </w:rPr>
              <w:t>&lt;/E2ESndrId&gt;</w:t>
            </w:r>
          </w:p>
          <w:p w14:paraId="2922F781" w14:textId="77777777" w:rsidR="00CF376D" w:rsidRPr="00125BFB" w:rsidRDefault="00CF376D" w:rsidP="00795D93">
            <w:pPr>
              <w:rPr>
                <w:sz w:val="20"/>
                <w:szCs w:val="20"/>
              </w:rPr>
            </w:pPr>
            <w:r w:rsidRPr="00125BFB">
              <w:rPr>
                <w:sz w:val="20"/>
                <w:szCs w:val="20"/>
              </w:rPr>
              <w:t xml:space="preserve">                     &lt;E2ESndrSys&gt;</w:t>
            </w:r>
            <w:r>
              <w:rPr>
                <w:sz w:val="20"/>
                <w:szCs w:val="20"/>
              </w:rPr>
              <w:t>?</w:t>
            </w:r>
            <w:r w:rsidRPr="00125BFB">
              <w:rPr>
                <w:sz w:val="20"/>
                <w:szCs w:val="20"/>
              </w:rPr>
              <w:t>&lt;/E2ESndrSys&gt;</w:t>
            </w:r>
          </w:p>
          <w:p w14:paraId="3D7DD2A0" w14:textId="77777777" w:rsidR="00CF376D" w:rsidRPr="00125BFB" w:rsidRDefault="00CF376D" w:rsidP="00795D93">
            <w:pPr>
              <w:rPr>
                <w:sz w:val="20"/>
                <w:szCs w:val="20"/>
              </w:rPr>
            </w:pPr>
            <w:r w:rsidRPr="00125BFB">
              <w:rPr>
                <w:sz w:val="20"/>
                <w:szCs w:val="20"/>
              </w:rPr>
              <w:t xml:space="preserve">                  &lt;/Sender&gt;</w:t>
            </w:r>
          </w:p>
          <w:p w14:paraId="1F0617E6" w14:textId="77777777" w:rsidR="00CF376D" w:rsidRPr="00125BFB" w:rsidRDefault="00CF376D" w:rsidP="00795D93">
            <w:pPr>
              <w:rPr>
                <w:sz w:val="20"/>
                <w:szCs w:val="20"/>
              </w:rPr>
            </w:pPr>
            <w:r w:rsidRPr="00125BFB">
              <w:rPr>
                <w:sz w:val="20"/>
                <w:szCs w:val="20"/>
              </w:rPr>
              <w:t xml:space="preserve">                  &lt;Receiver&gt;</w:t>
            </w:r>
          </w:p>
          <w:p w14:paraId="47CF88E1" w14:textId="77777777" w:rsidR="00CF376D" w:rsidRPr="00125BFB" w:rsidRDefault="00CF376D" w:rsidP="00795D93">
            <w:pPr>
              <w:rPr>
                <w:sz w:val="20"/>
                <w:szCs w:val="20"/>
              </w:rPr>
            </w:pPr>
            <w:r w:rsidRPr="00125BFB">
              <w:rPr>
                <w:sz w:val="20"/>
                <w:szCs w:val="20"/>
              </w:rPr>
              <w:t xml:space="preserve">                     &lt;E2ERcvrId&gt;</w:t>
            </w:r>
            <w:r>
              <w:rPr>
                <w:sz w:val="20"/>
                <w:szCs w:val="20"/>
              </w:rPr>
              <w:t>?</w:t>
            </w:r>
            <w:r w:rsidRPr="00125BFB">
              <w:rPr>
                <w:sz w:val="20"/>
                <w:szCs w:val="20"/>
              </w:rPr>
              <w:t>&lt;/E2ERcvrId&gt;</w:t>
            </w:r>
          </w:p>
          <w:p w14:paraId="7FC2EDA9" w14:textId="77777777" w:rsidR="00CF376D" w:rsidRPr="00125BFB" w:rsidRDefault="00CF376D" w:rsidP="00795D93">
            <w:pPr>
              <w:rPr>
                <w:sz w:val="20"/>
                <w:szCs w:val="20"/>
              </w:rPr>
            </w:pPr>
            <w:r w:rsidRPr="00125BFB">
              <w:rPr>
                <w:sz w:val="20"/>
                <w:szCs w:val="20"/>
              </w:rPr>
              <w:t xml:space="preserve">                     &lt;E2ERcvrSys&gt;</w:t>
            </w:r>
            <w:r>
              <w:rPr>
                <w:sz w:val="20"/>
                <w:szCs w:val="20"/>
              </w:rPr>
              <w:t>?</w:t>
            </w:r>
            <w:r w:rsidRPr="00125BFB">
              <w:rPr>
                <w:sz w:val="20"/>
                <w:szCs w:val="20"/>
              </w:rPr>
              <w:t>&lt;/E2ERcvrSys&gt;</w:t>
            </w:r>
          </w:p>
          <w:p w14:paraId="742468FF" w14:textId="77777777" w:rsidR="00CF376D" w:rsidRPr="00125BFB" w:rsidRDefault="00CF376D" w:rsidP="00795D93">
            <w:pPr>
              <w:rPr>
                <w:sz w:val="20"/>
                <w:szCs w:val="20"/>
              </w:rPr>
            </w:pPr>
            <w:r w:rsidRPr="00125BFB">
              <w:rPr>
                <w:sz w:val="20"/>
                <w:szCs w:val="20"/>
              </w:rPr>
              <w:t xml:space="preserve">                  &lt;/Receiver&gt;</w:t>
            </w:r>
          </w:p>
          <w:p w14:paraId="33DD018A" w14:textId="77777777" w:rsidR="00CF376D" w:rsidRPr="00125BFB" w:rsidRDefault="00CF376D" w:rsidP="00795D93">
            <w:pPr>
              <w:rPr>
                <w:sz w:val="20"/>
                <w:szCs w:val="20"/>
              </w:rPr>
            </w:pPr>
            <w:r w:rsidRPr="00125BFB">
              <w:rPr>
                <w:sz w:val="20"/>
                <w:szCs w:val="20"/>
              </w:rPr>
              <w:t xml:space="preserve">               &lt;/E2E&gt;</w:t>
            </w:r>
          </w:p>
          <w:p w14:paraId="4090CB32" w14:textId="77777777" w:rsidR="00CF376D" w:rsidRPr="00125BFB" w:rsidRDefault="00CF376D" w:rsidP="00795D93">
            <w:pPr>
              <w:rPr>
                <w:sz w:val="20"/>
                <w:szCs w:val="20"/>
              </w:rPr>
            </w:pPr>
            <w:r w:rsidRPr="00125BFB">
              <w:rPr>
                <w:sz w:val="20"/>
                <w:szCs w:val="20"/>
              </w:rPr>
              <w:t xml:space="preserve">            &lt;/IdpHeader&gt;</w:t>
            </w:r>
          </w:p>
          <w:p w14:paraId="0DD0229F" w14:textId="77777777" w:rsidR="00CF376D" w:rsidRPr="00125BFB" w:rsidRDefault="00CF376D" w:rsidP="00795D93">
            <w:pPr>
              <w:rPr>
                <w:sz w:val="20"/>
                <w:szCs w:val="20"/>
              </w:rPr>
            </w:pPr>
            <w:r w:rsidRPr="00125BFB">
              <w:rPr>
                <w:sz w:val="20"/>
                <w:szCs w:val="20"/>
              </w:rPr>
              <w:t xml:space="preserve">            &lt;ns5:IdpBody&gt;</w:t>
            </w:r>
          </w:p>
          <w:p w14:paraId="04CCDEFE" w14:textId="77777777" w:rsidR="00CF376D" w:rsidRPr="00125BFB" w:rsidRDefault="00CF376D" w:rsidP="00795D93">
            <w:pPr>
              <w:rPr>
                <w:sz w:val="20"/>
                <w:szCs w:val="20"/>
              </w:rPr>
            </w:pPr>
            <w:r w:rsidRPr="00125BFB">
              <w:rPr>
                <w:sz w:val="20"/>
                <w:szCs w:val="20"/>
              </w:rPr>
              <w:t xml:space="preserve">               &lt;ns5:InfoMessaggio&gt;</w:t>
            </w:r>
          </w:p>
          <w:p w14:paraId="429376B6" w14:textId="77777777" w:rsidR="00CF376D" w:rsidRPr="00125BFB" w:rsidRDefault="00CF376D" w:rsidP="00795D93">
            <w:pPr>
              <w:rPr>
                <w:sz w:val="20"/>
                <w:szCs w:val="20"/>
              </w:rPr>
            </w:pPr>
            <w:r w:rsidRPr="00125BFB">
              <w:rPr>
                <w:sz w:val="20"/>
                <w:szCs w:val="20"/>
              </w:rPr>
              <w:t xml:space="preserve">                  &lt;ns5:Stato&gt;</w:t>
            </w:r>
            <w:r>
              <w:rPr>
                <w:sz w:val="20"/>
                <w:szCs w:val="20"/>
              </w:rPr>
              <w:t>?</w:t>
            </w:r>
            <w:r w:rsidRPr="00125BFB">
              <w:rPr>
                <w:sz w:val="20"/>
                <w:szCs w:val="20"/>
              </w:rPr>
              <w:t>&lt;/ns5:Stato&gt;</w:t>
            </w:r>
          </w:p>
          <w:p w14:paraId="2E3E060D" w14:textId="77777777" w:rsidR="00CF376D" w:rsidRPr="00125BFB" w:rsidRDefault="00CF376D" w:rsidP="00795D93">
            <w:pPr>
              <w:rPr>
                <w:sz w:val="20"/>
                <w:szCs w:val="20"/>
              </w:rPr>
            </w:pPr>
            <w:r w:rsidRPr="00125BFB">
              <w:rPr>
                <w:sz w:val="20"/>
                <w:szCs w:val="20"/>
              </w:rPr>
              <w:t xml:space="preserve">                  &lt;ns5:Esiti&gt;</w:t>
            </w:r>
          </w:p>
          <w:p w14:paraId="1C7AE3B6" w14:textId="77777777" w:rsidR="00CF376D" w:rsidRPr="00125BFB" w:rsidRDefault="00CF376D" w:rsidP="00795D93">
            <w:pPr>
              <w:rPr>
                <w:sz w:val="20"/>
                <w:szCs w:val="20"/>
              </w:rPr>
            </w:pPr>
            <w:r w:rsidRPr="00125BFB">
              <w:rPr>
                <w:sz w:val="20"/>
                <w:szCs w:val="20"/>
              </w:rPr>
              <w:t xml:space="preserve">                     &lt;ns5:Esito&gt;</w:t>
            </w:r>
          </w:p>
          <w:p w14:paraId="317E7F6E" w14:textId="77777777" w:rsidR="00CF376D" w:rsidRPr="00125BFB" w:rsidRDefault="00CF376D" w:rsidP="00795D93">
            <w:pPr>
              <w:rPr>
                <w:sz w:val="20"/>
                <w:szCs w:val="20"/>
              </w:rPr>
            </w:pPr>
            <w:r w:rsidRPr="00125BFB">
              <w:rPr>
                <w:sz w:val="20"/>
                <w:szCs w:val="20"/>
              </w:rPr>
              <w:t xml:space="preserve">                        &lt;ns5:Codice&gt;</w:t>
            </w:r>
            <w:r>
              <w:rPr>
                <w:sz w:val="20"/>
                <w:szCs w:val="20"/>
              </w:rPr>
              <w:t>?</w:t>
            </w:r>
            <w:r w:rsidRPr="00125BFB">
              <w:rPr>
                <w:sz w:val="20"/>
                <w:szCs w:val="20"/>
              </w:rPr>
              <w:t>&lt;/ns5:Codice&gt;</w:t>
            </w:r>
          </w:p>
          <w:p w14:paraId="5CEB6F48" w14:textId="77777777" w:rsidR="00CF376D" w:rsidRPr="00125BFB" w:rsidRDefault="00CF376D" w:rsidP="00795D93">
            <w:pPr>
              <w:rPr>
                <w:sz w:val="20"/>
                <w:szCs w:val="20"/>
              </w:rPr>
            </w:pPr>
            <w:r w:rsidRPr="00125BFB">
              <w:rPr>
                <w:sz w:val="20"/>
                <w:szCs w:val="20"/>
              </w:rPr>
              <w:t xml:space="preserve">                        &lt;ns5:Descrizione&gt;</w:t>
            </w:r>
            <w:r>
              <w:rPr>
                <w:sz w:val="20"/>
                <w:szCs w:val="20"/>
              </w:rPr>
              <w:t>?</w:t>
            </w:r>
            <w:r w:rsidRPr="00125BFB">
              <w:rPr>
                <w:sz w:val="20"/>
                <w:szCs w:val="20"/>
              </w:rPr>
              <w:t>&lt;/ns5:Descrizione&gt;</w:t>
            </w:r>
          </w:p>
          <w:p w14:paraId="4F191291" w14:textId="77777777" w:rsidR="00CF376D" w:rsidRPr="00125BFB" w:rsidRDefault="00CF376D" w:rsidP="00795D93">
            <w:pPr>
              <w:rPr>
                <w:sz w:val="20"/>
                <w:szCs w:val="20"/>
              </w:rPr>
            </w:pPr>
            <w:r w:rsidRPr="00125BFB">
              <w:rPr>
                <w:sz w:val="20"/>
                <w:szCs w:val="20"/>
              </w:rPr>
              <w:t xml:space="preserve">                        &lt;ns5:Elemento&gt;</w:t>
            </w:r>
            <w:r>
              <w:rPr>
                <w:sz w:val="20"/>
                <w:szCs w:val="20"/>
              </w:rPr>
              <w:t>?</w:t>
            </w:r>
            <w:r w:rsidRPr="00125BFB">
              <w:rPr>
                <w:sz w:val="20"/>
                <w:szCs w:val="20"/>
              </w:rPr>
              <w:t>&lt;/ns5:Elemento&gt;</w:t>
            </w:r>
          </w:p>
          <w:p w14:paraId="0FEA36B8" w14:textId="77777777" w:rsidR="00CF376D" w:rsidRPr="00125BFB" w:rsidRDefault="00CF376D" w:rsidP="00795D93">
            <w:pPr>
              <w:rPr>
                <w:sz w:val="20"/>
                <w:szCs w:val="20"/>
              </w:rPr>
            </w:pPr>
            <w:r w:rsidRPr="00125BFB">
              <w:rPr>
                <w:sz w:val="20"/>
                <w:szCs w:val="20"/>
              </w:rPr>
              <w:t xml:space="preserve">                     &lt;/ns5:Esito&gt;</w:t>
            </w:r>
          </w:p>
          <w:p w14:paraId="2741F5DB" w14:textId="77777777" w:rsidR="00CF376D" w:rsidRPr="00125BFB" w:rsidRDefault="00CF376D" w:rsidP="00795D93">
            <w:pPr>
              <w:rPr>
                <w:sz w:val="20"/>
                <w:szCs w:val="20"/>
              </w:rPr>
            </w:pPr>
            <w:r w:rsidRPr="00125BFB">
              <w:rPr>
                <w:sz w:val="20"/>
                <w:szCs w:val="20"/>
              </w:rPr>
              <w:t xml:space="preserve">                  &lt;/ns5:Esiti&gt;</w:t>
            </w:r>
          </w:p>
          <w:p w14:paraId="28819133" w14:textId="77777777" w:rsidR="00CF376D" w:rsidRPr="00125BFB" w:rsidRDefault="00CF376D" w:rsidP="00795D93">
            <w:pPr>
              <w:rPr>
                <w:sz w:val="20"/>
                <w:szCs w:val="20"/>
              </w:rPr>
            </w:pPr>
            <w:r w:rsidRPr="00125BFB">
              <w:rPr>
                <w:sz w:val="20"/>
                <w:szCs w:val="20"/>
              </w:rPr>
              <w:t xml:space="preserve">               &lt;/ns5:InfoMessaggio&gt;</w:t>
            </w:r>
          </w:p>
          <w:p w14:paraId="0DAC25AD" w14:textId="77777777" w:rsidR="00CF376D" w:rsidRPr="00125BFB" w:rsidRDefault="00CF376D" w:rsidP="00795D93">
            <w:pPr>
              <w:rPr>
                <w:sz w:val="20"/>
                <w:szCs w:val="20"/>
              </w:rPr>
            </w:pPr>
            <w:r w:rsidRPr="00125BFB">
              <w:rPr>
                <w:sz w:val="20"/>
                <w:szCs w:val="20"/>
              </w:rPr>
              <w:t xml:space="preserve">            &lt;/ns5:IdpBody&gt;</w:t>
            </w:r>
          </w:p>
          <w:p w14:paraId="202E10A7" w14:textId="77777777" w:rsidR="00CF376D" w:rsidRPr="00125BFB" w:rsidRDefault="00CF376D" w:rsidP="00795D93">
            <w:pPr>
              <w:rPr>
                <w:sz w:val="20"/>
                <w:szCs w:val="20"/>
              </w:rPr>
            </w:pPr>
            <w:r w:rsidRPr="00125BFB">
              <w:rPr>
                <w:sz w:val="20"/>
                <w:szCs w:val="20"/>
              </w:rPr>
              <w:t xml:space="preserve">         &lt;/ns5:IdpEsitoOTF&gt;</w:t>
            </w:r>
          </w:p>
          <w:p w14:paraId="22418FFE" w14:textId="77777777" w:rsidR="00CF376D" w:rsidRPr="00125BFB" w:rsidRDefault="00CF376D" w:rsidP="00795D93">
            <w:pPr>
              <w:rPr>
                <w:sz w:val="20"/>
                <w:szCs w:val="20"/>
              </w:rPr>
            </w:pPr>
            <w:r w:rsidRPr="00125BFB">
              <w:rPr>
                <w:sz w:val="20"/>
                <w:szCs w:val="20"/>
              </w:rPr>
              <w:t xml:space="preserve">      &lt;/ns4:IdpAllineamentoPendenzeEnteOTF.Esito&gt;</w:t>
            </w:r>
          </w:p>
          <w:p w14:paraId="483DB507" w14:textId="77777777" w:rsidR="00CF376D" w:rsidRPr="00125BFB" w:rsidRDefault="00CF376D" w:rsidP="00795D93">
            <w:pPr>
              <w:rPr>
                <w:sz w:val="20"/>
                <w:szCs w:val="20"/>
              </w:rPr>
            </w:pPr>
            <w:r w:rsidRPr="00125BFB">
              <w:rPr>
                <w:sz w:val="20"/>
                <w:szCs w:val="20"/>
              </w:rPr>
              <w:t xml:space="preserve">   &lt;/soap:Body&gt;</w:t>
            </w:r>
          </w:p>
          <w:p w14:paraId="02569867" w14:textId="77777777" w:rsidR="00CF376D" w:rsidRPr="008B1C81" w:rsidRDefault="00CF376D" w:rsidP="00795D93">
            <w:pPr>
              <w:rPr>
                <w:sz w:val="20"/>
                <w:szCs w:val="20"/>
              </w:rPr>
            </w:pPr>
            <w:r w:rsidRPr="00125BFB">
              <w:rPr>
                <w:sz w:val="20"/>
                <w:szCs w:val="20"/>
              </w:rPr>
              <w:t>&lt;/soap:Envelope&gt;</w:t>
            </w:r>
          </w:p>
        </w:tc>
      </w:tr>
    </w:tbl>
    <w:p w14:paraId="4A8C98B0" w14:textId="77777777" w:rsidR="00CF376D" w:rsidRDefault="00CF376D" w:rsidP="00CF376D"/>
    <w:p w14:paraId="0ECA7EF8" w14:textId="77777777" w:rsidR="00CF376D" w:rsidRDefault="00CF376D" w:rsidP="00CF376D"/>
    <w:p w14:paraId="09759A35" w14:textId="77777777" w:rsidR="00CF376D" w:rsidRDefault="00CF376D" w:rsidP="00CF376D">
      <w:pPr>
        <w:pStyle w:val="Titolo3"/>
        <w:rPr>
          <w:rStyle w:val="Enfasigrassetto"/>
          <w:b w:val="0"/>
        </w:rPr>
      </w:pPr>
      <w:bookmarkStart w:id="164" w:name="_Toc27473261"/>
      <w:bookmarkStart w:id="165" w:name="_Toc27488983"/>
      <w:bookmarkStart w:id="166" w:name="_Toc32587186"/>
      <w:bookmarkStart w:id="167" w:name="_Toc35537065"/>
      <w:bookmarkStart w:id="168" w:name="_Toc36042182"/>
      <w:r>
        <w:rPr>
          <w:rStyle w:val="Enfasigrassetto"/>
          <w:b w:val="0"/>
        </w:rPr>
        <w:t>Aggiornamento Pendenze</w:t>
      </w:r>
      <w:bookmarkEnd w:id="164"/>
      <w:bookmarkEnd w:id="165"/>
      <w:bookmarkEnd w:id="166"/>
      <w:bookmarkEnd w:id="167"/>
      <w:bookmarkEnd w:id="168"/>
    </w:p>
    <w:tbl>
      <w:tblPr>
        <w:tblStyle w:val="Grigliatabella"/>
        <w:tblW w:w="0" w:type="auto"/>
        <w:tblLook w:val="04A0" w:firstRow="1" w:lastRow="0" w:firstColumn="1" w:lastColumn="0" w:noHBand="0" w:noVBand="1"/>
      </w:tblPr>
      <w:tblGrid>
        <w:gridCol w:w="1559"/>
        <w:gridCol w:w="7791"/>
      </w:tblGrid>
      <w:tr w:rsidR="00CF376D" w:rsidRPr="00CA059D" w14:paraId="7A56541A" w14:textId="77777777" w:rsidTr="00795D93">
        <w:tc>
          <w:tcPr>
            <w:tcW w:w="1559" w:type="dxa"/>
          </w:tcPr>
          <w:p w14:paraId="7FA999E0" w14:textId="77777777" w:rsidR="00CF376D" w:rsidRPr="00C6460C" w:rsidRDefault="00CF376D" w:rsidP="00795D93">
            <w:r w:rsidRPr="00C6460C">
              <w:t>Descrizione</w:t>
            </w:r>
          </w:p>
        </w:tc>
        <w:tc>
          <w:tcPr>
            <w:tcW w:w="7791" w:type="dxa"/>
          </w:tcPr>
          <w:p w14:paraId="2881102D" w14:textId="77777777" w:rsidR="00CF376D" w:rsidRPr="00CA059D" w:rsidRDefault="00CF376D" w:rsidP="00795D93">
            <w:r>
              <w:t>Questo servizio consente di aggiornare le posizioni denitorie presenti sull’APA di GEPOS</w:t>
            </w:r>
          </w:p>
        </w:tc>
      </w:tr>
      <w:tr w:rsidR="00CF376D" w:rsidRPr="006E29CF" w14:paraId="66F48DEF" w14:textId="77777777" w:rsidTr="00795D93">
        <w:tc>
          <w:tcPr>
            <w:tcW w:w="1559" w:type="dxa"/>
          </w:tcPr>
          <w:p w14:paraId="5CE56DC4" w14:textId="77777777" w:rsidR="00CF376D" w:rsidRPr="00C6460C" w:rsidRDefault="00CF376D" w:rsidP="00795D93">
            <w:r w:rsidRPr="00C6460C">
              <w:t>Servizio</w:t>
            </w:r>
          </w:p>
        </w:tc>
        <w:tc>
          <w:tcPr>
            <w:tcW w:w="7791" w:type="dxa"/>
          </w:tcPr>
          <w:p w14:paraId="68B0F003" w14:textId="77777777" w:rsidR="00CF376D" w:rsidRPr="006E29CF" w:rsidRDefault="00CF376D" w:rsidP="00795D93">
            <w:r w:rsidRPr="008B3BE4">
              <w:t>ComunicazionePosizioniDebitorieOTFService</w:t>
            </w:r>
          </w:p>
        </w:tc>
      </w:tr>
      <w:tr w:rsidR="00CF376D" w:rsidRPr="006E29CF" w14:paraId="6762BA46" w14:textId="77777777" w:rsidTr="00795D93">
        <w:tc>
          <w:tcPr>
            <w:tcW w:w="1559" w:type="dxa"/>
            <w:shd w:val="clear" w:color="auto" w:fill="auto"/>
          </w:tcPr>
          <w:p w14:paraId="4EF60AC6" w14:textId="77777777" w:rsidR="00CF376D" w:rsidRPr="00C6460C" w:rsidRDefault="00CF376D" w:rsidP="00795D93">
            <w:r w:rsidRPr="00C6460C">
              <w:t>Operation</w:t>
            </w:r>
          </w:p>
        </w:tc>
        <w:tc>
          <w:tcPr>
            <w:tcW w:w="7791" w:type="dxa"/>
          </w:tcPr>
          <w:p w14:paraId="50083EEC" w14:textId="77777777" w:rsidR="00CF376D" w:rsidRPr="00E95676" w:rsidRDefault="00CF376D" w:rsidP="00795D93">
            <w:r>
              <w:t>IdpAllineamentoPendenze</w:t>
            </w:r>
            <w:r w:rsidRPr="00CA059D">
              <w:t>EnteOTF</w:t>
            </w:r>
          </w:p>
        </w:tc>
      </w:tr>
      <w:tr w:rsidR="00CF376D" w14:paraId="1240FE8D" w14:textId="77777777" w:rsidTr="00795D93">
        <w:tc>
          <w:tcPr>
            <w:tcW w:w="1559" w:type="dxa"/>
          </w:tcPr>
          <w:p w14:paraId="519107C4" w14:textId="77777777" w:rsidR="00CF376D" w:rsidRPr="006E29CF" w:rsidRDefault="00CF376D" w:rsidP="00795D93">
            <w:r>
              <w:t>Tipo servizio</w:t>
            </w:r>
          </w:p>
        </w:tc>
        <w:tc>
          <w:tcPr>
            <w:tcW w:w="7791" w:type="dxa"/>
          </w:tcPr>
          <w:p w14:paraId="43E3B91A" w14:textId="77777777" w:rsidR="00CF376D" w:rsidRPr="00CA059D" w:rsidRDefault="00CF376D" w:rsidP="00795D93">
            <w:r w:rsidRPr="00CA059D">
              <w:t>SOAP</w:t>
            </w:r>
          </w:p>
        </w:tc>
      </w:tr>
      <w:tr w:rsidR="00CF376D" w:rsidRPr="006E29CF" w14:paraId="784CF4CD" w14:textId="77777777" w:rsidTr="00795D93">
        <w:tc>
          <w:tcPr>
            <w:tcW w:w="1559" w:type="dxa"/>
          </w:tcPr>
          <w:p w14:paraId="62723479" w14:textId="77777777" w:rsidR="00CF376D" w:rsidRPr="006E29CF" w:rsidRDefault="00CF376D" w:rsidP="00795D93">
            <w:r w:rsidRPr="006E29CF">
              <w:t>Endpoint</w:t>
            </w:r>
          </w:p>
        </w:tc>
        <w:tc>
          <w:tcPr>
            <w:tcW w:w="7791" w:type="dxa"/>
          </w:tcPr>
          <w:p w14:paraId="5253EA36" w14:textId="77777777" w:rsidR="00CF376D" w:rsidRPr="006E29CF" w:rsidRDefault="00CF376D" w:rsidP="00795D93">
            <w:r w:rsidRPr="00CA059D">
              <w:rPr>
                <w:rStyle w:val="Collegamentoipertestuale"/>
                <w:lang w:val="it-IT"/>
              </w:rPr>
              <w:t>/IdpWebServices/ComunicazionePosizioniDebitorieOTF</w:t>
            </w:r>
          </w:p>
        </w:tc>
      </w:tr>
      <w:tr w:rsidR="00CF376D" w:rsidRPr="006E29CF" w14:paraId="2EAE0889" w14:textId="77777777" w:rsidTr="00795D93">
        <w:tc>
          <w:tcPr>
            <w:tcW w:w="1559" w:type="dxa"/>
          </w:tcPr>
          <w:p w14:paraId="3B585ED9" w14:textId="77777777" w:rsidR="00CF376D" w:rsidRPr="006E29CF" w:rsidRDefault="00CF376D" w:rsidP="00795D93">
            <w:r w:rsidRPr="006E29CF">
              <w:t>Authentication</w:t>
            </w:r>
          </w:p>
        </w:tc>
        <w:tc>
          <w:tcPr>
            <w:tcW w:w="7791" w:type="dxa"/>
          </w:tcPr>
          <w:p w14:paraId="483B86C5" w14:textId="77777777" w:rsidR="00CF376D" w:rsidRPr="006E29CF" w:rsidRDefault="00CF376D" w:rsidP="00795D93">
            <w:r>
              <w:t>Not Required</w:t>
            </w:r>
          </w:p>
        </w:tc>
      </w:tr>
      <w:tr w:rsidR="00CF376D" w:rsidRPr="006E29CF" w14:paraId="50646173" w14:textId="77777777" w:rsidTr="00795D93">
        <w:tc>
          <w:tcPr>
            <w:tcW w:w="1559" w:type="dxa"/>
          </w:tcPr>
          <w:p w14:paraId="658A48DB" w14:textId="77777777" w:rsidR="00CF376D" w:rsidRPr="006E29CF" w:rsidRDefault="00CF376D" w:rsidP="00795D93">
            <w:r w:rsidRPr="006E29CF">
              <w:t>Method</w:t>
            </w:r>
          </w:p>
        </w:tc>
        <w:tc>
          <w:tcPr>
            <w:tcW w:w="7791" w:type="dxa"/>
          </w:tcPr>
          <w:p w14:paraId="0519F8A4" w14:textId="77777777" w:rsidR="00CF376D" w:rsidRPr="006E29CF" w:rsidRDefault="00CF376D" w:rsidP="00795D93">
            <w:r>
              <w:t>POST</w:t>
            </w:r>
          </w:p>
        </w:tc>
      </w:tr>
      <w:tr w:rsidR="00CF376D" w:rsidRPr="006E29CF" w14:paraId="3C7A0D5D" w14:textId="77777777" w:rsidTr="00795D93">
        <w:tc>
          <w:tcPr>
            <w:tcW w:w="1559" w:type="dxa"/>
          </w:tcPr>
          <w:p w14:paraId="35FB699F" w14:textId="77777777" w:rsidR="00CF376D" w:rsidRPr="006E29CF" w:rsidRDefault="00CF376D" w:rsidP="00795D93">
            <w:r w:rsidRPr="006E29CF">
              <w:t>Consumes</w:t>
            </w:r>
          </w:p>
        </w:tc>
        <w:tc>
          <w:tcPr>
            <w:tcW w:w="7791" w:type="dxa"/>
          </w:tcPr>
          <w:p w14:paraId="090FC15F" w14:textId="77777777" w:rsidR="00CF376D" w:rsidRPr="006E29CF" w:rsidRDefault="00CF376D" w:rsidP="00795D93">
            <w:r>
              <w:t>application/xml</w:t>
            </w:r>
          </w:p>
        </w:tc>
      </w:tr>
      <w:tr w:rsidR="00CF376D" w:rsidRPr="006E29CF" w14:paraId="7FB9B58D" w14:textId="77777777" w:rsidTr="00795D93">
        <w:tc>
          <w:tcPr>
            <w:tcW w:w="1559" w:type="dxa"/>
          </w:tcPr>
          <w:p w14:paraId="315F76F0" w14:textId="77777777" w:rsidR="00CF376D" w:rsidRPr="006E29CF" w:rsidRDefault="00CF376D" w:rsidP="00795D93">
            <w:r w:rsidRPr="006E29CF">
              <w:t>Produces</w:t>
            </w:r>
          </w:p>
        </w:tc>
        <w:tc>
          <w:tcPr>
            <w:tcW w:w="7791" w:type="dxa"/>
          </w:tcPr>
          <w:p w14:paraId="366299F9" w14:textId="77777777" w:rsidR="00CF376D" w:rsidRPr="006E29CF" w:rsidRDefault="00CF376D" w:rsidP="00795D93">
            <w:r w:rsidRPr="006E29CF">
              <w:t>application/</w:t>
            </w:r>
            <w:r>
              <w:t>xml</w:t>
            </w:r>
          </w:p>
        </w:tc>
      </w:tr>
      <w:tr w:rsidR="00CF376D" w:rsidRPr="006E29CF" w14:paraId="1C0E5504" w14:textId="77777777" w:rsidTr="00795D93">
        <w:tc>
          <w:tcPr>
            <w:tcW w:w="1559" w:type="dxa"/>
          </w:tcPr>
          <w:p w14:paraId="1276E919" w14:textId="77777777" w:rsidR="00CF376D" w:rsidRPr="006E29CF" w:rsidRDefault="00CF376D" w:rsidP="00795D93">
            <w:r w:rsidRPr="006E29CF">
              <w:t>Payload</w:t>
            </w:r>
          </w:p>
        </w:tc>
        <w:tc>
          <w:tcPr>
            <w:tcW w:w="7791" w:type="dxa"/>
          </w:tcPr>
          <w:p w14:paraId="76D915C2" w14:textId="77777777" w:rsidR="00CF376D" w:rsidRPr="00CA059D" w:rsidRDefault="00CF376D" w:rsidP="00795D93">
            <w:pPr>
              <w:rPr>
                <w:sz w:val="20"/>
                <w:szCs w:val="20"/>
              </w:rPr>
            </w:pPr>
            <w:r w:rsidRPr="00CA059D">
              <w:rPr>
                <w:sz w:val="20"/>
                <w:szCs w:val="20"/>
              </w:rPr>
              <w:t>&lt;soapenv:Envelope xmlns:soapenv="http://schemas.xmlsoap.org/soap/envelope/" xmlns:prox="http://www.cart.rete.toscana.it/servizi/iris_1_1/proxy" xmlns:idp="http://www.cart.rete.toscana.it/servizi/iris_1_1/IdpAllineamentoPendenze" xmlns:idp1="http://www.cart.rete.toscana.it/servizi/iris_1_1/IdpHeader" xmlns:idp2="http://www.cart.rete.toscana.it/servizi/iris_1_1/IdpInclude"&gt;</w:t>
            </w:r>
          </w:p>
          <w:p w14:paraId="01249DBB" w14:textId="77777777" w:rsidR="00CF376D" w:rsidRPr="00CA059D" w:rsidRDefault="00CF376D" w:rsidP="00795D93">
            <w:pPr>
              <w:rPr>
                <w:sz w:val="20"/>
                <w:szCs w:val="20"/>
              </w:rPr>
            </w:pPr>
            <w:r w:rsidRPr="00CA059D">
              <w:rPr>
                <w:sz w:val="20"/>
                <w:szCs w:val="20"/>
              </w:rPr>
              <w:t xml:space="preserve">   &lt;soapenv:Header/&gt;</w:t>
            </w:r>
          </w:p>
          <w:p w14:paraId="74C3B1EC" w14:textId="77777777" w:rsidR="00CF376D" w:rsidRPr="00CA059D" w:rsidRDefault="00CF376D" w:rsidP="00795D93">
            <w:pPr>
              <w:rPr>
                <w:sz w:val="20"/>
                <w:szCs w:val="20"/>
              </w:rPr>
            </w:pPr>
            <w:r w:rsidRPr="00CA059D">
              <w:rPr>
                <w:sz w:val="20"/>
                <w:szCs w:val="20"/>
              </w:rPr>
              <w:t xml:space="preserve">   &lt;soapenv:Body&gt;</w:t>
            </w:r>
          </w:p>
          <w:p w14:paraId="128DA446" w14:textId="77777777" w:rsidR="00CF376D" w:rsidRPr="00CA059D" w:rsidRDefault="00CF376D" w:rsidP="00795D93">
            <w:pPr>
              <w:rPr>
                <w:sz w:val="20"/>
                <w:szCs w:val="20"/>
              </w:rPr>
            </w:pPr>
            <w:r w:rsidRPr="00CA059D">
              <w:rPr>
                <w:sz w:val="20"/>
                <w:szCs w:val="20"/>
              </w:rPr>
              <w:t xml:space="preserve">      &lt;prox:IdpAllineamentoPendenzeEnteOTF&gt;</w:t>
            </w:r>
          </w:p>
          <w:p w14:paraId="5EE3C1E8" w14:textId="77777777" w:rsidR="00CF376D" w:rsidRPr="00CA059D" w:rsidRDefault="00CF376D" w:rsidP="00795D93">
            <w:pPr>
              <w:rPr>
                <w:sz w:val="20"/>
                <w:szCs w:val="20"/>
              </w:rPr>
            </w:pPr>
            <w:r w:rsidRPr="00CA059D">
              <w:rPr>
                <w:sz w:val="20"/>
                <w:szCs w:val="20"/>
              </w:rPr>
              <w:t xml:space="preserve">         &lt;idp:IdpAllineamentoPendenzeOTF Versione="?"&gt;</w:t>
            </w:r>
          </w:p>
          <w:p w14:paraId="6292CF20" w14:textId="77777777" w:rsidR="00CF376D" w:rsidRPr="00CA059D" w:rsidRDefault="00CF376D" w:rsidP="00795D93">
            <w:pPr>
              <w:rPr>
                <w:sz w:val="20"/>
                <w:szCs w:val="20"/>
              </w:rPr>
            </w:pPr>
            <w:r w:rsidRPr="00CA059D">
              <w:rPr>
                <w:sz w:val="20"/>
                <w:szCs w:val="20"/>
              </w:rPr>
              <w:t xml:space="preserve">            &lt;idp:IdpHeader&gt;</w:t>
            </w:r>
          </w:p>
          <w:p w14:paraId="3520E368" w14:textId="77777777" w:rsidR="00CF376D" w:rsidRPr="00CA059D" w:rsidRDefault="00CF376D" w:rsidP="00795D93">
            <w:pPr>
              <w:rPr>
                <w:sz w:val="20"/>
                <w:szCs w:val="20"/>
              </w:rPr>
            </w:pPr>
            <w:r w:rsidRPr="00CA059D">
              <w:rPr>
                <w:sz w:val="20"/>
                <w:szCs w:val="20"/>
              </w:rPr>
              <w:t xml:space="preserve">               &lt;idp1:TRT&gt;</w:t>
            </w:r>
          </w:p>
          <w:p w14:paraId="49C0CC05" w14:textId="77777777" w:rsidR="00CF376D" w:rsidRPr="00CA059D" w:rsidRDefault="00CF376D" w:rsidP="00795D93">
            <w:pPr>
              <w:rPr>
                <w:sz w:val="20"/>
                <w:szCs w:val="20"/>
              </w:rPr>
            </w:pPr>
            <w:r w:rsidRPr="00CA059D">
              <w:rPr>
                <w:sz w:val="20"/>
                <w:szCs w:val="20"/>
              </w:rPr>
              <w:t xml:space="preserve">                  &lt;idp1:ServiceName&gt;?&lt;/idp1:ServiceName&gt;</w:t>
            </w:r>
          </w:p>
          <w:p w14:paraId="045FC159" w14:textId="77777777" w:rsidR="00CF376D" w:rsidRPr="00CA059D" w:rsidRDefault="00CF376D" w:rsidP="00795D93">
            <w:pPr>
              <w:rPr>
                <w:sz w:val="20"/>
                <w:szCs w:val="20"/>
              </w:rPr>
            </w:pPr>
            <w:r w:rsidRPr="00CA059D">
              <w:rPr>
                <w:sz w:val="20"/>
                <w:szCs w:val="20"/>
              </w:rPr>
              <w:t xml:space="preserve">                  &lt;idp1:MsgId&gt;?&lt;/idp1:MsgId&gt;</w:t>
            </w:r>
          </w:p>
          <w:p w14:paraId="68892B87" w14:textId="77777777" w:rsidR="00CF376D" w:rsidRPr="00CA059D" w:rsidRDefault="00CF376D" w:rsidP="00795D93">
            <w:pPr>
              <w:rPr>
                <w:sz w:val="20"/>
                <w:szCs w:val="20"/>
              </w:rPr>
            </w:pPr>
            <w:r w:rsidRPr="00CA059D">
              <w:rPr>
                <w:sz w:val="20"/>
                <w:szCs w:val="20"/>
              </w:rPr>
              <w:t xml:space="preserve">                  &lt;idp1:XMLCrtDt&gt;?&lt;/idp1:XMLCrtDt&gt;</w:t>
            </w:r>
          </w:p>
          <w:p w14:paraId="7157BCB9" w14:textId="77777777" w:rsidR="00CF376D" w:rsidRPr="00CA059D" w:rsidRDefault="00CF376D" w:rsidP="00795D93">
            <w:pPr>
              <w:rPr>
                <w:sz w:val="20"/>
                <w:szCs w:val="20"/>
              </w:rPr>
            </w:pPr>
            <w:r w:rsidRPr="00CA059D">
              <w:rPr>
                <w:sz w:val="20"/>
                <w:szCs w:val="20"/>
              </w:rPr>
              <w:t xml:space="preserve">                  &lt;idp1:Sender&gt;</w:t>
            </w:r>
          </w:p>
          <w:p w14:paraId="4DEFE783" w14:textId="77777777" w:rsidR="00CF376D" w:rsidRPr="00CA059D" w:rsidRDefault="00CF376D" w:rsidP="00795D93">
            <w:pPr>
              <w:rPr>
                <w:sz w:val="20"/>
                <w:szCs w:val="20"/>
              </w:rPr>
            </w:pPr>
            <w:r w:rsidRPr="00CA059D">
              <w:rPr>
                <w:sz w:val="20"/>
                <w:szCs w:val="20"/>
              </w:rPr>
              <w:t xml:space="preserve">                     &lt;idp1:SenderId&gt;?&lt;/idp1:SenderId&gt;</w:t>
            </w:r>
          </w:p>
          <w:p w14:paraId="0791726C" w14:textId="77777777" w:rsidR="00CF376D" w:rsidRPr="00CA059D" w:rsidRDefault="00CF376D" w:rsidP="00795D93">
            <w:pPr>
              <w:rPr>
                <w:sz w:val="20"/>
                <w:szCs w:val="20"/>
              </w:rPr>
            </w:pPr>
            <w:r w:rsidRPr="00CA059D">
              <w:rPr>
                <w:sz w:val="20"/>
                <w:szCs w:val="20"/>
              </w:rPr>
              <w:t xml:space="preserve">                     &lt;idp1:SenderSys&gt;?&lt;/idp1:SenderSys&gt;</w:t>
            </w:r>
          </w:p>
          <w:p w14:paraId="71DF46F0" w14:textId="77777777" w:rsidR="00CF376D" w:rsidRPr="00CA059D" w:rsidRDefault="00CF376D" w:rsidP="00795D93">
            <w:pPr>
              <w:rPr>
                <w:sz w:val="20"/>
                <w:szCs w:val="20"/>
              </w:rPr>
            </w:pPr>
            <w:r w:rsidRPr="00CA059D">
              <w:rPr>
                <w:sz w:val="20"/>
                <w:szCs w:val="20"/>
              </w:rPr>
              <w:t xml:space="preserve">                  &lt;/idp1:Sender&gt;</w:t>
            </w:r>
          </w:p>
          <w:p w14:paraId="1DB15DC0" w14:textId="77777777" w:rsidR="00CF376D" w:rsidRPr="00CA059D" w:rsidRDefault="00CF376D" w:rsidP="00795D93">
            <w:pPr>
              <w:rPr>
                <w:sz w:val="20"/>
                <w:szCs w:val="20"/>
              </w:rPr>
            </w:pPr>
            <w:r w:rsidRPr="00CA059D">
              <w:rPr>
                <w:sz w:val="20"/>
                <w:szCs w:val="20"/>
              </w:rPr>
              <w:t xml:space="preserve">                  &lt;idp1:Receiver&gt;</w:t>
            </w:r>
          </w:p>
          <w:p w14:paraId="38664C44" w14:textId="77777777" w:rsidR="00CF376D" w:rsidRPr="00CA059D" w:rsidRDefault="00CF376D" w:rsidP="00795D93">
            <w:pPr>
              <w:rPr>
                <w:sz w:val="20"/>
                <w:szCs w:val="20"/>
              </w:rPr>
            </w:pPr>
            <w:r w:rsidRPr="00CA059D">
              <w:rPr>
                <w:sz w:val="20"/>
                <w:szCs w:val="20"/>
              </w:rPr>
              <w:t xml:space="preserve">                     &lt;idp1:ReceiverId&gt;?&lt;/idp1:ReceiverId&gt;</w:t>
            </w:r>
          </w:p>
          <w:p w14:paraId="4788AB6A" w14:textId="77777777" w:rsidR="00CF376D" w:rsidRPr="00CA059D" w:rsidRDefault="00CF376D" w:rsidP="00795D93">
            <w:pPr>
              <w:rPr>
                <w:sz w:val="20"/>
                <w:szCs w:val="20"/>
              </w:rPr>
            </w:pPr>
            <w:r w:rsidRPr="00CA059D">
              <w:rPr>
                <w:sz w:val="20"/>
                <w:szCs w:val="20"/>
              </w:rPr>
              <w:t xml:space="preserve">                     &lt;idp1:ReceiverSys&gt;?&lt;/idp1:ReceiverSys&gt;</w:t>
            </w:r>
          </w:p>
          <w:p w14:paraId="6124CBC3" w14:textId="77777777" w:rsidR="00CF376D" w:rsidRPr="00CA059D" w:rsidRDefault="00CF376D" w:rsidP="00795D93">
            <w:pPr>
              <w:rPr>
                <w:sz w:val="20"/>
                <w:szCs w:val="20"/>
              </w:rPr>
            </w:pPr>
            <w:r w:rsidRPr="00CA059D">
              <w:rPr>
                <w:sz w:val="20"/>
                <w:szCs w:val="20"/>
              </w:rPr>
              <w:t xml:space="preserve">                  &lt;/idp1:Receiver&gt;</w:t>
            </w:r>
          </w:p>
          <w:p w14:paraId="5BA9D1E7" w14:textId="77777777" w:rsidR="00CF376D" w:rsidRPr="00CA059D" w:rsidRDefault="00CF376D" w:rsidP="00795D93">
            <w:pPr>
              <w:rPr>
                <w:sz w:val="20"/>
                <w:szCs w:val="20"/>
              </w:rPr>
            </w:pPr>
            <w:r w:rsidRPr="00CA059D">
              <w:rPr>
                <w:sz w:val="20"/>
                <w:szCs w:val="20"/>
              </w:rPr>
              <w:t xml:space="preserve">               &lt;/idp1:TRT&gt;</w:t>
            </w:r>
          </w:p>
          <w:p w14:paraId="1CE6717F" w14:textId="77777777" w:rsidR="00CF376D" w:rsidRPr="00CA059D" w:rsidRDefault="00CF376D" w:rsidP="00795D93">
            <w:pPr>
              <w:rPr>
                <w:sz w:val="20"/>
                <w:szCs w:val="20"/>
              </w:rPr>
            </w:pPr>
            <w:r w:rsidRPr="00CA059D">
              <w:rPr>
                <w:sz w:val="20"/>
                <w:szCs w:val="20"/>
              </w:rPr>
              <w:t xml:space="preserve">               &lt;idp1:E2E&gt;</w:t>
            </w:r>
          </w:p>
          <w:p w14:paraId="4F9CE22A" w14:textId="77777777" w:rsidR="00CF376D" w:rsidRPr="00CA059D" w:rsidRDefault="00CF376D" w:rsidP="00795D93">
            <w:pPr>
              <w:rPr>
                <w:sz w:val="20"/>
                <w:szCs w:val="20"/>
              </w:rPr>
            </w:pPr>
            <w:r w:rsidRPr="00CA059D">
              <w:rPr>
                <w:sz w:val="20"/>
                <w:szCs w:val="20"/>
              </w:rPr>
              <w:t xml:space="preserve">                  &lt;idp1:E2ESrvcNm&gt;?&lt;/idp1:E2ESrvcNm&gt;</w:t>
            </w:r>
          </w:p>
          <w:p w14:paraId="509D349B" w14:textId="77777777" w:rsidR="00CF376D" w:rsidRPr="00CA059D" w:rsidRDefault="00CF376D" w:rsidP="00795D93">
            <w:pPr>
              <w:rPr>
                <w:sz w:val="20"/>
                <w:szCs w:val="20"/>
              </w:rPr>
            </w:pPr>
            <w:r w:rsidRPr="00CA059D">
              <w:rPr>
                <w:sz w:val="20"/>
                <w:szCs w:val="20"/>
              </w:rPr>
              <w:t xml:space="preserve">                  &lt;idp1:E2EMsgId&gt;?&lt;/idp1:E2EMsgId&gt;</w:t>
            </w:r>
          </w:p>
          <w:p w14:paraId="39F805DC" w14:textId="77777777" w:rsidR="00CF376D" w:rsidRPr="00CA059D" w:rsidRDefault="00CF376D" w:rsidP="00795D93">
            <w:pPr>
              <w:rPr>
                <w:sz w:val="20"/>
                <w:szCs w:val="20"/>
              </w:rPr>
            </w:pPr>
            <w:r w:rsidRPr="00CA059D">
              <w:rPr>
                <w:sz w:val="20"/>
                <w:szCs w:val="20"/>
              </w:rPr>
              <w:t xml:space="preserve">                  &lt;idp1:XMLCrtDt&gt;?&lt;/idp1:XMLCrtDt&gt;</w:t>
            </w:r>
          </w:p>
          <w:p w14:paraId="7B05A3CE" w14:textId="77777777" w:rsidR="00CF376D" w:rsidRPr="00CA059D" w:rsidRDefault="00CF376D" w:rsidP="00795D93">
            <w:pPr>
              <w:rPr>
                <w:sz w:val="20"/>
                <w:szCs w:val="20"/>
              </w:rPr>
            </w:pPr>
            <w:r w:rsidRPr="00CA059D">
              <w:rPr>
                <w:sz w:val="20"/>
                <w:szCs w:val="20"/>
              </w:rPr>
              <w:t xml:space="preserve">                  &lt;idp1:Sender&gt;</w:t>
            </w:r>
          </w:p>
          <w:p w14:paraId="226A22B4" w14:textId="77777777" w:rsidR="00CF376D" w:rsidRPr="00CA059D" w:rsidRDefault="00CF376D" w:rsidP="00795D93">
            <w:pPr>
              <w:rPr>
                <w:sz w:val="20"/>
                <w:szCs w:val="20"/>
              </w:rPr>
            </w:pPr>
            <w:r w:rsidRPr="00CA059D">
              <w:rPr>
                <w:sz w:val="20"/>
                <w:szCs w:val="20"/>
              </w:rPr>
              <w:t xml:space="preserve">                     &lt;idp1:E2ESndrId&gt;?&lt;/idp1:E2ESndrId&gt;</w:t>
            </w:r>
          </w:p>
          <w:p w14:paraId="5CC21972" w14:textId="77777777" w:rsidR="00CF376D" w:rsidRPr="00CA059D" w:rsidRDefault="00CF376D" w:rsidP="00795D93">
            <w:pPr>
              <w:rPr>
                <w:sz w:val="20"/>
                <w:szCs w:val="20"/>
              </w:rPr>
            </w:pPr>
            <w:r w:rsidRPr="00CA059D">
              <w:rPr>
                <w:sz w:val="20"/>
                <w:szCs w:val="20"/>
              </w:rPr>
              <w:t xml:space="preserve">                     &lt;idp1:E2ESndrSys&gt;?&lt;/idp1:E2ESndrSys&gt;</w:t>
            </w:r>
          </w:p>
          <w:p w14:paraId="1D572440" w14:textId="77777777" w:rsidR="00CF376D" w:rsidRPr="00CA059D" w:rsidRDefault="00CF376D" w:rsidP="00795D93">
            <w:pPr>
              <w:rPr>
                <w:sz w:val="20"/>
                <w:szCs w:val="20"/>
              </w:rPr>
            </w:pPr>
            <w:r w:rsidRPr="00CA059D">
              <w:rPr>
                <w:sz w:val="20"/>
                <w:szCs w:val="20"/>
              </w:rPr>
              <w:t xml:space="preserve">                  &lt;/idp1:Sender&gt;</w:t>
            </w:r>
          </w:p>
          <w:p w14:paraId="33166C10" w14:textId="77777777" w:rsidR="00CF376D" w:rsidRPr="00CA059D" w:rsidRDefault="00CF376D" w:rsidP="00795D93">
            <w:pPr>
              <w:rPr>
                <w:sz w:val="20"/>
                <w:szCs w:val="20"/>
              </w:rPr>
            </w:pPr>
            <w:r w:rsidRPr="00CA059D">
              <w:rPr>
                <w:sz w:val="20"/>
                <w:szCs w:val="20"/>
              </w:rPr>
              <w:t xml:space="preserve">                  &lt;idp1:Receiver&gt;</w:t>
            </w:r>
          </w:p>
          <w:p w14:paraId="7E3C8038" w14:textId="77777777" w:rsidR="00CF376D" w:rsidRPr="00CA059D" w:rsidRDefault="00CF376D" w:rsidP="00795D93">
            <w:pPr>
              <w:rPr>
                <w:sz w:val="20"/>
                <w:szCs w:val="20"/>
              </w:rPr>
            </w:pPr>
            <w:r w:rsidRPr="00CA059D">
              <w:rPr>
                <w:sz w:val="20"/>
                <w:szCs w:val="20"/>
              </w:rPr>
              <w:t xml:space="preserve">                     &lt;idp1:E2ERcvrId&gt;?&lt;/idp1:E2ERcvrId&gt;</w:t>
            </w:r>
          </w:p>
          <w:p w14:paraId="720FDF73" w14:textId="77777777" w:rsidR="00CF376D" w:rsidRPr="00CA059D" w:rsidRDefault="00CF376D" w:rsidP="00795D93">
            <w:pPr>
              <w:rPr>
                <w:sz w:val="20"/>
                <w:szCs w:val="20"/>
              </w:rPr>
            </w:pPr>
            <w:r w:rsidRPr="00CA059D">
              <w:rPr>
                <w:sz w:val="20"/>
                <w:szCs w:val="20"/>
              </w:rPr>
              <w:t xml:space="preserve">                     &lt;idp1:E2ERcvrSys&gt;?&lt;/idp1:E2ERcvrSys&gt;</w:t>
            </w:r>
          </w:p>
          <w:p w14:paraId="65FC2966" w14:textId="77777777" w:rsidR="00CF376D" w:rsidRPr="00CA059D" w:rsidRDefault="00CF376D" w:rsidP="00795D93">
            <w:pPr>
              <w:rPr>
                <w:sz w:val="20"/>
                <w:szCs w:val="20"/>
              </w:rPr>
            </w:pPr>
            <w:r w:rsidRPr="00CA059D">
              <w:rPr>
                <w:sz w:val="20"/>
                <w:szCs w:val="20"/>
              </w:rPr>
              <w:t xml:space="preserve">                  &lt;/idp1:Receiver&gt;</w:t>
            </w:r>
          </w:p>
          <w:p w14:paraId="15CD1A2E" w14:textId="77777777" w:rsidR="00CF376D" w:rsidRPr="00CA059D" w:rsidRDefault="00CF376D" w:rsidP="00795D93">
            <w:pPr>
              <w:rPr>
                <w:sz w:val="20"/>
                <w:szCs w:val="20"/>
              </w:rPr>
            </w:pPr>
            <w:r w:rsidRPr="00CA059D">
              <w:rPr>
                <w:sz w:val="20"/>
                <w:szCs w:val="20"/>
              </w:rPr>
              <w:lastRenderedPageBreak/>
              <w:t xml:space="preserve">               &lt;/idp1:E2E&gt;</w:t>
            </w:r>
          </w:p>
          <w:p w14:paraId="78720E4E" w14:textId="77777777" w:rsidR="00CF376D" w:rsidRPr="00CA059D" w:rsidRDefault="00CF376D" w:rsidP="00795D93">
            <w:pPr>
              <w:rPr>
                <w:sz w:val="20"/>
                <w:szCs w:val="20"/>
              </w:rPr>
            </w:pPr>
            <w:r w:rsidRPr="00CA059D">
              <w:rPr>
                <w:sz w:val="20"/>
                <w:szCs w:val="20"/>
              </w:rPr>
              <w:t xml:space="preserve">            &lt;/idp:IdpHeader&gt;</w:t>
            </w:r>
          </w:p>
          <w:p w14:paraId="4A9BBDFF" w14:textId="77777777" w:rsidR="00CF376D" w:rsidRPr="00CA059D" w:rsidRDefault="00CF376D" w:rsidP="00795D93">
            <w:pPr>
              <w:rPr>
                <w:sz w:val="20"/>
                <w:szCs w:val="20"/>
              </w:rPr>
            </w:pPr>
            <w:r w:rsidRPr="00CA059D">
              <w:rPr>
                <w:sz w:val="20"/>
                <w:szCs w:val="20"/>
              </w:rPr>
              <w:t xml:space="preserve">            &lt;idp:IdpBody&gt;</w:t>
            </w:r>
          </w:p>
          <w:p w14:paraId="53D4BC9F" w14:textId="77777777" w:rsidR="00CF376D" w:rsidRPr="00CA059D" w:rsidRDefault="00CF376D" w:rsidP="00795D93">
            <w:pPr>
              <w:rPr>
                <w:sz w:val="20"/>
                <w:szCs w:val="20"/>
              </w:rPr>
            </w:pPr>
            <w:r w:rsidRPr="00CA059D">
              <w:rPr>
                <w:sz w:val="20"/>
                <w:szCs w:val="20"/>
              </w:rPr>
              <w:t xml:space="preserve">               &lt;!--1 or more repetitions:--&gt;</w:t>
            </w:r>
          </w:p>
          <w:p w14:paraId="23550990" w14:textId="77777777" w:rsidR="00CF376D" w:rsidRPr="00CA059D" w:rsidRDefault="00CF376D" w:rsidP="00795D93">
            <w:pPr>
              <w:rPr>
                <w:sz w:val="20"/>
                <w:szCs w:val="20"/>
              </w:rPr>
            </w:pPr>
            <w:r w:rsidRPr="00CA059D">
              <w:rPr>
                <w:sz w:val="20"/>
                <w:szCs w:val="20"/>
              </w:rPr>
              <w:t xml:space="preserve">               &lt;idp:Pendenza Ti</w:t>
            </w:r>
            <w:r>
              <w:rPr>
                <w:sz w:val="20"/>
                <w:szCs w:val="20"/>
              </w:rPr>
              <w:t>poPendenza="?" TipoOperazione="UpdateStatus</w:t>
            </w:r>
            <w:r w:rsidRPr="00CA059D">
              <w:rPr>
                <w:sz w:val="20"/>
                <w:szCs w:val="20"/>
              </w:rPr>
              <w:t>"&gt;</w:t>
            </w:r>
          </w:p>
          <w:p w14:paraId="105C9F13" w14:textId="77777777" w:rsidR="00CF376D" w:rsidRPr="00CA059D" w:rsidRDefault="00CF376D" w:rsidP="00795D93">
            <w:pPr>
              <w:rPr>
                <w:sz w:val="20"/>
                <w:szCs w:val="20"/>
              </w:rPr>
            </w:pPr>
            <w:r w:rsidRPr="00CA059D">
              <w:rPr>
                <w:sz w:val="20"/>
                <w:szCs w:val="20"/>
              </w:rPr>
              <w:t xml:space="preserve">                  &lt;idp:IdPendenza&gt;?&lt;/idp:IdPendenza&gt;</w:t>
            </w:r>
          </w:p>
          <w:p w14:paraId="4C4F5380" w14:textId="77777777" w:rsidR="00CF376D" w:rsidRPr="00CA059D" w:rsidRDefault="00CF376D" w:rsidP="00795D93">
            <w:pPr>
              <w:rPr>
                <w:sz w:val="20"/>
                <w:szCs w:val="20"/>
              </w:rPr>
            </w:pPr>
            <w:r w:rsidRPr="00CA059D">
              <w:rPr>
                <w:sz w:val="20"/>
                <w:szCs w:val="20"/>
              </w:rPr>
              <w:t xml:space="preserve">                  &lt;idp:Mittente&gt;</w:t>
            </w:r>
          </w:p>
          <w:p w14:paraId="1A4326CD" w14:textId="77777777" w:rsidR="00CF376D" w:rsidRPr="00CA059D" w:rsidRDefault="00CF376D" w:rsidP="00795D93">
            <w:pPr>
              <w:rPr>
                <w:sz w:val="20"/>
                <w:szCs w:val="20"/>
              </w:rPr>
            </w:pPr>
            <w:r w:rsidRPr="00CA059D">
              <w:rPr>
                <w:sz w:val="20"/>
                <w:szCs w:val="20"/>
              </w:rPr>
              <w:t xml:space="preserve">                     &lt;idp:Id&gt;?&lt;/idp:Id&gt;</w:t>
            </w:r>
          </w:p>
          <w:p w14:paraId="1D343D06" w14:textId="77777777" w:rsidR="00CF376D" w:rsidRPr="00CA059D" w:rsidRDefault="00CF376D" w:rsidP="00795D93">
            <w:pPr>
              <w:rPr>
                <w:sz w:val="20"/>
                <w:szCs w:val="20"/>
              </w:rPr>
            </w:pPr>
            <w:r w:rsidRPr="00CA059D">
              <w:rPr>
                <w:sz w:val="20"/>
                <w:szCs w:val="20"/>
              </w:rPr>
              <w:t xml:space="preserve">                     &lt;!--Optional:--&gt;</w:t>
            </w:r>
          </w:p>
          <w:p w14:paraId="7815CBA5" w14:textId="77777777" w:rsidR="00CF376D" w:rsidRPr="00CA059D" w:rsidRDefault="00CF376D" w:rsidP="00795D93">
            <w:pPr>
              <w:rPr>
                <w:sz w:val="20"/>
                <w:szCs w:val="20"/>
              </w:rPr>
            </w:pPr>
            <w:r w:rsidRPr="00CA059D">
              <w:rPr>
                <w:sz w:val="20"/>
                <w:szCs w:val="20"/>
              </w:rPr>
              <w:t xml:space="preserve">                     &lt;idp:Descrizione&gt;?&lt;/idp:Descrizione&gt;</w:t>
            </w:r>
          </w:p>
          <w:p w14:paraId="7732692E" w14:textId="77777777" w:rsidR="00CF376D" w:rsidRPr="00CA059D" w:rsidRDefault="00CF376D" w:rsidP="00795D93">
            <w:pPr>
              <w:rPr>
                <w:sz w:val="20"/>
                <w:szCs w:val="20"/>
              </w:rPr>
            </w:pPr>
            <w:r w:rsidRPr="00CA059D">
              <w:rPr>
                <w:sz w:val="20"/>
                <w:szCs w:val="20"/>
              </w:rPr>
              <w:t xml:space="preserve">                  &lt;/idp:Mittente&gt;</w:t>
            </w:r>
          </w:p>
          <w:p w14:paraId="63FA0DCF" w14:textId="77777777" w:rsidR="00CF376D" w:rsidRPr="00CA059D" w:rsidRDefault="00CF376D" w:rsidP="00795D93">
            <w:pPr>
              <w:rPr>
                <w:sz w:val="20"/>
                <w:szCs w:val="20"/>
              </w:rPr>
            </w:pPr>
            <w:r w:rsidRPr="00CA059D">
              <w:rPr>
                <w:sz w:val="20"/>
                <w:szCs w:val="20"/>
              </w:rPr>
              <w:t xml:space="preserve">                  &lt;idp:Destinatari&gt;</w:t>
            </w:r>
          </w:p>
          <w:p w14:paraId="0AF0A108" w14:textId="77777777" w:rsidR="00CF376D" w:rsidRPr="00CA059D" w:rsidRDefault="00CF376D" w:rsidP="00795D93">
            <w:pPr>
              <w:rPr>
                <w:sz w:val="20"/>
                <w:szCs w:val="20"/>
              </w:rPr>
            </w:pPr>
            <w:r w:rsidRPr="00CA059D">
              <w:rPr>
                <w:sz w:val="20"/>
                <w:szCs w:val="20"/>
              </w:rPr>
              <w:t xml:space="preserve">                     &lt;!--1 or more repetitions:--&gt;</w:t>
            </w:r>
          </w:p>
          <w:p w14:paraId="4C5E79C9" w14:textId="77777777" w:rsidR="00CF376D" w:rsidRPr="00CA059D" w:rsidRDefault="00CF376D" w:rsidP="00795D93">
            <w:pPr>
              <w:rPr>
                <w:sz w:val="20"/>
                <w:szCs w:val="20"/>
              </w:rPr>
            </w:pPr>
            <w:r w:rsidRPr="00CA059D">
              <w:rPr>
                <w:sz w:val="20"/>
                <w:szCs w:val="20"/>
              </w:rPr>
              <w:t xml:space="preserve">                     &lt;idp:Destinatario Tipo="?"&gt;</w:t>
            </w:r>
          </w:p>
          <w:p w14:paraId="5F72F19A" w14:textId="77777777" w:rsidR="00CF376D" w:rsidRPr="00CA059D" w:rsidRDefault="00CF376D" w:rsidP="00795D93">
            <w:pPr>
              <w:rPr>
                <w:sz w:val="20"/>
                <w:szCs w:val="20"/>
              </w:rPr>
            </w:pPr>
            <w:r w:rsidRPr="00CA059D">
              <w:rPr>
                <w:sz w:val="20"/>
                <w:szCs w:val="20"/>
              </w:rPr>
              <w:t xml:space="preserve">                        &lt;idp:Id&gt;?&lt;/idp:Id&gt;</w:t>
            </w:r>
          </w:p>
          <w:p w14:paraId="57AB9C20" w14:textId="77777777" w:rsidR="00CF376D" w:rsidRPr="00CA059D" w:rsidRDefault="00CF376D" w:rsidP="00795D93">
            <w:pPr>
              <w:rPr>
                <w:sz w:val="20"/>
                <w:szCs w:val="20"/>
              </w:rPr>
            </w:pPr>
            <w:r w:rsidRPr="00CA059D">
              <w:rPr>
                <w:sz w:val="20"/>
                <w:szCs w:val="20"/>
              </w:rPr>
              <w:t xml:space="preserve">                        &lt;!--Optional:--&gt;</w:t>
            </w:r>
          </w:p>
          <w:p w14:paraId="6D916924" w14:textId="77777777" w:rsidR="00CF376D" w:rsidRPr="00CA059D" w:rsidRDefault="00CF376D" w:rsidP="00795D93">
            <w:pPr>
              <w:rPr>
                <w:sz w:val="20"/>
                <w:szCs w:val="20"/>
              </w:rPr>
            </w:pPr>
            <w:r w:rsidRPr="00CA059D">
              <w:rPr>
                <w:sz w:val="20"/>
                <w:szCs w:val="20"/>
              </w:rPr>
              <w:t xml:space="preserve">                        &lt;idp:Descrizione&gt;?&lt;/idp:Descrizione&gt;</w:t>
            </w:r>
          </w:p>
          <w:p w14:paraId="7E7B6B08" w14:textId="77777777" w:rsidR="00CF376D" w:rsidRPr="00CA059D" w:rsidRDefault="00CF376D" w:rsidP="00795D93">
            <w:pPr>
              <w:rPr>
                <w:sz w:val="20"/>
                <w:szCs w:val="20"/>
              </w:rPr>
            </w:pPr>
            <w:r w:rsidRPr="00CA059D">
              <w:rPr>
                <w:sz w:val="20"/>
                <w:szCs w:val="20"/>
              </w:rPr>
              <w:t xml:space="preserve">                        &lt;!--Optional:--&gt;</w:t>
            </w:r>
          </w:p>
          <w:p w14:paraId="5FC613E8" w14:textId="77777777" w:rsidR="00CF376D" w:rsidRPr="00CA059D" w:rsidRDefault="00CF376D" w:rsidP="00795D93">
            <w:pPr>
              <w:rPr>
                <w:sz w:val="20"/>
                <w:szCs w:val="20"/>
              </w:rPr>
            </w:pPr>
            <w:r w:rsidRPr="00CA059D">
              <w:rPr>
                <w:sz w:val="20"/>
                <w:szCs w:val="20"/>
              </w:rPr>
              <w:t xml:space="preserve">                        &lt;idp:DatiDestinatario&gt;</w:t>
            </w:r>
          </w:p>
          <w:p w14:paraId="4CF68AD0" w14:textId="77777777" w:rsidR="00CF376D" w:rsidRPr="00CA059D" w:rsidRDefault="00CF376D" w:rsidP="00795D93">
            <w:pPr>
              <w:rPr>
                <w:sz w:val="20"/>
                <w:szCs w:val="20"/>
              </w:rPr>
            </w:pPr>
            <w:r w:rsidRPr="00CA059D">
              <w:rPr>
                <w:sz w:val="20"/>
                <w:szCs w:val="20"/>
              </w:rPr>
              <w:t xml:space="preserve">                           &lt;idp:TipoSoggetto&gt;?&lt;/idp:TipoSoggetto&gt;</w:t>
            </w:r>
          </w:p>
          <w:p w14:paraId="29383E1B" w14:textId="77777777" w:rsidR="00CF376D" w:rsidRPr="00CA059D" w:rsidRDefault="00CF376D" w:rsidP="00795D93">
            <w:pPr>
              <w:rPr>
                <w:sz w:val="20"/>
                <w:szCs w:val="20"/>
              </w:rPr>
            </w:pPr>
            <w:r w:rsidRPr="00CA059D">
              <w:rPr>
                <w:sz w:val="20"/>
                <w:szCs w:val="20"/>
              </w:rPr>
              <w:t xml:space="preserve">                           &lt;idp:Anagrafica&gt;?&lt;/idp:Anagrafica&gt;</w:t>
            </w:r>
          </w:p>
          <w:p w14:paraId="6DB364E7" w14:textId="77777777" w:rsidR="00CF376D" w:rsidRPr="00CA059D" w:rsidRDefault="00CF376D" w:rsidP="00795D93">
            <w:pPr>
              <w:rPr>
                <w:sz w:val="20"/>
                <w:szCs w:val="20"/>
              </w:rPr>
            </w:pPr>
            <w:r w:rsidRPr="00CA059D">
              <w:rPr>
                <w:sz w:val="20"/>
                <w:szCs w:val="20"/>
              </w:rPr>
              <w:t xml:space="preserve">                           &lt;!--Optional:--&gt;</w:t>
            </w:r>
          </w:p>
          <w:p w14:paraId="1632DC9E" w14:textId="77777777" w:rsidR="00CF376D" w:rsidRPr="00CA059D" w:rsidRDefault="00CF376D" w:rsidP="00795D93">
            <w:pPr>
              <w:rPr>
                <w:sz w:val="20"/>
                <w:szCs w:val="20"/>
              </w:rPr>
            </w:pPr>
            <w:r w:rsidRPr="00CA059D">
              <w:rPr>
                <w:sz w:val="20"/>
                <w:szCs w:val="20"/>
              </w:rPr>
              <w:t xml:space="preserve">                           &lt;idp:EMail&gt;?&lt;/idp:EMail&gt;</w:t>
            </w:r>
          </w:p>
          <w:p w14:paraId="3846660D" w14:textId="77777777" w:rsidR="00CF376D" w:rsidRPr="00CA059D" w:rsidRDefault="00CF376D" w:rsidP="00795D93">
            <w:pPr>
              <w:rPr>
                <w:sz w:val="20"/>
                <w:szCs w:val="20"/>
              </w:rPr>
            </w:pPr>
            <w:r w:rsidRPr="00CA059D">
              <w:rPr>
                <w:sz w:val="20"/>
                <w:szCs w:val="20"/>
              </w:rPr>
              <w:t xml:space="preserve">                           &lt;!--Optional:--&gt;</w:t>
            </w:r>
          </w:p>
          <w:p w14:paraId="7FC5D397" w14:textId="77777777" w:rsidR="00CF376D" w:rsidRPr="00CA059D" w:rsidRDefault="00CF376D" w:rsidP="00795D93">
            <w:pPr>
              <w:rPr>
                <w:sz w:val="20"/>
                <w:szCs w:val="20"/>
              </w:rPr>
            </w:pPr>
            <w:r w:rsidRPr="00CA059D">
              <w:rPr>
                <w:sz w:val="20"/>
                <w:szCs w:val="20"/>
              </w:rPr>
              <w:t xml:space="preserve">                           &lt;idp:Indirizzo&gt;?&lt;/idp:Indirizzo&gt;</w:t>
            </w:r>
          </w:p>
          <w:p w14:paraId="63534403" w14:textId="77777777" w:rsidR="00CF376D" w:rsidRPr="00CA059D" w:rsidRDefault="00CF376D" w:rsidP="00795D93">
            <w:pPr>
              <w:rPr>
                <w:sz w:val="20"/>
                <w:szCs w:val="20"/>
              </w:rPr>
            </w:pPr>
            <w:r w:rsidRPr="00CA059D">
              <w:rPr>
                <w:sz w:val="20"/>
                <w:szCs w:val="20"/>
              </w:rPr>
              <w:t xml:space="preserve">                           &lt;!--Optional:--&gt;</w:t>
            </w:r>
          </w:p>
          <w:p w14:paraId="0C65002F" w14:textId="77777777" w:rsidR="00CF376D" w:rsidRPr="00CA059D" w:rsidRDefault="00CF376D" w:rsidP="00795D93">
            <w:pPr>
              <w:rPr>
                <w:sz w:val="20"/>
                <w:szCs w:val="20"/>
              </w:rPr>
            </w:pPr>
            <w:r w:rsidRPr="00CA059D">
              <w:rPr>
                <w:sz w:val="20"/>
                <w:szCs w:val="20"/>
              </w:rPr>
              <w:t xml:space="preserve">                           &lt;idp:NumeroCivico&gt;?&lt;/idp:NumeroCivico&gt;</w:t>
            </w:r>
          </w:p>
          <w:p w14:paraId="19C4BD6E" w14:textId="77777777" w:rsidR="00CF376D" w:rsidRPr="00CA059D" w:rsidRDefault="00CF376D" w:rsidP="00795D93">
            <w:pPr>
              <w:rPr>
                <w:sz w:val="20"/>
                <w:szCs w:val="20"/>
              </w:rPr>
            </w:pPr>
            <w:r w:rsidRPr="00CA059D">
              <w:rPr>
                <w:sz w:val="20"/>
                <w:szCs w:val="20"/>
              </w:rPr>
              <w:t xml:space="preserve">                           &lt;!--Optional:--&gt;</w:t>
            </w:r>
          </w:p>
          <w:p w14:paraId="2BA3DAD6" w14:textId="77777777" w:rsidR="00CF376D" w:rsidRPr="00CA059D" w:rsidRDefault="00CF376D" w:rsidP="00795D93">
            <w:pPr>
              <w:rPr>
                <w:sz w:val="20"/>
                <w:szCs w:val="20"/>
              </w:rPr>
            </w:pPr>
            <w:r w:rsidRPr="00CA059D">
              <w:rPr>
                <w:sz w:val="20"/>
                <w:szCs w:val="20"/>
              </w:rPr>
              <w:t xml:space="preserve">                           &lt;idp:Cap&gt;?&lt;/idp:Cap&gt;</w:t>
            </w:r>
          </w:p>
          <w:p w14:paraId="480F0E39" w14:textId="77777777" w:rsidR="00CF376D" w:rsidRPr="00CA059D" w:rsidRDefault="00CF376D" w:rsidP="00795D93">
            <w:pPr>
              <w:rPr>
                <w:sz w:val="20"/>
                <w:szCs w:val="20"/>
              </w:rPr>
            </w:pPr>
            <w:r w:rsidRPr="00CA059D">
              <w:rPr>
                <w:sz w:val="20"/>
                <w:szCs w:val="20"/>
              </w:rPr>
              <w:t xml:space="preserve">                           &lt;!--Optional:--&gt;</w:t>
            </w:r>
          </w:p>
          <w:p w14:paraId="04A16951" w14:textId="77777777" w:rsidR="00CF376D" w:rsidRPr="00CA059D" w:rsidRDefault="00CF376D" w:rsidP="00795D93">
            <w:pPr>
              <w:rPr>
                <w:sz w:val="20"/>
                <w:szCs w:val="20"/>
              </w:rPr>
            </w:pPr>
            <w:r w:rsidRPr="00CA059D">
              <w:rPr>
                <w:sz w:val="20"/>
                <w:szCs w:val="20"/>
              </w:rPr>
              <w:t xml:space="preserve">                           &lt;idp:Localita&gt;?&lt;/idp:Localita&gt;</w:t>
            </w:r>
          </w:p>
          <w:p w14:paraId="3F51FC47" w14:textId="77777777" w:rsidR="00CF376D" w:rsidRPr="00CA059D" w:rsidRDefault="00CF376D" w:rsidP="00795D93">
            <w:pPr>
              <w:rPr>
                <w:sz w:val="20"/>
                <w:szCs w:val="20"/>
              </w:rPr>
            </w:pPr>
            <w:r w:rsidRPr="00CA059D">
              <w:rPr>
                <w:sz w:val="20"/>
                <w:szCs w:val="20"/>
              </w:rPr>
              <w:t xml:space="preserve">                           &lt;!--Optional:--&gt;</w:t>
            </w:r>
          </w:p>
          <w:p w14:paraId="4747FDF1" w14:textId="77777777" w:rsidR="00CF376D" w:rsidRPr="00CA059D" w:rsidRDefault="00CF376D" w:rsidP="00795D93">
            <w:pPr>
              <w:rPr>
                <w:sz w:val="20"/>
                <w:szCs w:val="20"/>
              </w:rPr>
            </w:pPr>
            <w:r w:rsidRPr="00CA059D">
              <w:rPr>
                <w:sz w:val="20"/>
                <w:szCs w:val="20"/>
              </w:rPr>
              <w:t xml:space="preserve">                           &lt;idp:Provincia&gt;?&lt;/idp:Provincia&gt;</w:t>
            </w:r>
          </w:p>
          <w:p w14:paraId="2FE5F1B3" w14:textId="77777777" w:rsidR="00CF376D" w:rsidRPr="00CA059D" w:rsidRDefault="00CF376D" w:rsidP="00795D93">
            <w:pPr>
              <w:rPr>
                <w:sz w:val="20"/>
                <w:szCs w:val="20"/>
              </w:rPr>
            </w:pPr>
            <w:r w:rsidRPr="00CA059D">
              <w:rPr>
                <w:sz w:val="20"/>
                <w:szCs w:val="20"/>
              </w:rPr>
              <w:t xml:space="preserve">                           &lt;!--Optional:--&gt;</w:t>
            </w:r>
          </w:p>
          <w:p w14:paraId="23763021" w14:textId="77777777" w:rsidR="00CF376D" w:rsidRPr="00CA059D" w:rsidRDefault="00CF376D" w:rsidP="00795D93">
            <w:pPr>
              <w:rPr>
                <w:sz w:val="20"/>
                <w:szCs w:val="20"/>
              </w:rPr>
            </w:pPr>
            <w:r w:rsidRPr="00CA059D">
              <w:rPr>
                <w:sz w:val="20"/>
                <w:szCs w:val="20"/>
              </w:rPr>
              <w:t xml:space="preserve">                           &lt;idp:Nazione&gt;?&lt;/idp:Nazione&gt;</w:t>
            </w:r>
          </w:p>
          <w:p w14:paraId="08211C23" w14:textId="77777777" w:rsidR="00CF376D" w:rsidRPr="00CA059D" w:rsidRDefault="00CF376D" w:rsidP="00795D93">
            <w:pPr>
              <w:rPr>
                <w:sz w:val="20"/>
                <w:szCs w:val="20"/>
              </w:rPr>
            </w:pPr>
            <w:r w:rsidRPr="00CA059D">
              <w:rPr>
                <w:sz w:val="20"/>
                <w:szCs w:val="20"/>
              </w:rPr>
              <w:t xml:space="preserve">                        &lt;/idp:DatiDestinatario&gt;</w:t>
            </w:r>
          </w:p>
          <w:p w14:paraId="79411C64" w14:textId="77777777" w:rsidR="00CF376D" w:rsidRPr="00CA059D" w:rsidRDefault="00CF376D" w:rsidP="00795D93">
            <w:pPr>
              <w:rPr>
                <w:sz w:val="20"/>
                <w:szCs w:val="20"/>
              </w:rPr>
            </w:pPr>
            <w:r w:rsidRPr="00CA059D">
              <w:rPr>
                <w:sz w:val="20"/>
                <w:szCs w:val="20"/>
              </w:rPr>
              <w:t xml:space="preserve">                        &lt;!--Optional:--&gt;</w:t>
            </w:r>
          </w:p>
          <w:p w14:paraId="51EB1293" w14:textId="77777777" w:rsidR="00CF376D" w:rsidRPr="00CA059D" w:rsidRDefault="00CF376D" w:rsidP="00795D93">
            <w:pPr>
              <w:rPr>
                <w:sz w:val="20"/>
                <w:szCs w:val="20"/>
              </w:rPr>
            </w:pPr>
            <w:r w:rsidRPr="00CA059D">
              <w:rPr>
                <w:sz w:val="20"/>
                <w:szCs w:val="20"/>
              </w:rPr>
              <w:t xml:space="preserve">                        &lt;idp:IdentificativoAlternativo&gt;</w:t>
            </w:r>
          </w:p>
          <w:p w14:paraId="4234811F" w14:textId="77777777" w:rsidR="00CF376D" w:rsidRPr="00CA059D" w:rsidRDefault="00CF376D" w:rsidP="00795D93">
            <w:pPr>
              <w:rPr>
                <w:sz w:val="20"/>
                <w:szCs w:val="20"/>
              </w:rPr>
            </w:pPr>
            <w:r w:rsidRPr="00CA059D">
              <w:rPr>
                <w:sz w:val="20"/>
                <w:szCs w:val="20"/>
              </w:rPr>
              <w:t xml:space="preserve">                           &lt;idp:TipoCodiceIdenficativoAlternativo&gt;?&lt;/idp:TipoCodiceIdenficativoAlternativo&gt;</w:t>
            </w:r>
          </w:p>
          <w:p w14:paraId="734A556E" w14:textId="77777777" w:rsidR="00CF376D" w:rsidRPr="00CA059D" w:rsidRDefault="00CF376D" w:rsidP="00795D93">
            <w:pPr>
              <w:rPr>
                <w:sz w:val="20"/>
                <w:szCs w:val="20"/>
              </w:rPr>
            </w:pPr>
            <w:r w:rsidRPr="00CA059D">
              <w:rPr>
                <w:sz w:val="20"/>
                <w:szCs w:val="20"/>
              </w:rPr>
              <w:t xml:space="preserve">                           &lt;idp:CodiceIdenficativoAlternativo&gt;?&lt;/idp:CodiceIdenficativoAlternativo&gt;</w:t>
            </w:r>
          </w:p>
          <w:p w14:paraId="05BC4EA2" w14:textId="77777777" w:rsidR="00CF376D" w:rsidRPr="00CA059D" w:rsidRDefault="00CF376D" w:rsidP="00795D93">
            <w:pPr>
              <w:rPr>
                <w:sz w:val="20"/>
                <w:szCs w:val="20"/>
              </w:rPr>
            </w:pPr>
            <w:r w:rsidRPr="00CA059D">
              <w:rPr>
                <w:sz w:val="20"/>
                <w:szCs w:val="20"/>
              </w:rPr>
              <w:t xml:space="preserve">                        &lt;/idp:IdentificativoAlternativo&gt;</w:t>
            </w:r>
          </w:p>
          <w:p w14:paraId="24213F19" w14:textId="77777777" w:rsidR="00CF376D" w:rsidRPr="00CA059D" w:rsidRDefault="00CF376D" w:rsidP="00795D93">
            <w:pPr>
              <w:rPr>
                <w:sz w:val="20"/>
                <w:szCs w:val="20"/>
              </w:rPr>
            </w:pPr>
            <w:r w:rsidRPr="00CA059D">
              <w:rPr>
                <w:sz w:val="20"/>
                <w:szCs w:val="20"/>
              </w:rPr>
              <w:t xml:space="preserve">                     &lt;/idp:Destinatario&gt;</w:t>
            </w:r>
          </w:p>
          <w:p w14:paraId="2A7E55EF" w14:textId="77777777" w:rsidR="00CF376D" w:rsidRPr="00CA059D" w:rsidRDefault="00CF376D" w:rsidP="00795D93">
            <w:pPr>
              <w:rPr>
                <w:sz w:val="20"/>
                <w:szCs w:val="20"/>
              </w:rPr>
            </w:pPr>
            <w:r w:rsidRPr="00CA059D">
              <w:rPr>
                <w:sz w:val="20"/>
                <w:szCs w:val="20"/>
              </w:rPr>
              <w:t xml:space="preserve">                  &lt;/idp:Destinatari&gt;</w:t>
            </w:r>
          </w:p>
          <w:p w14:paraId="4BB37FF9" w14:textId="77777777" w:rsidR="00CF376D" w:rsidRPr="00CA059D" w:rsidRDefault="00CF376D" w:rsidP="00795D93">
            <w:pPr>
              <w:rPr>
                <w:sz w:val="20"/>
                <w:szCs w:val="20"/>
              </w:rPr>
            </w:pPr>
            <w:r w:rsidRPr="00CA059D">
              <w:rPr>
                <w:sz w:val="20"/>
                <w:szCs w:val="20"/>
              </w:rPr>
              <w:t xml:space="preserve">                  &lt;!--Optional:--&gt;</w:t>
            </w:r>
          </w:p>
          <w:p w14:paraId="40415E9B" w14:textId="77777777" w:rsidR="00CF376D" w:rsidRPr="00CA059D" w:rsidRDefault="00CF376D" w:rsidP="00795D93">
            <w:pPr>
              <w:rPr>
                <w:sz w:val="20"/>
                <w:szCs w:val="20"/>
              </w:rPr>
            </w:pPr>
            <w:r w:rsidRPr="00CA059D">
              <w:rPr>
                <w:sz w:val="20"/>
                <w:szCs w:val="20"/>
              </w:rPr>
              <w:t xml:space="preserve">                  &lt;idp:CartellaDiPagamento&gt;?&lt;/idp:CartellaDiPagamento&gt;</w:t>
            </w:r>
          </w:p>
          <w:p w14:paraId="26D73069" w14:textId="77777777" w:rsidR="00CF376D" w:rsidRPr="00CA059D" w:rsidRDefault="00CF376D" w:rsidP="00795D93">
            <w:pPr>
              <w:rPr>
                <w:sz w:val="20"/>
                <w:szCs w:val="20"/>
              </w:rPr>
            </w:pPr>
            <w:r w:rsidRPr="00CA059D">
              <w:rPr>
                <w:sz w:val="20"/>
                <w:szCs w:val="20"/>
              </w:rPr>
              <w:t xml:space="preserve">                  &lt;!--Optional:--&gt;</w:t>
            </w:r>
          </w:p>
          <w:p w14:paraId="2868E64A" w14:textId="77777777" w:rsidR="00CF376D" w:rsidRPr="00CA059D" w:rsidRDefault="00CF376D" w:rsidP="00795D93">
            <w:pPr>
              <w:rPr>
                <w:sz w:val="20"/>
                <w:szCs w:val="20"/>
              </w:rPr>
            </w:pPr>
            <w:r w:rsidRPr="00CA059D">
              <w:rPr>
                <w:sz w:val="20"/>
                <w:szCs w:val="20"/>
              </w:rPr>
              <w:t xml:space="preserve">                  &lt;idp:Note&gt;?&lt;/idp:Note&gt;</w:t>
            </w:r>
          </w:p>
          <w:p w14:paraId="5B577CEC" w14:textId="77777777" w:rsidR="00CF376D" w:rsidRPr="00CA059D" w:rsidRDefault="00CF376D" w:rsidP="00795D93">
            <w:pPr>
              <w:rPr>
                <w:sz w:val="20"/>
                <w:szCs w:val="20"/>
              </w:rPr>
            </w:pPr>
            <w:r w:rsidRPr="00CA059D">
              <w:rPr>
                <w:sz w:val="20"/>
                <w:szCs w:val="20"/>
              </w:rPr>
              <w:t xml:space="preserve">                  &lt;!--Optional:--&gt;</w:t>
            </w:r>
          </w:p>
          <w:p w14:paraId="466053FC" w14:textId="77777777" w:rsidR="00CF376D" w:rsidRPr="00CA059D" w:rsidRDefault="00CF376D" w:rsidP="00795D93">
            <w:pPr>
              <w:rPr>
                <w:sz w:val="20"/>
                <w:szCs w:val="20"/>
              </w:rPr>
            </w:pPr>
            <w:r w:rsidRPr="00CA059D">
              <w:rPr>
                <w:sz w:val="20"/>
                <w:szCs w:val="20"/>
              </w:rPr>
              <w:t xml:space="preserve">                  &lt;idp:UpdateStatus&gt;</w:t>
            </w:r>
          </w:p>
          <w:p w14:paraId="7882B3C0" w14:textId="77777777" w:rsidR="00CF376D" w:rsidRPr="00CA059D" w:rsidRDefault="00CF376D" w:rsidP="00795D93">
            <w:pPr>
              <w:rPr>
                <w:sz w:val="20"/>
                <w:szCs w:val="20"/>
              </w:rPr>
            </w:pPr>
            <w:r w:rsidRPr="00CA059D">
              <w:rPr>
                <w:sz w:val="20"/>
                <w:szCs w:val="20"/>
              </w:rPr>
              <w:lastRenderedPageBreak/>
              <w:t xml:space="preserve">                     &lt;!--Optional:--&gt;</w:t>
            </w:r>
          </w:p>
          <w:p w14:paraId="4936B859" w14:textId="77777777" w:rsidR="00CF376D" w:rsidRPr="00CA059D" w:rsidRDefault="00CF376D" w:rsidP="00795D93">
            <w:pPr>
              <w:rPr>
                <w:sz w:val="20"/>
                <w:szCs w:val="20"/>
              </w:rPr>
            </w:pPr>
            <w:r w:rsidRPr="00CA059D">
              <w:rPr>
                <w:sz w:val="20"/>
                <w:szCs w:val="20"/>
              </w:rPr>
              <w:t xml:space="preserve">                     &lt;idp:Riscossore&gt;</w:t>
            </w:r>
          </w:p>
          <w:p w14:paraId="534B01E0" w14:textId="77777777" w:rsidR="00CF376D" w:rsidRPr="00CA059D" w:rsidRDefault="00CF376D" w:rsidP="00795D93">
            <w:pPr>
              <w:rPr>
                <w:sz w:val="20"/>
                <w:szCs w:val="20"/>
              </w:rPr>
            </w:pPr>
            <w:r w:rsidRPr="00CA059D">
              <w:rPr>
                <w:sz w:val="20"/>
                <w:szCs w:val="20"/>
              </w:rPr>
              <w:t xml:space="preserve">                        &lt;idp:Id&gt;?&lt;/idp:Id&gt;</w:t>
            </w:r>
          </w:p>
          <w:p w14:paraId="7F93DC84" w14:textId="77777777" w:rsidR="00CF376D" w:rsidRPr="00CA059D" w:rsidRDefault="00CF376D" w:rsidP="00795D93">
            <w:pPr>
              <w:rPr>
                <w:sz w:val="20"/>
                <w:szCs w:val="20"/>
              </w:rPr>
            </w:pPr>
            <w:r w:rsidRPr="00CA059D">
              <w:rPr>
                <w:sz w:val="20"/>
                <w:szCs w:val="20"/>
              </w:rPr>
              <w:t xml:space="preserve">                        &lt;idp:Riferimento&gt;?&lt;/idp:Riferimento&gt;</w:t>
            </w:r>
          </w:p>
          <w:p w14:paraId="667FB49A" w14:textId="77777777" w:rsidR="00CF376D" w:rsidRPr="00CA059D" w:rsidRDefault="00CF376D" w:rsidP="00795D93">
            <w:pPr>
              <w:rPr>
                <w:sz w:val="20"/>
                <w:szCs w:val="20"/>
              </w:rPr>
            </w:pPr>
            <w:r w:rsidRPr="00CA059D">
              <w:rPr>
                <w:sz w:val="20"/>
                <w:szCs w:val="20"/>
              </w:rPr>
              <w:t xml:space="preserve">                     &lt;/idp:Riscossore&gt;</w:t>
            </w:r>
          </w:p>
          <w:p w14:paraId="4C407380" w14:textId="77777777" w:rsidR="00CF376D" w:rsidRPr="00CA059D" w:rsidRDefault="00CF376D" w:rsidP="00795D93">
            <w:pPr>
              <w:rPr>
                <w:sz w:val="20"/>
                <w:szCs w:val="20"/>
              </w:rPr>
            </w:pPr>
            <w:r w:rsidRPr="00CA059D">
              <w:rPr>
                <w:sz w:val="20"/>
                <w:szCs w:val="20"/>
              </w:rPr>
              <w:t xml:space="preserve">                     &lt;!--Optional:--&gt;</w:t>
            </w:r>
          </w:p>
          <w:p w14:paraId="5F9BE37E" w14:textId="77777777" w:rsidR="00CF376D" w:rsidRPr="00CA059D" w:rsidRDefault="00CF376D" w:rsidP="00795D93">
            <w:pPr>
              <w:rPr>
                <w:sz w:val="20"/>
                <w:szCs w:val="20"/>
              </w:rPr>
            </w:pPr>
            <w:r w:rsidRPr="00CA059D">
              <w:rPr>
                <w:sz w:val="20"/>
                <w:szCs w:val="20"/>
              </w:rPr>
              <w:t xml:space="preserve">                     &lt;idp:DataModificaEnte&gt;?&lt;/idp:DataModificaEnte&gt;</w:t>
            </w:r>
          </w:p>
          <w:p w14:paraId="7A734B7C" w14:textId="77777777" w:rsidR="00CF376D" w:rsidRPr="00CA059D" w:rsidRDefault="00CF376D" w:rsidP="00795D93">
            <w:pPr>
              <w:rPr>
                <w:sz w:val="20"/>
                <w:szCs w:val="20"/>
              </w:rPr>
            </w:pPr>
            <w:r w:rsidRPr="00CA059D">
              <w:rPr>
                <w:sz w:val="20"/>
                <w:szCs w:val="20"/>
              </w:rPr>
              <w:t xml:space="preserve">                     &lt;!--Optional:--&gt;</w:t>
            </w:r>
          </w:p>
          <w:p w14:paraId="3423D7C6" w14:textId="77777777" w:rsidR="00CF376D" w:rsidRPr="00CA059D" w:rsidRDefault="00CF376D" w:rsidP="00795D93">
            <w:pPr>
              <w:rPr>
                <w:sz w:val="20"/>
                <w:szCs w:val="20"/>
              </w:rPr>
            </w:pPr>
            <w:r w:rsidRPr="00CA059D">
              <w:rPr>
                <w:sz w:val="20"/>
                <w:szCs w:val="20"/>
              </w:rPr>
              <w:t xml:space="preserve">                     &lt;idp:Stato&gt;?&lt;/idp:Stato&gt;</w:t>
            </w:r>
          </w:p>
          <w:p w14:paraId="5E1986FE" w14:textId="77777777" w:rsidR="00CF376D" w:rsidRPr="00CA059D" w:rsidRDefault="00CF376D" w:rsidP="00795D93">
            <w:pPr>
              <w:rPr>
                <w:sz w:val="20"/>
                <w:szCs w:val="20"/>
              </w:rPr>
            </w:pPr>
            <w:r w:rsidRPr="00CA059D">
              <w:rPr>
                <w:sz w:val="20"/>
                <w:szCs w:val="20"/>
              </w:rPr>
              <w:t xml:space="preserve">                     &lt;!--Optional:--&gt;</w:t>
            </w:r>
          </w:p>
          <w:p w14:paraId="145CA3BB" w14:textId="77777777" w:rsidR="00CF376D" w:rsidRPr="00CA059D" w:rsidRDefault="00CF376D" w:rsidP="00795D93">
            <w:pPr>
              <w:rPr>
                <w:sz w:val="20"/>
                <w:szCs w:val="20"/>
              </w:rPr>
            </w:pPr>
            <w:r w:rsidRPr="00CA059D">
              <w:rPr>
                <w:sz w:val="20"/>
                <w:szCs w:val="20"/>
              </w:rPr>
              <w:t xml:space="preserve">                     &lt;idp:ImportoTotale&gt;?&lt;/idp:ImportoTotale&gt;</w:t>
            </w:r>
          </w:p>
          <w:p w14:paraId="4101EE29" w14:textId="77777777" w:rsidR="00CF376D" w:rsidRPr="00CA059D" w:rsidRDefault="00CF376D" w:rsidP="00795D93">
            <w:pPr>
              <w:rPr>
                <w:sz w:val="20"/>
                <w:szCs w:val="20"/>
              </w:rPr>
            </w:pPr>
            <w:r w:rsidRPr="00CA059D">
              <w:rPr>
                <w:sz w:val="20"/>
                <w:szCs w:val="20"/>
              </w:rPr>
              <w:t xml:space="preserve">                     &lt;!--1 or more repetitions:--&gt;</w:t>
            </w:r>
          </w:p>
          <w:p w14:paraId="021A81B3" w14:textId="77777777" w:rsidR="00CF376D" w:rsidRPr="00CA059D" w:rsidRDefault="00CF376D" w:rsidP="00795D93">
            <w:pPr>
              <w:rPr>
                <w:sz w:val="20"/>
                <w:szCs w:val="20"/>
              </w:rPr>
            </w:pPr>
            <w:r w:rsidRPr="00CA059D">
              <w:rPr>
                <w:sz w:val="20"/>
                <w:szCs w:val="20"/>
              </w:rPr>
              <w:t xml:space="preserve">                     &lt;idp:InfoPagamento TipoPagamento="?"&gt;</w:t>
            </w:r>
          </w:p>
          <w:p w14:paraId="4DEE6B98" w14:textId="77777777" w:rsidR="00CF376D" w:rsidRPr="00CA059D" w:rsidRDefault="00CF376D" w:rsidP="00795D93">
            <w:pPr>
              <w:rPr>
                <w:sz w:val="20"/>
                <w:szCs w:val="20"/>
              </w:rPr>
            </w:pPr>
            <w:r w:rsidRPr="00CA059D">
              <w:rPr>
                <w:sz w:val="20"/>
                <w:szCs w:val="20"/>
              </w:rPr>
              <w:t xml:space="preserve">                        &lt;!--1 or more repetitions:--&gt;</w:t>
            </w:r>
          </w:p>
          <w:p w14:paraId="4EA28F92" w14:textId="77777777" w:rsidR="00CF376D" w:rsidRPr="00CA059D" w:rsidRDefault="00CF376D" w:rsidP="00795D93">
            <w:pPr>
              <w:rPr>
                <w:sz w:val="20"/>
                <w:szCs w:val="20"/>
              </w:rPr>
            </w:pPr>
            <w:r w:rsidRPr="00CA059D">
              <w:rPr>
                <w:sz w:val="20"/>
                <w:szCs w:val="20"/>
              </w:rPr>
              <w:t xml:space="preserve">                        &lt;idp:DettaglioPagamento&gt;</w:t>
            </w:r>
          </w:p>
          <w:p w14:paraId="4D6AAD5A" w14:textId="77777777" w:rsidR="00CF376D" w:rsidRPr="00CA059D" w:rsidRDefault="00CF376D" w:rsidP="00795D93">
            <w:pPr>
              <w:rPr>
                <w:sz w:val="20"/>
                <w:szCs w:val="20"/>
              </w:rPr>
            </w:pPr>
            <w:r w:rsidRPr="00CA059D">
              <w:rPr>
                <w:sz w:val="20"/>
                <w:szCs w:val="20"/>
              </w:rPr>
              <w:t xml:space="preserve">                           &lt;idp:IdPagamento&gt;?&lt;/idp:IdPagamento&gt;</w:t>
            </w:r>
          </w:p>
          <w:p w14:paraId="10894352" w14:textId="77777777" w:rsidR="00CF376D" w:rsidRPr="00CA059D" w:rsidRDefault="00CF376D" w:rsidP="00795D93">
            <w:pPr>
              <w:rPr>
                <w:sz w:val="20"/>
                <w:szCs w:val="20"/>
              </w:rPr>
            </w:pPr>
            <w:r w:rsidRPr="00CA059D">
              <w:rPr>
                <w:sz w:val="20"/>
                <w:szCs w:val="20"/>
              </w:rPr>
              <w:t xml:space="preserve">                           &lt;!--Optional:--&gt;</w:t>
            </w:r>
          </w:p>
          <w:p w14:paraId="7CE84A4C" w14:textId="77777777" w:rsidR="00CF376D" w:rsidRPr="00CA059D" w:rsidRDefault="00CF376D" w:rsidP="00795D93">
            <w:pPr>
              <w:rPr>
                <w:sz w:val="20"/>
                <w:szCs w:val="20"/>
              </w:rPr>
            </w:pPr>
            <w:r w:rsidRPr="00CA059D">
              <w:rPr>
                <w:sz w:val="20"/>
                <w:szCs w:val="20"/>
              </w:rPr>
              <w:t xml:space="preserve">                           &lt;idp:CIP Tipo="?"&gt;</w:t>
            </w:r>
          </w:p>
          <w:p w14:paraId="76773793" w14:textId="77777777" w:rsidR="00CF376D" w:rsidRPr="00CA059D" w:rsidRDefault="00CF376D" w:rsidP="00795D93">
            <w:pPr>
              <w:rPr>
                <w:sz w:val="20"/>
                <w:szCs w:val="20"/>
              </w:rPr>
            </w:pPr>
            <w:r w:rsidRPr="00CA059D">
              <w:rPr>
                <w:sz w:val="20"/>
                <w:szCs w:val="20"/>
              </w:rPr>
              <w:t xml:space="preserve">                              &lt;idp2:Codice&gt;?&lt;/idp2:Codice&gt;</w:t>
            </w:r>
          </w:p>
          <w:p w14:paraId="569BE6E1" w14:textId="77777777" w:rsidR="00CF376D" w:rsidRPr="00CA059D" w:rsidRDefault="00CF376D" w:rsidP="00795D93">
            <w:pPr>
              <w:rPr>
                <w:sz w:val="20"/>
                <w:szCs w:val="20"/>
              </w:rPr>
            </w:pPr>
            <w:r w:rsidRPr="00CA059D">
              <w:rPr>
                <w:sz w:val="20"/>
                <w:szCs w:val="20"/>
              </w:rPr>
              <w:t xml:space="preserve">                           &lt;/idp:CIP&gt;</w:t>
            </w:r>
          </w:p>
          <w:p w14:paraId="35F535E8" w14:textId="77777777" w:rsidR="00CF376D" w:rsidRPr="00CA059D" w:rsidRDefault="00CF376D" w:rsidP="00795D93">
            <w:pPr>
              <w:rPr>
                <w:sz w:val="20"/>
                <w:szCs w:val="20"/>
              </w:rPr>
            </w:pPr>
            <w:r w:rsidRPr="00CA059D">
              <w:rPr>
                <w:sz w:val="20"/>
                <w:szCs w:val="20"/>
              </w:rPr>
              <w:t xml:space="preserve">                           &lt;!--Optional:--&gt;</w:t>
            </w:r>
          </w:p>
          <w:p w14:paraId="1B21DBE7" w14:textId="77777777" w:rsidR="00CF376D" w:rsidRPr="00CA059D" w:rsidRDefault="00CF376D" w:rsidP="00795D93">
            <w:pPr>
              <w:rPr>
                <w:sz w:val="20"/>
                <w:szCs w:val="20"/>
              </w:rPr>
            </w:pPr>
            <w:r w:rsidRPr="00CA059D">
              <w:rPr>
                <w:sz w:val="20"/>
                <w:szCs w:val="20"/>
              </w:rPr>
              <w:t xml:space="preserve">                           &lt;idp:DataScadenza&gt;?&lt;/idp:DataScadenza&gt;</w:t>
            </w:r>
          </w:p>
          <w:p w14:paraId="7CFDDF7E" w14:textId="77777777" w:rsidR="00CF376D" w:rsidRPr="00CA059D" w:rsidRDefault="00CF376D" w:rsidP="00795D93">
            <w:pPr>
              <w:rPr>
                <w:sz w:val="20"/>
                <w:szCs w:val="20"/>
              </w:rPr>
            </w:pPr>
            <w:r w:rsidRPr="00CA059D">
              <w:rPr>
                <w:sz w:val="20"/>
                <w:szCs w:val="20"/>
              </w:rPr>
              <w:t xml:space="preserve">                           &lt;!--Optional:--&gt;</w:t>
            </w:r>
          </w:p>
          <w:p w14:paraId="3273D5EB" w14:textId="77777777" w:rsidR="00CF376D" w:rsidRPr="00CA059D" w:rsidRDefault="00CF376D" w:rsidP="00795D93">
            <w:pPr>
              <w:rPr>
                <w:sz w:val="20"/>
                <w:szCs w:val="20"/>
              </w:rPr>
            </w:pPr>
            <w:r w:rsidRPr="00CA059D">
              <w:rPr>
                <w:sz w:val="20"/>
                <w:szCs w:val="20"/>
              </w:rPr>
              <w:t xml:space="preserve">                           &lt;idp:DataInizioValidita&gt;?&lt;/idp:DataInizioValidita&gt;</w:t>
            </w:r>
          </w:p>
          <w:p w14:paraId="20E256A4" w14:textId="77777777" w:rsidR="00CF376D" w:rsidRPr="00CA059D" w:rsidRDefault="00CF376D" w:rsidP="00795D93">
            <w:pPr>
              <w:rPr>
                <w:sz w:val="20"/>
                <w:szCs w:val="20"/>
              </w:rPr>
            </w:pPr>
            <w:r w:rsidRPr="00CA059D">
              <w:rPr>
                <w:sz w:val="20"/>
                <w:szCs w:val="20"/>
              </w:rPr>
              <w:t xml:space="preserve">                           &lt;!--Optional:--&gt;</w:t>
            </w:r>
          </w:p>
          <w:p w14:paraId="262282E2" w14:textId="77777777" w:rsidR="00CF376D" w:rsidRPr="00CA059D" w:rsidRDefault="00CF376D" w:rsidP="00795D93">
            <w:pPr>
              <w:rPr>
                <w:sz w:val="20"/>
                <w:szCs w:val="20"/>
              </w:rPr>
            </w:pPr>
            <w:r w:rsidRPr="00CA059D">
              <w:rPr>
                <w:sz w:val="20"/>
                <w:szCs w:val="20"/>
              </w:rPr>
              <w:t xml:space="preserve">                           &lt;idp:DataFineValidita&gt;?&lt;/idp:DataFineValidita&gt;</w:t>
            </w:r>
          </w:p>
          <w:p w14:paraId="1503DF83" w14:textId="77777777" w:rsidR="00CF376D" w:rsidRPr="00CA059D" w:rsidRDefault="00CF376D" w:rsidP="00795D93">
            <w:pPr>
              <w:rPr>
                <w:sz w:val="20"/>
                <w:szCs w:val="20"/>
              </w:rPr>
            </w:pPr>
            <w:r w:rsidRPr="00CA059D">
              <w:rPr>
                <w:sz w:val="20"/>
                <w:szCs w:val="20"/>
              </w:rPr>
              <w:t xml:space="preserve">                           &lt;idp:Stato&gt;?&lt;/idp:Stato&gt;</w:t>
            </w:r>
          </w:p>
          <w:p w14:paraId="50A25C09" w14:textId="77777777" w:rsidR="00CF376D" w:rsidRPr="00CA059D" w:rsidRDefault="00CF376D" w:rsidP="00795D93">
            <w:pPr>
              <w:rPr>
                <w:sz w:val="20"/>
                <w:szCs w:val="20"/>
              </w:rPr>
            </w:pPr>
            <w:r w:rsidRPr="00CA059D">
              <w:rPr>
                <w:sz w:val="20"/>
                <w:szCs w:val="20"/>
              </w:rPr>
              <w:t xml:space="preserve">                           &lt;!--Optional:--&gt;</w:t>
            </w:r>
          </w:p>
          <w:p w14:paraId="7FB1AEFD" w14:textId="77777777" w:rsidR="00CF376D" w:rsidRPr="00CA059D" w:rsidRDefault="00CF376D" w:rsidP="00795D93">
            <w:pPr>
              <w:rPr>
                <w:sz w:val="20"/>
                <w:szCs w:val="20"/>
              </w:rPr>
            </w:pPr>
            <w:r w:rsidRPr="00CA059D">
              <w:rPr>
                <w:sz w:val="20"/>
                <w:szCs w:val="20"/>
              </w:rPr>
              <w:t xml:space="preserve">                           &lt;idp:Importo&gt;?&lt;/idp:Importo&gt;</w:t>
            </w:r>
          </w:p>
          <w:p w14:paraId="5E932B6D" w14:textId="77777777" w:rsidR="00CF376D" w:rsidRPr="00CA059D" w:rsidRDefault="00CF376D" w:rsidP="00795D93">
            <w:pPr>
              <w:rPr>
                <w:sz w:val="20"/>
                <w:szCs w:val="20"/>
              </w:rPr>
            </w:pPr>
            <w:r w:rsidRPr="00CA059D">
              <w:rPr>
                <w:sz w:val="20"/>
                <w:szCs w:val="20"/>
              </w:rPr>
              <w:t xml:space="preserve">                           &lt;!--Optional:--&gt;</w:t>
            </w:r>
          </w:p>
          <w:p w14:paraId="4EF5D6D4" w14:textId="77777777" w:rsidR="00CF376D" w:rsidRPr="00CA059D" w:rsidRDefault="00CF376D" w:rsidP="00795D93">
            <w:pPr>
              <w:rPr>
                <w:sz w:val="20"/>
                <w:szCs w:val="20"/>
              </w:rPr>
            </w:pPr>
            <w:r w:rsidRPr="00CA059D">
              <w:rPr>
                <w:sz w:val="20"/>
                <w:szCs w:val="20"/>
              </w:rPr>
              <w:t xml:space="preserve">                           &lt;idp:DettaglioImporto&gt;</w:t>
            </w:r>
          </w:p>
          <w:p w14:paraId="483F61E0" w14:textId="77777777" w:rsidR="00CF376D" w:rsidRPr="00CA059D" w:rsidRDefault="00CF376D" w:rsidP="00795D93">
            <w:pPr>
              <w:rPr>
                <w:sz w:val="20"/>
                <w:szCs w:val="20"/>
              </w:rPr>
            </w:pPr>
            <w:r w:rsidRPr="00CA059D">
              <w:rPr>
                <w:sz w:val="20"/>
                <w:szCs w:val="20"/>
              </w:rPr>
              <w:t xml:space="preserve">                              &lt;!--1 or more repetitions:--&gt;</w:t>
            </w:r>
          </w:p>
          <w:p w14:paraId="429AA691" w14:textId="77777777" w:rsidR="00CF376D" w:rsidRPr="00CA059D" w:rsidRDefault="00CF376D" w:rsidP="00795D93">
            <w:pPr>
              <w:rPr>
                <w:sz w:val="20"/>
                <w:szCs w:val="20"/>
              </w:rPr>
            </w:pPr>
            <w:r w:rsidRPr="00CA059D">
              <w:rPr>
                <w:sz w:val="20"/>
                <w:szCs w:val="20"/>
              </w:rPr>
              <w:t xml:space="preserve">                              &lt;idp:Voce Tipo="?"&gt;</w:t>
            </w:r>
          </w:p>
          <w:p w14:paraId="41F4DA7F" w14:textId="77777777" w:rsidR="00CF376D" w:rsidRPr="00CA059D" w:rsidRDefault="00CF376D" w:rsidP="00795D93">
            <w:pPr>
              <w:rPr>
                <w:sz w:val="20"/>
                <w:szCs w:val="20"/>
              </w:rPr>
            </w:pPr>
            <w:r w:rsidRPr="00CA059D">
              <w:rPr>
                <w:sz w:val="20"/>
                <w:szCs w:val="20"/>
              </w:rPr>
              <w:t xml:space="preserve">                                 &lt;idp:Codice&gt;?&lt;/idp:Codice&gt;</w:t>
            </w:r>
          </w:p>
          <w:p w14:paraId="696F2176" w14:textId="77777777" w:rsidR="00CF376D" w:rsidRPr="00CA059D" w:rsidRDefault="00CF376D" w:rsidP="00795D93">
            <w:pPr>
              <w:rPr>
                <w:sz w:val="20"/>
                <w:szCs w:val="20"/>
              </w:rPr>
            </w:pPr>
            <w:r w:rsidRPr="00CA059D">
              <w:rPr>
                <w:sz w:val="20"/>
                <w:szCs w:val="20"/>
              </w:rPr>
              <w:t xml:space="preserve">                                 &lt;idp:Descrizione&gt;?&lt;/idp:Descrizione&gt;</w:t>
            </w:r>
          </w:p>
          <w:p w14:paraId="67639836" w14:textId="77777777" w:rsidR="00CF376D" w:rsidRPr="00CA059D" w:rsidRDefault="00CF376D" w:rsidP="00795D93">
            <w:pPr>
              <w:rPr>
                <w:sz w:val="20"/>
                <w:szCs w:val="20"/>
              </w:rPr>
            </w:pPr>
            <w:r w:rsidRPr="00CA059D">
              <w:rPr>
                <w:sz w:val="20"/>
                <w:szCs w:val="20"/>
              </w:rPr>
              <w:t xml:space="preserve">                                 &lt;idp:Importo&gt;?&lt;/idp:Importo&gt;</w:t>
            </w:r>
          </w:p>
          <w:p w14:paraId="72D3427B" w14:textId="77777777" w:rsidR="00CF376D" w:rsidRPr="00CA059D" w:rsidRDefault="00CF376D" w:rsidP="00795D93">
            <w:pPr>
              <w:rPr>
                <w:sz w:val="20"/>
                <w:szCs w:val="20"/>
              </w:rPr>
            </w:pPr>
            <w:r w:rsidRPr="00CA059D">
              <w:rPr>
                <w:sz w:val="20"/>
                <w:szCs w:val="20"/>
              </w:rPr>
              <w:t xml:space="preserve">                                 &lt;!--Optional:--&gt;</w:t>
            </w:r>
          </w:p>
          <w:p w14:paraId="2DAA53FB" w14:textId="77777777" w:rsidR="00CF376D" w:rsidRPr="00CA059D" w:rsidRDefault="00CF376D" w:rsidP="00795D93">
            <w:pPr>
              <w:rPr>
                <w:sz w:val="20"/>
                <w:szCs w:val="20"/>
              </w:rPr>
            </w:pPr>
            <w:r w:rsidRPr="00CA059D">
              <w:rPr>
                <w:sz w:val="20"/>
                <w:szCs w:val="20"/>
              </w:rPr>
              <w:t xml:space="preserve">                                 &lt;idp:CapitoloBilancio&gt;?&lt;/idp:CapitoloBilancio&gt;</w:t>
            </w:r>
          </w:p>
          <w:p w14:paraId="7A64A237" w14:textId="77777777" w:rsidR="00CF376D" w:rsidRPr="00CA059D" w:rsidRDefault="00CF376D" w:rsidP="00795D93">
            <w:pPr>
              <w:rPr>
                <w:sz w:val="20"/>
                <w:szCs w:val="20"/>
              </w:rPr>
            </w:pPr>
            <w:r w:rsidRPr="00CA059D">
              <w:rPr>
                <w:sz w:val="20"/>
                <w:szCs w:val="20"/>
              </w:rPr>
              <w:t xml:space="preserve">                                 &lt;!--Optional:--&gt;</w:t>
            </w:r>
          </w:p>
          <w:p w14:paraId="01B0169D" w14:textId="77777777" w:rsidR="00CF376D" w:rsidRPr="00CA059D" w:rsidRDefault="00CF376D" w:rsidP="00795D93">
            <w:pPr>
              <w:rPr>
                <w:sz w:val="20"/>
                <w:szCs w:val="20"/>
              </w:rPr>
            </w:pPr>
            <w:r w:rsidRPr="00CA059D">
              <w:rPr>
                <w:sz w:val="20"/>
                <w:szCs w:val="20"/>
              </w:rPr>
              <w:t xml:space="preserve">                                 &lt;idp:Accertamento&gt;?&lt;/idp:Accertamento&gt;</w:t>
            </w:r>
          </w:p>
          <w:p w14:paraId="5B60379C" w14:textId="77777777" w:rsidR="00CF376D" w:rsidRPr="00CA059D" w:rsidRDefault="00CF376D" w:rsidP="00795D93">
            <w:pPr>
              <w:rPr>
                <w:sz w:val="20"/>
                <w:szCs w:val="20"/>
              </w:rPr>
            </w:pPr>
            <w:r w:rsidRPr="00CA059D">
              <w:rPr>
                <w:sz w:val="20"/>
                <w:szCs w:val="20"/>
              </w:rPr>
              <w:t xml:space="preserve">                              &lt;/idp:Voce&gt;</w:t>
            </w:r>
          </w:p>
          <w:p w14:paraId="15424CD2" w14:textId="77777777" w:rsidR="00CF376D" w:rsidRPr="00CA059D" w:rsidRDefault="00CF376D" w:rsidP="00795D93">
            <w:pPr>
              <w:rPr>
                <w:sz w:val="20"/>
                <w:szCs w:val="20"/>
              </w:rPr>
            </w:pPr>
            <w:r w:rsidRPr="00CA059D">
              <w:rPr>
                <w:sz w:val="20"/>
                <w:szCs w:val="20"/>
              </w:rPr>
              <w:t xml:space="preserve">                           &lt;/idp:DettaglioImporto&gt;</w:t>
            </w:r>
          </w:p>
          <w:p w14:paraId="2B89C30C" w14:textId="77777777" w:rsidR="00CF376D" w:rsidRPr="00CA059D" w:rsidRDefault="00CF376D" w:rsidP="00795D93">
            <w:pPr>
              <w:rPr>
                <w:sz w:val="20"/>
                <w:szCs w:val="20"/>
              </w:rPr>
            </w:pPr>
            <w:r w:rsidRPr="00CA059D">
              <w:rPr>
                <w:sz w:val="20"/>
                <w:szCs w:val="20"/>
              </w:rPr>
              <w:t xml:space="preserve">                           &lt;!--Optional:--&gt;</w:t>
            </w:r>
          </w:p>
          <w:p w14:paraId="5F0C6405" w14:textId="77777777" w:rsidR="00CF376D" w:rsidRPr="00CA059D" w:rsidRDefault="00CF376D" w:rsidP="00795D93">
            <w:pPr>
              <w:rPr>
                <w:sz w:val="20"/>
                <w:szCs w:val="20"/>
              </w:rPr>
            </w:pPr>
            <w:r w:rsidRPr="00CA059D">
              <w:rPr>
                <w:sz w:val="20"/>
                <w:szCs w:val="20"/>
              </w:rPr>
              <w:t xml:space="preserve">                           &lt;idp:DettaglioTransazione&gt;</w:t>
            </w:r>
          </w:p>
          <w:p w14:paraId="79660AA6" w14:textId="77777777" w:rsidR="00CF376D" w:rsidRPr="00CA059D" w:rsidRDefault="00CF376D" w:rsidP="00795D93">
            <w:pPr>
              <w:rPr>
                <w:sz w:val="20"/>
                <w:szCs w:val="20"/>
              </w:rPr>
            </w:pPr>
            <w:r w:rsidRPr="00CA059D">
              <w:rPr>
                <w:sz w:val="20"/>
                <w:szCs w:val="20"/>
              </w:rPr>
              <w:t xml:space="preserve">                              &lt;idp:DataPagamento&gt;?&lt;/idp:DataPagamento&gt;</w:t>
            </w:r>
          </w:p>
          <w:p w14:paraId="5AB385A7" w14:textId="77777777" w:rsidR="00CF376D" w:rsidRPr="00CA059D" w:rsidRDefault="00CF376D" w:rsidP="00795D93">
            <w:pPr>
              <w:rPr>
                <w:sz w:val="20"/>
                <w:szCs w:val="20"/>
              </w:rPr>
            </w:pPr>
            <w:r w:rsidRPr="00CA059D">
              <w:rPr>
                <w:sz w:val="20"/>
                <w:szCs w:val="20"/>
              </w:rPr>
              <w:t xml:space="preserve">                              &lt;idp:CanalePagamento&gt;?&lt;/idp:CanalePagamento&gt;</w:t>
            </w:r>
          </w:p>
          <w:p w14:paraId="341B418B" w14:textId="77777777" w:rsidR="00CF376D" w:rsidRPr="00CA059D" w:rsidRDefault="00CF376D" w:rsidP="00795D93">
            <w:pPr>
              <w:rPr>
                <w:sz w:val="20"/>
                <w:szCs w:val="20"/>
              </w:rPr>
            </w:pPr>
            <w:r w:rsidRPr="00CA059D">
              <w:rPr>
                <w:sz w:val="20"/>
                <w:szCs w:val="20"/>
              </w:rPr>
              <w:t xml:space="preserve">                              &lt;!--Optional:--&gt;</w:t>
            </w:r>
          </w:p>
          <w:p w14:paraId="14AE3E3A" w14:textId="77777777" w:rsidR="00CF376D" w:rsidRPr="00CA059D" w:rsidRDefault="00CF376D" w:rsidP="00795D93">
            <w:pPr>
              <w:rPr>
                <w:sz w:val="20"/>
                <w:szCs w:val="20"/>
              </w:rPr>
            </w:pPr>
            <w:r w:rsidRPr="00CA059D">
              <w:rPr>
                <w:sz w:val="20"/>
                <w:szCs w:val="20"/>
              </w:rPr>
              <w:t xml:space="preserve">                              &lt;idp:MezzoPagamento&gt;?&lt;/idp:MezzoPagamento&gt;</w:t>
            </w:r>
          </w:p>
          <w:p w14:paraId="7B95EA8B" w14:textId="77777777" w:rsidR="00CF376D" w:rsidRPr="00CA059D" w:rsidRDefault="00CF376D" w:rsidP="00795D93">
            <w:pPr>
              <w:rPr>
                <w:sz w:val="20"/>
                <w:szCs w:val="20"/>
              </w:rPr>
            </w:pPr>
            <w:r w:rsidRPr="00CA059D">
              <w:rPr>
                <w:sz w:val="20"/>
                <w:szCs w:val="20"/>
              </w:rPr>
              <w:t xml:space="preserve">                              &lt;!--Optional:--&gt;</w:t>
            </w:r>
          </w:p>
          <w:p w14:paraId="4153CE88" w14:textId="77777777" w:rsidR="00CF376D" w:rsidRPr="00CA059D" w:rsidRDefault="00CF376D" w:rsidP="00795D93">
            <w:pPr>
              <w:rPr>
                <w:sz w:val="20"/>
                <w:szCs w:val="20"/>
              </w:rPr>
            </w:pPr>
            <w:r w:rsidRPr="00CA059D">
              <w:rPr>
                <w:sz w:val="20"/>
                <w:szCs w:val="20"/>
              </w:rPr>
              <w:t xml:space="preserve">                              &lt;idp:ImportoPagamento&gt;?&lt;/idp:ImportoPagamento&gt;</w:t>
            </w:r>
          </w:p>
          <w:p w14:paraId="472710F2" w14:textId="77777777" w:rsidR="00CF376D" w:rsidRPr="00CA059D" w:rsidRDefault="00CF376D" w:rsidP="00795D93">
            <w:pPr>
              <w:rPr>
                <w:sz w:val="20"/>
                <w:szCs w:val="20"/>
              </w:rPr>
            </w:pPr>
            <w:r w:rsidRPr="00CA059D">
              <w:rPr>
                <w:sz w:val="20"/>
                <w:szCs w:val="20"/>
              </w:rPr>
              <w:lastRenderedPageBreak/>
              <w:t xml:space="preserve">                              &lt;!--Optional:--&gt;</w:t>
            </w:r>
          </w:p>
          <w:p w14:paraId="40C1F013" w14:textId="77777777" w:rsidR="00CF376D" w:rsidRPr="00CA059D" w:rsidRDefault="00CF376D" w:rsidP="00795D93">
            <w:pPr>
              <w:rPr>
                <w:sz w:val="20"/>
                <w:szCs w:val="20"/>
              </w:rPr>
            </w:pPr>
            <w:r w:rsidRPr="00CA059D">
              <w:rPr>
                <w:sz w:val="20"/>
                <w:szCs w:val="20"/>
              </w:rPr>
              <w:t xml:space="preserve">                              &lt;idp:NotePagamento&gt;?&lt;/idp:NotePagamento&gt;</w:t>
            </w:r>
          </w:p>
          <w:p w14:paraId="6B23F2C6" w14:textId="77777777" w:rsidR="00CF376D" w:rsidRPr="00CA059D" w:rsidRDefault="00CF376D" w:rsidP="00795D93">
            <w:pPr>
              <w:rPr>
                <w:sz w:val="20"/>
                <w:szCs w:val="20"/>
              </w:rPr>
            </w:pPr>
            <w:r w:rsidRPr="00CA059D">
              <w:rPr>
                <w:sz w:val="20"/>
                <w:szCs w:val="20"/>
              </w:rPr>
              <w:t xml:space="preserve">                           &lt;/idp:DettaglioTransazione&gt;</w:t>
            </w:r>
          </w:p>
          <w:p w14:paraId="5D258905" w14:textId="77777777" w:rsidR="00CF376D" w:rsidRPr="00CA059D" w:rsidRDefault="00CF376D" w:rsidP="00795D93">
            <w:pPr>
              <w:rPr>
                <w:sz w:val="20"/>
                <w:szCs w:val="20"/>
              </w:rPr>
            </w:pPr>
            <w:r w:rsidRPr="00CA059D">
              <w:rPr>
                <w:sz w:val="20"/>
                <w:szCs w:val="20"/>
              </w:rPr>
              <w:t xml:space="preserve">                           &lt;!--Zero or more repetitions:--&gt;</w:t>
            </w:r>
          </w:p>
          <w:p w14:paraId="04065EA9" w14:textId="77777777" w:rsidR="00CF376D" w:rsidRPr="00CA059D" w:rsidRDefault="00CF376D" w:rsidP="00795D93">
            <w:pPr>
              <w:rPr>
                <w:sz w:val="20"/>
                <w:szCs w:val="20"/>
              </w:rPr>
            </w:pPr>
            <w:r w:rsidRPr="00CA059D">
              <w:rPr>
                <w:sz w:val="20"/>
                <w:szCs w:val="20"/>
              </w:rPr>
              <w:t xml:space="preserve">                           &lt;idp:Allegato Tipo="?"&gt;</w:t>
            </w:r>
          </w:p>
          <w:p w14:paraId="036A24B5" w14:textId="77777777" w:rsidR="00CF376D" w:rsidRPr="00CA059D" w:rsidRDefault="00CF376D" w:rsidP="00795D93">
            <w:pPr>
              <w:rPr>
                <w:sz w:val="20"/>
                <w:szCs w:val="20"/>
              </w:rPr>
            </w:pPr>
            <w:r w:rsidRPr="00CA059D">
              <w:rPr>
                <w:sz w:val="20"/>
                <w:szCs w:val="20"/>
              </w:rPr>
              <w:t xml:space="preserve">                              &lt;!--Optional:--&gt;</w:t>
            </w:r>
          </w:p>
          <w:p w14:paraId="1A0EE6C8" w14:textId="77777777" w:rsidR="00CF376D" w:rsidRPr="00CA059D" w:rsidRDefault="00CF376D" w:rsidP="00795D93">
            <w:pPr>
              <w:rPr>
                <w:sz w:val="20"/>
                <w:szCs w:val="20"/>
              </w:rPr>
            </w:pPr>
            <w:r w:rsidRPr="00CA059D">
              <w:rPr>
                <w:sz w:val="20"/>
                <w:szCs w:val="20"/>
              </w:rPr>
              <w:t xml:space="preserve">                              &lt;idp2:Titolo&gt;?&lt;/idp2:Titolo&gt;</w:t>
            </w:r>
          </w:p>
          <w:p w14:paraId="48B854E2" w14:textId="77777777" w:rsidR="00CF376D" w:rsidRPr="00CA059D" w:rsidRDefault="00CF376D" w:rsidP="00795D93">
            <w:pPr>
              <w:rPr>
                <w:sz w:val="20"/>
                <w:szCs w:val="20"/>
              </w:rPr>
            </w:pPr>
            <w:r w:rsidRPr="00CA059D">
              <w:rPr>
                <w:sz w:val="20"/>
                <w:szCs w:val="20"/>
              </w:rPr>
              <w:t xml:space="preserve">                              &lt;idp2:Codifica&gt;?&lt;/idp2:Codifica&gt;</w:t>
            </w:r>
          </w:p>
          <w:p w14:paraId="629D2DDA" w14:textId="77777777" w:rsidR="00CF376D" w:rsidRPr="00CA059D" w:rsidRDefault="00CF376D" w:rsidP="00795D93">
            <w:pPr>
              <w:rPr>
                <w:sz w:val="20"/>
                <w:szCs w:val="20"/>
              </w:rPr>
            </w:pPr>
            <w:r w:rsidRPr="00CA059D">
              <w:rPr>
                <w:sz w:val="20"/>
                <w:szCs w:val="20"/>
              </w:rPr>
              <w:t xml:space="preserve">                              &lt;idp2:Contenuto&gt;cid:789496758878&lt;/idp2:Contenuto&gt;</w:t>
            </w:r>
          </w:p>
          <w:p w14:paraId="42F4F689" w14:textId="77777777" w:rsidR="00CF376D" w:rsidRPr="00CA059D" w:rsidRDefault="00CF376D" w:rsidP="00795D93">
            <w:pPr>
              <w:rPr>
                <w:sz w:val="20"/>
                <w:szCs w:val="20"/>
              </w:rPr>
            </w:pPr>
            <w:r w:rsidRPr="00CA059D">
              <w:rPr>
                <w:sz w:val="20"/>
                <w:szCs w:val="20"/>
              </w:rPr>
              <w:t xml:space="preserve">                              &lt;!--Optional:--&gt;</w:t>
            </w:r>
          </w:p>
          <w:p w14:paraId="4AA2C6A7" w14:textId="77777777" w:rsidR="00CF376D" w:rsidRPr="00CA059D" w:rsidRDefault="00CF376D" w:rsidP="00795D93">
            <w:pPr>
              <w:rPr>
                <w:sz w:val="20"/>
                <w:szCs w:val="20"/>
              </w:rPr>
            </w:pPr>
            <w:r w:rsidRPr="00CA059D">
              <w:rPr>
                <w:sz w:val="20"/>
                <w:szCs w:val="20"/>
              </w:rPr>
              <w:t xml:space="preserve">                              &lt;idp2:IdAntifalsificazione&gt;?&lt;/idp2:IdAntifalsificazione&gt;</w:t>
            </w:r>
          </w:p>
          <w:p w14:paraId="61ABC92F" w14:textId="77777777" w:rsidR="00CF376D" w:rsidRPr="00CA059D" w:rsidRDefault="00CF376D" w:rsidP="00795D93">
            <w:pPr>
              <w:rPr>
                <w:sz w:val="20"/>
                <w:szCs w:val="20"/>
              </w:rPr>
            </w:pPr>
            <w:r w:rsidRPr="00CA059D">
              <w:rPr>
                <w:sz w:val="20"/>
                <w:szCs w:val="20"/>
              </w:rPr>
              <w:t xml:space="preserve">                           &lt;/idp:Allegato&gt;</w:t>
            </w:r>
          </w:p>
          <w:p w14:paraId="16520C15" w14:textId="77777777" w:rsidR="00CF376D" w:rsidRPr="00CA059D" w:rsidRDefault="00CF376D" w:rsidP="00795D93">
            <w:pPr>
              <w:rPr>
                <w:sz w:val="20"/>
                <w:szCs w:val="20"/>
              </w:rPr>
            </w:pPr>
            <w:r w:rsidRPr="00CA059D">
              <w:rPr>
                <w:sz w:val="20"/>
                <w:szCs w:val="20"/>
              </w:rPr>
              <w:t xml:space="preserve">                           &lt;!--Optional:--&gt;</w:t>
            </w:r>
          </w:p>
          <w:p w14:paraId="64A64CB5" w14:textId="77777777" w:rsidR="00CF376D" w:rsidRPr="00CA059D" w:rsidRDefault="00CF376D" w:rsidP="00795D93">
            <w:pPr>
              <w:rPr>
                <w:sz w:val="20"/>
                <w:szCs w:val="20"/>
              </w:rPr>
            </w:pPr>
            <w:r w:rsidRPr="00CA059D">
              <w:rPr>
                <w:sz w:val="20"/>
                <w:szCs w:val="20"/>
              </w:rPr>
              <w:t xml:space="preserve">                           &lt;idp:CausalePagamento&gt;?&lt;/idp:CausalePagamento&gt;</w:t>
            </w:r>
          </w:p>
          <w:p w14:paraId="5AD995BE" w14:textId="77777777" w:rsidR="00CF376D" w:rsidRPr="00CA059D" w:rsidRDefault="00CF376D" w:rsidP="00795D93">
            <w:pPr>
              <w:rPr>
                <w:sz w:val="20"/>
                <w:szCs w:val="20"/>
              </w:rPr>
            </w:pPr>
            <w:r w:rsidRPr="00CA059D">
              <w:rPr>
                <w:sz w:val="20"/>
                <w:szCs w:val="20"/>
              </w:rPr>
              <w:t xml:space="preserve">                           &lt;!--Optional:--&gt;</w:t>
            </w:r>
          </w:p>
          <w:p w14:paraId="685279A1" w14:textId="77777777" w:rsidR="00CF376D" w:rsidRPr="00CA059D" w:rsidRDefault="00CF376D" w:rsidP="00795D93">
            <w:pPr>
              <w:rPr>
                <w:sz w:val="20"/>
                <w:szCs w:val="20"/>
              </w:rPr>
            </w:pPr>
            <w:r w:rsidRPr="00CA059D">
              <w:rPr>
                <w:sz w:val="20"/>
                <w:szCs w:val="20"/>
              </w:rPr>
              <w:t xml:space="preserve">                           &lt;idp:AccreditoPagamento&gt;</w:t>
            </w:r>
          </w:p>
          <w:p w14:paraId="3F110D00" w14:textId="77777777" w:rsidR="00CF376D" w:rsidRPr="00CA059D" w:rsidRDefault="00CF376D" w:rsidP="00795D93">
            <w:pPr>
              <w:rPr>
                <w:sz w:val="20"/>
                <w:szCs w:val="20"/>
              </w:rPr>
            </w:pPr>
            <w:r w:rsidRPr="00CA059D">
              <w:rPr>
                <w:sz w:val="20"/>
                <w:szCs w:val="20"/>
              </w:rPr>
              <w:t xml:space="preserve">                              &lt;idp2:CodiceIBAN&gt;?&lt;/idp2:CodiceIBAN&gt;</w:t>
            </w:r>
          </w:p>
          <w:p w14:paraId="0C2C87FA" w14:textId="77777777" w:rsidR="00CF376D" w:rsidRPr="00CA059D" w:rsidRDefault="00CF376D" w:rsidP="00795D93">
            <w:pPr>
              <w:rPr>
                <w:sz w:val="20"/>
                <w:szCs w:val="20"/>
              </w:rPr>
            </w:pPr>
            <w:r w:rsidRPr="00CA059D">
              <w:rPr>
                <w:sz w:val="20"/>
                <w:szCs w:val="20"/>
              </w:rPr>
              <w:t xml:space="preserve">                              &lt;idp2:Beneficiario&gt;?&lt;/idp2:Beneficiario&gt;</w:t>
            </w:r>
          </w:p>
          <w:p w14:paraId="23694688" w14:textId="77777777" w:rsidR="00CF376D" w:rsidRPr="00CA059D" w:rsidRDefault="00CF376D" w:rsidP="00795D93">
            <w:pPr>
              <w:rPr>
                <w:sz w:val="20"/>
                <w:szCs w:val="20"/>
              </w:rPr>
            </w:pPr>
            <w:r w:rsidRPr="00CA059D">
              <w:rPr>
                <w:sz w:val="20"/>
                <w:szCs w:val="20"/>
              </w:rPr>
              <w:t xml:space="preserve">                           &lt;/idp:AccreditoPagamento&gt;</w:t>
            </w:r>
          </w:p>
          <w:p w14:paraId="18C3988A" w14:textId="77777777" w:rsidR="00CF376D" w:rsidRPr="00CA059D" w:rsidRDefault="00CF376D" w:rsidP="00795D93">
            <w:pPr>
              <w:rPr>
                <w:sz w:val="20"/>
                <w:szCs w:val="20"/>
              </w:rPr>
            </w:pPr>
            <w:r w:rsidRPr="00CA059D">
              <w:rPr>
                <w:sz w:val="20"/>
                <w:szCs w:val="20"/>
              </w:rPr>
              <w:t xml:space="preserve">                           &lt;!--Optional:--&gt;</w:t>
            </w:r>
          </w:p>
          <w:p w14:paraId="22BFA466" w14:textId="77777777" w:rsidR="00CF376D" w:rsidRPr="00CA059D" w:rsidRDefault="00CF376D" w:rsidP="00795D93">
            <w:pPr>
              <w:rPr>
                <w:sz w:val="20"/>
                <w:szCs w:val="20"/>
              </w:rPr>
            </w:pPr>
            <w:r w:rsidRPr="00CA059D">
              <w:rPr>
                <w:sz w:val="20"/>
                <w:szCs w:val="20"/>
              </w:rPr>
              <w:t xml:space="preserve">                           &lt;idp:TipoOperazione&gt;Update&lt;/idp:TipoOperazione&gt;</w:t>
            </w:r>
          </w:p>
          <w:p w14:paraId="2D12B4B9" w14:textId="77777777" w:rsidR="00CF376D" w:rsidRPr="00CA059D" w:rsidRDefault="00CF376D" w:rsidP="00795D93">
            <w:pPr>
              <w:rPr>
                <w:sz w:val="20"/>
                <w:szCs w:val="20"/>
              </w:rPr>
            </w:pPr>
            <w:r w:rsidRPr="00CA059D">
              <w:rPr>
                <w:sz w:val="20"/>
                <w:szCs w:val="20"/>
              </w:rPr>
              <w:t xml:space="preserve">                        &lt;/idp:DettaglioPagamento&gt;</w:t>
            </w:r>
          </w:p>
          <w:p w14:paraId="41ABE49D" w14:textId="77777777" w:rsidR="00CF376D" w:rsidRPr="00CA059D" w:rsidRDefault="00CF376D" w:rsidP="00795D93">
            <w:pPr>
              <w:rPr>
                <w:sz w:val="20"/>
                <w:szCs w:val="20"/>
              </w:rPr>
            </w:pPr>
            <w:r w:rsidRPr="00CA059D">
              <w:rPr>
                <w:sz w:val="20"/>
                <w:szCs w:val="20"/>
              </w:rPr>
              <w:t xml:space="preserve">                     &lt;/idp:InfoPagamento&gt;</w:t>
            </w:r>
          </w:p>
          <w:p w14:paraId="7A6E38D8" w14:textId="77777777" w:rsidR="00CF376D" w:rsidRPr="00CA059D" w:rsidRDefault="00CF376D" w:rsidP="00795D93">
            <w:pPr>
              <w:rPr>
                <w:sz w:val="20"/>
                <w:szCs w:val="20"/>
              </w:rPr>
            </w:pPr>
            <w:r w:rsidRPr="00CA059D">
              <w:rPr>
                <w:sz w:val="20"/>
                <w:szCs w:val="20"/>
              </w:rPr>
              <w:t xml:space="preserve">                     &lt;!--Optional:--&gt;</w:t>
            </w:r>
          </w:p>
          <w:p w14:paraId="7187A031" w14:textId="77777777" w:rsidR="00CF376D" w:rsidRPr="00CA059D" w:rsidRDefault="00CF376D" w:rsidP="00795D93">
            <w:pPr>
              <w:rPr>
                <w:sz w:val="20"/>
                <w:szCs w:val="20"/>
              </w:rPr>
            </w:pPr>
            <w:r w:rsidRPr="00CA059D">
              <w:rPr>
                <w:sz w:val="20"/>
                <w:szCs w:val="20"/>
              </w:rPr>
              <w:t xml:space="preserve">                     &lt;idp:Allegato Tipo="?"&gt;</w:t>
            </w:r>
          </w:p>
          <w:p w14:paraId="7B195D07" w14:textId="77777777" w:rsidR="00CF376D" w:rsidRPr="00CA059D" w:rsidRDefault="00CF376D" w:rsidP="00795D93">
            <w:pPr>
              <w:rPr>
                <w:sz w:val="20"/>
                <w:szCs w:val="20"/>
              </w:rPr>
            </w:pPr>
            <w:r w:rsidRPr="00CA059D">
              <w:rPr>
                <w:sz w:val="20"/>
                <w:szCs w:val="20"/>
              </w:rPr>
              <w:t xml:space="preserve">                        &lt;!--Optional:--&gt;</w:t>
            </w:r>
          </w:p>
          <w:p w14:paraId="1712BEAC" w14:textId="77777777" w:rsidR="00CF376D" w:rsidRPr="00CA059D" w:rsidRDefault="00CF376D" w:rsidP="00795D93">
            <w:pPr>
              <w:rPr>
                <w:sz w:val="20"/>
                <w:szCs w:val="20"/>
              </w:rPr>
            </w:pPr>
            <w:r w:rsidRPr="00CA059D">
              <w:rPr>
                <w:sz w:val="20"/>
                <w:szCs w:val="20"/>
              </w:rPr>
              <w:t xml:space="preserve">                        &lt;idp2:Titolo&gt;?&lt;/idp2:Titolo&gt;</w:t>
            </w:r>
          </w:p>
          <w:p w14:paraId="452979F7" w14:textId="77777777" w:rsidR="00CF376D" w:rsidRPr="00CA059D" w:rsidRDefault="00CF376D" w:rsidP="00795D93">
            <w:pPr>
              <w:rPr>
                <w:sz w:val="20"/>
                <w:szCs w:val="20"/>
              </w:rPr>
            </w:pPr>
            <w:r w:rsidRPr="00CA059D">
              <w:rPr>
                <w:sz w:val="20"/>
                <w:szCs w:val="20"/>
              </w:rPr>
              <w:t xml:space="preserve">                        &lt;idp2:Codifica&gt;?&lt;/idp2:Codifica&gt;</w:t>
            </w:r>
          </w:p>
          <w:p w14:paraId="6338DC62" w14:textId="77777777" w:rsidR="00CF376D" w:rsidRPr="00CA059D" w:rsidRDefault="00CF376D" w:rsidP="00795D93">
            <w:pPr>
              <w:rPr>
                <w:sz w:val="20"/>
                <w:szCs w:val="20"/>
              </w:rPr>
            </w:pPr>
            <w:r w:rsidRPr="00CA059D">
              <w:rPr>
                <w:sz w:val="20"/>
                <w:szCs w:val="20"/>
              </w:rPr>
              <w:t xml:space="preserve">                        &lt;idp2:Contenuto&gt;cid:53367638359&lt;/idp2:Contenuto&gt;</w:t>
            </w:r>
          </w:p>
          <w:p w14:paraId="176B8BC6" w14:textId="77777777" w:rsidR="00CF376D" w:rsidRPr="00CA059D" w:rsidRDefault="00CF376D" w:rsidP="00795D93">
            <w:pPr>
              <w:rPr>
                <w:sz w:val="20"/>
                <w:szCs w:val="20"/>
              </w:rPr>
            </w:pPr>
            <w:r w:rsidRPr="00CA059D">
              <w:rPr>
                <w:sz w:val="20"/>
                <w:szCs w:val="20"/>
              </w:rPr>
              <w:t xml:space="preserve">                        &lt;!--Optional:--&gt;</w:t>
            </w:r>
          </w:p>
          <w:p w14:paraId="13DDDB30" w14:textId="77777777" w:rsidR="00CF376D" w:rsidRPr="00CA059D" w:rsidRDefault="00CF376D" w:rsidP="00795D93">
            <w:pPr>
              <w:rPr>
                <w:sz w:val="20"/>
                <w:szCs w:val="20"/>
              </w:rPr>
            </w:pPr>
            <w:r w:rsidRPr="00CA059D">
              <w:rPr>
                <w:sz w:val="20"/>
                <w:szCs w:val="20"/>
              </w:rPr>
              <w:t xml:space="preserve">                        &lt;idp2:IdAntifalsificazione&gt;?&lt;/idp2:IdAntifalsificazione&gt;</w:t>
            </w:r>
          </w:p>
          <w:p w14:paraId="412E7304" w14:textId="77777777" w:rsidR="00CF376D" w:rsidRPr="00CA059D" w:rsidRDefault="00CF376D" w:rsidP="00795D93">
            <w:pPr>
              <w:rPr>
                <w:sz w:val="20"/>
                <w:szCs w:val="20"/>
              </w:rPr>
            </w:pPr>
            <w:r w:rsidRPr="00CA059D">
              <w:rPr>
                <w:sz w:val="20"/>
                <w:szCs w:val="20"/>
              </w:rPr>
              <w:t xml:space="preserve">                     &lt;/idp:Allegato&gt;</w:t>
            </w:r>
          </w:p>
          <w:p w14:paraId="2DFF2B3C" w14:textId="77777777" w:rsidR="00CF376D" w:rsidRPr="00CA059D" w:rsidRDefault="00CF376D" w:rsidP="00795D93">
            <w:pPr>
              <w:rPr>
                <w:sz w:val="20"/>
                <w:szCs w:val="20"/>
              </w:rPr>
            </w:pPr>
            <w:r w:rsidRPr="00CA059D">
              <w:rPr>
                <w:sz w:val="20"/>
                <w:szCs w:val="20"/>
              </w:rPr>
              <w:t xml:space="preserve">                  &lt;/idp:UpdateStatus&gt;</w:t>
            </w:r>
          </w:p>
          <w:p w14:paraId="312A5AEA" w14:textId="77777777" w:rsidR="00CF376D" w:rsidRPr="00CA059D" w:rsidRDefault="00CF376D" w:rsidP="00795D93">
            <w:pPr>
              <w:rPr>
                <w:sz w:val="20"/>
                <w:szCs w:val="20"/>
              </w:rPr>
            </w:pPr>
            <w:r w:rsidRPr="00CA059D">
              <w:rPr>
                <w:sz w:val="20"/>
                <w:szCs w:val="20"/>
              </w:rPr>
              <w:t xml:space="preserve">               &lt;/idp:Pendenza&gt;</w:t>
            </w:r>
          </w:p>
          <w:p w14:paraId="40EE8CBD" w14:textId="77777777" w:rsidR="00CF376D" w:rsidRPr="00CA059D" w:rsidRDefault="00CF376D" w:rsidP="00795D93">
            <w:pPr>
              <w:rPr>
                <w:sz w:val="20"/>
                <w:szCs w:val="20"/>
              </w:rPr>
            </w:pPr>
            <w:r w:rsidRPr="00CA059D">
              <w:rPr>
                <w:sz w:val="20"/>
                <w:szCs w:val="20"/>
              </w:rPr>
              <w:t xml:space="preserve">            &lt;/idp:IdpBody&gt;</w:t>
            </w:r>
          </w:p>
          <w:p w14:paraId="1A99FE50" w14:textId="77777777" w:rsidR="00CF376D" w:rsidRPr="00CA059D" w:rsidRDefault="00CF376D" w:rsidP="00795D93">
            <w:pPr>
              <w:rPr>
                <w:sz w:val="20"/>
                <w:szCs w:val="20"/>
              </w:rPr>
            </w:pPr>
            <w:r w:rsidRPr="00CA059D">
              <w:rPr>
                <w:sz w:val="20"/>
                <w:szCs w:val="20"/>
              </w:rPr>
              <w:t xml:space="preserve">         &lt;/idp:IdpAllineamentoPendenzeOTF&gt;</w:t>
            </w:r>
          </w:p>
          <w:p w14:paraId="20BDF9C3" w14:textId="77777777" w:rsidR="00CF376D" w:rsidRPr="00CA059D" w:rsidRDefault="00CF376D" w:rsidP="00795D93">
            <w:pPr>
              <w:rPr>
                <w:sz w:val="20"/>
                <w:szCs w:val="20"/>
              </w:rPr>
            </w:pPr>
            <w:r w:rsidRPr="00CA059D">
              <w:rPr>
                <w:sz w:val="20"/>
                <w:szCs w:val="20"/>
              </w:rPr>
              <w:t xml:space="preserve">      &lt;/prox:IdpAllineamentoPendenzeEnteOTF&gt;</w:t>
            </w:r>
          </w:p>
          <w:p w14:paraId="3323783F" w14:textId="77777777" w:rsidR="00CF376D" w:rsidRPr="00CA059D" w:rsidRDefault="00CF376D" w:rsidP="00795D93">
            <w:pPr>
              <w:rPr>
                <w:sz w:val="20"/>
                <w:szCs w:val="20"/>
              </w:rPr>
            </w:pPr>
            <w:r w:rsidRPr="00CA059D">
              <w:rPr>
                <w:sz w:val="20"/>
                <w:szCs w:val="20"/>
              </w:rPr>
              <w:t xml:space="preserve">   &lt;/soapenv:Body&gt;</w:t>
            </w:r>
          </w:p>
          <w:p w14:paraId="72C8CA85" w14:textId="77777777" w:rsidR="00CF376D" w:rsidRPr="00697F35" w:rsidRDefault="00CF376D" w:rsidP="00795D93">
            <w:pPr>
              <w:rPr>
                <w:sz w:val="20"/>
                <w:szCs w:val="20"/>
              </w:rPr>
            </w:pPr>
            <w:r w:rsidRPr="00CA059D">
              <w:rPr>
                <w:sz w:val="20"/>
                <w:szCs w:val="20"/>
              </w:rPr>
              <w:t>&lt;/soapenv:Envelope&gt;</w:t>
            </w:r>
          </w:p>
        </w:tc>
      </w:tr>
      <w:tr w:rsidR="00CF376D" w:rsidRPr="006E29CF" w14:paraId="2074C3FF" w14:textId="77777777" w:rsidTr="00795D93">
        <w:tc>
          <w:tcPr>
            <w:tcW w:w="1559" w:type="dxa"/>
          </w:tcPr>
          <w:p w14:paraId="6CE0484D" w14:textId="77777777" w:rsidR="00CF376D" w:rsidRPr="006E29CF" w:rsidRDefault="00CF376D" w:rsidP="00795D93">
            <w:r w:rsidRPr="006E29CF">
              <w:lastRenderedPageBreak/>
              <w:t xml:space="preserve">Response </w:t>
            </w:r>
          </w:p>
          <w:p w14:paraId="7342A79B" w14:textId="77777777" w:rsidR="00CF376D" w:rsidRPr="006E29CF" w:rsidRDefault="00CF376D" w:rsidP="00795D93"/>
        </w:tc>
        <w:tc>
          <w:tcPr>
            <w:tcW w:w="7791" w:type="dxa"/>
          </w:tcPr>
          <w:p w14:paraId="5F24EC67" w14:textId="77777777" w:rsidR="00CF376D" w:rsidRPr="00125BFB" w:rsidRDefault="00CF376D" w:rsidP="00795D93">
            <w:pPr>
              <w:rPr>
                <w:sz w:val="20"/>
                <w:szCs w:val="20"/>
              </w:rPr>
            </w:pPr>
            <w:r w:rsidRPr="00125BFB">
              <w:rPr>
                <w:sz w:val="20"/>
                <w:szCs w:val="20"/>
              </w:rPr>
              <w:t>&lt;soap:Envelope xmlns:soap="http://schemas.xmlsoap.org/soap/envelope/"&gt;</w:t>
            </w:r>
          </w:p>
          <w:p w14:paraId="268E1871" w14:textId="77777777" w:rsidR="00CF376D" w:rsidRPr="00125BFB" w:rsidRDefault="00CF376D" w:rsidP="00795D93">
            <w:pPr>
              <w:rPr>
                <w:sz w:val="20"/>
                <w:szCs w:val="20"/>
              </w:rPr>
            </w:pPr>
            <w:r w:rsidRPr="00125BFB">
              <w:rPr>
                <w:sz w:val="20"/>
                <w:szCs w:val="20"/>
              </w:rPr>
              <w:t xml:space="preserve">   &lt;soap:Body&gt;</w:t>
            </w:r>
          </w:p>
          <w:p w14:paraId="344C658B" w14:textId="77777777" w:rsidR="00CF376D" w:rsidRPr="00125BFB" w:rsidRDefault="00CF376D" w:rsidP="00795D93">
            <w:pPr>
              <w:rPr>
                <w:sz w:val="20"/>
                <w:szCs w:val="20"/>
              </w:rPr>
            </w:pPr>
            <w:r w:rsidRPr="00125BFB">
              <w:rPr>
                <w:sz w:val="20"/>
                <w:szCs w:val="20"/>
              </w:rPr>
              <w:t xml:space="preserve">      &lt;ns4:IdpAllineamentoPendenzeEnteOTF.Esito xmlns="http://www.cart.rete.toscana.it/servizi/iris_1_1/IdpHeader" xmlns:ns2="http://www.cart.rete.toscana.it/servizi/iris_1_1/IdpAllineamentoPendenze" xmlns:ns3="http://www.cart.rete.toscana.it/servizi/iris_1_1/IdpInclude" xmlns:ns4="http://www.cart.rete.toscana.it/servizi/iris_1_1/proxy" xmlns:ns5="http://www.cart.rete.toscana.it/servizi/iris_1_1/IdpEsito"&gt;</w:t>
            </w:r>
          </w:p>
          <w:p w14:paraId="71E04BB4" w14:textId="77777777" w:rsidR="00CF376D" w:rsidRPr="00125BFB" w:rsidRDefault="00CF376D" w:rsidP="00795D93">
            <w:pPr>
              <w:rPr>
                <w:sz w:val="20"/>
                <w:szCs w:val="20"/>
              </w:rPr>
            </w:pPr>
            <w:r w:rsidRPr="00125BFB">
              <w:rPr>
                <w:sz w:val="20"/>
                <w:szCs w:val="20"/>
              </w:rPr>
              <w:t xml:space="preserve">         &lt;ns5:IdpEsitoOTF Versione="</w:t>
            </w:r>
            <w:r>
              <w:rPr>
                <w:sz w:val="20"/>
                <w:szCs w:val="20"/>
              </w:rPr>
              <w:t>?</w:t>
            </w:r>
            <w:r w:rsidRPr="00125BFB">
              <w:rPr>
                <w:sz w:val="20"/>
                <w:szCs w:val="20"/>
              </w:rPr>
              <w:t>"&gt;</w:t>
            </w:r>
          </w:p>
          <w:p w14:paraId="44C519CC" w14:textId="77777777" w:rsidR="00CF376D" w:rsidRPr="00125BFB" w:rsidRDefault="00CF376D" w:rsidP="00795D93">
            <w:pPr>
              <w:rPr>
                <w:sz w:val="20"/>
                <w:szCs w:val="20"/>
              </w:rPr>
            </w:pPr>
            <w:r w:rsidRPr="00125BFB">
              <w:rPr>
                <w:sz w:val="20"/>
                <w:szCs w:val="20"/>
              </w:rPr>
              <w:t xml:space="preserve">            &lt;IdpHeader&gt;</w:t>
            </w:r>
          </w:p>
          <w:p w14:paraId="587B860B" w14:textId="77777777" w:rsidR="00CF376D" w:rsidRPr="00125BFB" w:rsidRDefault="00CF376D" w:rsidP="00795D93">
            <w:pPr>
              <w:rPr>
                <w:sz w:val="20"/>
                <w:szCs w:val="20"/>
              </w:rPr>
            </w:pPr>
            <w:r w:rsidRPr="00125BFB">
              <w:rPr>
                <w:sz w:val="20"/>
                <w:szCs w:val="20"/>
              </w:rPr>
              <w:t xml:space="preserve">               &lt;TRT&gt;</w:t>
            </w:r>
          </w:p>
          <w:p w14:paraId="15D23328" w14:textId="77777777" w:rsidR="00CF376D" w:rsidRPr="00125BFB" w:rsidRDefault="00CF376D" w:rsidP="00795D93">
            <w:pPr>
              <w:rPr>
                <w:sz w:val="20"/>
                <w:szCs w:val="20"/>
              </w:rPr>
            </w:pPr>
            <w:r w:rsidRPr="00125BFB">
              <w:rPr>
                <w:sz w:val="20"/>
                <w:szCs w:val="20"/>
              </w:rPr>
              <w:lastRenderedPageBreak/>
              <w:t xml:space="preserve">                  &lt;ServiceName&gt;IdpAllineamentoPendenze&lt;/ServiceName&gt;</w:t>
            </w:r>
          </w:p>
          <w:p w14:paraId="3C01533C" w14:textId="77777777" w:rsidR="00CF376D" w:rsidRPr="00125BFB" w:rsidRDefault="00CF376D" w:rsidP="00795D93">
            <w:pPr>
              <w:rPr>
                <w:sz w:val="20"/>
                <w:szCs w:val="20"/>
              </w:rPr>
            </w:pPr>
            <w:r w:rsidRPr="00125BFB">
              <w:rPr>
                <w:sz w:val="20"/>
                <w:szCs w:val="20"/>
              </w:rPr>
              <w:t xml:space="preserve">                  &lt;MsgId&gt;</w:t>
            </w:r>
            <w:r>
              <w:rPr>
                <w:sz w:val="20"/>
                <w:szCs w:val="20"/>
              </w:rPr>
              <w:t>?</w:t>
            </w:r>
            <w:r w:rsidRPr="00125BFB">
              <w:rPr>
                <w:sz w:val="20"/>
                <w:szCs w:val="20"/>
              </w:rPr>
              <w:t>&lt;/MsgId&gt;</w:t>
            </w:r>
          </w:p>
          <w:p w14:paraId="19E2E623" w14:textId="77777777" w:rsidR="00CF376D" w:rsidRPr="00125BFB" w:rsidRDefault="00CF376D" w:rsidP="00795D93">
            <w:pPr>
              <w:rPr>
                <w:sz w:val="20"/>
                <w:szCs w:val="20"/>
              </w:rPr>
            </w:pPr>
            <w:r w:rsidRPr="00125BFB">
              <w:rPr>
                <w:sz w:val="20"/>
                <w:szCs w:val="20"/>
              </w:rPr>
              <w:t xml:space="preserve">                  &lt;XMLCrtDt&gt;</w:t>
            </w:r>
            <w:r>
              <w:rPr>
                <w:sz w:val="20"/>
                <w:szCs w:val="20"/>
              </w:rPr>
              <w:t>?</w:t>
            </w:r>
            <w:r w:rsidRPr="00125BFB">
              <w:rPr>
                <w:sz w:val="20"/>
                <w:szCs w:val="20"/>
              </w:rPr>
              <w:t>&lt;/XMLCrtDt&gt;</w:t>
            </w:r>
          </w:p>
          <w:p w14:paraId="30A38F2D" w14:textId="77777777" w:rsidR="00CF376D" w:rsidRPr="00125BFB" w:rsidRDefault="00CF376D" w:rsidP="00795D93">
            <w:pPr>
              <w:rPr>
                <w:sz w:val="20"/>
                <w:szCs w:val="20"/>
              </w:rPr>
            </w:pPr>
            <w:r w:rsidRPr="00125BFB">
              <w:rPr>
                <w:sz w:val="20"/>
                <w:szCs w:val="20"/>
              </w:rPr>
              <w:t xml:space="preserve">                  &lt;Sender&gt;</w:t>
            </w:r>
          </w:p>
          <w:p w14:paraId="0DB88F9C" w14:textId="77777777" w:rsidR="00CF376D" w:rsidRPr="00125BFB" w:rsidRDefault="00CF376D" w:rsidP="00795D93">
            <w:pPr>
              <w:rPr>
                <w:sz w:val="20"/>
                <w:szCs w:val="20"/>
              </w:rPr>
            </w:pPr>
            <w:r w:rsidRPr="00125BFB">
              <w:rPr>
                <w:sz w:val="20"/>
                <w:szCs w:val="20"/>
              </w:rPr>
              <w:t xml:space="preserve">                     &lt;SenderId&gt;</w:t>
            </w:r>
            <w:r>
              <w:rPr>
                <w:sz w:val="20"/>
                <w:szCs w:val="20"/>
              </w:rPr>
              <w:t>?</w:t>
            </w:r>
            <w:r w:rsidRPr="00125BFB">
              <w:rPr>
                <w:sz w:val="20"/>
                <w:szCs w:val="20"/>
              </w:rPr>
              <w:t>&lt;/SenderId&gt;</w:t>
            </w:r>
          </w:p>
          <w:p w14:paraId="7C6A1A7A" w14:textId="77777777" w:rsidR="00CF376D" w:rsidRPr="00125BFB" w:rsidRDefault="00CF376D" w:rsidP="00795D93">
            <w:pPr>
              <w:rPr>
                <w:sz w:val="20"/>
                <w:szCs w:val="20"/>
              </w:rPr>
            </w:pPr>
            <w:r w:rsidRPr="00125BFB">
              <w:rPr>
                <w:sz w:val="20"/>
                <w:szCs w:val="20"/>
              </w:rPr>
              <w:t xml:space="preserve">                     &lt;SenderSys&gt;</w:t>
            </w:r>
            <w:r>
              <w:rPr>
                <w:sz w:val="20"/>
                <w:szCs w:val="20"/>
              </w:rPr>
              <w:t>?</w:t>
            </w:r>
            <w:r w:rsidRPr="00125BFB">
              <w:rPr>
                <w:sz w:val="20"/>
                <w:szCs w:val="20"/>
              </w:rPr>
              <w:t>&lt;/SenderSys&gt;</w:t>
            </w:r>
          </w:p>
          <w:p w14:paraId="0D86AD1D" w14:textId="77777777" w:rsidR="00CF376D" w:rsidRPr="00125BFB" w:rsidRDefault="00CF376D" w:rsidP="00795D93">
            <w:pPr>
              <w:rPr>
                <w:sz w:val="20"/>
                <w:szCs w:val="20"/>
              </w:rPr>
            </w:pPr>
            <w:r w:rsidRPr="00125BFB">
              <w:rPr>
                <w:sz w:val="20"/>
                <w:szCs w:val="20"/>
              </w:rPr>
              <w:t xml:space="preserve">                  &lt;/Sender&gt;</w:t>
            </w:r>
          </w:p>
          <w:p w14:paraId="02ABEF81" w14:textId="77777777" w:rsidR="00CF376D" w:rsidRPr="00125BFB" w:rsidRDefault="00CF376D" w:rsidP="00795D93">
            <w:pPr>
              <w:rPr>
                <w:sz w:val="20"/>
                <w:szCs w:val="20"/>
              </w:rPr>
            </w:pPr>
            <w:r w:rsidRPr="00125BFB">
              <w:rPr>
                <w:sz w:val="20"/>
                <w:szCs w:val="20"/>
              </w:rPr>
              <w:t xml:space="preserve">                  &lt;Receiver&gt;</w:t>
            </w:r>
          </w:p>
          <w:p w14:paraId="190FE3A9" w14:textId="77777777" w:rsidR="00CF376D" w:rsidRPr="00125BFB" w:rsidRDefault="00CF376D" w:rsidP="00795D93">
            <w:pPr>
              <w:rPr>
                <w:sz w:val="20"/>
                <w:szCs w:val="20"/>
              </w:rPr>
            </w:pPr>
            <w:r w:rsidRPr="00125BFB">
              <w:rPr>
                <w:sz w:val="20"/>
                <w:szCs w:val="20"/>
              </w:rPr>
              <w:t xml:space="preserve">                     &lt;ReceiverId&gt;</w:t>
            </w:r>
            <w:r>
              <w:rPr>
                <w:sz w:val="20"/>
                <w:szCs w:val="20"/>
              </w:rPr>
              <w:t>?</w:t>
            </w:r>
            <w:r w:rsidRPr="00125BFB">
              <w:rPr>
                <w:sz w:val="20"/>
                <w:szCs w:val="20"/>
              </w:rPr>
              <w:t>&lt;/ReceiverId&gt;</w:t>
            </w:r>
          </w:p>
          <w:p w14:paraId="119D7BED" w14:textId="77777777" w:rsidR="00CF376D" w:rsidRPr="00125BFB" w:rsidRDefault="00CF376D" w:rsidP="00795D93">
            <w:pPr>
              <w:rPr>
                <w:sz w:val="20"/>
                <w:szCs w:val="20"/>
              </w:rPr>
            </w:pPr>
            <w:r w:rsidRPr="00125BFB">
              <w:rPr>
                <w:sz w:val="20"/>
                <w:szCs w:val="20"/>
              </w:rPr>
              <w:t xml:space="preserve">                     &lt;ReceiverSys&gt;</w:t>
            </w:r>
            <w:r>
              <w:rPr>
                <w:sz w:val="20"/>
                <w:szCs w:val="20"/>
              </w:rPr>
              <w:t>’</w:t>
            </w:r>
            <w:r w:rsidRPr="00125BFB">
              <w:rPr>
                <w:sz w:val="20"/>
                <w:szCs w:val="20"/>
              </w:rPr>
              <w:t>&lt;/ReceiverSys&gt;</w:t>
            </w:r>
          </w:p>
          <w:p w14:paraId="61A8000C" w14:textId="77777777" w:rsidR="00CF376D" w:rsidRPr="00125BFB" w:rsidRDefault="00CF376D" w:rsidP="00795D93">
            <w:pPr>
              <w:rPr>
                <w:sz w:val="20"/>
                <w:szCs w:val="20"/>
              </w:rPr>
            </w:pPr>
            <w:r w:rsidRPr="00125BFB">
              <w:rPr>
                <w:sz w:val="20"/>
                <w:szCs w:val="20"/>
              </w:rPr>
              <w:t xml:space="preserve">                  &lt;/Receiver&gt;</w:t>
            </w:r>
          </w:p>
          <w:p w14:paraId="0516BB1B" w14:textId="77777777" w:rsidR="00CF376D" w:rsidRPr="00125BFB" w:rsidRDefault="00CF376D" w:rsidP="00795D93">
            <w:pPr>
              <w:rPr>
                <w:sz w:val="20"/>
                <w:szCs w:val="20"/>
              </w:rPr>
            </w:pPr>
            <w:r w:rsidRPr="00125BFB">
              <w:rPr>
                <w:sz w:val="20"/>
                <w:szCs w:val="20"/>
              </w:rPr>
              <w:t xml:space="preserve">               &lt;/TRT&gt;</w:t>
            </w:r>
          </w:p>
          <w:p w14:paraId="5414C01E" w14:textId="77777777" w:rsidR="00CF376D" w:rsidRPr="00125BFB" w:rsidRDefault="00CF376D" w:rsidP="00795D93">
            <w:pPr>
              <w:rPr>
                <w:sz w:val="20"/>
                <w:szCs w:val="20"/>
              </w:rPr>
            </w:pPr>
            <w:r w:rsidRPr="00125BFB">
              <w:rPr>
                <w:sz w:val="20"/>
                <w:szCs w:val="20"/>
              </w:rPr>
              <w:t xml:space="preserve">               &lt;E2E&gt;</w:t>
            </w:r>
          </w:p>
          <w:p w14:paraId="3B1B196A" w14:textId="77777777" w:rsidR="00CF376D" w:rsidRPr="00125BFB" w:rsidRDefault="00CF376D" w:rsidP="00795D93">
            <w:pPr>
              <w:rPr>
                <w:sz w:val="20"/>
                <w:szCs w:val="20"/>
              </w:rPr>
            </w:pPr>
            <w:r w:rsidRPr="00125BFB">
              <w:rPr>
                <w:sz w:val="20"/>
                <w:szCs w:val="20"/>
              </w:rPr>
              <w:t xml:space="preserve">                  &lt;E2ESrvcNm&gt;IdpAllineamentoPendenze&lt;/E2ESrvcNm&gt;</w:t>
            </w:r>
          </w:p>
          <w:p w14:paraId="19AABB2C" w14:textId="77777777" w:rsidR="00CF376D" w:rsidRPr="00125BFB" w:rsidRDefault="00CF376D" w:rsidP="00795D93">
            <w:pPr>
              <w:rPr>
                <w:sz w:val="20"/>
                <w:szCs w:val="20"/>
              </w:rPr>
            </w:pPr>
            <w:r w:rsidRPr="00125BFB">
              <w:rPr>
                <w:sz w:val="20"/>
                <w:szCs w:val="20"/>
              </w:rPr>
              <w:t xml:space="preserve">                  &lt;E2EMsgId&gt;</w:t>
            </w:r>
            <w:r>
              <w:rPr>
                <w:sz w:val="20"/>
                <w:szCs w:val="20"/>
              </w:rPr>
              <w:t>?</w:t>
            </w:r>
            <w:r w:rsidRPr="00125BFB">
              <w:rPr>
                <w:sz w:val="20"/>
                <w:szCs w:val="20"/>
              </w:rPr>
              <w:t>&lt;/E2EMsgId&gt;</w:t>
            </w:r>
          </w:p>
          <w:p w14:paraId="45DB3B49" w14:textId="77777777" w:rsidR="00CF376D" w:rsidRPr="00125BFB" w:rsidRDefault="00CF376D" w:rsidP="00795D93">
            <w:pPr>
              <w:rPr>
                <w:sz w:val="20"/>
                <w:szCs w:val="20"/>
              </w:rPr>
            </w:pPr>
            <w:r w:rsidRPr="00125BFB">
              <w:rPr>
                <w:sz w:val="20"/>
                <w:szCs w:val="20"/>
              </w:rPr>
              <w:t xml:space="preserve">                  &lt;XMLCrtDt&gt;</w:t>
            </w:r>
            <w:r>
              <w:rPr>
                <w:sz w:val="20"/>
                <w:szCs w:val="20"/>
              </w:rPr>
              <w:t>?</w:t>
            </w:r>
            <w:r w:rsidRPr="00125BFB">
              <w:rPr>
                <w:sz w:val="20"/>
                <w:szCs w:val="20"/>
              </w:rPr>
              <w:t>&lt;/XMLCrtDt&gt;</w:t>
            </w:r>
          </w:p>
          <w:p w14:paraId="067E311F" w14:textId="77777777" w:rsidR="00CF376D" w:rsidRPr="00125BFB" w:rsidRDefault="00CF376D" w:rsidP="00795D93">
            <w:pPr>
              <w:rPr>
                <w:sz w:val="20"/>
                <w:szCs w:val="20"/>
              </w:rPr>
            </w:pPr>
            <w:r w:rsidRPr="00125BFB">
              <w:rPr>
                <w:sz w:val="20"/>
                <w:szCs w:val="20"/>
              </w:rPr>
              <w:t xml:space="preserve">                  &lt;Sender&gt;</w:t>
            </w:r>
          </w:p>
          <w:p w14:paraId="322F1E52" w14:textId="77777777" w:rsidR="00CF376D" w:rsidRPr="00125BFB" w:rsidRDefault="00CF376D" w:rsidP="00795D93">
            <w:pPr>
              <w:rPr>
                <w:sz w:val="20"/>
                <w:szCs w:val="20"/>
              </w:rPr>
            </w:pPr>
            <w:r w:rsidRPr="00125BFB">
              <w:rPr>
                <w:sz w:val="20"/>
                <w:szCs w:val="20"/>
              </w:rPr>
              <w:t xml:space="preserve">                     &lt;E2ESndrId&gt;</w:t>
            </w:r>
            <w:r>
              <w:rPr>
                <w:sz w:val="20"/>
                <w:szCs w:val="20"/>
              </w:rPr>
              <w:t>?</w:t>
            </w:r>
            <w:r w:rsidRPr="00125BFB">
              <w:rPr>
                <w:sz w:val="20"/>
                <w:szCs w:val="20"/>
              </w:rPr>
              <w:t>&lt;/E2ESndrId&gt;</w:t>
            </w:r>
          </w:p>
          <w:p w14:paraId="54AB0222" w14:textId="77777777" w:rsidR="00CF376D" w:rsidRPr="00125BFB" w:rsidRDefault="00CF376D" w:rsidP="00795D93">
            <w:pPr>
              <w:rPr>
                <w:sz w:val="20"/>
                <w:szCs w:val="20"/>
              </w:rPr>
            </w:pPr>
            <w:r w:rsidRPr="00125BFB">
              <w:rPr>
                <w:sz w:val="20"/>
                <w:szCs w:val="20"/>
              </w:rPr>
              <w:t xml:space="preserve">                     &lt;E2ESndrSys&gt;</w:t>
            </w:r>
            <w:r>
              <w:rPr>
                <w:sz w:val="20"/>
                <w:szCs w:val="20"/>
              </w:rPr>
              <w:t>?</w:t>
            </w:r>
            <w:r w:rsidRPr="00125BFB">
              <w:rPr>
                <w:sz w:val="20"/>
                <w:szCs w:val="20"/>
              </w:rPr>
              <w:t>&lt;/E2ESndrSys&gt;</w:t>
            </w:r>
          </w:p>
          <w:p w14:paraId="3F7DC418" w14:textId="77777777" w:rsidR="00CF376D" w:rsidRPr="00125BFB" w:rsidRDefault="00CF376D" w:rsidP="00795D93">
            <w:pPr>
              <w:rPr>
                <w:sz w:val="20"/>
                <w:szCs w:val="20"/>
              </w:rPr>
            </w:pPr>
            <w:r w:rsidRPr="00125BFB">
              <w:rPr>
                <w:sz w:val="20"/>
                <w:szCs w:val="20"/>
              </w:rPr>
              <w:t xml:space="preserve">                  &lt;/Sender&gt;</w:t>
            </w:r>
          </w:p>
          <w:p w14:paraId="56D89C37" w14:textId="77777777" w:rsidR="00CF376D" w:rsidRPr="00125BFB" w:rsidRDefault="00CF376D" w:rsidP="00795D93">
            <w:pPr>
              <w:rPr>
                <w:sz w:val="20"/>
                <w:szCs w:val="20"/>
              </w:rPr>
            </w:pPr>
            <w:r w:rsidRPr="00125BFB">
              <w:rPr>
                <w:sz w:val="20"/>
                <w:szCs w:val="20"/>
              </w:rPr>
              <w:t xml:space="preserve">                  &lt;Receiver&gt;</w:t>
            </w:r>
          </w:p>
          <w:p w14:paraId="4EEDDF78" w14:textId="77777777" w:rsidR="00CF376D" w:rsidRPr="00125BFB" w:rsidRDefault="00CF376D" w:rsidP="00795D93">
            <w:pPr>
              <w:rPr>
                <w:sz w:val="20"/>
                <w:szCs w:val="20"/>
              </w:rPr>
            </w:pPr>
            <w:r w:rsidRPr="00125BFB">
              <w:rPr>
                <w:sz w:val="20"/>
                <w:szCs w:val="20"/>
              </w:rPr>
              <w:t xml:space="preserve">                     &lt;E2ERcvrId&gt;</w:t>
            </w:r>
            <w:r>
              <w:rPr>
                <w:sz w:val="20"/>
                <w:szCs w:val="20"/>
              </w:rPr>
              <w:t>?</w:t>
            </w:r>
            <w:r w:rsidRPr="00125BFB">
              <w:rPr>
                <w:sz w:val="20"/>
                <w:szCs w:val="20"/>
              </w:rPr>
              <w:t>&lt;/E2ERcvrId&gt;</w:t>
            </w:r>
          </w:p>
          <w:p w14:paraId="16A2D13E" w14:textId="77777777" w:rsidR="00CF376D" w:rsidRPr="00125BFB" w:rsidRDefault="00CF376D" w:rsidP="00795D93">
            <w:pPr>
              <w:rPr>
                <w:sz w:val="20"/>
                <w:szCs w:val="20"/>
              </w:rPr>
            </w:pPr>
            <w:r w:rsidRPr="00125BFB">
              <w:rPr>
                <w:sz w:val="20"/>
                <w:szCs w:val="20"/>
              </w:rPr>
              <w:t xml:space="preserve">                     &lt;E2ERcvrSys&gt;</w:t>
            </w:r>
            <w:r>
              <w:rPr>
                <w:sz w:val="20"/>
                <w:szCs w:val="20"/>
              </w:rPr>
              <w:t>?</w:t>
            </w:r>
            <w:r w:rsidRPr="00125BFB">
              <w:rPr>
                <w:sz w:val="20"/>
                <w:szCs w:val="20"/>
              </w:rPr>
              <w:t>&lt;/E2ERcvrSys&gt;</w:t>
            </w:r>
          </w:p>
          <w:p w14:paraId="7F41F868" w14:textId="77777777" w:rsidR="00CF376D" w:rsidRPr="00125BFB" w:rsidRDefault="00CF376D" w:rsidP="00795D93">
            <w:pPr>
              <w:rPr>
                <w:sz w:val="20"/>
                <w:szCs w:val="20"/>
              </w:rPr>
            </w:pPr>
            <w:r w:rsidRPr="00125BFB">
              <w:rPr>
                <w:sz w:val="20"/>
                <w:szCs w:val="20"/>
              </w:rPr>
              <w:t xml:space="preserve">                  &lt;/Receiver&gt;</w:t>
            </w:r>
          </w:p>
          <w:p w14:paraId="20E3B986" w14:textId="77777777" w:rsidR="00CF376D" w:rsidRPr="00125BFB" w:rsidRDefault="00CF376D" w:rsidP="00795D93">
            <w:pPr>
              <w:rPr>
                <w:sz w:val="20"/>
                <w:szCs w:val="20"/>
              </w:rPr>
            </w:pPr>
            <w:r w:rsidRPr="00125BFB">
              <w:rPr>
                <w:sz w:val="20"/>
                <w:szCs w:val="20"/>
              </w:rPr>
              <w:t xml:space="preserve">               &lt;/E2E&gt;</w:t>
            </w:r>
          </w:p>
          <w:p w14:paraId="5B511A60" w14:textId="77777777" w:rsidR="00CF376D" w:rsidRPr="00125BFB" w:rsidRDefault="00CF376D" w:rsidP="00795D93">
            <w:pPr>
              <w:rPr>
                <w:sz w:val="20"/>
                <w:szCs w:val="20"/>
              </w:rPr>
            </w:pPr>
            <w:r w:rsidRPr="00125BFB">
              <w:rPr>
                <w:sz w:val="20"/>
                <w:szCs w:val="20"/>
              </w:rPr>
              <w:t xml:space="preserve">            &lt;/IdpHeader&gt;</w:t>
            </w:r>
          </w:p>
          <w:p w14:paraId="516DC6C4" w14:textId="77777777" w:rsidR="00CF376D" w:rsidRPr="002B34ED" w:rsidRDefault="00CF376D" w:rsidP="00795D93">
            <w:pPr>
              <w:rPr>
                <w:sz w:val="20"/>
                <w:szCs w:val="20"/>
              </w:rPr>
            </w:pPr>
            <w:r w:rsidRPr="002B34ED">
              <w:rPr>
                <w:sz w:val="20"/>
                <w:szCs w:val="20"/>
              </w:rPr>
              <w:t xml:space="preserve">            &lt;ns5:IdpBody&gt;</w:t>
            </w:r>
          </w:p>
          <w:p w14:paraId="7B6F2AA3" w14:textId="77777777" w:rsidR="00CF376D" w:rsidRPr="002B34ED" w:rsidRDefault="00CF376D" w:rsidP="00795D93">
            <w:pPr>
              <w:rPr>
                <w:sz w:val="20"/>
                <w:szCs w:val="20"/>
              </w:rPr>
            </w:pPr>
            <w:r w:rsidRPr="002B34ED">
              <w:rPr>
                <w:sz w:val="20"/>
                <w:szCs w:val="20"/>
              </w:rPr>
              <w:t xml:space="preserve">               &lt;ns5:InfoMessaggio&gt;</w:t>
            </w:r>
          </w:p>
          <w:p w14:paraId="72C39C75" w14:textId="77777777" w:rsidR="00CF376D" w:rsidRPr="002B34ED" w:rsidRDefault="00CF376D" w:rsidP="00795D93">
            <w:pPr>
              <w:rPr>
                <w:sz w:val="20"/>
                <w:szCs w:val="20"/>
              </w:rPr>
            </w:pPr>
            <w:r w:rsidRPr="002B34ED">
              <w:rPr>
                <w:sz w:val="20"/>
                <w:szCs w:val="20"/>
              </w:rPr>
              <w:t xml:space="preserve">                  &lt;ns5:Stato&gt;</w:t>
            </w:r>
            <w:r>
              <w:rPr>
                <w:sz w:val="20"/>
                <w:szCs w:val="20"/>
              </w:rPr>
              <w:t>?</w:t>
            </w:r>
            <w:r w:rsidRPr="002B34ED">
              <w:rPr>
                <w:sz w:val="20"/>
                <w:szCs w:val="20"/>
              </w:rPr>
              <w:t>&lt;/ns5:Stato&gt;</w:t>
            </w:r>
          </w:p>
          <w:p w14:paraId="55562E69" w14:textId="77777777" w:rsidR="00CF376D" w:rsidRPr="002B34ED" w:rsidRDefault="00CF376D" w:rsidP="00795D93">
            <w:pPr>
              <w:rPr>
                <w:sz w:val="20"/>
                <w:szCs w:val="20"/>
              </w:rPr>
            </w:pPr>
            <w:r w:rsidRPr="002B34ED">
              <w:rPr>
                <w:sz w:val="20"/>
                <w:szCs w:val="20"/>
              </w:rPr>
              <w:t xml:space="preserve">               &lt;/ns5:InfoMessaggio&gt;</w:t>
            </w:r>
          </w:p>
          <w:p w14:paraId="663F605D" w14:textId="77777777" w:rsidR="00CF376D" w:rsidRDefault="00CF376D" w:rsidP="00795D93">
            <w:pPr>
              <w:rPr>
                <w:sz w:val="20"/>
                <w:szCs w:val="20"/>
              </w:rPr>
            </w:pPr>
            <w:r w:rsidRPr="002B34ED">
              <w:rPr>
                <w:sz w:val="20"/>
                <w:szCs w:val="20"/>
              </w:rPr>
              <w:t xml:space="preserve">            &lt;/ns5:IdpBody&gt;</w:t>
            </w:r>
          </w:p>
          <w:p w14:paraId="2860B10B" w14:textId="77777777" w:rsidR="00CF376D" w:rsidRPr="003B514D" w:rsidRDefault="00CF376D" w:rsidP="00795D93">
            <w:pPr>
              <w:rPr>
                <w:sz w:val="20"/>
                <w:szCs w:val="20"/>
              </w:rPr>
            </w:pPr>
            <w:r w:rsidRPr="002B34ED">
              <w:rPr>
                <w:sz w:val="20"/>
                <w:szCs w:val="20"/>
              </w:rPr>
              <w:cr/>
            </w:r>
            <w:r w:rsidRPr="00125BFB">
              <w:rPr>
                <w:sz w:val="20"/>
                <w:szCs w:val="20"/>
              </w:rPr>
              <w:t>&lt;/soap:Envelope&gt;</w:t>
            </w:r>
          </w:p>
        </w:tc>
      </w:tr>
      <w:tr w:rsidR="00CF376D" w:rsidRPr="008B1C81" w14:paraId="1AAA33D7" w14:textId="77777777" w:rsidTr="00795D93">
        <w:tc>
          <w:tcPr>
            <w:tcW w:w="1559" w:type="dxa"/>
          </w:tcPr>
          <w:p w14:paraId="3A8FCEAD" w14:textId="77777777" w:rsidR="00CF376D" w:rsidRPr="006E29CF" w:rsidRDefault="00CF376D" w:rsidP="00795D93">
            <w:r w:rsidRPr="006E29CF">
              <w:lastRenderedPageBreak/>
              <w:t xml:space="preserve">Fault Response </w:t>
            </w:r>
          </w:p>
          <w:p w14:paraId="39F88FCD" w14:textId="77777777" w:rsidR="00CF376D" w:rsidRPr="006E29CF" w:rsidRDefault="00CF376D" w:rsidP="00795D93"/>
        </w:tc>
        <w:tc>
          <w:tcPr>
            <w:tcW w:w="7791" w:type="dxa"/>
          </w:tcPr>
          <w:p w14:paraId="0FB173DB" w14:textId="77777777" w:rsidR="00CF376D" w:rsidRPr="00125BFB" w:rsidRDefault="00CF376D" w:rsidP="00795D93">
            <w:pPr>
              <w:rPr>
                <w:sz w:val="20"/>
                <w:szCs w:val="20"/>
              </w:rPr>
            </w:pPr>
            <w:r w:rsidRPr="00125BFB">
              <w:rPr>
                <w:sz w:val="20"/>
                <w:szCs w:val="20"/>
              </w:rPr>
              <w:t>&lt;soap:Envelope xmlns:soap="http://schemas.xmlsoap.org/soap/envelope/"&gt;</w:t>
            </w:r>
          </w:p>
          <w:p w14:paraId="25B65DDF" w14:textId="77777777" w:rsidR="00CF376D" w:rsidRPr="00125BFB" w:rsidRDefault="00CF376D" w:rsidP="00795D93">
            <w:pPr>
              <w:rPr>
                <w:sz w:val="20"/>
                <w:szCs w:val="20"/>
              </w:rPr>
            </w:pPr>
            <w:r w:rsidRPr="00125BFB">
              <w:rPr>
                <w:sz w:val="20"/>
                <w:szCs w:val="20"/>
              </w:rPr>
              <w:t xml:space="preserve">   &lt;soap:Body&gt;</w:t>
            </w:r>
          </w:p>
          <w:p w14:paraId="603BE829" w14:textId="77777777" w:rsidR="00CF376D" w:rsidRPr="00125BFB" w:rsidRDefault="00CF376D" w:rsidP="00795D93">
            <w:pPr>
              <w:rPr>
                <w:sz w:val="20"/>
                <w:szCs w:val="20"/>
              </w:rPr>
            </w:pPr>
            <w:r w:rsidRPr="00125BFB">
              <w:rPr>
                <w:sz w:val="20"/>
                <w:szCs w:val="20"/>
              </w:rPr>
              <w:t xml:space="preserve">      &lt;ns4:IdpAllineamentoPendenzeEnteOTF.Esito xmlns="http://www.cart.rete.toscana.it/servizi/iris_1_1/IdpHeader" xmlns:ns2="http://www.cart.rete.toscana.it/servizi/iris_1_1/IdpAllineamentoPendenze" xmlns:ns3="http://www.cart.rete.toscana.it/servizi/iris_1_1/IdpInclude" xmlns:ns4="http://www.cart.rete.toscana.it/servizi/iris_1_1/proxy" xmlns:ns5="http://www.cart.rete.toscana.it/servizi/iris_1_1/IdpEsito"&gt;</w:t>
            </w:r>
          </w:p>
          <w:p w14:paraId="754656EA" w14:textId="77777777" w:rsidR="00CF376D" w:rsidRPr="00125BFB" w:rsidRDefault="00CF376D" w:rsidP="00795D93">
            <w:pPr>
              <w:rPr>
                <w:sz w:val="20"/>
                <w:szCs w:val="20"/>
              </w:rPr>
            </w:pPr>
            <w:r w:rsidRPr="00125BFB">
              <w:rPr>
                <w:sz w:val="20"/>
                <w:szCs w:val="20"/>
              </w:rPr>
              <w:t xml:space="preserve">         &lt;ns5:IdpEsitoOTF Versione="</w:t>
            </w:r>
            <w:r>
              <w:rPr>
                <w:sz w:val="20"/>
                <w:szCs w:val="20"/>
              </w:rPr>
              <w:t>?</w:t>
            </w:r>
            <w:r w:rsidRPr="00125BFB">
              <w:rPr>
                <w:sz w:val="20"/>
                <w:szCs w:val="20"/>
              </w:rPr>
              <w:t>"&gt;</w:t>
            </w:r>
          </w:p>
          <w:p w14:paraId="26815009" w14:textId="77777777" w:rsidR="00CF376D" w:rsidRPr="00125BFB" w:rsidRDefault="00CF376D" w:rsidP="00795D93">
            <w:pPr>
              <w:rPr>
                <w:sz w:val="20"/>
                <w:szCs w:val="20"/>
              </w:rPr>
            </w:pPr>
            <w:r w:rsidRPr="00125BFB">
              <w:rPr>
                <w:sz w:val="20"/>
                <w:szCs w:val="20"/>
              </w:rPr>
              <w:t xml:space="preserve">            &lt;IdpHeader&gt;</w:t>
            </w:r>
          </w:p>
          <w:p w14:paraId="49E83B04" w14:textId="77777777" w:rsidR="00CF376D" w:rsidRPr="00125BFB" w:rsidRDefault="00CF376D" w:rsidP="00795D93">
            <w:pPr>
              <w:rPr>
                <w:sz w:val="20"/>
                <w:szCs w:val="20"/>
              </w:rPr>
            </w:pPr>
            <w:r w:rsidRPr="00125BFB">
              <w:rPr>
                <w:sz w:val="20"/>
                <w:szCs w:val="20"/>
              </w:rPr>
              <w:t xml:space="preserve">               &lt;TRT&gt;</w:t>
            </w:r>
          </w:p>
          <w:p w14:paraId="6D2CE8CF" w14:textId="77777777" w:rsidR="00CF376D" w:rsidRPr="00125BFB" w:rsidRDefault="00CF376D" w:rsidP="00795D93">
            <w:pPr>
              <w:rPr>
                <w:sz w:val="20"/>
                <w:szCs w:val="20"/>
              </w:rPr>
            </w:pPr>
            <w:r w:rsidRPr="00125BFB">
              <w:rPr>
                <w:sz w:val="20"/>
                <w:szCs w:val="20"/>
              </w:rPr>
              <w:t xml:space="preserve">                  &lt;ServiceName&gt;IdpAllineamentoPendenze&lt;/ServiceName&gt;</w:t>
            </w:r>
          </w:p>
          <w:p w14:paraId="6EEC3DAA" w14:textId="77777777" w:rsidR="00CF376D" w:rsidRPr="00125BFB" w:rsidRDefault="00CF376D" w:rsidP="00795D93">
            <w:pPr>
              <w:rPr>
                <w:sz w:val="20"/>
                <w:szCs w:val="20"/>
              </w:rPr>
            </w:pPr>
            <w:r w:rsidRPr="00125BFB">
              <w:rPr>
                <w:sz w:val="20"/>
                <w:szCs w:val="20"/>
              </w:rPr>
              <w:t xml:space="preserve">                  &lt;MsgId&gt;</w:t>
            </w:r>
            <w:r>
              <w:rPr>
                <w:sz w:val="20"/>
                <w:szCs w:val="20"/>
              </w:rPr>
              <w:t>?</w:t>
            </w:r>
            <w:r w:rsidRPr="00125BFB">
              <w:rPr>
                <w:sz w:val="20"/>
                <w:szCs w:val="20"/>
              </w:rPr>
              <w:t>&lt;/MsgId&gt;</w:t>
            </w:r>
          </w:p>
          <w:p w14:paraId="78069552" w14:textId="77777777" w:rsidR="00CF376D" w:rsidRPr="00125BFB" w:rsidRDefault="00CF376D" w:rsidP="00795D93">
            <w:pPr>
              <w:rPr>
                <w:sz w:val="20"/>
                <w:szCs w:val="20"/>
              </w:rPr>
            </w:pPr>
            <w:r w:rsidRPr="00125BFB">
              <w:rPr>
                <w:sz w:val="20"/>
                <w:szCs w:val="20"/>
              </w:rPr>
              <w:t xml:space="preserve">                  &lt;XMLCrtDt&gt;</w:t>
            </w:r>
            <w:r>
              <w:rPr>
                <w:sz w:val="20"/>
                <w:szCs w:val="20"/>
              </w:rPr>
              <w:t>?</w:t>
            </w:r>
            <w:r w:rsidRPr="00125BFB">
              <w:rPr>
                <w:sz w:val="20"/>
                <w:szCs w:val="20"/>
              </w:rPr>
              <w:t>&lt;/XMLCrtDt&gt;</w:t>
            </w:r>
          </w:p>
          <w:p w14:paraId="2F9B60A7" w14:textId="77777777" w:rsidR="00CF376D" w:rsidRPr="00125BFB" w:rsidRDefault="00CF376D" w:rsidP="00795D93">
            <w:pPr>
              <w:rPr>
                <w:sz w:val="20"/>
                <w:szCs w:val="20"/>
              </w:rPr>
            </w:pPr>
            <w:r w:rsidRPr="00125BFB">
              <w:rPr>
                <w:sz w:val="20"/>
                <w:szCs w:val="20"/>
              </w:rPr>
              <w:t xml:space="preserve">                  &lt;Sender&gt;</w:t>
            </w:r>
          </w:p>
          <w:p w14:paraId="76D7B5DD" w14:textId="77777777" w:rsidR="00CF376D" w:rsidRPr="00125BFB" w:rsidRDefault="00CF376D" w:rsidP="00795D93">
            <w:pPr>
              <w:rPr>
                <w:sz w:val="20"/>
                <w:szCs w:val="20"/>
              </w:rPr>
            </w:pPr>
            <w:r w:rsidRPr="00125BFB">
              <w:rPr>
                <w:sz w:val="20"/>
                <w:szCs w:val="20"/>
              </w:rPr>
              <w:t xml:space="preserve">                     &lt;SenderId&gt;</w:t>
            </w:r>
            <w:r>
              <w:rPr>
                <w:sz w:val="20"/>
                <w:szCs w:val="20"/>
              </w:rPr>
              <w:t>?</w:t>
            </w:r>
            <w:r w:rsidRPr="00125BFB">
              <w:rPr>
                <w:sz w:val="20"/>
                <w:szCs w:val="20"/>
              </w:rPr>
              <w:t>&lt;/SenderId&gt;</w:t>
            </w:r>
          </w:p>
          <w:p w14:paraId="4C68DF43" w14:textId="77777777" w:rsidR="00CF376D" w:rsidRPr="00125BFB" w:rsidRDefault="00CF376D" w:rsidP="00795D93">
            <w:pPr>
              <w:rPr>
                <w:sz w:val="20"/>
                <w:szCs w:val="20"/>
              </w:rPr>
            </w:pPr>
            <w:r w:rsidRPr="00125BFB">
              <w:rPr>
                <w:sz w:val="20"/>
                <w:szCs w:val="20"/>
              </w:rPr>
              <w:t xml:space="preserve">                     &lt;SenderSys&gt;</w:t>
            </w:r>
            <w:r>
              <w:rPr>
                <w:sz w:val="20"/>
                <w:szCs w:val="20"/>
              </w:rPr>
              <w:t>?</w:t>
            </w:r>
            <w:r w:rsidRPr="00125BFB">
              <w:rPr>
                <w:sz w:val="20"/>
                <w:szCs w:val="20"/>
              </w:rPr>
              <w:t>&lt;/SenderSys&gt;</w:t>
            </w:r>
          </w:p>
          <w:p w14:paraId="6E49F078" w14:textId="77777777" w:rsidR="00CF376D" w:rsidRPr="00125BFB" w:rsidRDefault="00CF376D" w:rsidP="00795D93">
            <w:pPr>
              <w:rPr>
                <w:sz w:val="20"/>
                <w:szCs w:val="20"/>
              </w:rPr>
            </w:pPr>
            <w:r w:rsidRPr="00125BFB">
              <w:rPr>
                <w:sz w:val="20"/>
                <w:szCs w:val="20"/>
              </w:rPr>
              <w:t xml:space="preserve">                  &lt;/Sender&gt;</w:t>
            </w:r>
          </w:p>
          <w:p w14:paraId="259B1159" w14:textId="77777777" w:rsidR="00CF376D" w:rsidRPr="00125BFB" w:rsidRDefault="00CF376D" w:rsidP="00795D93">
            <w:pPr>
              <w:rPr>
                <w:sz w:val="20"/>
                <w:szCs w:val="20"/>
              </w:rPr>
            </w:pPr>
            <w:r w:rsidRPr="00125BFB">
              <w:rPr>
                <w:sz w:val="20"/>
                <w:szCs w:val="20"/>
              </w:rPr>
              <w:lastRenderedPageBreak/>
              <w:t xml:space="preserve">                  &lt;Receiver&gt;</w:t>
            </w:r>
          </w:p>
          <w:p w14:paraId="48F55095" w14:textId="77777777" w:rsidR="00CF376D" w:rsidRPr="00125BFB" w:rsidRDefault="00CF376D" w:rsidP="00795D93">
            <w:pPr>
              <w:rPr>
                <w:sz w:val="20"/>
                <w:szCs w:val="20"/>
              </w:rPr>
            </w:pPr>
            <w:r w:rsidRPr="00125BFB">
              <w:rPr>
                <w:sz w:val="20"/>
                <w:szCs w:val="20"/>
              </w:rPr>
              <w:t xml:space="preserve">                     &lt;ReceiverId&gt;</w:t>
            </w:r>
            <w:r>
              <w:rPr>
                <w:sz w:val="20"/>
                <w:szCs w:val="20"/>
              </w:rPr>
              <w:t>?</w:t>
            </w:r>
            <w:r w:rsidRPr="00125BFB">
              <w:rPr>
                <w:sz w:val="20"/>
                <w:szCs w:val="20"/>
              </w:rPr>
              <w:t>&lt;/ReceiverId&gt;</w:t>
            </w:r>
          </w:p>
          <w:p w14:paraId="06214863" w14:textId="77777777" w:rsidR="00CF376D" w:rsidRPr="00125BFB" w:rsidRDefault="00CF376D" w:rsidP="00795D93">
            <w:pPr>
              <w:rPr>
                <w:sz w:val="20"/>
                <w:szCs w:val="20"/>
              </w:rPr>
            </w:pPr>
            <w:r w:rsidRPr="00125BFB">
              <w:rPr>
                <w:sz w:val="20"/>
                <w:szCs w:val="20"/>
              </w:rPr>
              <w:t xml:space="preserve">                     &lt;ReceiverSys&gt;</w:t>
            </w:r>
            <w:r>
              <w:rPr>
                <w:sz w:val="20"/>
                <w:szCs w:val="20"/>
              </w:rPr>
              <w:t>’</w:t>
            </w:r>
            <w:r w:rsidRPr="00125BFB">
              <w:rPr>
                <w:sz w:val="20"/>
                <w:szCs w:val="20"/>
              </w:rPr>
              <w:t>&lt;/ReceiverSys&gt;</w:t>
            </w:r>
          </w:p>
          <w:p w14:paraId="45E2B2CA" w14:textId="77777777" w:rsidR="00CF376D" w:rsidRPr="00125BFB" w:rsidRDefault="00CF376D" w:rsidP="00795D93">
            <w:pPr>
              <w:rPr>
                <w:sz w:val="20"/>
                <w:szCs w:val="20"/>
              </w:rPr>
            </w:pPr>
            <w:r w:rsidRPr="00125BFB">
              <w:rPr>
                <w:sz w:val="20"/>
                <w:szCs w:val="20"/>
              </w:rPr>
              <w:t xml:space="preserve">                  &lt;/Receiver&gt;</w:t>
            </w:r>
          </w:p>
          <w:p w14:paraId="24F1CB66" w14:textId="77777777" w:rsidR="00CF376D" w:rsidRPr="00125BFB" w:rsidRDefault="00CF376D" w:rsidP="00795D93">
            <w:pPr>
              <w:rPr>
                <w:sz w:val="20"/>
                <w:szCs w:val="20"/>
              </w:rPr>
            </w:pPr>
            <w:r w:rsidRPr="00125BFB">
              <w:rPr>
                <w:sz w:val="20"/>
                <w:szCs w:val="20"/>
              </w:rPr>
              <w:t xml:space="preserve">               &lt;/TRT&gt;</w:t>
            </w:r>
          </w:p>
          <w:p w14:paraId="6B14BDA0" w14:textId="77777777" w:rsidR="00CF376D" w:rsidRPr="00125BFB" w:rsidRDefault="00CF376D" w:rsidP="00795D93">
            <w:pPr>
              <w:rPr>
                <w:sz w:val="20"/>
                <w:szCs w:val="20"/>
              </w:rPr>
            </w:pPr>
            <w:r w:rsidRPr="00125BFB">
              <w:rPr>
                <w:sz w:val="20"/>
                <w:szCs w:val="20"/>
              </w:rPr>
              <w:t xml:space="preserve">               &lt;E2E&gt;</w:t>
            </w:r>
          </w:p>
          <w:p w14:paraId="15BB9E76" w14:textId="77777777" w:rsidR="00CF376D" w:rsidRPr="00125BFB" w:rsidRDefault="00CF376D" w:rsidP="00795D93">
            <w:pPr>
              <w:rPr>
                <w:sz w:val="20"/>
                <w:szCs w:val="20"/>
              </w:rPr>
            </w:pPr>
            <w:r w:rsidRPr="00125BFB">
              <w:rPr>
                <w:sz w:val="20"/>
                <w:szCs w:val="20"/>
              </w:rPr>
              <w:t xml:space="preserve">                  &lt;E2ESrvcNm&gt;IdpAllineamentoPendenze&lt;/E2ESrvcNm&gt;</w:t>
            </w:r>
          </w:p>
          <w:p w14:paraId="59BAC7BE" w14:textId="77777777" w:rsidR="00CF376D" w:rsidRPr="00125BFB" w:rsidRDefault="00CF376D" w:rsidP="00795D93">
            <w:pPr>
              <w:rPr>
                <w:sz w:val="20"/>
                <w:szCs w:val="20"/>
              </w:rPr>
            </w:pPr>
            <w:r w:rsidRPr="00125BFB">
              <w:rPr>
                <w:sz w:val="20"/>
                <w:szCs w:val="20"/>
              </w:rPr>
              <w:t xml:space="preserve">                  &lt;E2EMsgId&gt;</w:t>
            </w:r>
            <w:r>
              <w:rPr>
                <w:sz w:val="20"/>
                <w:szCs w:val="20"/>
              </w:rPr>
              <w:t>?</w:t>
            </w:r>
            <w:r w:rsidRPr="00125BFB">
              <w:rPr>
                <w:sz w:val="20"/>
                <w:szCs w:val="20"/>
              </w:rPr>
              <w:t>&lt;/E2EMsgId&gt;</w:t>
            </w:r>
          </w:p>
          <w:p w14:paraId="6D8DAAAC" w14:textId="77777777" w:rsidR="00CF376D" w:rsidRPr="00125BFB" w:rsidRDefault="00CF376D" w:rsidP="00795D93">
            <w:pPr>
              <w:rPr>
                <w:sz w:val="20"/>
                <w:szCs w:val="20"/>
              </w:rPr>
            </w:pPr>
            <w:r w:rsidRPr="00125BFB">
              <w:rPr>
                <w:sz w:val="20"/>
                <w:szCs w:val="20"/>
              </w:rPr>
              <w:t xml:space="preserve">                  &lt;XMLCrtDt&gt;</w:t>
            </w:r>
            <w:r>
              <w:rPr>
                <w:sz w:val="20"/>
                <w:szCs w:val="20"/>
              </w:rPr>
              <w:t>?</w:t>
            </w:r>
            <w:r w:rsidRPr="00125BFB">
              <w:rPr>
                <w:sz w:val="20"/>
                <w:szCs w:val="20"/>
              </w:rPr>
              <w:t>&lt;/XMLCrtDt&gt;</w:t>
            </w:r>
          </w:p>
          <w:p w14:paraId="6ED982D7" w14:textId="77777777" w:rsidR="00CF376D" w:rsidRPr="00125BFB" w:rsidRDefault="00CF376D" w:rsidP="00795D93">
            <w:pPr>
              <w:rPr>
                <w:sz w:val="20"/>
                <w:szCs w:val="20"/>
              </w:rPr>
            </w:pPr>
            <w:r w:rsidRPr="00125BFB">
              <w:rPr>
                <w:sz w:val="20"/>
                <w:szCs w:val="20"/>
              </w:rPr>
              <w:t xml:space="preserve">                  &lt;Sender&gt;</w:t>
            </w:r>
          </w:p>
          <w:p w14:paraId="297D63C6" w14:textId="77777777" w:rsidR="00CF376D" w:rsidRPr="00125BFB" w:rsidRDefault="00CF376D" w:rsidP="00795D93">
            <w:pPr>
              <w:rPr>
                <w:sz w:val="20"/>
                <w:szCs w:val="20"/>
              </w:rPr>
            </w:pPr>
            <w:r w:rsidRPr="00125BFB">
              <w:rPr>
                <w:sz w:val="20"/>
                <w:szCs w:val="20"/>
              </w:rPr>
              <w:t xml:space="preserve">                     &lt;E2ESndrId&gt;</w:t>
            </w:r>
            <w:r>
              <w:rPr>
                <w:sz w:val="20"/>
                <w:szCs w:val="20"/>
              </w:rPr>
              <w:t>?</w:t>
            </w:r>
            <w:r w:rsidRPr="00125BFB">
              <w:rPr>
                <w:sz w:val="20"/>
                <w:szCs w:val="20"/>
              </w:rPr>
              <w:t>&lt;/E2ESndrId&gt;</w:t>
            </w:r>
          </w:p>
          <w:p w14:paraId="4A696B89" w14:textId="77777777" w:rsidR="00CF376D" w:rsidRPr="00125BFB" w:rsidRDefault="00CF376D" w:rsidP="00795D93">
            <w:pPr>
              <w:rPr>
                <w:sz w:val="20"/>
                <w:szCs w:val="20"/>
              </w:rPr>
            </w:pPr>
            <w:r w:rsidRPr="00125BFB">
              <w:rPr>
                <w:sz w:val="20"/>
                <w:szCs w:val="20"/>
              </w:rPr>
              <w:t xml:space="preserve">                     &lt;E2ESndrSys&gt;</w:t>
            </w:r>
            <w:r>
              <w:rPr>
                <w:sz w:val="20"/>
                <w:szCs w:val="20"/>
              </w:rPr>
              <w:t>?</w:t>
            </w:r>
            <w:r w:rsidRPr="00125BFB">
              <w:rPr>
                <w:sz w:val="20"/>
                <w:szCs w:val="20"/>
              </w:rPr>
              <w:t>&lt;/E2ESndrSys&gt;</w:t>
            </w:r>
          </w:p>
          <w:p w14:paraId="494F40FC" w14:textId="77777777" w:rsidR="00CF376D" w:rsidRPr="00125BFB" w:rsidRDefault="00CF376D" w:rsidP="00795D93">
            <w:pPr>
              <w:rPr>
                <w:sz w:val="20"/>
                <w:szCs w:val="20"/>
              </w:rPr>
            </w:pPr>
            <w:r w:rsidRPr="00125BFB">
              <w:rPr>
                <w:sz w:val="20"/>
                <w:szCs w:val="20"/>
              </w:rPr>
              <w:t xml:space="preserve">                  &lt;/Sender&gt;</w:t>
            </w:r>
          </w:p>
          <w:p w14:paraId="007CD1B4" w14:textId="77777777" w:rsidR="00CF376D" w:rsidRPr="00125BFB" w:rsidRDefault="00CF376D" w:rsidP="00795D93">
            <w:pPr>
              <w:rPr>
                <w:sz w:val="20"/>
                <w:szCs w:val="20"/>
              </w:rPr>
            </w:pPr>
            <w:r w:rsidRPr="00125BFB">
              <w:rPr>
                <w:sz w:val="20"/>
                <w:szCs w:val="20"/>
              </w:rPr>
              <w:t xml:space="preserve">                  &lt;Receiver&gt;</w:t>
            </w:r>
          </w:p>
          <w:p w14:paraId="4F8584D0" w14:textId="77777777" w:rsidR="00CF376D" w:rsidRPr="00125BFB" w:rsidRDefault="00CF376D" w:rsidP="00795D93">
            <w:pPr>
              <w:rPr>
                <w:sz w:val="20"/>
                <w:szCs w:val="20"/>
              </w:rPr>
            </w:pPr>
            <w:r w:rsidRPr="00125BFB">
              <w:rPr>
                <w:sz w:val="20"/>
                <w:szCs w:val="20"/>
              </w:rPr>
              <w:t xml:space="preserve">                     &lt;E2ERcvrId&gt;</w:t>
            </w:r>
            <w:r>
              <w:rPr>
                <w:sz w:val="20"/>
                <w:szCs w:val="20"/>
              </w:rPr>
              <w:t>?</w:t>
            </w:r>
            <w:r w:rsidRPr="00125BFB">
              <w:rPr>
                <w:sz w:val="20"/>
                <w:szCs w:val="20"/>
              </w:rPr>
              <w:t>&lt;/E2ERcvrId&gt;</w:t>
            </w:r>
          </w:p>
          <w:p w14:paraId="5044EFA9" w14:textId="77777777" w:rsidR="00CF376D" w:rsidRPr="00125BFB" w:rsidRDefault="00CF376D" w:rsidP="00795D93">
            <w:pPr>
              <w:rPr>
                <w:sz w:val="20"/>
                <w:szCs w:val="20"/>
              </w:rPr>
            </w:pPr>
            <w:r w:rsidRPr="00125BFB">
              <w:rPr>
                <w:sz w:val="20"/>
                <w:szCs w:val="20"/>
              </w:rPr>
              <w:t xml:space="preserve">                     &lt;E2ERcvrSys&gt;</w:t>
            </w:r>
            <w:r>
              <w:rPr>
                <w:sz w:val="20"/>
                <w:szCs w:val="20"/>
              </w:rPr>
              <w:t>?</w:t>
            </w:r>
            <w:r w:rsidRPr="00125BFB">
              <w:rPr>
                <w:sz w:val="20"/>
                <w:szCs w:val="20"/>
              </w:rPr>
              <w:t>&lt;/E2ERcvrSys&gt;</w:t>
            </w:r>
          </w:p>
          <w:p w14:paraId="7FAB125D" w14:textId="77777777" w:rsidR="00CF376D" w:rsidRPr="00125BFB" w:rsidRDefault="00CF376D" w:rsidP="00795D93">
            <w:pPr>
              <w:rPr>
                <w:sz w:val="20"/>
                <w:szCs w:val="20"/>
              </w:rPr>
            </w:pPr>
            <w:r w:rsidRPr="00125BFB">
              <w:rPr>
                <w:sz w:val="20"/>
                <w:szCs w:val="20"/>
              </w:rPr>
              <w:t xml:space="preserve">                  &lt;/Receiver&gt;</w:t>
            </w:r>
          </w:p>
          <w:p w14:paraId="60EC702C" w14:textId="77777777" w:rsidR="00CF376D" w:rsidRPr="00125BFB" w:rsidRDefault="00CF376D" w:rsidP="00795D93">
            <w:pPr>
              <w:rPr>
                <w:sz w:val="20"/>
                <w:szCs w:val="20"/>
              </w:rPr>
            </w:pPr>
            <w:r w:rsidRPr="00125BFB">
              <w:rPr>
                <w:sz w:val="20"/>
                <w:szCs w:val="20"/>
              </w:rPr>
              <w:t xml:space="preserve">               &lt;/E2E&gt;</w:t>
            </w:r>
          </w:p>
          <w:p w14:paraId="69982185" w14:textId="77777777" w:rsidR="00CF376D" w:rsidRPr="00125BFB" w:rsidRDefault="00CF376D" w:rsidP="00795D93">
            <w:pPr>
              <w:rPr>
                <w:sz w:val="20"/>
                <w:szCs w:val="20"/>
              </w:rPr>
            </w:pPr>
            <w:r w:rsidRPr="00125BFB">
              <w:rPr>
                <w:sz w:val="20"/>
                <w:szCs w:val="20"/>
              </w:rPr>
              <w:t xml:space="preserve">            &lt;/IdpHeader&gt;</w:t>
            </w:r>
          </w:p>
          <w:p w14:paraId="0C4AEDD8" w14:textId="77777777" w:rsidR="00CF376D" w:rsidRPr="00125BFB" w:rsidRDefault="00CF376D" w:rsidP="00795D93">
            <w:pPr>
              <w:rPr>
                <w:sz w:val="20"/>
                <w:szCs w:val="20"/>
              </w:rPr>
            </w:pPr>
            <w:r w:rsidRPr="00125BFB">
              <w:rPr>
                <w:sz w:val="20"/>
                <w:szCs w:val="20"/>
              </w:rPr>
              <w:t xml:space="preserve">            &lt;ns5:IdpBody&gt;</w:t>
            </w:r>
          </w:p>
          <w:p w14:paraId="31933AFB" w14:textId="77777777" w:rsidR="00CF376D" w:rsidRPr="00125BFB" w:rsidRDefault="00CF376D" w:rsidP="00795D93">
            <w:pPr>
              <w:rPr>
                <w:sz w:val="20"/>
                <w:szCs w:val="20"/>
              </w:rPr>
            </w:pPr>
            <w:r w:rsidRPr="00125BFB">
              <w:rPr>
                <w:sz w:val="20"/>
                <w:szCs w:val="20"/>
              </w:rPr>
              <w:t xml:space="preserve">               &lt;ns5:InfoMessaggio&gt;</w:t>
            </w:r>
          </w:p>
          <w:p w14:paraId="784A7BE8" w14:textId="77777777" w:rsidR="00CF376D" w:rsidRPr="00125BFB" w:rsidRDefault="00CF376D" w:rsidP="00795D93">
            <w:pPr>
              <w:rPr>
                <w:sz w:val="20"/>
                <w:szCs w:val="20"/>
              </w:rPr>
            </w:pPr>
            <w:r w:rsidRPr="00125BFB">
              <w:rPr>
                <w:sz w:val="20"/>
                <w:szCs w:val="20"/>
              </w:rPr>
              <w:t xml:space="preserve">                  &lt;ns5:Stato&gt;</w:t>
            </w:r>
            <w:r>
              <w:rPr>
                <w:sz w:val="20"/>
                <w:szCs w:val="20"/>
              </w:rPr>
              <w:t>?</w:t>
            </w:r>
            <w:r w:rsidRPr="00125BFB">
              <w:rPr>
                <w:sz w:val="20"/>
                <w:szCs w:val="20"/>
              </w:rPr>
              <w:t>&lt;/ns5:Stato&gt;</w:t>
            </w:r>
          </w:p>
          <w:p w14:paraId="5C80737B" w14:textId="77777777" w:rsidR="00CF376D" w:rsidRPr="00125BFB" w:rsidRDefault="00CF376D" w:rsidP="00795D93">
            <w:pPr>
              <w:rPr>
                <w:sz w:val="20"/>
                <w:szCs w:val="20"/>
              </w:rPr>
            </w:pPr>
            <w:r w:rsidRPr="00125BFB">
              <w:rPr>
                <w:sz w:val="20"/>
                <w:szCs w:val="20"/>
              </w:rPr>
              <w:t xml:space="preserve">                  &lt;ns5:Esiti&gt;</w:t>
            </w:r>
          </w:p>
          <w:p w14:paraId="46DB2DCB" w14:textId="77777777" w:rsidR="00CF376D" w:rsidRPr="00125BFB" w:rsidRDefault="00CF376D" w:rsidP="00795D93">
            <w:pPr>
              <w:rPr>
                <w:sz w:val="20"/>
                <w:szCs w:val="20"/>
              </w:rPr>
            </w:pPr>
            <w:r w:rsidRPr="00125BFB">
              <w:rPr>
                <w:sz w:val="20"/>
                <w:szCs w:val="20"/>
              </w:rPr>
              <w:t xml:space="preserve">                     &lt;ns5:Esito&gt;</w:t>
            </w:r>
          </w:p>
          <w:p w14:paraId="6178A51A" w14:textId="77777777" w:rsidR="00CF376D" w:rsidRPr="00125BFB" w:rsidRDefault="00CF376D" w:rsidP="00795D93">
            <w:pPr>
              <w:rPr>
                <w:sz w:val="20"/>
                <w:szCs w:val="20"/>
              </w:rPr>
            </w:pPr>
            <w:r w:rsidRPr="00125BFB">
              <w:rPr>
                <w:sz w:val="20"/>
                <w:szCs w:val="20"/>
              </w:rPr>
              <w:t xml:space="preserve">                        &lt;ns5:Codice&gt;</w:t>
            </w:r>
            <w:r>
              <w:rPr>
                <w:sz w:val="20"/>
                <w:szCs w:val="20"/>
              </w:rPr>
              <w:t>?</w:t>
            </w:r>
            <w:r w:rsidRPr="00125BFB">
              <w:rPr>
                <w:sz w:val="20"/>
                <w:szCs w:val="20"/>
              </w:rPr>
              <w:t>&lt;/ns5:Codice&gt;</w:t>
            </w:r>
          </w:p>
          <w:p w14:paraId="6C62C6E9" w14:textId="77777777" w:rsidR="00CF376D" w:rsidRPr="00125BFB" w:rsidRDefault="00CF376D" w:rsidP="00795D93">
            <w:pPr>
              <w:rPr>
                <w:sz w:val="20"/>
                <w:szCs w:val="20"/>
              </w:rPr>
            </w:pPr>
            <w:r w:rsidRPr="00125BFB">
              <w:rPr>
                <w:sz w:val="20"/>
                <w:szCs w:val="20"/>
              </w:rPr>
              <w:t xml:space="preserve">                        &lt;ns5:Descrizione&gt;</w:t>
            </w:r>
            <w:r>
              <w:rPr>
                <w:sz w:val="20"/>
                <w:szCs w:val="20"/>
              </w:rPr>
              <w:t>?</w:t>
            </w:r>
            <w:r w:rsidRPr="00125BFB">
              <w:rPr>
                <w:sz w:val="20"/>
                <w:szCs w:val="20"/>
              </w:rPr>
              <w:t>&lt;/ns5:Descrizione&gt;</w:t>
            </w:r>
          </w:p>
          <w:p w14:paraId="2475CB23" w14:textId="77777777" w:rsidR="00CF376D" w:rsidRPr="00125BFB" w:rsidRDefault="00CF376D" w:rsidP="00795D93">
            <w:pPr>
              <w:rPr>
                <w:sz w:val="20"/>
                <w:szCs w:val="20"/>
              </w:rPr>
            </w:pPr>
            <w:r w:rsidRPr="00125BFB">
              <w:rPr>
                <w:sz w:val="20"/>
                <w:szCs w:val="20"/>
              </w:rPr>
              <w:t xml:space="preserve">                        &lt;ns5:Elemento&gt;</w:t>
            </w:r>
            <w:r>
              <w:rPr>
                <w:sz w:val="20"/>
                <w:szCs w:val="20"/>
              </w:rPr>
              <w:t>?</w:t>
            </w:r>
            <w:r w:rsidRPr="00125BFB">
              <w:rPr>
                <w:sz w:val="20"/>
                <w:szCs w:val="20"/>
              </w:rPr>
              <w:t>&lt;/ns5:Elemento&gt;</w:t>
            </w:r>
          </w:p>
          <w:p w14:paraId="55FEC62B" w14:textId="77777777" w:rsidR="00CF376D" w:rsidRPr="00125BFB" w:rsidRDefault="00CF376D" w:rsidP="00795D93">
            <w:pPr>
              <w:rPr>
                <w:sz w:val="20"/>
                <w:szCs w:val="20"/>
              </w:rPr>
            </w:pPr>
            <w:r w:rsidRPr="00125BFB">
              <w:rPr>
                <w:sz w:val="20"/>
                <w:szCs w:val="20"/>
              </w:rPr>
              <w:t xml:space="preserve">                     &lt;/ns5:Esito&gt;</w:t>
            </w:r>
          </w:p>
          <w:p w14:paraId="2A055243" w14:textId="77777777" w:rsidR="00CF376D" w:rsidRPr="00125BFB" w:rsidRDefault="00CF376D" w:rsidP="00795D93">
            <w:pPr>
              <w:rPr>
                <w:sz w:val="20"/>
                <w:szCs w:val="20"/>
              </w:rPr>
            </w:pPr>
            <w:r w:rsidRPr="00125BFB">
              <w:rPr>
                <w:sz w:val="20"/>
                <w:szCs w:val="20"/>
              </w:rPr>
              <w:t xml:space="preserve">                  &lt;/ns5:Esiti&gt;</w:t>
            </w:r>
          </w:p>
          <w:p w14:paraId="2931AABC" w14:textId="77777777" w:rsidR="00CF376D" w:rsidRPr="00125BFB" w:rsidRDefault="00CF376D" w:rsidP="00795D93">
            <w:pPr>
              <w:rPr>
                <w:sz w:val="20"/>
                <w:szCs w:val="20"/>
              </w:rPr>
            </w:pPr>
            <w:r w:rsidRPr="00125BFB">
              <w:rPr>
                <w:sz w:val="20"/>
                <w:szCs w:val="20"/>
              </w:rPr>
              <w:t xml:space="preserve">               &lt;/ns5:InfoMessaggio&gt;</w:t>
            </w:r>
          </w:p>
          <w:p w14:paraId="716FB254" w14:textId="77777777" w:rsidR="00CF376D" w:rsidRPr="00125BFB" w:rsidRDefault="00CF376D" w:rsidP="00795D93">
            <w:pPr>
              <w:rPr>
                <w:sz w:val="20"/>
                <w:szCs w:val="20"/>
              </w:rPr>
            </w:pPr>
            <w:r w:rsidRPr="00125BFB">
              <w:rPr>
                <w:sz w:val="20"/>
                <w:szCs w:val="20"/>
              </w:rPr>
              <w:t xml:space="preserve">            &lt;/ns5:IdpBody&gt;</w:t>
            </w:r>
          </w:p>
          <w:p w14:paraId="65193E05" w14:textId="77777777" w:rsidR="00CF376D" w:rsidRPr="00125BFB" w:rsidRDefault="00CF376D" w:rsidP="00795D93">
            <w:pPr>
              <w:rPr>
                <w:sz w:val="20"/>
                <w:szCs w:val="20"/>
              </w:rPr>
            </w:pPr>
            <w:r w:rsidRPr="00125BFB">
              <w:rPr>
                <w:sz w:val="20"/>
                <w:szCs w:val="20"/>
              </w:rPr>
              <w:t xml:space="preserve">         &lt;/ns5:IdpEsitoOTF&gt;</w:t>
            </w:r>
          </w:p>
          <w:p w14:paraId="146D2940" w14:textId="77777777" w:rsidR="00CF376D" w:rsidRPr="00125BFB" w:rsidRDefault="00CF376D" w:rsidP="00795D93">
            <w:pPr>
              <w:rPr>
                <w:sz w:val="20"/>
                <w:szCs w:val="20"/>
              </w:rPr>
            </w:pPr>
            <w:r w:rsidRPr="00125BFB">
              <w:rPr>
                <w:sz w:val="20"/>
                <w:szCs w:val="20"/>
              </w:rPr>
              <w:t xml:space="preserve">      &lt;/ns4:IdpAllineamentoPendenzeEnteOTF.Esito&gt;</w:t>
            </w:r>
          </w:p>
          <w:p w14:paraId="3AD43126" w14:textId="77777777" w:rsidR="00CF376D" w:rsidRPr="00125BFB" w:rsidRDefault="00CF376D" w:rsidP="00795D93">
            <w:pPr>
              <w:rPr>
                <w:sz w:val="20"/>
                <w:szCs w:val="20"/>
              </w:rPr>
            </w:pPr>
            <w:r w:rsidRPr="00125BFB">
              <w:rPr>
                <w:sz w:val="20"/>
                <w:szCs w:val="20"/>
              </w:rPr>
              <w:t xml:space="preserve">   &lt;/soap:Body&gt;</w:t>
            </w:r>
          </w:p>
          <w:p w14:paraId="796E61C8" w14:textId="77777777" w:rsidR="00CF376D" w:rsidRPr="008B1C81" w:rsidRDefault="00CF376D" w:rsidP="00795D93">
            <w:pPr>
              <w:rPr>
                <w:sz w:val="20"/>
                <w:szCs w:val="20"/>
              </w:rPr>
            </w:pPr>
            <w:r w:rsidRPr="00125BFB">
              <w:rPr>
                <w:sz w:val="20"/>
                <w:szCs w:val="20"/>
              </w:rPr>
              <w:t>&lt;/soap:Envelope&gt;</w:t>
            </w:r>
          </w:p>
        </w:tc>
      </w:tr>
    </w:tbl>
    <w:p w14:paraId="0E936E17" w14:textId="77777777" w:rsidR="00CF376D" w:rsidRDefault="00CF376D" w:rsidP="00CF376D"/>
    <w:p w14:paraId="48F3178F" w14:textId="77777777" w:rsidR="00CF376D" w:rsidRDefault="00CF376D" w:rsidP="00CF376D"/>
    <w:p w14:paraId="30DBB36C" w14:textId="77777777" w:rsidR="00CF376D" w:rsidRDefault="00CF376D" w:rsidP="00CF376D"/>
    <w:p w14:paraId="777F1457" w14:textId="77777777" w:rsidR="00CF376D" w:rsidRDefault="00CF376D" w:rsidP="00CF376D">
      <w:pPr>
        <w:pStyle w:val="Titolo3"/>
        <w:rPr>
          <w:rStyle w:val="Enfasigrassetto"/>
          <w:b w:val="0"/>
        </w:rPr>
      </w:pPr>
      <w:bookmarkStart w:id="169" w:name="_Toc27473262"/>
      <w:bookmarkStart w:id="170" w:name="_Toc27488984"/>
      <w:bookmarkStart w:id="171" w:name="_Toc32587187"/>
      <w:bookmarkStart w:id="172" w:name="_Toc35537066"/>
      <w:bookmarkStart w:id="173" w:name="_Toc36042183"/>
      <w:r>
        <w:rPr>
          <w:rStyle w:val="Enfasigrassetto"/>
          <w:b w:val="0"/>
        </w:rPr>
        <w:t>Sostituzione Pendenze</w:t>
      </w:r>
      <w:bookmarkEnd w:id="169"/>
      <w:bookmarkEnd w:id="170"/>
      <w:bookmarkEnd w:id="171"/>
      <w:bookmarkEnd w:id="172"/>
      <w:bookmarkEnd w:id="173"/>
    </w:p>
    <w:tbl>
      <w:tblPr>
        <w:tblStyle w:val="Grigliatabella"/>
        <w:tblW w:w="0" w:type="auto"/>
        <w:tblLook w:val="04A0" w:firstRow="1" w:lastRow="0" w:firstColumn="1" w:lastColumn="0" w:noHBand="0" w:noVBand="1"/>
      </w:tblPr>
      <w:tblGrid>
        <w:gridCol w:w="1559"/>
        <w:gridCol w:w="7791"/>
      </w:tblGrid>
      <w:tr w:rsidR="00CF376D" w:rsidRPr="00CA059D" w14:paraId="4FE11F66" w14:textId="77777777" w:rsidTr="00795D93">
        <w:tc>
          <w:tcPr>
            <w:tcW w:w="1559" w:type="dxa"/>
          </w:tcPr>
          <w:p w14:paraId="613C5333" w14:textId="77777777" w:rsidR="00CF376D" w:rsidRPr="00C6460C" w:rsidRDefault="00CF376D" w:rsidP="00795D93">
            <w:r w:rsidRPr="00C6460C">
              <w:t>Descrizione</w:t>
            </w:r>
          </w:p>
        </w:tc>
        <w:tc>
          <w:tcPr>
            <w:tcW w:w="7791" w:type="dxa"/>
          </w:tcPr>
          <w:p w14:paraId="6250C6A2" w14:textId="77777777" w:rsidR="00CF376D" w:rsidRPr="00CA059D" w:rsidRDefault="00CF376D" w:rsidP="00795D93">
            <w:r>
              <w:t>Questo servizio consente di sostituire (cancellare e contestualmente inserire) le posizioni denitorie presenti sull’APA di GEPOS</w:t>
            </w:r>
          </w:p>
        </w:tc>
      </w:tr>
      <w:tr w:rsidR="00CF376D" w:rsidRPr="006E29CF" w14:paraId="0069AA47" w14:textId="77777777" w:rsidTr="00795D93">
        <w:tc>
          <w:tcPr>
            <w:tcW w:w="1559" w:type="dxa"/>
          </w:tcPr>
          <w:p w14:paraId="0A7E7123" w14:textId="77777777" w:rsidR="00CF376D" w:rsidRPr="00C6460C" w:rsidRDefault="00CF376D" w:rsidP="00795D93">
            <w:r w:rsidRPr="00C6460C">
              <w:t>Servizio</w:t>
            </w:r>
          </w:p>
        </w:tc>
        <w:tc>
          <w:tcPr>
            <w:tcW w:w="7791" w:type="dxa"/>
          </w:tcPr>
          <w:p w14:paraId="2FC70077" w14:textId="77777777" w:rsidR="00CF376D" w:rsidRPr="006E29CF" w:rsidRDefault="00CF376D" w:rsidP="00795D93">
            <w:r w:rsidRPr="008B3BE4">
              <w:t>ComunicazionePosizioniDebitorieOTFService</w:t>
            </w:r>
          </w:p>
        </w:tc>
      </w:tr>
      <w:tr w:rsidR="00CF376D" w:rsidRPr="006E29CF" w14:paraId="39C5B870" w14:textId="77777777" w:rsidTr="00795D93">
        <w:tc>
          <w:tcPr>
            <w:tcW w:w="1559" w:type="dxa"/>
          </w:tcPr>
          <w:p w14:paraId="70B61F7C" w14:textId="77777777" w:rsidR="00CF376D" w:rsidRPr="00C6460C" w:rsidRDefault="00CF376D" w:rsidP="00795D93">
            <w:r w:rsidRPr="00C6460C">
              <w:t>Operation</w:t>
            </w:r>
          </w:p>
        </w:tc>
        <w:tc>
          <w:tcPr>
            <w:tcW w:w="7791" w:type="dxa"/>
          </w:tcPr>
          <w:p w14:paraId="15E2D302" w14:textId="77777777" w:rsidR="00CF376D" w:rsidRPr="00E95676" w:rsidRDefault="00CF376D" w:rsidP="00795D93">
            <w:r>
              <w:t>IdpAllineamentoPendenze</w:t>
            </w:r>
            <w:r w:rsidRPr="00CA059D">
              <w:t>EnteOTF</w:t>
            </w:r>
          </w:p>
        </w:tc>
      </w:tr>
      <w:tr w:rsidR="00CF376D" w14:paraId="18162E54" w14:textId="77777777" w:rsidTr="00795D93">
        <w:tc>
          <w:tcPr>
            <w:tcW w:w="1559" w:type="dxa"/>
          </w:tcPr>
          <w:p w14:paraId="714169D1" w14:textId="77777777" w:rsidR="00CF376D" w:rsidRPr="006E29CF" w:rsidRDefault="00CF376D" w:rsidP="00795D93">
            <w:r>
              <w:t>Tipo servizio</w:t>
            </w:r>
          </w:p>
        </w:tc>
        <w:tc>
          <w:tcPr>
            <w:tcW w:w="7791" w:type="dxa"/>
          </w:tcPr>
          <w:p w14:paraId="75855B8D" w14:textId="77777777" w:rsidR="00CF376D" w:rsidRPr="00CA059D" w:rsidRDefault="00CF376D" w:rsidP="00795D93">
            <w:r w:rsidRPr="00CA059D">
              <w:t>SOAP</w:t>
            </w:r>
          </w:p>
        </w:tc>
      </w:tr>
      <w:tr w:rsidR="00CF376D" w:rsidRPr="006E29CF" w14:paraId="3C35F9F1" w14:textId="77777777" w:rsidTr="00795D93">
        <w:tc>
          <w:tcPr>
            <w:tcW w:w="1559" w:type="dxa"/>
          </w:tcPr>
          <w:p w14:paraId="25FC1AF8" w14:textId="77777777" w:rsidR="00CF376D" w:rsidRPr="006E29CF" w:rsidRDefault="00CF376D" w:rsidP="00795D93">
            <w:r w:rsidRPr="006E29CF">
              <w:t>Endpoint</w:t>
            </w:r>
          </w:p>
        </w:tc>
        <w:tc>
          <w:tcPr>
            <w:tcW w:w="7791" w:type="dxa"/>
          </w:tcPr>
          <w:p w14:paraId="53A35663" w14:textId="77777777" w:rsidR="00CF376D" w:rsidRPr="006E29CF" w:rsidRDefault="00CF376D" w:rsidP="00795D93">
            <w:r w:rsidRPr="00CA059D">
              <w:rPr>
                <w:rStyle w:val="Collegamentoipertestuale"/>
                <w:lang w:val="it-IT"/>
              </w:rPr>
              <w:t>/IdpWebServices/ComunicazionePosizioniDebitorieOTF</w:t>
            </w:r>
          </w:p>
        </w:tc>
      </w:tr>
      <w:tr w:rsidR="00CF376D" w:rsidRPr="006E29CF" w14:paraId="6418918B" w14:textId="77777777" w:rsidTr="00795D93">
        <w:tc>
          <w:tcPr>
            <w:tcW w:w="1559" w:type="dxa"/>
          </w:tcPr>
          <w:p w14:paraId="7DC2748E" w14:textId="77777777" w:rsidR="00CF376D" w:rsidRPr="006E29CF" w:rsidRDefault="00CF376D" w:rsidP="00795D93">
            <w:r w:rsidRPr="006E29CF">
              <w:lastRenderedPageBreak/>
              <w:t>Authentication</w:t>
            </w:r>
          </w:p>
        </w:tc>
        <w:tc>
          <w:tcPr>
            <w:tcW w:w="7791" w:type="dxa"/>
          </w:tcPr>
          <w:p w14:paraId="27FE5BE8" w14:textId="77777777" w:rsidR="00CF376D" w:rsidRPr="006E29CF" w:rsidRDefault="00CF376D" w:rsidP="00795D93">
            <w:r>
              <w:t>Not Required</w:t>
            </w:r>
          </w:p>
        </w:tc>
      </w:tr>
      <w:tr w:rsidR="00CF376D" w:rsidRPr="006E29CF" w14:paraId="78C28A96" w14:textId="77777777" w:rsidTr="00795D93">
        <w:tc>
          <w:tcPr>
            <w:tcW w:w="1559" w:type="dxa"/>
          </w:tcPr>
          <w:p w14:paraId="1D947F87" w14:textId="77777777" w:rsidR="00CF376D" w:rsidRPr="006E29CF" w:rsidRDefault="00CF376D" w:rsidP="00795D93">
            <w:r w:rsidRPr="006E29CF">
              <w:t>Method</w:t>
            </w:r>
          </w:p>
        </w:tc>
        <w:tc>
          <w:tcPr>
            <w:tcW w:w="7791" w:type="dxa"/>
          </w:tcPr>
          <w:p w14:paraId="64ED2573" w14:textId="77777777" w:rsidR="00CF376D" w:rsidRPr="006E29CF" w:rsidRDefault="00CF376D" w:rsidP="00795D93">
            <w:r>
              <w:t>POST</w:t>
            </w:r>
          </w:p>
        </w:tc>
      </w:tr>
      <w:tr w:rsidR="00CF376D" w:rsidRPr="006E29CF" w14:paraId="362EC74E" w14:textId="77777777" w:rsidTr="00795D93">
        <w:tc>
          <w:tcPr>
            <w:tcW w:w="1559" w:type="dxa"/>
          </w:tcPr>
          <w:p w14:paraId="5A4B8637" w14:textId="77777777" w:rsidR="00CF376D" w:rsidRPr="006E29CF" w:rsidRDefault="00CF376D" w:rsidP="00795D93">
            <w:r w:rsidRPr="006E29CF">
              <w:t>Consumes</w:t>
            </w:r>
          </w:p>
        </w:tc>
        <w:tc>
          <w:tcPr>
            <w:tcW w:w="7791" w:type="dxa"/>
          </w:tcPr>
          <w:p w14:paraId="1E68D136" w14:textId="77777777" w:rsidR="00CF376D" w:rsidRPr="006E29CF" w:rsidRDefault="00CF376D" w:rsidP="00795D93">
            <w:r>
              <w:t>application/xml</w:t>
            </w:r>
          </w:p>
        </w:tc>
      </w:tr>
      <w:tr w:rsidR="00CF376D" w:rsidRPr="006E29CF" w14:paraId="5E352D3B" w14:textId="77777777" w:rsidTr="00795D93">
        <w:tc>
          <w:tcPr>
            <w:tcW w:w="1559" w:type="dxa"/>
          </w:tcPr>
          <w:p w14:paraId="3BA0C823" w14:textId="77777777" w:rsidR="00CF376D" w:rsidRPr="006E29CF" w:rsidRDefault="00CF376D" w:rsidP="00795D93">
            <w:r w:rsidRPr="006E29CF">
              <w:t>Produces</w:t>
            </w:r>
          </w:p>
        </w:tc>
        <w:tc>
          <w:tcPr>
            <w:tcW w:w="7791" w:type="dxa"/>
          </w:tcPr>
          <w:p w14:paraId="222AC786" w14:textId="77777777" w:rsidR="00CF376D" w:rsidRPr="006E29CF" w:rsidRDefault="00CF376D" w:rsidP="00795D93">
            <w:r w:rsidRPr="006E29CF">
              <w:t>application/</w:t>
            </w:r>
            <w:r>
              <w:t>xml</w:t>
            </w:r>
          </w:p>
        </w:tc>
      </w:tr>
      <w:tr w:rsidR="00CF376D" w:rsidRPr="006E29CF" w14:paraId="67E2DC18" w14:textId="77777777" w:rsidTr="00795D93">
        <w:tc>
          <w:tcPr>
            <w:tcW w:w="1559" w:type="dxa"/>
          </w:tcPr>
          <w:p w14:paraId="39150A33" w14:textId="77777777" w:rsidR="00CF376D" w:rsidRPr="006E29CF" w:rsidRDefault="00CF376D" w:rsidP="00795D93">
            <w:r w:rsidRPr="006E29CF">
              <w:t>Payload</w:t>
            </w:r>
          </w:p>
        </w:tc>
        <w:tc>
          <w:tcPr>
            <w:tcW w:w="7791" w:type="dxa"/>
          </w:tcPr>
          <w:p w14:paraId="7735113A" w14:textId="77777777" w:rsidR="00CF376D" w:rsidRPr="00CA059D" w:rsidRDefault="00CF376D" w:rsidP="00795D93">
            <w:pPr>
              <w:rPr>
                <w:sz w:val="20"/>
                <w:szCs w:val="20"/>
              </w:rPr>
            </w:pPr>
            <w:r w:rsidRPr="00CA059D">
              <w:rPr>
                <w:sz w:val="20"/>
                <w:szCs w:val="20"/>
              </w:rPr>
              <w:t>&lt;soapenv:Envelope xmlns:soapenv="http://schemas.xmlsoap.org/soap/envelope/" xmlns:prox="http://www.cart.rete.toscana.it/servizi/iris_1_1/proxy" xmlns:idp="http://www.cart.rete.toscana.it/servizi/iris_1_1/IdpAllineamentoPendenze" xmlns:idp1="http://www.cart.rete.toscana.it/servizi/iris_1_1/IdpHeader" xmlns:idp2="http://www.cart.rete.toscana.it/servizi/iris_1_1/IdpInclude"&gt;</w:t>
            </w:r>
          </w:p>
          <w:p w14:paraId="49E2E1F2" w14:textId="77777777" w:rsidR="00CF376D" w:rsidRPr="00CA059D" w:rsidRDefault="00CF376D" w:rsidP="00795D93">
            <w:pPr>
              <w:rPr>
                <w:sz w:val="20"/>
                <w:szCs w:val="20"/>
              </w:rPr>
            </w:pPr>
            <w:r w:rsidRPr="00CA059D">
              <w:rPr>
                <w:sz w:val="20"/>
                <w:szCs w:val="20"/>
              </w:rPr>
              <w:t xml:space="preserve">   &lt;soapenv:Header/&gt;</w:t>
            </w:r>
          </w:p>
          <w:p w14:paraId="2002CEC4" w14:textId="77777777" w:rsidR="00CF376D" w:rsidRPr="00CA059D" w:rsidRDefault="00CF376D" w:rsidP="00795D93">
            <w:pPr>
              <w:rPr>
                <w:sz w:val="20"/>
                <w:szCs w:val="20"/>
              </w:rPr>
            </w:pPr>
            <w:r w:rsidRPr="00CA059D">
              <w:rPr>
                <w:sz w:val="20"/>
                <w:szCs w:val="20"/>
              </w:rPr>
              <w:t xml:space="preserve">   &lt;soapenv:Body&gt;</w:t>
            </w:r>
          </w:p>
          <w:p w14:paraId="26C3047B" w14:textId="77777777" w:rsidR="00CF376D" w:rsidRPr="00CA059D" w:rsidRDefault="00CF376D" w:rsidP="00795D93">
            <w:pPr>
              <w:rPr>
                <w:sz w:val="20"/>
                <w:szCs w:val="20"/>
              </w:rPr>
            </w:pPr>
            <w:r w:rsidRPr="00CA059D">
              <w:rPr>
                <w:sz w:val="20"/>
                <w:szCs w:val="20"/>
              </w:rPr>
              <w:t xml:space="preserve">      &lt;prox:IdpAllineamentoPendenzeEnteOTF&gt;</w:t>
            </w:r>
          </w:p>
          <w:p w14:paraId="228F9CE8" w14:textId="77777777" w:rsidR="00CF376D" w:rsidRPr="00CA059D" w:rsidRDefault="00CF376D" w:rsidP="00795D93">
            <w:pPr>
              <w:rPr>
                <w:sz w:val="20"/>
                <w:szCs w:val="20"/>
              </w:rPr>
            </w:pPr>
            <w:r w:rsidRPr="00CA059D">
              <w:rPr>
                <w:sz w:val="20"/>
                <w:szCs w:val="20"/>
              </w:rPr>
              <w:t xml:space="preserve">         &lt;idp:IdpAllineamentoPendenzeOTF Versione="?"&gt;</w:t>
            </w:r>
          </w:p>
          <w:p w14:paraId="7A8328EC" w14:textId="77777777" w:rsidR="00CF376D" w:rsidRPr="00CA059D" w:rsidRDefault="00CF376D" w:rsidP="00795D93">
            <w:pPr>
              <w:rPr>
                <w:sz w:val="20"/>
                <w:szCs w:val="20"/>
              </w:rPr>
            </w:pPr>
            <w:r w:rsidRPr="00CA059D">
              <w:rPr>
                <w:sz w:val="20"/>
                <w:szCs w:val="20"/>
              </w:rPr>
              <w:t xml:space="preserve">            &lt;idp:IdpHeader&gt;</w:t>
            </w:r>
          </w:p>
          <w:p w14:paraId="14C5F23A" w14:textId="77777777" w:rsidR="00CF376D" w:rsidRPr="00CA059D" w:rsidRDefault="00CF376D" w:rsidP="00795D93">
            <w:pPr>
              <w:rPr>
                <w:sz w:val="20"/>
                <w:szCs w:val="20"/>
              </w:rPr>
            </w:pPr>
            <w:r w:rsidRPr="00CA059D">
              <w:rPr>
                <w:sz w:val="20"/>
                <w:szCs w:val="20"/>
              </w:rPr>
              <w:t xml:space="preserve">               &lt;idp1:TRT&gt;</w:t>
            </w:r>
          </w:p>
          <w:p w14:paraId="08EA64BA" w14:textId="77777777" w:rsidR="00CF376D" w:rsidRPr="00CA059D" w:rsidRDefault="00CF376D" w:rsidP="00795D93">
            <w:pPr>
              <w:rPr>
                <w:sz w:val="20"/>
                <w:szCs w:val="20"/>
              </w:rPr>
            </w:pPr>
            <w:r w:rsidRPr="00CA059D">
              <w:rPr>
                <w:sz w:val="20"/>
                <w:szCs w:val="20"/>
              </w:rPr>
              <w:t xml:space="preserve">                  &lt;idp1:ServiceName&gt;?&lt;/idp1:ServiceName&gt;</w:t>
            </w:r>
          </w:p>
          <w:p w14:paraId="2326FC41" w14:textId="77777777" w:rsidR="00CF376D" w:rsidRPr="00CA059D" w:rsidRDefault="00CF376D" w:rsidP="00795D93">
            <w:pPr>
              <w:rPr>
                <w:sz w:val="20"/>
                <w:szCs w:val="20"/>
              </w:rPr>
            </w:pPr>
            <w:r w:rsidRPr="00CA059D">
              <w:rPr>
                <w:sz w:val="20"/>
                <w:szCs w:val="20"/>
              </w:rPr>
              <w:t xml:space="preserve">                  &lt;idp1:MsgId&gt;?&lt;/idp1:MsgId&gt;</w:t>
            </w:r>
          </w:p>
          <w:p w14:paraId="29A8046F" w14:textId="77777777" w:rsidR="00CF376D" w:rsidRPr="00CA059D" w:rsidRDefault="00CF376D" w:rsidP="00795D93">
            <w:pPr>
              <w:rPr>
                <w:sz w:val="20"/>
                <w:szCs w:val="20"/>
              </w:rPr>
            </w:pPr>
            <w:r w:rsidRPr="00CA059D">
              <w:rPr>
                <w:sz w:val="20"/>
                <w:szCs w:val="20"/>
              </w:rPr>
              <w:t xml:space="preserve">                  &lt;idp1:XMLCrtDt&gt;?&lt;/idp1:XMLCrtDt&gt;</w:t>
            </w:r>
          </w:p>
          <w:p w14:paraId="2DBEE05B" w14:textId="77777777" w:rsidR="00CF376D" w:rsidRPr="00CA059D" w:rsidRDefault="00CF376D" w:rsidP="00795D93">
            <w:pPr>
              <w:rPr>
                <w:sz w:val="20"/>
                <w:szCs w:val="20"/>
              </w:rPr>
            </w:pPr>
            <w:r w:rsidRPr="00CA059D">
              <w:rPr>
                <w:sz w:val="20"/>
                <w:szCs w:val="20"/>
              </w:rPr>
              <w:t xml:space="preserve">                  &lt;idp1:Sender&gt;</w:t>
            </w:r>
          </w:p>
          <w:p w14:paraId="0EB1C839" w14:textId="77777777" w:rsidR="00CF376D" w:rsidRPr="00CA059D" w:rsidRDefault="00CF376D" w:rsidP="00795D93">
            <w:pPr>
              <w:rPr>
                <w:sz w:val="20"/>
                <w:szCs w:val="20"/>
              </w:rPr>
            </w:pPr>
            <w:r w:rsidRPr="00CA059D">
              <w:rPr>
                <w:sz w:val="20"/>
                <w:szCs w:val="20"/>
              </w:rPr>
              <w:t xml:space="preserve">                     &lt;idp1:SenderId&gt;?&lt;/idp1:SenderId&gt;</w:t>
            </w:r>
          </w:p>
          <w:p w14:paraId="555AD8EB" w14:textId="77777777" w:rsidR="00CF376D" w:rsidRPr="00CA059D" w:rsidRDefault="00CF376D" w:rsidP="00795D93">
            <w:pPr>
              <w:rPr>
                <w:sz w:val="20"/>
                <w:szCs w:val="20"/>
              </w:rPr>
            </w:pPr>
            <w:r w:rsidRPr="00CA059D">
              <w:rPr>
                <w:sz w:val="20"/>
                <w:szCs w:val="20"/>
              </w:rPr>
              <w:t xml:space="preserve">                     &lt;idp1:SenderSys&gt;?&lt;/idp1:SenderSys&gt;</w:t>
            </w:r>
          </w:p>
          <w:p w14:paraId="1940A1A4" w14:textId="77777777" w:rsidR="00CF376D" w:rsidRPr="00CA059D" w:rsidRDefault="00CF376D" w:rsidP="00795D93">
            <w:pPr>
              <w:rPr>
                <w:sz w:val="20"/>
                <w:szCs w:val="20"/>
              </w:rPr>
            </w:pPr>
            <w:r w:rsidRPr="00CA059D">
              <w:rPr>
                <w:sz w:val="20"/>
                <w:szCs w:val="20"/>
              </w:rPr>
              <w:t xml:space="preserve">                  &lt;/idp1:Sender&gt;</w:t>
            </w:r>
          </w:p>
          <w:p w14:paraId="5F85C421" w14:textId="77777777" w:rsidR="00CF376D" w:rsidRPr="00CA059D" w:rsidRDefault="00CF376D" w:rsidP="00795D93">
            <w:pPr>
              <w:rPr>
                <w:sz w:val="20"/>
                <w:szCs w:val="20"/>
              </w:rPr>
            </w:pPr>
            <w:r w:rsidRPr="00CA059D">
              <w:rPr>
                <w:sz w:val="20"/>
                <w:szCs w:val="20"/>
              </w:rPr>
              <w:t xml:space="preserve">                  &lt;idp1:Receiver&gt;</w:t>
            </w:r>
          </w:p>
          <w:p w14:paraId="29C1FEA1" w14:textId="77777777" w:rsidR="00CF376D" w:rsidRPr="00CA059D" w:rsidRDefault="00CF376D" w:rsidP="00795D93">
            <w:pPr>
              <w:rPr>
                <w:sz w:val="20"/>
                <w:szCs w:val="20"/>
              </w:rPr>
            </w:pPr>
            <w:r w:rsidRPr="00CA059D">
              <w:rPr>
                <w:sz w:val="20"/>
                <w:szCs w:val="20"/>
              </w:rPr>
              <w:t xml:space="preserve">                     &lt;idp1:ReceiverId&gt;?&lt;/idp1:ReceiverId&gt;</w:t>
            </w:r>
          </w:p>
          <w:p w14:paraId="12523BC3" w14:textId="77777777" w:rsidR="00CF376D" w:rsidRPr="00CA059D" w:rsidRDefault="00CF376D" w:rsidP="00795D93">
            <w:pPr>
              <w:rPr>
                <w:sz w:val="20"/>
                <w:szCs w:val="20"/>
              </w:rPr>
            </w:pPr>
            <w:r w:rsidRPr="00CA059D">
              <w:rPr>
                <w:sz w:val="20"/>
                <w:szCs w:val="20"/>
              </w:rPr>
              <w:t xml:space="preserve">                     &lt;idp1:ReceiverSys&gt;?&lt;/idp1:ReceiverSys&gt;</w:t>
            </w:r>
          </w:p>
          <w:p w14:paraId="77CB5013" w14:textId="77777777" w:rsidR="00CF376D" w:rsidRPr="00CA059D" w:rsidRDefault="00CF376D" w:rsidP="00795D93">
            <w:pPr>
              <w:rPr>
                <w:sz w:val="20"/>
                <w:szCs w:val="20"/>
              </w:rPr>
            </w:pPr>
            <w:r w:rsidRPr="00CA059D">
              <w:rPr>
                <w:sz w:val="20"/>
                <w:szCs w:val="20"/>
              </w:rPr>
              <w:t xml:space="preserve">                  &lt;/idp1:Receiver&gt;</w:t>
            </w:r>
          </w:p>
          <w:p w14:paraId="4DCBD77F" w14:textId="77777777" w:rsidR="00CF376D" w:rsidRPr="00CA059D" w:rsidRDefault="00CF376D" w:rsidP="00795D93">
            <w:pPr>
              <w:rPr>
                <w:sz w:val="20"/>
                <w:szCs w:val="20"/>
              </w:rPr>
            </w:pPr>
            <w:r w:rsidRPr="00CA059D">
              <w:rPr>
                <w:sz w:val="20"/>
                <w:szCs w:val="20"/>
              </w:rPr>
              <w:t xml:space="preserve">               &lt;/idp1:TRT&gt;</w:t>
            </w:r>
          </w:p>
          <w:p w14:paraId="201700E0" w14:textId="77777777" w:rsidR="00CF376D" w:rsidRPr="00CA059D" w:rsidRDefault="00CF376D" w:rsidP="00795D93">
            <w:pPr>
              <w:rPr>
                <w:sz w:val="20"/>
                <w:szCs w:val="20"/>
              </w:rPr>
            </w:pPr>
            <w:r w:rsidRPr="00CA059D">
              <w:rPr>
                <w:sz w:val="20"/>
                <w:szCs w:val="20"/>
              </w:rPr>
              <w:t xml:space="preserve">               &lt;idp1:E2E&gt;</w:t>
            </w:r>
          </w:p>
          <w:p w14:paraId="2D894DC5" w14:textId="77777777" w:rsidR="00CF376D" w:rsidRPr="00CA059D" w:rsidRDefault="00CF376D" w:rsidP="00795D93">
            <w:pPr>
              <w:rPr>
                <w:sz w:val="20"/>
                <w:szCs w:val="20"/>
              </w:rPr>
            </w:pPr>
            <w:r w:rsidRPr="00CA059D">
              <w:rPr>
                <w:sz w:val="20"/>
                <w:szCs w:val="20"/>
              </w:rPr>
              <w:t xml:space="preserve">                  &lt;idp1:E2ESrvcNm&gt;?&lt;/idp1:E2ESrvcNm&gt;</w:t>
            </w:r>
          </w:p>
          <w:p w14:paraId="0779417B" w14:textId="77777777" w:rsidR="00CF376D" w:rsidRPr="00CA059D" w:rsidRDefault="00CF376D" w:rsidP="00795D93">
            <w:pPr>
              <w:rPr>
                <w:sz w:val="20"/>
                <w:szCs w:val="20"/>
              </w:rPr>
            </w:pPr>
            <w:r w:rsidRPr="00CA059D">
              <w:rPr>
                <w:sz w:val="20"/>
                <w:szCs w:val="20"/>
              </w:rPr>
              <w:t xml:space="preserve">                  &lt;idp1:E2EMsgId&gt;?&lt;/idp1:E2EMsgId&gt;</w:t>
            </w:r>
          </w:p>
          <w:p w14:paraId="51D1C707" w14:textId="77777777" w:rsidR="00CF376D" w:rsidRPr="00CA059D" w:rsidRDefault="00CF376D" w:rsidP="00795D93">
            <w:pPr>
              <w:rPr>
                <w:sz w:val="20"/>
                <w:szCs w:val="20"/>
              </w:rPr>
            </w:pPr>
            <w:r w:rsidRPr="00CA059D">
              <w:rPr>
                <w:sz w:val="20"/>
                <w:szCs w:val="20"/>
              </w:rPr>
              <w:t xml:space="preserve">                  &lt;idp1:XMLCrtDt&gt;?&lt;/idp1:XMLCrtDt&gt;</w:t>
            </w:r>
          </w:p>
          <w:p w14:paraId="77CD2BFC" w14:textId="77777777" w:rsidR="00CF376D" w:rsidRPr="00CA059D" w:rsidRDefault="00CF376D" w:rsidP="00795D93">
            <w:pPr>
              <w:rPr>
                <w:sz w:val="20"/>
                <w:szCs w:val="20"/>
              </w:rPr>
            </w:pPr>
            <w:r w:rsidRPr="00CA059D">
              <w:rPr>
                <w:sz w:val="20"/>
                <w:szCs w:val="20"/>
              </w:rPr>
              <w:t xml:space="preserve">                  &lt;idp1:Sender&gt;</w:t>
            </w:r>
          </w:p>
          <w:p w14:paraId="151D5796" w14:textId="77777777" w:rsidR="00CF376D" w:rsidRPr="00CA059D" w:rsidRDefault="00CF376D" w:rsidP="00795D93">
            <w:pPr>
              <w:rPr>
                <w:sz w:val="20"/>
                <w:szCs w:val="20"/>
              </w:rPr>
            </w:pPr>
            <w:r w:rsidRPr="00CA059D">
              <w:rPr>
                <w:sz w:val="20"/>
                <w:szCs w:val="20"/>
              </w:rPr>
              <w:t xml:space="preserve">                     &lt;idp1:E2ESndrId&gt;?&lt;/idp1:E2ESndrId&gt;</w:t>
            </w:r>
          </w:p>
          <w:p w14:paraId="21B5E4D8" w14:textId="77777777" w:rsidR="00CF376D" w:rsidRPr="00CA059D" w:rsidRDefault="00CF376D" w:rsidP="00795D93">
            <w:pPr>
              <w:rPr>
                <w:sz w:val="20"/>
                <w:szCs w:val="20"/>
              </w:rPr>
            </w:pPr>
            <w:r w:rsidRPr="00CA059D">
              <w:rPr>
                <w:sz w:val="20"/>
                <w:szCs w:val="20"/>
              </w:rPr>
              <w:t xml:space="preserve">                     &lt;idp1:E2ESndrSys&gt;?&lt;/idp1:E2ESndrSys&gt;</w:t>
            </w:r>
          </w:p>
          <w:p w14:paraId="5A18F3A8" w14:textId="77777777" w:rsidR="00CF376D" w:rsidRPr="00CA059D" w:rsidRDefault="00CF376D" w:rsidP="00795D93">
            <w:pPr>
              <w:rPr>
                <w:sz w:val="20"/>
                <w:szCs w:val="20"/>
              </w:rPr>
            </w:pPr>
            <w:r w:rsidRPr="00CA059D">
              <w:rPr>
                <w:sz w:val="20"/>
                <w:szCs w:val="20"/>
              </w:rPr>
              <w:t xml:space="preserve">                  &lt;/idp1:Sender&gt;</w:t>
            </w:r>
          </w:p>
          <w:p w14:paraId="0A484EEC" w14:textId="77777777" w:rsidR="00CF376D" w:rsidRPr="00CA059D" w:rsidRDefault="00CF376D" w:rsidP="00795D93">
            <w:pPr>
              <w:rPr>
                <w:sz w:val="20"/>
                <w:szCs w:val="20"/>
              </w:rPr>
            </w:pPr>
            <w:r w:rsidRPr="00CA059D">
              <w:rPr>
                <w:sz w:val="20"/>
                <w:szCs w:val="20"/>
              </w:rPr>
              <w:t xml:space="preserve">                  &lt;idp1:Receiver&gt;</w:t>
            </w:r>
          </w:p>
          <w:p w14:paraId="130873E0" w14:textId="77777777" w:rsidR="00CF376D" w:rsidRPr="00CA059D" w:rsidRDefault="00CF376D" w:rsidP="00795D93">
            <w:pPr>
              <w:rPr>
                <w:sz w:val="20"/>
                <w:szCs w:val="20"/>
              </w:rPr>
            </w:pPr>
            <w:r w:rsidRPr="00CA059D">
              <w:rPr>
                <w:sz w:val="20"/>
                <w:szCs w:val="20"/>
              </w:rPr>
              <w:t xml:space="preserve">                     &lt;idp1:E2ERcvrId&gt;?&lt;/idp1:E2ERcvrId&gt;</w:t>
            </w:r>
          </w:p>
          <w:p w14:paraId="46521E6F" w14:textId="77777777" w:rsidR="00CF376D" w:rsidRPr="00CA059D" w:rsidRDefault="00CF376D" w:rsidP="00795D93">
            <w:pPr>
              <w:rPr>
                <w:sz w:val="20"/>
                <w:szCs w:val="20"/>
              </w:rPr>
            </w:pPr>
            <w:r w:rsidRPr="00CA059D">
              <w:rPr>
                <w:sz w:val="20"/>
                <w:szCs w:val="20"/>
              </w:rPr>
              <w:t xml:space="preserve">                     &lt;idp1:E2ERcvrSys&gt;?&lt;/idp1:E2ERcvrSys&gt;</w:t>
            </w:r>
          </w:p>
          <w:p w14:paraId="57665BCB" w14:textId="77777777" w:rsidR="00CF376D" w:rsidRPr="00CA059D" w:rsidRDefault="00CF376D" w:rsidP="00795D93">
            <w:pPr>
              <w:rPr>
                <w:sz w:val="20"/>
                <w:szCs w:val="20"/>
              </w:rPr>
            </w:pPr>
            <w:r w:rsidRPr="00CA059D">
              <w:rPr>
                <w:sz w:val="20"/>
                <w:szCs w:val="20"/>
              </w:rPr>
              <w:t xml:space="preserve">                  &lt;/idp1:Receiver&gt;</w:t>
            </w:r>
          </w:p>
          <w:p w14:paraId="0CDC61ED" w14:textId="77777777" w:rsidR="00CF376D" w:rsidRPr="00CA059D" w:rsidRDefault="00CF376D" w:rsidP="00795D93">
            <w:pPr>
              <w:rPr>
                <w:sz w:val="20"/>
                <w:szCs w:val="20"/>
              </w:rPr>
            </w:pPr>
            <w:r w:rsidRPr="00CA059D">
              <w:rPr>
                <w:sz w:val="20"/>
                <w:szCs w:val="20"/>
              </w:rPr>
              <w:t xml:space="preserve">               &lt;/idp1:E2E&gt;</w:t>
            </w:r>
          </w:p>
          <w:p w14:paraId="7DA57924" w14:textId="77777777" w:rsidR="00CF376D" w:rsidRPr="00CA059D" w:rsidRDefault="00CF376D" w:rsidP="00795D93">
            <w:pPr>
              <w:rPr>
                <w:sz w:val="20"/>
                <w:szCs w:val="20"/>
              </w:rPr>
            </w:pPr>
            <w:r w:rsidRPr="00CA059D">
              <w:rPr>
                <w:sz w:val="20"/>
                <w:szCs w:val="20"/>
              </w:rPr>
              <w:t xml:space="preserve">            &lt;/idp:IdpHeader&gt;</w:t>
            </w:r>
          </w:p>
          <w:p w14:paraId="5025552F" w14:textId="77777777" w:rsidR="00CF376D" w:rsidRPr="00CA059D" w:rsidRDefault="00CF376D" w:rsidP="00795D93">
            <w:pPr>
              <w:rPr>
                <w:sz w:val="20"/>
                <w:szCs w:val="20"/>
              </w:rPr>
            </w:pPr>
            <w:r w:rsidRPr="00CA059D">
              <w:rPr>
                <w:sz w:val="20"/>
                <w:szCs w:val="20"/>
              </w:rPr>
              <w:t xml:space="preserve">            &lt;idp:IdpBody&gt;</w:t>
            </w:r>
          </w:p>
          <w:p w14:paraId="4341D6B3" w14:textId="77777777" w:rsidR="00CF376D" w:rsidRPr="00CA059D" w:rsidRDefault="00CF376D" w:rsidP="00795D93">
            <w:pPr>
              <w:rPr>
                <w:sz w:val="20"/>
                <w:szCs w:val="20"/>
              </w:rPr>
            </w:pPr>
            <w:r w:rsidRPr="00CA059D">
              <w:rPr>
                <w:sz w:val="20"/>
                <w:szCs w:val="20"/>
              </w:rPr>
              <w:t xml:space="preserve">               &lt;!--1 or more repetitions:--&gt;</w:t>
            </w:r>
          </w:p>
          <w:p w14:paraId="4FD656B6" w14:textId="77777777" w:rsidR="00CF376D" w:rsidRPr="00CA059D" w:rsidRDefault="00CF376D" w:rsidP="00795D93">
            <w:pPr>
              <w:rPr>
                <w:sz w:val="20"/>
                <w:szCs w:val="20"/>
              </w:rPr>
            </w:pPr>
            <w:r w:rsidRPr="00CA059D">
              <w:rPr>
                <w:sz w:val="20"/>
                <w:szCs w:val="20"/>
              </w:rPr>
              <w:t xml:space="preserve">               &lt;idp:Pendenza Ti</w:t>
            </w:r>
            <w:r>
              <w:rPr>
                <w:sz w:val="20"/>
                <w:szCs w:val="20"/>
              </w:rPr>
              <w:t>poPendenza="?" TipoOperazione="Replace</w:t>
            </w:r>
            <w:r w:rsidRPr="00CA059D">
              <w:rPr>
                <w:sz w:val="20"/>
                <w:szCs w:val="20"/>
              </w:rPr>
              <w:t>"&gt;</w:t>
            </w:r>
          </w:p>
          <w:p w14:paraId="6CC95B1B" w14:textId="77777777" w:rsidR="00CF376D" w:rsidRPr="00CA059D" w:rsidRDefault="00CF376D" w:rsidP="00795D93">
            <w:pPr>
              <w:rPr>
                <w:sz w:val="20"/>
                <w:szCs w:val="20"/>
              </w:rPr>
            </w:pPr>
            <w:r w:rsidRPr="00CA059D">
              <w:rPr>
                <w:sz w:val="20"/>
                <w:szCs w:val="20"/>
              </w:rPr>
              <w:t xml:space="preserve">                  &lt;idp:IdPendenza&gt;?&lt;/idp:IdPendenza&gt;</w:t>
            </w:r>
          </w:p>
          <w:p w14:paraId="03B91698" w14:textId="77777777" w:rsidR="00CF376D" w:rsidRPr="00CA059D" w:rsidRDefault="00CF376D" w:rsidP="00795D93">
            <w:pPr>
              <w:rPr>
                <w:sz w:val="20"/>
                <w:szCs w:val="20"/>
              </w:rPr>
            </w:pPr>
            <w:r w:rsidRPr="00CA059D">
              <w:rPr>
                <w:sz w:val="20"/>
                <w:szCs w:val="20"/>
              </w:rPr>
              <w:t xml:space="preserve">                  &lt;idp:Mittente&gt;</w:t>
            </w:r>
          </w:p>
          <w:p w14:paraId="6EA47B64" w14:textId="77777777" w:rsidR="00CF376D" w:rsidRPr="00CA059D" w:rsidRDefault="00CF376D" w:rsidP="00795D93">
            <w:pPr>
              <w:rPr>
                <w:sz w:val="20"/>
                <w:szCs w:val="20"/>
              </w:rPr>
            </w:pPr>
            <w:r w:rsidRPr="00CA059D">
              <w:rPr>
                <w:sz w:val="20"/>
                <w:szCs w:val="20"/>
              </w:rPr>
              <w:t xml:space="preserve">                     &lt;idp:Id&gt;?&lt;/idp:Id&gt;</w:t>
            </w:r>
          </w:p>
          <w:p w14:paraId="371E91AE" w14:textId="77777777" w:rsidR="00CF376D" w:rsidRPr="00CA059D" w:rsidRDefault="00CF376D" w:rsidP="00795D93">
            <w:pPr>
              <w:rPr>
                <w:sz w:val="20"/>
                <w:szCs w:val="20"/>
              </w:rPr>
            </w:pPr>
            <w:r w:rsidRPr="00CA059D">
              <w:rPr>
                <w:sz w:val="20"/>
                <w:szCs w:val="20"/>
              </w:rPr>
              <w:t xml:space="preserve">                     &lt;!--Optional:--&gt;</w:t>
            </w:r>
          </w:p>
          <w:p w14:paraId="2AC79ED9" w14:textId="77777777" w:rsidR="00CF376D" w:rsidRPr="00CA059D" w:rsidRDefault="00CF376D" w:rsidP="00795D93">
            <w:pPr>
              <w:rPr>
                <w:sz w:val="20"/>
                <w:szCs w:val="20"/>
              </w:rPr>
            </w:pPr>
            <w:r w:rsidRPr="00CA059D">
              <w:rPr>
                <w:sz w:val="20"/>
                <w:szCs w:val="20"/>
              </w:rPr>
              <w:t xml:space="preserve">                     &lt;idp:Descrizione&gt;?&lt;/idp:Descrizione&gt;</w:t>
            </w:r>
          </w:p>
          <w:p w14:paraId="4725AE1E" w14:textId="77777777" w:rsidR="00CF376D" w:rsidRPr="00CA059D" w:rsidRDefault="00CF376D" w:rsidP="00795D93">
            <w:pPr>
              <w:rPr>
                <w:sz w:val="20"/>
                <w:szCs w:val="20"/>
              </w:rPr>
            </w:pPr>
            <w:r w:rsidRPr="00CA059D">
              <w:rPr>
                <w:sz w:val="20"/>
                <w:szCs w:val="20"/>
              </w:rPr>
              <w:lastRenderedPageBreak/>
              <w:t xml:space="preserve">                  &lt;/idp:Mittente&gt;</w:t>
            </w:r>
          </w:p>
          <w:p w14:paraId="0B959316" w14:textId="77777777" w:rsidR="00CF376D" w:rsidRPr="00CA059D" w:rsidRDefault="00CF376D" w:rsidP="00795D93">
            <w:pPr>
              <w:rPr>
                <w:sz w:val="20"/>
                <w:szCs w:val="20"/>
              </w:rPr>
            </w:pPr>
            <w:r w:rsidRPr="00CA059D">
              <w:rPr>
                <w:sz w:val="20"/>
                <w:szCs w:val="20"/>
              </w:rPr>
              <w:t xml:space="preserve">                  &lt;idp:Destinatari&gt;</w:t>
            </w:r>
          </w:p>
          <w:p w14:paraId="043872D6" w14:textId="77777777" w:rsidR="00CF376D" w:rsidRPr="00CA059D" w:rsidRDefault="00CF376D" w:rsidP="00795D93">
            <w:pPr>
              <w:rPr>
                <w:sz w:val="20"/>
                <w:szCs w:val="20"/>
              </w:rPr>
            </w:pPr>
            <w:r w:rsidRPr="00CA059D">
              <w:rPr>
                <w:sz w:val="20"/>
                <w:szCs w:val="20"/>
              </w:rPr>
              <w:t xml:space="preserve">                     &lt;!--1 or more repetitions:--&gt;</w:t>
            </w:r>
          </w:p>
          <w:p w14:paraId="049A25EE" w14:textId="77777777" w:rsidR="00CF376D" w:rsidRPr="00CA059D" w:rsidRDefault="00CF376D" w:rsidP="00795D93">
            <w:pPr>
              <w:rPr>
                <w:sz w:val="20"/>
                <w:szCs w:val="20"/>
              </w:rPr>
            </w:pPr>
            <w:r w:rsidRPr="00CA059D">
              <w:rPr>
                <w:sz w:val="20"/>
                <w:szCs w:val="20"/>
              </w:rPr>
              <w:t xml:space="preserve">                     &lt;idp:Destinatario Tipo="?"&gt;</w:t>
            </w:r>
          </w:p>
          <w:p w14:paraId="28ADD90E" w14:textId="77777777" w:rsidR="00CF376D" w:rsidRPr="00CA059D" w:rsidRDefault="00CF376D" w:rsidP="00795D93">
            <w:pPr>
              <w:rPr>
                <w:sz w:val="20"/>
                <w:szCs w:val="20"/>
              </w:rPr>
            </w:pPr>
            <w:r w:rsidRPr="00CA059D">
              <w:rPr>
                <w:sz w:val="20"/>
                <w:szCs w:val="20"/>
              </w:rPr>
              <w:t xml:space="preserve">                        &lt;idp:Id&gt;?&lt;/idp:Id&gt;</w:t>
            </w:r>
          </w:p>
          <w:p w14:paraId="306CAD67" w14:textId="77777777" w:rsidR="00CF376D" w:rsidRPr="00CA059D" w:rsidRDefault="00CF376D" w:rsidP="00795D93">
            <w:pPr>
              <w:rPr>
                <w:sz w:val="20"/>
                <w:szCs w:val="20"/>
              </w:rPr>
            </w:pPr>
            <w:r w:rsidRPr="00CA059D">
              <w:rPr>
                <w:sz w:val="20"/>
                <w:szCs w:val="20"/>
              </w:rPr>
              <w:t xml:space="preserve">                        &lt;!--Optional:--&gt;</w:t>
            </w:r>
          </w:p>
          <w:p w14:paraId="54450E8D" w14:textId="77777777" w:rsidR="00CF376D" w:rsidRPr="00CA059D" w:rsidRDefault="00CF376D" w:rsidP="00795D93">
            <w:pPr>
              <w:rPr>
                <w:sz w:val="20"/>
                <w:szCs w:val="20"/>
              </w:rPr>
            </w:pPr>
            <w:r w:rsidRPr="00CA059D">
              <w:rPr>
                <w:sz w:val="20"/>
                <w:szCs w:val="20"/>
              </w:rPr>
              <w:t xml:space="preserve">                        &lt;idp:Descrizione&gt;?&lt;/idp:Descrizione&gt;</w:t>
            </w:r>
          </w:p>
          <w:p w14:paraId="784C11A8" w14:textId="77777777" w:rsidR="00CF376D" w:rsidRPr="00CA059D" w:rsidRDefault="00CF376D" w:rsidP="00795D93">
            <w:pPr>
              <w:rPr>
                <w:sz w:val="20"/>
                <w:szCs w:val="20"/>
              </w:rPr>
            </w:pPr>
            <w:r w:rsidRPr="00CA059D">
              <w:rPr>
                <w:sz w:val="20"/>
                <w:szCs w:val="20"/>
              </w:rPr>
              <w:t xml:space="preserve">                        &lt;!--Optional:--&gt;</w:t>
            </w:r>
          </w:p>
          <w:p w14:paraId="194E6374" w14:textId="77777777" w:rsidR="00CF376D" w:rsidRPr="00CA059D" w:rsidRDefault="00CF376D" w:rsidP="00795D93">
            <w:pPr>
              <w:rPr>
                <w:sz w:val="20"/>
                <w:szCs w:val="20"/>
              </w:rPr>
            </w:pPr>
            <w:r w:rsidRPr="00CA059D">
              <w:rPr>
                <w:sz w:val="20"/>
                <w:szCs w:val="20"/>
              </w:rPr>
              <w:t xml:space="preserve">                        &lt;idp:DatiDestinatario&gt;</w:t>
            </w:r>
          </w:p>
          <w:p w14:paraId="6F4A11B5" w14:textId="77777777" w:rsidR="00CF376D" w:rsidRPr="00CA059D" w:rsidRDefault="00CF376D" w:rsidP="00795D93">
            <w:pPr>
              <w:rPr>
                <w:sz w:val="20"/>
                <w:szCs w:val="20"/>
              </w:rPr>
            </w:pPr>
            <w:r w:rsidRPr="00CA059D">
              <w:rPr>
                <w:sz w:val="20"/>
                <w:szCs w:val="20"/>
              </w:rPr>
              <w:t xml:space="preserve">                           &lt;idp:TipoSoggetto&gt;?&lt;/idp:TipoSoggetto&gt;</w:t>
            </w:r>
          </w:p>
          <w:p w14:paraId="07965248" w14:textId="77777777" w:rsidR="00CF376D" w:rsidRPr="00CA059D" w:rsidRDefault="00CF376D" w:rsidP="00795D93">
            <w:pPr>
              <w:rPr>
                <w:sz w:val="20"/>
                <w:szCs w:val="20"/>
              </w:rPr>
            </w:pPr>
            <w:r w:rsidRPr="00CA059D">
              <w:rPr>
                <w:sz w:val="20"/>
                <w:szCs w:val="20"/>
              </w:rPr>
              <w:t xml:space="preserve">                           &lt;idp:Anagrafica&gt;?&lt;/idp:Anagrafica&gt;</w:t>
            </w:r>
          </w:p>
          <w:p w14:paraId="2CDF3BA5" w14:textId="77777777" w:rsidR="00CF376D" w:rsidRPr="00CA059D" w:rsidRDefault="00CF376D" w:rsidP="00795D93">
            <w:pPr>
              <w:rPr>
                <w:sz w:val="20"/>
                <w:szCs w:val="20"/>
              </w:rPr>
            </w:pPr>
            <w:r w:rsidRPr="00CA059D">
              <w:rPr>
                <w:sz w:val="20"/>
                <w:szCs w:val="20"/>
              </w:rPr>
              <w:t xml:space="preserve">                           &lt;!--Optional:--&gt;</w:t>
            </w:r>
          </w:p>
          <w:p w14:paraId="0AFFF838" w14:textId="77777777" w:rsidR="00CF376D" w:rsidRPr="00CA059D" w:rsidRDefault="00CF376D" w:rsidP="00795D93">
            <w:pPr>
              <w:rPr>
                <w:sz w:val="20"/>
                <w:szCs w:val="20"/>
              </w:rPr>
            </w:pPr>
            <w:r w:rsidRPr="00CA059D">
              <w:rPr>
                <w:sz w:val="20"/>
                <w:szCs w:val="20"/>
              </w:rPr>
              <w:t xml:space="preserve">                           &lt;idp:EMail&gt;?&lt;/idp:EMail&gt;</w:t>
            </w:r>
          </w:p>
          <w:p w14:paraId="18E23691" w14:textId="77777777" w:rsidR="00CF376D" w:rsidRPr="00CA059D" w:rsidRDefault="00CF376D" w:rsidP="00795D93">
            <w:pPr>
              <w:rPr>
                <w:sz w:val="20"/>
                <w:szCs w:val="20"/>
              </w:rPr>
            </w:pPr>
            <w:r w:rsidRPr="00CA059D">
              <w:rPr>
                <w:sz w:val="20"/>
                <w:szCs w:val="20"/>
              </w:rPr>
              <w:t xml:space="preserve">                           &lt;!--Optional:--&gt;</w:t>
            </w:r>
          </w:p>
          <w:p w14:paraId="39541153" w14:textId="77777777" w:rsidR="00CF376D" w:rsidRPr="00CA059D" w:rsidRDefault="00CF376D" w:rsidP="00795D93">
            <w:pPr>
              <w:rPr>
                <w:sz w:val="20"/>
                <w:szCs w:val="20"/>
              </w:rPr>
            </w:pPr>
            <w:r w:rsidRPr="00CA059D">
              <w:rPr>
                <w:sz w:val="20"/>
                <w:szCs w:val="20"/>
              </w:rPr>
              <w:t xml:space="preserve">                           &lt;idp:Indirizzo&gt;?&lt;/idp:Indirizzo&gt;</w:t>
            </w:r>
          </w:p>
          <w:p w14:paraId="69295CEA" w14:textId="77777777" w:rsidR="00CF376D" w:rsidRPr="00CA059D" w:rsidRDefault="00CF376D" w:rsidP="00795D93">
            <w:pPr>
              <w:rPr>
                <w:sz w:val="20"/>
                <w:szCs w:val="20"/>
              </w:rPr>
            </w:pPr>
            <w:r w:rsidRPr="00CA059D">
              <w:rPr>
                <w:sz w:val="20"/>
                <w:szCs w:val="20"/>
              </w:rPr>
              <w:t xml:space="preserve">                           &lt;!--Optional:--&gt;</w:t>
            </w:r>
          </w:p>
          <w:p w14:paraId="72DE6CF3" w14:textId="77777777" w:rsidR="00CF376D" w:rsidRPr="00CA059D" w:rsidRDefault="00CF376D" w:rsidP="00795D93">
            <w:pPr>
              <w:rPr>
                <w:sz w:val="20"/>
                <w:szCs w:val="20"/>
              </w:rPr>
            </w:pPr>
            <w:r w:rsidRPr="00CA059D">
              <w:rPr>
                <w:sz w:val="20"/>
                <w:szCs w:val="20"/>
              </w:rPr>
              <w:t xml:space="preserve">                           &lt;idp:NumeroCivico&gt;?&lt;/idp:NumeroCivico&gt;</w:t>
            </w:r>
          </w:p>
          <w:p w14:paraId="5A068E5A" w14:textId="77777777" w:rsidR="00CF376D" w:rsidRPr="00CA059D" w:rsidRDefault="00CF376D" w:rsidP="00795D93">
            <w:pPr>
              <w:rPr>
                <w:sz w:val="20"/>
                <w:szCs w:val="20"/>
              </w:rPr>
            </w:pPr>
            <w:r w:rsidRPr="00CA059D">
              <w:rPr>
                <w:sz w:val="20"/>
                <w:szCs w:val="20"/>
              </w:rPr>
              <w:t xml:space="preserve">                           &lt;!--Optional:--&gt;</w:t>
            </w:r>
          </w:p>
          <w:p w14:paraId="488FF813" w14:textId="77777777" w:rsidR="00CF376D" w:rsidRPr="00CA059D" w:rsidRDefault="00CF376D" w:rsidP="00795D93">
            <w:pPr>
              <w:rPr>
                <w:sz w:val="20"/>
                <w:szCs w:val="20"/>
              </w:rPr>
            </w:pPr>
            <w:r w:rsidRPr="00CA059D">
              <w:rPr>
                <w:sz w:val="20"/>
                <w:szCs w:val="20"/>
              </w:rPr>
              <w:t xml:space="preserve">                           &lt;idp:Cap&gt;?&lt;/idp:Cap&gt;</w:t>
            </w:r>
          </w:p>
          <w:p w14:paraId="562CC186" w14:textId="77777777" w:rsidR="00CF376D" w:rsidRPr="00CA059D" w:rsidRDefault="00CF376D" w:rsidP="00795D93">
            <w:pPr>
              <w:rPr>
                <w:sz w:val="20"/>
                <w:szCs w:val="20"/>
              </w:rPr>
            </w:pPr>
            <w:r w:rsidRPr="00CA059D">
              <w:rPr>
                <w:sz w:val="20"/>
                <w:szCs w:val="20"/>
              </w:rPr>
              <w:t xml:space="preserve">                           &lt;!--Optional:--&gt;</w:t>
            </w:r>
          </w:p>
          <w:p w14:paraId="0E091C9B" w14:textId="77777777" w:rsidR="00CF376D" w:rsidRPr="00CA059D" w:rsidRDefault="00CF376D" w:rsidP="00795D93">
            <w:pPr>
              <w:rPr>
                <w:sz w:val="20"/>
                <w:szCs w:val="20"/>
              </w:rPr>
            </w:pPr>
            <w:r w:rsidRPr="00CA059D">
              <w:rPr>
                <w:sz w:val="20"/>
                <w:szCs w:val="20"/>
              </w:rPr>
              <w:t xml:space="preserve">                           &lt;idp:Localita&gt;?&lt;/idp:Localita&gt;</w:t>
            </w:r>
          </w:p>
          <w:p w14:paraId="0E9B2181" w14:textId="77777777" w:rsidR="00CF376D" w:rsidRPr="00CA059D" w:rsidRDefault="00CF376D" w:rsidP="00795D93">
            <w:pPr>
              <w:rPr>
                <w:sz w:val="20"/>
                <w:szCs w:val="20"/>
              </w:rPr>
            </w:pPr>
            <w:r w:rsidRPr="00CA059D">
              <w:rPr>
                <w:sz w:val="20"/>
                <w:szCs w:val="20"/>
              </w:rPr>
              <w:t xml:space="preserve">                           &lt;!--Optional:--&gt;</w:t>
            </w:r>
          </w:p>
          <w:p w14:paraId="7061185E" w14:textId="77777777" w:rsidR="00CF376D" w:rsidRPr="00CA059D" w:rsidRDefault="00CF376D" w:rsidP="00795D93">
            <w:pPr>
              <w:rPr>
                <w:sz w:val="20"/>
                <w:szCs w:val="20"/>
              </w:rPr>
            </w:pPr>
            <w:r w:rsidRPr="00CA059D">
              <w:rPr>
                <w:sz w:val="20"/>
                <w:szCs w:val="20"/>
              </w:rPr>
              <w:t xml:space="preserve">                           &lt;idp:Provincia&gt;?&lt;/idp:Provincia&gt;</w:t>
            </w:r>
          </w:p>
          <w:p w14:paraId="57F0CB6D" w14:textId="77777777" w:rsidR="00CF376D" w:rsidRPr="00CA059D" w:rsidRDefault="00CF376D" w:rsidP="00795D93">
            <w:pPr>
              <w:rPr>
                <w:sz w:val="20"/>
                <w:szCs w:val="20"/>
              </w:rPr>
            </w:pPr>
            <w:r w:rsidRPr="00CA059D">
              <w:rPr>
                <w:sz w:val="20"/>
                <w:szCs w:val="20"/>
              </w:rPr>
              <w:t xml:space="preserve">                           &lt;!--Optional:--&gt;</w:t>
            </w:r>
          </w:p>
          <w:p w14:paraId="4BB90969" w14:textId="77777777" w:rsidR="00CF376D" w:rsidRPr="00CA059D" w:rsidRDefault="00CF376D" w:rsidP="00795D93">
            <w:pPr>
              <w:rPr>
                <w:sz w:val="20"/>
                <w:szCs w:val="20"/>
              </w:rPr>
            </w:pPr>
            <w:r w:rsidRPr="00CA059D">
              <w:rPr>
                <w:sz w:val="20"/>
                <w:szCs w:val="20"/>
              </w:rPr>
              <w:t xml:space="preserve">                           &lt;idp:Nazione&gt;?&lt;/idp:Nazione&gt;</w:t>
            </w:r>
          </w:p>
          <w:p w14:paraId="14AAE1CE" w14:textId="77777777" w:rsidR="00CF376D" w:rsidRPr="00CA059D" w:rsidRDefault="00CF376D" w:rsidP="00795D93">
            <w:pPr>
              <w:rPr>
                <w:sz w:val="20"/>
                <w:szCs w:val="20"/>
              </w:rPr>
            </w:pPr>
            <w:r w:rsidRPr="00CA059D">
              <w:rPr>
                <w:sz w:val="20"/>
                <w:szCs w:val="20"/>
              </w:rPr>
              <w:t xml:space="preserve">                        &lt;/idp:DatiDestinatario&gt;</w:t>
            </w:r>
          </w:p>
          <w:p w14:paraId="7AA55B72" w14:textId="77777777" w:rsidR="00CF376D" w:rsidRPr="00CA059D" w:rsidRDefault="00CF376D" w:rsidP="00795D93">
            <w:pPr>
              <w:rPr>
                <w:sz w:val="20"/>
                <w:szCs w:val="20"/>
              </w:rPr>
            </w:pPr>
            <w:r w:rsidRPr="00CA059D">
              <w:rPr>
                <w:sz w:val="20"/>
                <w:szCs w:val="20"/>
              </w:rPr>
              <w:t xml:space="preserve">                        &lt;!--Optional:--&gt;</w:t>
            </w:r>
          </w:p>
          <w:p w14:paraId="34B22CC9" w14:textId="77777777" w:rsidR="00CF376D" w:rsidRPr="00CA059D" w:rsidRDefault="00CF376D" w:rsidP="00795D93">
            <w:pPr>
              <w:rPr>
                <w:sz w:val="20"/>
                <w:szCs w:val="20"/>
              </w:rPr>
            </w:pPr>
            <w:r w:rsidRPr="00CA059D">
              <w:rPr>
                <w:sz w:val="20"/>
                <w:szCs w:val="20"/>
              </w:rPr>
              <w:t xml:space="preserve">                        &lt;idp:IdentificativoAlternativo&gt;</w:t>
            </w:r>
          </w:p>
          <w:p w14:paraId="326CE4FA" w14:textId="77777777" w:rsidR="00CF376D" w:rsidRPr="00CA059D" w:rsidRDefault="00CF376D" w:rsidP="00795D93">
            <w:pPr>
              <w:rPr>
                <w:sz w:val="20"/>
                <w:szCs w:val="20"/>
              </w:rPr>
            </w:pPr>
            <w:r w:rsidRPr="00CA059D">
              <w:rPr>
                <w:sz w:val="20"/>
                <w:szCs w:val="20"/>
              </w:rPr>
              <w:t xml:space="preserve">                           &lt;idp:TipoCodiceIdenficativoAlternativo&gt;?&lt;/idp:TipoCodiceIdenficativoAlternativo&gt;</w:t>
            </w:r>
          </w:p>
          <w:p w14:paraId="16990903" w14:textId="77777777" w:rsidR="00CF376D" w:rsidRPr="00CA059D" w:rsidRDefault="00CF376D" w:rsidP="00795D93">
            <w:pPr>
              <w:rPr>
                <w:sz w:val="20"/>
                <w:szCs w:val="20"/>
              </w:rPr>
            </w:pPr>
            <w:r w:rsidRPr="00CA059D">
              <w:rPr>
                <w:sz w:val="20"/>
                <w:szCs w:val="20"/>
              </w:rPr>
              <w:t xml:space="preserve">                           &lt;idp:CodiceIdenficativoAlternativo&gt;?&lt;/idp:CodiceIdenficativoAlternativo&gt;</w:t>
            </w:r>
          </w:p>
          <w:p w14:paraId="07FB88CB" w14:textId="77777777" w:rsidR="00CF376D" w:rsidRPr="00CA059D" w:rsidRDefault="00CF376D" w:rsidP="00795D93">
            <w:pPr>
              <w:rPr>
                <w:sz w:val="20"/>
                <w:szCs w:val="20"/>
              </w:rPr>
            </w:pPr>
            <w:r w:rsidRPr="00CA059D">
              <w:rPr>
                <w:sz w:val="20"/>
                <w:szCs w:val="20"/>
              </w:rPr>
              <w:t xml:space="preserve">                        &lt;/idp:IdentificativoAlternativo&gt;</w:t>
            </w:r>
          </w:p>
          <w:p w14:paraId="57BB78E9" w14:textId="77777777" w:rsidR="00CF376D" w:rsidRPr="00CA059D" w:rsidRDefault="00CF376D" w:rsidP="00795D93">
            <w:pPr>
              <w:rPr>
                <w:sz w:val="20"/>
                <w:szCs w:val="20"/>
              </w:rPr>
            </w:pPr>
            <w:r w:rsidRPr="00CA059D">
              <w:rPr>
                <w:sz w:val="20"/>
                <w:szCs w:val="20"/>
              </w:rPr>
              <w:t xml:space="preserve">                     &lt;/idp:Destinatario&gt;</w:t>
            </w:r>
          </w:p>
          <w:p w14:paraId="4E1A6014" w14:textId="77777777" w:rsidR="00CF376D" w:rsidRPr="00CA059D" w:rsidRDefault="00CF376D" w:rsidP="00795D93">
            <w:pPr>
              <w:rPr>
                <w:sz w:val="20"/>
                <w:szCs w:val="20"/>
              </w:rPr>
            </w:pPr>
            <w:r w:rsidRPr="00CA059D">
              <w:rPr>
                <w:sz w:val="20"/>
                <w:szCs w:val="20"/>
              </w:rPr>
              <w:t xml:space="preserve">                  &lt;/idp:Destinatari&gt;</w:t>
            </w:r>
          </w:p>
          <w:p w14:paraId="64E4CC82" w14:textId="77777777" w:rsidR="00CF376D" w:rsidRPr="00CA059D" w:rsidRDefault="00CF376D" w:rsidP="00795D93">
            <w:pPr>
              <w:rPr>
                <w:sz w:val="20"/>
                <w:szCs w:val="20"/>
              </w:rPr>
            </w:pPr>
            <w:r w:rsidRPr="00CA059D">
              <w:rPr>
                <w:sz w:val="20"/>
                <w:szCs w:val="20"/>
              </w:rPr>
              <w:t xml:space="preserve">                  &lt;!--Optional:--&gt;</w:t>
            </w:r>
          </w:p>
          <w:p w14:paraId="388690FC" w14:textId="77777777" w:rsidR="00CF376D" w:rsidRPr="00CA059D" w:rsidRDefault="00CF376D" w:rsidP="00795D93">
            <w:pPr>
              <w:rPr>
                <w:sz w:val="20"/>
                <w:szCs w:val="20"/>
              </w:rPr>
            </w:pPr>
            <w:r w:rsidRPr="00CA059D">
              <w:rPr>
                <w:sz w:val="20"/>
                <w:szCs w:val="20"/>
              </w:rPr>
              <w:t xml:space="preserve">                  &lt;idp:CartellaDiPagamento&gt;?&lt;/idp:CartellaDiPagamento&gt;</w:t>
            </w:r>
          </w:p>
          <w:p w14:paraId="1D74F3C2" w14:textId="77777777" w:rsidR="00CF376D" w:rsidRPr="00CA059D" w:rsidRDefault="00CF376D" w:rsidP="00795D93">
            <w:pPr>
              <w:rPr>
                <w:sz w:val="20"/>
                <w:szCs w:val="20"/>
              </w:rPr>
            </w:pPr>
            <w:r w:rsidRPr="00CA059D">
              <w:rPr>
                <w:sz w:val="20"/>
                <w:szCs w:val="20"/>
              </w:rPr>
              <w:t xml:space="preserve">                  &lt;!--Optional:--&gt;</w:t>
            </w:r>
          </w:p>
          <w:p w14:paraId="2AB815A5" w14:textId="77777777" w:rsidR="00CF376D" w:rsidRPr="00CA059D" w:rsidRDefault="00CF376D" w:rsidP="00795D93">
            <w:pPr>
              <w:rPr>
                <w:sz w:val="20"/>
                <w:szCs w:val="20"/>
              </w:rPr>
            </w:pPr>
            <w:r w:rsidRPr="00CA059D">
              <w:rPr>
                <w:sz w:val="20"/>
                <w:szCs w:val="20"/>
              </w:rPr>
              <w:t xml:space="preserve">                  &lt;idp:Note&gt;?&lt;/idp:Note&gt;</w:t>
            </w:r>
          </w:p>
          <w:p w14:paraId="73232F4F" w14:textId="77777777" w:rsidR="00CF376D" w:rsidRPr="00CA059D" w:rsidRDefault="00CF376D" w:rsidP="00795D93">
            <w:pPr>
              <w:rPr>
                <w:sz w:val="20"/>
                <w:szCs w:val="20"/>
              </w:rPr>
            </w:pPr>
            <w:r w:rsidRPr="00CA059D">
              <w:rPr>
                <w:sz w:val="20"/>
                <w:szCs w:val="20"/>
              </w:rPr>
              <w:t xml:space="preserve">                  &lt;!--Optional:--&gt;</w:t>
            </w:r>
          </w:p>
          <w:p w14:paraId="27DAD7C5" w14:textId="77777777" w:rsidR="00CF376D" w:rsidRPr="00CA059D" w:rsidRDefault="00CF376D" w:rsidP="00795D93">
            <w:pPr>
              <w:rPr>
                <w:sz w:val="20"/>
                <w:szCs w:val="20"/>
              </w:rPr>
            </w:pPr>
            <w:r w:rsidRPr="00CA059D">
              <w:rPr>
                <w:sz w:val="20"/>
                <w:szCs w:val="20"/>
              </w:rPr>
              <w:t xml:space="preserve">                  &lt;idp:Replace&gt;</w:t>
            </w:r>
          </w:p>
          <w:p w14:paraId="119473F7" w14:textId="77777777" w:rsidR="00CF376D" w:rsidRPr="00CA059D" w:rsidRDefault="00CF376D" w:rsidP="00795D93">
            <w:pPr>
              <w:rPr>
                <w:sz w:val="20"/>
                <w:szCs w:val="20"/>
              </w:rPr>
            </w:pPr>
            <w:r w:rsidRPr="00CA059D">
              <w:rPr>
                <w:sz w:val="20"/>
                <w:szCs w:val="20"/>
              </w:rPr>
              <w:t xml:space="preserve">                     &lt;idp:DescrizioneCausale&gt;?&lt;/idp:DescrizioneCausale&gt;</w:t>
            </w:r>
          </w:p>
          <w:p w14:paraId="07318494" w14:textId="77777777" w:rsidR="00CF376D" w:rsidRPr="00CA059D" w:rsidRDefault="00CF376D" w:rsidP="00795D93">
            <w:pPr>
              <w:rPr>
                <w:sz w:val="20"/>
                <w:szCs w:val="20"/>
              </w:rPr>
            </w:pPr>
            <w:r w:rsidRPr="00CA059D">
              <w:rPr>
                <w:sz w:val="20"/>
                <w:szCs w:val="20"/>
              </w:rPr>
              <w:t xml:space="preserve">                     &lt;!--Optional:--&gt;</w:t>
            </w:r>
          </w:p>
          <w:p w14:paraId="11B7DDF0" w14:textId="77777777" w:rsidR="00CF376D" w:rsidRPr="00CA059D" w:rsidRDefault="00CF376D" w:rsidP="00795D93">
            <w:pPr>
              <w:rPr>
                <w:sz w:val="20"/>
                <w:szCs w:val="20"/>
              </w:rPr>
            </w:pPr>
            <w:r w:rsidRPr="00CA059D">
              <w:rPr>
                <w:sz w:val="20"/>
                <w:szCs w:val="20"/>
              </w:rPr>
              <w:t xml:space="preserve">                     &lt;idp:Riscossore&gt;</w:t>
            </w:r>
          </w:p>
          <w:p w14:paraId="55C9EE31" w14:textId="77777777" w:rsidR="00CF376D" w:rsidRPr="00CA059D" w:rsidRDefault="00CF376D" w:rsidP="00795D93">
            <w:pPr>
              <w:rPr>
                <w:sz w:val="20"/>
                <w:szCs w:val="20"/>
              </w:rPr>
            </w:pPr>
            <w:r w:rsidRPr="00CA059D">
              <w:rPr>
                <w:sz w:val="20"/>
                <w:szCs w:val="20"/>
              </w:rPr>
              <w:t xml:space="preserve">                        &lt;idp:Id&gt;?&lt;/idp:Id&gt;</w:t>
            </w:r>
          </w:p>
          <w:p w14:paraId="3EC3BBDF" w14:textId="77777777" w:rsidR="00CF376D" w:rsidRPr="00CA059D" w:rsidRDefault="00CF376D" w:rsidP="00795D93">
            <w:pPr>
              <w:rPr>
                <w:sz w:val="20"/>
                <w:szCs w:val="20"/>
              </w:rPr>
            </w:pPr>
            <w:r w:rsidRPr="00CA059D">
              <w:rPr>
                <w:sz w:val="20"/>
                <w:szCs w:val="20"/>
              </w:rPr>
              <w:t xml:space="preserve">                        &lt;idp:Riferimento&gt;?&lt;/idp:Riferimento&gt;</w:t>
            </w:r>
          </w:p>
          <w:p w14:paraId="760B2D54" w14:textId="77777777" w:rsidR="00CF376D" w:rsidRPr="00CA059D" w:rsidRDefault="00CF376D" w:rsidP="00795D93">
            <w:pPr>
              <w:rPr>
                <w:sz w:val="20"/>
                <w:szCs w:val="20"/>
              </w:rPr>
            </w:pPr>
            <w:r w:rsidRPr="00CA059D">
              <w:rPr>
                <w:sz w:val="20"/>
                <w:szCs w:val="20"/>
              </w:rPr>
              <w:t xml:space="preserve">                     &lt;/idp:Riscossore&gt;</w:t>
            </w:r>
          </w:p>
          <w:p w14:paraId="25D6EF1F" w14:textId="77777777" w:rsidR="00CF376D" w:rsidRPr="00CA059D" w:rsidRDefault="00CF376D" w:rsidP="00795D93">
            <w:pPr>
              <w:rPr>
                <w:sz w:val="20"/>
                <w:szCs w:val="20"/>
              </w:rPr>
            </w:pPr>
            <w:r w:rsidRPr="00CA059D">
              <w:rPr>
                <w:sz w:val="20"/>
                <w:szCs w:val="20"/>
              </w:rPr>
              <w:t xml:space="preserve">                     &lt;idp:DataCreazione&gt;?&lt;/idp:DataCreazione&gt;</w:t>
            </w:r>
          </w:p>
          <w:p w14:paraId="41A038A0" w14:textId="77777777" w:rsidR="00CF376D" w:rsidRPr="00CA059D" w:rsidRDefault="00CF376D" w:rsidP="00795D93">
            <w:pPr>
              <w:rPr>
                <w:sz w:val="20"/>
                <w:szCs w:val="20"/>
              </w:rPr>
            </w:pPr>
            <w:r w:rsidRPr="00CA059D">
              <w:rPr>
                <w:sz w:val="20"/>
                <w:szCs w:val="20"/>
              </w:rPr>
              <w:t xml:space="preserve">                     &lt;idp:DataEmissione&gt;?&lt;/idp:DataEmissione&gt;</w:t>
            </w:r>
          </w:p>
          <w:p w14:paraId="3AA92D17" w14:textId="77777777" w:rsidR="00CF376D" w:rsidRPr="00CA059D" w:rsidRDefault="00CF376D" w:rsidP="00795D93">
            <w:pPr>
              <w:rPr>
                <w:sz w:val="20"/>
                <w:szCs w:val="20"/>
              </w:rPr>
            </w:pPr>
            <w:r w:rsidRPr="00CA059D">
              <w:rPr>
                <w:sz w:val="20"/>
                <w:szCs w:val="20"/>
              </w:rPr>
              <w:t xml:space="preserve">                     &lt;idp:DataPrescrizione&gt;?&lt;/idp:DataPrescrizione&gt;</w:t>
            </w:r>
          </w:p>
          <w:p w14:paraId="07339277" w14:textId="77777777" w:rsidR="00CF376D" w:rsidRPr="00CA059D" w:rsidRDefault="00CF376D" w:rsidP="00795D93">
            <w:pPr>
              <w:rPr>
                <w:sz w:val="20"/>
                <w:szCs w:val="20"/>
              </w:rPr>
            </w:pPr>
            <w:r w:rsidRPr="00CA059D">
              <w:rPr>
                <w:sz w:val="20"/>
                <w:szCs w:val="20"/>
              </w:rPr>
              <w:t xml:space="preserve">                     &lt;idp:AnnoRiferimento&gt;?&lt;/idp:AnnoRiferimento&gt;</w:t>
            </w:r>
          </w:p>
          <w:p w14:paraId="6086A12A" w14:textId="77777777" w:rsidR="00CF376D" w:rsidRPr="00CA059D" w:rsidRDefault="00CF376D" w:rsidP="00795D93">
            <w:pPr>
              <w:rPr>
                <w:sz w:val="20"/>
                <w:szCs w:val="20"/>
              </w:rPr>
            </w:pPr>
            <w:r w:rsidRPr="00CA059D">
              <w:rPr>
                <w:sz w:val="20"/>
                <w:szCs w:val="20"/>
              </w:rPr>
              <w:lastRenderedPageBreak/>
              <w:t xml:space="preserve">                     &lt;!--Optional:--&gt;</w:t>
            </w:r>
          </w:p>
          <w:p w14:paraId="27E1C278" w14:textId="77777777" w:rsidR="00CF376D" w:rsidRPr="00CA059D" w:rsidRDefault="00CF376D" w:rsidP="00795D93">
            <w:pPr>
              <w:rPr>
                <w:sz w:val="20"/>
                <w:szCs w:val="20"/>
              </w:rPr>
            </w:pPr>
            <w:r w:rsidRPr="00CA059D">
              <w:rPr>
                <w:sz w:val="20"/>
                <w:szCs w:val="20"/>
              </w:rPr>
              <w:t xml:space="preserve">                     &lt;idp:DataModificaEnte&gt;?&lt;/idp:DataModificaEnte&gt;</w:t>
            </w:r>
          </w:p>
          <w:p w14:paraId="1AEE32E3" w14:textId="77777777" w:rsidR="00CF376D" w:rsidRPr="00CA059D" w:rsidRDefault="00CF376D" w:rsidP="00795D93">
            <w:pPr>
              <w:rPr>
                <w:sz w:val="20"/>
                <w:szCs w:val="20"/>
              </w:rPr>
            </w:pPr>
            <w:r w:rsidRPr="00CA059D">
              <w:rPr>
                <w:sz w:val="20"/>
                <w:szCs w:val="20"/>
              </w:rPr>
              <w:t xml:space="preserve">                     &lt;idp:Stato&gt;?&lt;/idp:Stato&gt;</w:t>
            </w:r>
          </w:p>
          <w:p w14:paraId="3F22F845" w14:textId="77777777" w:rsidR="00CF376D" w:rsidRPr="00CA059D" w:rsidRDefault="00CF376D" w:rsidP="00795D93">
            <w:pPr>
              <w:rPr>
                <w:sz w:val="20"/>
                <w:szCs w:val="20"/>
              </w:rPr>
            </w:pPr>
            <w:r w:rsidRPr="00CA059D">
              <w:rPr>
                <w:sz w:val="20"/>
                <w:szCs w:val="20"/>
              </w:rPr>
              <w:t xml:space="preserve">                     &lt;idp:ImportoTotale&gt;?&lt;/idp:ImportoTotale&gt;</w:t>
            </w:r>
          </w:p>
          <w:p w14:paraId="3B9B45AF" w14:textId="77777777" w:rsidR="00CF376D" w:rsidRPr="00CA059D" w:rsidRDefault="00CF376D" w:rsidP="00795D93">
            <w:pPr>
              <w:rPr>
                <w:sz w:val="20"/>
                <w:szCs w:val="20"/>
              </w:rPr>
            </w:pPr>
            <w:r w:rsidRPr="00CA059D">
              <w:rPr>
                <w:sz w:val="20"/>
                <w:szCs w:val="20"/>
              </w:rPr>
              <w:t xml:space="preserve">                     &lt;idp:Divisa&gt;?&lt;/idp:Divisa&gt;</w:t>
            </w:r>
          </w:p>
          <w:p w14:paraId="4ECD2383" w14:textId="77777777" w:rsidR="00CF376D" w:rsidRPr="00CA059D" w:rsidRDefault="00CF376D" w:rsidP="00795D93">
            <w:pPr>
              <w:rPr>
                <w:sz w:val="20"/>
                <w:szCs w:val="20"/>
              </w:rPr>
            </w:pPr>
            <w:r w:rsidRPr="00CA059D">
              <w:rPr>
                <w:sz w:val="20"/>
                <w:szCs w:val="20"/>
              </w:rPr>
              <w:t xml:space="preserve">                     &lt;!--1 or more repetitions:--&gt;</w:t>
            </w:r>
          </w:p>
          <w:p w14:paraId="2ED849BC" w14:textId="77777777" w:rsidR="00CF376D" w:rsidRPr="00CA059D" w:rsidRDefault="00CF376D" w:rsidP="00795D93">
            <w:pPr>
              <w:rPr>
                <w:sz w:val="20"/>
                <w:szCs w:val="20"/>
              </w:rPr>
            </w:pPr>
            <w:r w:rsidRPr="00CA059D">
              <w:rPr>
                <w:sz w:val="20"/>
                <w:szCs w:val="20"/>
              </w:rPr>
              <w:t xml:space="preserve">                     &lt;idp:InfoPagamento TipoPagamento="?"&gt;</w:t>
            </w:r>
          </w:p>
          <w:p w14:paraId="3A916F6A" w14:textId="77777777" w:rsidR="00CF376D" w:rsidRPr="00CA059D" w:rsidRDefault="00CF376D" w:rsidP="00795D93">
            <w:pPr>
              <w:rPr>
                <w:sz w:val="20"/>
                <w:szCs w:val="20"/>
              </w:rPr>
            </w:pPr>
            <w:r w:rsidRPr="00CA059D">
              <w:rPr>
                <w:sz w:val="20"/>
                <w:szCs w:val="20"/>
              </w:rPr>
              <w:t xml:space="preserve">                        &lt;!--1 or more repetitions:--&gt;</w:t>
            </w:r>
          </w:p>
          <w:p w14:paraId="786BFF3C" w14:textId="77777777" w:rsidR="00CF376D" w:rsidRPr="00CA059D" w:rsidRDefault="00CF376D" w:rsidP="00795D93">
            <w:pPr>
              <w:rPr>
                <w:sz w:val="20"/>
                <w:szCs w:val="20"/>
              </w:rPr>
            </w:pPr>
            <w:r w:rsidRPr="00CA059D">
              <w:rPr>
                <w:sz w:val="20"/>
                <w:szCs w:val="20"/>
              </w:rPr>
              <w:t xml:space="preserve">                        &lt;idp:DettaglioPagamento&gt;</w:t>
            </w:r>
          </w:p>
          <w:p w14:paraId="622B96CF" w14:textId="77777777" w:rsidR="00CF376D" w:rsidRPr="00CA059D" w:rsidRDefault="00CF376D" w:rsidP="00795D93">
            <w:pPr>
              <w:rPr>
                <w:sz w:val="20"/>
                <w:szCs w:val="20"/>
              </w:rPr>
            </w:pPr>
            <w:r w:rsidRPr="00CA059D">
              <w:rPr>
                <w:sz w:val="20"/>
                <w:szCs w:val="20"/>
              </w:rPr>
              <w:t xml:space="preserve">                           &lt;idp:IdPagamento&gt;?&lt;/idp:IdPagamento&gt;</w:t>
            </w:r>
          </w:p>
          <w:p w14:paraId="3D456056" w14:textId="77777777" w:rsidR="00CF376D" w:rsidRPr="00CA059D" w:rsidRDefault="00CF376D" w:rsidP="00795D93">
            <w:pPr>
              <w:rPr>
                <w:sz w:val="20"/>
                <w:szCs w:val="20"/>
              </w:rPr>
            </w:pPr>
            <w:r w:rsidRPr="00CA059D">
              <w:rPr>
                <w:sz w:val="20"/>
                <w:szCs w:val="20"/>
              </w:rPr>
              <w:t xml:space="preserve">                           &lt;!--Optional:--&gt;</w:t>
            </w:r>
          </w:p>
          <w:p w14:paraId="298D949E" w14:textId="77777777" w:rsidR="00CF376D" w:rsidRPr="00CA059D" w:rsidRDefault="00CF376D" w:rsidP="00795D93">
            <w:pPr>
              <w:rPr>
                <w:sz w:val="20"/>
                <w:szCs w:val="20"/>
              </w:rPr>
            </w:pPr>
            <w:r w:rsidRPr="00CA059D">
              <w:rPr>
                <w:sz w:val="20"/>
                <w:szCs w:val="20"/>
              </w:rPr>
              <w:t xml:space="preserve">                           &lt;idp:CIP Tipo="?"&gt;</w:t>
            </w:r>
          </w:p>
          <w:p w14:paraId="378B2EEA" w14:textId="77777777" w:rsidR="00CF376D" w:rsidRPr="00CA059D" w:rsidRDefault="00CF376D" w:rsidP="00795D93">
            <w:pPr>
              <w:rPr>
                <w:sz w:val="20"/>
                <w:szCs w:val="20"/>
              </w:rPr>
            </w:pPr>
            <w:r w:rsidRPr="00CA059D">
              <w:rPr>
                <w:sz w:val="20"/>
                <w:szCs w:val="20"/>
              </w:rPr>
              <w:t xml:space="preserve">                              &lt;idp2:Codice&gt;?&lt;/idp2:Codice&gt;</w:t>
            </w:r>
          </w:p>
          <w:p w14:paraId="7193A5B7" w14:textId="77777777" w:rsidR="00CF376D" w:rsidRPr="00CA059D" w:rsidRDefault="00CF376D" w:rsidP="00795D93">
            <w:pPr>
              <w:rPr>
                <w:sz w:val="20"/>
                <w:szCs w:val="20"/>
              </w:rPr>
            </w:pPr>
            <w:r w:rsidRPr="00CA059D">
              <w:rPr>
                <w:sz w:val="20"/>
                <w:szCs w:val="20"/>
              </w:rPr>
              <w:t xml:space="preserve">                           &lt;/idp:CIP&gt;</w:t>
            </w:r>
          </w:p>
          <w:p w14:paraId="48494E19" w14:textId="77777777" w:rsidR="00CF376D" w:rsidRPr="00CA059D" w:rsidRDefault="00CF376D" w:rsidP="00795D93">
            <w:pPr>
              <w:rPr>
                <w:sz w:val="20"/>
                <w:szCs w:val="20"/>
              </w:rPr>
            </w:pPr>
            <w:r w:rsidRPr="00CA059D">
              <w:rPr>
                <w:sz w:val="20"/>
                <w:szCs w:val="20"/>
              </w:rPr>
              <w:t xml:space="preserve">                           &lt;idp:DataScadenza&gt;?&lt;/idp:DataScadenza&gt;</w:t>
            </w:r>
          </w:p>
          <w:p w14:paraId="3F45EF39" w14:textId="77777777" w:rsidR="00CF376D" w:rsidRPr="00CA059D" w:rsidRDefault="00CF376D" w:rsidP="00795D93">
            <w:pPr>
              <w:rPr>
                <w:sz w:val="20"/>
                <w:szCs w:val="20"/>
              </w:rPr>
            </w:pPr>
            <w:r w:rsidRPr="00CA059D">
              <w:rPr>
                <w:sz w:val="20"/>
                <w:szCs w:val="20"/>
              </w:rPr>
              <w:t xml:space="preserve">                           &lt;!--Optional:--&gt;</w:t>
            </w:r>
          </w:p>
          <w:p w14:paraId="78F724E3" w14:textId="77777777" w:rsidR="00CF376D" w:rsidRPr="00CA059D" w:rsidRDefault="00CF376D" w:rsidP="00795D93">
            <w:pPr>
              <w:rPr>
                <w:sz w:val="20"/>
                <w:szCs w:val="20"/>
              </w:rPr>
            </w:pPr>
            <w:r w:rsidRPr="00CA059D">
              <w:rPr>
                <w:sz w:val="20"/>
                <w:szCs w:val="20"/>
              </w:rPr>
              <w:t xml:space="preserve">                           &lt;idp:DataInizioValidita&gt;?&lt;/idp:DataInizioValidita&gt;</w:t>
            </w:r>
          </w:p>
          <w:p w14:paraId="3C4F07BC" w14:textId="77777777" w:rsidR="00CF376D" w:rsidRPr="00CA059D" w:rsidRDefault="00CF376D" w:rsidP="00795D93">
            <w:pPr>
              <w:rPr>
                <w:sz w:val="20"/>
                <w:szCs w:val="20"/>
              </w:rPr>
            </w:pPr>
            <w:r w:rsidRPr="00CA059D">
              <w:rPr>
                <w:sz w:val="20"/>
                <w:szCs w:val="20"/>
              </w:rPr>
              <w:t xml:space="preserve">                           &lt;idp:DataFineValidita&gt;?&lt;/idp:DataFineValidita&gt;</w:t>
            </w:r>
          </w:p>
          <w:p w14:paraId="3EE88719" w14:textId="77777777" w:rsidR="00CF376D" w:rsidRPr="00CA059D" w:rsidRDefault="00CF376D" w:rsidP="00795D93">
            <w:pPr>
              <w:rPr>
                <w:sz w:val="20"/>
                <w:szCs w:val="20"/>
              </w:rPr>
            </w:pPr>
            <w:r w:rsidRPr="00CA059D">
              <w:rPr>
                <w:sz w:val="20"/>
                <w:szCs w:val="20"/>
              </w:rPr>
              <w:t xml:space="preserve">                           &lt;idp:Stato&gt;?&lt;/idp:Stato&gt;</w:t>
            </w:r>
          </w:p>
          <w:p w14:paraId="79938EB7" w14:textId="77777777" w:rsidR="00CF376D" w:rsidRPr="00CA059D" w:rsidRDefault="00CF376D" w:rsidP="00795D93">
            <w:pPr>
              <w:rPr>
                <w:sz w:val="20"/>
                <w:szCs w:val="20"/>
              </w:rPr>
            </w:pPr>
            <w:r w:rsidRPr="00CA059D">
              <w:rPr>
                <w:sz w:val="20"/>
                <w:szCs w:val="20"/>
              </w:rPr>
              <w:t xml:space="preserve">                           &lt;idp:Importo&gt;?&lt;/idp:Importo&gt;</w:t>
            </w:r>
          </w:p>
          <w:p w14:paraId="2CD6EB02" w14:textId="77777777" w:rsidR="00CF376D" w:rsidRPr="00CA059D" w:rsidRDefault="00CF376D" w:rsidP="00795D93">
            <w:pPr>
              <w:rPr>
                <w:sz w:val="20"/>
                <w:szCs w:val="20"/>
              </w:rPr>
            </w:pPr>
            <w:r w:rsidRPr="00CA059D">
              <w:rPr>
                <w:sz w:val="20"/>
                <w:szCs w:val="20"/>
              </w:rPr>
              <w:t xml:space="preserve">                           &lt;!--Optional:--&gt;</w:t>
            </w:r>
          </w:p>
          <w:p w14:paraId="4C026E30" w14:textId="77777777" w:rsidR="00CF376D" w:rsidRPr="00CA059D" w:rsidRDefault="00CF376D" w:rsidP="00795D93">
            <w:pPr>
              <w:rPr>
                <w:sz w:val="20"/>
                <w:szCs w:val="20"/>
              </w:rPr>
            </w:pPr>
            <w:r w:rsidRPr="00CA059D">
              <w:rPr>
                <w:sz w:val="20"/>
                <w:szCs w:val="20"/>
              </w:rPr>
              <w:t xml:space="preserve">                           &lt;idp:DettaglioImporto&gt;</w:t>
            </w:r>
          </w:p>
          <w:p w14:paraId="144A05B3" w14:textId="77777777" w:rsidR="00CF376D" w:rsidRPr="00CA059D" w:rsidRDefault="00CF376D" w:rsidP="00795D93">
            <w:pPr>
              <w:rPr>
                <w:sz w:val="20"/>
                <w:szCs w:val="20"/>
              </w:rPr>
            </w:pPr>
            <w:r w:rsidRPr="00CA059D">
              <w:rPr>
                <w:sz w:val="20"/>
                <w:szCs w:val="20"/>
              </w:rPr>
              <w:t xml:space="preserve">                              &lt;!--1 or more repetitions:--&gt;</w:t>
            </w:r>
          </w:p>
          <w:p w14:paraId="76C96AD5" w14:textId="77777777" w:rsidR="00CF376D" w:rsidRPr="00CA059D" w:rsidRDefault="00CF376D" w:rsidP="00795D93">
            <w:pPr>
              <w:rPr>
                <w:sz w:val="20"/>
                <w:szCs w:val="20"/>
              </w:rPr>
            </w:pPr>
            <w:r w:rsidRPr="00CA059D">
              <w:rPr>
                <w:sz w:val="20"/>
                <w:szCs w:val="20"/>
              </w:rPr>
              <w:t xml:space="preserve">                              &lt;idp:Voce Tipo="?"&gt;</w:t>
            </w:r>
          </w:p>
          <w:p w14:paraId="2814602C" w14:textId="77777777" w:rsidR="00CF376D" w:rsidRPr="00CA059D" w:rsidRDefault="00CF376D" w:rsidP="00795D93">
            <w:pPr>
              <w:rPr>
                <w:sz w:val="20"/>
                <w:szCs w:val="20"/>
              </w:rPr>
            </w:pPr>
            <w:r w:rsidRPr="00CA059D">
              <w:rPr>
                <w:sz w:val="20"/>
                <w:szCs w:val="20"/>
              </w:rPr>
              <w:t xml:space="preserve">                                 &lt;idp:Codice&gt;?&lt;/idp:Codice&gt;</w:t>
            </w:r>
          </w:p>
          <w:p w14:paraId="30BA35F4" w14:textId="77777777" w:rsidR="00CF376D" w:rsidRPr="00CA059D" w:rsidRDefault="00CF376D" w:rsidP="00795D93">
            <w:pPr>
              <w:rPr>
                <w:sz w:val="20"/>
                <w:szCs w:val="20"/>
              </w:rPr>
            </w:pPr>
            <w:r w:rsidRPr="00CA059D">
              <w:rPr>
                <w:sz w:val="20"/>
                <w:szCs w:val="20"/>
              </w:rPr>
              <w:t xml:space="preserve">                                 &lt;idp:Descrizione&gt;?&lt;/idp:Descrizione&gt;</w:t>
            </w:r>
          </w:p>
          <w:p w14:paraId="72B48D6E" w14:textId="77777777" w:rsidR="00CF376D" w:rsidRPr="00CA059D" w:rsidRDefault="00CF376D" w:rsidP="00795D93">
            <w:pPr>
              <w:rPr>
                <w:sz w:val="20"/>
                <w:szCs w:val="20"/>
              </w:rPr>
            </w:pPr>
            <w:r w:rsidRPr="00CA059D">
              <w:rPr>
                <w:sz w:val="20"/>
                <w:szCs w:val="20"/>
              </w:rPr>
              <w:t xml:space="preserve">                                 &lt;idp:Importo&gt;?&lt;/idp:Importo&gt;</w:t>
            </w:r>
          </w:p>
          <w:p w14:paraId="13A2B338" w14:textId="77777777" w:rsidR="00CF376D" w:rsidRPr="00CA059D" w:rsidRDefault="00CF376D" w:rsidP="00795D93">
            <w:pPr>
              <w:rPr>
                <w:sz w:val="20"/>
                <w:szCs w:val="20"/>
              </w:rPr>
            </w:pPr>
            <w:r w:rsidRPr="00CA059D">
              <w:rPr>
                <w:sz w:val="20"/>
                <w:szCs w:val="20"/>
              </w:rPr>
              <w:t xml:space="preserve">                                 &lt;!--Optional:--&gt;</w:t>
            </w:r>
          </w:p>
          <w:p w14:paraId="63C2215D" w14:textId="77777777" w:rsidR="00CF376D" w:rsidRPr="00CA059D" w:rsidRDefault="00CF376D" w:rsidP="00795D93">
            <w:pPr>
              <w:rPr>
                <w:sz w:val="20"/>
                <w:szCs w:val="20"/>
              </w:rPr>
            </w:pPr>
            <w:r w:rsidRPr="00CA059D">
              <w:rPr>
                <w:sz w:val="20"/>
                <w:szCs w:val="20"/>
              </w:rPr>
              <w:t xml:space="preserve">                                 &lt;idp:CapitoloBilancio&gt;?&lt;/idp:CapitoloBilancio&gt;</w:t>
            </w:r>
          </w:p>
          <w:p w14:paraId="2986EB91" w14:textId="77777777" w:rsidR="00CF376D" w:rsidRPr="00CA059D" w:rsidRDefault="00CF376D" w:rsidP="00795D93">
            <w:pPr>
              <w:rPr>
                <w:sz w:val="20"/>
                <w:szCs w:val="20"/>
              </w:rPr>
            </w:pPr>
            <w:r w:rsidRPr="00CA059D">
              <w:rPr>
                <w:sz w:val="20"/>
                <w:szCs w:val="20"/>
              </w:rPr>
              <w:t xml:space="preserve">                                 &lt;!--Optional:--&gt;</w:t>
            </w:r>
          </w:p>
          <w:p w14:paraId="3807DA0A" w14:textId="77777777" w:rsidR="00CF376D" w:rsidRPr="00CA059D" w:rsidRDefault="00CF376D" w:rsidP="00795D93">
            <w:pPr>
              <w:rPr>
                <w:sz w:val="20"/>
                <w:szCs w:val="20"/>
              </w:rPr>
            </w:pPr>
            <w:r w:rsidRPr="00CA059D">
              <w:rPr>
                <w:sz w:val="20"/>
                <w:szCs w:val="20"/>
              </w:rPr>
              <w:t xml:space="preserve">                                 &lt;idp:Accertamento&gt;?&lt;/idp:Accertamento&gt;</w:t>
            </w:r>
          </w:p>
          <w:p w14:paraId="20448C99" w14:textId="77777777" w:rsidR="00CF376D" w:rsidRPr="00CA059D" w:rsidRDefault="00CF376D" w:rsidP="00795D93">
            <w:pPr>
              <w:rPr>
                <w:sz w:val="20"/>
                <w:szCs w:val="20"/>
              </w:rPr>
            </w:pPr>
            <w:r w:rsidRPr="00CA059D">
              <w:rPr>
                <w:sz w:val="20"/>
                <w:szCs w:val="20"/>
              </w:rPr>
              <w:t xml:space="preserve">                              &lt;/idp:Voce&gt;</w:t>
            </w:r>
          </w:p>
          <w:p w14:paraId="00D290B1" w14:textId="77777777" w:rsidR="00CF376D" w:rsidRPr="00CA059D" w:rsidRDefault="00CF376D" w:rsidP="00795D93">
            <w:pPr>
              <w:rPr>
                <w:sz w:val="20"/>
                <w:szCs w:val="20"/>
              </w:rPr>
            </w:pPr>
            <w:r w:rsidRPr="00CA059D">
              <w:rPr>
                <w:sz w:val="20"/>
                <w:szCs w:val="20"/>
              </w:rPr>
              <w:t xml:space="preserve">                           &lt;/idp:DettaglioImporto&gt;</w:t>
            </w:r>
          </w:p>
          <w:p w14:paraId="2905983D" w14:textId="77777777" w:rsidR="00CF376D" w:rsidRPr="00CA059D" w:rsidRDefault="00CF376D" w:rsidP="00795D93">
            <w:pPr>
              <w:rPr>
                <w:sz w:val="20"/>
                <w:szCs w:val="20"/>
              </w:rPr>
            </w:pPr>
            <w:r w:rsidRPr="00CA059D">
              <w:rPr>
                <w:sz w:val="20"/>
                <w:szCs w:val="20"/>
              </w:rPr>
              <w:t xml:space="preserve">                           &lt;!--Optional:--&gt;</w:t>
            </w:r>
          </w:p>
          <w:p w14:paraId="56AE3001" w14:textId="77777777" w:rsidR="00CF376D" w:rsidRPr="00CA059D" w:rsidRDefault="00CF376D" w:rsidP="00795D93">
            <w:pPr>
              <w:rPr>
                <w:sz w:val="20"/>
                <w:szCs w:val="20"/>
              </w:rPr>
            </w:pPr>
            <w:r w:rsidRPr="00CA059D">
              <w:rPr>
                <w:sz w:val="20"/>
                <w:szCs w:val="20"/>
              </w:rPr>
              <w:t xml:space="preserve">                           &lt;idp:DettaglioTransazione&gt;</w:t>
            </w:r>
          </w:p>
          <w:p w14:paraId="73748584" w14:textId="77777777" w:rsidR="00CF376D" w:rsidRPr="00CA059D" w:rsidRDefault="00CF376D" w:rsidP="00795D93">
            <w:pPr>
              <w:rPr>
                <w:sz w:val="20"/>
                <w:szCs w:val="20"/>
              </w:rPr>
            </w:pPr>
            <w:r w:rsidRPr="00CA059D">
              <w:rPr>
                <w:sz w:val="20"/>
                <w:szCs w:val="20"/>
              </w:rPr>
              <w:t xml:space="preserve">                              &lt;idp:DataPagamento&gt;?&lt;/idp:DataPagamento&gt;</w:t>
            </w:r>
          </w:p>
          <w:p w14:paraId="583317BB" w14:textId="77777777" w:rsidR="00CF376D" w:rsidRPr="00CA059D" w:rsidRDefault="00CF376D" w:rsidP="00795D93">
            <w:pPr>
              <w:rPr>
                <w:sz w:val="20"/>
                <w:szCs w:val="20"/>
              </w:rPr>
            </w:pPr>
            <w:r w:rsidRPr="00CA059D">
              <w:rPr>
                <w:sz w:val="20"/>
                <w:szCs w:val="20"/>
              </w:rPr>
              <w:t xml:space="preserve">                              &lt;idp:CanalePagamento&gt;?&lt;/idp:CanalePagamento&gt;</w:t>
            </w:r>
          </w:p>
          <w:p w14:paraId="3B2247A9" w14:textId="77777777" w:rsidR="00CF376D" w:rsidRPr="00CA059D" w:rsidRDefault="00CF376D" w:rsidP="00795D93">
            <w:pPr>
              <w:rPr>
                <w:sz w:val="20"/>
                <w:szCs w:val="20"/>
              </w:rPr>
            </w:pPr>
            <w:r w:rsidRPr="00CA059D">
              <w:rPr>
                <w:sz w:val="20"/>
                <w:szCs w:val="20"/>
              </w:rPr>
              <w:t xml:space="preserve">                              &lt;!--Optional:--&gt;</w:t>
            </w:r>
          </w:p>
          <w:p w14:paraId="2D23F95C" w14:textId="77777777" w:rsidR="00CF376D" w:rsidRPr="00CA059D" w:rsidRDefault="00CF376D" w:rsidP="00795D93">
            <w:pPr>
              <w:rPr>
                <w:sz w:val="20"/>
                <w:szCs w:val="20"/>
              </w:rPr>
            </w:pPr>
            <w:r w:rsidRPr="00CA059D">
              <w:rPr>
                <w:sz w:val="20"/>
                <w:szCs w:val="20"/>
              </w:rPr>
              <w:t xml:space="preserve">                              &lt;idp:MezzoPagamento&gt;?&lt;/idp:MezzoPagamento&gt;</w:t>
            </w:r>
          </w:p>
          <w:p w14:paraId="58220587" w14:textId="77777777" w:rsidR="00CF376D" w:rsidRPr="00CA059D" w:rsidRDefault="00CF376D" w:rsidP="00795D93">
            <w:pPr>
              <w:rPr>
                <w:sz w:val="20"/>
                <w:szCs w:val="20"/>
              </w:rPr>
            </w:pPr>
            <w:r w:rsidRPr="00CA059D">
              <w:rPr>
                <w:sz w:val="20"/>
                <w:szCs w:val="20"/>
              </w:rPr>
              <w:t xml:space="preserve">                              &lt;!--Optional:--&gt;</w:t>
            </w:r>
          </w:p>
          <w:p w14:paraId="2C3AF458" w14:textId="77777777" w:rsidR="00CF376D" w:rsidRPr="00CA059D" w:rsidRDefault="00CF376D" w:rsidP="00795D93">
            <w:pPr>
              <w:rPr>
                <w:sz w:val="20"/>
                <w:szCs w:val="20"/>
              </w:rPr>
            </w:pPr>
            <w:r w:rsidRPr="00CA059D">
              <w:rPr>
                <w:sz w:val="20"/>
                <w:szCs w:val="20"/>
              </w:rPr>
              <w:t xml:space="preserve">                              &lt;idp:ImportoPagamento&gt;?&lt;/idp:ImportoPagamento&gt;</w:t>
            </w:r>
          </w:p>
          <w:p w14:paraId="6CBCA7D0" w14:textId="77777777" w:rsidR="00CF376D" w:rsidRPr="00CA059D" w:rsidRDefault="00CF376D" w:rsidP="00795D93">
            <w:pPr>
              <w:rPr>
                <w:sz w:val="20"/>
                <w:szCs w:val="20"/>
              </w:rPr>
            </w:pPr>
            <w:r w:rsidRPr="00CA059D">
              <w:rPr>
                <w:sz w:val="20"/>
                <w:szCs w:val="20"/>
              </w:rPr>
              <w:t xml:space="preserve">                              &lt;!--Optional:--&gt;</w:t>
            </w:r>
          </w:p>
          <w:p w14:paraId="1C7EBA38" w14:textId="77777777" w:rsidR="00CF376D" w:rsidRPr="00CA059D" w:rsidRDefault="00CF376D" w:rsidP="00795D93">
            <w:pPr>
              <w:rPr>
                <w:sz w:val="20"/>
                <w:szCs w:val="20"/>
              </w:rPr>
            </w:pPr>
            <w:r w:rsidRPr="00CA059D">
              <w:rPr>
                <w:sz w:val="20"/>
                <w:szCs w:val="20"/>
              </w:rPr>
              <w:t xml:space="preserve">                              &lt;idp:NotePagamento&gt;?&lt;/idp:NotePagamento&gt;</w:t>
            </w:r>
          </w:p>
          <w:p w14:paraId="44BAC04C" w14:textId="77777777" w:rsidR="00CF376D" w:rsidRPr="00CA059D" w:rsidRDefault="00CF376D" w:rsidP="00795D93">
            <w:pPr>
              <w:rPr>
                <w:sz w:val="20"/>
                <w:szCs w:val="20"/>
              </w:rPr>
            </w:pPr>
            <w:r w:rsidRPr="00CA059D">
              <w:rPr>
                <w:sz w:val="20"/>
                <w:szCs w:val="20"/>
              </w:rPr>
              <w:t xml:space="preserve">                           &lt;/idp:DettaglioTransazione&gt;</w:t>
            </w:r>
          </w:p>
          <w:p w14:paraId="4B70082A" w14:textId="77777777" w:rsidR="00CF376D" w:rsidRPr="00CA059D" w:rsidRDefault="00CF376D" w:rsidP="00795D93">
            <w:pPr>
              <w:rPr>
                <w:sz w:val="20"/>
                <w:szCs w:val="20"/>
              </w:rPr>
            </w:pPr>
            <w:r w:rsidRPr="00CA059D">
              <w:rPr>
                <w:sz w:val="20"/>
                <w:szCs w:val="20"/>
              </w:rPr>
              <w:t xml:space="preserve">                           &lt;!--Zero or more repetitions:--&gt;</w:t>
            </w:r>
          </w:p>
          <w:p w14:paraId="23F603F5" w14:textId="77777777" w:rsidR="00CF376D" w:rsidRPr="00CA059D" w:rsidRDefault="00CF376D" w:rsidP="00795D93">
            <w:pPr>
              <w:rPr>
                <w:sz w:val="20"/>
                <w:szCs w:val="20"/>
              </w:rPr>
            </w:pPr>
            <w:r w:rsidRPr="00CA059D">
              <w:rPr>
                <w:sz w:val="20"/>
                <w:szCs w:val="20"/>
              </w:rPr>
              <w:t xml:space="preserve">                           &lt;idp:Allegato Tipo="?"&gt;</w:t>
            </w:r>
          </w:p>
          <w:p w14:paraId="30029988" w14:textId="77777777" w:rsidR="00CF376D" w:rsidRPr="00CA059D" w:rsidRDefault="00CF376D" w:rsidP="00795D93">
            <w:pPr>
              <w:rPr>
                <w:sz w:val="20"/>
                <w:szCs w:val="20"/>
              </w:rPr>
            </w:pPr>
            <w:r w:rsidRPr="00CA059D">
              <w:rPr>
                <w:sz w:val="20"/>
                <w:szCs w:val="20"/>
              </w:rPr>
              <w:t xml:space="preserve">                              &lt;!--Optional:--&gt;</w:t>
            </w:r>
          </w:p>
          <w:p w14:paraId="6EC8D3D7" w14:textId="77777777" w:rsidR="00CF376D" w:rsidRPr="00CA059D" w:rsidRDefault="00CF376D" w:rsidP="00795D93">
            <w:pPr>
              <w:rPr>
                <w:sz w:val="20"/>
                <w:szCs w:val="20"/>
              </w:rPr>
            </w:pPr>
            <w:r w:rsidRPr="00CA059D">
              <w:rPr>
                <w:sz w:val="20"/>
                <w:szCs w:val="20"/>
              </w:rPr>
              <w:t xml:space="preserve">                              &lt;idp2:Titolo&gt;?&lt;/idp2:Titolo&gt;</w:t>
            </w:r>
          </w:p>
          <w:p w14:paraId="2973CC5A" w14:textId="77777777" w:rsidR="00CF376D" w:rsidRPr="00CA059D" w:rsidRDefault="00CF376D" w:rsidP="00795D93">
            <w:pPr>
              <w:rPr>
                <w:sz w:val="20"/>
                <w:szCs w:val="20"/>
              </w:rPr>
            </w:pPr>
            <w:r w:rsidRPr="00CA059D">
              <w:rPr>
                <w:sz w:val="20"/>
                <w:szCs w:val="20"/>
              </w:rPr>
              <w:t xml:space="preserve">                              &lt;idp2:Codifica&gt;?&lt;/idp2:Codifica&gt;</w:t>
            </w:r>
          </w:p>
          <w:p w14:paraId="5A736C3D" w14:textId="77777777" w:rsidR="00CF376D" w:rsidRPr="00CA059D" w:rsidRDefault="00CF376D" w:rsidP="00795D93">
            <w:pPr>
              <w:rPr>
                <w:sz w:val="20"/>
                <w:szCs w:val="20"/>
              </w:rPr>
            </w:pPr>
            <w:r w:rsidRPr="00CA059D">
              <w:rPr>
                <w:sz w:val="20"/>
                <w:szCs w:val="20"/>
              </w:rPr>
              <w:t xml:space="preserve">                              &lt;idp2:Contenuto&gt;cid:900039264397&lt;/idp2:Contenuto&gt;</w:t>
            </w:r>
          </w:p>
          <w:p w14:paraId="190C4E4F" w14:textId="77777777" w:rsidR="00CF376D" w:rsidRPr="00CA059D" w:rsidRDefault="00CF376D" w:rsidP="00795D93">
            <w:pPr>
              <w:rPr>
                <w:sz w:val="20"/>
                <w:szCs w:val="20"/>
              </w:rPr>
            </w:pPr>
            <w:r w:rsidRPr="00CA059D">
              <w:rPr>
                <w:sz w:val="20"/>
                <w:szCs w:val="20"/>
              </w:rPr>
              <w:lastRenderedPageBreak/>
              <w:t xml:space="preserve">                              &lt;!--Optional:--&gt;</w:t>
            </w:r>
          </w:p>
          <w:p w14:paraId="0824E0A1" w14:textId="77777777" w:rsidR="00CF376D" w:rsidRPr="00CA059D" w:rsidRDefault="00CF376D" w:rsidP="00795D93">
            <w:pPr>
              <w:rPr>
                <w:sz w:val="20"/>
                <w:szCs w:val="20"/>
              </w:rPr>
            </w:pPr>
            <w:r w:rsidRPr="00CA059D">
              <w:rPr>
                <w:sz w:val="20"/>
                <w:szCs w:val="20"/>
              </w:rPr>
              <w:t xml:space="preserve">                              &lt;idp2:IdAntifalsificazione&gt;?&lt;/idp2:IdAntifalsificazione&gt;</w:t>
            </w:r>
          </w:p>
          <w:p w14:paraId="09CA2F3F" w14:textId="77777777" w:rsidR="00CF376D" w:rsidRPr="00CA059D" w:rsidRDefault="00CF376D" w:rsidP="00795D93">
            <w:pPr>
              <w:rPr>
                <w:sz w:val="20"/>
                <w:szCs w:val="20"/>
              </w:rPr>
            </w:pPr>
            <w:r w:rsidRPr="00CA059D">
              <w:rPr>
                <w:sz w:val="20"/>
                <w:szCs w:val="20"/>
              </w:rPr>
              <w:t xml:space="preserve">                           &lt;/idp:Allegato&gt;</w:t>
            </w:r>
          </w:p>
          <w:p w14:paraId="2C83448D" w14:textId="77777777" w:rsidR="00CF376D" w:rsidRPr="00CA059D" w:rsidRDefault="00CF376D" w:rsidP="00795D93">
            <w:pPr>
              <w:rPr>
                <w:sz w:val="20"/>
                <w:szCs w:val="20"/>
              </w:rPr>
            </w:pPr>
            <w:r w:rsidRPr="00CA059D">
              <w:rPr>
                <w:sz w:val="20"/>
                <w:szCs w:val="20"/>
              </w:rPr>
              <w:t xml:space="preserve">                           &lt;!--Optional:--&gt;</w:t>
            </w:r>
          </w:p>
          <w:p w14:paraId="42E9A5B2" w14:textId="77777777" w:rsidR="00CF376D" w:rsidRPr="00CA059D" w:rsidRDefault="00CF376D" w:rsidP="00795D93">
            <w:pPr>
              <w:rPr>
                <w:sz w:val="20"/>
                <w:szCs w:val="20"/>
              </w:rPr>
            </w:pPr>
            <w:r w:rsidRPr="00CA059D">
              <w:rPr>
                <w:sz w:val="20"/>
                <w:szCs w:val="20"/>
              </w:rPr>
              <w:t xml:space="preserve">                           &lt;idp:CausalePagamento&gt;?&lt;/idp:CausalePagamento&gt;</w:t>
            </w:r>
          </w:p>
          <w:p w14:paraId="18867AA7" w14:textId="77777777" w:rsidR="00CF376D" w:rsidRPr="00CA059D" w:rsidRDefault="00CF376D" w:rsidP="00795D93">
            <w:pPr>
              <w:rPr>
                <w:sz w:val="20"/>
                <w:szCs w:val="20"/>
              </w:rPr>
            </w:pPr>
            <w:r w:rsidRPr="00CA059D">
              <w:rPr>
                <w:sz w:val="20"/>
                <w:szCs w:val="20"/>
              </w:rPr>
              <w:t xml:space="preserve">                           &lt;!--Optional:--&gt;</w:t>
            </w:r>
          </w:p>
          <w:p w14:paraId="7A1C1C1A" w14:textId="77777777" w:rsidR="00CF376D" w:rsidRPr="00CA059D" w:rsidRDefault="00CF376D" w:rsidP="00795D93">
            <w:pPr>
              <w:rPr>
                <w:sz w:val="20"/>
                <w:szCs w:val="20"/>
              </w:rPr>
            </w:pPr>
            <w:r w:rsidRPr="00CA059D">
              <w:rPr>
                <w:sz w:val="20"/>
                <w:szCs w:val="20"/>
              </w:rPr>
              <w:t xml:space="preserve">                           &lt;idp:AccreditoPagamento&gt;</w:t>
            </w:r>
          </w:p>
          <w:p w14:paraId="236EFD92" w14:textId="77777777" w:rsidR="00CF376D" w:rsidRPr="00CA059D" w:rsidRDefault="00CF376D" w:rsidP="00795D93">
            <w:pPr>
              <w:rPr>
                <w:sz w:val="20"/>
                <w:szCs w:val="20"/>
              </w:rPr>
            </w:pPr>
            <w:r w:rsidRPr="00CA059D">
              <w:rPr>
                <w:sz w:val="20"/>
                <w:szCs w:val="20"/>
              </w:rPr>
              <w:t xml:space="preserve">                              &lt;idp2:CodiceIBAN&gt;?&lt;/idp2:CodiceIBAN&gt;</w:t>
            </w:r>
          </w:p>
          <w:p w14:paraId="740281B5" w14:textId="77777777" w:rsidR="00CF376D" w:rsidRPr="00CA059D" w:rsidRDefault="00CF376D" w:rsidP="00795D93">
            <w:pPr>
              <w:rPr>
                <w:sz w:val="20"/>
                <w:szCs w:val="20"/>
              </w:rPr>
            </w:pPr>
            <w:r w:rsidRPr="00CA059D">
              <w:rPr>
                <w:sz w:val="20"/>
                <w:szCs w:val="20"/>
              </w:rPr>
              <w:t xml:space="preserve">                              &lt;idp2:Beneficiario&gt;?&lt;/idp2:Beneficiario&gt;</w:t>
            </w:r>
          </w:p>
          <w:p w14:paraId="1F36FB63" w14:textId="77777777" w:rsidR="00CF376D" w:rsidRPr="00CA059D" w:rsidRDefault="00CF376D" w:rsidP="00795D93">
            <w:pPr>
              <w:rPr>
                <w:sz w:val="20"/>
                <w:szCs w:val="20"/>
              </w:rPr>
            </w:pPr>
            <w:r w:rsidRPr="00CA059D">
              <w:rPr>
                <w:sz w:val="20"/>
                <w:szCs w:val="20"/>
              </w:rPr>
              <w:t xml:space="preserve">                           &lt;/idp:AccreditoPagamento&gt;</w:t>
            </w:r>
          </w:p>
          <w:p w14:paraId="1B56B78B" w14:textId="77777777" w:rsidR="00CF376D" w:rsidRPr="00CA059D" w:rsidRDefault="00CF376D" w:rsidP="00795D93">
            <w:pPr>
              <w:rPr>
                <w:sz w:val="20"/>
                <w:szCs w:val="20"/>
              </w:rPr>
            </w:pPr>
            <w:r w:rsidRPr="00CA059D">
              <w:rPr>
                <w:sz w:val="20"/>
                <w:szCs w:val="20"/>
              </w:rPr>
              <w:t xml:space="preserve">                        &lt;/idp:DettaglioPagamento&gt;</w:t>
            </w:r>
          </w:p>
          <w:p w14:paraId="68CC1A46" w14:textId="77777777" w:rsidR="00CF376D" w:rsidRPr="00CA059D" w:rsidRDefault="00CF376D" w:rsidP="00795D93">
            <w:pPr>
              <w:rPr>
                <w:sz w:val="20"/>
                <w:szCs w:val="20"/>
              </w:rPr>
            </w:pPr>
            <w:r w:rsidRPr="00CA059D">
              <w:rPr>
                <w:sz w:val="20"/>
                <w:szCs w:val="20"/>
              </w:rPr>
              <w:t xml:space="preserve">                     &lt;/idp:InfoPagamento&gt;</w:t>
            </w:r>
          </w:p>
          <w:p w14:paraId="7918D3E8" w14:textId="77777777" w:rsidR="00CF376D" w:rsidRPr="00CA059D" w:rsidRDefault="00CF376D" w:rsidP="00795D93">
            <w:pPr>
              <w:rPr>
                <w:sz w:val="20"/>
                <w:szCs w:val="20"/>
              </w:rPr>
            </w:pPr>
            <w:r w:rsidRPr="00CA059D">
              <w:rPr>
                <w:sz w:val="20"/>
                <w:szCs w:val="20"/>
              </w:rPr>
              <w:t xml:space="preserve">                     &lt;!--Optional:--&gt;</w:t>
            </w:r>
          </w:p>
          <w:p w14:paraId="48865B60" w14:textId="77777777" w:rsidR="00CF376D" w:rsidRPr="00CA059D" w:rsidRDefault="00CF376D" w:rsidP="00795D93">
            <w:pPr>
              <w:rPr>
                <w:sz w:val="20"/>
                <w:szCs w:val="20"/>
              </w:rPr>
            </w:pPr>
            <w:r w:rsidRPr="00CA059D">
              <w:rPr>
                <w:sz w:val="20"/>
                <w:szCs w:val="20"/>
              </w:rPr>
              <w:t xml:space="preserve">                     &lt;idp:Allegato Tipo="?"&gt;</w:t>
            </w:r>
          </w:p>
          <w:p w14:paraId="656C4186" w14:textId="77777777" w:rsidR="00CF376D" w:rsidRPr="00CA059D" w:rsidRDefault="00CF376D" w:rsidP="00795D93">
            <w:pPr>
              <w:rPr>
                <w:sz w:val="20"/>
                <w:szCs w:val="20"/>
              </w:rPr>
            </w:pPr>
            <w:r w:rsidRPr="00CA059D">
              <w:rPr>
                <w:sz w:val="20"/>
                <w:szCs w:val="20"/>
              </w:rPr>
              <w:t xml:space="preserve">                        &lt;!--Optional:--&gt;</w:t>
            </w:r>
          </w:p>
          <w:p w14:paraId="051A8EBF" w14:textId="77777777" w:rsidR="00CF376D" w:rsidRPr="00CA059D" w:rsidRDefault="00CF376D" w:rsidP="00795D93">
            <w:pPr>
              <w:rPr>
                <w:sz w:val="20"/>
                <w:szCs w:val="20"/>
              </w:rPr>
            </w:pPr>
            <w:r w:rsidRPr="00CA059D">
              <w:rPr>
                <w:sz w:val="20"/>
                <w:szCs w:val="20"/>
              </w:rPr>
              <w:t xml:space="preserve">                        &lt;idp2:Titolo&gt;?&lt;/idp2:Titolo&gt;</w:t>
            </w:r>
          </w:p>
          <w:p w14:paraId="66E2D96D" w14:textId="77777777" w:rsidR="00CF376D" w:rsidRPr="00CA059D" w:rsidRDefault="00CF376D" w:rsidP="00795D93">
            <w:pPr>
              <w:rPr>
                <w:sz w:val="20"/>
                <w:szCs w:val="20"/>
              </w:rPr>
            </w:pPr>
            <w:r w:rsidRPr="00CA059D">
              <w:rPr>
                <w:sz w:val="20"/>
                <w:szCs w:val="20"/>
              </w:rPr>
              <w:t xml:space="preserve">                        &lt;idp2:Codifica&gt;?&lt;/idp2:Codifica&gt;</w:t>
            </w:r>
          </w:p>
          <w:p w14:paraId="27BC129A" w14:textId="77777777" w:rsidR="00CF376D" w:rsidRPr="00CA059D" w:rsidRDefault="00CF376D" w:rsidP="00795D93">
            <w:pPr>
              <w:rPr>
                <w:sz w:val="20"/>
                <w:szCs w:val="20"/>
              </w:rPr>
            </w:pPr>
            <w:r w:rsidRPr="00CA059D">
              <w:rPr>
                <w:sz w:val="20"/>
                <w:szCs w:val="20"/>
              </w:rPr>
              <w:t xml:space="preserve">                        &lt;idp2:Contenuto&gt;cid:1041973275441&lt;/idp2:Contenuto&gt;</w:t>
            </w:r>
          </w:p>
          <w:p w14:paraId="752255EA" w14:textId="77777777" w:rsidR="00CF376D" w:rsidRPr="00CA059D" w:rsidRDefault="00CF376D" w:rsidP="00795D93">
            <w:pPr>
              <w:rPr>
                <w:sz w:val="20"/>
                <w:szCs w:val="20"/>
              </w:rPr>
            </w:pPr>
            <w:r w:rsidRPr="00CA059D">
              <w:rPr>
                <w:sz w:val="20"/>
                <w:szCs w:val="20"/>
              </w:rPr>
              <w:t xml:space="preserve">                        &lt;!--Optional:--&gt;</w:t>
            </w:r>
          </w:p>
          <w:p w14:paraId="4146E626" w14:textId="77777777" w:rsidR="00CF376D" w:rsidRPr="00CA059D" w:rsidRDefault="00CF376D" w:rsidP="00795D93">
            <w:pPr>
              <w:rPr>
                <w:sz w:val="20"/>
                <w:szCs w:val="20"/>
              </w:rPr>
            </w:pPr>
            <w:r w:rsidRPr="00CA059D">
              <w:rPr>
                <w:sz w:val="20"/>
                <w:szCs w:val="20"/>
              </w:rPr>
              <w:t xml:space="preserve">                        &lt;idp2:IdAntifalsificazione&gt;?&lt;/idp2:IdAntifalsificazione&gt;</w:t>
            </w:r>
          </w:p>
          <w:p w14:paraId="57F80842" w14:textId="77777777" w:rsidR="00CF376D" w:rsidRPr="00CA059D" w:rsidRDefault="00CF376D" w:rsidP="00795D93">
            <w:pPr>
              <w:rPr>
                <w:sz w:val="20"/>
                <w:szCs w:val="20"/>
              </w:rPr>
            </w:pPr>
            <w:r w:rsidRPr="00CA059D">
              <w:rPr>
                <w:sz w:val="20"/>
                <w:szCs w:val="20"/>
              </w:rPr>
              <w:t xml:space="preserve">                     &lt;/idp:Allegato&gt;</w:t>
            </w:r>
          </w:p>
          <w:p w14:paraId="6161BE9D" w14:textId="77777777" w:rsidR="00CF376D" w:rsidRPr="00CA059D" w:rsidRDefault="00CF376D" w:rsidP="00795D93">
            <w:pPr>
              <w:rPr>
                <w:sz w:val="20"/>
                <w:szCs w:val="20"/>
              </w:rPr>
            </w:pPr>
            <w:r w:rsidRPr="00CA059D">
              <w:rPr>
                <w:sz w:val="20"/>
                <w:szCs w:val="20"/>
              </w:rPr>
              <w:t xml:space="preserve">                  &lt;/idp:Replace&gt;</w:t>
            </w:r>
          </w:p>
          <w:p w14:paraId="7DDA89CA" w14:textId="77777777" w:rsidR="00CF376D" w:rsidRPr="00CA059D" w:rsidRDefault="00CF376D" w:rsidP="00795D93">
            <w:pPr>
              <w:rPr>
                <w:sz w:val="20"/>
                <w:szCs w:val="20"/>
              </w:rPr>
            </w:pPr>
            <w:r w:rsidRPr="00CA059D">
              <w:rPr>
                <w:sz w:val="20"/>
                <w:szCs w:val="20"/>
              </w:rPr>
              <w:t xml:space="preserve">               &lt;/idp:Pendenza&gt;</w:t>
            </w:r>
          </w:p>
          <w:p w14:paraId="43E4F4C8" w14:textId="77777777" w:rsidR="00CF376D" w:rsidRPr="00CA059D" w:rsidRDefault="00CF376D" w:rsidP="00795D93">
            <w:pPr>
              <w:rPr>
                <w:sz w:val="20"/>
                <w:szCs w:val="20"/>
              </w:rPr>
            </w:pPr>
            <w:r w:rsidRPr="00CA059D">
              <w:rPr>
                <w:sz w:val="20"/>
                <w:szCs w:val="20"/>
              </w:rPr>
              <w:t xml:space="preserve">            &lt;/idp:IdpBody&gt;</w:t>
            </w:r>
          </w:p>
          <w:p w14:paraId="418F73CC" w14:textId="77777777" w:rsidR="00CF376D" w:rsidRPr="00CA059D" w:rsidRDefault="00CF376D" w:rsidP="00795D93">
            <w:pPr>
              <w:rPr>
                <w:sz w:val="20"/>
                <w:szCs w:val="20"/>
              </w:rPr>
            </w:pPr>
            <w:r w:rsidRPr="00CA059D">
              <w:rPr>
                <w:sz w:val="20"/>
                <w:szCs w:val="20"/>
              </w:rPr>
              <w:t xml:space="preserve">         &lt;/idp:IdpAllineamentoPendenzeOTF&gt;</w:t>
            </w:r>
          </w:p>
          <w:p w14:paraId="375A3C77" w14:textId="77777777" w:rsidR="00CF376D" w:rsidRPr="00CA059D" w:rsidRDefault="00CF376D" w:rsidP="00795D93">
            <w:pPr>
              <w:rPr>
                <w:sz w:val="20"/>
                <w:szCs w:val="20"/>
              </w:rPr>
            </w:pPr>
            <w:r w:rsidRPr="00CA059D">
              <w:rPr>
                <w:sz w:val="20"/>
                <w:szCs w:val="20"/>
              </w:rPr>
              <w:t xml:space="preserve">      &lt;/prox:IdpAllineamentoPendenzeEnteOTF&gt;</w:t>
            </w:r>
          </w:p>
          <w:p w14:paraId="1BCE7587" w14:textId="77777777" w:rsidR="00CF376D" w:rsidRPr="00CA059D" w:rsidRDefault="00CF376D" w:rsidP="00795D93">
            <w:pPr>
              <w:rPr>
                <w:sz w:val="20"/>
                <w:szCs w:val="20"/>
              </w:rPr>
            </w:pPr>
            <w:r w:rsidRPr="00CA059D">
              <w:rPr>
                <w:sz w:val="20"/>
                <w:szCs w:val="20"/>
              </w:rPr>
              <w:t xml:space="preserve">   &lt;/soapenv:Body&gt;</w:t>
            </w:r>
          </w:p>
          <w:p w14:paraId="5A7F7CC8" w14:textId="77777777" w:rsidR="00CF376D" w:rsidRPr="00697F35" w:rsidRDefault="00CF376D" w:rsidP="00795D93">
            <w:pPr>
              <w:rPr>
                <w:sz w:val="20"/>
                <w:szCs w:val="20"/>
              </w:rPr>
            </w:pPr>
            <w:r w:rsidRPr="00CA059D">
              <w:rPr>
                <w:sz w:val="20"/>
                <w:szCs w:val="20"/>
              </w:rPr>
              <w:t>&lt;/soapenv:Envelope&gt;</w:t>
            </w:r>
          </w:p>
        </w:tc>
      </w:tr>
      <w:tr w:rsidR="00CF376D" w:rsidRPr="006E29CF" w14:paraId="357DCF40" w14:textId="77777777" w:rsidTr="00795D93">
        <w:tc>
          <w:tcPr>
            <w:tcW w:w="1559" w:type="dxa"/>
          </w:tcPr>
          <w:p w14:paraId="052283F3" w14:textId="77777777" w:rsidR="00CF376D" w:rsidRPr="006E29CF" w:rsidRDefault="00CF376D" w:rsidP="00795D93">
            <w:r w:rsidRPr="006E29CF">
              <w:lastRenderedPageBreak/>
              <w:t xml:space="preserve">Response </w:t>
            </w:r>
          </w:p>
          <w:p w14:paraId="182CC517" w14:textId="77777777" w:rsidR="00CF376D" w:rsidRPr="006E29CF" w:rsidRDefault="00CF376D" w:rsidP="00795D93"/>
        </w:tc>
        <w:tc>
          <w:tcPr>
            <w:tcW w:w="7791" w:type="dxa"/>
          </w:tcPr>
          <w:p w14:paraId="0891C599" w14:textId="77777777" w:rsidR="00CF376D" w:rsidRPr="00125BFB" w:rsidRDefault="00CF376D" w:rsidP="00795D93">
            <w:pPr>
              <w:rPr>
                <w:sz w:val="20"/>
                <w:szCs w:val="20"/>
              </w:rPr>
            </w:pPr>
            <w:r w:rsidRPr="00125BFB">
              <w:rPr>
                <w:sz w:val="20"/>
                <w:szCs w:val="20"/>
              </w:rPr>
              <w:t>&lt;soap:Envelope xmlns:soap="http://schemas.xmlsoap.org/soap/envelope/"&gt;</w:t>
            </w:r>
          </w:p>
          <w:p w14:paraId="5B562192" w14:textId="77777777" w:rsidR="00CF376D" w:rsidRPr="00125BFB" w:rsidRDefault="00CF376D" w:rsidP="00795D93">
            <w:pPr>
              <w:rPr>
                <w:sz w:val="20"/>
                <w:szCs w:val="20"/>
              </w:rPr>
            </w:pPr>
            <w:r w:rsidRPr="00125BFB">
              <w:rPr>
                <w:sz w:val="20"/>
                <w:szCs w:val="20"/>
              </w:rPr>
              <w:t xml:space="preserve">   &lt;soap:Body&gt;</w:t>
            </w:r>
          </w:p>
          <w:p w14:paraId="1252D793" w14:textId="77777777" w:rsidR="00CF376D" w:rsidRPr="00125BFB" w:rsidRDefault="00CF376D" w:rsidP="00795D93">
            <w:pPr>
              <w:rPr>
                <w:sz w:val="20"/>
                <w:szCs w:val="20"/>
              </w:rPr>
            </w:pPr>
            <w:r w:rsidRPr="00125BFB">
              <w:rPr>
                <w:sz w:val="20"/>
                <w:szCs w:val="20"/>
              </w:rPr>
              <w:t xml:space="preserve">      &lt;ns4:IdpAllineamentoPendenzeEnteOTF.Esito xmlns="http://www.cart.rete.toscana.it/servizi/iris_1_1/IdpHeader" xmlns:ns2="http://www.cart.rete.toscana.it/servizi/iris_1_1/IdpAllineamentoPendenze" xmlns:ns3="http://www.cart.rete.toscana.it/servizi/iris_1_1/IdpInclude" xmlns:ns4="http://www.cart.rete.toscana.it/servizi/iris_1_1/proxy" xmlns:ns5="http://www.cart.rete.toscana.it/servizi/iris_1_1/IdpEsito"&gt;</w:t>
            </w:r>
          </w:p>
          <w:p w14:paraId="0F24EDB5" w14:textId="77777777" w:rsidR="00CF376D" w:rsidRPr="00125BFB" w:rsidRDefault="00CF376D" w:rsidP="00795D93">
            <w:pPr>
              <w:rPr>
                <w:sz w:val="20"/>
                <w:szCs w:val="20"/>
              </w:rPr>
            </w:pPr>
            <w:r w:rsidRPr="00125BFB">
              <w:rPr>
                <w:sz w:val="20"/>
                <w:szCs w:val="20"/>
              </w:rPr>
              <w:t xml:space="preserve">         &lt;ns5:IdpEsitoOTF Versione="</w:t>
            </w:r>
            <w:r>
              <w:rPr>
                <w:sz w:val="20"/>
                <w:szCs w:val="20"/>
              </w:rPr>
              <w:t>?</w:t>
            </w:r>
            <w:r w:rsidRPr="00125BFB">
              <w:rPr>
                <w:sz w:val="20"/>
                <w:szCs w:val="20"/>
              </w:rPr>
              <w:t>"&gt;</w:t>
            </w:r>
          </w:p>
          <w:p w14:paraId="16C0014A" w14:textId="77777777" w:rsidR="00CF376D" w:rsidRPr="00125BFB" w:rsidRDefault="00CF376D" w:rsidP="00795D93">
            <w:pPr>
              <w:rPr>
                <w:sz w:val="20"/>
                <w:szCs w:val="20"/>
              </w:rPr>
            </w:pPr>
            <w:r w:rsidRPr="00125BFB">
              <w:rPr>
                <w:sz w:val="20"/>
                <w:szCs w:val="20"/>
              </w:rPr>
              <w:t xml:space="preserve">            &lt;IdpHeader&gt;</w:t>
            </w:r>
          </w:p>
          <w:p w14:paraId="5EFE20C3" w14:textId="77777777" w:rsidR="00CF376D" w:rsidRPr="00125BFB" w:rsidRDefault="00CF376D" w:rsidP="00795D93">
            <w:pPr>
              <w:rPr>
                <w:sz w:val="20"/>
                <w:szCs w:val="20"/>
              </w:rPr>
            </w:pPr>
            <w:r w:rsidRPr="00125BFB">
              <w:rPr>
                <w:sz w:val="20"/>
                <w:szCs w:val="20"/>
              </w:rPr>
              <w:t xml:space="preserve">               &lt;TRT&gt;</w:t>
            </w:r>
          </w:p>
          <w:p w14:paraId="563BD179" w14:textId="77777777" w:rsidR="00CF376D" w:rsidRPr="00125BFB" w:rsidRDefault="00CF376D" w:rsidP="00795D93">
            <w:pPr>
              <w:rPr>
                <w:sz w:val="20"/>
                <w:szCs w:val="20"/>
              </w:rPr>
            </w:pPr>
            <w:r w:rsidRPr="00125BFB">
              <w:rPr>
                <w:sz w:val="20"/>
                <w:szCs w:val="20"/>
              </w:rPr>
              <w:t xml:space="preserve">                  &lt;ServiceName&gt;IdpAllineamentoPendenze&lt;/ServiceName&gt;</w:t>
            </w:r>
          </w:p>
          <w:p w14:paraId="4FDFF9BB" w14:textId="77777777" w:rsidR="00CF376D" w:rsidRPr="00125BFB" w:rsidRDefault="00CF376D" w:rsidP="00795D93">
            <w:pPr>
              <w:rPr>
                <w:sz w:val="20"/>
                <w:szCs w:val="20"/>
              </w:rPr>
            </w:pPr>
            <w:r w:rsidRPr="00125BFB">
              <w:rPr>
                <w:sz w:val="20"/>
                <w:szCs w:val="20"/>
              </w:rPr>
              <w:t xml:space="preserve">                  &lt;MsgId&gt;</w:t>
            </w:r>
            <w:r>
              <w:rPr>
                <w:sz w:val="20"/>
                <w:szCs w:val="20"/>
              </w:rPr>
              <w:t>?</w:t>
            </w:r>
            <w:r w:rsidRPr="00125BFB">
              <w:rPr>
                <w:sz w:val="20"/>
                <w:szCs w:val="20"/>
              </w:rPr>
              <w:t>&lt;/MsgId&gt;</w:t>
            </w:r>
          </w:p>
          <w:p w14:paraId="5E7C4E8D" w14:textId="77777777" w:rsidR="00CF376D" w:rsidRPr="00125BFB" w:rsidRDefault="00CF376D" w:rsidP="00795D93">
            <w:pPr>
              <w:rPr>
                <w:sz w:val="20"/>
                <w:szCs w:val="20"/>
              </w:rPr>
            </w:pPr>
            <w:r w:rsidRPr="00125BFB">
              <w:rPr>
                <w:sz w:val="20"/>
                <w:szCs w:val="20"/>
              </w:rPr>
              <w:t xml:space="preserve">                  &lt;XMLCrtDt&gt;</w:t>
            </w:r>
            <w:r>
              <w:rPr>
                <w:sz w:val="20"/>
                <w:szCs w:val="20"/>
              </w:rPr>
              <w:t>?</w:t>
            </w:r>
            <w:r w:rsidRPr="00125BFB">
              <w:rPr>
                <w:sz w:val="20"/>
                <w:szCs w:val="20"/>
              </w:rPr>
              <w:t>&lt;/XMLCrtDt&gt;</w:t>
            </w:r>
          </w:p>
          <w:p w14:paraId="61DE6C55" w14:textId="77777777" w:rsidR="00CF376D" w:rsidRPr="00125BFB" w:rsidRDefault="00CF376D" w:rsidP="00795D93">
            <w:pPr>
              <w:rPr>
                <w:sz w:val="20"/>
                <w:szCs w:val="20"/>
              </w:rPr>
            </w:pPr>
            <w:r w:rsidRPr="00125BFB">
              <w:rPr>
                <w:sz w:val="20"/>
                <w:szCs w:val="20"/>
              </w:rPr>
              <w:t xml:space="preserve">                  &lt;Sender&gt;</w:t>
            </w:r>
          </w:p>
          <w:p w14:paraId="2CEEF569" w14:textId="77777777" w:rsidR="00CF376D" w:rsidRPr="00125BFB" w:rsidRDefault="00CF376D" w:rsidP="00795D93">
            <w:pPr>
              <w:rPr>
                <w:sz w:val="20"/>
                <w:szCs w:val="20"/>
              </w:rPr>
            </w:pPr>
            <w:r w:rsidRPr="00125BFB">
              <w:rPr>
                <w:sz w:val="20"/>
                <w:szCs w:val="20"/>
              </w:rPr>
              <w:t xml:space="preserve">                     &lt;SenderId&gt;</w:t>
            </w:r>
            <w:r>
              <w:rPr>
                <w:sz w:val="20"/>
                <w:szCs w:val="20"/>
              </w:rPr>
              <w:t>?</w:t>
            </w:r>
            <w:r w:rsidRPr="00125BFB">
              <w:rPr>
                <w:sz w:val="20"/>
                <w:szCs w:val="20"/>
              </w:rPr>
              <w:t>&lt;/SenderId&gt;</w:t>
            </w:r>
          </w:p>
          <w:p w14:paraId="664992A3" w14:textId="77777777" w:rsidR="00CF376D" w:rsidRPr="00125BFB" w:rsidRDefault="00CF376D" w:rsidP="00795D93">
            <w:pPr>
              <w:rPr>
                <w:sz w:val="20"/>
                <w:szCs w:val="20"/>
              </w:rPr>
            </w:pPr>
            <w:r w:rsidRPr="00125BFB">
              <w:rPr>
                <w:sz w:val="20"/>
                <w:szCs w:val="20"/>
              </w:rPr>
              <w:t xml:space="preserve">                     &lt;SenderSys&gt;</w:t>
            </w:r>
            <w:r>
              <w:rPr>
                <w:sz w:val="20"/>
                <w:szCs w:val="20"/>
              </w:rPr>
              <w:t>?</w:t>
            </w:r>
            <w:r w:rsidRPr="00125BFB">
              <w:rPr>
                <w:sz w:val="20"/>
                <w:szCs w:val="20"/>
              </w:rPr>
              <w:t>&lt;/SenderSys&gt;</w:t>
            </w:r>
          </w:p>
          <w:p w14:paraId="2F8B5AB9" w14:textId="77777777" w:rsidR="00CF376D" w:rsidRPr="00125BFB" w:rsidRDefault="00CF376D" w:rsidP="00795D93">
            <w:pPr>
              <w:rPr>
                <w:sz w:val="20"/>
                <w:szCs w:val="20"/>
              </w:rPr>
            </w:pPr>
            <w:r w:rsidRPr="00125BFB">
              <w:rPr>
                <w:sz w:val="20"/>
                <w:szCs w:val="20"/>
              </w:rPr>
              <w:t xml:space="preserve">                  &lt;/Sender&gt;</w:t>
            </w:r>
          </w:p>
          <w:p w14:paraId="10242714" w14:textId="77777777" w:rsidR="00CF376D" w:rsidRPr="00125BFB" w:rsidRDefault="00CF376D" w:rsidP="00795D93">
            <w:pPr>
              <w:rPr>
                <w:sz w:val="20"/>
                <w:szCs w:val="20"/>
              </w:rPr>
            </w:pPr>
            <w:r w:rsidRPr="00125BFB">
              <w:rPr>
                <w:sz w:val="20"/>
                <w:szCs w:val="20"/>
              </w:rPr>
              <w:t xml:space="preserve">                  &lt;Receiver&gt;</w:t>
            </w:r>
          </w:p>
          <w:p w14:paraId="55FBE2C3" w14:textId="77777777" w:rsidR="00CF376D" w:rsidRPr="00125BFB" w:rsidRDefault="00CF376D" w:rsidP="00795D93">
            <w:pPr>
              <w:rPr>
                <w:sz w:val="20"/>
                <w:szCs w:val="20"/>
              </w:rPr>
            </w:pPr>
            <w:r w:rsidRPr="00125BFB">
              <w:rPr>
                <w:sz w:val="20"/>
                <w:szCs w:val="20"/>
              </w:rPr>
              <w:t xml:space="preserve">                     &lt;ReceiverId&gt;</w:t>
            </w:r>
            <w:r>
              <w:rPr>
                <w:sz w:val="20"/>
                <w:szCs w:val="20"/>
              </w:rPr>
              <w:t>?</w:t>
            </w:r>
            <w:r w:rsidRPr="00125BFB">
              <w:rPr>
                <w:sz w:val="20"/>
                <w:szCs w:val="20"/>
              </w:rPr>
              <w:t>&lt;/ReceiverId&gt;</w:t>
            </w:r>
          </w:p>
          <w:p w14:paraId="3B372B08" w14:textId="77777777" w:rsidR="00CF376D" w:rsidRPr="00125BFB" w:rsidRDefault="00CF376D" w:rsidP="00795D93">
            <w:pPr>
              <w:rPr>
                <w:sz w:val="20"/>
                <w:szCs w:val="20"/>
              </w:rPr>
            </w:pPr>
            <w:r w:rsidRPr="00125BFB">
              <w:rPr>
                <w:sz w:val="20"/>
                <w:szCs w:val="20"/>
              </w:rPr>
              <w:t xml:space="preserve">                     &lt;ReceiverSys&gt;</w:t>
            </w:r>
            <w:r>
              <w:rPr>
                <w:sz w:val="20"/>
                <w:szCs w:val="20"/>
              </w:rPr>
              <w:t>’</w:t>
            </w:r>
            <w:r w:rsidRPr="00125BFB">
              <w:rPr>
                <w:sz w:val="20"/>
                <w:szCs w:val="20"/>
              </w:rPr>
              <w:t>&lt;/ReceiverSys&gt;</w:t>
            </w:r>
          </w:p>
          <w:p w14:paraId="4E7AA3BA" w14:textId="77777777" w:rsidR="00CF376D" w:rsidRPr="00125BFB" w:rsidRDefault="00CF376D" w:rsidP="00795D93">
            <w:pPr>
              <w:rPr>
                <w:sz w:val="20"/>
                <w:szCs w:val="20"/>
              </w:rPr>
            </w:pPr>
            <w:r w:rsidRPr="00125BFB">
              <w:rPr>
                <w:sz w:val="20"/>
                <w:szCs w:val="20"/>
              </w:rPr>
              <w:t xml:space="preserve">                  &lt;/Receiver&gt;</w:t>
            </w:r>
          </w:p>
          <w:p w14:paraId="51E7FDE5" w14:textId="77777777" w:rsidR="00CF376D" w:rsidRPr="00125BFB" w:rsidRDefault="00CF376D" w:rsidP="00795D93">
            <w:pPr>
              <w:rPr>
                <w:sz w:val="20"/>
                <w:szCs w:val="20"/>
              </w:rPr>
            </w:pPr>
            <w:r w:rsidRPr="00125BFB">
              <w:rPr>
                <w:sz w:val="20"/>
                <w:szCs w:val="20"/>
              </w:rPr>
              <w:lastRenderedPageBreak/>
              <w:t xml:space="preserve">               &lt;/TRT&gt;</w:t>
            </w:r>
          </w:p>
          <w:p w14:paraId="4C04268A" w14:textId="77777777" w:rsidR="00CF376D" w:rsidRPr="00125BFB" w:rsidRDefault="00CF376D" w:rsidP="00795D93">
            <w:pPr>
              <w:rPr>
                <w:sz w:val="20"/>
                <w:szCs w:val="20"/>
              </w:rPr>
            </w:pPr>
            <w:r w:rsidRPr="00125BFB">
              <w:rPr>
                <w:sz w:val="20"/>
                <w:szCs w:val="20"/>
              </w:rPr>
              <w:t xml:space="preserve">               &lt;E2E&gt;</w:t>
            </w:r>
          </w:p>
          <w:p w14:paraId="564748A2" w14:textId="77777777" w:rsidR="00CF376D" w:rsidRPr="00125BFB" w:rsidRDefault="00CF376D" w:rsidP="00795D93">
            <w:pPr>
              <w:rPr>
                <w:sz w:val="20"/>
                <w:szCs w:val="20"/>
              </w:rPr>
            </w:pPr>
            <w:r w:rsidRPr="00125BFB">
              <w:rPr>
                <w:sz w:val="20"/>
                <w:szCs w:val="20"/>
              </w:rPr>
              <w:t xml:space="preserve">                  &lt;E2ESrvcNm&gt;IdpAllineamentoPendenze&lt;/E2ESrvcNm&gt;</w:t>
            </w:r>
          </w:p>
          <w:p w14:paraId="07BA5A27" w14:textId="77777777" w:rsidR="00CF376D" w:rsidRPr="00125BFB" w:rsidRDefault="00CF376D" w:rsidP="00795D93">
            <w:pPr>
              <w:rPr>
                <w:sz w:val="20"/>
                <w:szCs w:val="20"/>
              </w:rPr>
            </w:pPr>
            <w:r w:rsidRPr="00125BFB">
              <w:rPr>
                <w:sz w:val="20"/>
                <w:szCs w:val="20"/>
              </w:rPr>
              <w:t xml:space="preserve">                  &lt;E2EMsgId&gt;</w:t>
            </w:r>
            <w:r>
              <w:rPr>
                <w:sz w:val="20"/>
                <w:szCs w:val="20"/>
              </w:rPr>
              <w:t>?</w:t>
            </w:r>
            <w:r w:rsidRPr="00125BFB">
              <w:rPr>
                <w:sz w:val="20"/>
                <w:szCs w:val="20"/>
              </w:rPr>
              <w:t>&lt;/E2EMsgId&gt;</w:t>
            </w:r>
          </w:p>
          <w:p w14:paraId="132141D8" w14:textId="77777777" w:rsidR="00CF376D" w:rsidRPr="00125BFB" w:rsidRDefault="00CF376D" w:rsidP="00795D93">
            <w:pPr>
              <w:rPr>
                <w:sz w:val="20"/>
                <w:szCs w:val="20"/>
              </w:rPr>
            </w:pPr>
            <w:r w:rsidRPr="00125BFB">
              <w:rPr>
                <w:sz w:val="20"/>
                <w:szCs w:val="20"/>
              </w:rPr>
              <w:t xml:space="preserve">                  &lt;XMLCrtDt&gt;</w:t>
            </w:r>
            <w:r>
              <w:rPr>
                <w:sz w:val="20"/>
                <w:szCs w:val="20"/>
              </w:rPr>
              <w:t>?</w:t>
            </w:r>
            <w:r w:rsidRPr="00125BFB">
              <w:rPr>
                <w:sz w:val="20"/>
                <w:szCs w:val="20"/>
              </w:rPr>
              <w:t>&lt;/XMLCrtDt&gt;</w:t>
            </w:r>
          </w:p>
          <w:p w14:paraId="7DE7AD5E" w14:textId="77777777" w:rsidR="00CF376D" w:rsidRPr="00125BFB" w:rsidRDefault="00CF376D" w:rsidP="00795D93">
            <w:pPr>
              <w:rPr>
                <w:sz w:val="20"/>
                <w:szCs w:val="20"/>
              </w:rPr>
            </w:pPr>
            <w:r w:rsidRPr="00125BFB">
              <w:rPr>
                <w:sz w:val="20"/>
                <w:szCs w:val="20"/>
              </w:rPr>
              <w:t xml:space="preserve">                  &lt;Sender&gt;</w:t>
            </w:r>
          </w:p>
          <w:p w14:paraId="3BF2EE4D" w14:textId="77777777" w:rsidR="00CF376D" w:rsidRPr="00125BFB" w:rsidRDefault="00CF376D" w:rsidP="00795D93">
            <w:pPr>
              <w:rPr>
                <w:sz w:val="20"/>
                <w:szCs w:val="20"/>
              </w:rPr>
            </w:pPr>
            <w:r w:rsidRPr="00125BFB">
              <w:rPr>
                <w:sz w:val="20"/>
                <w:szCs w:val="20"/>
              </w:rPr>
              <w:t xml:space="preserve">                     &lt;E2ESndrId&gt;</w:t>
            </w:r>
            <w:r>
              <w:rPr>
                <w:sz w:val="20"/>
                <w:szCs w:val="20"/>
              </w:rPr>
              <w:t>?</w:t>
            </w:r>
            <w:r w:rsidRPr="00125BFB">
              <w:rPr>
                <w:sz w:val="20"/>
                <w:szCs w:val="20"/>
              </w:rPr>
              <w:t>&lt;/E2ESndrId&gt;</w:t>
            </w:r>
          </w:p>
          <w:p w14:paraId="71ACE340" w14:textId="77777777" w:rsidR="00CF376D" w:rsidRPr="00125BFB" w:rsidRDefault="00CF376D" w:rsidP="00795D93">
            <w:pPr>
              <w:rPr>
                <w:sz w:val="20"/>
                <w:szCs w:val="20"/>
              </w:rPr>
            </w:pPr>
            <w:r w:rsidRPr="00125BFB">
              <w:rPr>
                <w:sz w:val="20"/>
                <w:szCs w:val="20"/>
              </w:rPr>
              <w:t xml:space="preserve">                     &lt;E2ESndrSys&gt;</w:t>
            </w:r>
            <w:r>
              <w:rPr>
                <w:sz w:val="20"/>
                <w:szCs w:val="20"/>
              </w:rPr>
              <w:t>?</w:t>
            </w:r>
            <w:r w:rsidRPr="00125BFB">
              <w:rPr>
                <w:sz w:val="20"/>
                <w:szCs w:val="20"/>
              </w:rPr>
              <w:t>&lt;/E2ESndrSys&gt;</w:t>
            </w:r>
          </w:p>
          <w:p w14:paraId="109701F1" w14:textId="77777777" w:rsidR="00CF376D" w:rsidRPr="00125BFB" w:rsidRDefault="00CF376D" w:rsidP="00795D93">
            <w:pPr>
              <w:rPr>
                <w:sz w:val="20"/>
                <w:szCs w:val="20"/>
              </w:rPr>
            </w:pPr>
            <w:r w:rsidRPr="00125BFB">
              <w:rPr>
                <w:sz w:val="20"/>
                <w:szCs w:val="20"/>
              </w:rPr>
              <w:t xml:space="preserve">                  &lt;/Sender&gt;</w:t>
            </w:r>
          </w:p>
          <w:p w14:paraId="0C323F6A" w14:textId="77777777" w:rsidR="00CF376D" w:rsidRPr="00125BFB" w:rsidRDefault="00CF376D" w:rsidP="00795D93">
            <w:pPr>
              <w:rPr>
                <w:sz w:val="20"/>
                <w:szCs w:val="20"/>
              </w:rPr>
            </w:pPr>
            <w:r w:rsidRPr="00125BFB">
              <w:rPr>
                <w:sz w:val="20"/>
                <w:szCs w:val="20"/>
              </w:rPr>
              <w:t xml:space="preserve">                  &lt;Receiver&gt;</w:t>
            </w:r>
          </w:p>
          <w:p w14:paraId="7EB77635" w14:textId="77777777" w:rsidR="00CF376D" w:rsidRPr="00125BFB" w:rsidRDefault="00CF376D" w:rsidP="00795D93">
            <w:pPr>
              <w:rPr>
                <w:sz w:val="20"/>
                <w:szCs w:val="20"/>
              </w:rPr>
            </w:pPr>
            <w:r w:rsidRPr="00125BFB">
              <w:rPr>
                <w:sz w:val="20"/>
                <w:szCs w:val="20"/>
              </w:rPr>
              <w:t xml:space="preserve">                     &lt;E2ERcvrId&gt;</w:t>
            </w:r>
            <w:r>
              <w:rPr>
                <w:sz w:val="20"/>
                <w:szCs w:val="20"/>
              </w:rPr>
              <w:t>?</w:t>
            </w:r>
            <w:r w:rsidRPr="00125BFB">
              <w:rPr>
                <w:sz w:val="20"/>
                <w:szCs w:val="20"/>
              </w:rPr>
              <w:t>&lt;/E2ERcvrId&gt;</w:t>
            </w:r>
          </w:p>
          <w:p w14:paraId="5F3ED201" w14:textId="77777777" w:rsidR="00CF376D" w:rsidRPr="00125BFB" w:rsidRDefault="00CF376D" w:rsidP="00795D93">
            <w:pPr>
              <w:rPr>
                <w:sz w:val="20"/>
                <w:szCs w:val="20"/>
              </w:rPr>
            </w:pPr>
            <w:r w:rsidRPr="00125BFB">
              <w:rPr>
                <w:sz w:val="20"/>
                <w:szCs w:val="20"/>
              </w:rPr>
              <w:t xml:space="preserve">                     &lt;E2ERcvrSys&gt;</w:t>
            </w:r>
            <w:r>
              <w:rPr>
                <w:sz w:val="20"/>
                <w:szCs w:val="20"/>
              </w:rPr>
              <w:t>?</w:t>
            </w:r>
            <w:r w:rsidRPr="00125BFB">
              <w:rPr>
                <w:sz w:val="20"/>
                <w:szCs w:val="20"/>
              </w:rPr>
              <w:t>&lt;/E2ERcvrSys&gt;</w:t>
            </w:r>
          </w:p>
          <w:p w14:paraId="080B48DB" w14:textId="77777777" w:rsidR="00CF376D" w:rsidRPr="00125BFB" w:rsidRDefault="00CF376D" w:rsidP="00795D93">
            <w:pPr>
              <w:rPr>
                <w:sz w:val="20"/>
                <w:szCs w:val="20"/>
              </w:rPr>
            </w:pPr>
            <w:r w:rsidRPr="00125BFB">
              <w:rPr>
                <w:sz w:val="20"/>
                <w:szCs w:val="20"/>
              </w:rPr>
              <w:t xml:space="preserve">                  &lt;/Receiver&gt;</w:t>
            </w:r>
          </w:p>
          <w:p w14:paraId="33F6C0E4" w14:textId="77777777" w:rsidR="00CF376D" w:rsidRPr="00125BFB" w:rsidRDefault="00CF376D" w:rsidP="00795D93">
            <w:pPr>
              <w:rPr>
                <w:sz w:val="20"/>
                <w:szCs w:val="20"/>
              </w:rPr>
            </w:pPr>
            <w:r w:rsidRPr="00125BFB">
              <w:rPr>
                <w:sz w:val="20"/>
                <w:szCs w:val="20"/>
              </w:rPr>
              <w:t xml:space="preserve">               &lt;/E2E&gt;</w:t>
            </w:r>
          </w:p>
          <w:p w14:paraId="1C52C1AC" w14:textId="77777777" w:rsidR="00CF376D" w:rsidRPr="00125BFB" w:rsidRDefault="00CF376D" w:rsidP="00795D93">
            <w:pPr>
              <w:rPr>
                <w:sz w:val="20"/>
                <w:szCs w:val="20"/>
              </w:rPr>
            </w:pPr>
            <w:r w:rsidRPr="00125BFB">
              <w:rPr>
                <w:sz w:val="20"/>
                <w:szCs w:val="20"/>
              </w:rPr>
              <w:t xml:space="preserve">            &lt;/IdpHeader&gt;</w:t>
            </w:r>
          </w:p>
          <w:p w14:paraId="2DDCAAF8" w14:textId="77777777" w:rsidR="00CF376D" w:rsidRPr="002B34ED" w:rsidRDefault="00CF376D" w:rsidP="00795D93">
            <w:pPr>
              <w:rPr>
                <w:sz w:val="20"/>
                <w:szCs w:val="20"/>
              </w:rPr>
            </w:pPr>
            <w:r w:rsidRPr="002B34ED">
              <w:rPr>
                <w:sz w:val="20"/>
                <w:szCs w:val="20"/>
              </w:rPr>
              <w:t xml:space="preserve">            &lt;ns5:IdpBody&gt;</w:t>
            </w:r>
          </w:p>
          <w:p w14:paraId="0597AA83" w14:textId="77777777" w:rsidR="00CF376D" w:rsidRPr="002B34ED" w:rsidRDefault="00CF376D" w:rsidP="00795D93">
            <w:pPr>
              <w:rPr>
                <w:sz w:val="20"/>
                <w:szCs w:val="20"/>
              </w:rPr>
            </w:pPr>
            <w:r w:rsidRPr="002B34ED">
              <w:rPr>
                <w:sz w:val="20"/>
                <w:szCs w:val="20"/>
              </w:rPr>
              <w:t xml:space="preserve">               &lt;ns5:InfoMessaggio&gt;</w:t>
            </w:r>
          </w:p>
          <w:p w14:paraId="267522D5" w14:textId="77777777" w:rsidR="00CF376D" w:rsidRPr="002B34ED" w:rsidRDefault="00CF376D" w:rsidP="00795D93">
            <w:pPr>
              <w:rPr>
                <w:sz w:val="20"/>
                <w:szCs w:val="20"/>
              </w:rPr>
            </w:pPr>
            <w:r w:rsidRPr="002B34ED">
              <w:rPr>
                <w:sz w:val="20"/>
                <w:szCs w:val="20"/>
              </w:rPr>
              <w:t xml:space="preserve">                  &lt;ns5:Stato&gt;</w:t>
            </w:r>
            <w:r>
              <w:rPr>
                <w:sz w:val="20"/>
                <w:szCs w:val="20"/>
              </w:rPr>
              <w:t>?</w:t>
            </w:r>
            <w:r w:rsidRPr="002B34ED">
              <w:rPr>
                <w:sz w:val="20"/>
                <w:szCs w:val="20"/>
              </w:rPr>
              <w:t>&lt;/ns5:Stato&gt;</w:t>
            </w:r>
          </w:p>
          <w:p w14:paraId="76C6048A" w14:textId="77777777" w:rsidR="00CF376D" w:rsidRPr="002B34ED" w:rsidRDefault="00CF376D" w:rsidP="00795D93">
            <w:pPr>
              <w:rPr>
                <w:sz w:val="20"/>
                <w:szCs w:val="20"/>
              </w:rPr>
            </w:pPr>
            <w:r w:rsidRPr="002B34ED">
              <w:rPr>
                <w:sz w:val="20"/>
                <w:szCs w:val="20"/>
              </w:rPr>
              <w:t xml:space="preserve">               &lt;/ns5:InfoMessaggio&gt;</w:t>
            </w:r>
          </w:p>
          <w:p w14:paraId="25A9270F" w14:textId="77777777" w:rsidR="00CF376D" w:rsidRDefault="00CF376D" w:rsidP="00795D93">
            <w:pPr>
              <w:rPr>
                <w:sz w:val="20"/>
                <w:szCs w:val="20"/>
              </w:rPr>
            </w:pPr>
            <w:r w:rsidRPr="002B34ED">
              <w:rPr>
                <w:sz w:val="20"/>
                <w:szCs w:val="20"/>
              </w:rPr>
              <w:t xml:space="preserve">            &lt;/ns5:IdpBody&gt;</w:t>
            </w:r>
          </w:p>
          <w:p w14:paraId="654C26EA" w14:textId="77777777" w:rsidR="00CF376D" w:rsidRPr="003B514D" w:rsidRDefault="00CF376D" w:rsidP="00795D93">
            <w:pPr>
              <w:rPr>
                <w:sz w:val="20"/>
                <w:szCs w:val="20"/>
              </w:rPr>
            </w:pPr>
            <w:r w:rsidRPr="002B34ED">
              <w:rPr>
                <w:sz w:val="20"/>
                <w:szCs w:val="20"/>
              </w:rPr>
              <w:cr/>
            </w:r>
            <w:r w:rsidRPr="00125BFB">
              <w:rPr>
                <w:sz w:val="20"/>
                <w:szCs w:val="20"/>
              </w:rPr>
              <w:t>&lt;/soap:Envelope&gt;</w:t>
            </w:r>
          </w:p>
        </w:tc>
      </w:tr>
      <w:tr w:rsidR="00CF376D" w:rsidRPr="008B1C81" w14:paraId="7D4CF153" w14:textId="77777777" w:rsidTr="00795D93">
        <w:tc>
          <w:tcPr>
            <w:tcW w:w="1559" w:type="dxa"/>
          </w:tcPr>
          <w:p w14:paraId="3684A7D6" w14:textId="77777777" w:rsidR="00CF376D" w:rsidRPr="006E29CF" w:rsidRDefault="00CF376D" w:rsidP="00795D93">
            <w:r w:rsidRPr="006E29CF">
              <w:lastRenderedPageBreak/>
              <w:t xml:space="preserve">Fault Response </w:t>
            </w:r>
          </w:p>
          <w:p w14:paraId="1A279190" w14:textId="77777777" w:rsidR="00CF376D" w:rsidRPr="006E29CF" w:rsidRDefault="00CF376D" w:rsidP="00795D93"/>
        </w:tc>
        <w:tc>
          <w:tcPr>
            <w:tcW w:w="7791" w:type="dxa"/>
          </w:tcPr>
          <w:p w14:paraId="7B080C76" w14:textId="77777777" w:rsidR="00CF376D" w:rsidRPr="00125BFB" w:rsidRDefault="00CF376D" w:rsidP="00795D93">
            <w:pPr>
              <w:rPr>
                <w:sz w:val="20"/>
                <w:szCs w:val="20"/>
              </w:rPr>
            </w:pPr>
            <w:r w:rsidRPr="00125BFB">
              <w:rPr>
                <w:sz w:val="20"/>
                <w:szCs w:val="20"/>
              </w:rPr>
              <w:t>&lt;soap:Envelope xmlns:soap="http://schemas.xmlsoap.org/soap/envelope/"&gt;</w:t>
            </w:r>
          </w:p>
          <w:p w14:paraId="7ED3122F" w14:textId="77777777" w:rsidR="00CF376D" w:rsidRPr="00125BFB" w:rsidRDefault="00CF376D" w:rsidP="00795D93">
            <w:pPr>
              <w:rPr>
                <w:sz w:val="20"/>
                <w:szCs w:val="20"/>
              </w:rPr>
            </w:pPr>
            <w:r w:rsidRPr="00125BFB">
              <w:rPr>
                <w:sz w:val="20"/>
                <w:szCs w:val="20"/>
              </w:rPr>
              <w:t xml:space="preserve">   &lt;soap:Body&gt;</w:t>
            </w:r>
          </w:p>
          <w:p w14:paraId="026D9714" w14:textId="77777777" w:rsidR="00CF376D" w:rsidRPr="00125BFB" w:rsidRDefault="00CF376D" w:rsidP="00795D93">
            <w:pPr>
              <w:rPr>
                <w:sz w:val="20"/>
                <w:szCs w:val="20"/>
              </w:rPr>
            </w:pPr>
            <w:r w:rsidRPr="00125BFB">
              <w:rPr>
                <w:sz w:val="20"/>
                <w:szCs w:val="20"/>
              </w:rPr>
              <w:t xml:space="preserve">      &lt;ns4:IdpAllineamentoPendenzeEnteOTF.Esito xmlns="http://www.cart.rete.toscana.it/servizi/iris_1_1/IdpHeader" xmlns:ns2="http://www.cart.rete.toscana.it/servizi/iris_1_1/IdpAllineamentoPendenze" xmlns:ns3="http://www.cart.rete.toscana.it/servizi/iris_1_1/IdpInclude" xmlns:ns4="http://www.cart.rete.toscana.it/servizi/iris_1_1/proxy" xmlns:ns5="http://www.cart.rete.toscana.it/servizi/iris_1_1/IdpEsito"&gt;</w:t>
            </w:r>
          </w:p>
          <w:p w14:paraId="41499370" w14:textId="77777777" w:rsidR="00CF376D" w:rsidRPr="00125BFB" w:rsidRDefault="00CF376D" w:rsidP="00795D93">
            <w:pPr>
              <w:rPr>
                <w:sz w:val="20"/>
                <w:szCs w:val="20"/>
              </w:rPr>
            </w:pPr>
            <w:r w:rsidRPr="00125BFB">
              <w:rPr>
                <w:sz w:val="20"/>
                <w:szCs w:val="20"/>
              </w:rPr>
              <w:t xml:space="preserve">         &lt;ns5:IdpEsitoOTF Versione="</w:t>
            </w:r>
            <w:r>
              <w:rPr>
                <w:sz w:val="20"/>
                <w:szCs w:val="20"/>
              </w:rPr>
              <w:t>?</w:t>
            </w:r>
            <w:r w:rsidRPr="00125BFB">
              <w:rPr>
                <w:sz w:val="20"/>
                <w:szCs w:val="20"/>
              </w:rPr>
              <w:t>"&gt;</w:t>
            </w:r>
          </w:p>
          <w:p w14:paraId="3EA9F9DF" w14:textId="77777777" w:rsidR="00CF376D" w:rsidRPr="00125BFB" w:rsidRDefault="00CF376D" w:rsidP="00795D93">
            <w:pPr>
              <w:rPr>
                <w:sz w:val="20"/>
                <w:szCs w:val="20"/>
              </w:rPr>
            </w:pPr>
            <w:r w:rsidRPr="00125BFB">
              <w:rPr>
                <w:sz w:val="20"/>
                <w:szCs w:val="20"/>
              </w:rPr>
              <w:t xml:space="preserve">            &lt;IdpHeader&gt;</w:t>
            </w:r>
          </w:p>
          <w:p w14:paraId="19E3A3C0" w14:textId="77777777" w:rsidR="00CF376D" w:rsidRPr="00125BFB" w:rsidRDefault="00CF376D" w:rsidP="00795D93">
            <w:pPr>
              <w:rPr>
                <w:sz w:val="20"/>
                <w:szCs w:val="20"/>
              </w:rPr>
            </w:pPr>
            <w:r w:rsidRPr="00125BFB">
              <w:rPr>
                <w:sz w:val="20"/>
                <w:szCs w:val="20"/>
              </w:rPr>
              <w:t xml:space="preserve">               &lt;TRT&gt;</w:t>
            </w:r>
          </w:p>
          <w:p w14:paraId="4D0DB805" w14:textId="77777777" w:rsidR="00CF376D" w:rsidRPr="00125BFB" w:rsidRDefault="00CF376D" w:rsidP="00795D93">
            <w:pPr>
              <w:rPr>
                <w:sz w:val="20"/>
                <w:szCs w:val="20"/>
              </w:rPr>
            </w:pPr>
            <w:r w:rsidRPr="00125BFB">
              <w:rPr>
                <w:sz w:val="20"/>
                <w:szCs w:val="20"/>
              </w:rPr>
              <w:t xml:space="preserve">                  &lt;ServiceName&gt;IdpAllineamentoPendenze&lt;/ServiceName&gt;</w:t>
            </w:r>
          </w:p>
          <w:p w14:paraId="2259654B" w14:textId="77777777" w:rsidR="00CF376D" w:rsidRPr="00125BFB" w:rsidRDefault="00CF376D" w:rsidP="00795D93">
            <w:pPr>
              <w:rPr>
                <w:sz w:val="20"/>
                <w:szCs w:val="20"/>
              </w:rPr>
            </w:pPr>
            <w:r w:rsidRPr="00125BFB">
              <w:rPr>
                <w:sz w:val="20"/>
                <w:szCs w:val="20"/>
              </w:rPr>
              <w:t xml:space="preserve">                  &lt;MsgId&gt;</w:t>
            </w:r>
            <w:r>
              <w:rPr>
                <w:sz w:val="20"/>
                <w:szCs w:val="20"/>
              </w:rPr>
              <w:t>?</w:t>
            </w:r>
            <w:r w:rsidRPr="00125BFB">
              <w:rPr>
                <w:sz w:val="20"/>
                <w:szCs w:val="20"/>
              </w:rPr>
              <w:t>&lt;/MsgId&gt;</w:t>
            </w:r>
          </w:p>
          <w:p w14:paraId="5A8FC10A" w14:textId="77777777" w:rsidR="00CF376D" w:rsidRPr="00125BFB" w:rsidRDefault="00CF376D" w:rsidP="00795D93">
            <w:pPr>
              <w:rPr>
                <w:sz w:val="20"/>
                <w:szCs w:val="20"/>
              </w:rPr>
            </w:pPr>
            <w:r w:rsidRPr="00125BFB">
              <w:rPr>
                <w:sz w:val="20"/>
                <w:szCs w:val="20"/>
              </w:rPr>
              <w:t xml:space="preserve">                  &lt;XMLCrtDt&gt;</w:t>
            </w:r>
            <w:r>
              <w:rPr>
                <w:sz w:val="20"/>
                <w:szCs w:val="20"/>
              </w:rPr>
              <w:t>?</w:t>
            </w:r>
            <w:r w:rsidRPr="00125BFB">
              <w:rPr>
                <w:sz w:val="20"/>
                <w:szCs w:val="20"/>
              </w:rPr>
              <w:t>&lt;/XMLCrtDt&gt;</w:t>
            </w:r>
          </w:p>
          <w:p w14:paraId="57ED91D2" w14:textId="77777777" w:rsidR="00CF376D" w:rsidRPr="00125BFB" w:rsidRDefault="00CF376D" w:rsidP="00795D93">
            <w:pPr>
              <w:rPr>
                <w:sz w:val="20"/>
                <w:szCs w:val="20"/>
              </w:rPr>
            </w:pPr>
            <w:r w:rsidRPr="00125BFB">
              <w:rPr>
                <w:sz w:val="20"/>
                <w:szCs w:val="20"/>
              </w:rPr>
              <w:t xml:space="preserve">                  &lt;Sender&gt;</w:t>
            </w:r>
          </w:p>
          <w:p w14:paraId="5000026D" w14:textId="77777777" w:rsidR="00CF376D" w:rsidRPr="00125BFB" w:rsidRDefault="00CF376D" w:rsidP="00795D93">
            <w:pPr>
              <w:rPr>
                <w:sz w:val="20"/>
                <w:szCs w:val="20"/>
              </w:rPr>
            </w:pPr>
            <w:r w:rsidRPr="00125BFB">
              <w:rPr>
                <w:sz w:val="20"/>
                <w:szCs w:val="20"/>
              </w:rPr>
              <w:t xml:space="preserve">                     &lt;SenderId&gt;</w:t>
            </w:r>
            <w:r>
              <w:rPr>
                <w:sz w:val="20"/>
                <w:szCs w:val="20"/>
              </w:rPr>
              <w:t>?</w:t>
            </w:r>
            <w:r w:rsidRPr="00125BFB">
              <w:rPr>
                <w:sz w:val="20"/>
                <w:szCs w:val="20"/>
              </w:rPr>
              <w:t>&lt;/SenderId&gt;</w:t>
            </w:r>
          </w:p>
          <w:p w14:paraId="2B69E0F9" w14:textId="77777777" w:rsidR="00CF376D" w:rsidRPr="00125BFB" w:rsidRDefault="00CF376D" w:rsidP="00795D93">
            <w:pPr>
              <w:rPr>
                <w:sz w:val="20"/>
                <w:szCs w:val="20"/>
              </w:rPr>
            </w:pPr>
            <w:r w:rsidRPr="00125BFB">
              <w:rPr>
                <w:sz w:val="20"/>
                <w:szCs w:val="20"/>
              </w:rPr>
              <w:t xml:space="preserve">                     &lt;SenderSys&gt;</w:t>
            </w:r>
            <w:r>
              <w:rPr>
                <w:sz w:val="20"/>
                <w:szCs w:val="20"/>
              </w:rPr>
              <w:t>?</w:t>
            </w:r>
            <w:r w:rsidRPr="00125BFB">
              <w:rPr>
                <w:sz w:val="20"/>
                <w:szCs w:val="20"/>
              </w:rPr>
              <w:t>&lt;/SenderSys&gt;</w:t>
            </w:r>
          </w:p>
          <w:p w14:paraId="17E86DFA" w14:textId="77777777" w:rsidR="00CF376D" w:rsidRPr="00125BFB" w:rsidRDefault="00CF376D" w:rsidP="00795D93">
            <w:pPr>
              <w:rPr>
                <w:sz w:val="20"/>
                <w:szCs w:val="20"/>
              </w:rPr>
            </w:pPr>
            <w:r w:rsidRPr="00125BFB">
              <w:rPr>
                <w:sz w:val="20"/>
                <w:szCs w:val="20"/>
              </w:rPr>
              <w:t xml:space="preserve">                  &lt;/Sender&gt;</w:t>
            </w:r>
          </w:p>
          <w:p w14:paraId="4ACFC82B" w14:textId="77777777" w:rsidR="00CF376D" w:rsidRPr="00125BFB" w:rsidRDefault="00CF376D" w:rsidP="00795D93">
            <w:pPr>
              <w:rPr>
                <w:sz w:val="20"/>
                <w:szCs w:val="20"/>
              </w:rPr>
            </w:pPr>
            <w:r w:rsidRPr="00125BFB">
              <w:rPr>
                <w:sz w:val="20"/>
                <w:szCs w:val="20"/>
              </w:rPr>
              <w:t xml:space="preserve">                  &lt;Receiver&gt;</w:t>
            </w:r>
          </w:p>
          <w:p w14:paraId="203EE3E1" w14:textId="77777777" w:rsidR="00CF376D" w:rsidRPr="00125BFB" w:rsidRDefault="00CF376D" w:rsidP="00795D93">
            <w:pPr>
              <w:rPr>
                <w:sz w:val="20"/>
                <w:szCs w:val="20"/>
              </w:rPr>
            </w:pPr>
            <w:r w:rsidRPr="00125BFB">
              <w:rPr>
                <w:sz w:val="20"/>
                <w:szCs w:val="20"/>
              </w:rPr>
              <w:t xml:space="preserve">                     &lt;ReceiverId&gt;</w:t>
            </w:r>
            <w:r>
              <w:rPr>
                <w:sz w:val="20"/>
                <w:szCs w:val="20"/>
              </w:rPr>
              <w:t>?</w:t>
            </w:r>
            <w:r w:rsidRPr="00125BFB">
              <w:rPr>
                <w:sz w:val="20"/>
                <w:szCs w:val="20"/>
              </w:rPr>
              <w:t>&lt;/ReceiverId&gt;</w:t>
            </w:r>
          </w:p>
          <w:p w14:paraId="27B8E271" w14:textId="77777777" w:rsidR="00CF376D" w:rsidRPr="00125BFB" w:rsidRDefault="00CF376D" w:rsidP="00795D93">
            <w:pPr>
              <w:rPr>
                <w:sz w:val="20"/>
                <w:szCs w:val="20"/>
              </w:rPr>
            </w:pPr>
            <w:r w:rsidRPr="00125BFB">
              <w:rPr>
                <w:sz w:val="20"/>
                <w:szCs w:val="20"/>
              </w:rPr>
              <w:t xml:space="preserve">                     &lt;ReceiverSys&gt;</w:t>
            </w:r>
            <w:r>
              <w:rPr>
                <w:sz w:val="20"/>
                <w:szCs w:val="20"/>
              </w:rPr>
              <w:t>’</w:t>
            </w:r>
            <w:r w:rsidRPr="00125BFB">
              <w:rPr>
                <w:sz w:val="20"/>
                <w:szCs w:val="20"/>
              </w:rPr>
              <w:t>&lt;/ReceiverSys&gt;</w:t>
            </w:r>
          </w:p>
          <w:p w14:paraId="7AD3C943" w14:textId="77777777" w:rsidR="00CF376D" w:rsidRPr="00125BFB" w:rsidRDefault="00CF376D" w:rsidP="00795D93">
            <w:pPr>
              <w:rPr>
                <w:sz w:val="20"/>
                <w:szCs w:val="20"/>
              </w:rPr>
            </w:pPr>
            <w:r w:rsidRPr="00125BFB">
              <w:rPr>
                <w:sz w:val="20"/>
                <w:szCs w:val="20"/>
              </w:rPr>
              <w:t xml:space="preserve">                  &lt;/Receiver&gt;</w:t>
            </w:r>
          </w:p>
          <w:p w14:paraId="29DD02BB" w14:textId="77777777" w:rsidR="00CF376D" w:rsidRPr="00125BFB" w:rsidRDefault="00CF376D" w:rsidP="00795D93">
            <w:pPr>
              <w:rPr>
                <w:sz w:val="20"/>
                <w:szCs w:val="20"/>
              </w:rPr>
            </w:pPr>
            <w:r w:rsidRPr="00125BFB">
              <w:rPr>
                <w:sz w:val="20"/>
                <w:szCs w:val="20"/>
              </w:rPr>
              <w:t xml:space="preserve">               &lt;/TRT&gt;</w:t>
            </w:r>
          </w:p>
          <w:p w14:paraId="1EBE8F49" w14:textId="77777777" w:rsidR="00CF376D" w:rsidRPr="00125BFB" w:rsidRDefault="00CF376D" w:rsidP="00795D93">
            <w:pPr>
              <w:rPr>
                <w:sz w:val="20"/>
                <w:szCs w:val="20"/>
              </w:rPr>
            </w:pPr>
            <w:r w:rsidRPr="00125BFB">
              <w:rPr>
                <w:sz w:val="20"/>
                <w:szCs w:val="20"/>
              </w:rPr>
              <w:t xml:space="preserve">               &lt;E2E&gt;</w:t>
            </w:r>
          </w:p>
          <w:p w14:paraId="0F8BA4B6" w14:textId="77777777" w:rsidR="00CF376D" w:rsidRPr="00125BFB" w:rsidRDefault="00CF376D" w:rsidP="00795D93">
            <w:pPr>
              <w:rPr>
                <w:sz w:val="20"/>
                <w:szCs w:val="20"/>
              </w:rPr>
            </w:pPr>
            <w:r w:rsidRPr="00125BFB">
              <w:rPr>
                <w:sz w:val="20"/>
                <w:szCs w:val="20"/>
              </w:rPr>
              <w:t xml:space="preserve">                  &lt;E2ESrvcNm&gt;IdpAllineamentoPendenze&lt;/E2ESrvcNm&gt;</w:t>
            </w:r>
          </w:p>
          <w:p w14:paraId="7B3A8EA3" w14:textId="77777777" w:rsidR="00CF376D" w:rsidRPr="00125BFB" w:rsidRDefault="00CF376D" w:rsidP="00795D93">
            <w:pPr>
              <w:rPr>
                <w:sz w:val="20"/>
                <w:szCs w:val="20"/>
              </w:rPr>
            </w:pPr>
            <w:r w:rsidRPr="00125BFB">
              <w:rPr>
                <w:sz w:val="20"/>
                <w:szCs w:val="20"/>
              </w:rPr>
              <w:t xml:space="preserve">                  &lt;E2EMsgId&gt;</w:t>
            </w:r>
            <w:r>
              <w:rPr>
                <w:sz w:val="20"/>
                <w:szCs w:val="20"/>
              </w:rPr>
              <w:t>?</w:t>
            </w:r>
            <w:r w:rsidRPr="00125BFB">
              <w:rPr>
                <w:sz w:val="20"/>
                <w:szCs w:val="20"/>
              </w:rPr>
              <w:t>&lt;/E2EMsgId&gt;</w:t>
            </w:r>
          </w:p>
          <w:p w14:paraId="107F1015" w14:textId="77777777" w:rsidR="00CF376D" w:rsidRPr="00125BFB" w:rsidRDefault="00CF376D" w:rsidP="00795D93">
            <w:pPr>
              <w:rPr>
                <w:sz w:val="20"/>
                <w:szCs w:val="20"/>
              </w:rPr>
            </w:pPr>
            <w:r w:rsidRPr="00125BFB">
              <w:rPr>
                <w:sz w:val="20"/>
                <w:szCs w:val="20"/>
              </w:rPr>
              <w:t xml:space="preserve">                  &lt;XMLCrtDt&gt;</w:t>
            </w:r>
            <w:r>
              <w:rPr>
                <w:sz w:val="20"/>
                <w:szCs w:val="20"/>
              </w:rPr>
              <w:t>?</w:t>
            </w:r>
            <w:r w:rsidRPr="00125BFB">
              <w:rPr>
                <w:sz w:val="20"/>
                <w:szCs w:val="20"/>
              </w:rPr>
              <w:t>&lt;/XMLCrtDt&gt;</w:t>
            </w:r>
          </w:p>
          <w:p w14:paraId="7598BBAF" w14:textId="77777777" w:rsidR="00CF376D" w:rsidRPr="00125BFB" w:rsidRDefault="00CF376D" w:rsidP="00795D93">
            <w:pPr>
              <w:rPr>
                <w:sz w:val="20"/>
                <w:szCs w:val="20"/>
              </w:rPr>
            </w:pPr>
            <w:r w:rsidRPr="00125BFB">
              <w:rPr>
                <w:sz w:val="20"/>
                <w:szCs w:val="20"/>
              </w:rPr>
              <w:t xml:space="preserve">                  &lt;Sender&gt;</w:t>
            </w:r>
          </w:p>
          <w:p w14:paraId="7F652267" w14:textId="77777777" w:rsidR="00CF376D" w:rsidRPr="00125BFB" w:rsidRDefault="00CF376D" w:rsidP="00795D93">
            <w:pPr>
              <w:rPr>
                <w:sz w:val="20"/>
                <w:szCs w:val="20"/>
              </w:rPr>
            </w:pPr>
            <w:r w:rsidRPr="00125BFB">
              <w:rPr>
                <w:sz w:val="20"/>
                <w:szCs w:val="20"/>
              </w:rPr>
              <w:t xml:space="preserve">                     &lt;E2ESndrId&gt;</w:t>
            </w:r>
            <w:r>
              <w:rPr>
                <w:sz w:val="20"/>
                <w:szCs w:val="20"/>
              </w:rPr>
              <w:t>?</w:t>
            </w:r>
            <w:r w:rsidRPr="00125BFB">
              <w:rPr>
                <w:sz w:val="20"/>
                <w:szCs w:val="20"/>
              </w:rPr>
              <w:t>&lt;/E2ESndrId&gt;</w:t>
            </w:r>
          </w:p>
          <w:p w14:paraId="65E5D71B" w14:textId="77777777" w:rsidR="00CF376D" w:rsidRPr="00125BFB" w:rsidRDefault="00CF376D" w:rsidP="00795D93">
            <w:pPr>
              <w:rPr>
                <w:sz w:val="20"/>
                <w:szCs w:val="20"/>
              </w:rPr>
            </w:pPr>
            <w:r w:rsidRPr="00125BFB">
              <w:rPr>
                <w:sz w:val="20"/>
                <w:szCs w:val="20"/>
              </w:rPr>
              <w:lastRenderedPageBreak/>
              <w:t xml:space="preserve">                     &lt;E2ESndrSys&gt;</w:t>
            </w:r>
            <w:r>
              <w:rPr>
                <w:sz w:val="20"/>
                <w:szCs w:val="20"/>
              </w:rPr>
              <w:t>?</w:t>
            </w:r>
            <w:r w:rsidRPr="00125BFB">
              <w:rPr>
                <w:sz w:val="20"/>
                <w:szCs w:val="20"/>
              </w:rPr>
              <w:t>&lt;/E2ESndrSys&gt;</w:t>
            </w:r>
          </w:p>
          <w:p w14:paraId="3D7A133B" w14:textId="77777777" w:rsidR="00CF376D" w:rsidRPr="00125BFB" w:rsidRDefault="00CF376D" w:rsidP="00795D93">
            <w:pPr>
              <w:rPr>
                <w:sz w:val="20"/>
                <w:szCs w:val="20"/>
              </w:rPr>
            </w:pPr>
            <w:r w:rsidRPr="00125BFB">
              <w:rPr>
                <w:sz w:val="20"/>
                <w:szCs w:val="20"/>
              </w:rPr>
              <w:t xml:space="preserve">                  &lt;/Sender&gt;</w:t>
            </w:r>
          </w:p>
          <w:p w14:paraId="0F4091E8" w14:textId="77777777" w:rsidR="00CF376D" w:rsidRPr="00125BFB" w:rsidRDefault="00CF376D" w:rsidP="00795D93">
            <w:pPr>
              <w:rPr>
                <w:sz w:val="20"/>
                <w:szCs w:val="20"/>
              </w:rPr>
            </w:pPr>
            <w:r w:rsidRPr="00125BFB">
              <w:rPr>
                <w:sz w:val="20"/>
                <w:szCs w:val="20"/>
              </w:rPr>
              <w:t xml:space="preserve">                  &lt;Receiver&gt;</w:t>
            </w:r>
          </w:p>
          <w:p w14:paraId="3B2A3218" w14:textId="77777777" w:rsidR="00CF376D" w:rsidRPr="00125BFB" w:rsidRDefault="00CF376D" w:rsidP="00795D93">
            <w:pPr>
              <w:rPr>
                <w:sz w:val="20"/>
                <w:szCs w:val="20"/>
              </w:rPr>
            </w:pPr>
            <w:r w:rsidRPr="00125BFB">
              <w:rPr>
                <w:sz w:val="20"/>
                <w:szCs w:val="20"/>
              </w:rPr>
              <w:t xml:space="preserve">                     &lt;E2ERcvrId&gt;</w:t>
            </w:r>
            <w:r>
              <w:rPr>
                <w:sz w:val="20"/>
                <w:szCs w:val="20"/>
              </w:rPr>
              <w:t>?</w:t>
            </w:r>
            <w:r w:rsidRPr="00125BFB">
              <w:rPr>
                <w:sz w:val="20"/>
                <w:szCs w:val="20"/>
              </w:rPr>
              <w:t>&lt;/E2ERcvrId&gt;</w:t>
            </w:r>
          </w:p>
          <w:p w14:paraId="5CD0A121" w14:textId="77777777" w:rsidR="00CF376D" w:rsidRPr="00125BFB" w:rsidRDefault="00CF376D" w:rsidP="00795D93">
            <w:pPr>
              <w:rPr>
                <w:sz w:val="20"/>
                <w:szCs w:val="20"/>
              </w:rPr>
            </w:pPr>
            <w:r w:rsidRPr="00125BFB">
              <w:rPr>
                <w:sz w:val="20"/>
                <w:szCs w:val="20"/>
              </w:rPr>
              <w:t xml:space="preserve">                     &lt;E2ERcvrSys&gt;</w:t>
            </w:r>
            <w:r>
              <w:rPr>
                <w:sz w:val="20"/>
                <w:szCs w:val="20"/>
              </w:rPr>
              <w:t>?</w:t>
            </w:r>
            <w:r w:rsidRPr="00125BFB">
              <w:rPr>
                <w:sz w:val="20"/>
                <w:szCs w:val="20"/>
              </w:rPr>
              <w:t>&lt;/E2ERcvrSys&gt;</w:t>
            </w:r>
          </w:p>
          <w:p w14:paraId="4AC243BB" w14:textId="77777777" w:rsidR="00CF376D" w:rsidRPr="00125BFB" w:rsidRDefault="00CF376D" w:rsidP="00795D93">
            <w:pPr>
              <w:rPr>
                <w:sz w:val="20"/>
                <w:szCs w:val="20"/>
              </w:rPr>
            </w:pPr>
            <w:r w:rsidRPr="00125BFB">
              <w:rPr>
                <w:sz w:val="20"/>
                <w:szCs w:val="20"/>
              </w:rPr>
              <w:t xml:space="preserve">                  &lt;/Receiver&gt;</w:t>
            </w:r>
          </w:p>
          <w:p w14:paraId="19AD477C" w14:textId="77777777" w:rsidR="00CF376D" w:rsidRPr="00125BFB" w:rsidRDefault="00CF376D" w:rsidP="00795D93">
            <w:pPr>
              <w:rPr>
                <w:sz w:val="20"/>
                <w:szCs w:val="20"/>
              </w:rPr>
            </w:pPr>
            <w:r w:rsidRPr="00125BFB">
              <w:rPr>
                <w:sz w:val="20"/>
                <w:szCs w:val="20"/>
              </w:rPr>
              <w:t xml:space="preserve">               &lt;/E2E&gt;</w:t>
            </w:r>
          </w:p>
          <w:p w14:paraId="279C1EC4" w14:textId="77777777" w:rsidR="00CF376D" w:rsidRPr="00125BFB" w:rsidRDefault="00CF376D" w:rsidP="00795D93">
            <w:pPr>
              <w:rPr>
                <w:sz w:val="20"/>
                <w:szCs w:val="20"/>
              </w:rPr>
            </w:pPr>
            <w:r w:rsidRPr="00125BFB">
              <w:rPr>
                <w:sz w:val="20"/>
                <w:szCs w:val="20"/>
              </w:rPr>
              <w:t xml:space="preserve">            &lt;/IdpHeader&gt;</w:t>
            </w:r>
          </w:p>
          <w:p w14:paraId="2B54F9F4" w14:textId="77777777" w:rsidR="00CF376D" w:rsidRPr="00125BFB" w:rsidRDefault="00CF376D" w:rsidP="00795D93">
            <w:pPr>
              <w:rPr>
                <w:sz w:val="20"/>
                <w:szCs w:val="20"/>
              </w:rPr>
            </w:pPr>
            <w:r w:rsidRPr="00125BFB">
              <w:rPr>
                <w:sz w:val="20"/>
                <w:szCs w:val="20"/>
              </w:rPr>
              <w:t xml:space="preserve">            &lt;ns5:IdpBody&gt;</w:t>
            </w:r>
          </w:p>
          <w:p w14:paraId="7605DAAE" w14:textId="77777777" w:rsidR="00CF376D" w:rsidRPr="00125BFB" w:rsidRDefault="00CF376D" w:rsidP="00795D93">
            <w:pPr>
              <w:rPr>
                <w:sz w:val="20"/>
                <w:szCs w:val="20"/>
              </w:rPr>
            </w:pPr>
            <w:r w:rsidRPr="00125BFB">
              <w:rPr>
                <w:sz w:val="20"/>
                <w:szCs w:val="20"/>
              </w:rPr>
              <w:t xml:space="preserve">               &lt;ns5:InfoMessaggio&gt;</w:t>
            </w:r>
          </w:p>
          <w:p w14:paraId="59A34BA2" w14:textId="77777777" w:rsidR="00CF376D" w:rsidRPr="00125BFB" w:rsidRDefault="00CF376D" w:rsidP="00795D93">
            <w:pPr>
              <w:rPr>
                <w:sz w:val="20"/>
                <w:szCs w:val="20"/>
              </w:rPr>
            </w:pPr>
            <w:r w:rsidRPr="00125BFB">
              <w:rPr>
                <w:sz w:val="20"/>
                <w:szCs w:val="20"/>
              </w:rPr>
              <w:t xml:space="preserve">                  &lt;ns5:Stato&gt;</w:t>
            </w:r>
            <w:r>
              <w:rPr>
                <w:sz w:val="20"/>
                <w:szCs w:val="20"/>
              </w:rPr>
              <w:t>?</w:t>
            </w:r>
            <w:r w:rsidRPr="00125BFB">
              <w:rPr>
                <w:sz w:val="20"/>
                <w:szCs w:val="20"/>
              </w:rPr>
              <w:t>&lt;/ns5:Stato&gt;</w:t>
            </w:r>
          </w:p>
          <w:p w14:paraId="68995A98" w14:textId="77777777" w:rsidR="00CF376D" w:rsidRPr="00125BFB" w:rsidRDefault="00CF376D" w:rsidP="00795D93">
            <w:pPr>
              <w:rPr>
                <w:sz w:val="20"/>
                <w:szCs w:val="20"/>
              </w:rPr>
            </w:pPr>
            <w:r w:rsidRPr="00125BFB">
              <w:rPr>
                <w:sz w:val="20"/>
                <w:szCs w:val="20"/>
              </w:rPr>
              <w:t xml:space="preserve">                  &lt;ns5:Esiti&gt;</w:t>
            </w:r>
          </w:p>
          <w:p w14:paraId="5E3563C4" w14:textId="77777777" w:rsidR="00CF376D" w:rsidRPr="00125BFB" w:rsidRDefault="00CF376D" w:rsidP="00795D93">
            <w:pPr>
              <w:rPr>
                <w:sz w:val="20"/>
                <w:szCs w:val="20"/>
              </w:rPr>
            </w:pPr>
            <w:r w:rsidRPr="00125BFB">
              <w:rPr>
                <w:sz w:val="20"/>
                <w:szCs w:val="20"/>
              </w:rPr>
              <w:t xml:space="preserve">                     &lt;ns5:Esito&gt;</w:t>
            </w:r>
          </w:p>
          <w:p w14:paraId="41413B48" w14:textId="77777777" w:rsidR="00CF376D" w:rsidRPr="00125BFB" w:rsidRDefault="00CF376D" w:rsidP="00795D93">
            <w:pPr>
              <w:rPr>
                <w:sz w:val="20"/>
                <w:szCs w:val="20"/>
              </w:rPr>
            </w:pPr>
            <w:r w:rsidRPr="00125BFB">
              <w:rPr>
                <w:sz w:val="20"/>
                <w:szCs w:val="20"/>
              </w:rPr>
              <w:t xml:space="preserve">                        &lt;ns5:Codice&gt;</w:t>
            </w:r>
            <w:r>
              <w:rPr>
                <w:sz w:val="20"/>
                <w:szCs w:val="20"/>
              </w:rPr>
              <w:t>?</w:t>
            </w:r>
            <w:r w:rsidRPr="00125BFB">
              <w:rPr>
                <w:sz w:val="20"/>
                <w:szCs w:val="20"/>
              </w:rPr>
              <w:t>&lt;/ns5:Codice&gt;</w:t>
            </w:r>
          </w:p>
          <w:p w14:paraId="7E8C1444" w14:textId="77777777" w:rsidR="00CF376D" w:rsidRPr="00125BFB" w:rsidRDefault="00CF376D" w:rsidP="00795D93">
            <w:pPr>
              <w:rPr>
                <w:sz w:val="20"/>
                <w:szCs w:val="20"/>
              </w:rPr>
            </w:pPr>
            <w:r w:rsidRPr="00125BFB">
              <w:rPr>
                <w:sz w:val="20"/>
                <w:szCs w:val="20"/>
              </w:rPr>
              <w:t xml:space="preserve">                        &lt;ns5:Descrizione&gt;</w:t>
            </w:r>
            <w:r>
              <w:rPr>
                <w:sz w:val="20"/>
                <w:szCs w:val="20"/>
              </w:rPr>
              <w:t>?</w:t>
            </w:r>
            <w:r w:rsidRPr="00125BFB">
              <w:rPr>
                <w:sz w:val="20"/>
                <w:szCs w:val="20"/>
              </w:rPr>
              <w:t>&lt;/ns5:Descrizione&gt;</w:t>
            </w:r>
          </w:p>
          <w:p w14:paraId="5EF2701C" w14:textId="77777777" w:rsidR="00CF376D" w:rsidRPr="00125BFB" w:rsidRDefault="00CF376D" w:rsidP="00795D93">
            <w:pPr>
              <w:rPr>
                <w:sz w:val="20"/>
                <w:szCs w:val="20"/>
              </w:rPr>
            </w:pPr>
            <w:r w:rsidRPr="00125BFB">
              <w:rPr>
                <w:sz w:val="20"/>
                <w:szCs w:val="20"/>
              </w:rPr>
              <w:t xml:space="preserve">                        &lt;ns5:Elemento&gt;</w:t>
            </w:r>
            <w:r>
              <w:rPr>
                <w:sz w:val="20"/>
                <w:szCs w:val="20"/>
              </w:rPr>
              <w:t>?</w:t>
            </w:r>
            <w:r w:rsidRPr="00125BFB">
              <w:rPr>
                <w:sz w:val="20"/>
                <w:szCs w:val="20"/>
              </w:rPr>
              <w:t>&lt;/ns5:Elemento&gt;</w:t>
            </w:r>
          </w:p>
          <w:p w14:paraId="15C3C24F" w14:textId="77777777" w:rsidR="00CF376D" w:rsidRPr="00125BFB" w:rsidRDefault="00CF376D" w:rsidP="00795D93">
            <w:pPr>
              <w:rPr>
                <w:sz w:val="20"/>
                <w:szCs w:val="20"/>
              </w:rPr>
            </w:pPr>
            <w:r w:rsidRPr="00125BFB">
              <w:rPr>
                <w:sz w:val="20"/>
                <w:szCs w:val="20"/>
              </w:rPr>
              <w:t xml:space="preserve">                     &lt;/ns5:Esito&gt;</w:t>
            </w:r>
          </w:p>
          <w:p w14:paraId="120205E7" w14:textId="77777777" w:rsidR="00CF376D" w:rsidRPr="00125BFB" w:rsidRDefault="00CF376D" w:rsidP="00795D93">
            <w:pPr>
              <w:rPr>
                <w:sz w:val="20"/>
                <w:szCs w:val="20"/>
              </w:rPr>
            </w:pPr>
            <w:r w:rsidRPr="00125BFB">
              <w:rPr>
                <w:sz w:val="20"/>
                <w:szCs w:val="20"/>
              </w:rPr>
              <w:t xml:space="preserve">                  &lt;/ns5:Esiti&gt;</w:t>
            </w:r>
          </w:p>
          <w:p w14:paraId="72A9210B" w14:textId="77777777" w:rsidR="00CF376D" w:rsidRPr="00125BFB" w:rsidRDefault="00CF376D" w:rsidP="00795D93">
            <w:pPr>
              <w:rPr>
                <w:sz w:val="20"/>
                <w:szCs w:val="20"/>
              </w:rPr>
            </w:pPr>
            <w:r w:rsidRPr="00125BFB">
              <w:rPr>
                <w:sz w:val="20"/>
                <w:szCs w:val="20"/>
              </w:rPr>
              <w:t xml:space="preserve">               &lt;/ns5:InfoMessaggio&gt;</w:t>
            </w:r>
          </w:p>
          <w:p w14:paraId="5D6590B1" w14:textId="77777777" w:rsidR="00CF376D" w:rsidRPr="00125BFB" w:rsidRDefault="00CF376D" w:rsidP="00795D93">
            <w:pPr>
              <w:rPr>
                <w:sz w:val="20"/>
                <w:szCs w:val="20"/>
              </w:rPr>
            </w:pPr>
            <w:r w:rsidRPr="00125BFB">
              <w:rPr>
                <w:sz w:val="20"/>
                <w:szCs w:val="20"/>
              </w:rPr>
              <w:t xml:space="preserve">            &lt;/ns5:IdpBody&gt;</w:t>
            </w:r>
          </w:p>
          <w:p w14:paraId="1C6CAD25" w14:textId="77777777" w:rsidR="00CF376D" w:rsidRPr="00125BFB" w:rsidRDefault="00CF376D" w:rsidP="00795D93">
            <w:pPr>
              <w:rPr>
                <w:sz w:val="20"/>
                <w:szCs w:val="20"/>
              </w:rPr>
            </w:pPr>
            <w:r w:rsidRPr="00125BFB">
              <w:rPr>
                <w:sz w:val="20"/>
                <w:szCs w:val="20"/>
              </w:rPr>
              <w:t xml:space="preserve">         &lt;/ns5:IdpEsitoOTF&gt;</w:t>
            </w:r>
          </w:p>
          <w:p w14:paraId="103B2BED" w14:textId="77777777" w:rsidR="00CF376D" w:rsidRPr="00125BFB" w:rsidRDefault="00CF376D" w:rsidP="00795D93">
            <w:pPr>
              <w:rPr>
                <w:sz w:val="20"/>
                <w:szCs w:val="20"/>
              </w:rPr>
            </w:pPr>
            <w:r w:rsidRPr="00125BFB">
              <w:rPr>
                <w:sz w:val="20"/>
                <w:szCs w:val="20"/>
              </w:rPr>
              <w:t xml:space="preserve">      &lt;/ns4:IdpAllineamentoPendenzeEnteOTF.Esito&gt;</w:t>
            </w:r>
          </w:p>
          <w:p w14:paraId="4910E183" w14:textId="77777777" w:rsidR="00CF376D" w:rsidRPr="00125BFB" w:rsidRDefault="00CF376D" w:rsidP="00795D93">
            <w:pPr>
              <w:rPr>
                <w:sz w:val="20"/>
                <w:szCs w:val="20"/>
              </w:rPr>
            </w:pPr>
            <w:r w:rsidRPr="00125BFB">
              <w:rPr>
                <w:sz w:val="20"/>
                <w:szCs w:val="20"/>
              </w:rPr>
              <w:t xml:space="preserve">   &lt;/soap:Body&gt;</w:t>
            </w:r>
          </w:p>
          <w:p w14:paraId="27A84432" w14:textId="77777777" w:rsidR="00CF376D" w:rsidRPr="008B1C81" w:rsidRDefault="00CF376D" w:rsidP="00795D93">
            <w:pPr>
              <w:rPr>
                <w:sz w:val="20"/>
                <w:szCs w:val="20"/>
              </w:rPr>
            </w:pPr>
            <w:r w:rsidRPr="00125BFB">
              <w:rPr>
                <w:sz w:val="20"/>
                <w:szCs w:val="20"/>
              </w:rPr>
              <w:t>&lt;/soap:Envelope&gt;</w:t>
            </w:r>
          </w:p>
        </w:tc>
      </w:tr>
    </w:tbl>
    <w:p w14:paraId="0BD30214" w14:textId="77777777" w:rsidR="00CF376D" w:rsidRPr="00685F76" w:rsidRDefault="00CF376D" w:rsidP="00CF376D">
      <w:bookmarkStart w:id="174" w:name="_Toc27473263"/>
      <w:bookmarkStart w:id="175" w:name="_Toc27488985"/>
    </w:p>
    <w:p w14:paraId="390375BC" w14:textId="77777777" w:rsidR="00CF376D" w:rsidRPr="00685F76" w:rsidRDefault="00CF376D" w:rsidP="00CF376D"/>
    <w:p w14:paraId="54C8772D" w14:textId="77777777" w:rsidR="00CF376D" w:rsidRDefault="00CF376D" w:rsidP="00CF376D">
      <w:pPr>
        <w:pStyle w:val="Titolo3"/>
        <w:rPr>
          <w:rStyle w:val="Enfasigrassetto"/>
          <w:b w:val="0"/>
        </w:rPr>
      </w:pPr>
      <w:bookmarkStart w:id="176" w:name="_Toc32587188"/>
      <w:bookmarkStart w:id="177" w:name="_Toc35537067"/>
      <w:bookmarkStart w:id="178" w:name="_Toc36042184"/>
      <w:r>
        <w:rPr>
          <w:rStyle w:val="Enfasigrassetto"/>
          <w:b w:val="0"/>
        </w:rPr>
        <w:t>Cancellazione Pendenze</w:t>
      </w:r>
      <w:bookmarkEnd w:id="174"/>
      <w:bookmarkEnd w:id="175"/>
      <w:bookmarkEnd w:id="176"/>
      <w:bookmarkEnd w:id="177"/>
      <w:bookmarkEnd w:id="178"/>
    </w:p>
    <w:tbl>
      <w:tblPr>
        <w:tblStyle w:val="Grigliatabella"/>
        <w:tblW w:w="0" w:type="auto"/>
        <w:tblLook w:val="04A0" w:firstRow="1" w:lastRow="0" w:firstColumn="1" w:lastColumn="0" w:noHBand="0" w:noVBand="1"/>
      </w:tblPr>
      <w:tblGrid>
        <w:gridCol w:w="1559"/>
        <w:gridCol w:w="7791"/>
      </w:tblGrid>
      <w:tr w:rsidR="00CF376D" w:rsidRPr="00CA059D" w14:paraId="6F057C18" w14:textId="77777777" w:rsidTr="00795D93">
        <w:tc>
          <w:tcPr>
            <w:tcW w:w="1559" w:type="dxa"/>
          </w:tcPr>
          <w:p w14:paraId="2990D6EF" w14:textId="77777777" w:rsidR="00CF376D" w:rsidRPr="00C6460C" w:rsidRDefault="00CF376D" w:rsidP="00795D93">
            <w:r w:rsidRPr="00C6460C">
              <w:t>Descrizione</w:t>
            </w:r>
          </w:p>
        </w:tc>
        <w:tc>
          <w:tcPr>
            <w:tcW w:w="7791" w:type="dxa"/>
          </w:tcPr>
          <w:p w14:paraId="349263A5" w14:textId="77777777" w:rsidR="00CF376D" w:rsidRPr="00CA059D" w:rsidRDefault="00CF376D" w:rsidP="00795D93">
            <w:r>
              <w:t>Questo servizio consente di cancellare (logicamente) le posizioni denitorie presenti sull’APA di GEPOS</w:t>
            </w:r>
          </w:p>
        </w:tc>
      </w:tr>
      <w:tr w:rsidR="00CF376D" w:rsidRPr="006E29CF" w14:paraId="12258982" w14:textId="77777777" w:rsidTr="00795D93">
        <w:tc>
          <w:tcPr>
            <w:tcW w:w="1559" w:type="dxa"/>
          </w:tcPr>
          <w:p w14:paraId="407685AD" w14:textId="77777777" w:rsidR="00CF376D" w:rsidRPr="00C6460C" w:rsidRDefault="00CF376D" w:rsidP="00795D93">
            <w:r w:rsidRPr="00C6460C">
              <w:t>Servizio</w:t>
            </w:r>
          </w:p>
        </w:tc>
        <w:tc>
          <w:tcPr>
            <w:tcW w:w="7791" w:type="dxa"/>
          </w:tcPr>
          <w:p w14:paraId="1DF3197D" w14:textId="77777777" w:rsidR="00CF376D" w:rsidRPr="006E29CF" w:rsidRDefault="00CF376D" w:rsidP="00795D93">
            <w:r w:rsidRPr="008B3BE4">
              <w:t>ComunicazionePosizioniDebitorieOTFService</w:t>
            </w:r>
          </w:p>
        </w:tc>
      </w:tr>
      <w:tr w:rsidR="00CF376D" w:rsidRPr="006E29CF" w14:paraId="4F66A63E" w14:textId="77777777" w:rsidTr="00795D93">
        <w:tc>
          <w:tcPr>
            <w:tcW w:w="1559" w:type="dxa"/>
          </w:tcPr>
          <w:p w14:paraId="45190370" w14:textId="77777777" w:rsidR="00CF376D" w:rsidRPr="00C6460C" w:rsidRDefault="00CF376D" w:rsidP="00795D93">
            <w:r w:rsidRPr="00C6460C">
              <w:t>Operation</w:t>
            </w:r>
          </w:p>
        </w:tc>
        <w:tc>
          <w:tcPr>
            <w:tcW w:w="7791" w:type="dxa"/>
          </w:tcPr>
          <w:p w14:paraId="6BA5B6E7" w14:textId="77777777" w:rsidR="00CF376D" w:rsidRPr="00E95676" w:rsidRDefault="00CF376D" w:rsidP="00795D93">
            <w:r>
              <w:t>IdpAllineamentoPendenze</w:t>
            </w:r>
            <w:r w:rsidRPr="00CA059D">
              <w:t>EnteOTF</w:t>
            </w:r>
          </w:p>
        </w:tc>
      </w:tr>
      <w:tr w:rsidR="00CF376D" w14:paraId="52EF0EE3" w14:textId="77777777" w:rsidTr="00795D93">
        <w:tc>
          <w:tcPr>
            <w:tcW w:w="1559" w:type="dxa"/>
          </w:tcPr>
          <w:p w14:paraId="300468C6" w14:textId="77777777" w:rsidR="00CF376D" w:rsidRPr="006E29CF" w:rsidRDefault="00CF376D" w:rsidP="00795D93">
            <w:r>
              <w:t>Tipo servizio</w:t>
            </w:r>
          </w:p>
        </w:tc>
        <w:tc>
          <w:tcPr>
            <w:tcW w:w="7791" w:type="dxa"/>
          </w:tcPr>
          <w:p w14:paraId="34343C03" w14:textId="77777777" w:rsidR="00CF376D" w:rsidRPr="00CA059D" w:rsidRDefault="00CF376D" w:rsidP="00795D93">
            <w:r w:rsidRPr="00CA059D">
              <w:t>SOAP</w:t>
            </w:r>
          </w:p>
        </w:tc>
      </w:tr>
      <w:tr w:rsidR="00CF376D" w:rsidRPr="006E29CF" w14:paraId="3A8AAD14" w14:textId="77777777" w:rsidTr="00795D93">
        <w:tc>
          <w:tcPr>
            <w:tcW w:w="1559" w:type="dxa"/>
          </w:tcPr>
          <w:p w14:paraId="381B0577" w14:textId="77777777" w:rsidR="00CF376D" w:rsidRPr="006E29CF" w:rsidRDefault="00CF376D" w:rsidP="00795D93">
            <w:r w:rsidRPr="006E29CF">
              <w:t>Endpoint</w:t>
            </w:r>
          </w:p>
        </w:tc>
        <w:tc>
          <w:tcPr>
            <w:tcW w:w="7791" w:type="dxa"/>
          </w:tcPr>
          <w:p w14:paraId="7FAD6863" w14:textId="77777777" w:rsidR="00CF376D" w:rsidRPr="006E29CF" w:rsidRDefault="00CF376D" w:rsidP="00795D93">
            <w:r w:rsidRPr="00CA059D">
              <w:rPr>
                <w:rStyle w:val="Collegamentoipertestuale"/>
                <w:lang w:val="it-IT"/>
              </w:rPr>
              <w:t>/IdpWebServices/ComunicazionePosizioniDebitorieOTF</w:t>
            </w:r>
          </w:p>
        </w:tc>
      </w:tr>
      <w:tr w:rsidR="00CF376D" w:rsidRPr="006E29CF" w14:paraId="14C416BA" w14:textId="77777777" w:rsidTr="00795D93">
        <w:tc>
          <w:tcPr>
            <w:tcW w:w="1559" w:type="dxa"/>
          </w:tcPr>
          <w:p w14:paraId="751EAFB4" w14:textId="77777777" w:rsidR="00CF376D" w:rsidRPr="006E29CF" w:rsidRDefault="00CF376D" w:rsidP="00795D93">
            <w:r w:rsidRPr="006E29CF">
              <w:t>Authentication</w:t>
            </w:r>
          </w:p>
        </w:tc>
        <w:tc>
          <w:tcPr>
            <w:tcW w:w="7791" w:type="dxa"/>
          </w:tcPr>
          <w:p w14:paraId="35478B9F" w14:textId="77777777" w:rsidR="00CF376D" w:rsidRPr="006E29CF" w:rsidRDefault="00CF376D" w:rsidP="00795D93">
            <w:r>
              <w:t>Not Required</w:t>
            </w:r>
          </w:p>
        </w:tc>
      </w:tr>
      <w:tr w:rsidR="00CF376D" w:rsidRPr="006E29CF" w14:paraId="38BCEF67" w14:textId="77777777" w:rsidTr="00795D93">
        <w:tc>
          <w:tcPr>
            <w:tcW w:w="1559" w:type="dxa"/>
          </w:tcPr>
          <w:p w14:paraId="41A88761" w14:textId="77777777" w:rsidR="00CF376D" w:rsidRPr="006E29CF" w:rsidRDefault="00CF376D" w:rsidP="00795D93">
            <w:r w:rsidRPr="006E29CF">
              <w:t>Method</w:t>
            </w:r>
          </w:p>
        </w:tc>
        <w:tc>
          <w:tcPr>
            <w:tcW w:w="7791" w:type="dxa"/>
          </w:tcPr>
          <w:p w14:paraId="795E7BB6" w14:textId="77777777" w:rsidR="00CF376D" w:rsidRPr="006E29CF" w:rsidRDefault="00CF376D" w:rsidP="00795D93">
            <w:r>
              <w:t>POST</w:t>
            </w:r>
          </w:p>
        </w:tc>
      </w:tr>
      <w:tr w:rsidR="00CF376D" w:rsidRPr="006E29CF" w14:paraId="178F5630" w14:textId="77777777" w:rsidTr="00795D93">
        <w:tc>
          <w:tcPr>
            <w:tcW w:w="1559" w:type="dxa"/>
          </w:tcPr>
          <w:p w14:paraId="433906AE" w14:textId="77777777" w:rsidR="00CF376D" w:rsidRPr="006E29CF" w:rsidRDefault="00CF376D" w:rsidP="00795D93">
            <w:r w:rsidRPr="006E29CF">
              <w:t>Consumes</w:t>
            </w:r>
          </w:p>
        </w:tc>
        <w:tc>
          <w:tcPr>
            <w:tcW w:w="7791" w:type="dxa"/>
          </w:tcPr>
          <w:p w14:paraId="7DC206E4" w14:textId="77777777" w:rsidR="00CF376D" w:rsidRPr="006E29CF" w:rsidRDefault="00CF376D" w:rsidP="00795D93">
            <w:r>
              <w:t>application/xml</w:t>
            </w:r>
          </w:p>
        </w:tc>
      </w:tr>
      <w:tr w:rsidR="00CF376D" w:rsidRPr="006E29CF" w14:paraId="7C12BAF0" w14:textId="77777777" w:rsidTr="00795D93">
        <w:tc>
          <w:tcPr>
            <w:tcW w:w="1559" w:type="dxa"/>
          </w:tcPr>
          <w:p w14:paraId="70EA1E91" w14:textId="77777777" w:rsidR="00CF376D" w:rsidRPr="006E29CF" w:rsidRDefault="00CF376D" w:rsidP="00795D93">
            <w:r w:rsidRPr="006E29CF">
              <w:t>Produces</w:t>
            </w:r>
          </w:p>
        </w:tc>
        <w:tc>
          <w:tcPr>
            <w:tcW w:w="7791" w:type="dxa"/>
          </w:tcPr>
          <w:p w14:paraId="60A3842E" w14:textId="77777777" w:rsidR="00CF376D" w:rsidRPr="006E29CF" w:rsidRDefault="00CF376D" w:rsidP="00795D93">
            <w:r w:rsidRPr="006E29CF">
              <w:t>application/</w:t>
            </w:r>
            <w:r>
              <w:t>xml</w:t>
            </w:r>
          </w:p>
        </w:tc>
      </w:tr>
      <w:tr w:rsidR="00CF376D" w:rsidRPr="006E29CF" w14:paraId="2D4FD7BE" w14:textId="77777777" w:rsidTr="00795D93">
        <w:tc>
          <w:tcPr>
            <w:tcW w:w="1559" w:type="dxa"/>
          </w:tcPr>
          <w:p w14:paraId="759A8E68" w14:textId="77777777" w:rsidR="00CF376D" w:rsidRPr="006E29CF" w:rsidRDefault="00CF376D" w:rsidP="00795D93">
            <w:r w:rsidRPr="006E29CF">
              <w:t>Payload</w:t>
            </w:r>
          </w:p>
        </w:tc>
        <w:tc>
          <w:tcPr>
            <w:tcW w:w="7791" w:type="dxa"/>
          </w:tcPr>
          <w:p w14:paraId="45562A7C" w14:textId="77777777" w:rsidR="00CF376D" w:rsidRPr="00CA059D" w:rsidRDefault="00CF376D" w:rsidP="00795D93">
            <w:pPr>
              <w:rPr>
                <w:sz w:val="20"/>
                <w:szCs w:val="20"/>
              </w:rPr>
            </w:pPr>
            <w:r w:rsidRPr="00CA059D">
              <w:rPr>
                <w:sz w:val="20"/>
                <w:szCs w:val="20"/>
              </w:rPr>
              <w:t>&lt;soapenv:Envelope xmlns:soapenv="http://schemas.xmlsoap.org/soap/envelope/" xmlns:prox="http://www.cart.rete.toscana.it/servizi/iris_1_1/proxy" xmlns:idp="http://www.cart.rete.toscana.it/servizi/iris_1_1/IdpAllineamentoPendenze" xmlns:idp1="http://www.cart.rete.toscana.it/servizi/iris_1_1/IdpHeader" xmlns:idp2="http://www.cart.rete.toscana.it/servizi/iris_1_1/IdpInclude"&gt;</w:t>
            </w:r>
          </w:p>
          <w:p w14:paraId="15A8B6E2" w14:textId="77777777" w:rsidR="00CF376D" w:rsidRPr="00CA059D" w:rsidRDefault="00CF376D" w:rsidP="00795D93">
            <w:pPr>
              <w:rPr>
                <w:sz w:val="20"/>
                <w:szCs w:val="20"/>
              </w:rPr>
            </w:pPr>
            <w:r w:rsidRPr="00CA059D">
              <w:rPr>
                <w:sz w:val="20"/>
                <w:szCs w:val="20"/>
              </w:rPr>
              <w:t xml:space="preserve">   &lt;soapenv:Header/&gt;</w:t>
            </w:r>
          </w:p>
          <w:p w14:paraId="047CBBCB" w14:textId="77777777" w:rsidR="00CF376D" w:rsidRPr="00CA059D" w:rsidRDefault="00CF376D" w:rsidP="00795D93">
            <w:pPr>
              <w:rPr>
                <w:sz w:val="20"/>
                <w:szCs w:val="20"/>
              </w:rPr>
            </w:pPr>
            <w:r w:rsidRPr="00CA059D">
              <w:rPr>
                <w:sz w:val="20"/>
                <w:szCs w:val="20"/>
              </w:rPr>
              <w:t xml:space="preserve">   &lt;soapenv:Body&gt;</w:t>
            </w:r>
          </w:p>
          <w:p w14:paraId="403D1D5C" w14:textId="77777777" w:rsidR="00CF376D" w:rsidRPr="00CA059D" w:rsidRDefault="00CF376D" w:rsidP="00795D93">
            <w:pPr>
              <w:rPr>
                <w:sz w:val="20"/>
                <w:szCs w:val="20"/>
              </w:rPr>
            </w:pPr>
            <w:r w:rsidRPr="00CA059D">
              <w:rPr>
                <w:sz w:val="20"/>
                <w:szCs w:val="20"/>
              </w:rPr>
              <w:t xml:space="preserve">      &lt;prox:IdpAllineamentoPendenzeEnteOTF&gt;</w:t>
            </w:r>
          </w:p>
          <w:p w14:paraId="039C1842" w14:textId="77777777" w:rsidR="00CF376D" w:rsidRPr="00CA059D" w:rsidRDefault="00CF376D" w:rsidP="00795D93">
            <w:pPr>
              <w:rPr>
                <w:sz w:val="20"/>
                <w:szCs w:val="20"/>
              </w:rPr>
            </w:pPr>
            <w:r w:rsidRPr="00CA059D">
              <w:rPr>
                <w:sz w:val="20"/>
                <w:szCs w:val="20"/>
              </w:rPr>
              <w:t xml:space="preserve">         &lt;idp:IdpAllineamentoPendenzeOTF Versione="?"&gt;</w:t>
            </w:r>
          </w:p>
          <w:p w14:paraId="165B5A8B" w14:textId="77777777" w:rsidR="00CF376D" w:rsidRPr="00CA059D" w:rsidRDefault="00CF376D" w:rsidP="00795D93">
            <w:pPr>
              <w:rPr>
                <w:sz w:val="20"/>
                <w:szCs w:val="20"/>
              </w:rPr>
            </w:pPr>
            <w:r w:rsidRPr="00CA059D">
              <w:rPr>
                <w:sz w:val="20"/>
                <w:szCs w:val="20"/>
              </w:rPr>
              <w:lastRenderedPageBreak/>
              <w:t xml:space="preserve">            &lt;idp:IdpHeader&gt;</w:t>
            </w:r>
          </w:p>
          <w:p w14:paraId="49AD53AC" w14:textId="77777777" w:rsidR="00CF376D" w:rsidRPr="00CA059D" w:rsidRDefault="00CF376D" w:rsidP="00795D93">
            <w:pPr>
              <w:rPr>
                <w:sz w:val="20"/>
                <w:szCs w:val="20"/>
              </w:rPr>
            </w:pPr>
            <w:r w:rsidRPr="00CA059D">
              <w:rPr>
                <w:sz w:val="20"/>
                <w:szCs w:val="20"/>
              </w:rPr>
              <w:t xml:space="preserve">               &lt;idp1:TRT&gt;</w:t>
            </w:r>
          </w:p>
          <w:p w14:paraId="196FCAC6" w14:textId="77777777" w:rsidR="00CF376D" w:rsidRPr="00CA059D" w:rsidRDefault="00CF376D" w:rsidP="00795D93">
            <w:pPr>
              <w:rPr>
                <w:sz w:val="20"/>
                <w:szCs w:val="20"/>
              </w:rPr>
            </w:pPr>
            <w:r w:rsidRPr="00CA059D">
              <w:rPr>
                <w:sz w:val="20"/>
                <w:szCs w:val="20"/>
              </w:rPr>
              <w:t xml:space="preserve">                  &lt;idp1:ServiceName&gt;?&lt;/idp1:ServiceName&gt;</w:t>
            </w:r>
          </w:p>
          <w:p w14:paraId="70C2C6DF" w14:textId="77777777" w:rsidR="00CF376D" w:rsidRPr="00CA059D" w:rsidRDefault="00CF376D" w:rsidP="00795D93">
            <w:pPr>
              <w:rPr>
                <w:sz w:val="20"/>
                <w:szCs w:val="20"/>
              </w:rPr>
            </w:pPr>
            <w:r w:rsidRPr="00CA059D">
              <w:rPr>
                <w:sz w:val="20"/>
                <w:szCs w:val="20"/>
              </w:rPr>
              <w:t xml:space="preserve">                  &lt;idp1:MsgId&gt;?&lt;/idp1:MsgId&gt;</w:t>
            </w:r>
          </w:p>
          <w:p w14:paraId="7B545B02" w14:textId="77777777" w:rsidR="00CF376D" w:rsidRPr="00CA059D" w:rsidRDefault="00CF376D" w:rsidP="00795D93">
            <w:pPr>
              <w:rPr>
                <w:sz w:val="20"/>
                <w:szCs w:val="20"/>
              </w:rPr>
            </w:pPr>
            <w:r w:rsidRPr="00CA059D">
              <w:rPr>
                <w:sz w:val="20"/>
                <w:szCs w:val="20"/>
              </w:rPr>
              <w:t xml:space="preserve">                  &lt;idp1:XMLCrtDt&gt;?&lt;/idp1:XMLCrtDt&gt;</w:t>
            </w:r>
          </w:p>
          <w:p w14:paraId="6E34619F" w14:textId="77777777" w:rsidR="00CF376D" w:rsidRPr="00CA059D" w:rsidRDefault="00CF376D" w:rsidP="00795D93">
            <w:pPr>
              <w:rPr>
                <w:sz w:val="20"/>
                <w:szCs w:val="20"/>
              </w:rPr>
            </w:pPr>
            <w:r w:rsidRPr="00CA059D">
              <w:rPr>
                <w:sz w:val="20"/>
                <w:szCs w:val="20"/>
              </w:rPr>
              <w:t xml:space="preserve">                  &lt;idp1:Sender&gt;</w:t>
            </w:r>
          </w:p>
          <w:p w14:paraId="6A920160" w14:textId="77777777" w:rsidR="00CF376D" w:rsidRPr="00CA059D" w:rsidRDefault="00CF376D" w:rsidP="00795D93">
            <w:pPr>
              <w:rPr>
                <w:sz w:val="20"/>
                <w:szCs w:val="20"/>
              </w:rPr>
            </w:pPr>
            <w:r w:rsidRPr="00CA059D">
              <w:rPr>
                <w:sz w:val="20"/>
                <w:szCs w:val="20"/>
              </w:rPr>
              <w:t xml:space="preserve">                     &lt;idp1:SenderId&gt;?&lt;/idp1:SenderId&gt;</w:t>
            </w:r>
          </w:p>
          <w:p w14:paraId="7E4BC060" w14:textId="77777777" w:rsidR="00CF376D" w:rsidRPr="00CA059D" w:rsidRDefault="00CF376D" w:rsidP="00795D93">
            <w:pPr>
              <w:rPr>
                <w:sz w:val="20"/>
                <w:szCs w:val="20"/>
              </w:rPr>
            </w:pPr>
            <w:r w:rsidRPr="00CA059D">
              <w:rPr>
                <w:sz w:val="20"/>
                <w:szCs w:val="20"/>
              </w:rPr>
              <w:t xml:space="preserve">                     &lt;idp1:SenderSys&gt;?&lt;/idp1:SenderSys&gt;</w:t>
            </w:r>
          </w:p>
          <w:p w14:paraId="3B20106C" w14:textId="77777777" w:rsidR="00CF376D" w:rsidRPr="00CA059D" w:rsidRDefault="00CF376D" w:rsidP="00795D93">
            <w:pPr>
              <w:rPr>
                <w:sz w:val="20"/>
                <w:szCs w:val="20"/>
              </w:rPr>
            </w:pPr>
            <w:r w:rsidRPr="00CA059D">
              <w:rPr>
                <w:sz w:val="20"/>
                <w:szCs w:val="20"/>
              </w:rPr>
              <w:t xml:space="preserve">                  &lt;/idp1:Sender&gt;</w:t>
            </w:r>
          </w:p>
          <w:p w14:paraId="5822C84A" w14:textId="77777777" w:rsidR="00CF376D" w:rsidRPr="00CA059D" w:rsidRDefault="00CF376D" w:rsidP="00795D93">
            <w:pPr>
              <w:rPr>
                <w:sz w:val="20"/>
                <w:szCs w:val="20"/>
              </w:rPr>
            </w:pPr>
            <w:r w:rsidRPr="00CA059D">
              <w:rPr>
                <w:sz w:val="20"/>
                <w:szCs w:val="20"/>
              </w:rPr>
              <w:t xml:space="preserve">                  &lt;idp1:Receiver&gt;</w:t>
            </w:r>
          </w:p>
          <w:p w14:paraId="496A9C8B" w14:textId="77777777" w:rsidR="00CF376D" w:rsidRPr="00CA059D" w:rsidRDefault="00CF376D" w:rsidP="00795D93">
            <w:pPr>
              <w:rPr>
                <w:sz w:val="20"/>
                <w:szCs w:val="20"/>
              </w:rPr>
            </w:pPr>
            <w:r w:rsidRPr="00CA059D">
              <w:rPr>
                <w:sz w:val="20"/>
                <w:szCs w:val="20"/>
              </w:rPr>
              <w:t xml:space="preserve">                     &lt;idp1:ReceiverId&gt;?&lt;/idp1:ReceiverId&gt;</w:t>
            </w:r>
          </w:p>
          <w:p w14:paraId="1A045C49" w14:textId="77777777" w:rsidR="00CF376D" w:rsidRPr="00CA059D" w:rsidRDefault="00CF376D" w:rsidP="00795D93">
            <w:pPr>
              <w:rPr>
                <w:sz w:val="20"/>
                <w:szCs w:val="20"/>
              </w:rPr>
            </w:pPr>
            <w:r w:rsidRPr="00CA059D">
              <w:rPr>
                <w:sz w:val="20"/>
                <w:szCs w:val="20"/>
              </w:rPr>
              <w:t xml:space="preserve">                     &lt;idp1:ReceiverSys&gt;?&lt;/idp1:ReceiverSys&gt;</w:t>
            </w:r>
          </w:p>
          <w:p w14:paraId="3455238D" w14:textId="77777777" w:rsidR="00CF376D" w:rsidRPr="00CA059D" w:rsidRDefault="00CF376D" w:rsidP="00795D93">
            <w:pPr>
              <w:rPr>
                <w:sz w:val="20"/>
                <w:szCs w:val="20"/>
              </w:rPr>
            </w:pPr>
            <w:r w:rsidRPr="00CA059D">
              <w:rPr>
                <w:sz w:val="20"/>
                <w:szCs w:val="20"/>
              </w:rPr>
              <w:t xml:space="preserve">                  &lt;/idp1:Receiver&gt;</w:t>
            </w:r>
          </w:p>
          <w:p w14:paraId="4141B98E" w14:textId="77777777" w:rsidR="00CF376D" w:rsidRPr="00CA059D" w:rsidRDefault="00CF376D" w:rsidP="00795D93">
            <w:pPr>
              <w:rPr>
                <w:sz w:val="20"/>
                <w:szCs w:val="20"/>
              </w:rPr>
            </w:pPr>
            <w:r w:rsidRPr="00CA059D">
              <w:rPr>
                <w:sz w:val="20"/>
                <w:szCs w:val="20"/>
              </w:rPr>
              <w:t xml:space="preserve">               &lt;/idp1:TRT&gt;</w:t>
            </w:r>
          </w:p>
          <w:p w14:paraId="1178548E" w14:textId="77777777" w:rsidR="00CF376D" w:rsidRPr="00CA059D" w:rsidRDefault="00CF376D" w:rsidP="00795D93">
            <w:pPr>
              <w:rPr>
                <w:sz w:val="20"/>
                <w:szCs w:val="20"/>
              </w:rPr>
            </w:pPr>
            <w:r w:rsidRPr="00CA059D">
              <w:rPr>
                <w:sz w:val="20"/>
                <w:szCs w:val="20"/>
              </w:rPr>
              <w:t xml:space="preserve">               &lt;idp1:E2E&gt;</w:t>
            </w:r>
          </w:p>
          <w:p w14:paraId="50508881" w14:textId="77777777" w:rsidR="00CF376D" w:rsidRPr="00CA059D" w:rsidRDefault="00CF376D" w:rsidP="00795D93">
            <w:pPr>
              <w:rPr>
                <w:sz w:val="20"/>
                <w:szCs w:val="20"/>
              </w:rPr>
            </w:pPr>
            <w:r w:rsidRPr="00CA059D">
              <w:rPr>
                <w:sz w:val="20"/>
                <w:szCs w:val="20"/>
              </w:rPr>
              <w:t xml:space="preserve">                  &lt;idp1:E2ESrvcNm&gt;?&lt;/idp1:E2ESrvcNm&gt;</w:t>
            </w:r>
          </w:p>
          <w:p w14:paraId="3C918A31" w14:textId="77777777" w:rsidR="00CF376D" w:rsidRPr="00CA059D" w:rsidRDefault="00CF376D" w:rsidP="00795D93">
            <w:pPr>
              <w:rPr>
                <w:sz w:val="20"/>
                <w:szCs w:val="20"/>
              </w:rPr>
            </w:pPr>
            <w:r w:rsidRPr="00CA059D">
              <w:rPr>
                <w:sz w:val="20"/>
                <w:szCs w:val="20"/>
              </w:rPr>
              <w:t xml:space="preserve">                  &lt;idp1:E2EMsgId&gt;?&lt;/idp1:E2EMsgId&gt;</w:t>
            </w:r>
          </w:p>
          <w:p w14:paraId="366F3EA9" w14:textId="77777777" w:rsidR="00CF376D" w:rsidRPr="00CA059D" w:rsidRDefault="00CF376D" w:rsidP="00795D93">
            <w:pPr>
              <w:rPr>
                <w:sz w:val="20"/>
                <w:szCs w:val="20"/>
              </w:rPr>
            </w:pPr>
            <w:r w:rsidRPr="00CA059D">
              <w:rPr>
                <w:sz w:val="20"/>
                <w:szCs w:val="20"/>
              </w:rPr>
              <w:t xml:space="preserve">                  &lt;idp1:XMLCrtDt&gt;?&lt;/idp1:XMLCrtDt&gt;</w:t>
            </w:r>
          </w:p>
          <w:p w14:paraId="64C3B076" w14:textId="77777777" w:rsidR="00CF376D" w:rsidRPr="00CA059D" w:rsidRDefault="00CF376D" w:rsidP="00795D93">
            <w:pPr>
              <w:rPr>
                <w:sz w:val="20"/>
                <w:szCs w:val="20"/>
              </w:rPr>
            </w:pPr>
            <w:r w:rsidRPr="00CA059D">
              <w:rPr>
                <w:sz w:val="20"/>
                <w:szCs w:val="20"/>
              </w:rPr>
              <w:t xml:space="preserve">                  &lt;idp1:Sender&gt;</w:t>
            </w:r>
          </w:p>
          <w:p w14:paraId="42557B41" w14:textId="77777777" w:rsidR="00CF376D" w:rsidRPr="00CA059D" w:rsidRDefault="00CF376D" w:rsidP="00795D93">
            <w:pPr>
              <w:rPr>
                <w:sz w:val="20"/>
                <w:szCs w:val="20"/>
              </w:rPr>
            </w:pPr>
            <w:r w:rsidRPr="00CA059D">
              <w:rPr>
                <w:sz w:val="20"/>
                <w:szCs w:val="20"/>
              </w:rPr>
              <w:t xml:space="preserve">                     &lt;idp1:E2ESndrId&gt;?&lt;/idp1:E2ESndrId&gt;</w:t>
            </w:r>
          </w:p>
          <w:p w14:paraId="64664507" w14:textId="77777777" w:rsidR="00CF376D" w:rsidRPr="00CA059D" w:rsidRDefault="00CF376D" w:rsidP="00795D93">
            <w:pPr>
              <w:rPr>
                <w:sz w:val="20"/>
                <w:szCs w:val="20"/>
              </w:rPr>
            </w:pPr>
            <w:r w:rsidRPr="00CA059D">
              <w:rPr>
                <w:sz w:val="20"/>
                <w:szCs w:val="20"/>
              </w:rPr>
              <w:t xml:space="preserve">                     &lt;idp1:E2ESndrSys&gt;?&lt;/idp1:E2ESndrSys&gt;</w:t>
            </w:r>
          </w:p>
          <w:p w14:paraId="42730445" w14:textId="77777777" w:rsidR="00CF376D" w:rsidRPr="00CA059D" w:rsidRDefault="00CF376D" w:rsidP="00795D93">
            <w:pPr>
              <w:rPr>
                <w:sz w:val="20"/>
                <w:szCs w:val="20"/>
              </w:rPr>
            </w:pPr>
            <w:r w:rsidRPr="00CA059D">
              <w:rPr>
                <w:sz w:val="20"/>
                <w:szCs w:val="20"/>
              </w:rPr>
              <w:t xml:space="preserve">                  &lt;/idp1:Sender&gt;</w:t>
            </w:r>
          </w:p>
          <w:p w14:paraId="5177A607" w14:textId="77777777" w:rsidR="00CF376D" w:rsidRPr="00CA059D" w:rsidRDefault="00CF376D" w:rsidP="00795D93">
            <w:pPr>
              <w:rPr>
                <w:sz w:val="20"/>
                <w:szCs w:val="20"/>
              </w:rPr>
            </w:pPr>
            <w:r w:rsidRPr="00CA059D">
              <w:rPr>
                <w:sz w:val="20"/>
                <w:szCs w:val="20"/>
              </w:rPr>
              <w:t xml:space="preserve">                  &lt;idp1:Receiver&gt;</w:t>
            </w:r>
          </w:p>
          <w:p w14:paraId="76294803" w14:textId="77777777" w:rsidR="00CF376D" w:rsidRPr="00CA059D" w:rsidRDefault="00CF376D" w:rsidP="00795D93">
            <w:pPr>
              <w:rPr>
                <w:sz w:val="20"/>
                <w:szCs w:val="20"/>
              </w:rPr>
            </w:pPr>
            <w:r w:rsidRPr="00CA059D">
              <w:rPr>
                <w:sz w:val="20"/>
                <w:szCs w:val="20"/>
              </w:rPr>
              <w:t xml:space="preserve">                     &lt;idp1:E2ERcvrId&gt;?&lt;/idp1:E2ERcvrId&gt;</w:t>
            </w:r>
          </w:p>
          <w:p w14:paraId="28BC8364" w14:textId="77777777" w:rsidR="00CF376D" w:rsidRPr="00CA059D" w:rsidRDefault="00CF376D" w:rsidP="00795D93">
            <w:pPr>
              <w:rPr>
                <w:sz w:val="20"/>
                <w:szCs w:val="20"/>
              </w:rPr>
            </w:pPr>
            <w:r w:rsidRPr="00CA059D">
              <w:rPr>
                <w:sz w:val="20"/>
                <w:szCs w:val="20"/>
              </w:rPr>
              <w:t xml:space="preserve">                     &lt;idp1:E2ERcvrSys&gt;?&lt;/idp1:E2ERcvrSys&gt;</w:t>
            </w:r>
          </w:p>
          <w:p w14:paraId="6309672C" w14:textId="77777777" w:rsidR="00CF376D" w:rsidRPr="00CA059D" w:rsidRDefault="00CF376D" w:rsidP="00795D93">
            <w:pPr>
              <w:rPr>
                <w:sz w:val="20"/>
                <w:szCs w:val="20"/>
              </w:rPr>
            </w:pPr>
            <w:r w:rsidRPr="00CA059D">
              <w:rPr>
                <w:sz w:val="20"/>
                <w:szCs w:val="20"/>
              </w:rPr>
              <w:t xml:space="preserve">                  &lt;/idp1:Receiver&gt;</w:t>
            </w:r>
          </w:p>
          <w:p w14:paraId="7AC7E6A3" w14:textId="77777777" w:rsidR="00CF376D" w:rsidRPr="00CA059D" w:rsidRDefault="00CF376D" w:rsidP="00795D93">
            <w:pPr>
              <w:rPr>
                <w:sz w:val="20"/>
                <w:szCs w:val="20"/>
              </w:rPr>
            </w:pPr>
            <w:r w:rsidRPr="00CA059D">
              <w:rPr>
                <w:sz w:val="20"/>
                <w:szCs w:val="20"/>
              </w:rPr>
              <w:t xml:space="preserve">               &lt;/idp1:E2E&gt;</w:t>
            </w:r>
          </w:p>
          <w:p w14:paraId="61E7EB61" w14:textId="77777777" w:rsidR="00CF376D" w:rsidRPr="00CA059D" w:rsidRDefault="00CF376D" w:rsidP="00795D93">
            <w:pPr>
              <w:rPr>
                <w:sz w:val="20"/>
                <w:szCs w:val="20"/>
              </w:rPr>
            </w:pPr>
            <w:r w:rsidRPr="00CA059D">
              <w:rPr>
                <w:sz w:val="20"/>
                <w:szCs w:val="20"/>
              </w:rPr>
              <w:t xml:space="preserve">            &lt;/idp:IdpHeader&gt;</w:t>
            </w:r>
          </w:p>
          <w:p w14:paraId="193DE54C" w14:textId="77777777" w:rsidR="00CF376D" w:rsidRPr="00CA059D" w:rsidRDefault="00CF376D" w:rsidP="00795D93">
            <w:pPr>
              <w:rPr>
                <w:sz w:val="20"/>
                <w:szCs w:val="20"/>
              </w:rPr>
            </w:pPr>
            <w:r w:rsidRPr="00CA059D">
              <w:rPr>
                <w:sz w:val="20"/>
                <w:szCs w:val="20"/>
              </w:rPr>
              <w:t xml:space="preserve">            &lt;idp:IdpBody&gt;</w:t>
            </w:r>
          </w:p>
          <w:p w14:paraId="76924E27" w14:textId="77777777" w:rsidR="00CF376D" w:rsidRPr="00CA059D" w:rsidRDefault="00CF376D" w:rsidP="00795D93">
            <w:pPr>
              <w:rPr>
                <w:sz w:val="20"/>
                <w:szCs w:val="20"/>
              </w:rPr>
            </w:pPr>
            <w:r w:rsidRPr="00CA059D">
              <w:rPr>
                <w:sz w:val="20"/>
                <w:szCs w:val="20"/>
              </w:rPr>
              <w:t xml:space="preserve">               &lt;!--1 or more repetitions:--&gt;</w:t>
            </w:r>
          </w:p>
          <w:p w14:paraId="65CD1B30" w14:textId="77777777" w:rsidR="00CF376D" w:rsidRPr="00CA059D" w:rsidRDefault="00CF376D" w:rsidP="00795D93">
            <w:pPr>
              <w:rPr>
                <w:sz w:val="20"/>
                <w:szCs w:val="20"/>
              </w:rPr>
            </w:pPr>
            <w:r w:rsidRPr="00CA059D">
              <w:rPr>
                <w:sz w:val="20"/>
                <w:szCs w:val="20"/>
              </w:rPr>
              <w:t xml:space="preserve">               &lt;idp:Pendenza TipoPendenza="?" TipoOperazione="</w:t>
            </w:r>
            <w:r>
              <w:rPr>
                <w:sz w:val="20"/>
                <w:szCs w:val="20"/>
              </w:rPr>
              <w:t>Delete</w:t>
            </w:r>
            <w:r w:rsidRPr="00CA059D">
              <w:rPr>
                <w:sz w:val="20"/>
                <w:szCs w:val="20"/>
              </w:rPr>
              <w:t>"&gt;</w:t>
            </w:r>
          </w:p>
          <w:p w14:paraId="0898E55F" w14:textId="77777777" w:rsidR="00CF376D" w:rsidRPr="00CA059D" w:rsidRDefault="00CF376D" w:rsidP="00795D93">
            <w:pPr>
              <w:rPr>
                <w:sz w:val="20"/>
                <w:szCs w:val="20"/>
              </w:rPr>
            </w:pPr>
            <w:r w:rsidRPr="00CA059D">
              <w:rPr>
                <w:sz w:val="20"/>
                <w:szCs w:val="20"/>
              </w:rPr>
              <w:t xml:space="preserve">                  &lt;idp:IdPendenza&gt;?&lt;/idp:IdPendenza&gt;</w:t>
            </w:r>
          </w:p>
          <w:p w14:paraId="6CA41452" w14:textId="77777777" w:rsidR="00CF376D" w:rsidRPr="00CA059D" w:rsidRDefault="00CF376D" w:rsidP="00795D93">
            <w:pPr>
              <w:rPr>
                <w:sz w:val="20"/>
                <w:szCs w:val="20"/>
              </w:rPr>
            </w:pPr>
            <w:r w:rsidRPr="00CA059D">
              <w:rPr>
                <w:sz w:val="20"/>
                <w:szCs w:val="20"/>
              </w:rPr>
              <w:t xml:space="preserve">                  &lt;idp:Mittente&gt;</w:t>
            </w:r>
          </w:p>
          <w:p w14:paraId="6DAC9170" w14:textId="77777777" w:rsidR="00CF376D" w:rsidRPr="00CA059D" w:rsidRDefault="00CF376D" w:rsidP="00795D93">
            <w:pPr>
              <w:rPr>
                <w:sz w:val="20"/>
                <w:szCs w:val="20"/>
              </w:rPr>
            </w:pPr>
            <w:r w:rsidRPr="00CA059D">
              <w:rPr>
                <w:sz w:val="20"/>
                <w:szCs w:val="20"/>
              </w:rPr>
              <w:t xml:space="preserve">                     &lt;idp:Id&gt;?&lt;/idp:Id&gt;</w:t>
            </w:r>
          </w:p>
          <w:p w14:paraId="10545513" w14:textId="77777777" w:rsidR="00CF376D" w:rsidRPr="00CA059D" w:rsidRDefault="00CF376D" w:rsidP="00795D93">
            <w:pPr>
              <w:rPr>
                <w:sz w:val="20"/>
                <w:szCs w:val="20"/>
              </w:rPr>
            </w:pPr>
            <w:r w:rsidRPr="00CA059D">
              <w:rPr>
                <w:sz w:val="20"/>
                <w:szCs w:val="20"/>
              </w:rPr>
              <w:t xml:space="preserve">                     &lt;!--Optional:--&gt;</w:t>
            </w:r>
          </w:p>
          <w:p w14:paraId="0E507639" w14:textId="77777777" w:rsidR="00CF376D" w:rsidRPr="00CA059D" w:rsidRDefault="00CF376D" w:rsidP="00795D93">
            <w:pPr>
              <w:rPr>
                <w:sz w:val="20"/>
                <w:szCs w:val="20"/>
              </w:rPr>
            </w:pPr>
            <w:r w:rsidRPr="00CA059D">
              <w:rPr>
                <w:sz w:val="20"/>
                <w:szCs w:val="20"/>
              </w:rPr>
              <w:t xml:space="preserve">                     &lt;idp:Descrizione&gt;?&lt;/idp:Descrizione&gt;</w:t>
            </w:r>
          </w:p>
          <w:p w14:paraId="3FD424A6" w14:textId="77777777" w:rsidR="00CF376D" w:rsidRPr="00CA059D" w:rsidRDefault="00CF376D" w:rsidP="00795D93">
            <w:pPr>
              <w:rPr>
                <w:sz w:val="20"/>
                <w:szCs w:val="20"/>
              </w:rPr>
            </w:pPr>
            <w:r w:rsidRPr="00CA059D">
              <w:rPr>
                <w:sz w:val="20"/>
                <w:szCs w:val="20"/>
              </w:rPr>
              <w:t xml:space="preserve">                  &lt;/idp:Mittente&gt;</w:t>
            </w:r>
          </w:p>
          <w:p w14:paraId="488EDA22" w14:textId="77777777" w:rsidR="00CF376D" w:rsidRPr="00CA059D" w:rsidRDefault="00CF376D" w:rsidP="00795D93">
            <w:pPr>
              <w:rPr>
                <w:sz w:val="20"/>
                <w:szCs w:val="20"/>
              </w:rPr>
            </w:pPr>
            <w:r w:rsidRPr="00CA059D">
              <w:rPr>
                <w:sz w:val="20"/>
                <w:szCs w:val="20"/>
              </w:rPr>
              <w:t xml:space="preserve">                  &lt;idp:Destinatari&gt;</w:t>
            </w:r>
          </w:p>
          <w:p w14:paraId="2B531E6C" w14:textId="77777777" w:rsidR="00CF376D" w:rsidRPr="00CA059D" w:rsidRDefault="00CF376D" w:rsidP="00795D93">
            <w:pPr>
              <w:rPr>
                <w:sz w:val="20"/>
                <w:szCs w:val="20"/>
              </w:rPr>
            </w:pPr>
            <w:r w:rsidRPr="00CA059D">
              <w:rPr>
                <w:sz w:val="20"/>
                <w:szCs w:val="20"/>
              </w:rPr>
              <w:t xml:space="preserve">                     &lt;!--1 or more repetitions:--&gt;</w:t>
            </w:r>
          </w:p>
          <w:p w14:paraId="2EC2E76F" w14:textId="77777777" w:rsidR="00CF376D" w:rsidRPr="00CA059D" w:rsidRDefault="00CF376D" w:rsidP="00795D93">
            <w:pPr>
              <w:rPr>
                <w:sz w:val="20"/>
                <w:szCs w:val="20"/>
              </w:rPr>
            </w:pPr>
            <w:r w:rsidRPr="00CA059D">
              <w:rPr>
                <w:sz w:val="20"/>
                <w:szCs w:val="20"/>
              </w:rPr>
              <w:t xml:space="preserve">                     &lt;idp:Destinatario Tipo="?"&gt;</w:t>
            </w:r>
          </w:p>
          <w:p w14:paraId="06354AC5" w14:textId="77777777" w:rsidR="00CF376D" w:rsidRPr="00CA059D" w:rsidRDefault="00CF376D" w:rsidP="00795D93">
            <w:pPr>
              <w:rPr>
                <w:sz w:val="20"/>
                <w:szCs w:val="20"/>
              </w:rPr>
            </w:pPr>
            <w:r w:rsidRPr="00CA059D">
              <w:rPr>
                <w:sz w:val="20"/>
                <w:szCs w:val="20"/>
              </w:rPr>
              <w:t xml:space="preserve">                        &lt;idp:Id&gt;?&lt;/idp:Id&gt;</w:t>
            </w:r>
          </w:p>
          <w:p w14:paraId="458218F2" w14:textId="77777777" w:rsidR="00CF376D" w:rsidRPr="00CA059D" w:rsidRDefault="00CF376D" w:rsidP="00795D93">
            <w:pPr>
              <w:rPr>
                <w:sz w:val="20"/>
                <w:szCs w:val="20"/>
              </w:rPr>
            </w:pPr>
            <w:r w:rsidRPr="00CA059D">
              <w:rPr>
                <w:sz w:val="20"/>
                <w:szCs w:val="20"/>
              </w:rPr>
              <w:t xml:space="preserve">                        &lt;!--Optional:--&gt;</w:t>
            </w:r>
          </w:p>
          <w:p w14:paraId="2B03CA4A" w14:textId="77777777" w:rsidR="00CF376D" w:rsidRPr="00CA059D" w:rsidRDefault="00CF376D" w:rsidP="00795D93">
            <w:pPr>
              <w:rPr>
                <w:sz w:val="20"/>
                <w:szCs w:val="20"/>
              </w:rPr>
            </w:pPr>
            <w:r w:rsidRPr="00CA059D">
              <w:rPr>
                <w:sz w:val="20"/>
                <w:szCs w:val="20"/>
              </w:rPr>
              <w:t xml:space="preserve">                        &lt;idp:Descrizione&gt;?&lt;/idp:Descrizione&gt;</w:t>
            </w:r>
          </w:p>
          <w:p w14:paraId="4B745292" w14:textId="77777777" w:rsidR="00CF376D" w:rsidRPr="00CA059D" w:rsidRDefault="00CF376D" w:rsidP="00795D93">
            <w:pPr>
              <w:rPr>
                <w:sz w:val="20"/>
                <w:szCs w:val="20"/>
              </w:rPr>
            </w:pPr>
            <w:r w:rsidRPr="00CA059D">
              <w:rPr>
                <w:sz w:val="20"/>
                <w:szCs w:val="20"/>
              </w:rPr>
              <w:t xml:space="preserve">                        &lt;!--Optional:--&gt;</w:t>
            </w:r>
          </w:p>
          <w:p w14:paraId="48909523" w14:textId="77777777" w:rsidR="00CF376D" w:rsidRPr="00CA059D" w:rsidRDefault="00CF376D" w:rsidP="00795D93">
            <w:pPr>
              <w:rPr>
                <w:sz w:val="20"/>
                <w:szCs w:val="20"/>
              </w:rPr>
            </w:pPr>
            <w:r w:rsidRPr="00CA059D">
              <w:rPr>
                <w:sz w:val="20"/>
                <w:szCs w:val="20"/>
              </w:rPr>
              <w:t xml:space="preserve">                        &lt;idp:DatiDestinatario&gt;</w:t>
            </w:r>
          </w:p>
          <w:p w14:paraId="6DB64158" w14:textId="77777777" w:rsidR="00CF376D" w:rsidRPr="00CA059D" w:rsidRDefault="00CF376D" w:rsidP="00795D93">
            <w:pPr>
              <w:rPr>
                <w:sz w:val="20"/>
                <w:szCs w:val="20"/>
              </w:rPr>
            </w:pPr>
            <w:r w:rsidRPr="00CA059D">
              <w:rPr>
                <w:sz w:val="20"/>
                <w:szCs w:val="20"/>
              </w:rPr>
              <w:t xml:space="preserve">                           &lt;idp:TipoSoggetto&gt;?&lt;/idp:TipoSoggetto&gt;</w:t>
            </w:r>
          </w:p>
          <w:p w14:paraId="03F5C0D0" w14:textId="77777777" w:rsidR="00CF376D" w:rsidRPr="00CA059D" w:rsidRDefault="00CF376D" w:rsidP="00795D93">
            <w:pPr>
              <w:rPr>
                <w:sz w:val="20"/>
                <w:szCs w:val="20"/>
              </w:rPr>
            </w:pPr>
            <w:r w:rsidRPr="00CA059D">
              <w:rPr>
                <w:sz w:val="20"/>
                <w:szCs w:val="20"/>
              </w:rPr>
              <w:t xml:space="preserve">                           &lt;idp:Anagrafica&gt;?&lt;/idp:Anagrafica&gt;</w:t>
            </w:r>
          </w:p>
          <w:p w14:paraId="05F29826" w14:textId="77777777" w:rsidR="00CF376D" w:rsidRPr="00CA059D" w:rsidRDefault="00CF376D" w:rsidP="00795D93">
            <w:pPr>
              <w:rPr>
                <w:sz w:val="20"/>
                <w:szCs w:val="20"/>
              </w:rPr>
            </w:pPr>
            <w:r w:rsidRPr="00CA059D">
              <w:rPr>
                <w:sz w:val="20"/>
                <w:szCs w:val="20"/>
              </w:rPr>
              <w:t xml:space="preserve">                           &lt;!--Optional:--&gt;</w:t>
            </w:r>
          </w:p>
          <w:p w14:paraId="46C3A034" w14:textId="77777777" w:rsidR="00CF376D" w:rsidRPr="00CA059D" w:rsidRDefault="00CF376D" w:rsidP="00795D93">
            <w:pPr>
              <w:rPr>
                <w:sz w:val="20"/>
                <w:szCs w:val="20"/>
              </w:rPr>
            </w:pPr>
            <w:r w:rsidRPr="00CA059D">
              <w:rPr>
                <w:sz w:val="20"/>
                <w:szCs w:val="20"/>
              </w:rPr>
              <w:t xml:space="preserve">                           &lt;idp:EMail&gt;?&lt;/idp:EMail&gt;</w:t>
            </w:r>
          </w:p>
          <w:p w14:paraId="59E5BFC8" w14:textId="77777777" w:rsidR="00CF376D" w:rsidRPr="00CA059D" w:rsidRDefault="00CF376D" w:rsidP="00795D93">
            <w:pPr>
              <w:rPr>
                <w:sz w:val="20"/>
                <w:szCs w:val="20"/>
              </w:rPr>
            </w:pPr>
            <w:r w:rsidRPr="00CA059D">
              <w:rPr>
                <w:sz w:val="20"/>
                <w:szCs w:val="20"/>
              </w:rPr>
              <w:t xml:space="preserve">                           &lt;!--Optional:--&gt;</w:t>
            </w:r>
          </w:p>
          <w:p w14:paraId="5DFB5424" w14:textId="77777777" w:rsidR="00CF376D" w:rsidRPr="00CA059D" w:rsidRDefault="00CF376D" w:rsidP="00795D93">
            <w:pPr>
              <w:rPr>
                <w:sz w:val="20"/>
                <w:szCs w:val="20"/>
              </w:rPr>
            </w:pPr>
            <w:r w:rsidRPr="00CA059D">
              <w:rPr>
                <w:sz w:val="20"/>
                <w:szCs w:val="20"/>
              </w:rPr>
              <w:lastRenderedPageBreak/>
              <w:t xml:space="preserve">                           &lt;idp:Indirizzo&gt;?&lt;/idp:Indirizzo&gt;</w:t>
            </w:r>
          </w:p>
          <w:p w14:paraId="0DD7C5EB" w14:textId="77777777" w:rsidR="00CF376D" w:rsidRPr="00CA059D" w:rsidRDefault="00CF376D" w:rsidP="00795D93">
            <w:pPr>
              <w:rPr>
                <w:sz w:val="20"/>
                <w:szCs w:val="20"/>
              </w:rPr>
            </w:pPr>
            <w:r w:rsidRPr="00CA059D">
              <w:rPr>
                <w:sz w:val="20"/>
                <w:szCs w:val="20"/>
              </w:rPr>
              <w:t xml:space="preserve">                           &lt;!--Optional:--&gt;</w:t>
            </w:r>
          </w:p>
          <w:p w14:paraId="29D07DDF" w14:textId="77777777" w:rsidR="00CF376D" w:rsidRPr="00CA059D" w:rsidRDefault="00CF376D" w:rsidP="00795D93">
            <w:pPr>
              <w:rPr>
                <w:sz w:val="20"/>
                <w:szCs w:val="20"/>
              </w:rPr>
            </w:pPr>
            <w:r w:rsidRPr="00CA059D">
              <w:rPr>
                <w:sz w:val="20"/>
                <w:szCs w:val="20"/>
              </w:rPr>
              <w:t xml:space="preserve">                           &lt;idp:NumeroCivico&gt;?&lt;/idp:NumeroCivico&gt;</w:t>
            </w:r>
          </w:p>
          <w:p w14:paraId="3E79A203" w14:textId="77777777" w:rsidR="00CF376D" w:rsidRPr="00CA059D" w:rsidRDefault="00CF376D" w:rsidP="00795D93">
            <w:pPr>
              <w:rPr>
                <w:sz w:val="20"/>
                <w:szCs w:val="20"/>
              </w:rPr>
            </w:pPr>
            <w:r w:rsidRPr="00CA059D">
              <w:rPr>
                <w:sz w:val="20"/>
                <w:szCs w:val="20"/>
              </w:rPr>
              <w:t xml:space="preserve">                           &lt;!--Optional:--&gt;</w:t>
            </w:r>
          </w:p>
          <w:p w14:paraId="5B492A4D" w14:textId="77777777" w:rsidR="00CF376D" w:rsidRPr="00CA059D" w:rsidRDefault="00CF376D" w:rsidP="00795D93">
            <w:pPr>
              <w:rPr>
                <w:sz w:val="20"/>
                <w:szCs w:val="20"/>
              </w:rPr>
            </w:pPr>
            <w:r w:rsidRPr="00CA059D">
              <w:rPr>
                <w:sz w:val="20"/>
                <w:szCs w:val="20"/>
              </w:rPr>
              <w:t xml:space="preserve">                           &lt;idp:Cap&gt;?&lt;/idp:Cap&gt;</w:t>
            </w:r>
          </w:p>
          <w:p w14:paraId="20E8A451" w14:textId="77777777" w:rsidR="00CF376D" w:rsidRPr="00CA059D" w:rsidRDefault="00CF376D" w:rsidP="00795D93">
            <w:pPr>
              <w:rPr>
                <w:sz w:val="20"/>
                <w:szCs w:val="20"/>
              </w:rPr>
            </w:pPr>
            <w:r w:rsidRPr="00CA059D">
              <w:rPr>
                <w:sz w:val="20"/>
                <w:szCs w:val="20"/>
              </w:rPr>
              <w:t xml:space="preserve">                           &lt;!--Optional:--&gt;</w:t>
            </w:r>
          </w:p>
          <w:p w14:paraId="17F470D3" w14:textId="77777777" w:rsidR="00CF376D" w:rsidRPr="00CA059D" w:rsidRDefault="00CF376D" w:rsidP="00795D93">
            <w:pPr>
              <w:rPr>
                <w:sz w:val="20"/>
                <w:szCs w:val="20"/>
              </w:rPr>
            </w:pPr>
            <w:r w:rsidRPr="00CA059D">
              <w:rPr>
                <w:sz w:val="20"/>
                <w:szCs w:val="20"/>
              </w:rPr>
              <w:t xml:space="preserve">                           &lt;idp:Localita&gt;?&lt;/idp:Localita&gt;</w:t>
            </w:r>
          </w:p>
          <w:p w14:paraId="17990760" w14:textId="77777777" w:rsidR="00CF376D" w:rsidRPr="00CA059D" w:rsidRDefault="00CF376D" w:rsidP="00795D93">
            <w:pPr>
              <w:rPr>
                <w:sz w:val="20"/>
                <w:szCs w:val="20"/>
              </w:rPr>
            </w:pPr>
            <w:r w:rsidRPr="00CA059D">
              <w:rPr>
                <w:sz w:val="20"/>
                <w:szCs w:val="20"/>
              </w:rPr>
              <w:t xml:space="preserve">                           &lt;!--Optional:--&gt;</w:t>
            </w:r>
          </w:p>
          <w:p w14:paraId="64BCB49B" w14:textId="77777777" w:rsidR="00CF376D" w:rsidRPr="00CA059D" w:rsidRDefault="00CF376D" w:rsidP="00795D93">
            <w:pPr>
              <w:rPr>
                <w:sz w:val="20"/>
                <w:szCs w:val="20"/>
              </w:rPr>
            </w:pPr>
            <w:r w:rsidRPr="00CA059D">
              <w:rPr>
                <w:sz w:val="20"/>
                <w:szCs w:val="20"/>
              </w:rPr>
              <w:t xml:space="preserve">                           &lt;idp:Provincia&gt;?&lt;/idp:Provincia&gt;</w:t>
            </w:r>
          </w:p>
          <w:p w14:paraId="36698A22" w14:textId="77777777" w:rsidR="00CF376D" w:rsidRPr="00CA059D" w:rsidRDefault="00CF376D" w:rsidP="00795D93">
            <w:pPr>
              <w:rPr>
                <w:sz w:val="20"/>
                <w:szCs w:val="20"/>
              </w:rPr>
            </w:pPr>
            <w:r w:rsidRPr="00CA059D">
              <w:rPr>
                <w:sz w:val="20"/>
                <w:szCs w:val="20"/>
              </w:rPr>
              <w:t xml:space="preserve">                           &lt;!--Optional:--&gt;</w:t>
            </w:r>
          </w:p>
          <w:p w14:paraId="09E4FC71" w14:textId="77777777" w:rsidR="00CF376D" w:rsidRPr="00CA059D" w:rsidRDefault="00CF376D" w:rsidP="00795D93">
            <w:pPr>
              <w:rPr>
                <w:sz w:val="20"/>
                <w:szCs w:val="20"/>
              </w:rPr>
            </w:pPr>
            <w:r w:rsidRPr="00CA059D">
              <w:rPr>
                <w:sz w:val="20"/>
                <w:szCs w:val="20"/>
              </w:rPr>
              <w:t xml:space="preserve">                           &lt;idp:Nazione&gt;?&lt;/idp:Nazione&gt;</w:t>
            </w:r>
          </w:p>
          <w:p w14:paraId="30B53678" w14:textId="77777777" w:rsidR="00CF376D" w:rsidRPr="00CA059D" w:rsidRDefault="00CF376D" w:rsidP="00795D93">
            <w:pPr>
              <w:rPr>
                <w:sz w:val="20"/>
                <w:szCs w:val="20"/>
              </w:rPr>
            </w:pPr>
            <w:r w:rsidRPr="00CA059D">
              <w:rPr>
                <w:sz w:val="20"/>
                <w:szCs w:val="20"/>
              </w:rPr>
              <w:t xml:space="preserve">                        &lt;/idp:DatiDestinatario&gt;</w:t>
            </w:r>
          </w:p>
          <w:p w14:paraId="32F77502" w14:textId="77777777" w:rsidR="00CF376D" w:rsidRPr="00CA059D" w:rsidRDefault="00CF376D" w:rsidP="00795D93">
            <w:pPr>
              <w:rPr>
                <w:sz w:val="20"/>
                <w:szCs w:val="20"/>
              </w:rPr>
            </w:pPr>
            <w:r w:rsidRPr="00CA059D">
              <w:rPr>
                <w:sz w:val="20"/>
                <w:szCs w:val="20"/>
              </w:rPr>
              <w:t xml:space="preserve">                        &lt;!--Optional:--&gt;</w:t>
            </w:r>
          </w:p>
          <w:p w14:paraId="5A509847" w14:textId="77777777" w:rsidR="00CF376D" w:rsidRPr="00CA059D" w:rsidRDefault="00CF376D" w:rsidP="00795D93">
            <w:pPr>
              <w:rPr>
                <w:sz w:val="20"/>
                <w:szCs w:val="20"/>
              </w:rPr>
            </w:pPr>
            <w:r w:rsidRPr="00CA059D">
              <w:rPr>
                <w:sz w:val="20"/>
                <w:szCs w:val="20"/>
              </w:rPr>
              <w:t xml:space="preserve">                        &lt;idp:IdentificativoAlternativo&gt;</w:t>
            </w:r>
          </w:p>
          <w:p w14:paraId="60EED1BA" w14:textId="77777777" w:rsidR="00CF376D" w:rsidRPr="00CA059D" w:rsidRDefault="00CF376D" w:rsidP="00795D93">
            <w:pPr>
              <w:rPr>
                <w:sz w:val="20"/>
                <w:szCs w:val="20"/>
              </w:rPr>
            </w:pPr>
            <w:r w:rsidRPr="00CA059D">
              <w:rPr>
                <w:sz w:val="20"/>
                <w:szCs w:val="20"/>
              </w:rPr>
              <w:t xml:space="preserve">                           &lt;idp:TipoCodiceIdenficativoAlternativo&gt;?&lt;/idp:TipoCodiceIdenficativoAlternativo&gt;</w:t>
            </w:r>
          </w:p>
          <w:p w14:paraId="44F0C907" w14:textId="77777777" w:rsidR="00CF376D" w:rsidRPr="00CA059D" w:rsidRDefault="00CF376D" w:rsidP="00795D93">
            <w:pPr>
              <w:rPr>
                <w:sz w:val="20"/>
                <w:szCs w:val="20"/>
              </w:rPr>
            </w:pPr>
            <w:r w:rsidRPr="00CA059D">
              <w:rPr>
                <w:sz w:val="20"/>
                <w:szCs w:val="20"/>
              </w:rPr>
              <w:t xml:space="preserve">                           &lt;idp:CodiceIdenficativoAlternativo&gt;?&lt;/idp:CodiceIdenficativoAlternativo&gt;</w:t>
            </w:r>
          </w:p>
          <w:p w14:paraId="645CE011" w14:textId="77777777" w:rsidR="00CF376D" w:rsidRPr="00CA059D" w:rsidRDefault="00CF376D" w:rsidP="00795D93">
            <w:pPr>
              <w:rPr>
                <w:sz w:val="20"/>
                <w:szCs w:val="20"/>
              </w:rPr>
            </w:pPr>
            <w:r w:rsidRPr="00CA059D">
              <w:rPr>
                <w:sz w:val="20"/>
                <w:szCs w:val="20"/>
              </w:rPr>
              <w:t xml:space="preserve">                        &lt;/idp:IdentificativoAlternativo&gt;</w:t>
            </w:r>
          </w:p>
          <w:p w14:paraId="5A0CD3CD" w14:textId="77777777" w:rsidR="00CF376D" w:rsidRPr="00CA059D" w:rsidRDefault="00CF376D" w:rsidP="00795D93">
            <w:pPr>
              <w:rPr>
                <w:sz w:val="20"/>
                <w:szCs w:val="20"/>
              </w:rPr>
            </w:pPr>
            <w:r w:rsidRPr="00CA059D">
              <w:rPr>
                <w:sz w:val="20"/>
                <w:szCs w:val="20"/>
              </w:rPr>
              <w:t xml:space="preserve">                     &lt;/idp:Destinatario&gt;</w:t>
            </w:r>
          </w:p>
          <w:p w14:paraId="39264154" w14:textId="77777777" w:rsidR="00CF376D" w:rsidRPr="00CA059D" w:rsidRDefault="00CF376D" w:rsidP="00795D93">
            <w:pPr>
              <w:rPr>
                <w:sz w:val="20"/>
                <w:szCs w:val="20"/>
              </w:rPr>
            </w:pPr>
            <w:r w:rsidRPr="00CA059D">
              <w:rPr>
                <w:sz w:val="20"/>
                <w:szCs w:val="20"/>
              </w:rPr>
              <w:t xml:space="preserve">     </w:t>
            </w:r>
            <w:r>
              <w:rPr>
                <w:sz w:val="20"/>
                <w:szCs w:val="20"/>
              </w:rPr>
              <w:t xml:space="preserve">             &lt;/idp:Destinatari&gt;</w:t>
            </w:r>
          </w:p>
          <w:p w14:paraId="0BA515E6" w14:textId="77777777" w:rsidR="00CF376D" w:rsidRPr="00CA059D" w:rsidRDefault="00CF376D" w:rsidP="00795D93">
            <w:pPr>
              <w:rPr>
                <w:sz w:val="20"/>
                <w:szCs w:val="20"/>
              </w:rPr>
            </w:pPr>
            <w:r w:rsidRPr="00CA059D">
              <w:rPr>
                <w:sz w:val="20"/>
                <w:szCs w:val="20"/>
              </w:rPr>
              <w:t xml:space="preserve">               &lt;/idp:Pendenza&gt;</w:t>
            </w:r>
          </w:p>
          <w:p w14:paraId="5745DEFC" w14:textId="77777777" w:rsidR="00CF376D" w:rsidRPr="00CA059D" w:rsidRDefault="00CF376D" w:rsidP="00795D93">
            <w:pPr>
              <w:rPr>
                <w:sz w:val="20"/>
                <w:szCs w:val="20"/>
              </w:rPr>
            </w:pPr>
            <w:r w:rsidRPr="00CA059D">
              <w:rPr>
                <w:sz w:val="20"/>
                <w:szCs w:val="20"/>
              </w:rPr>
              <w:t xml:space="preserve">            &lt;/idp:IdpBody&gt;</w:t>
            </w:r>
          </w:p>
          <w:p w14:paraId="2E885FDC" w14:textId="77777777" w:rsidR="00CF376D" w:rsidRPr="00CA059D" w:rsidRDefault="00CF376D" w:rsidP="00795D93">
            <w:pPr>
              <w:rPr>
                <w:sz w:val="20"/>
                <w:szCs w:val="20"/>
              </w:rPr>
            </w:pPr>
            <w:r w:rsidRPr="00CA059D">
              <w:rPr>
                <w:sz w:val="20"/>
                <w:szCs w:val="20"/>
              </w:rPr>
              <w:t xml:space="preserve">         &lt;/idp:IdpAllineamentoPendenzeOTF&gt;</w:t>
            </w:r>
          </w:p>
          <w:p w14:paraId="40D24D7E" w14:textId="77777777" w:rsidR="00CF376D" w:rsidRPr="00CA059D" w:rsidRDefault="00CF376D" w:rsidP="00795D93">
            <w:pPr>
              <w:rPr>
                <w:sz w:val="20"/>
                <w:szCs w:val="20"/>
              </w:rPr>
            </w:pPr>
            <w:r w:rsidRPr="00CA059D">
              <w:rPr>
                <w:sz w:val="20"/>
                <w:szCs w:val="20"/>
              </w:rPr>
              <w:t xml:space="preserve">      &lt;/prox:IdpAllineamentoPendenzeEnteOTF&gt;</w:t>
            </w:r>
          </w:p>
          <w:p w14:paraId="5EF3BB0E" w14:textId="77777777" w:rsidR="00CF376D" w:rsidRPr="00CA059D" w:rsidRDefault="00CF376D" w:rsidP="00795D93">
            <w:pPr>
              <w:rPr>
                <w:sz w:val="20"/>
                <w:szCs w:val="20"/>
              </w:rPr>
            </w:pPr>
            <w:r w:rsidRPr="00CA059D">
              <w:rPr>
                <w:sz w:val="20"/>
                <w:szCs w:val="20"/>
              </w:rPr>
              <w:t xml:space="preserve">   &lt;/soapenv:Body&gt;</w:t>
            </w:r>
          </w:p>
          <w:p w14:paraId="475BF196" w14:textId="77777777" w:rsidR="00CF376D" w:rsidRPr="00697F35" w:rsidRDefault="00CF376D" w:rsidP="00795D93">
            <w:pPr>
              <w:rPr>
                <w:sz w:val="20"/>
                <w:szCs w:val="20"/>
              </w:rPr>
            </w:pPr>
            <w:r w:rsidRPr="00CA059D">
              <w:rPr>
                <w:sz w:val="20"/>
                <w:szCs w:val="20"/>
              </w:rPr>
              <w:t>&lt;/soapenv:Envelope&gt;</w:t>
            </w:r>
          </w:p>
        </w:tc>
      </w:tr>
      <w:tr w:rsidR="00CF376D" w:rsidRPr="006E29CF" w14:paraId="4D8AB6A5" w14:textId="77777777" w:rsidTr="00795D93">
        <w:tc>
          <w:tcPr>
            <w:tcW w:w="1559" w:type="dxa"/>
          </w:tcPr>
          <w:p w14:paraId="6B145C1A" w14:textId="77777777" w:rsidR="00CF376D" w:rsidRPr="006E29CF" w:rsidRDefault="00CF376D" w:rsidP="00795D93">
            <w:r w:rsidRPr="006E29CF">
              <w:lastRenderedPageBreak/>
              <w:t xml:space="preserve">Response </w:t>
            </w:r>
          </w:p>
          <w:p w14:paraId="071E479C" w14:textId="77777777" w:rsidR="00CF376D" w:rsidRPr="006E29CF" w:rsidRDefault="00CF376D" w:rsidP="00795D93"/>
        </w:tc>
        <w:tc>
          <w:tcPr>
            <w:tcW w:w="7791" w:type="dxa"/>
          </w:tcPr>
          <w:p w14:paraId="2FADF062" w14:textId="77777777" w:rsidR="00CF376D" w:rsidRPr="00125BFB" w:rsidRDefault="00CF376D" w:rsidP="00795D93">
            <w:pPr>
              <w:rPr>
                <w:sz w:val="20"/>
                <w:szCs w:val="20"/>
              </w:rPr>
            </w:pPr>
            <w:r w:rsidRPr="00125BFB">
              <w:rPr>
                <w:sz w:val="20"/>
                <w:szCs w:val="20"/>
              </w:rPr>
              <w:t>&lt;soap:Envelope xmlns:soap="http://schemas.xmlsoap.org/soap/envelope/"&gt;</w:t>
            </w:r>
          </w:p>
          <w:p w14:paraId="3EEBA8BB" w14:textId="77777777" w:rsidR="00CF376D" w:rsidRPr="00125BFB" w:rsidRDefault="00CF376D" w:rsidP="00795D93">
            <w:pPr>
              <w:rPr>
                <w:sz w:val="20"/>
                <w:szCs w:val="20"/>
              </w:rPr>
            </w:pPr>
            <w:r w:rsidRPr="00125BFB">
              <w:rPr>
                <w:sz w:val="20"/>
                <w:szCs w:val="20"/>
              </w:rPr>
              <w:t xml:space="preserve">   &lt;soap:Body&gt;</w:t>
            </w:r>
          </w:p>
          <w:p w14:paraId="71B4F28F" w14:textId="77777777" w:rsidR="00CF376D" w:rsidRPr="00125BFB" w:rsidRDefault="00CF376D" w:rsidP="00795D93">
            <w:pPr>
              <w:rPr>
                <w:sz w:val="20"/>
                <w:szCs w:val="20"/>
              </w:rPr>
            </w:pPr>
            <w:r w:rsidRPr="00125BFB">
              <w:rPr>
                <w:sz w:val="20"/>
                <w:szCs w:val="20"/>
              </w:rPr>
              <w:t xml:space="preserve">      &lt;ns4:IdpAllineamentoPendenzeEnteOTF.Esito xmlns="http://www.cart.rete.toscana.it/servizi/iris_1_1/IdpHeader" xmlns:ns2="http://www.cart.rete.toscana.it/servizi/iris_1_1/IdpAllineamentoPendenze" xmlns:ns3="http://www.cart.rete.toscana.it/servizi/iris_1_1/IdpInclude" xmlns:ns4="http://www.cart.rete.toscana.it/servizi/iris_1_1/proxy" xmlns:ns5="http://www.cart.rete.toscana.it/servizi/iris_1_1/IdpEsito"&gt;</w:t>
            </w:r>
          </w:p>
          <w:p w14:paraId="45CA55FB" w14:textId="77777777" w:rsidR="00CF376D" w:rsidRPr="00125BFB" w:rsidRDefault="00CF376D" w:rsidP="00795D93">
            <w:pPr>
              <w:rPr>
                <w:sz w:val="20"/>
                <w:szCs w:val="20"/>
              </w:rPr>
            </w:pPr>
            <w:r w:rsidRPr="00125BFB">
              <w:rPr>
                <w:sz w:val="20"/>
                <w:szCs w:val="20"/>
              </w:rPr>
              <w:t xml:space="preserve">         &lt;ns5:IdpEsitoOTF Versione="</w:t>
            </w:r>
            <w:r>
              <w:rPr>
                <w:sz w:val="20"/>
                <w:szCs w:val="20"/>
              </w:rPr>
              <w:t>?</w:t>
            </w:r>
            <w:r w:rsidRPr="00125BFB">
              <w:rPr>
                <w:sz w:val="20"/>
                <w:szCs w:val="20"/>
              </w:rPr>
              <w:t>"&gt;</w:t>
            </w:r>
          </w:p>
          <w:p w14:paraId="7E5145BD" w14:textId="77777777" w:rsidR="00CF376D" w:rsidRPr="00125BFB" w:rsidRDefault="00CF376D" w:rsidP="00795D93">
            <w:pPr>
              <w:rPr>
                <w:sz w:val="20"/>
                <w:szCs w:val="20"/>
              </w:rPr>
            </w:pPr>
            <w:r w:rsidRPr="00125BFB">
              <w:rPr>
                <w:sz w:val="20"/>
                <w:szCs w:val="20"/>
              </w:rPr>
              <w:t xml:space="preserve">            &lt;IdpHeader&gt;</w:t>
            </w:r>
          </w:p>
          <w:p w14:paraId="0EED4F69" w14:textId="77777777" w:rsidR="00CF376D" w:rsidRPr="00125BFB" w:rsidRDefault="00CF376D" w:rsidP="00795D93">
            <w:pPr>
              <w:rPr>
                <w:sz w:val="20"/>
                <w:szCs w:val="20"/>
              </w:rPr>
            </w:pPr>
            <w:r w:rsidRPr="00125BFB">
              <w:rPr>
                <w:sz w:val="20"/>
                <w:szCs w:val="20"/>
              </w:rPr>
              <w:t xml:space="preserve">               &lt;TRT&gt;</w:t>
            </w:r>
          </w:p>
          <w:p w14:paraId="410C2A6A" w14:textId="77777777" w:rsidR="00CF376D" w:rsidRPr="00125BFB" w:rsidRDefault="00CF376D" w:rsidP="00795D93">
            <w:pPr>
              <w:rPr>
                <w:sz w:val="20"/>
                <w:szCs w:val="20"/>
              </w:rPr>
            </w:pPr>
            <w:r w:rsidRPr="00125BFB">
              <w:rPr>
                <w:sz w:val="20"/>
                <w:szCs w:val="20"/>
              </w:rPr>
              <w:t xml:space="preserve">                  &lt;ServiceName&gt;IdpAllineamentoPendenze&lt;/ServiceName&gt;</w:t>
            </w:r>
          </w:p>
          <w:p w14:paraId="0AC3F1FD" w14:textId="77777777" w:rsidR="00CF376D" w:rsidRPr="00125BFB" w:rsidRDefault="00CF376D" w:rsidP="00795D93">
            <w:pPr>
              <w:rPr>
                <w:sz w:val="20"/>
                <w:szCs w:val="20"/>
              </w:rPr>
            </w:pPr>
            <w:r w:rsidRPr="00125BFB">
              <w:rPr>
                <w:sz w:val="20"/>
                <w:szCs w:val="20"/>
              </w:rPr>
              <w:t xml:space="preserve">                  &lt;MsgId&gt;</w:t>
            </w:r>
            <w:r>
              <w:rPr>
                <w:sz w:val="20"/>
                <w:szCs w:val="20"/>
              </w:rPr>
              <w:t>?</w:t>
            </w:r>
            <w:r w:rsidRPr="00125BFB">
              <w:rPr>
                <w:sz w:val="20"/>
                <w:szCs w:val="20"/>
              </w:rPr>
              <w:t>&lt;/MsgId&gt;</w:t>
            </w:r>
          </w:p>
          <w:p w14:paraId="1A272358" w14:textId="77777777" w:rsidR="00CF376D" w:rsidRPr="00125BFB" w:rsidRDefault="00CF376D" w:rsidP="00795D93">
            <w:pPr>
              <w:rPr>
                <w:sz w:val="20"/>
                <w:szCs w:val="20"/>
              </w:rPr>
            </w:pPr>
            <w:r w:rsidRPr="00125BFB">
              <w:rPr>
                <w:sz w:val="20"/>
                <w:szCs w:val="20"/>
              </w:rPr>
              <w:t xml:space="preserve">                  &lt;XMLCrtDt&gt;</w:t>
            </w:r>
            <w:r>
              <w:rPr>
                <w:sz w:val="20"/>
                <w:szCs w:val="20"/>
              </w:rPr>
              <w:t>?</w:t>
            </w:r>
            <w:r w:rsidRPr="00125BFB">
              <w:rPr>
                <w:sz w:val="20"/>
                <w:szCs w:val="20"/>
              </w:rPr>
              <w:t>&lt;/XMLCrtDt&gt;</w:t>
            </w:r>
          </w:p>
          <w:p w14:paraId="6A83B5CB" w14:textId="77777777" w:rsidR="00CF376D" w:rsidRPr="00125BFB" w:rsidRDefault="00CF376D" w:rsidP="00795D93">
            <w:pPr>
              <w:rPr>
                <w:sz w:val="20"/>
                <w:szCs w:val="20"/>
              </w:rPr>
            </w:pPr>
            <w:r w:rsidRPr="00125BFB">
              <w:rPr>
                <w:sz w:val="20"/>
                <w:szCs w:val="20"/>
              </w:rPr>
              <w:t xml:space="preserve">                  &lt;Sender&gt;</w:t>
            </w:r>
          </w:p>
          <w:p w14:paraId="59E209E1" w14:textId="77777777" w:rsidR="00CF376D" w:rsidRPr="00125BFB" w:rsidRDefault="00CF376D" w:rsidP="00795D93">
            <w:pPr>
              <w:rPr>
                <w:sz w:val="20"/>
                <w:szCs w:val="20"/>
              </w:rPr>
            </w:pPr>
            <w:r w:rsidRPr="00125BFB">
              <w:rPr>
                <w:sz w:val="20"/>
                <w:szCs w:val="20"/>
              </w:rPr>
              <w:t xml:space="preserve">                     &lt;SenderId&gt;</w:t>
            </w:r>
            <w:r>
              <w:rPr>
                <w:sz w:val="20"/>
                <w:szCs w:val="20"/>
              </w:rPr>
              <w:t>?</w:t>
            </w:r>
            <w:r w:rsidRPr="00125BFB">
              <w:rPr>
                <w:sz w:val="20"/>
                <w:szCs w:val="20"/>
              </w:rPr>
              <w:t>&lt;/SenderId&gt;</w:t>
            </w:r>
          </w:p>
          <w:p w14:paraId="4FA1F479" w14:textId="77777777" w:rsidR="00CF376D" w:rsidRPr="00125BFB" w:rsidRDefault="00CF376D" w:rsidP="00795D93">
            <w:pPr>
              <w:rPr>
                <w:sz w:val="20"/>
                <w:szCs w:val="20"/>
              </w:rPr>
            </w:pPr>
            <w:r w:rsidRPr="00125BFB">
              <w:rPr>
                <w:sz w:val="20"/>
                <w:szCs w:val="20"/>
              </w:rPr>
              <w:t xml:space="preserve">                     &lt;SenderSys&gt;</w:t>
            </w:r>
            <w:r>
              <w:rPr>
                <w:sz w:val="20"/>
                <w:szCs w:val="20"/>
              </w:rPr>
              <w:t>?</w:t>
            </w:r>
            <w:r w:rsidRPr="00125BFB">
              <w:rPr>
                <w:sz w:val="20"/>
                <w:szCs w:val="20"/>
              </w:rPr>
              <w:t>&lt;/SenderSys&gt;</w:t>
            </w:r>
          </w:p>
          <w:p w14:paraId="132CA9D7" w14:textId="77777777" w:rsidR="00CF376D" w:rsidRPr="00125BFB" w:rsidRDefault="00CF376D" w:rsidP="00795D93">
            <w:pPr>
              <w:rPr>
                <w:sz w:val="20"/>
                <w:szCs w:val="20"/>
              </w:rPr>
            </w:pPr>
            <w:r w:rsidRPr="00125BFB">
              <w:rPr>
                <w:sz w:val="20"/>
                <w:szCs w:val="20"/>
              </w:rPr>
              <w:t xml:space="preserve">                  &lt;/Sender&gt;</w:t>
            </w:r>
          </w:p>
          <w:p w14:paraId="337C5574" w14:textId="77777777" w:rsidR="00CF376D" w:rsidRPr="00125BFB" w:rsidRDefault="00CF376D" w:rsidP="00795D93">
            <w:pPr>
              <w:rPr>
                <w:sz w:val="20"/>
                <w:szCs w:val="20"/>
              </w:rPr>
            </w:pPr>
            <w:r w:rsidRPr="00125BFB">
              <w:rPr>
                <w:sz w:val="20"/>
                <w:szCs w:val="20"/>
              </w:rPr>
              <w:t xml:space="preserve">                  &lt;Receiver&gt;</w:t>
            </w:r>
          </w:p>
          <w:p w14:paraId="43E70D65" w14:textId="77777777" w:rsidR="00CF376D" w:rsidRPr="00125BFB" w:rsidRDefault="00CF376D" w:rsidP="00795D93">
            <w:pPr>
              <w:rPr>
                <w:sz w:val="20"/>
                <w:szCs w:val="20"/>
              </w:rPr>
            </w:pPr>
            <w:r w:rsidRPr="00125BFB">
              <w:rPr>
                <w:sz w:val="20"/>
                <w:szCs w:val="20"/>
              </w:rPr>
              <w:t xml:space="preserve">                     &lt;ReceiverId&gt;</w:t>
            </w:r>
            <w:r>
              <w:rPr>
                <w:sz w:val="20"/>
                <w:szCs w:val="20"/>
              </w:rPr>
              <w:t>?</w:t>
            </w:r>
            <w:r w:rsidRPr="00125BFB">
              <w:rPr>
                <w:sz w:val="20"/>
                <w:szCs w:val="20"/>
              </w:rPr>
              <w:t>&lt;/ReceiverId&gt;</w:t>
            </w:r>
          </w:p>
          <w:p w14:paraId="11F9B5C2" w14:textId="77777777" w:rsidR="00CF376D" w:rsidRPr="00125BFB" w:rsidRDefault="00CF376D" w:rsidP="00795D93">
            <w:pPr>
              <w:rPr>
                <w:sz w:val="20"/>
                <w:szCs w:val="20"/>
              </w:rPr>
            </w:pPr>
            <w:r w:rsidRPr="00125BFB">
              <w:rPr>
                <w:sz w:val="20"/>
                <w:szCs w:val="20"/>
              </w:rPr>
              <w:t xml:space="preserve">                     &lt;ReceiverSys&gt;</w:t>
            </w:r>
            <w:r>
              <w:rPr>
                <w:sz w:val="20"/>
                <w:szCs w:val="20"/>
              </w:rPr>
              <w:t>’</w:t>
            </w:r>
            <w:r w:rsidRPr="00125BFB">
              <w:rPr>
                <w:sz w:val="20"/>
                <w:szCs w:val="20"/>
              </w:rPr>
              <w:t>&lt;/ReceiverSys&gt;</w:t>
            </w:r>
          </w:p>
          <w:p w14:paraId="33BE93B1" w14:textId="77777777" w:rsidR="00CF376D" w:rsidRPr="00125BFB" w:rsidRDefault="00CF376D" w:rsidP="00795D93">
            <w:pPr>
              <w:rPr>
                <w:sz w:val="20"/>
                <w:szCs w:val="20"/>
              </w:rPr>
            </w:pPr>
            <w:r w:rsidRPr="00125BFB">
              <w:rPr>
                <w:sz w:val="20"/>
                <w:szCs w:val="20"/>
              </w:rPr>
              <w:t xml:space="preserve">                  &lt;/Receiver&gt;</w:t>
            </w:r>
          </w:p>
          <w:p w14:paraId="3134BA54" w14:textId="77777777" w:rsidR="00CF376D" w:rsidRPr="00125BFB" w:rsidRDefault="00CF376D" w:rsidP="00795D93">
            <w:pPr>
              <w:rPr>
                <w:sz w:val="20"/>
                <w:szCs w:val="20"/>
              </w:rPr>
            </w:pPr>
            <w:r w:rsidRPr="00125BFB">
              <w:rPr>
                <w:sz w:val="20"/>
                <w:szCs w:val="20"/>
              </w:rPr>
              <w:t xml:space="preserve">               &lt;/TRT&gt;</w:t>
            </w:r>
          </w:p>
          <w:p w14:paraId="4EDCF7DD" w14:textId="77777777" w:rsidR="00CF376D" w:rsidRPr="00125BFB" w:rsidRDefault="00CF376D" w:rsidP="00795D93">
            <w:pPr>
              <w:rPr>
                <w:sz w:val="20"/>
                <w:szCs w:val="20"/>
              </w:rPr>
            </w:pPr>
            <w:r w:rsidRPr="00125BFB">
              <w:rPr>
                <w:sz w:val="20"/>
                <w:szCs w:val="20"/>
              </w:rPr>
              <w:t xml:space="preserve">               &lt;E2E&gt;</w:t>
            </w:r>
          </w:p>
          <w:p w14:paraId="0E1DC0D7" w14:textId="77777777" w:rsidR="00CF376D" w:rsidRPr="00125BFB" w:rsidRDefault="00CF376D" w:rsidP="00795D93">
            <w:pPr>
              <w:rPr>
                <w:sz w:val="20"/>
                <w:szCs w:val="20"/>
              </w:rPr>
            </w:pPr>
            <w:r w:rsidRPr="00125BFB">
              <w:rPr>
                <w:sz w:val="20"/>
                <w:szCs w:val="20"/>
              </w:rPr>
              <w:lastRenderedPageBreak/>
              <w:t xml:space="preserve">                  &lt;E2ESrvcNm&gt;IdpAllineamentoPendenze&lt;/E2ESrvcNm&gt;</w:t>
            </w:r>
          </w:p>
          <w:p w14:paraId="267BACA2" w14:textId="77777777" w:rsidR="00CF376D" w:rsidRPr="00125BFB" w:rsidRDefault="00CF376D" w:rsidP="00795D93">
            <w:pPr>
              <w:rPr>
                <w:sz w:val="20"/>
                <w:szCs w:val="20"/>
              </w:rPr>
            </w:pPr>
            <w:r w:rsidRPr="00125BFB">
              <w:rPr>
                <w:sz w:val="20"/>
                <w:szCs w:val="20"/>
              </w:rPr>
              <w:t xml:space="preserve">                  &lt;E2EMsgId&gt;</w:t>
            </w:r>
            <w:r>
              <w:rPr>
                <w:sz w:val="20"/>
                <w:szCs w:val="20"/>
              </w:rPr>
              <w:t>?</w:t>
            </w:r>
            <w:r w:rsidRPr="00125BFB">
              <w:rPr>
                <w:sz w:val="20"/>
                <w:szCs w:val="20"/>
              </w:rPr>
              <w:t>&lt;/E2EMsgId&gt;</w:t>
            </w:r>
          </w:p>
          <w:p w14:paraId="719A82FD" w14:textId="77777777" w:rsidR="00CF376D" w:rsidRPr="00125BFB" w:rsidRDefault="00CF376D" w:rsidP="00795D93">
            <w:pPr>
              <w:rPr>
                <w:sz w:val="20"/>
                <w:szCs w:val="20"/>
              </w:rPr>
            </w:pPr>
            <w:r w:rsidRPr="00125BFB">
              <w:rPr>
                <w:sz w:val="20"/>
                <w:szCs w:val="20"/>
              </w:rPr>
              <w:t xml:space="preserve">                  &lt;XMLCrtDt&gt;</w:t>
            </w:r>
            <w:r>
              <w:rPr>
                <w:sz w:val="20"/>
                <w:szCs w:val="20"/>
              </w:rPr>
              <w:t>?</w:t>
            </w:r>
            <w:r w:rsidRPr="00125BFB">
              <w:rPr>
                <w:sz w:val="20"/>
                <w:szCs w:val="20"/>
              </w:rPr>
              <w:t>&lt;/XMLCrtDt&gt;</w:t>
            </w:r>
          </w:p>
          <w:p w14:paraId="4FA01055" w14:textId="77777777" w:rsidR="00CF376D" w:rsidRPr="00125BFB" w:rsidRDefault="00CF376D" w:rsidP="00795D93">
            <w:pPr>
              <w:rPr>
                <w:sz w:val="20"/>
                <w:szCs w:val="20"/>
              </w:rPr>
            </w:pPr>
            <w:r w:rsidRPr="00125BFB">
              <w:rPr>
                <w:sz w:val="20"/>
                <w:szCs w:val="20"/>
              </w:rPr>
              <w:t xml:space="preserve">                  &lt;Sender&gt;</w:t>
            </w:r>
          </w:p>
          <w:p w14:paraId="4A9F606C" w14:textId="77777777" w:rsidR="00CF376D" w:rsidRPr="00125BFB" w:rsidRDefault="00CF376D" w:rsidP="00795D93">
            <w:pPr>
              <w:rPr>
                <w:sz w:val="20"/>
                <w:szCs w:val="20"/>
              </w:rPr>
            </w:pPr>
            <w:r w:rsidRPr="00125BFB">
              <w:rPr>
                <w:sz w:val="20"/>
                <w:szCs w:val="20"/>
              </w:rPr>
              <w:t xml:space="preserve">                     &lt;E2ESndrId&gt;</w:t>
            </w:r>
            <w:r>
              <w:rPr>
                <w:sz w:val="20"/>
                <w:szCs w:val="20"/>
              </w:rPr>
              <w:t>?</w:t>
            </w:r>
            <w:r w:rsidRPr="00125BFB">
              <w:rPr>
                <w:sz w:val="20"/>
                <w:szCs w:val="20"/>
              </w:rPr>
              <w:t>&lt;/E2ESndrId&gt;</w:t>
            </w:r>
          </w:p>
          <w:p w14:paraId="5F42FD61" w14:textId="77777777" w:rsidR="00CF376D" w:rsidRPr="00125BFB" w:rsidRDefault="00CF376D" w:rsidP="00795D93">
            <w:pPr>
              <w:rPr>
                <w:sz w:val="20"/>
                <w:szCs w:val="20"/>
              </w:rPr>
            </w:pPr>
            <w:r w:rsidRPr="00125BFB">
              <w:rPr>
                <w:sz w:val="20"/>
                <w:szCs w:val="20"/>
              </w:rPr>
              <w:t xml:space="preserve">                     &lt;E2ESndrSys&gt;</w:t>
            </w:r>
            <w:r>
              <w:rPr>
                <w:sz w:val="20"/>
                <w:szCs w:val="20"/>
              </w:rPr>
              <w:t>?</w:t>
            </w:r>
            <w:r w:rsidRPr="00125BFB">
              <w:rPr>
                <w:sz w:val="20"/>
                <w:szCs w:val="20"/>
              </w:rPr>
              <w:t>&lt;/E2ESndrSys&gt;</w:t>
            </w:r>
          </w:p>
          <w:p w14:paraId="27FF4C87" w14:textId="77777777" w:rsidR="00CF376D" w:rsidRPr="00125BFB" w:rsidRDefault="00CF376D" w:rsidP="00795D93">
            <w:pPr>
              <w:rPr>
                <w:sz w:val="20"/>
                <w:szCs w:val="20"/>
              </w:rPr>
            </w:pPr>
            <w:r w:rsidRPr="00125BFB">
              <w:rPr>
                <w:sz w:val="20"/>
                <w:szCs w:val="20"/>
              </w:rPr>
              <w:t xml:space="preserve">                  &lt;/Sender&gt;</w:t>
            </w:r>
          </w:p>
          <w:p w14:paraId="0827AC2A" w14:textId="77777777" w:rsidR="00CF376D" w:rsidRPr="00125BFB" w:rsidRDefault="00CF376D" w:rsidP="00795D93">
            <w:pPr>
              <w:rPr>
                <w:sz w:val="20"/>
                <w:szCs w:val="20"/>
              </w:rPr>
            </w:pPr>
            <w:r w:rsidRPr="00125BFB">
              <w:rPr>
                <w:sz w:val="20"/>
                <w:szCs w:val="20"/>
              </w:rPr>
              <w:t xml:space="preserve">                  &lt;Receiver&gt;</w:t>
            </w:r>
          </w:p>
          <w:p w14:paraId="750487EB" w14:textId="77777777" w:rsidR="00CF376D" w:rsidRPr="00125BFB" w:rsidRDefault="00CF376D" w:rsidP="00795D93">
            <w:pPr>
              <w:rPr>
                <w:sz w:val="20"/>
                <w:szCs w:val="20"/>
              </w:rPr>
            </w:pPr>
            <w:r w:rsidRPr="00125BFB">
              <w:rPr>
                <w:sz w:val="20"/>
                <w:szCs w:val="20"/>
              </w:rPr>
              <w:t xml:space="preserve">                     &lt;E2ERcvrId&gt;</w:t>
            </w:r>
            <w:r>
              <w:rPr>
                <w:sz w:val="20"/>
                <w:szCs w:val="20"/>
              </w:rPr>
              <w:t>?</w:t>
            </w:r>
            <w:r w:rsidRPr="00125BFB">
              <w:rPr>
                <w:sz w:val="20"/>
                <w:szCs w:val="20"/>
              </w:rPr>
              <w:t>&lt;/E2ERcvrId&gt;</w:t>
            </w:r>
          </w:p>
          <w:p w14:paraId="49DF3935" w14:textId="77777777" w:rsidR="00CF376D" w:rsidRPr="00125BFB" w:rsidRDefault="00CF376D" w:rsidP="00795D93">
            <w:pPr>
              <w:rPr>
                <w:sz w:val="20"/>
                <w:szCs w:val="20"/>
              </w:rPr>
            </w:pPr>
            <w:r w:rsidRPr="00125BFB">
              <w:rPr>
                <w:sz w:val="20"/>
                <w:szCs w:val="20"/>
              </w:rPr>
              <w:t xml:space="preserve">                     &lt;E2ERcvrSys&gt;</w:t>
            </w:r>
            <w:r>
              <w:rPr>
                <w:sz w:val="20"/>
                <w:szCs w:val="20"/>
              </w:rPr>
              <w:t>?</w:t>
            </w:r>
            <w:r w:rsidRPr="00125BFB">
              <w:rPr>
                <w:sz w:val="20"/>
                <w:szCs w:val="20"/>
              </w:rPr>
              <w:t>&lt;/E2ERcvrSys&gt;</w:t>
            </w:r>
          </w:p>
          <w:p w14:paraId="13A28365" w14:textId="77777777" w:rsidR="00CF376D" w:rsidRPr="00125BFB" w:rsidRDefault="00CF376D" w:rsidP="00795D93">
            <w:pPr>
              <w:rPr>
                <w:sz w:val="20"/>
                <w:szCs w:val="20"/>
              </w:rPr>
            </w:pPr>
            <w:r w:rsidRPr="00125BFB">
              <w:rPr>
                <w:sz w:val="20"/>
                <w:szCs w:val="20"/>
              </w:rPr>
              <w:t xml:space="preserve">                  &lt;/Receiver&gt;</w:t>
            </w:r>
          </w:p>
          <w:p w14:paraId="5C9764B3" w14:textId="77777777" w:rsidR="00CF376D" w:rsidRPr="00125BFB" w:rsidRDefault="00CF376D" w:rsidP="00795D93">
            <w:pPr>
              <w:rPr>
                <w:sz w:val="20"/>
                <w:szCs w:val="20"/>
              </w:rPr>
            </w:pPr>
            <w:r w:rsidRPr="00125BFB">
              <w:rPr>
                <w:sz w:val="20"/>
                <w:szCs w:val="20"/>
              </w:rPr>
              <w:t xml:space="preserve">               &lt;/E2E&gt;</w:t>
            </w:r>
          </w:p>
          <w:p w14:paraId="36FF0AE8" w14:textId="77777777" w:rsidR="00CF376D" w:rsidRPr="00125BFB" w:rsidRDefault="00CF376D" w:rsidP="00795D93">
            <w:pPr>
              <w:rPr>
                <w:sz w:val="20"/>
                <w:szCs w:val="20"/>
              </w:rPr>
            </w:pPr>
            <w:r w:rsidRPr="00125BFB">
              <w:rPr>
                <w:sz w:val="20"/>
                <w:szCs w:val="20"/>
              </w:rPr>
              <w:t xml:space="preserve">            &lt;/IdpHeader&gt;</w:t>
            </w:r>
          </w:p>
          <w:p w14:paraId="715244FD" w14:textId="77777777" w:rsidR="00CF376D" w:rsidRPr="002B34ED" w:rsidRDefault="00CF376D" w:rsidP="00795D93">
            <w:pPr>
              <w:rPr>
                <w:sz w:val="20"/>
                <w:szCs w:val="20"/>
              </w:rPr>
            </w:pPr>
            <w:r w:rsidRPr="002B34ED">
              <w:rPr>
                <w:sz w:val="20"/>
                <w:szCs w:val="20"/>
              </w:rPr>
              <w:t xml:space="preserve">            &lt;ns5:IdpBody&gt;</w:t>
            </w:r>
          </w:p>
          <w:p w14:paraId="7C2D8E86" w14:textId="77777777" w:rsidR="00CF376D" w:rsidRPr="002B34ED" w:rsidRDefault="00CF376D" w:rsidP="00795D93">
            <w:pPr>
              <w:rPr>
                <w:sz w:val="20"/>
                <w:szCs w:val="20"/>
              </w:rPr>
            </w:pPr>
            <w:r w:rsidRPr="002B34ED">
              <w:rPr>
                <w:sz w:val="20"/>
                <w:szCs w:val="20"/>
              </w:rPr>
              <w:t xml:space="preserve">               &lt;ns5:InfoMessaggio&gt;</w:t>
            </w:r>
          </w:p>
          <w:p w14:paraId="7AC1AB2E" w14:textId="77777777" w:rsidR="00CF376D" w:rsidRPr="002B34ED" w:rsidRDefault="00CF376D" w:rsidP="00795D93">
            <w:pPr>
              <w:rPr>
                <w:sz w:val="20"/>
                <w:szCs w:val="20"/>
              </w:rPr>
            </w:pPr>
            <w:r w:rsidRPr="002B34ED">
              <w:rPr>
                <w:sz w:val="20"/>
                <w:szCs w:val="20"/>
              </w:rPr>
              <w:t xml:space="preserve">                  &lt;ns5:Stato&gt;</w:t>
            </w:r>
            <w:r>
              <w:rPr>
                <w:sz w:val="20"/>
                <w:szCs w:val="20"/>
              </w:rPr>
              <w:t>?</w:t>
            </w:r>
            <w:r w:rsidRPr="002B34ED">
              <w:rPr>
                <w:sz w:val="20"/>
                <w:szCs w:val="20"/>
              </w:rPr>
              <w:t>&lt;/ns5:Stato&gt;</w:t>
            </w:r>
          </w:p>
          <w:p w14:paraId="72D0F154" w14:textId="77777777" w:rsidR="00CF376D" w:rsidRPr="002B34ED" w:rsidRDefault="00CF376D" w:rsidP="00795D93">
            <w:pPr>
              <w:rPr>
                <w:sz w:val="20"/>
                <w:szCs w:val="20"/>
              </w:rPr>
            </w:pPr>
            <w:r w:rsidRPr="002B34ED">
              <w:rPr>
                <w:sz w:val="20"/>
                <w:szCs w:val="20"/>
              </w:rPr>
              <w:t xml:space="preserve">               &lt;/ns5:InfoMessaggio&gt;</w:t>
            </w:r>
          </w:p>
          <w:p w14:paraId="54C719D4" w14:textId="77777777" w:rsidR="00CF376D" w:rsidRDefault="00CF376D" w:rsidP="00795D93">
            <w:pPr>
              <w:rPr>
                <w:sz w:val="20"/>
                <w:szCs w:val="20"/>
              </w:rPr>
            </w:pPr>
            <w:r w:rsidRPr="002B34ED">
              <w:rPr>
                <w:sz w:val="20"/>
                <w:szCs w:val="20"/>
              </w:rPr>
              <w:t xml:space="preserve">            &lt;/ns5:IdpBody&gt;</w:t>
            </w:r>
          </w:p>
          <w:p w14:paraId="7536ACA9" w14:textId="77777777" w:rsidR="00CF376D" w:rsidRPr="003B514D" w:rsidRDefault="00CF376D" w:rsidP="00795D93">
            <w:pPr>
              <w:rPr>
                <w:sz w:val="20"/>
                <w:szCs w:val="20"/>
              </w:rPr>
            </w:pPr>
            <w:r w:rsidRPr="002B34ED">
              <w:rPr>
                <w:sz w:val="20"/>
                <w:szCs w:val="20"/>
              </w:rPr>
              <w:cr/>
            </w:r>
            <w:r w:rsidRPr="00125BFB">
              <w:rPr>
                <w:sz w:val="20"/>
                <w:szCs w:val="20"/>
              </w:rPr>
              <w:t>&lt;/soap:Envelope&gt;</w:t>
            </w:r>
          </w:p>
        </w:tc>
      </w:tr>
      <w:tr w:rsidR="00CF376D" w:rsidRPr="008B1C81" w14:paraId="27974DFF" w14:textId="77777777" w:rsidTr="00795D93">
        <w:tc>
          <w:tcPr>
            <w:tcW w:w="1559" w:type="dxa"/>
          </w:tcPr>
          <w:p w14:paraId="5D8DBD78" w14:textId="77777777" w:rsidR="00CF376D" w:rsidRPr="006E29CF" w:rsidRDefault="00CF376D" w:rsidP="00795D93">
            <w:r w:rsidRPr="006E29CF">
              <w:lastRenderedPageBreak/>
              <w:t xml:space="preserve">Fault Response </w:t>
            </w:r>
          </w:p>
          <w:p w14:paraId="21AA8328" w14:textId="77777777" w:rsidR="00CF376D" w:rsidRPr="006E29CF" w:rsidRDefault="00CF376D" w:rsidP="00795D93"/>
        </w:tc>
        <w:tc>
          <w:tcPr>
            <w:tcW w:w="7791" w:type="dxa"/>
          </w:tcPr>
          <w:p w14:paraId="257651DA" w14:textId="77777777" w:rsidR="00CF376D" w:rsidRPr="00125BFB" w:rsidRDefault="00CF376D" w:rsidP="00795D93">
            <w:pPr>
              <w:rPr>
                <w:sz w:val="20"/>
                <w:szCs w:val="20"/>
              </w:rPr>
            </w:pPr>
            <w:r w:rsidRPr="00125BFB">
              <w:rPr>
                <w:sz w:val="20"/>
                <w:szCs w:val="20"/>
              </w:rPr>
              <w:t>&lt;soap:Envelope xmlns:soap="http://schemas.xmlsoap.org/soap/envelope/"&gt;</w:t>
            </w:r>
          </w:p>
          <w:p w14:paraId="472ED423" w14:textId="77777777" w:rsidR="00CF376D" w:rsidRPr="00125BFB" w:rsidRDefault="00CF376D" w:rsidP="00795D93">
            <w:pPr>
              <w:rPr>
                <w:sz w:val="20"/>
                <w:szCs w:val="20"/>
              </w:rPr>
            </w:pPr>
            <w:r w:rsidRPr="00125BFB">
              <w:rPr>
                <w:sz w:val="20"/>
                <w:szCs w:val="20"/>
              </w:rPr>
              <w:t xml:space="preserve">   &lt;soap:Body&gt;</w:t>
            </w:r>
          </w:p>
          <w:p w14:paraId="6A8D288A" w14:textId="77777777" w:rsidR="00CF376D" w:rsidRPr="00125BFB" w:rsidRDefault="00CF376D" w:rsidP="00795D93">
            <w:pPr>
              <w:rPr>
                <w:sz w:val="20"/>
                <w:szCs w:val="20"/>
              </w:rPr>
            </w:pPr>
            <w:r w:rsidRPr="00125BFB">
              <w:rPr>
                <w:sz w:val="20"/>
                <w:szCs w:val="20"/>
              </w:rPr>
              <w:t xml:space="preserve">      &lt;ns4:IdpAllineamentoPendenzeEnteOTF.Esito xmlns="http://www.cart.rete.toscana.it/servizi/iris_1_1/IdpHeader" xmlns:ns2="http://www.cart.rete.toscana.it/servizi/iris_1_1/IdpAllineamentoPendenze" xmlns:ns3="http://www.cart.rete.toscana.it/servizi/iris_1_1/IdpInclude" xmlns:ns4="http://www.cart.rete.toscana.it/servizi/iris_1_1/proxy" xmlns:ns5="http://www.cart.rete.toscana.it/servizi/iris_1_1/IdpEsito"&gt;</w:t>
            </w:r>
          </w:p>
          <w:p w14:paraId="44593091" w14:textId="77777777" w:rsidR="00CF376D" w:rsidRPr="00125BFB" w:rsidRDefault="00CF376D" w:rsidP="00795D93">
            <w:pPr>
              <w:rPr>
                <w:sz w:val="20"/>
                <w:szCs w:val="20"/>
              </w:rPr>
            </w:pPr>
            <w:r w:rsidRPr="00125BFB">
              <w:rPr>
                <w:sz w:val="20"/>
                <w:szCs w:val="20"/>
              </w:rPr>
              <w:t xml:space="preserve">         &lt;ns5:IdpEsitoOTF Versione="</w:t>
            </w:r>
            <w:r>
              <w:rPr>
                <w:sz w:val="20"/>
                <w:szCs w:val="20"/>
              </w:rPr>
              <w:t>?</w:t>
            </w:r>
            <w:r w:rsidRPr="00125BFB">
              <w:rPr>
                <w:sz w:val="20"/>
                <w:szCs w:val="20"/>
              </w:rPr>
              <w:t>"&gt;</w:t>
            </w:r>
          </w:p>
          <w:p w14:paraId="2CA8FCE0" w14:textId="77777777" w:rsidR="00CF376D" w:rsidRPr="00125BFB" w:rsidRDefault="00CF376D" w:rsidP="00795D93">
            <w:pPr>
              <w:rPr>
                <w:sz w:val="20"/>
                <w:szCs w:val="20"/>
              </w:rPr>
            </w:pPr>
            <w:r w:rsidRPr="00125BFB">
              <w:rPr>
                <w:sz w:val="20"/>
                <w:szCs w:val="20"/>
              </w:rPr>
              <w:t xml:space="preserve">            &lt;IdpHeader&gt;</w:t>
            </w:r>
          </w:p>
          <w:p w14:paraId="69F9DAD0" w14:textId="77777777" w:rsidR="00CF376D" w:rsidRPr="00125BFB" w:rsidRDefault="00CF376D" w:rsidP="00795D93">
            <w:pPr>
              <w:rPr>
                <w:sz w:val="20"/>
                <w:szCs w:val="20"/>
              </w:rPr>
            </w:pPr>
            <w:r w:rsidRPr="00125BFB">
              <w:rPr>
                <w:sz w:val="20"/>
                <w:szCs w:val="20"/>
              </w:rPr>
              <w:t xml:space="preserve">               &lt;TRT&gt;</w:t>
            </w:r>
          </w:p>
          <w:p w14:paraId="314C5BAB" w14:textId="77777777" w:rsidR="00CF376D" w:rsidRPr="00125BFB" w:rsidRDefault="00CF376D" w:rsidP="00795D93">
            <w:pPr>
              <w:rPr>
                <w:sz w:val="20"/>
                <w:szCs w:val="20"/>
              </w:rPr>
            </w:pPr>
            <w:r w:rsidRPr="00125BFB">
              <w:rPr>
                <w:sz w:val="20"/>
                <w:szCs w:val="20"/>
              </w:rPr>
              <w:t xml:space="preserve">                  &lt;ServiceName&gt;IdpAllineamentoPendenze&lt;/ServiceName&gt;</w:t>
            </w:r>
          </w:p>
          <w:p w14:paraId="59657D7F" w14:textId="77777777" w:rsidR="00CF376D" w:rsidRPr="00125BFB" w:rsidRDefault="00CF376D" w:rsidP="00795D93">
            <w:pPr>
              <w:rPr>
                <w:sz w:val="20"/>
                <w:szCs w:val="20"/>
              </w:rPr>
            </w:pPr>
            <w:r w:rsidRPr="00125BFB">
              <w:rPr>
                <w:sz w:val="20"/>
                <w:szCs w:val="20"/>
              </w:rPr>
              <w:t xml:space="preserve">                  &lt;MsgId&gt;</w:t>
            </w:r>
            <w:r>
              <w:rPr>
                <w:sz w:val="20"/>
                <w:szCs w:val="20"/>
              </w:rPr>
              <w:t>?</w:t>
            </w:r>
            <w:r w:rsidRPr="00125BFB">
              <w:rPr>
                <w:sz w:val="20"/>
                <w:szCs w:val="20"/>
              </w:rPr>
              <w:t>&lt;/MsgId&gt;</w:t>
            </w:r>
          </w:p>
          <w:p w14:paraId="258C4AD4" w14:textId="77777777" w:rsidR="00CF376D" w:rsidRPr="00125BFB" w:rsidRDefault="00CF376D" w:rsidP="00795D93">
            <w:pPr>
              <w:rPr>
                <w:sz w:val="20"/>
                <w:szCs w:val="20"/>
              </w:rPr>
            </w:pPr>
            <w:r w:rsidRPr="00125BFB">
              <w:rPr>
                <w:sz w:val="20"/>
                <w:szCs w:val="20"/>
              </w:rPr>
              <w:t xml:space="preserve">                  &lt;XMLCrtDt&gt;</w:t>
            </w:r>
            <w:r>
              <w:rPr>
                <w:sz w:val="20"/>
                <w:szCs w:val="20"/>
              </w:rPr>
              <w:t>?</w:t>
            </w:r>
            <w:r w:rsidRPr="00125BFB">
              <w:rPr>
                <w:sz w:val="20"/>
                <w:szCs w:val="20"/>
              </w:rPr>
              <w:t>&lt;/XMLCrtDt&gt;</w:t>
            </w:r>
          </w:p>
          <w:p w14:paraId="121F6AC1" w14:textId="77777777" w:rsidR="00CF376D" w:rsidRPr="00125BFB" w:rsidRDefault="00CF376D" w:rsidP="00795D93">
            <w:pPr>
              <w:rPr>
                <w:sz w:val="20"/>
                <w:szCs w:val="20"/>
              </w:rPr>
            </w:pPr>
            <w:r w:rsidRPr="00125BFB">
              <w:rPr>
                <w:sz w:val="20"/>
                <w:szCs w:val="20"/>
              </w:rPr>
              <w:t xml:space="preserve">                  &lt;Sender&gt;</w:t>
            </w:r>
          </w:p>
          <w:p w14:paraId="5A4F2961" w14:textId="77777777" w:rsidR="00CF376D" w:rsidRPr="00125BFB" w:rsidRDefault="00CF376D" w:rsidP="00795D93">
            <w:pPr>
              <w:rPr>
                <w:sz w:val="20"/>
                <w:szCs w:val="20"/>
              </w:rPr>
            </w:pPr>
            <w:r w:rsidRPr="00125BFB">
              <w:rPr>
                <w:sz w:val="20"/>
                <w:szCs w:val="20"/>
              </w:rPr>
              <w:t xml:space="preserve">                     &lt;SenderId&gt;</w:t>
            </w:r>
            <w:r>
              <w:rPr>
                <w:sz w:val="20"/>
                <w:szCs w:val="20"/>
              </w:rPr>
              <w:t>?</w:t>
            </w:r>
            <w:r w:rsidRPr="00125BFB">
              <w:rPr>
                <w:sz w:val="20"/>
                <w:szCs w:val="20"/>
              </w:rPr>
              <w:t>&lt;/SenderId&gt;</w:t>
            </w:r>
          </w:p>
          <w:p w14:paraId="29F36214" w14:textId="77777777" w:rsidR="00CF376D" w:rsidRPr="00125BFB" w:rsidRDefault="00CF376D" w:rsidP="00795D93">
            <w:pPr>
              <w:rPr>
                <w:sz w:val="20"/>
                <w:szCs w:val="20"/>
              </w:rPr>
            </w:pPr>
            <w:r w:rsidRPr="00125BFB">
              <w:rPr>
                <w:sz w:val="20"/>
                <w:szCs w:val="20"/>
              </w:rPr>
              <w:t xml:space="preserve">                     &lt;SenderSys&gt;</w:t>
            </w:r>
            <w:r>
              <w:rPr>
                <w:sz w:val="20"/>
                <w:szCs w:val="20"/>
              </w:rPr>
              <w:t>?</w:t>
            </w:r>
            <w:r w:rsidRPr="00125BFB">
              <w:rPr>
                <w:sz w:val="20"/>
                <w:szCs w:val="20"/>
              </w:rPr>
              <w:t>&lt;/SenderSys&gt;</w:t>
            </w:r>
          </w:p>
          <w:p w14:paraId="79066C0F" w14:textId="77777777" w:rsidR="00CF376D" w:rsidRPr="00125BFB" w:rsidRDefault="00CF376D" w:rsidP="00795D93">
            <w:pPr>
              <w:rPr>
                <w:sz w:val="20"/>
                <w:szCs w:val="20"/>
              </w:rPr>
            </w:pPr>
            <w:r w:rsidRPr="00125BFB">
              <w:rPr>
                <w:sz w:val="20"/>
                <w:szCs w:val="20"/>
              </w:rPr>
              <w:t xml:space="preserve">                  &lt;/Sender&gt;</w:t>
            </w:r>
          </w:p>
          <w:p w14:paraId="066C70A4" w14:textId="77777777" w:rsidR="00CF376D" w:rsidRPr="00125BFB" w:rsidRDefault="00CF376D" w:rsidP="00795D93">
            <w:pPr>
              <w:rPr>
                <w:sz w:val="20"/>
                <w:szCs w:val="20"/>
              </w:rPr>
            </w:pPr>
            <w:r w:rsidRPr="00125BFB">
              <w:rPr>
                <w:sz w:val="20"/>
                <w:szCs w:val="20"/>
              </w:rPr>
              <w:t xml:space="preserve">                  &lt;Receiver&gt;</w:t>
            </w:r>
          </w:p>
          <w:p w14:paraId="0929FA5B" w14:textId="77777777" w:rsidR="00CF376D" w:rsidRPr="00125BFB" w:rsidRDefault="00CF376D" w:rsidP="00795D93">
            <w:pPr>
              <w:rPr>
                <w:sz w:val="20"/>
                <w:szCs w:val="20"/>
              </w:rPr>
            </w:pPr>
            <w:r w:rsidRPr="00125BFB">
              <w:rPr>
                <w:sz w:val="20"/>
                <w:szCs w:val="20"/>
              </w:rPr>
              <w:t xml:space="preserve">                     &lt;ReceiverId&gt;</w:t>
            </w:r>
            <w:r>
              <w:rPr>
                <w:sz w:val="20"/>
                <w:szCs w:val="20"/>
              </w:rPr>
              <w:t>?</w:t>
            </w:r>
            <w:r w:rsidRPr="00125BFB">
              <w:rPr>
                <w:sz w:val="20"/>
                <w:szCs w:val="20"/>
              </w:rPr>
              <w:t>&lt;/ReceiverId&gt;</w:t>
            </w:r>
          </w:p>
          <w:p w14:paraId="2A762012" w14:textId="77777777" w:rsidR="00CF376D" w:rsidRPr="00125BFB" w:rsidRDefault="00CF376D" w:rsidP="00795D93">
            <w:pPr>
              <w:rPr>
                <w:sz w:val="20"/>
                <w:szCs w:val="20"/>
              </w:rPr>
            </w:pPr>
            <w:r w:rsidRPr="00125BFB">
              <w:rPr>
                <w:sz w:val="20"/>
                <w:szCs w:val="20"/>
              </w:rPr>
              <w:t xml:space="preserve">                     &lt;ReceiverSys&gt;</w:t>
            </w:r>
            <w:r>
              <w:rPr>
                <w:sz w:val="20"/>
                <w:szCs w:val="20"/>
              </w:rPr>
              <w:t>’</w:t>
            </w:r>
            <w:r w:rsidRPr="00125BFB">
              <w:rPr>
                <w:sz w:val="20"/>
                <w:szCs w:val="20"/>
              </w:rPr>
              <w:t>&lt;/ReceiverSys&gt;</w:t>
            </w:r>
          </w:p>
          <w:p w14:paraId="10B9100F" w14:textId="77777777" w:rsidR="00CF376D" w:rsidRPr="00125BFB" w:rsidRDefault="00CF376D" w:rsidP="00795D93">
            <w:pPr>
              <w:rPr>
                <w:sz w:val="20"/>
                <w:szCs w:val="20"/>
              </w:rPr>
            </w:pPr>
            <w:r w:rsidRPr="00125BFB">
              <w:rPr>
                <w:sz w:val="20"/>
                <w:szCs w:val="20"/>
              </w:rPr>
              <w:t xml:space="preserve">                  &lt;/Receiver&gt;</w:t>
            </w:r>
          </w:p>
          <w:p w14:paraId="26A9C7CC" w14:textId="77777777" w:rsidR="00CF376D" w:rsidRPr="00125BFB" w:rsidRDefault="00CF376D" w:rsidP="00795D93">
            <w:pPr>
              <w:rPr>
                <w:sz w:val="20"/>
                <w:szCs w:val="20"/>
              </w:rPr>
            </w:pPr>
            <w:r w:rsidRPr="00125BFB">
              <w:rPr>
                <w:sz w:val="20"/>
                <w:szCs w:val="20"/>
              </w:rPr>
              <w:t xml:space="preserve">               &lt;/TRT&gt;</w:t>
            </w:r>
          </w:p>
          <w:p w14:paraId="5A62A75D" w14:textId="77777777" w:rsidR="00CF376D" w:rsidRPr="00125BFB" w:rsidRDefault="00CF376D" w:rsidP="00795D93">
            <w:pPr>
              <w:rPr>
                <w:sz w:val="20"/>
                <w:szCs w:val="20"/>
              </w:rPr>
            </w:pPr>
            <w:r w:rsidRPr="00125BFB">
              <w:rPr>
                <w:sz w:val="20"/>
                <w:szCs w:val="20"/>
              </w:rPr>
              <w:t xml:space="preserve">               &lt;E2E&gt;</w:t>
            </w:r>
          </w:p>
          <w:p w14:paraId="15BB74DA" w14:textId="77777777" w:rsidR="00CF376D" w:rsidRPr="00125BFB" w:rsidRDefault="00CF376D" w:rsidP="00795D93">
            <w:pPr>
              <w:rPr>
                <w:sz w:val="20"/>
                <w:szCs w:val="20"/>
              </w:rPr>
            </w:pPr>
            <w:r w:rsidRPr="00125BFB">
              <w:rPr>
                <w:sz w:val="20"/>
                <w:szCs w:val="20"/>
              </w:rPr>
              <w:t xml:space="preserve">                  &lt;E2ESrvcNm&gt;IdpAllineamentoPendenze&lt;/E2ESrvcNm&gt;</w:t>
            </w:r>
          </w:p>
          <w:p w14:paraId="537E8F68" w14:textId="77777777" w:rsidR="00CF376D" w:rsidRPr="00125BFB" w:rsidRDefault="00CF376D" w:rsidP="00795D93">
            <w:pPr>
              <w:rPr>
                <w:sz w:val="20"/>
                <w:szCs w:val="20"/>
              </w:rPr>
            </w:pPr>
            <w:r w:rsidRPr="00125BFB">
              <w:rPr>
                <w:sz w:val="20"/>
                <w:szCs w:val="20"/>
              </w:rPr>
              <w:t xml:space="preserve">                  &lt;E2EMsgId&gt;</w:t>
            </w:r>
            <w:r>
              <w:rPr>
                <w:sz w:val="20"/>
                <w:szCs w:val="20"/>
              </w:rPr>
              <w:t>?</w:t>
            </w:r>
            <w:r w:rsidRPr="00125BFB">
              <w:rPr>
                <w:sz w:val="20"/>
                <w:szCs w:val="20"/>
              </w:rPr>
              <w:t>&lt;/E2EMsgId&gt;</w:t>
            </w:r>
          </w:p>
          <w:p w14:paraId="39507C2C" w14:textId="77777777" w:rsidR="00CF376D" w:rsidRPr="00125BFB" w:rsidRDefault="00CF376D" w:rsidP="00795D93">
            <w:pPr>
              <w:rPr>
                <w:sz w:val="20"/>
                <w:szCs w:val="20"/>
              </w:rPr>
            </w:pPr>
            <w:r w:rsidRPr="00125BFB">
              <w:rPr>
                <w:sz w:val="20"/>
                <w:szCs w:val="20"/>
              </w:rPr>
              <w:t xml:space="preserve">                  &lt;XMLCrtDt&gt;</w:t>
            </w:r>
            <w:r>
              <w:rPr>
                <w:sz w:val="20"/>
                <w:szCs w:val="20"/>
              </w:rPr>
              <w:t>?</w:t>
            </w:r>
            <w:r w:rsidRPr="00125BFB">
              <w:rPr>
                <w:sz w:val="20"/>
                <w:szCs w:val="20"/>
              </w:rPr>
              <w:t>&lt;/XMLCrtDt&gt;</w:t>
            </w:r>
          </w:p>
          <w:p w14:paraId="5FB87355" w14:textId="77777777" w:rsidR="00CF376D" w:rsidRPr="00125BFB" w:rsidRDefault="00CF376D" w:rsidP="00795D93">
            <w:pPr>
              <w:rPr>
                <w:sz w:val="20"/>
                <w:szCs w:val="20"/>
              </w:rPr>
            </w:pPr>
            <w:r w:rsidRPr="00125BFB">
              <w:rPr>
                <w:sz w:val="20"/>
                <w:szCs w:val="20"/>
              </w:rPr>
              <w:t xml:space="preserve">                  &lt;Sender&gt;</w:t>
            </w:r>
          </w:p>
          <w:p w14:paraId="422D6B6E" w14:textId="77777777" w:rsidR="00CF376D" w:rsidRPr="00125BFB" w:rsidRDefault="00CF376D" w:rsidP="00795D93">
            <w:pPr>
              <w:rPr>
                <w:sz w:val="20"/>
                <w:szCs w:val="20"/>
              </w:rPr>
            </w:pPr>
            <w:r w:rsidRPr="00125BFB">
              <w:rPr>
                <w:sz w:val="20"/>
                <w:szCs w:val="20"/>
              </w:rPr>
              <w:t xml:space="preserve">                     &lt;E2ESndrId&gt;</w:t>
            </w:r>
            <w:r>
              <w:rPr>
                <w:sz w:val="20"/>
                <w:szCs w:val="20"/>
              </w:rPr>
              <w:t>?</w:t>
            </w:r>
            <w:r w:rsidRPr="00125BFB">
              <w:rPr>
                <w:sz w:val="20"/>
                <w:szCs w:val="20"/>
              </w:rPr>
              <w:t>&lt;/E2ESndrId&gt;</w:t>
            </w:r>
          </w:p>
          <w:p w14:paraId="637F35D9" w14:textId="77777777" w:rsidR="00CF376D" w:rsidRPr="00125BFB" w:rsidRDefault="00CF376D" w:rsidP="00795D93">
            <w:pPr>
              <w:rPr>
                <w:sz w:val="20"/>
                <w:szCs w:val="20"/>
              </w:rPr>
            </w:pPr>
            <w:r w:rsidRPr="00125BFB">
              <w:rPr>
                <w:sz w:val="20"/>
                <w:szCs w:val="20"/>
              </w:rPr>
              <w:t xml:space="preserve">                     &lt;E2ESndrSys&gt;</w:t>
            </w:r>
            <w:r>
              <w:rPr>
                <w:sz w:val="20"/>
                <w:szCs w:val="20"/>
              </w:rPr>
              <w:t>?</w:t>
            </w:r>
            <w:r w:rsidRPr="00125BFB">
              <w:rPr>
                <w:sz w:val="20"/>
                <w:szCs w:val="20"/>
              </w:rPr>
              <w:t>&lt;/E2ESndrSys&gt;</w:t>
            </w:r>
          </w:p>
          <w:p w14:paraId="2241AC56" w14:textId="77777777" w:rsidR="00CF376D" w:rsidRPr="00125BFB" w:rsidRDefault="00CF376D" w:rsidP="00795D93">
            <w:pPr>
              <w:rPr>
                <w:sz w:val="20"/>
                <w:szCs w:val="20"/>
              </w:rPr>
            </w:pPr>
            <w:r w:rsidRPr="00125BFB">
              <w:rPr>
                <w:sz w:val="20"/>
                <w:szCs w:val="20"/>
              </w:rPr>
              <w:t xml:space="preserve">                  &lt;/Sender&gt;</w:t>
            </w:r>
          </w:p>
          <w:p w14:paraId="4C7D254D" w14:textId="77777777" w:rsidR="00CF376D" w:rsidRPr="00125BFB" w:rsidRDefault="00CF376D" w:rsidP="00795D93">
            <w:pPr>
              <w:rPr>
                <w:sz w:val="20"/>
                <w:szCs w:val="20"/>
              </w:rPr>
            </w:pPr>
            <w:r w:rsidRPr="00125BFB">
              <w:rPr>
                <w:sz w:val="20"/>
                <w:szCs w:val="20"/>
              </w:rPr>
              <w:lastRenderedPageBreak/>
              <w:t xml:space="preserve">                  &lt;Receiver&gt;</w:t>
            </w:r>
          </w:p>
          <w:p w14:paraId="780CCE71" w14:textId="77777777" w:rsidR="00CF376D" w:rsidRPr="00125BFB" w:rsidRDefault="00CF376D" w:rsidP="00795D93">
            <w:pPr>
              <w:rPr>
                <w:sz w:val="20"/>
                <w:szCs w:val="20"/>
              </w:rPr>
            </w:pPr>
            <w:r w:rsidRPr="00125BFB">
              <w:rPr>
                <w:sz w:val="20"/>
                <w:szCs w:val="20"/>
              </w:rPr>
              <w:t xml:space="preserve">                     &lt;E2ERcvrId&gt;</w:t>
            </w:r>
            <w:r>
              <w:rPr>
                <w:sz w:val="20"/>
                <w:szCs w:val="20"/>
              </w:rPr>
              <w:t>?</w:t>
            </w:r>
            <w:r w:rsidRPr="00125BFB">
              <w:rPr>
                <w:sz w:val="20"/>
                <w:szCs w:val="20"/>
              </w:rPr>
              <w:t>&lt;/E2ERcvrId&gt;</w:t>
            </w:r>
          </w:p>
          <w:p w14:paraId="1E58AC3B" w14:textId="77777777" w:rsidR="00CF376D" w:rsidRPr="00125BFB" w:rsidRDefault="00CF376D" w:rsidP="00795D93">
            <w:pPr>
              <w:rPr>
                <w:sz w:val="20"/>
                <w:szCs w:val="20"/>
              </w:rPr>
            </w:pPr>
            <w:r w:rsidRPr="00125BFB">
              <w:rPr>
                <w:sz w:val="20"/>
                <w:szCs w:val="20"/>
              </w:rPr>
              <w:t xml:space="preserve">                     &lt;E2ERcvrSys&gt;</w:t>
            </w:r>
            <w:r>
              <w:rPr>
                <w:sz w:val="20"/>
                <w:szCs w:val="20"/>
              </w:rPr>
              <w:t>?</w:t>
            </w:r>
            <w:r w:rsidRPr="00125BFB">
              <w:rPr>
                <w:sz w:val="20"/>
                <w:szCs w:val="20"/>
              </w:rPr>
              <w:t>&lt;/E2ERcvrSys&gt;</w:t>
            </w:r>
          </w:p>
          <w:p w14:paraId="4AD40B8E" w14:textId="77777777" w:rsidR="00CF376D" w:rsidRPr="00125BFB" w:rsidRDefault="00CF376D" w:rsidP="00795D93">
            <w:pPr>
              <w:rPr>
                <w:sz w:val="20"/>
                <w:szCs w:val="20"/>
              </w:rPr>
            </w:pPr>
            <w:r w:rsidRPr="00125BFB">
              <w:rPr>
                <w:sz w:val="20"/>
                <w:szCs w:val="20"/>
              </w:rPr>
              <w:t xml:space="preserve">                  &lt;/Receiver&gt;</w:t>
            </w:r>
          </w:p>
          <w:p w14:paraId="43CC224C" w14:textId="77777777" w:rsidR="00CF376D" w:rsidRPr="00125BFB" w:rsidRDefault="00CF376D" w:rsidP="00795D93">
            <w:pPr>
              <w:rPr>
                <w:sz w:val="20"/>
                <w:szCs w:val="20"/>
              </w:rPr>
            </w:pPr>
            <w:r w:rsidRPr="00125BFB">
              <w:rPr>
                <w:sz w:val="20"/>
                <w:szCs w:val="20"/>
              </w:rPr>
              <w:t xml:space="preserve">               &lt;/E2E&gt;</w:t>
            </w:r>
          </w:p>
          <w:p w14:paraId="094CA40A" w14:textId="77777777" w:rsidR="00CF376D" w:rsidRPr="00125BFB" w:rsidRDefault="00CF376D" w:rsidP="00795D93">
            <w:pPr>
              <w:rPr>
                <w:sz w:val="20"/>
                <w:szCs w:val="20"/>
              </w:rPr>
            </w:pPr>
            <w:r w:rsidRPr="00125BFB">
              <w:rPr>
                <w:sz w:val="20"/>
                <w:szCs w:val="20"/>
              </w:rPr>
              <w:t xml:space="preserve">            &lt;/IdpHeader&gt;</w:t>
            </w:r>
          </w:p>
          <w:p w14:paraId="5C3DD2B9" w14:textId="77777777" w:rsidR="00CF376D" w:rsidRPr="00125BFB" w:rsidRDefault="00CF376D" w:rsidP="00795D93">
            <w:pPr>
              <w:rPr>
                <w:sz w:val="20"/>
                <w:szCs w:val="20"/>
              </w:rPr>
            </w:pPr>
            <w:r w:rsidRPr="00125BFB">
              <w:rPr>
                <w:sz w:val="20"/>
                <w:szCs w:val="20"/>
              </w:rPr>
              <w:t xml:space="preserve">            &lt;ns5:IdpBody&gt;</w:t>
            </w:r>
          </w:p>
          <w:p w14:paraId="4AC9DACC" w14:textId="77777777" w:rsidR="00CF376D" w:rsidRPr="00125BFB" w:rsidRDefault="00CF376D" w:rsidP="00795D93">
            <w:pPr>
              <w:rPr>
                <w:sz w:val="20"/>
                <w:szCs w:val="20"/>
              </w:rPr>
            </w:pPr>
            <w:r w:rsidRPr="00125BFB">
              <w:rPr>
                <w:sz w:val="20"/>
                <w:szCs w:val="20"/>
              </w:rPr>
              <w:t xml:space="preserve">               &lt;ns5:InfoMessaggio&gt;</w:t>
            </w:r>
          </w:p>
          <w:p w14:paraId="3CDBAAE9" w14:textId="77777777" w:rsidR="00CF376D" w:rsidRPr="00125BFB" w:rsidRDefault="00CF376D" w:rsidP="00795D93">
            <w:pPr>
              <w:rPr>
                <w:sz w:val="20"/>
                <w:szCs w:val="20"/>
              </w:rPr>
            </w:pPr>
            <w:r w:rsidRPr="00125BFB">
              <w:rPr>
                <w:sz w:val="20"/>
                <w:szCs w:val="20"/>
              </w:rPr>
              <w:t xml:space="preserve">                  &lt;ns5:Stato&gt;</w:t>
            </w:r>
            <w:r>
              <w:rPr>
                <w:sz w:val="20"/>
                <w:szCs w:val="20"/>
              </w:rPr>
              <w:t>?</w:t>
            </w:r>
            <w:r w:rsidRPr="00125BFB">
              <w:rPr>
                <w:sz w:val="20"/>
                <w:szCs w:val="20"/>
              </w:rPr>
              <w:t>&lt;/ns5:Stato&gt;</w:t>
            </w:r>
          </w:p>
          <w:p w14:paraId="52388E93" w14:textId="77777777" w:rsidR="00CF376D" w:rsidRPr="00125BFB" w:rsidRDefault="00CF376D" w:rsidP="00795D93">
            <w:pPr>
              <w:rPr>
                <w:sz w:val="20"/>
                <w:szCs w:val="20"/>
              </w:rPr>
            </w:pPr>
            <w:r w:rsidRPr="00125BFB">
              <w:rPr>
                <w:sz w:val="20"/>
                <w:szCs w:val="20"/>
              </w:rPr>
              <w:t xml:space="preserve">                  &lt;ns5:Esiti&gt;</w:t>
            </w:r>
          </w:p>
          <w:p w14:paraId="5EC286C0" w14:textId="77777777" w:rsidR="00CF376D" w:rsidRPr="00125BFB" w:rsidRDefault="00CF376D" w:rsidP="00795D93">
            <w:pPr>
              <w:rPr>
                <w:sz w:val="20"/>
                <w:szCs w:val="20"/>
              </w:rPr>
            </w:pPr>
            <w:r w:rsidRPr="00125BFB">
              <w:rPr>
                <w:sz w:val="20"/>
                <w:szCs w:val="20"/>
              </w:rPr>
              <w:t xml:space="preserve">                     &lt;ns5:Esito&gt;</w:t>
            </w:r>
          </w:p>
          <w:p w14:paraId="67B85C6C" w14:textId="77777777" w:rsidR="00CF376D" w:rsidRPr="00125BFB" w:rsidRDefault="00CF376D" w:rsidP="00795D93">
            <w:pPr>
              <w:rPr>
                <w:sz w:val="20"/>
                <w:szCs w:val="20"/>
              </w:rPr>
            </w:pPr>
            <w:r w:rsidRPr="00125BFB">
              <w:rPr>
                <w:sz w:val="20"/>
                <w:szCs w:val="20"/>
              </w:rPr>
              <w:t xml:space="preserve">                        &lt;ns5:Codice&gt;</w:t>
            </w:r>
            <w:r>
              <w:rPr>
                <w:sz w:val="20"/>
                <w:szCs w:val="20"/>
              </w:rPr>
              <w:t>?</w:t>
            </w:r>
            <w:r w:rsidRPr="00125BFB">
              <w:rPr>
                <w:sz w:val="20"/>
                <w:szCs w:val="20"/>
              </w:rPr>
              <w:t>&lt;/ns5:Codice&gt;</w:t>
            </w:r>
          </w:p>
          <w:p w14:paraId="26BE91EC" w14:textId="77777777" w:rsidR="00CF376D" w:rsidRPr="00125BFB" w:rsidRDefault="00CF376D" w:rsidP="00795D93">
            <w:pPr>
              <w:rPr>
                <w:sz w:val="20"/>
                <w:szCs w:val="20"/>
              </w:rPr>
            </w:pPr>
            <w:r w:rsidRPr="00125BFB">
              <w:rPr>
                <w:sz w:val="20"/>
                <w:szCs w:val="20"/>
              </w:rPr>
              <w:t xml:space="preserve">                        &lt;ns5:Descrizione&gt;</w:t>
            </w:r>
            <w:r>
              <w:rPr>
                <w:sz w:val="20"/>
                <w:szCs w:val="20"/>
              </w:rPr>
              <w:t>?</w:t>
            </w:r>
            <w:r w:rsidRPr="00125BFB">
              <w:rPr>
                <w:sz w:val="20"/>
                <w:szCs w:val="20"/>
              </w:rPr>
              <w:t>&lt;/ns5:Descrizione&gt;</w:t>
            </w:r>
          </w:p>
          <w:p w14:paraId="77F0D9C8" w14:textId="77777777" w:rsidR="00CF376D" w:rsidRPr="00125BFB" w:rsidRDefault="00CF376D" w:rsidP="00795D93">
            <w:pPr>
              <w:rPr>
                <w:sz w:val="20"/>
                <w:szCs w:val="20"/>
              </w:rPr>
            </w:pPr>
            <w:r w:rsidRPr="00125BFB">
              <w:rPr>
                <w:sz w:val="20"/>
                <w:szCs w:val="20"/>
              </w:rPr>
              <w:t xml:space="preserve">                        &lt;ns5:Elemento&gt;</w:t>
            </w:r>
            <w:r>
              <w:rPr>
                <w:sz w:val="20"/>
                <w:szCs w:val="20"/>
              </w:rPr>
              <w:t>?</w:t>
            </w:r>
            <w:r w:rsidRPr="00125BFB">
              <w:rPr>
                <w:sz w:val="20"/>
                <w:szCs w:val="20"/>
              </w:rPr>
              <w:t>&lt;/ns5:Elemento&gt;</w:t>
            </w:r>
          </w:p>
          <w:p w14:paraId="6DDFBFB2" w14:textId="77777777" w:rsidR="00CF376D" w:rsidRPr="00125BFB" w:rsidRDefault="00CF376D" w:rsidP="00795D93">
            <w:pPr>
              <w:rPr>
                <w:sz w:val="20"/>
                <w:szCs w:val="20"/>
              </w:rPr>
            </w:pPr>
            <w:r w:rsidRPr="00125BFB">
              <w:rPr>
                <w:sz w:val="20"/>
                <w:szCs w:val="20"/>
              </w:rPr>
              <w:t xml:space="preserve">                     &lt;/ns5:Esito&gt;</w:t>
            </w:r>
          </w:p>
          <w:p w14:paraId="3BC9FB30" w14:textId="77777777" w:rsidR="00CF376D" w:rsidRPr="00125BFB" w:rsidRDefault="00CF376D" w:rsidP="00795D93">
            <w:pPr>
              <w:rPr>
                <w:sz w:val="20"/>
                <w:szCs w:val="20"/>
              </w:rPr>
            </w:pPr>
            <w:r w:rsidRPr="00125BFB">
              <w:rPr>
                <w:sz w:val="20"/>
                <w:szCs w:val="20"/>
              </w:rPr>
              <w:t xml:space="preserve">                  &lt;/ns5:Esiti&gt;</w:t>
            </w:r>
          </w:p>
          <w:p w14:paraId="4EB62D17" w14:textId="77777777" w:rsidR="00CF376D" w:rsidRPr="00125BFB" w:rsidRDefault="00CF376D" w:rsidP="00795D93">
            <w:pPr>
              <w:rPr>
                <w:sz w:val="20"/>
                <w:szCs w:val="20"/>
              </w:rPr>
            </w:pPr>
            <w:r w:rsidRPr="00125BFB">
              <w:rPr>
                <w:sz w:val="20"/>
                <w:szCs w:val="20"/>
              </w:rPr>
              <w:t xml:space="preserve">               &lt;/ns5:InfoMessaggio&gt;</w:t>
            </w:r>
          </w:p>
          <w:p w14:paraId="3DEC9E3A" w14:textId="77777777" w:rsidR="00CF376D" w:rsidRPr="00125BFB" w:rsidRDefault="00CF376D" w:rsidP="00795D93">
            <w:pPr>
              <w:rPr>
                <w:sz w:val="20"/>
                <w:szCs w:val="20"/>
              </w:rPr>
            </w:pPr>
            <w:r w:rsidRPr="00125BFB">
              <w:rPr>
                <w:sz w:val="20"/>
                <w:szCs w:val="20"/>
              </w:rPr>
              <w:t xml:space="preserve">            &lt;/ns5:IdpBody&gt;</w:t>
            </w:r>
          </w:p>
          <w:p w14:paraId="397EECDD" w14:textId="77777777" w:rsidR="00CF376D" w:rsidRPr="00125BFB" w:rsidRDefault="00CF376D" w:rsidP="00795D93">
            <w:pPr>
              <w:rPr>
                <w:sz w:val="20"/>
                <w:szCs w:val="20"/>
              </w:rPr>
            </w:pPr>
            <w:r w:rsidRPr="00125BFB">
              <w:rPr>
                <w:sz w:val="20"/>
                <w:szCs w:val="20"/>
              </w:rPr>
              <w:t xml:space="preserve">         &lt;/ns5:IdpEsitoOTF&gt;</w:t>
            </w:r>
          </w:p>
          <w:p w14:paraId="5551B34D" w14:textId="77777777" w:rsidR="00CF376D" w:rsidRPr="00125BFB" w:rsidRDefault="00CF376D" w:rsidP="00795D93">
            <w:pPr>
              <w:rPr>
                <w:sz w:val="20"/>
                <w:szCs w:val="20"/>
              </w:rPr>
            </w:pPr>
            <w:r w:rsidRPr="00125BFB">
              <w:rPr>
                <w:sz w:val="20"/>
                <w:szCs w:val="20"/>
              </w:rPr>
              <w:t xml:space="preserve">      &lt;/ns4:IdpAllineamentoPendenzeEnteOTF.Esito&gt;</w:t>
            </w:r>
          </w:p>
          <w:p w14:paraId="3A5862B8" w14:textId="77777777" w:rsidR="00CF376D" w:rsidRPr="00125BFB" w:rsidRDefault="00CF376D" w:rsidP="00795D93">
            <w:pPr>
              <w:rPr>
                <w:sz w:val="20"/>
                <w:szCs w:val="20"/>
              </w:rPr>
            </w:pPr>
            <w:r w:rsidRPr="00125BFB">
              <w:rPr>
                <w:sz w:val="20"/>
                <w:szCs w:val="20"/>
              </w:rPr>
              <w:t xml:space="preserve">   &lt;/soap:Body&gt;</w:t>
            </w:r>
          </w:p>
          <w:p w14:paraId="6BD00D33" w14:textId="77777777" w:rsidR="00CF376D" w:rsidRPr="008B1C81" w:rsidRDefault="00CF376D" w:rsidP="00795D93">
            <w:pPr>
              <w:rPr>
                <w:sz w:val="20"/>
                <w:szCs w:val="20"/>
              </w:rPr>
            </w:pPr>
            <w:r w:rsidRPr="00125BFB">
              <w:rPr>
                <w:sz w:val="20"/>
                <w:szCs w:val="20"/>
              </w:rPr>
              <w:t>&lt;/soap:Envelope&gt;</w:t>
            </w:r>
          </w:p>
        </w:tc>
      </w:tr>
    </w:tbl>
    <w:p w14:paraId="7297FBD6" w14:textId="77777777" w:rsidR="00CF376D" w:rsidRDefault="00CF376D" w:rsidP="00CF376D"/>
    <w:p w14:paraId="4BA53687" w14:textId="77777777" w:rsidR="00CF376D" w:rsidRDefault="00CF376D" w:rsidP="00CF376D"/>
    <w:p w14:paraId="1C29C791" w14:textId="77777777" w:rsidR="00CF376D" w:rsidRDefault="00CF376D" w:rsidP="00CF376D">
      <w:pPr>
        <w:rPr>
          <w:rStyle w:val="Enfasigrassetto"/>
          <w:b w:val="0"/>
        </w:rPr>
      </w:pPr>
      <w:r>
        <w:rPr>
          <w:rStyle w:val="Enfasigrassetto"/>
          <w:b w:val="0"/>
        </w:rPr>
        <w:t xml:space="preserve"> </w:t>
      </w:r>
    </w:p>
    <w:p w14:paraId="09D9B615" w14:textId="77777777" w:rsidR="00CF376D" w:rsidRDefault="00CF376D" w:rsidP="00CF376D">
      <w:pPr>
        <w:pStyle w:val="Titolo3"/>
        <w:rPr>
          <w:rStyle w:val="Enfasigrassetto"/>
          <w:b w:val="0"/>
        </w:rPr>
      </w:pPr>
      <w:bookmarkStart w:id="179" w:name="_Toc32587189"/>
      <w:bookmarkStart w:id="180" w:name="_Toc35537068"/>
      <w:bookmarkStart w:id="181" w:name="_Toc36042185"/>
      <w:r w:rsidRPr="00372CEA">
        <w:rPr>
          <w:rStyle w:val="Enfasigrassetto"/>
          <w:b w:val="0"/>
        </w:rPr>
        <w:t>Comunicazione Massiva Pendenze</w:t>
      </w:r>
      <w:bookmarkEnd w:id="179"/>
      <w:bookmarkEnd w:id="180"/>
      <w:bookmarkEnd w:id="181"/>
      <w:r>
        <w:rPr>
          <w:rStyle w:val="Enfasigrassetto"/>
          <w:b w:val="0"/>
        </w:rPr>
        <w:t xml:space="preserve"> </w:t>
      </w:r>
    </w:p>
    <w:tbl>
      <w:tblPr>
        <w:tblStyle w:val="Grigliatabella"/>
        <w:tblW w:w="0" w:type="auto"/>
        <w:tblLook w:val="04A0" w:firstRow="1" w:lastRow="0" w:firstColumn="1" w:lastColumn="0" w:noHBand="0" w:noVBand="1"/>
      </w:tblPr>
      <w:tblGrid>
        <w:gridCol w:w="1559"/>
        <w:gridCol w:w="7791"/>
      </w:tblGrid>
      <w:tr w:rsidR="00CF376D" w:rsidRPr="00CA059D" w14:paraId="0800790E" w14:textId="77777777" w:rsidTr="00795D93">
        <w:tc>
          <w:tcPr>
            <w:tcW w:w="1559" w:type="dxa"/>
          </w:tcPr>
          <w:p w14:paraId="002B0425" w14:textId="77777777" w:rsidR="00CF376D" w:rsidRPr="00C6460C" w:rsidRDefault="00CF376D" w:rsidP="00795D93">
            <w:r w:rsidRPr="00C6460C">
              <w:t>Descrizione</w:t>
            </w:r>
          </w:p>
        </w:tc>
        <w:tc>
          <w:tcPr>
            <w:tcW w:w="7791" w:type="dxa"/>
          </w:tcPr>
          <w:p w14:paraId="0D4AC1FB" w14:textId="77777777" w:rsidR="00CF376D" w:rsidRPr="00CA059D" w:rsidRDefault="00CF376D" w:rsidP="00795D93">
            <w:r>
              <w:t>Questo servizio consente di inserire, sostituire e cancellare (logicamente) in modo massivo le posizioni denitorie presenti sull’APA di GEPOS. Le posizioni sono comunicate mediante un file in formato aperto (CSV). L’operazione viene svolta da GEPOS in modlità asincrona.</w:t>
            </w:r>
          </w:p>
        </w:tc>
      </w:tr>
      <w:tr w:rsidR="00CF376D" w:rsidRPr="006E29CF" w14:paraId="3E7CA481" w14:textId="77777777" w:rsidTr="00795D93">
        <w:tc>
          <w:tcPr>
            <w:tcW w:w="1559" w:type="dxa"/>
          </w:tcPr>
          <w:p w14:paraId="1530B8CA" w14:textId="77777777" w:rsidR="00CF376D" w:rsidRPr="00C6460C" w:rsidRDefault="00CF376D" w:rsidP="00795D93">
            <w:r w:rsidRPr="00C6460C">
              <w:t>Servizio</w:t>
            </w:r>
          </w:p>
        </w:tc>
        <w:tc>
          <w:tcPr>
            <w:tcW w:w="7791" w:type="dxa"/>
            <w:shd w:val="clear" w:color="auto" w:fill="FFFFFF" w:themeFill="background1"/>
          </w:tcPr>
          <w:p w14:paraId="092DD623" w14:textId="77777777" w:rsidR="00CF376D" w:rsidRPr="00372CEA" w:rsidRDefault="00CF376D" w:rsidP="00795D93">
            <w:r>
              <w:t>send</w:t>
            </w:r>
          </w:p>
        </w:tc>
      </w:tr>
      <w:tr w:rsidR="00CF376D" w:rsidRPr="006E29CF" w14:paraId="7A2514EC" w14:textId="77777777" w:rsidTr="00795D93">
        <w:tc>
          <w:tcPr>
            <w:tcW w:w="1559" w:type="dxa"/>
          </w:tcPr>
          <w:p w14:paraId="4EBFADA6" w14:textId="77777777" w:rsidR="00CF376D" w:rsidRPr="00C6460C" w:rsidRDefault="00CF376D" w:rsidP="00795D93">
            <w:r w:rsidRPr="00C6460C">
              <w:t>Operation</w:t>
            </w:r>
          </w:p>
        </w:tc>
        <w:tc>
          <w:tcPr>
            <w:tcW w:w="7791" w:type="dxa"/>
            <w:shd w:val="clear" w:color="auto" w:fill="FFFFFF" w:themeFill="background1"/>
          </w:tcPr>
          <w:p w14:paraId="2A758968" w14:textId="77777777" w:rsidR="00CF376D" w:rsidRPr="00372CEA" w:rsidRDefault="00CF376D" w:rsidP="00795D93">
            <w:r>
              <w:t>NA</w:t>
            </w:r>
          </w:p>
        </w:tc>
      </w:tr>
      <w:tr w:rsidR="00CF376D" w14:paraId="29FAD4E2" w14:textId="77777777" w:rsidTr="00795D93">
        <w:tc>
          <w:tcPr>
            <w:tcW w:w="1559" w:type="dxa"/>
          </w:tcPr>
          <w:p w14:paraId="7BA0A023" w14:textId="77777777" w:rsidR="00CF376D" w:rsidRPr="006E29CF" w:rsidRDefault="00CF376D" w:rsidP="00795D93">
            <w:r>
              <w:t>Tipo servizio</w:t>
            </w:r>
          </w:p>
        </w:tc>
        <w:tc>
          <w:tcPr>
            <w:tcW w:w="7791" w:type="dxa"/>
            <w:shd w:val="clear" w:color="auto" w:fill="FFFFFF" w:themeFill="background1"/>
          </w:tcPr>
          <w:p w14:paraId="5C2C4909" w14:textId="77777777" w:rsidR="00CF376D" w:rsidRDefault="00CF376D" w:rsidP="00795D93">
            <w:r>
              <w:t>REST</w:t>
            </w:r>
          </w:p>
        </w:tc>
      </w:tr>
      <w:tr w:rsidR="00CF376D" w:rsidRPr="006E29CF" w14:paraId="09750203" w14:textId="77777777" w:rsidTr="00795D93">
        <w:tc>
          <w:tcPr>
            <w:tcW w:w="1559" w:type="dxa"/>
          </w:tcPr>
          <w:p w14:paraId="16C5AA2F" w14:textId="77777777" w:rsidR="00CF376D" w:rsidRPr="006E29CF" w:rsidRDefault="00CF376D" w:rsidP="00795D93">
            <w:r w:rsidRPr="006E29CF">
              <w:t>Endpoint</w:t>
            </w:r>
          </w:p>
        </w:tc>
        <w:tc>
          <w:tcPr>
            <w:tcW w:w="7791" w:type="dxa"/>
            <w:shd w:val="clear" w:color="auto" w:fill="FFFFFF" w:themeFill="background1"/>
          </w:tcPr>
          <w:p w14:paraId="381E9CE0" w14:textId="77777777" w:rsidR="00CF376D" w:rsidRPr="006E29CF" w:rsidRDefault="00CF376D" w:rsidP="00795D93">
            <w:r w:rsidRPr="00C745D5">
              <w:rPr>
                <w:rStyle w:val="Collegamentoipertestuale"/>
                <w:lang w:val="it-IT"/>
              </w:rPr>
              <w:t>/IdpBillerServices/</w:t>
            </w:r>
            <w:r>
              <w:rPr>
                <w:rStyle w:val="Collegamentoipertestuale"/>
                <w:lang w:val="it-IT"/>
              </w:rPr>
              <w:t>rest/allineamento_pendenze/</w:t>
            </w:r>
          </w:p>
        </w:tc>
      </w:tr>
      <w:tr w:rsidR="00CF376D" w:rsidRPr="006E29CF" w14:paraId="1091FE4B" w14:textId="77777777" w:rsidTr="00795D93">
        <w:tc>
          <w:tcPr>
            <w:tcW w:w="1559" w:type="dxa"/>
          </w:tcPr>
          <w:p w14:paraId="68DAEF40" w14:textId="77777777" w:rsidR="00CF376D" w:rsidRPr="006E29CF" w:rsidRDefault="00CF376D" w:rsidP="00795D93">
            <w:r w:rsidRPr="006E29CF">
              <w:t>Authentication</w:t>
            </w:r>
          </w:p>
        </w:tc>
        <w:tc>
          <w:tcPr>
            <w:tcW w:w="7791" w:type="dxa"/>
            <w:shd w:val="clear" w:color="auto" w:fill="FFFFFF" w:themeFill="background1"/>
          </w:tcPr>
          <w:p w14:paraId="32195300" w14:textId="77777777" w:rsidR="00CF376D" w:rsidRPr="006E29CF" w:rsidRDefault="00CF376D" w:rsidP="00795D93">
            <w:r>
              <w:t>Not Required</w:t>
            </w:r>
          </w:p>
        </w:tc>
      </w:tr>
      <w:tr w:rsidR="00CF376D" w:rsidRPr="006E29CF" w14:paraId="0EC190E9" w14:textId="77777777" w:rsidTr="00795D93">
        <w:tc>
          <w:tcPr>
            <w:tcW w:w="1559" w:type="dxa"/>
          </w:tcPr>
          <w:p w14:paraId="4BD54E2D" w14:textId="77777777" w:rsidR="00CF376D" w:rsidRPr="006E29CF" w:rsidRDefault="00CF376D" w:rsidP="00795D93">
            <w:r w:rsidRPr="006E29CF">
              <w:t>Method</w:t>
            </w:r>
          </w:p>
        </w:tc>
        <w:tc>
          <w:tcPr>
            <w:tcW w:w="7791" w:type="dxa"/>
            <w:shd w:val="clear" w:color="auto" w:fill="FFFFFF" w:themeFill="background1"/>
          </w:tcPr>
          <w:p w14:paraId="5124E066" w14:textId="77777777" w:rsidR="00CF376D" w:rsidRPr="006E29CF" w:rsidRDefault="00CF376D" w:rsidP="00795D93">
            <w:r>
              <w:t>POST</w:t>
            </w:r>
          </w:p>
        </w:tc>
      </w:tr>
      <w:tr w:rsidR="00CF376D" w:rsidRPr="006E29CF" w14:paraId="55B547FD" w14:textId="77777777" w:rsidTr="00795D93">
        <w:tc>
          <w:tcPr>
            <w:tcW w:w="1559" w:type="dxa"/>
          </w:tcPr>
          <w:p w14:paraId="32E0E4AE" w14:textId="77777777" w:rsidR="00CF376D" w:rsidRPr="006E29CF" w:rsidRDefault="00CF376D" w:rsidP="00795D93">
            <w:r w:rsidRPr="006E29CF">
              <w:t>Consumes</w:t>
            </w:r>
          </w:p>
        </w:tc>
        <w:tc>
          <w:tcPr>
            <w:tcW w:w="7791" w:type="dxa"/>
            <w:shd w:val="clear" w:color="auto" w:fill="FFFFFF" w:themeFill="background1"/>
          </w:tcPr>
          <w:p w14:paraId="78B1BD3A" w14:textId="77777777" w:rsidR="00CF376D" w:rsidRPr="006E29CF" w:rsidRDefault="00CF376D" w:rsidP="00795D93">
            <w:r>
              <w:t>multipart/form-data</w:t>
            </w:r>
          </w:p>
        </w:tc>
      </w:tr>
      <w:tr w:rsidR="00CF376D" w:rsidRPr="006E29CF" w14:paraId="2A7AA762" w14:textId="77777777" w:rsidTr="00795D93">
        <w:tc>
          <w:tcPr>
            <w:tcW w:w="1559" w:type="dxa"/>
          </w:tcPr>
          <w:p w14:paraId="2697A0BC" w14:textId="77777777" w:rsidR="00CF376D" w:rsidRPr="006E29CF" w:rsidRDefault="00CF376D" w:rsidP="00795D93">
            <w:r w:rsidRPr="006E29CF">
              <w:t>Produces</w:t>
            </w:r>
          </w:p>
        </w:tc>
        <w:tc>
          <w:tcPr>
            <w:tcW w:w="7791" w:type="dxa"/>
            <w:shd w:val="clear" w:color="auto" w:fill="FFFFFF" w:themeFill="background1"/>
          </w:tcPr>
          <w:p w14:paraId="21FE0E63" w14:textId="77777777" w:rsidR="00CF376D" w:rsidRPr="006E29CF" w:rsidRDefault="00CF376D" w:rsidP="00795D93">
            <w:r w:rsidRPr="006E29CF">
              <w:t>application/</w:t>
            </w:r>
            <w:r>
              <w:t>json, text/plain</w:t>
            </w:r>
          </w:p>
        </w:tc>
      </w:tr>
      <w:tr w:rsidR="00CF376D" w:rsidRPr="006E29CF" w14:paraId="0163ABBF" w14:textId="77777777" w:rsidTr="00795D93">
        <w:tc>
          <w:tcPr>
            <w:tcW w:w="1559" w:type="dxa"/>
          </w:tcPr>
          <w:p w14:paraId="3E743604" w14:textId="77777777" w:rsidR="00CF376D" w:rsidRPr="006E29CF" w:rsidRDefault="00CF376D" w:rsidP="00795D93">
            <w:r w:rsidRPr="006E29CF">
              <w:t>Payload</w:t>
            </w:r>
          </w:p>
        </w:tc>
        <w:tc>
          <w:tcPr>
            <w:tcW w:w="7791" w:type="dxa"/>
            <w:shd w:val="clear" w:color="auto" w:fill="FFFFFF" w:themeFill="background1"/>
          </w:tcPr>
          <w:p w14:paraId="0B490203" w14:textId="77777777" w:rsidR="00CF376D" w:rsidRPr="00736A6A" w:rsidRDefault="00CF376D" w:rsidP="00795D93">
            <w:pPr>
              <w:rPr>
                <w:rFonts w:ascii="Calibri" w:eastAsia="Times New Roman" w:hAnsi="Calibri" w:cs="Calibri"/>
                <w:lang w:eastAsia="it-IT"/>
              </w:rPr>
            </w:pPr>
            <w:r w:rsidRPr="00736A6A">
              <w:rPr>
                <w:rFonts w:ascii="Calibri" w:eastAsia="Times New Roman" w:hAnsi="Calibri" w:cs="Calibri"/>
                <w:sz w:val="20"/>
                <w:szCs w:val="20"/>
                <w:lang w:eastAsia="it-IT"/>
              </w:rPr>
              <w:t>{</w:t>
            </w:r>
          </w:p>
          <w:p w14:paraId="0ADED64E" w14:textId="77777777" w:rsidR="00CF376D" w:rsidRPr="00736A6A" w:rsidRDefault="00CF376D" w:rsidP="00795D93">
            <w:pPr>
              <w:rPr>
                <w:rFonts w:ascii="Calibri" w:eastAsia="Times New Roman" w:hAnsi="Calibri" w:cs="Calibri"/>
                <w:lang w:eastAsia="it-IT"/>
              </w:rPr>
            </w:pPr>
            <w:r w:rsidRPr="00736A6A">
              <w:rPr>
                <w:rFonts w:ascii="Calibri" w:eastAsia="Times New Roman" w:hAnsi="Calibri" w:cs="Calibri"/>
                <w:sz w:val="20"/>
                <w:szCs w:val="20"/>
                <w:lang w:eastAsia="it-IT"/>
              </w:rPr>
              <w:t>“senderId” : “string”,</w:t>
            </w:r>
          </w:p>
          <w:p w14:paraId="21D01E11" w14:textId="77777777" w:rsidR="00CF376D" w:rsidRPr="00736A6A" w:rsidRDefault="00CF376D" w:rsidP="00795D93">
            <w:pPr>
              <w:rPr>
                <w:rFonts w:ascii="Calibri" w:eastAsia="Times New Roman" w:hAnsi="Calibri" w:cs="Calibri"/>
                <w:lang w:eastAsia="it-IT"/>
              </w:rPr>
            </w:pPr>
            <w:r w:rsidRPr="00736A6A">
              <w:rPr>
                <w:rFonts w:ascii="Calibri" w:eastAsia="Times New Roman" w:hAnsi="Calibri" w:cs="Calibri"/>
                <w:sz w:val="20"/>
                <w:szCs w:val="20"/>
                <w:lang w:eastAsia="it-IT"/>
              </w:rPr>
              <w:t>“senderSys” : “string”,</w:t>
            </w:r>
          </w:p>
          <w:p w14:paraId="481E40B3" w14:textId="77777777" w:rsidR="00CF376D" w:rsidRDefault="00CF376D" w:rsidP="00795D93">
            <w:pPr>
              <w:rPr>
                <w:rFonts w:ascii="Calibri" w:eastAsia="Times New Roman" w:hAnsi="Calibri" w:cs="Calibri"/>
                <w:sz w:val="20"/>
                <w:szCs w:val="20"/>
                <w:lang w:eastAsia="it-IT"/>
              </w:rPr>
            </w:pPr>
            <w:r w:rsidRPr="00736A6A">
              <w:rPr>
                <w:rFonts w:ascii="Calibri" w:eastAsia="Times New Roman" w:hAnsi="Calibri" w:cs="Calibri"/>
                <w:sz w:val="20"/>
                <w:szCs w:val="20"/>
                <w:lang w:eastAsia="it-IT"/>
              </w:rPr>
              <w:t>}</w:t>
            </w:r>
          </w:p>
          <w:p w14:paraId="4BA4FAA7" w14:textId="77777777" w:rsidR="00CF376D" w:rsidRDefault="00CF376D" w:rsidP="00795D93">
            <w:pPr>
              <w:rPr>
                <w:rFonts w:ascii="Calibri" w:eastAsia="Times New Roman" w:hAnsi="Calibri" w:cs="Calibri"/>
                <w:sz w:val="20"/>
                <w:szCs w:val="20"/>
                <w:lang w:eastAsia="it-IT"/>
              </w:rPr>
            </w:pPr>
          </w:p>
          <w:p w14:paraId="1330BA87" w14:textId="77777777" w:rsidR="00CF376D" w:rsidRPr="00D31A2C" w:rsidRDefault="00CF376D" w:rsidP="00795D93">
            <w:pPr>
              <w:rPr>
                <w:rFonts w:ascii="Calibri" w:eastAsia="Times New Roman" w:hAnsi="Calibri" w:cs="Calibri"/>
                <w:sz w:val="20"/>
                <w:szCs w:val="20"/>
                <w:lang w:eastAsia="it-IT"/>
              </w:rPr>
            </w:pPr>
            <w:r w:rsidRPr="00D31A2C">
              <w:rPr>
                <w:rFonts w:ascii="Calibri" w:eastAsia="Times New Roman" w:hAnsi="Calibri" w:cs="Calibri"/>
                <w:sz w:val="20"/>
                <w:szCs w:val="20"/>
                <w:lang w:eastAsia="it-IT"/>
              </w:rPr>
              <w:t>Content-Type: multipart/form-data; boundary=FILE_CSV</w:t>
            </w:r>
          </w:p>
          <w:p w14:paraId="4F70890F" w14:textId="77777777" w:rsidR="00CF376D" w:rsidRPr="00D31A2C" w:rsidRDefault="00CF376D" w:rsidP="00795D93">
            <w:pPr>
              <w:rPr>
                <w:rFonts w:ascii="Calibri" w:eastAsia="Times New Roman" w:hAnsi="Calibri" w:cs="Calibri"/>
                <w:sz w:val="20"/>
                <w:szCs w:val="20"/>
                <w:lang w:eastAsia="it-IT"/>
              </w:rPr>
            </w:pPr>
            <w:r w:rsidRPr="00D31A2C">
              <w:rPr>
                <w:rFonts w:ascii="Calibri" w:eastAsia="Times New Roman" w:hAnsi="Calibri" w:cs="Calibri"/>
                <w:sz w:val="20"/>
                <w:szCs w:val="20"/>
                <w:lang w:eastAsia="it-IT"/>
              </w:rPr>
              <w:t>Content-Length: 731</w:t>
            </w:r>
          </w:p>
          <w:p w14:paraId="2B46F13F" w14:textId="77777777" w:rsidR="00CF376D" w:rsidRPr="00D31A2C" w:rsidRDefault="00CF376D" w:rsidP="00795D93">
            <w:pPr>
              <w:rPr>
                <w:rFonts w:ascii="Calibri" w:eastAsia="Times New Roman" w:hAnsi="Calibri" w:cs="Calibri"/>
                <w:sz w:val="20"/>
                <w:szCs w:val="20"/>
                <w:lang w:eastAsia="it-IT"/>
              </w:rPr>
            </w:pPr>
            <w:r w:rsidRPr="00D31A2C">
              <w:rPr>
                <w:rFonts w:ascii="Calibri" w:eastAsia="Times New Roman" w:hAnsi="Calibri" w:cs="Calibri"/>
                <w:sz w:val="20"/>
                <w:szCs w:val="20"/>
                <w:lang w:eastAsia="it-IT"/>
              </w:rPr>
              <w:lastRenderedPageBreak/>
              <w:t>Host: swf-qlt-rt-be1.dev.int.master.lan</w:t>
            </w:r>
          </w:p>
          <w:p w14:paraId="5BA1CDD5" w14:textId="77777777" w:rsidR="00CF376D" w:rsidRPr="00D31A2C" w:rsidRDefault="00CF376D" w:rsidP="00795D93">
            <w:pPr>
              <w:rPr>
                <w:rFonts w:ascii="Calibri" w:eastAsia="Times New Roman" w:hAnsi="Calibri" w:cs="Calibri"/>
                <w:sz w:val="20"/>
                <w:szCs w:val="20"/>
                <w:lang w:eastAsia="it-IT"/>
              </w:rPr>
            </w:pPr>
            <w:r w:rsidRPr="00D31A2C">
              <w:rPr>
                <w:rFonts w:ascii="Calibri" w:eastAsia="Times New Roman" w:hAnsi="Calibri" w:cs="Calibri"/>
                <w:sz w:val="20"/>
                <w:szCs w:val="20"/>
                <w:lang w:eastAsia="it-IT"/>
              </w:rPr>
              <w:t>Connection: Keep-Alive</w:t>
            </w:r>
          </w:p>
          <w:p w14:paraId="69625D50" w14:textId="77777777" w:rsidR="00CF376D" w:rsidRPr="00D31A2C" w:rsidRDefault="00CF376D" w:rsidP="00795D93">
            <w:pPr>
              <w:rPr>
                <w:rFonts w:ascii="Calibri" w:eastAsia="Times New Roman" w:hAnsi="Calibri" w:cs="Calibri"/>
                <w:sz w:val="20"/>
                <w:szCs w:val="20"/>
                <w:lang w:eastAsia="it-IT"/>
              </w:rPr>
            </w:pPr>
            <w:r w:rsidRPr="00D31A2C">
              <w:rPr>
                <w:rFonts w:ascii="Calibri" w:eastAsia="Times New Roman" w:hAnsi="Calibri" w:cs="Calibri"/>
                <w:sz w:val="20"/>
                <w:szCs w:val="20"/>
                <w:lang w:eastAsia="it-IT"/>
              </w:rPr>
              <w:t>User-Agent: Apache-HttpClient/4.1.1 (java 1.5)</w:t>
            </w:r>
          </w:p>
          <w:p w14:paraId="7DA2A658" w14:textId="77777777" w:rsidR="00CF376D" w:rsidRPr="00D31A2C" w:rsidRDefault="00CF376D" w:rsidP="00795D93">
            <w:pPr>
              <w:rPr>
                <w:rFonts w:ascii="Calibri" w:eastAsia="Times New Roman" w:hAnsi="Calibri" w:cs="Calibri"/>
                <w:sz w:val="20"/>
                <w:szCs w:val="20"/>
                <w:lang w:eastAsia="it-IT"/>
              </w:rPr>
            </w:pPr>
          </w:p>
          <w:p w14:paraId="63D46777" w14:textId="77777777" w:rsidR="00CF376D" w:rsidRPr="00D31A2C" w:rsidRDefault="00CF376D" w:rsidP="00795D93">
            <w:pPr>
              <w:rPr>
                <w:rFonts w:ascii="Calibri" w:eastAsia="Times New Roman" w:hAnsi="Calibri" w:cs="Calibri"/>
                <w:sz w:val="20"/>
                <w:szCs w:val="20"/>
                <w:lang w:eastAsia="it-IT"/>
              </w:rPr>
            </w:pPr>
            <w:r w:rsidRPr="00D31A2C">
              <w:rPr>
                <w:rFonts w:ascii="Calibri" w:eastAsia="Times New Roman" w:hAnsi="Calibri" w:cs="Calibri"/>
                <w:sz w:val="20"/>
                <w:szCs w:val="20"/>
                <w:lang w:eastAsia="it-IT"/>
              </w:rPr>
              <w:t>--FILE_CSV</w:t>
            </w:r>
          </w:p>
          <w:p w14:paraId="669236D7" w14:textId="77777777" w:rsidR="00CF376D" w:rsidRPr="00D31A2C" w:rsidRDefault="00CF376D" w:rsidP="00795D93">
            <w:pPr>
              <w:rPr>
                <w:rFonts w:ascii="Calibri" w:eastAsia="Times New Roman" w:hAnsi="Calibri" w:cs="Calibri"/>
                <w:sz w:val="20"/>
                <w:szCs w:val="20"/>
                <w:lang w:eastAsia="it-IT"/>
              </w:rPr>
            </w:pPr>
            <w:r w:rsidRPr="00D31A2C">
              <w:rPr>
                <w:rFonts w:ascii="Calibri" w:eastAsia="Times New Roman" w:hAnsi="Calibri" w:cs="Calibri"/>
                <w:sz w:val="20"/>
                <w:szCs w:val="20"/>
                <w:lang w:eastAsia="it-IT"/>
              </w:rPr>
              <w:t>Content-Disposition: form-data; name</w:t>
            </w:r>
            <w:r w:rsidRPr="00623716">
              <w:rPr>
                <w:rFonts w:ascii="Calibri" w:eastAsia="Times New Roman" w:hAnsi="Calibri" w:cs="Calibri"/>
                <w:sz w:val="20"/>
                <w:szCs w:val="20"/>
                <w:lang w:eastAsia="it-IT"/>
              </w:rPr>
              <w:t>="FILE",</w:t>
            </w:r>
            <w:r w:rsidRPr="00D31A2C">
              <w:rPr>
                <w:rFonts w:ascii="Calibri" w:eastAsia="Times New Roman" w:hAnsi="Calibri" w:cs="Calibri"/>
                <w:sz w:val="20"/>
                <w:szCs w:val="20"/>
                <w:lang w:eastAsia="it-IT"/>
              </w:rPr>
              <w:t xml:space="preserve"> filename="FILE_NAME.csv"</w:t>
            </w:r>
          </w:p>
          <w:p w14:paraId="124EC48E" w14:textId="77777777" w:rsidR="00CF376D" w:rsidRPr="00D31A2C" w:rsidRDefault="00CF376D" w:rsidP="00795D93">
            <w:pPr>
              <w:rPr>
                <w:rFonts w:ascii="Calibri" w:eastAsia="Times New Roman" w:hAnsi="Calibri" w:cs="Calibri"/>
                <w:sz w:val="20"/>
                <w:szCs w:val="20"/>
                <w:lang w:eastAsia="it-IT"/>
              </w:rPr>
            </w:pPr>
            <w:r w:rsidRPr="00D31A2C">
              <w:rPr>
                <w:rFonts w:ascii="Calibri" w:eastAsia="Times New Roman" w:hAnsi="Calibri" w:cs="Calibri"/>
                <w:sz w:val="20"/>
                <w:szCs w:val="20"/>
                <w:lang w:eastAsia="it-IT"/>
              </w:rPr>
              <w:t>Content-Type: application/octet-stream</w:t>
            </w:r>
          </w:p>
          <w:p w14:paraId="72D72505" w14:textId="77777777" w:rsidR="00CF376D" w:rsidRDefault="00CF376D" w:rsidP="00795D93">
            <w:pPr>
              <w:rPr>
                <w:rFonts w:ascii="Calibri" w:eastAsia="Times New Roman" w:hAnsi="Calibri" w:cs="Calibri"/>
                <w:sz w:val="20"/>
                <w:szCs w:val="20"/>
                <w:lang w:eastAsia="it-IT"/>
              </w:rPr>
            </w:pPr>
          </w:p>
          <w:p w14:paraId="42B41BD0" w14:textId="77777777" w:rsidR="00CF376D" w:rsidRPr="00D31A2C" w:rsidRDefault="00CF376D" w:rsidP="00795D93">
            <w:pPr>
              <w:rPr>
                <w:rFonts w:ascii="Calibri" w:eastAsia="Times New Roman" w:hAnsi="Calibri" w:cs="Calibri"/>
                <w:sz w:val="20"/>
                <w:szCs w:val="20"/>
                <w:lang w:eastAsia="it-IT"/>
              </w:rPr>
            </w:pPr>
            <w:r>
              <w:rPr>
                <w:rFonts w:ascii="Calibri" w:eastAsia="Times New Roman" w:hAnsi="Calibri" w:cs="Calibri"/>
                <w:sz w:val="20"/>
                <w:szCs w:val="20"/>
                <w:lang w:eastAsia="it-IT"/>
              </w:rPr>
              <w:t>&lt;FILE_CONTENT_HERE&gt;</w:t>
            </w:r>
          </w:p>
          <w:p w14:paraId="129BE317" w14:textId="77777777" w:rsidR="00CF376D" w:rsidRPr="00D31A2C" w:rsidRDefault="00CF376D" w:rsidP="00795D93">
            <w:pPr>
              <w:rPr>
                <w:rFonts w:ascii="Calibri" w:eastAsia="Times New Roman" w:hAnsi="Calibri" w:cs="Calibri"/>
                <w:sz w:val="20"/>
                <w:szCs w:val="20"/>
                <w:lang w:eastAsia="it-IT"/>
              </w:rPr>
            </w:pPr>
            <w:r w:rsidRPr="00D31A2C">
              <w:rPr>
                <w:rFonts w:ascii="Calibri" w:eastAsia="Times New Roman" w:hAnsi="Calibri" w:cs="Calibri"/>
                <w:sz w:val="20"/>
                <w:szCs w:val="20"/>
                <w:lang w:eastAsia="it-IT"/>
              </w:rPr>
              <w:t>--FILE_CSV</w:t>
            </w:r>
          </w:p>
        </w:tc>
      </w:tr>
      <w:tr w:rsidR="00CF376D" w:rsidRPr="006E29CF" w14:paraId="1A6396C1" w14:textId="77777777" w:rsidTr="00795D93">
        <w:tc>
          <w:tcPr>
            <w:tcW w:w="1559" w:type="dxa"/>
          </w:tcPr>
          <w:p w14:paraId="67C06F50" w14:textId="77777777" w:rsidR="00CF376D" w:rsidRPr="006E29CF" w:rsidRDefault="00CF376D" w:rsidP="00795D93">
            <w:r w:rsidRPr="006E29CF">
              <w:lastRenderedPageBreak/>
              <w:t xml:space="preserve">Response </w:t>
            </w:r>
          </w:p>
        </w:tc>
        <w:tc>
          <w:tcPr>
            <w:tcW w:w="7791" w:type="dxa"/>
            <w:shd w:val="clear" w:color="auto" w:fill="FFFFFF" w:themeFill="background1"/>
          </w:tcPr>
          <w:p w14:paraId="5C7B415B" w14:textId="77777777" w:rsidR="00CF376D" w:rsidRPr="00807094" w:rsidRDefault="00CF376D" w:rsidP="00795D93">
            <w:pPr>
              <w:rPr>
                <w:rFonts w:ascii="Calibri" w:eastAsia="Times New Roman" w:hAnsi="Calibri" w:cs="Calibri"/>
                <w:sz w:val="20"/>
                <w:szCs w:val="20"/>
                <w:lang w:eastAsia="it-IT"/>
              </w:rPr>
            </w:pPr>
            <w:r w:rsidRPr="00807094">
              <w:rPr>
                <w:rFonts w:ascii="Calibri" w:eastAsia="Times New Roman" w:hAnsi="Calibri" w:cs="Calibri"/>
                <w:sz w:val="20"/>
                <w:szCs w:val="20"/>
                <w:lang w:eastAsia="it-IT"/>
              </w:rPr>
              <w:t>Identificativo associate al mesaggio trasmesso</w:t>
            </w:r>
          </w:p>
          <w:p w14:paraId="7F871792" w14:textId="77777777" w:rsidR="00CF376D" w:rsidRPr="00662632" w:rsidRDefault="00CF376D" w:rsidP="00795D93">
            <w:pPr>
              <w:rPr>
                <w:rFonts w:ascii="Calibri" w:eastAsia="Times New Roman" w:hAnsi="Calibri" w:cs="Calibri"/>
                <w:lang w:eastAsia="it-IT"/>
              </w:rPr>
            </w:pPr>
            <w:r w:rsidRPr="00662632">
              <w:rPr>
                <w:rFonts w:ascii="Calibri" w:eastAsia="Times New Roman" w:hAnsi="Calibri" w:cs="Calibri"/>
                <w:sz w:val="20"/>
                <w:szCs w:val="20"/>
                <w:lang w:eastAsia="it-IT"/>
              </w:rPr>
              <w:t>{</w:t>
            </w:r>
          </w:p>
          <w:p w14:paraId="7CA0423B" w14:textId="77777777" w:rsidR="00CF376D" w:rsidRPr="00662632" w:rsidRDefault="00CF376D" w:rsidP="00795D93">
            <w:pPr>
              <w:rPr>
                <w:rFonts w:ascii="Calibri" w:eastAsia="Times New Roman" w:hAnsi="Calibri" w:cs="Calibri"/>
                <w:lang w:eastAsia="it-IT"/>
              </w:rPr>
            </w:pPr>
            <w:r w:rsidRPr="00662632">
              <w:rPr>
                <w:rFonts w:ascii="Calibri" w:eastAsia="Times New Roman" w:hAnsi="Calibri" w:cs="Calibri"/>
                <w:sz w:val="20"/>
                <w:szCs w:val="20"/>
                <w:lang w:eastAsia="it-IT"/>
              </w:rPr>
              <w:t>“idTrasmissione” : “string”</w:t>
            </w:r>
          </w:p>
          <w:p w14:paraId="2B19DDED" w14:textId="77777777" w:rsidR="00CF376D" w:rsidRPr="008171FB" w:rsidRDefault="00CF376D" w:rsidP="00795D93">
            <w:pPr>
              <w:rPr>
                <w:sz w:val="20"/>
                <w:szCs w:val="20"/>
              </w:rPr>
            </w:pPr>
            <w:r w:rsidRPr="00662632">
              <w:rPr>
                <w:rFonts w:ascii="Calibri" w:eastAsia="Times New Roman" w:hAnsi="Calibri" w:cs="Calibri"/>
                <w:sz w:val="20"/>
                <w:szCs w:val="20"/>
                <w:lang w:eastAsia="it-IT"/>
              </w:rPr>
              <w:t>}</w:t>
            </w:r>
          </w:p>
        </w:tc>
      </w:tr>
      <w:tr w:rsidR="00CF376D" w:rsidRPr="006E29CF" w14:paraId="5BAB8486" w14:textId="77777777" w:rsidTr="00795D93">
        <w:tc>
          <w:tcPr>
            <w:tcW w:w="1559" w:type="dxa"/>
          </w:tcPr>
          <w:p w14:paraId="799B32CA" w14:textId="77777777" w:rsidR="00CF376D" w:rsidRPr="006E29CF" w:rsidRDefault="00CF376D" w:rsidP="00795D93">
            <w:r w:rsidRPr="006E29CF">
              <w:t xml:space="preserve">Fault Response </w:t>
            </w:r>
          </w:p>
          <w:p w14:paraId="51F876ED" w14:textId="77777777" w:rsidR="00CF376D" w:rsidRPr="006E29CF" w:rsidRDefault="00CF376D" w:rsidP="00795D93"/>
        </w:tc>
        <w:tc>
          <w:tcPr>
            <w:tcW w:w="7791" w:type="dxa"/>
            <w:shd w:val="clear" w:color="auto" w:fill="FFFFFF" w:themeFill="background1"/>
          </w:tcPr>
          <w:p w14:paraId="43F75291" w14:textId="77777777" w:rsidR="00CF376D" w:rsidRDefault="00CF376D" w:rsidP="00795D93">
            <w:pPr>
              <w:rPr>
                <w:sz w:val="20"/>
                <w:szCs w:val="20"/>
              </w:rPr>
            </w:pPr>
            <w:r>
              <w:rPr>
                <w:sz w:val="20"/>
                <w:szCs w:val="20"/>
              </w:rPr>
              <w:t>HTTP/1.1 503</w:t>
            </w:r>
          </w:p>
          <w:p w14:paraId="022750CF" w14:textId="77777777" w:rsidR="00CF376D" w:rsidRDefault="00CF376D" w:rsidP="00795D93">
            <w:pPr>
              <w:rPr>
                <w:sz w:val="20"/>
                <w:szCs w:val="20"/>
              </w:rPr>
            </w:pPr>
            <w:r w:rsidRPr="00C12185">
              <w:rPr>
                <w:sz w:val="20"/>
                <w:szCs w:val="20"/>
              </w:rPr>
              <w:t>HTTP/1.1 40</w:t>
            </w:r>
            <w:r>
              <w:rPr>
                <w:sz w:val="20"/>
                <w:szCs w:val="20"/>
              </w:rPr>
              <w:t>4</w:t>
            </w:r>
          </w:p>
          <w:p w14:paraId="3953B74B" w14:textId="77777777" w:rsidR="00CF376D" w:rsidRPr="00A211F5" w:rsidRDefault="00CF376D" w:rsidP="00795D93">
            <w:pPr>
              <w:rPr>
                <w:sz w:val="20"/>
                <w:szCs w:val="20"/>
              </w:rPr>
            </w:pPr>
            <w:r w:rsidRPr="00C12185">
              <w:rPr>
                <w:sz w:val="20"/>
                <w:szCs w:val="20"/>
              </w:rPr>
              <w:t>HTTP/1.1 40</w:t>
            </w:r>
            <w:r>
              <w:rPr>
                <w:sz w:val="20"/>
                <w:szCs w:val="20"/>
              </w:rPr>
              <w:t>4</w:t>
            </w:r>
          </w:p>
        </w:tc>
      </w:tr>
    </w:tbl>
    <w:p w14:paraId="5E07F613" w14:textId="77777777" w:rsidR="00CF376D" w:rsidRDefault="00CF376D" w:rsidP="00CF376D"/>
    <w:p w14:paraId="7278183B" w14:textId="77777777" w:rsidR="00CF376D" w:rsidRPr="00D12F46" w:rsidRDefault="00CF376D" w:rsidP="00CF376D"/>
    <w:p w14:paraId="04468DC4" w14:textId="77777777" w:rsidR="00CF376D" w:rsidRPr="008D3AA7" w:rsidRDefault="00CF376D" w:rsidP="00CF376D">
      <w:pPr>
        <w:pStyle w:val="Titolo3"/>
        <w:numPr>
          <w:ilvl w:val="2"/>
          <w:numId w:val="49"/>
        </w:numPr>
        <w:rPr>
          <w:rStyle w:val="Enfasigrassetto"/>
          <w:b w:val="0"/>
        </w:rPr>
      </w:pPr>
      <w:bookmarkStart w:id="182" w:name="_Toc32587190"/>
      <w:bookmarkStart w:id="183" w:name="_Toc35537069"/>
      <w:bookmarkStart w:id="184" w:name="_Toc36042186"/>
      <w:r w:rsidRPr="008D3AA7">
        <w:rPr>
          <w:rStyle w:val="Enfasigrassetto"/>
          <w:b w:val="0"/>
        </w:rPr>
        <w:t>Stato della Comunicazione Massiva Pendenze</w:t>
      </w:r>
      <w:bookmarkEnd w:id="182"/>
      <w:bookmarkEnd w:id="183"/>
      <w:bookmarkEnd w:id="184"/>
      <w:r w:rsidRPr="008D3AA7">
        <w:rPr>
          <w:rStyle w:val="Enfasigrassetto"/>
          <w:b w:val="0"/>
        </w:rPr>
        <w:t xml:space="preserve"> </w:t>
      </w:r>
    </w:p>
    <w:tbl>
      <w:tblPr>
        <w:tblStyle w:val="Grigliatabella"/>
        <w:tblW w:w="0" w:type="auto"/>
        <w:tblLook w:val="04A0" w:firstRow="1" w:lastRow="0" w:firstColumn="1" w:lastColumn="0" w:noHBand="0" w:noVBand="1"/>
      </w:tblPr>
      <w:tblGrid>
        <w:gridCol w:w="1559"/>
        <w:gridCol w:w="7791"/>
      </w:tblGrid>
      <w:tr w:rsidR="00CF376D" w:rsidRPr="00CA059D" w14:paraId="1D376080" w14:textId="77777777" w:rsidTr="00795D93">
        <w:tc>
          <w:tcPr>
            <w:tcW w:w="1559" w:type="dxa"/>
          </w:tcPr>
          <w:p w14:paraId="21B95546" w14:textId="77777777" w:rsidR="00CF376D" w:rsidRPr="00C6460C" w:rsidRDefault="00CF376D" w:rsidP="00795D93">
            <w:r w:rsidRPr="00C6460C">
              <w:t>Descrizione</w:t>
            </w:r>
          </w:p>
        </w:tc>
        <w:tc>
          <w:tcPr>
            <w:tcW w:w="7791" w:type="dxa"/>
          </w:tcPr>
          <w:p w14:paraId="5E091354" w14:textId="77777777" w:rsidR="00CF376D" w:rsidRPr="00CA059D" w:rsidRDefault="00CF376D" w:rsidP="00795D93">
            <w:r>
              <w:t>Questo servizio consente di richiedere lo stato dell’elaborazione della comunicazione massiva pendenze.</w:t>
            </w:r>
          </w:p>
        </w:tc>
      </w:tr>
      <w:tr w:rsidR="00CF376D" w:rsidRPr="006E29CF" w14:paraId="7AE04130" w14:textId="77777777" w:rsidTr="00795D93">
        <w:tc>
          <w:tcPr>
            <w:tcW w:w="1559" w:type="dxa"/>
          </w:tcPr>
          <w:p w14:paraId="707DBFF3" w14:textId="77777777" w:rsidR="00CF376D" w:rsidRPr="00C6460C" w:rsidRDefault="00CF376D" w:rsidP="00795D93">
            <w:r w:rsidRPr="00C6460C">
              <w:t>Servizio</w:t>
            </w:r>
          </w:p>
        </w:tc>
        <w:tc>
          <w:tcPr>
            <w:tcW w:w="7791" w:type="dxa"/>
            <w:shd w:val="clear" w:color="auto" w:fill="FFFFFF" w:themeFill="background1"/>
          </w:tcPr>
          <w:p w14:paraId="2339C8FC" w14:textId="77777777" w:rsidR="00CF376D" w:rsidRPr="00372CEA" w:rsidRDefault="00CF376D" w:rsidP="00795D93">
            <w:r>
              <w:t>getStato</w:t>
            </w:r>
          </w:p>
        </w:tc>
      </w:tr>
      <w:tr w:rsidR="00CF376D" w:rsidRPr="006E29CF" w14:paraId="0EB122EC" w14:textId="77777777" w:rsidTr="00795D93">
        <w:tc>
          <w:tcPr>
            <w:tcW w:w="1559" w:type="dxa"/>
          </w:tcPr>
          <w:p w14:paraId="0831BFE2" w14:textId="77777777" w:rsidR="00CF376D" w:rsidRPr="00C6460C" w:rsidRDefault="00CF376D" w:rsidP="00795D93">
            <w:r w:rsidRPr="00C6460C">
              <w:t>Operation</w:t>
            </w:r>
          </w:p>
        </w:tc>
        <w:tc>
          <w:tcPr>
            <w:tcW w:w="7791" w:type="dxa"/>
            <w:shd w:val="clear" w:color="auto" w:fill="FFFFFF" w:themeFill="background1"/>
          </w:tcPr>
          <w:p w14:paraId="779AF4E0" w14:textId="77777777" w:rsidR="00CF376D" w:rsidRPr="00372CEA" w:rsidRDefault="00CF376D" w:rsidP="00795D93">
            <w:r>
              <w:t>NA</w:t>
            </w:r>
          </w:p>
        </w:tc>
      </w:tr>
      <w:tr w:rsidR="00CF376D" w14:paraId="51CDB8C8" w14:textId="77777777" w:rsidTr="00795D93">
        <w:tc>
          <w:tcPr>
            <w:tcW w:w="1559" w:type="dxa"/>
          </w:tcPr>
          <w:p w14:paraId="3C9580CA" w14:textId="77777777" w:rsidR="00CF376D" w:rsidRPr="006E29CF" w:rsidRDefault="00CF376D" w:rsidP="00795D93">
            <w:r>
              <w:t>Tipo servizio</w:t>
            </w:r>
          </w:p>
        </w:tc>
        <w:tc>
          <w:tcPr>
            <w:tcW w:w="7791" w:type="dxa"/>
            <w:shd w:val="clear" w:color="auto" w:fill="FFFFFF" w:themeFill="background1"/>
          </w:tcPr>
          <w:p w14:paraId="4E7AA30B" w14:textId="77777777" w:rsidR="00CF376D" w:rsidRDefault="00CF376D" w:rsidP="00795D93">
            <w:r>
              <w:t>REST</w:t>
            </w:r>
          </w:p>
        </w:tc>
      </w:tr>
      <w:tr w:rsidR="00CF376D" w:rsidRPr="006E29CF" w14:paraId="362B230D" w14:textId="77777777" w:rsidTr="00795D93">
        <w:tc>
          <w:tcPr>
            <w:tcW w:w="1559" w:type="dxa"/>
          </w:tcPr>
          <w:p w14:paraId="5C36BE0D" w14:textId="77777777" w:rsidR="00CF376D" w:rsidRPr="006E29CF" w:rsidRDefault="00CF376D" w:rsidP="00795D93">
            <w:r w:rsidRPr="006E29CF">
              <w:t>Endpoint</w:t>
            </w:r>
          </w:p>
        </w:tc>
        <w:tc>
          <w:tcPr>
            <w:tcW w:w="7791" w:type="dxa"/>
            <w:shd w:val="clear" w:color="auto" w:fill="FFFFFF" w:themeFill="background1"/>
          </w:tcPr>
          <w:p w14:paraId="3B25DA0E" w14:textId="77777777" w:rsidR="00CF376D" w:rsidRPr="006E29CF" w:rsidRDefault="00CF376D" w:rsidP="00795D93">
            <w:r w:rsidRPr="00C745D5">
              <w:rPr>
                <w:rStyle w:val="Collegamentoipertestuale"/>
                <w:lang w:val="it-IT"/>
              </w:rPr>
              <w:t>/IdpBillerServices/</w:t>
            </w:r>
            <w:r>
              <w:rPr>
                <w:rStyle w:val="Collegamentoipertestuale"/>
                <w:lang w:val="it-IT"/>
              </w:rPr>
              <w:t>rest/allineamento_pendenze/</w:t>
            </w:r>
          </w:p>
        </w:tc>
      </w:tr>
      <w:tr w:rsidR="00CF376D" w:rsidRPr="006E29CF" w14:paraId="52C14729" w14:textId="77777777" w:rsidTr="00795D93">
        <w:tc>
          <w:tcPr>
            <w:tcW w:w="1559" w:type="dxa"/>
          </w:tcPr>
          <w:p w14:paraId="2FEC8D01" w14:textId="77777777" w:rsidR="00CF376D" w:rsidRPr="006E29CF" w:rsidRDefault="00CF376D" w:rsidP="00795D93">
            <w:r w:rsidRPr="006E29CF">
              <w:t>Authentication</w:t>
            </w:r>
          </w:p>
        </w:tc>
        <w:tc>
          <w:tcPr>
            <w:tcW w:w="7791" w:type="dxa"/>
            <w:shd w:val="clear" w:color="auto" w:fill="FFFFFF" w:themeFill="background1"/>
          </w:tcPr>
          <w:p w14:paraId="20EA2CB1" w14:textId="77777777" w:rsidR="00CF376D" w:rsidRPr="006E29CF" w:rsidRDefault="00CF376D" w:rsidP="00795D93">
            <w:r>
              <w:t>Not Required</w:t>
            </w:r>
          </w:p>
        </w:tc>
      </w:tr>
      <w:tr w:rsidR="00CF376D" w:rsidRPr="006E29CF" w14:paraId="0A246F88" w14:textId="77777777" w:rsidTr="00795D93">
        <w:tc>
          <w:tcPr>
            <w:tcW w:w="1559" w:type="dxa"/>
          </w:tcPr>
          <w:p w14:paraId="5BD3C6F6" w14:textId="77777777" w:rsidR="00CF376D" w:rsidRPr="006E29CF" w:rsidRDefault="00CF376D" w:rsidP="00795D93">
            <w:r w:rsidRPr="006E29CF">
              <w:t>Method</w:t>
            </w:r>
          </w:p>
        </w:tc>
        <w:tc>
          <w:tcPr>
            <w:tcW w:w="7791" w:type="dxa"/>
            <w:shd w:val="clear" w:color="auto" w:fill="FFFFFF" w:themeFill="background1"/>
          </w:tcPr>
          <w:p w14:paraId="6684A7C0" w14:textId="77777777" w:rsidR="00CF376D" w:rsidRPr="006E29CF" w:rsidRDefault="00CF376D" w:rsidP="00795D93">
            <w:r>
              <w:t>GET</w:t>
            </w:r>
          </w:p>
        </w:tc>
      </w:tr>
      <w:tr w:rsidR="00CF376D" w:rsidRPr="006E29CF" w14:paraId="4B941C83" w14:textId="77777777" w:rsidTr="00795D93">
        <w:tc>
          <w:tcPr>
            <w:tcW w:w="1559" w:type="dxa"/>
          </w:tcPr>
          <w:p w14:paraId="32D774C5" w14:textId="77777777" w:rsidR="00CF376D" w:rsidRPr="006E29CF" w:rsidRDefault="00CF376D" w:rsidP="00795D93">
            <w:r w:rsidRPr="006E29CF">
              <w:t>Consumes</w:t>
            </w:r>
          </w:p>
        </w:tc>
        <w:tc>
          <w:tcPr>
            <w:tcW w:w="7791" w:type="dxa"/>
            <w:shd w:val="clear" w:color="auto" w:fill="FFFFFF" w:themeFill="background1"/>
          </w:tcPr>
          <w:p w14:paraId="0EA78488" w14:textId="77777777" w:rsidR="00CF376D" w:rsidRPr="006E29CF" w:rsidRDefault="00CF376D" w:rsidP="00795D93">
            <w:r>
              <w:t>application/json</w:t>
            </w:r>
          </w:p>
        </w:tc>
      </w:tr>
      <w:tr w:rsidR="00CF376D" w:rsidRPr="006E29CF" w14:paraId="41620D24" w14:textId="77777777" w:rsidTr="00795D93">
        <w:tc>
          <w:tcPr>
            <w:tcW w:w="1559" w:type="dxa"/>
          </w:tcPr>
          <w:p w14:paraId="0C16B5E5" w14:textId="77777777" w:rsidR="00CF376D" w:rsidRPr="006E29CF" w:rsidRDefault="00CF376D" w:rsidP="00795D93">
            <w:r w:rsidRPr="006E29CF">
              <w:t>Produces</w:t>
            </w:r>
          </w:p>
        </w:tc>
        <w:tc>
          <w:tcPr>
            <w:tcW w:w="7791" w:type="dxa"/>
            <w:shd w:val="clear" w:color="auto" w:fill="FFFFFF" w:themeFill="background1"/>
          </w:tcPr>
          <w:p w14:paraId="5E4CBFAC" w14:textId="77777777" w:rsidR="00CF376D" w:rsidRPr="006E29CF" w:rsidRDefault="00CF376D" w:rsidP="00795D93">
            <w:r w:rsidRPr="006E29CF">
              <w:t>application/</w:t>
            </w:r>
            <w:r>
              <w:t>json, text/plain</w:t>
            </w:r>
          </w:p>
        </w:tc>
      </w:tr>
      <w:tr w:rsidR="00CF376D" w:rsidRPr="006E29CF" w14:paraId="553FC940" w14:textId="77777777" w:rsidTr="00795D93">
        <w:tc>
          <w:tcPr>
            <w:tcW w:w="1559" w:type="dxa"/>
          </w:tcPr>
          <w:p w14:paraId="699EE7E1" w14:textId="77777777" w:rsidR="00CF376D" w:rsidRPr="006E29CF" w:rsidRDefault="00CF376D" w:rsidP="00795D93">
            <w:r w:rsidRPr="006E29CF">
              <w:t>Payload</w:t>
            </w:r>
          </w:p>
        </w:tc>
        <w:tc>
          <w:tcPr>
            <w:tcW w:w="7791" w:type="dxa"/>
            <w:shd w:val="clear" w:color="auto" w:fill="FFFFFF" w:themeFill="background1"/>
          </w:tcPr>
          <w:p w14:paraId="10329FB9" w14:textId="77777777" w:rsidR="00CF376D" w:rsidRPr="00736A6A" w:rsidRDefault="00CF376D" w:rsidP="00795D93">
            <w:pPr>
              <w:rPr>
                <w:rFonts w:ascii="Calibri" w:eastAsia="Times New Roman" w:hAnsi="Calibri" w:cs="Calibri"/>
                <w:lang w:eastAsia="it-IT"/>
              </w:rPr>
            </w:pPr>
            <w:r w:rsidRPr="00736A6A">
              <w:rPr>
                <w:rFonts w:ascii="Calibri" w:eastAsia="Times New Roman" w:hAnsi="Calibri" w:cs="Calibri"/>
                <w:sz w:val="20"/>
                <w:szCs w:val="20"/>
                <w:lang w:eastAsia="it-IT"/>
              </w:rPr>
              <w:t>{</w:t>
            </w:r>
          </w:p>
          <w:p w14:paraId="01262ECA" w14:textId="77777777" w:rsidR="00CF376D" w:rsidRPr="00736A6A" w:rsidRDefault="00CF376D" w:rsidP="00795D93">
            <w:pPr>
              <w:rPr>
                <w:rFonts w:ascii="Calibri" w:eastAsia="Times New Roman" w:hAnsi="Calibri" w:cs="Calibri"/>
                <w:lang w:eastAsia="it-IT"/>
              </w:rPr>
            </w:pPr>
            <w:r w:rsidRPr="00736A6A">
              <w:rPr>
                <w:rFonts w:ascii="Calibri" w:eastAsia="Times New Roman" w:hAnsi="Calibri" w:cs="Calibri"/>
                <w:sz w:val="20"/>
                <w:szCs w:val="20"/>
                <w:lang w:eastAsia="it-IT"/>
              </w:rPr>
              <w:t>“senderId” : “string”,</w:t>
            </w:r>
          </w:p>
          <w:p w14:paraId="30DD9FCD" w14:textId="77777777" w:rsidR="00CF376D" w:rsidRDefault="00CF376D" w:rsidP="00795D93">
            <w:pPr>
              <w:rPr>
                <w:rFonts w:ascii="Calibri" w:eastAsia="Times New Roman" w:hAnsi="Calibri" w:cs="Calibri"/>
                <w:sz w:val="20"/>
                <w:szCs w:val="20"/>
                <w:lang w:eastAsia="it-IT"/>
              </w:rPr>
            </w:pPr>
            <w:r w:rsidRPr="00736A6A">
              <w:rPr>
                <w:rFonts w:ascii="Calibri" w:eastAsia="Times New Roman" w:hAnsi="Calibri" w:cs="Calibri"/>
                <w:sz w:val="20"/>
                <w:szCs w:val="20"/>
                <w:lang w:eastAsia="it-IT"/>
              </w:rPr>
              <w:t>“senderSys” : “string”,</w:t>
            </w:r>
          </w:p>
          <w:p w14:paraId="41483997" w14:textId="77777777" w:rsidR="00CF376D" w:rsidRPr="00736A6A" w:rsidRDefault="00CF376D" w:rsidP="00795D93">
            <w:pPr>
              <w:rPr>
                <w:rFonts w:ascii="Calibri" w:eastAsia="Times New Roman" w:hAnsi="Calibri" w:cs="Calibri"/>
                <w:lang w:eastAsia="it-IT"/>
              </w:rPr>
            </w:pPr>
            <w:r>
              <w:rPr>
                <w:rFonts w:ascii="Calibri" w:eastAsia="Times New Roman" w:hAnsi="Calibri" w:cs="Calibri"/>
                <w:sz w:val="20"/>
                <w:szCs w:val="20"/>
                <w:lang w:eastAsia="it-IT"/>
              </w:rPr>
              <w:t>“idTrasmisisone” : “string”</w:t>
            </w:r>
          </w:p>
          <w:p w14:paraId="0AD62B17" w14:textId="77777777" w:rsidR="00CF376D" w:rsidRPr="00D31A2C" w:rsidRDefault="00CF376D" w:rsidP="00795D93">
            <w:pPr>
              <w:rPr>
                <w:rFonts w:ascii="Calibri" w:eastAsia="Times New Roman" w:hAnsi="Calibri" w:cs="Calibri"/>
                <w:sz w:val="20"/>
                <w:szCs w:val="20"/>
                <w:lang w:eastAsia="it-IT"/>
              </w:rPr>
            </w:pPr>
            <w:r w:rsidRPr="00736A6A">
              <w:rPr>
                <w:rFonts w:ascii="Calibri" w:eastAsia="Times New Roman" w:hAnsi="Calibri" w:cs="Calibri"/>
                <w:sz w:val="20"/>
                <w:szCs w:val="20"/>
                <w:lang w:eastAsia="it-IT"/>
              </w:rPr>
              <w:t>}</w:t>
            </w:r>
          </w:p>
        </w:tc>
      </w:tr>
      <w:tr w:rsidR="00CF376D" w:rsidRPr="006E29CF" w14:paraId="2FAF3C74" w14:textId="77777777" w:rsidTr="00795D93">
        <w:tc>
          <w:tcPr>
            <w:tcW w:w="1559" w:type="dxa"/>
          </w:tcPr>
          <w:p w14:paraId="0B18896D" w14:textId="77777777" w:rsidR="00CF376D" w:rsidRPr="006E29CF" w:rsidRDefault="00CF376D" w:rsidP="00795D93">
            <w:r w:rsidRPr="006E29CF">
              <w:t xml:space="preserve">Response </w:t>
            </w:r>
          </w:p>
        </w:tc>
        <w:tc>
          <w:tcPr>
            <w:tcW w:w="7791" w:type="dxa"/>
            <w:shd w:val="clear" w:color="auto" w:fill="FFFFFF" w:themeFill="background1"/>
          </w:tcPr>
          <w:p w14:paraId="475CC0A9" w14:textId="77777777" w:rsidR="00CF376D" w:rsidRPr="00662632" w:rsidRDefault="00CF376D" w:rsidP="00795D93">
            <w:pPr>
              <w:rPr>
                <w:sz w:val="20"/>
                <w:szCs w:val="20"/>
              </w:rPr>
            </w:pPr>
            <w:r w:rsidRPr="00662632">
              <w:rPr>
                <w:sz w:val="20"/>
                <w:szCs w:val="20"/>
              </w:rPr>
              <w:t>{" statoTrasmissioni ": [</w:t>
            </w:r>
          </w:p>
          <w:p w14:paraId="4C57F7B9" w14:textId="77777777" w:rsidR="00CF376D" w:rsidRPr="00662632" w:rsidRDefault="00CF376D" w:rsidP="00795D93">
            <w:pPr>
              <w:rPr>
                <w:rFonts w:ascii="Calibri" w:eastAsia="Times New Roman" w:hAnsi="Calibri" w:cs="Calibri"/>
                <w:sz w:val="20"/>
                <w:szCs w:val="20"/>
                <w:lang w:eastAsia="it-IT"/>
              </w:rPr>
            </w:pPr>
            <w:r w:rsidRPr="00662632">
              <w:rPr>
                <w:rFonts w:ascii="Calibri" w:eastAsia="Times New Roman" w:hAnsi="Calibri" w:cs="Calibri"/>
                <w:sz w:val="20"/>
                <w:szCs w:val="20"/>
                <w:lang w:eastAsia="it-IT"/>
              </w:rPr>
              <w:t>{</w:t>
            </w:r>
          </w:p>
          <w:p w14:paraId="65C7565C" w14:textId="77777777" w:rsidR="00CF376D" w:rsidRPr="00662632" w:rsidRDefault="00CF376D" w:rsidP="00795D93">
            <w:pPr>
              <w:rPr>
                <w:rFonts w:ascii="Calibri" w:eastAsia="Times New Roman" w:hAnsi="Calibri" w:cs="Calibri"/>
                <w:lang w:eastAsia="it-IT"/>
              </w:rPr>
            </w:pPr>
            <w:r w:rsidRPr="00662632">
              <w:rPr>
                <w:rFonts w:ascii="Calibri" w:eastAsia="Times New Roman" w:hAnsi="Calibri" w:cs="Calibri"/>
                <w:sz w:val="20"/>
                <w:szCs w:val="20"/>
                <w:lang w:eastAsia="it-IT"/>
              </w:rPr>
              <w:t>“idTrasmisisone” :  string</w:t>
            </w:r>
          </w:p>
          <w:p w14:paraId="2B4905AD" w14:textId="77777777" w:rsidR="00CF376D" w:rsidRPr="00662632" w:rsidRDefault="00CF376D" w:rsidP="00795D93">
            <w:pPr>
              <w:rPr>
                <w:rFonts w:ascii="Calibri" w:eastAsia="Times New Roman" w:hAnsi="Calibri" w:cs="Calibri"/>
                <w:sz w:val="20"/>
                <w:szCs w:val="20"/>
                <w:lang w:eastAsia="it-IT"/>
              </w:rPr>
            </w:pPr>
            <w:r w:rsidRPr="00662632">
              <w:rPr>
                <w:rFonts w:ascii="Calibri" w:eastAsia="Times New Roman" w:hAnsi="Calibri" w:cs="Calibri"/>
                <w:sz w:val="20"/>
                <w:szCs w:val="20"/>
                <w:lang w:eastAsia="it-IT"/>
              </w:rPr>
              <w:t>“stato” : “string”</w:t>
            </w:r>
          </w:p>
          <w:p w14:paraId="2B6B9A29" w14:textId="77777777" w:rsidR="00CF376D" w:rsidRPr="00662632" w:rsidRDefault="00CF376D" w:rsidP="00795D93">
            <w:pPr>
              <w:rPr>
                <w:rFonts w:ascii="Calibri" w:eastAsia="Times New Roman" w:hAnsi="Calibri" w:cs="Calibri"/>
                <w:sz w:val="20"/>
                <w:szCs w:val="20"/>
                <w:lang w:eastAsia="it-IT"/>
              </w:rPr>
            </w:pPr>
            <w:r w:rsidRPr="00662632">
              <w:rPr>
                <w:rFonts w:ascii="Calibri" w:eastAsia="Times New Roman" w:hAnsi="Calibri" w:cs="Calibri"/>
                <w:sz w:val="20"/>
                <w:szCs w:val="20"/>
                <w:lang w:eastAsia="it-IT"/>
              </w:rPr>
              <w:t>}</w:t>
            </w:r>
          </w:p>
          <w:p w14:paraId="5A05E857" w14:textId="77777777" w:rsidR="00CF376D" w:rsidRPr="00662632" w:rsidRDefault="00CF376D" w:rsidP="00795D93">
            <w:pPr>
              <w:rPr>
                <w:sz w:val="20"/>
                <w:szCs w:val="20"/>
              </w:rPr>
            </w:pPr>
            <w:r w:rsidRPr="00662632">
              <w:rPr>
                <w:rFonts w:ascii="Calibri" w:eastAsia="Times New Roman" w:hAnsi="Calibri" w:cs="Calibri"/>
                <w:sz w:val="20"/>
                <w:szCs w:val="20"/>
                <w:lang w:eastAsia="it-IT"/>
              </w:rPr>
              <w:t>]}</w:t>
            </w:r>
          </w:p>
        </w:tc>
      </w:tr>
      <w:tr w:rsidR="00CF376D" w:rsidRPr="006E29CF" w14:paraId="34DB4971" w14:textId="77777777" w:rsidTr="00795D93">
        <w:tc>
          <w:tcPr>
            <w:tcW w:w="1559" w:type="dxa"/>
          </w:tcPr>
          <w:p w14:paraId="70AF08BA" w14:textId="77777777" w:rsidR="00CF376D" w:rsidRPr="006E29CF" w:rsidRDefault="00CF376D" w:rsidP="00795D93">
            <w:r w:rsidRPr="006E29CF">
              <w:t xml:space="preserve">Fault Response </w:t>
            </w:r>
          </w:p>
          <w:p w14:paraId="05EEB891" w14:textId="77777777" w:rsidR="00CF376D" w:rsidRPr="006E29CF" w:rsidRDefault="00CF376D" w:rsidP="00795D93"/>
        </w:tc>
        <w:tc>
          <w:tcPr>
            <w:tcW w:w="7791" w:type="dxa"/>
            <w:shd w:val="clear" w:color="auto" w:fill="FFFFFF" w:themeFill="background1"/>
          </w:tcPr>
          <w:p w14:paraId="322B42DB" w14:textId="77777777" w:rsidR="00CF376D" w:rsidRDefault="00CF376D" w:rsidP="00795D93">
            <w:pPr>
              <w:rPr>
                <w:sz w:val="20"/>
                <w:szCs w:val="20"/>
              </w:rPr>
            </w:pPr>
            <w:r>
              <w:rPr>
                <w:sz w:val="20"/>
                <w:szCs w:val="20"/>
              </w:rPr>
              <w:t>HTTP/1.1 503</w:t>
            </w:r>
          </w:p>
          <w:p w14:paraId="40B09D88" w14:textId="77777777" w:rsidR="00CF376D" w:rsidRDefault="00CF376D" w:rsidP="00795D93">
            <w:pPr>
              <w:rPr>
                <w:sz w:val="20"/>
                <w:szCs w:val="20"/>
              </w:rPr>
            </w:pPr>
            <w:r w:rsidRPr="00C12185">
              <w:rPr>
                <w:sz w:val="20"/>
                <w:szCs w:val="20"/>
              </w:rPr>
              <w:t>HTTP/1.1 40</w:t>
            </w:r>
            <w:r>
              <w:rPr>
                <w:sz w:val="20"/>
                <w:szCs w:val="20"/>
              </w:rPr>
              <w:t>4</w:t>
            </w:r>
          </w:p>
          <w:p w14:paraId="5298394E" w14:textId="77777777" w:rsidR="00CF376D" w:rsidRPr="00A211F5" w:rsidRDefault="00CF376D" w:rsidP="00795D93">
            <w:pPr>
              <w:rPr>
                <w:sz w:val="20"/>
                <w:szCs w:val="20"/>
              </w:rPr>
            </w:pPr>
            <w:r w:rsidRPr="00C12185">
              <w:rPr>
                <w:sz w:val="20"/>
                <w:szCs w:val="20"/>
              </w:rPr>
              <w:t>HTTP/1.1 40</w:t>
            </w:r>
            <w:r>
              <w:rPr>
                <w:sz w:val="20"/>
                <w:szCs w:val="20"/>
              </w:rPr>
              <w:t>4</w:t>
            </w:r>
          </w:p>
        </w:tc>
      </w:tr>
    </w:tbl>
    <w:p w14:paraId="5B9D414D" w14:textId="77777777" w:rsidR="00CF376D" w:rsidRDefault="00CF376D" w:rsidP="00CF376D"/>
    <w:p w14:paraId="3ADF0B3A" w14:textId="77777777" w:rsidR="00CF376D" w:rsidRPr="008D3AA7" w:rsidRDefault="00CF376D" w:rsidP="00CF376D">
      <w:pPr>
        <w:pStyle w:val="Titolo3"/>
        <w:numPr>
          <w:ilvl w:val="2"/>
          <w:numId w:val="49"/>
        </w:numPr>
        <w:rPr>
          <w:rStyle w:val="Enfasigrassetto"/>
          <w:b w:val="0"/>
        </w:rPr>
      </w:pPr>
      <w:bookmarkStart w:id="185" w:name="_Toc32587191"/>
      <w:bookmarkStart w:id="186" w:name="_Toc35537070"/>
      <w:bookmarkStart w:id="187" w:name="_Toc36042187"/>
      <w:r w:rsidRPr="008D3AA7">
        <w:rPr>
          <w:rStyle w:val="Enfasigrassetto"/>
          <w:b w:val="0"/>
        </w:rPr>
        <w:lastRenderedPageBreak/>
        <w:t>Esito della Comunicazione Massiva Pendenze</w:t>
      </w:r>
      <w:bookmarkEnd w:id="185"/>
      <w:bookmarkEnd w:id="186"/>
      <w:bookmarkEnd w:id="187"/>
      <w:r w:rsidRPr="008D3AA7">
        <w:rPr>
          <w:rStyle w:val="Enfasigrassetto"/>
          <w:b w:val="0"/>
        </w:rPr>
        <w:t xml:space="preserve"> </w:t>
      </w:r>
    </w:p>
    <w:tbl>
      <w:tblPr>
        <w:tblStyle w:val="Grigliatabella"/>
        <w:tblW w:w="0" w:type="auto"/>
        <w:tblLook w:val="04A0" w:firstRow="1" w:lastRow="0" w:firstColumn="1" w:lastColumn="0" w:noHBand="0" w:noVBand="1"/>
      </w:tblPr>
      <w:tblGrid>
        <w:gridCol w:w="1559"/>
        <w:gridCol w:w="7791"/>
      </w:tblGrid>
      <w:tr w:rsidR="00CF376D" w:rsidRPr="00CA059D" w14:paraId="6B0A4BD8" w14:textId="77777777" w:rsidTr="00795D93">
        <w:tc>
          <w:tcPr>
            <w:tcW w:w="1559" w:type="dxa"/>
          </w:tcPr>
          <w:p w14:paraId="19BE8B43" w14:textId="77777777" w:rsidR="00CF376D" w:rsidRPr="00C6460C" w:rsidRDefault="00CF376D" w:rsidP="00795D93">
            <w:r w:rsidRPr="00C6460C">
              <w:t>Descrizione</w:t>
            </w:r>
          </w:p>
        </w:tc>
        <w:tc>
          <w:tcPr>
            <w:tcW w:w="7791" w:type="dxa"/>
          </w:tcPr>
          <w:p w14:paraId="3DF13EFD" w14:textId="77777777" w:rsidR="00CF376D" w:rsidRPr="00CA059D" w:rsidRDefault="00CF376D" w:rsidP="00795D93">
            <w:r>
              <w:t>Questo servizio consente di richiedere l’esito dell’elaborazione della comunicazione massiva pendenze.</w:t>
            </w:r>
          </w:p>
        </w:tc>
      </w:tr>
      <w:tr w:rsidR="00CF376D" w:rsidRPr="006E29CF" w14:paraId="1C9D31C5" w14:textId="77777777" w:rsidTr="00795D93">
        <w:tc>
          <w:tcPr>
            <w:tcW w:w="1559" w:type="dxa"/>
          </w:tcPr>
          <w:p w14:paraId="050C98CE" w14:textId="77777777" w:rsidR="00CF376D" w:rsidRPr="00C6460C" w:rsidRDefault="00CF376D" w:rsidP="00795D93">
            <w:r w:rsidRPr="00C6460C">
              <w:t>Servizio</w:t>
            </w:r>
          </w:p>
        </w:tc>
        <w:tc>
          <w:tcPr>
            <w:tcW w:w="7791" w:type="dxa"/>
            <w:shd w:val="clear" w:color="auto" w:fill="FFFFFF" w:themeFill="background1"/>
          </w:tcPr>
          <w:p w14:paraId="4F4EC9B6" w14:textId="77777777" w:rsidR="00CF376D" w:rsidRPr="00372CEA" w:rsidRDefault="00CF376D" w:rsidP="00795D93">
            <w:r>
              <w:t>getEsito</w:t>
            </w:r>
          </w:p>
        </w:tc>
      </w:tr>
      <w:tr w:rsidR="00CF376D" w:rsidRPr="006E29CF" w14:paraId="5006EF0F" w14:textId="77777777" w:rsidTr="00795D93">
        <w:tc>
          <w:tcPr>
            <w:tcW w:w="1559" w:type="dxa"/>
          </w:tcPr>
          <w:p w14:paraId="558B268F" w14:textId="77777777" w:rsidR="00CF376D" w:rsidRPr="00C6460C" w:rsidRDefault="00CF376D" w:rsidP="00795D93">
            <w:r w:rsidRPr="00C6460C">
              <w:t>Operation</w:t>
            </w:r>
          </w:p>
        </w:tc>
        <w:tc>
          <w:tcPr>
            <w:tcW w:w="7791" w:type="dxa"/>
            <w:shd w:val="clear" w:color="auto" w:fill="FFFFFF" w:themeFill="background1"/>
          </w:tcPr>
          <w:p w14:paraId="56532D8A" w14:textId="77777777" w:rsidR="00CF376D" w:rsidRPr="00372CEA" w:rsidRDefault="00CF376D" w:rsidP="00795D93">
            <w:r>
              <w:t>NA</w:t>
            </w:r>
          </w:p>
        </w:tc>
      </w:tr>
      <w:tr w:rsidR="00CF376D" w14:paraId="4B580E95" w14:textId="77777777" w:rsidTr="00795D93">
        <w:tc>
          <w:tcPr>
            <w:tcW w:w="1559" w:type="dxa"/>
          </w:tcPr>
          <w:p w14:paraId="350DE9D1" w14:textId="77777777" w:rsidR="00CF376D" w:rsidRPr="006E29CF" w:rsidRDefault="00CF376D" w:rsidP="00795D93">
            <w:r>
              <w:t>Tipo servizio</w:t>
            </w:r>
          </w:p>
        </w:tc>
        <w:tc>
          <w:tcPr>
            <w:tcW w:w="7791" w:type="dxa"/>
            <w:shd w:val="clear" w:color="auto" w:fill="FFFFFF" w:themeFill="background1"/>
          </w:tcPr>
          <w:p w14:paraId="71CFC8D2" w14:textId="77777777" w:rsidR="00CF376D" w:rsidRDefault="00CF376D" w:rsidP="00795D93">
            <w:r>
              <w:t>REST</w:t>
            </w:r>
          </w:p>
        </w:tc>
      </w:tr>
      <w:tr w:rsidR="00CF376D" w:rsidRPr="006E29CF" w14:paraId="43E36D9A" w14:textId="77777777" w:rsidTr="00795D93">
        <w:tc>
          <w:tcPr>
            <w:tcW w:w="1559" w:type="dxa"/>
          </w:tcPr>
          <w:p w14:paraId="0C34525C" w14:textId="77777777" w:rsidR="00CF376D" w:rsidRPr="006E29CF" w:rsidRDefault="00CF376D" w:rsidP="00795D93">
            <w:r w:rsidRPr="006E29CF">
              <w:t>Endpoint</w:t>
            </w:r>
          </w:p>
        </w:tc>
        <w:tc>
          <w:tcPr>
            <w:tcW w:w="7791" w:type="dxa"/>
            <w:shd w:val="clear" w:color="auto" w:fill="FFFFFF" w:themeFill="background1"/>
          </w:tcPr>
          <w:p w14:paraId="4E4839EF" w14:textId="77777777" w:rsidR="00CF376D" w:rsidRPr="006E29CF" w:rsidRDefault="00CF376D" w:rsidP="00795D93">
            <w:r w:rsidRPr="00C745D5">
              <w:rPr>
                <w:rStyle w:val="Collegamentoipertestuale"/>
                <w:lang w:val="it-IT"/>
              </w:rPr>
              <w:t>/IdpBillerServices/</w:t>
            </w:r>
            <w:r>
              <w:rPr>
                <w:rStyle w:val="Collegamentoipertestuale"/>
                <w:lang w:val="it-IT"/>
              </w:rPr>
              <w:t>rest/allineamento_pendenze/</w:t>
            </w:r>
          </w:p>
        </w:tc>
      </w:tr>
      <w:tr w:rsidR="00CF376D" w:rsidRPr="006E29CF" w14:paraId="02EB2FA4" w14:textId="77777777" w:rsidTr="00795D93">
        <w:tc>
          <w:tcPr>
            <w:tcW w:w="1559" w:type="dxa"/>
          </w:tcPr>
          <w:p w14:paraId="06F07661" w14:textId="77777777" w:rsidR="00CF376D" w:rsidRPr="006E29CF" w:rsidRDefault="00CF376D" w:rsidP="00795D93">
            <w:r w:rsidRPr="006E29CF">
              <w:t>Authentication</w:t>
            </w:r>
          </w:p>
        </w:tc>
        <w:tc>
          <w:tcPr>
            <w:tcW w:w="7791" w:type="dxa"/>
            <w:shd w:val="clear" w:color="auto" w:fill="FFFFFF" w:themeFill="background1"/>
          </w:tcPr>
          <w:p w14:paraId="51FA1B03" w14:textId="77777777" w:rsidR="00CF376D" w:rsidRPr="006E29CF" w:rsidRDefault="00CF376D" w:rsidP="00795D93">
            <w:r>
              <w:t>Not Required</w:t>
            </w:r>
          </w:p>
        </w:tc>
      </w:tr>
      <w:tr w:rsidR="00CF376D" w:rsidRPr="006E29CF" w14:paraId="23273395" w14:textId="77777777" w:rsidTr="00795D93">
        <w:tc>
          <w:tcPr>
            <w:tcW w:w="1559" w:type="dxa"/>
          </w:tcPr>
          <w:p w14:paraId="138F4920" w14:textId="77777777" w:rsidR="00CF376D" w:rsidRPr="006E29CF" w:rsidRDefault="00CF376D" w:rsidP="00795D93">
            <w:r w:rsidRPr="006E29CF">
              <w:t>Method</w:t>
            </w:r>
          </w:p>
        </w:tc>
        <w:tc>
          <w:tcPr>
            <w:tcW w:w="7791" w:type="dxa"/>
            <w:shd w:val="clear" w:color="auto" w:fill="FFFFFF" w:themeFill="background1"/>
          </w:tcPr>
          <w:p w14:paraId="7AF4F9FC" w14:textId="77777777" w:rsidR="00CF376D" w:rsidRPr="006E29CF" w:rsidRDefault="00CF376D" w:rsidP="00795D93">
            <w:r>
              <w:t>GET</w:t>
            </w:r>
          </w:p>
        </w:tc>
      </w:tr>
      <w:tr w:rsidR="00CF376D" w:rsidRPr="006E29CF" w14:paraId="69828D23" w14:textId="77777777" w:rsidTr="00795D93">
        <w:tc>
          <w:tcPr>
            <w:tcW w:w="1559" w:type="dxa"/>
          </w:tcPr>
          <w:p w14:paraId="31F2987F" w14:textId="77777777" w:rsidR="00CF376D" w:rsidRPr="006E29CF" w:rsidRDefault="00CF376D" w:rsidP="00795D93">
            <w:r w:rsidRPr="006E29CF">
              <w:t>Consumes</w:t>
            </w:r>
          </w:p>
        </w:tc>
        <w:tc>
          <w:tcPr>
            <w:tcW w:w="7791" w:type="dxa"/>
            <w:shd w:val="clear" w:color="auto" w:fill="FFFFFF" w:themeFill="background1"/>
          </w:tcPr>
          <w:p w14:paraId="42D110E9" w14:textId="77777777" w:rsidR="00CF376D" w:rsidRPr="006E29CF" w:rsidRDefault="00CF376D" w:rsidP="00795D93">
            <w:r>
              <w:t>application/json</w:t>
            </w:r>
          </w:p>
        </w:tc>
      </w:tr>
      <w:tr w:rsidR="00CF376D" w:rsidRPr="006E29CF" w14:paraId="58B84E26" w14:textId="77777777" w:rsidTr="00795D93">
        <w:tc>
          <w:tcPr>
            <w:tcW w:w="1559" w:type="dxa"/>
          </w:tcPr>
          <w:p w14:paraId="506D7764" w14:textId="77777777" w:rsidR="00CF376D" w:rsidRPr="006E29CF" w:rsidRDefault="00CF376D" w:rsidP="00795D93">
            <w:r w:rsidRPr="006E29CF">
              <w:t>Produces</w:t>
            </w:r>
          </w:p>
        </w:tc>
        <w:tc>
          <w:tcPr>
            <w:tcW w:w="7791" w:type="dxa"/>
            <w:shd w:val="clear" w:color="auto" w:fill="FFFFFF" w:themeFill="background1"/>
          </w:tcPr>
          <w:p w14:paraId="128A24F4" w14:textId="77777777" w:rsidR="00CF376D" w:rsidRPr="006E29CF" w:rsidRDefault="00CF376D" w:rsidP="00795D93">
            <w:r>
              <w:t>text/plain</w:t>
            </w:r>
          </w:p>
        </w:tc>
      </w:tr>
      <w:tr w:rsidR="00CF376D" w:rsidRPr="006E29CF" w14:paraId="621BD318" w14:textId="77777777" w:rsidTr="00795D93">
        <w:tc>
          <w:tcPr>
            <w:tcW w:w="1559" w:type="dxa"/>
          </w:tcPr>
          <w:p w14:paraId="319AF9C6" w14:textId="77777777" w:rsidR="00CF376D" w:rsidRPr="006E29CF" w:rsidRDefault="00CF376D" w:rsidP="00795D93">
            <w:r w:rsidRPr="006E29CF">
              <w:t>Payload</w:t>
            </w:r>
          </w:p>
        </w:tc>
        <w:tc>
          <w:tcPr>
            <w:tcW w:w="7791" w:type="dxa"/>
            <w:shd w:val="clear" w:color="auto" w:fill="FFFFFF" w:themeFill="background1"/>
          </w:tcPr>
          <w:p w14:paraId="216CDEF9" w14:textId="77777777" w:rsidR="00CF376D" w:rsidRPr="00736A6A" w:rsidRDefault="00CF376D" w:rsidP="00795D93">
            <w:pPr>
              <w:rPr>
                <w:rFonts w:ascii="Calibri" w:eastAsia="Times New Roman" w:hAnsi="Calibri" w:cs="Calibri"/>
                <w:lang w:eastAsia="it-IT"/>
              </w:rPr>
            </w:pPr>
            <w:r w:rsidRPr="00736A6A">
              <w:rPr>
                <w:rFonts w:ascii="Calibri" w:eastAsia="Times New Roman" w:hAnsi="Calibri" w:cs="Calibri"/>
                <w:sz w:val="20"/>
                <w:szCs w:val="20"/>
                <w:lang w:eastAsia="it-IT"/>
              </w:rPr>
              <w:t>{</w:t>
            </w:r>
          </w:p>
          <w:p w14:paraId="68B2B937" w14:textId="77777777" w:rsidR="00CF376D" w:rsidRPr="00736A6A" w:rsidRDefault="00CF376D" w:rsidP="00795D93">
            <w:pPr>
              <w:rPr>
                <w:rFonts w:ascii="Calibri" w:eastAsia="Times New Roman" w:hAnsi="Calibri" w:cs="Calibri"/>
                <w:lang w:eastAsia="it-IT"/>
              </w:rPr>
            </w:pPr>
            <w:r w:rsidRPr="00736A6A">
              <w:rPr>
                <w:rFonts w:ascii="Calibri" w:eastAsia="Times New Roman" w:hAnsi="Calibri" w:cs="Calibri"/>
                <w:sz w:val="20"/>
                <w:szCs w:val="20"/>
                <w:lang w:eastAsia="it-IT"/>
              </w:rPr>
              <w:t>“senderId” : “string”,</w:t>
            </w:r>
          </w:p>
          <w:p w14:paraId="2B786D1D" w14:textId="77777777" w:rsidR="00CF376D" w:rsidRDefault="00CF376D" w:rsidP="00795D93">
            <w:pPr>
              <w:rPr>
                <w:rFonts w:ascii="Calibri" w:eastAsia="Times New Roman" w:hAnsi="Calibri" w:cs="Calibri"/>
                <w:sz w:val="20"/>
                <w:szCs w:val="20"/>
                <w:lang w:eastAsia="it-IT"/>
              </w:rPr>
            </w:pPr>
            <w:r w:rsidRPr="00736A6A">
              <w:rPr>
                <w:rFonts w:ascii="Calibri" w:eastAsia="Times New Roman" w:hAnsi="Calibri" w:cs="Calibri"/>
                <w:sz w:val="20"/>
                <w:szCs w:val="20"/>
                <w:lang w:eastAsia="it-IT"/>
              </w:rPr>
              <w:t>“senderSys” : “string”,</w:t>
            </w:r>
          </w:p>
          <w:p w14:paraId="45FECE39" w14:textId="77777777" w:rsidR="00CF376D" w:rsidRPr="00736A6A" w:rsidRDefault="00CF376D" w:rsidP="00795D93">
            <w:pPr>
              <w:rPr>
                <w:rFonts w:ascii="Calibri" w:eastAsia="Times New Roman" w:hAnsi="Calibri" w:cs="Calibri"/>
                <w:lang w:eastAsia="it-IT"/>
              </w:rPr>
            </w:pPr>
            <w:r>
              <w:rPr>
                <w:rFonts w:ascii="Calibri" w:eastAsia="Times New Roman" w:hAnsi="Calibri" w:cs="Calibri"/>
                <w:sz w:val="20"/>
                <w:szCs w:val="20"/>
                <w:lang w:eastAsia="it-IT"/>
              </w:rPr>
              <w:t>“idTrasmissione” : “string”</w:t>
            </w:r>
          </w:p>
          <w:p w14:paraId="5B3A2EA2" w14:textId="77777777" w:rsidR="00CF376D" w:rsidRPr="00D31A2C" w:rsidRDefault="00CF376D" w:rsidP="00795D93">
            <w:pPr>
              <w:rPr>
                <w:rFonts w:ascii="Calibri" w:eastAsia="Times New Roman" w:hAnsi="Calibri" w:cs="Calibri"/>
                <w:sz w:val="20"/>
                <w:szCs w:val="20"/>
                <w:lang w:eastAsia="it-IT"/>
              </w:rPr>
            </w:pPr>
            <w:r w:rsidRPr="00736A6A">
              <w:rPr>
                <w:rFonts w:ascii="Calibri" w:eastAsia="Times New Roman" w:hAnsi="Calibri" w:cs="Calibri"/>
                <w:sz w:val="20"/>
                <w:szCs w:val="20"/>
                <w:lang w:eastAsia="it-IT"/>
              </w:rPr>
              <w:t>}</w:t>
            </w:r>
          </w:p>
        </w:tc>
      </w:tr>
      <w:tr w:rsidR="00CF376D" w:rsidRPr="006E29CF" w14:paraId="3DDDAB28" w14:textId="77777777" w:rsidTr="00795D93">
        <w:tc>
          <w:tcPr>
            <w:tcW w:w="1559" w:type="dxa"/>
          </w:tcPr>
          <w:p w14:paraId="607E1C2E" w14:textId="77777777" w:rsidR="00CF376D" w:rsidRPr="006E29CF" w:rsidRDefault="00CF376D" w:rsidP="00795D93">
            <w:r w:rsidRPr="006E29CF">
              <w:t xml:space="preserve">Response </w:t>
            </w:r>
          </w:p>
        </w:tc>
        <w:tc>
          <w:tcPr>
            <w:tcW w:w="7791" w:type="dxa"/>
            <w:shd w:val="clear" w:color="auto" w:fill="FFFFFF" w:themeFill="background1"/>
          </w:tcPr>
          <w:p w14:paraId="610BF018" w14:textId="77777777" w:rsidR="00CF376D" w:rsidRPr="008C20E9" w:rsidRDefault="00CF376D" w:rsidP="00795D93">
            <w:pPr>
              <w:rPr>
                <w:rFonts w:ascii="Calibri" w:eastAsia="Times New Roman" w:hAnsi="Calibri" w:cs="Calibri"/>
                <w:sz w:val="20"/>
                <w:szCs w:val="20"/>
                <w:lang w:eastAsia="it-IT"/>
              </w:rPr>
            </w:pPr>
            <w:r w:rsidRPr="008C20E9">
              <w:rPr>
                <w:rFonts w:ascii="Calibri" w:eastAsia="Times New Roman" w:hAnsi="Calibri" w:cs="Calibri"/>
                <w:sz w:val="20"/>
                <w:szCs w:val="20"/>
                <w:lang w:eastAsia="it-IT"/>
              </w:rPr>
              <w:t>File in format</w:t>
            </w:r>
            <w:r>
              <w:rPr>
                <w:rFonts w:ascii="Calibri" w:eastAsia="Times New Roman" w:hAnsi="Calibri" w:cs="Calibri"/>
                <w:sz w:val="20"/>
                <w:szCs w:val="20"/>
                <w:lang w:eastAsia="it-IT"/>
              </w:rPr>
              <w:t>o</w:t>
            </w:r>
            <w:r w:rsidRPr="008C20E9">
              <w:rPr>
                <w:rFonts w:ascii="Calibri" w:eastAsia="Times New Roman" w:hAnsi="Calibri" w:cs="Calibri"/>
                <w:sz w:val="20"/>
                <w:szCs w:val="20"/>
                <w:lang w:eastAsia="it-IT"/>
              </w:rPr>
              <w:t xml:space="preserve"> CSV</w:t>
            </w:r>
            <w:r>
              <w:rPr>
                <w:rFonts w:ascii="Calibri" w:eastAsia="Times New Roman" w:hAnsi="Calibri" w:cs="Calibri"/>
                <w:sz w:val="20"/>
                <w:szCs w:val="20"/>
                <w:lang w:eastAsia="it-IT"/>
              </w:rPr>
              <w:t xml:space="preserve"> contenente l’esito dell’elaborazione</w:t>
            </w:r>
          </w:p>
          <w:p w14:paraId="2206AB54" w14:textId="77777777" w:rsidR="00CF376D" w:rsidRPr="008C20E9" w:rsidRDefault="00CF376D" w:rsidP="00795D93">
            <w:pPr>
              <w:rPr>
                <w:rFonts w:ascii="Calibri" w:eastAsia="Times New Roman" w:hAnsi="Calibri" w:cs="Calibri"/>
                <w:sz w:val="20"/>
                <w:szCs w:val="20"/>
                <w:lang w:eastAsia="it-IT"/>
              </w:rPr>
            </w:pPr>
          </w:p>
          <w:p w14:paraId="74E76A7D" w14:textId="77777777" w:rsidR="00CF376D" w:rsidRPr="008C20E9" w:rsidRDefault="00CF376D" w:rsidP="00795D93">
            <w:pPr>
              <w:rPr>
                <w:rFonts w:ascii="Calibri" w:eastAsia="Times New Roman" w:hAnsi="Calibri" w:cs="Calibri"/>
                <w:sz w:val="20"/>
                <w:szCs w:val="20"/>
                <w:lang w:eastAsia="it-IT"/>
              </w:rPr>
            </w:pPr>
            <w:r w:rsidRPr="008C20E9">
              <w:rPr>
                <w:rFonts w:ascii="Calibri" w:eastAsia="Times New Roman" w:hAnsi="Calibri" w:cs="Calibri"/>
                <w:sz w:val="20"/>
                <w:szCs w:val="20"/>
                <w:lang w:eastAsia="it-IT"/>
              </w:rPr>
              <w:t>HTTP/1.1 200 OK</w:t>
            </w:r>
          </w:p>
          <w:p w14:paraId="6CED275B" w14:textId="77777777" w:rsidR="00CF376D" w:rsidRPr="008C20E9" w:rsidRDefault="00CF376D" w:rsidP="00795D93">
            <w:pPr>
              <w:rPr>
                <w:rFonts w:ascii="Calibri" w:eastAsia="Times New Roman" w:hAnsi="Calibri" w:cs="Calibri"/>
                <w:sz w:val="20"/>
                <w:szCs w:val="20"/>
                <w:lang w:eastAsia="it-IT"/>
              </w:rPr>
            </w:pPr>
            <w:r w:rsidRPr="008C20E9">
              <w:rPr>
                <w:rFonts w:ascii="Calibri" w:eastAsia="Times New Roman" w:hAnsi="Calibri" w:cs="Calibri"/>
                <w:sz w:val="20"/>
                <w:szCs w:val="20"/>
                <w:lang w:eastAsia="it-IT"/>
              </w:rPr>
              <w:t>Server: Apache-Coyote/1.1</w:t>
            </w:r>
          </w:p>
          <w:p w14:paraId="610BC844" w14:textId="77777777" w:rsidR="00CF376D" w:rsidRPr="008C20E9" w:rsidRDefault="00CF376D" w:rsidP="00795D93">
            <w:pPr>
              <w:rPr>
                <w:rFonts w:ascii="Calibri" w:eastAsia="Times New Roman" w:hAnsi="Calibri" w:cs="Calibri"/>
                <w:sz w:val="20"/>
                <w:szCs w:val="20"/>
                <w:lang w:eastAsia="it-IT"/>
              </w:rPr>
            </w:pPr>
            <w:r w:rsidRPr="008C20E9">
              <w:rPr>
                <w:rFonts w:ascii="Calibri" w:eastAsia="Times New Roman" w:hAnsi="Calibri" w:cs="Calibri"/>
                <w:sz w:val="20"/>
                <w:szCs w:val="20"/>
                <w:lang w:eastAsia="it-IT"/>
              </w:rPr>
              <w:t>Content-Type: text/plain</w:t>
            </w:r>
          </w:p>
          <w:p w14:paraId="1C0EBC6F" w14:textId="77777777" w:rsidR="00CF376D" w:rsidRPr="008C20E9" w:rsidRDefault="00CF376D" w:rsidP="00795D93">
            <w:pPr>
              <w:rPr>
                <w:rFonts w:ascii="Calibri" w:eastAsia="Times New Roman" w:hAnsi="Calibri" w:cs="Calibri"/>
                <w:sz w:val="20"/>
                <w:szCs w:val="20"/>
                <w:lang w:eastAsia="it-IT"/>
              </w:rPr>
            </w:pPr>
            <w:r w:rsidRPr="008C20E9">
              <w:rPr>
                <w:rFonts w:ascii="Calibri" w:eastAsia="Times New Roman" w:hAnsi="Calibri" w:cs="Calibri"/>
                <w:sz w:val="20"/>
                <w:szCs w:val="20"/>
                <w:lang w:eastAsia="it-IT"/>
              </w:rPr>
              <w:t>Content-Length: 80</w:t>
            </w:r>
          </w:p>
          <w:p w14:paraId="7C5FBF18" w14:textId="77777777" w:rsidR="00CF376D" w:rsidRPr="008C20E9" w:rsidRDefault="00CF376D" w:rsidP="00795D93">
            <w:pPr>
              <w:rPr>
                <w:rFonts w:ascii="Calibri" w:eastAsia="Times New Roman" w:hAnsi="Calibri" w:cs="Calibri"/>
                <w:sz w:val="20"/>
                <w:szCs w:val="20"/>
                <w:lang w:eastAsia="it-IT"/>
              </w:rPr>
            </w:pPr>
          </w:p>
          <w:p w14:paraId="0032F495" w14:textId="77777777" w:rsidR="00CF376D" w:rsidRPr="00B06C6A" w:rsidRDefault="00CF376D" w:rsidP="00795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it-IT"/>
              </w:rPr>
            </w:pPr>
            <w:r>
              <w:rPr>
                <w:rFonts w:ascii="Calibri" w:eastAsia="Times New Roman" w:hAnsi="Calibri" w:cs="Calibri"/>
                <w:sz w:val="20"/>
                <w:szCs w:val="20"/>
                <w:lang w:eastAsia="it-IT"/>
              </w:rPr>
              <w:t>&lt;FILE_CONTENT_HERE&gt;</w:t>
            </w:r>
          </w:p>
        </w:tc>
      </w:tr>
      <w:tr w:rsidR="00CF376D" w:rsidRPr="006E29CF" w14:paraId="16DF1082" w14:textId="77777777" w:rsidTr="00795D93">
        <w:tc>
          <w:tcPr>
            <w:tcW w:w="1559" w:type="dxa"/>
          </w:tcPr>
          <w:p w14:paraId="7BFBEBC1" w14:textId="77777777" w:rsidR="00CF376D" w:rsidRPr="006E29CF" w:rsidRDefault="00CF376D" w:rsidP="00795D93">
            <w:r w:rsidRPr="006E29CF">
              <w:t xml:space="preserve">Fault Response </w:t>
            </w:r>
          </w:p>
          <w:p w14:paraId="0A904B9E" w14:textId="77777777" w:rsidR="00CF376D" w:rsidRPr="006E29CF" w:rsidRDefault="00CF376D" w:rsidP="00795D93"/>
        </w:tc>
        <w:tc>
          <w:tcPr>
            <w:tcW w:w="7791" w:type="dxa"/>
            <w:shd w:val="clear" w:color="auto" w:fill="FFFFFF" w:themeFill="background1"/>
          </w:tcPr>
          <w:p w14:paraId="5CB1B3A7" w14:textId="77777777" w:rsidR="00CF376D" w:rsidRDefault="00CF376D" w:rsidP="00795D93">
            <w:pPr>
              <w:rPr>
                <w:sz w:val="20"/>
                <w:szCs w:val="20"/>
              </w:rPr>
            </w:pPr>
            <w:r>
              <w:rPr>
                <w:sz w:val="20"/>
                <w:szCs w:val="20"/>
              </w:rPr>
              <w:t>HTTP/1.1 503</w:t>
            </w:r>
          </w:p>
          <w:p w14:paraId="284603E8" w14:textId="77777777" w:rsidR="00CF376D" w:rsidRDefault="00CF376D" w:rsidP="00795D93">
            <w:pPr>
              <w:rPr>
                <w:sz w:val="20"/>
                <w:szCs w:val="20"/>
              </w:rPr>
            </w:pPr>
            <w:r w:rsidRPr="00C12185">
              <w:rPr>
                <w:sz w:val="20"/>
                <w:szCs w:val="20"/>
              </w:rPr>
              <w:t>HTTP/1.1 40</w:t>
            </w:r>
            <w:r>
              <w:rPr>
                <w:sz w:val="20"/>
                <w:szCs w:val="20"/>
              </w:rPr>
              <w:t>4</w:t>
            </w:r>
          </w:p>
          <w:p w14:paraId="2110A6E3" w14:textId="77777777" w:rsidR="00CF376D" w:rsidRPr="00A211F5" w:rsidRDefault="00CF376D" w:rsidP="00795D93">
            <w:pPr>
              <w:rPr>
                <w:sz w:val="20"/>
                <w:szCs w:val="20"/>
              </w:rPr>
            </w:pPr>
            <w:r w:rsidRPr="00C12185">
              <w:rPr>
                <w:sz w:val="20"/>
                <w:szCs w:val="20"/>
              </w:rPr>
              <w:t>HTTP/1.1 40</w:t>
            </w:r>
            <w:r>
              <w:rPr>
                <w:sz w:val="20"/>
                <w:szCs w:val="20"/>
              </w:rPr>
              <w:t>4</w:t>
            </w:r>
          </w:p>
        </w:tc>
      </w:tr>
    </w:tbl>
    <w:p w14:paraId="06890DFE" w14:textId="77777777" w:rsidR="00CF376D" w:rsidRDefault="00CF376D" w:rsidP="00CF376D"/>
    <w:p w14:paraId="52EA76AE" w14:textId="77777777" w:rsidR="00CF376D" w:rsidRDefault="00CF376D" w:rsidP="00CF376D"/>
    <w:p w14:paraId="07D7CDE7" w14:textId="77777777" w:rsidR="00CF376D" w:rsidRDefault="00CF376D" w:rsidP="00CF376D">
      <w:pPr>
        <w:pStyle w:val="Titolo3"/>
        <w:rPr>
          <w:rStyle w:val="Enfasigrassetto"/>
          <w:b w:val="0"/>
        </w:rPr>
      </w:pPr>
      <w:bookmarkStart w:id="188" w:name="_Toc27473267"/>
      <w:bookmarkStart w:id="189" w:name="_Toc27488989"/>
      <w:bookmarkStart w:id="190" w:name="_Toc32587192"/>
      <w:bookmarkStart w:id="191" w:name="_Toc35537071"/>
      <w:bookmarkStart w:id="192" w:name="_Toc36042188"/>
      <w:r>
        <w:rPr>
          <w:rStyle w:val="Enfasigrassetto"/>
          <w:b w:val="0"/>
        </w:rPr>
        <w:t>Generazione IUV</w:t>
      </w:r>
      <w:bookmarkEnd w:id="188"/>
      <w:bookmarkEnd w:id="189"/>
      <w:bookmarkEnd w:id="190"/>
      <w:bookmarkEnd w:id="191"/>
      <w:bookmarkEnd w:id="192"/>
    </w:p>
    <w:tbl>
      <w:tblPr>
        <w:tblStyle w:val="Grigliatabella"/>
        <w:tblW w:w="0" w:type="auto"/>
        <w:tblLook w:val="04A0" w:firstRow="1" w:lastRow="0" w:firstColumn="1" w:lastColumn="0" w:noHBand="0" w:noVBand="1"/>
      </w:tblPr>
      <w:tblGrid>
        <w:gridCol w:w="1559"/>
        <w:gridCol w:w="7791"/>
      </w:tblGrid>
      <w:tr w:rsidR="00CF376D" w:rsidRPr="00CA059D" w14:paraId="091142A3" w14:textId="77777777" w:rsidTr="00795D93">
        <w:tc>
          <w:tcPr>
            <w:tcW w:w="1559" w:type="dxa"/>
          </w:tcPr>
          <w:p w14:paraId="7D02BE7A" w14:textId="77777777" w:rsidR="00CF376D" w:rsidRPr="00C6460C" w:rsidRDefault="00CF376D" w:rsidP="00795D93">
            <w:r w:rsidRPr="00C6460C">
              <w:t>Descrizione</w:t>
            </w:r>
          </w:p>
        </w:tc>
        <w:tc>
          <w:tcPr>
            <w:tcW w:w="7791" w:type="dxa"/>
          </w:tcPr>
          <w:p w14:paraId="6D524AEC" w14:textId="77777777" w:rsidR="00CF376D" w:rsidRPr="00CA059D" w:rsidRDefault="00CF376D" w:rsidP="00795D93">
            <w:r>
              <w:t>Questo servizio consente di richiedere la generazione di uno IUV secondo le Specifiche Attuative del Nodo dei Pagamenti.</w:t>
            </w:r>
          </w:p>
        </w:tc>
      </w:tr>
      <w:tr w:rsidR="00CF376D" w:rsidRPr="006E29CF" w14:paraId="5548ACA0" w14:textId="77777777" w:rsidTr="00795D93">
        <w:tc>
          <w:tcPr>
            <w:tcW w:w="1559" w:type="dxa"/>
          </w:tcPr>
          <w:p w14:paraId="76362747" w14:textId="77777777" w:rsidR="00CF376D" w:rsidRPr="00C6460C" w:rsidRDefault="00CF376D" w:rsidP="00795D93">
            <w:r w:rsidRPr="00C6460C">
              <w:t>Servizio</w:t>
            </w:r>
          </w:p>
        </w:tc>
        <w:tc>
          <w:tcPr>
            <w:tcW w:w="7791" w:type="dxa"/>
          </w:tcPr>
          <w:p w14:paraId="168DB440" w14:textId="77777777" w:rsidR="00CF376D" w:rsidRPr="006E29CF" w:rsidRDefault="00CF376D" w:rsidP="00795D93">
            <w:r w:rsidRPr="00432BBD">
              <w:t>GenerazioneIUVService</w:t>
            </w:r>
          </w:p>
        </w:tc>
      </w:tr>
      <w:tr w:rsidR="00CF376D" w:rsidRPr="006E29CF" w14:paraId="280F2F8F" w14:textId="77777777" w:rsidTr="00795D93">
        <w:trPr>
          <w:trHeight w:val="54"/>
        </w:trPr>
        <w:tc>
          <w:tcPr>
            <w:tcW w:w="1559" w:type="dxa"/>
          </w:tcPr>
          <w:p w14:paraId="60136ADD" w14:textId="77777777" w:rsidR="00CF376D" w:rsidRPr="00C6460C" w:rsidRDefault="00CF376D" w:rsidP="00795D93">
            <w:r w:rsidRPr="00C6460C">
              <w:t>Operation</w:t>
            </w:r>
          </w:p>
        </w:tc>
        <w:tc>
          <w:tcPr>
            <w:tcW w:w="7791" w:type="dxa"/>
          </w:tcPr>
          <w:p w14:paraId="63F779F9" w14:textId="77777777" w:rsidR="00CF376D" w:rsidRPr="00550DA3" w:rsidRDefault="00CF376D" w:rsidP="00795D93">
            <w:r>
              <w:t>GeneraIUV</w:t>
            </w:r>
          </w:p>
        </w:tc>
      </w:tr>
      <w:tr w:rsidR="00CF376D" w14:paraId="16403416" w14:textId="77777777" w:rsidTr="00795D93">
        <w:tc>
          <w:tcPr>
            <w:tcW w:w="1559" w:type="dxa"/>
          </w:tcPr>
          <w:p w14:paraId="69A03C37" w14:textId="77777777" w:rsidR="00CF376D" w:rsidRPr="006E29CF" w:rsidRDefault="00CF376D" w:rsidP="00795D93">
            <w:r>
              <w:t>Tipo servizio</w:t>
            </w:r>
          </w:p>
        </w:tc>
        <w:tc>
          <w:tcPr>
            <w:tcW w:w="7791" w:type="dxa"/>
          </w:tcPr>
          <w:p w14:paraId="4332FDD2" w14:textId="77777777" w:rsidR="00CF376D" w:rsidRDefault="00CF376D" w:rsidP="00795D93">
            <w:r>
              <w:t>SOAP</w:t>
            </w:r>
          </w:p>
        </w:tc>
      </w:tr>
      <w:tr w:rsidR="00CF376D" w:rsidRPr="006E29CF" w14:paraId="05CDB830" w14:textId="77777777" w:rsidTr="00795D93">
        <w:tc>
          <w:tcPr>
            <w:tcW w:w="1559" w:type="dxa"/>
          </w:tcPr>
          <w:p w14:paraId="381AFED1" w14:textId="77777777" w:rsidR="00CF376D" w:rsidRPr="006E29CF" w:rsidRDefault="00CF376D" w:rsidP="00795D93">
            <w:r w:rsidRPr="006E29CF">
              <w:t>Endpoint</w:t>
            </w:r>
          </w:p>
        </w:tc>
        <w:tc>
          <w:tcPr>
            <w:tcW w:w="7791" w:type="dxa"/>
          </w:tcPr>
          <w:p w14:paraId="7EAE750F" w14:textId="77777777" w:rsidR="00CF376D" w:rsidRPr="006E29CF" w:rsidRDefault="00CF376D" w:rsidP="00795D93">
            <w:r w:rsidRPr="00C1311B">
              <w:rPr>
                <w:rStyle w:val="Collegamentoipertestuale"/>
                <w:lang w:val="it-IT"/>
              </w:rPr>
              <w:t>/</w:t>
            </w:r>
            <w:r w:rsidRPr="00432BBD">
              <w:rPr>
                <w:rStyle w:val="Collegamentoipertestuale"/>
                <w:lang w:val="it-IT"/>
              </w:rPr>
              <w:t>IdpBillerNdpServices/GenerazioneIUVService</w:t>
            </w:r>
          </w:p>
        </w:tc>
      </w:tr>
      <w:tr w:rsidR="00CF376D" w:rsidRPr="006E29CF" w14:paraId="3736E3BB" w14:textId="77777777" w:rsidTr="00795D93">
        <w:tc>
          <w:tcPr>
            <w:tcW w:w="1559" w:type="dxa"/>
          </w:tcPr>
          <w:p w14:paraId="401FC71B" w14:textId="77777777" w:rsidR="00CF376D" w:rsidRPr="006E29CF" w:rsidRDefault="00CF376D" w:rsidP="00795D93">
            <w:r w:rsidRPr="006E29CF">
              <w:t>Authentication</w:t>
            </w:r>
          </w:p>
        </w:tc>
        <w:tc>
          <w:tcPr>
            <w:tcW w:w="7791" w:type="dxa"/>
          </w:tcPr>
          <w:p w14:paraId="1E261D18" w14:textId="77777777" w:rsidR="00CF376D" w:rsidRPr="006E29CF" w:rsidRDefault="00CF376D" w:rsidP="00795D93">
            <w:r>
              <w:t>Not required</w:t>
            </w:r>
          </w:p>
        </w:tc>
      </w:tr>
      <w:tr w:rsidR="00CF376D" w:rsidRPr="006E29CF" w14:paraId="50D93CEA" w14:textId="77777777" w:rsidTr="00795D93">
        <w:tc>
          <w:tcPr>
            <w:tcW w:w="1559" w:type="dxa"/>
          </w:tcPr>
          <w:p w14:paraId="4FCB57BF" w14:textId="77777777" w:rsidR="00CF376D" w:rsidRPr="006E29CF" w:rsidRDefault="00CF376D" w:rsidP="00795D93">
            <w:r w:rsidRPr="006E29CF">
              <w:t>Method</w:t>
            </w:r>
          </w:p>
        </w:tc>
        <w:tc>
          <w:tcPr>
            <w:tcW w:w="7791" w:type="dxa"/>
          </w:tcPr>
          <w:p w14:paraId="46F219EC" w14:textId="77777777" w:rsidR="00CF376D" w:rsidRPr="006E29CF" w:rsidRDefault="00CF376D" w:rsidP="00795D93">
            <w:r>
              <w:t>POST</w:t>
            </w:r>
          </w:p>
        </w:tc>
      </w:tr>
      <w:tr w:rsidR="00CF376D" w:rsidRPr="006E29CF" w14:paraId="7E1A1817" w14:textId="77777777" w:rsidTr="00795D93">
        <w:tc>
          <w:tcPr>
            <w:tcW w:w="1559" w:type="dxa"/>
          </w:tcPr>
          <w:p w14:paraId="3902B01B" w14:textId="77777777" w:rsidR="00CF376D" w:rsidRPr="006E29CF" w:rsidRDefault="00CF376D" w:rsidP="00795D93">
            <w:r w:rsidRPr="006E29CF">
              <w:t>Consumes</w:t>
            </w:r>
          </w:p>
        </w:tc>
        <w:tc>
          <w:tcPr>
            <w:tcW w:w="7791" w:type="dxa"/>
          </w:tcPr>
          <w:p w14:paraId="372AC025" w14:textId="77777777" w:rsidR="00CF376D" w:rsidRPr="006E29CF" w:rsidRDefault="00CF376D" w:rsidP="00795D93">
            <w:r>
              <w:t>application/xml</w:t>
            </w:r>
          </w:p>
        </w:tc>
      </w:tr>
      <w:tr w:rsidR="00CF376D" w:rsidRPr="006E29CF" w14:paraId="0FB6D210" w14:textId="77777777" w:rsidTr="00795D93">
        <w:tc>
          <w:tcPr>
            <w:tcW w:w="1559" w:type="dxa"/>
          </w:tcPr>
          <w:p w14:paraId="4A1B2397" w14:textId="77777777" w:rsidR="00CF376D" w:rsidRPr="006E29CF" w:rsidRDefault="00CF376D" w:rsidP="00795D93">
            <w:r w:rsidRPr="006E29CF">
              <w:t>Produces</w:t>
            </w:r>
          </w:p>
        </w:tc>
        <w:tc>
          <w:tcPr>
            <w:tcW w:w="7791" w:type="dxa"/>
          </w:tcPr>
          <w:p w14:paraId="0E312DCD" w14:textId="77777777" w:rsidR="00CF376D" w:rsidRPr="006E29CF" w:rsidRDefault="00CF376D" w:rsidP="00795D93">
            <w:r w:rsidRPr="006E29CF">
              <w:t>application/</w:t>
            </w:r>
            <w:r>
              <w:t>xml</w:t>
            </w:r>
          </w:p>
        </w:tc>
      </w:tr>
      <w:tr w:rsidR="00CF376D" w:rsidRPr="006E29CF" w14:paraId="27A079FF" w14:textId="77777777" w:rsidTr="00795D93">
        <w:tc>
          <w:tcPr>
            <w:tcW w:w="1559" w:type="dxa"/>
          </w:tcPr>
          <w:p w14:paraId="73A57950" w14:textId="77777777" w:rsidR="00CF376D" w:rsidRPr="006E29CF" w:rsidRDefault="00CF376D" w:rsidP="00795D93">
            <w:r w:rsidRPr="006E29CF">
              <w:t>Payload</w:t>
            </w:r>
          </w:p>
        </w:tc>
        <w:tc>
          <w:tcPr>
            <w:tcW w:w="7791" w:type="dxa"/>
          </w:tcPr>
          <w:p w14:paraId="2E2BF989" w14:textId="77777777" w:rsidR="00CF376D" w:rsidRPr="00432BBD" w:rsidRDefault="00CF376D" w:rsidP="00795D93">
            <w:pPr>
              <w:rPr>
                <w:sz w:val="20"/>
                <w:szCs w:val="20"/>
              </w:rPr>
            </w:pPr>
            <w:r w:rsidRPr="00432BBD">
              <w:rPr>
                <w:sz w:val="20"/>
                <w:szCs w:val="20"/>
              </w:rPr>
              <w:t>&lt;soapenv:Envelope xmlns:soapenv="http://schemas.xmlsoap.org/soap/envelope/" xmlns:gen="http://idp.tasgroup.it/GenerazioneIUV/"&gt;</w:t>
            </w:r>
          </w:p>
          <w:p w14:paraId="6810BFD4" w14:textId="77777777" w:rsidR="00CF376D" w:rsidRPr="00432BBD" w:rsidRDefault="00CF376D" w:rsidP="00795D93">
            <w:pPr>
              <w:rPr>
                <w:sz w:val="20"/>
                <w:szCs w:val="20"/>
              </w:rPr>
            </w:pPr>
            <w:r w:rsidRPr="00432BBD">
              <w:rPr>
                <w:sz w:val="20"/>
                <w:szCs w:val="20"/>
              </w:rPr>
              <w:t xml:space="preserve">   &lt;soapenv:Header/&gt;</w:t>
            </w:r>
          </w:p>
          <w:p w14:paraId="659C17A8" w14:textId="77777777" w:rsidR="00CF376D" w:rsidRPr="00432BBD" w:rsidRDefault="00CF376D" w:rsidP="00795D93">
            <w:pPr>
              <w:rPr>
                <w:sz w:val="20"/>
                <w:szCs w:val="20"/>
              </w:rPr>
            </w:pPr>
            <w:r w:rsidRPr="00432BBD">
              <w:rPr>
                <w:sz w:val="20"/>
                <w:szCs w:val="20"/>
              </w:rPr>
              <w:lastRenderedPageBreak/>
              <w:t xml:space="preserve">   &lt;soapenv:Body&gt;</w:t>
            </w:r>
          </w:p>
          <w:p w14:paraId="30447A99" w14:textId="77777777" w:rsidR="00CF376D" w:rsidRPr="00432BBD" w:rsidRDefault="00CF376D" w:rsidP="00795D93">
            <w:pPr>
              <w:rPr>
                <w:sz w:val="20"/>
                <w:szCs w:val="20"/>
              </w:rPr>
            </w:pPr>
            <w:r w:rsidRPr="00432BBD">
              <w:rPr>
                <w:sz w:val="20"/>
                <w:szCs w:val="20"/>
              </w:rPr>
              <w:t xml:space="preserve">      &lt;gen:GeneraIUVRequest&gt;</w:t>
            </w:r>
          </w:p>
          <w:p w14:paraId="4E200F01" w14:textId="77777777" w:rsidR="00CF376D" w:rsidRPr="00432BBD" w:rsidRDefault="00CF376D" w:rsidP="00795D93">
            <w:pPr>
              <w:rPr>
                <w:sz w:val="20"/>
                <w:szCs w:val="20"/>
              </w:rPr>
            </w:pPr>
            <w:r w:rsidRPr="00432BBD">
              <w:rPr>
                <w:sz w:val="20"/>
                <w:szCs w:val="20"/>
              </w:rPr>
              <w:t xml:space="preserve">         &lt;IdentificativoDominio&gt;</w:t>
            </w:r>
            <w:r>
              <w:rPr>
                <w:sz w:val="20"/>
                <w:szCs w:val="20"/>
              </w:rPr>
              <w:t>?</w:t>
            </w:r>
            <w:r w:rsidRPr="00432BBD">
              <w:rPr>
                <w:sz w:val="20"/>
                <w:szCs w:val="20"/>
              </w:rPr>
              <w:t>&lt;/IdentificativoDominio&gt;</w:t>
            </w:r>
          </w:p>
          <w:p w14:paraId="3EEC87E2" w14:textId="77777777" w:rsidR="00CF376D" w:rsidRPr="00432BBD" w:rsidRDefault="00CF376D" w:rsidP="00795D93">
            <w:pPr>
              <w:rPr>
                <w:sz w:val="20"/>
                <w:szCs w:val="20"/>
              </w:rPr>
            </w:pPr>
            <w:r w:rsidRPr="00432BBD">
              <w:rPr>
                <w:sz w:val="20"/>
                <w:szCs w:val="20"/>
              </w:rPr>
              <w:t xml:space="preserve">         &lt;TipoDebito&gt;</w:t>
            </w:r>
            <w:r>
              <w:rPr>
                <w:sz w:val="20"/>
                <w:szCs w:val="20"/>
              </w:rPr>
              <w:t>?</w:t>
            </w:r>
            <w:r w:rsidRPr="00432BBD">
              <w:rPr>
                <w:sz w:val="20"/>
                <w:szCs w:val="20"/>
              </w:rPr>
              <w:t>&lt;/TipoDebito&gt;</w:t>
            </w:r>
          </w:p>
          <w:p w14:paraId="1325BFDF" w14:textId="77777777" w:rsidR="00CF376D" w:rsidRPr="00432BBD" w:rsidRDefault="00CF376D" w:rsidP="00795D93">
            <w:pPr>
              <w:rPr>
                <w:sz w:val="20"/>
                <w:szCs w:val="20"/>
              </w:rPr>
            </w:pPr>
            <w:r w:rsidRPr="00432BBD">
              <w:rPr>
                <w:sz w:val="20"/>
                <w:szCs w:val="20"/>
              </w:rPr>
              <w:t xml:space="preserve">      &lt;/gen:GeneraIUVRequest&gt;</w:t>
            </w:r>
          </w:p>
          <w:p w14:paraId="2A3E8E87" w14:textId="77777777" w:rsidR="00CF376D" w:rsidRPr="00432BBD" w:rsidRDefault="00CF376D" w:rsidP="00795D93">
            <w:pPr>
              <w:rPr>
                <w:sz w:val="20"/>
                <w:szCs w:val="20"/>
              </w:rPr>
            </w:pPr>
            <w:r w:rsidRPr="00432BBD">
              <w:rPr>
                <w:sz w:val="20"/>
                <w:szCs w:val="20"/>
              </w:rPr>
              <w:t xml:space="preserve">   &lt;/soapenv:Body&gt;</w:t>
            </w:r>
          </w:p>
          <w:p w14:paraId="3CEE9394" w14:textId="77777777" w:rsidR="00CF376D" w:rsidRPr="00697F35" w:rsidRDefault="00CF376D" w:rsidP="00795D93">
            <w:pPr>
              <w:rPr>
                <w:sz w:val="20"/>
                <w:szCs w:val="20"/>
              </w:rPr>
            </w:pPr>
            <w:r w:rsidRPr="00432BBD">
              <w:rPr>
                <w:sz w:val="20"/>
                <w:szCs w:val="20"/>
              </w:rPr>
              <w:t>&lt;/soapenv:Envelope&gt;</w:t>
            </w:r>
          </w:p>
        </w:tc>
      </w:tr>
      <w:tr w:rsidR="00CF376D" w:rsidRPr="006E29CF" w14:paraId="2F5E4232" w14:textId="77777777" w:rsidTr="00795D93">
        <w:tc>
          <w:tcPr>
            <w:tcW w:w="1559" w:type="dxa"/>
          </w:tcPr>
          <w:p w14:paraId="5274EE52" w14:textId="77777777" w:rsidR="00CF376D" w:rsidRPr="006E29CF" w:rsidRDefault="00CF376D" w:rsidP="00795D93">
            <w:r w:rsidRPr="006E29CF">
              <w:lastRenderedPageBreak/>
              <w:t xml:space="preserve">Response </w:t>
            </w:r>
          </w:p>
          <w:p w14:paraId="6AE7B2F4" w14:textId="77777777" w:rsidR="00CF376D" w:rsidRPr="006E29CF" w:rsidRDefault="00CF376D" w:rsidP="00795D93"/>
        </w:tc>
        <w:tc>
          <w:tcPr>
            <w:tcW w:w="7791" w:type="dxa"/>
          </w:tcPr>
          <w:p w14:paraId="55C91B72" w14:textId="77777777" w:rsidR="00CF376D" w:rsidRPr="003B514D" w:rsidRDefault="00CF376D" w:rsidP="00795D93">
            <w:pPr>
              <w:rPr>
                <w:sz w:val="20"/>
                <w:szCs w:val="20"/>
              </w:rPr>
            </w:pPr>
            <w:r w:rsidRPr="003B514D">
              <w:rPr>
                <w:sz w:val="20"/>
                <w:szCs w:val="20"/>
              </w:rPr>
              <w:t>&lt;soap:Envelope xmlns:soap="http://schemas.xmlsoap.org/soap/envelope/"&gt;</w:t>
            </w:r>
          </w:p>
          <w:p w14:paraId="1F2ED855" w14:textId="77777777" w:rsidR="00CF376D" w:rsidRPr="003B514D" w:rsidRDefault="00CF376D" w:rsidP="00795D93">
            <w:pPr>
              <w:rPr>
                <w:sz w:val="20"/>
                <w:szCs w:val="20"/>
              </w:rPr>
            </w:pPr>
            <w:r w:rsidRPr="003B514D">
              <w:rPr>
                <w:sz w:val="20"/>
                <w:szCs w:val="20"/>
              </w:rPr>
              <w:t xml:space="preserve">   &lt;soap:Body&gt;</w:t>
            </w:r>
          </w:p>
          <w:p w14:paraId="632DE847" w14:textId="77777777" w:rsidR="00CF376D" w:rsidRPr="003B514D" w:rsidRDefault="00CF376D" w:rsidP="00795D93">
            <w:pPr>
              <w:rPr>
                <w:sz w:val="20"/>
                <w:szCs w:val="20"/>
              </w:rPr>
            </w:pPr>
            <w:r w:rsidRPr="003B514D">
              <w:rPr>
                <w:sz w:val="20"/>
                <w:szCs w:val="20"/>
              </w:rPr>
              <w:t xml:space="preserve">      &lt;ns2:GeneraIUVResponse xmlns:ns2="http://idp.tasgroup.it/GenerazioneIUV/"&gt;</w:t>
            </w:r>
          </w:p>
          <w:p w14:paraId="7334DCDB" w14:textId="77777777" w:rsidR="00CF376D" w:rsidRPr="003B514D" w:rsidRDefault="00CF376D" w:rsidP="00795D93">
            <w:pPr>
              <w:rPr>
                <w:sz w:val="20"/>
                <w:szCs w:val="20"/>
              </w:rPr>
            </w:pPr>
            <w:r w:rsidRPr="003B514D">
              <w:rPr>
                <w:sz w:val="20"/>
                <w:szCs w:val="20"/>
              </w:rPr>
              <w:t xml:space="preserve">         &lt;Body&gt;</w:t>
            </w:r>
          </w:p>
          <w:p w14:paraId="4E09C16F" w14:textId="77777777" w:rsidR="00CF376D" w:rsidRPr="003B514D" w:rsidRDefault="00CF376D" w:rsidP="00795D93">
            <w:pPr>
              <w:rPr>
                <w:sz w:val="20"/>
                <w:szCs w:val="20"/>
              </w:rPr>
            </w:pPr>
            <w:r w:rsidRPr="003B514D">
              <w:rPr>
                <w:sz w:val="20"/>
                <w:szCs w:val="20"/>
              </w:rPr>
              <w:t xml:space="preserve">            &lt;IdentificativoDominio&gt;</w:t>
            </w:r>
            <w:r>
              <w:rPr>
                <w:sz w:val="20"/>
                <w:szCs w:val="20"/>
              </w:rPr>
              <w:t>?</w:t>
            </w:r>
            <w:r w:rsidRPr="003B514D">
              <w:rPr>
                <w:sz w:val="20"/>
                <w:szCs w:val="20"/>
              </w:rPr>
              <w:t>&lt;/IdentificativoDominio&gt;</w:t>
            </w:r>
          </w:p>
          <w:p w14:paraId="674E8D2C" w14:textId="77777777" w:rsidR="00CF376D" w:rsidRPr="003B514D" w:rsidRDefault="00CF376D" w:rsidP="00795D93">
            <w:pPr>
              <w:rPr>
                <w:sz w:val="20"/>
                <w:szCs w:val="20"/>
              </w:rPr>
            </w:pPr>
            <w:r w:rsidRPr="003B514D">
              <w:rPr>
                <w:sz w:val="20"/>
                <w:szCs w:val="20"/>
              </w:rPr>
              <w:t xml:space="preserve">            &lt;TipoDebito&gt;</w:t>
            </w:r>
            <w:r>
              <w:rPr>
                <w:sz w:val="20"/>
                <w:szCs w:val="20"/>
              </w:rPr>
              <w:t>?</w:t>
            </w:r>
            <w:r w:rsidRPr="003B514D">
              <w:rPr>
                <w:sz w:val="20"/>
                <w:szCs w:val="20"/>
              </w:rPr>
              <w:t>&lt;/TipoDebito&gt;</w:t>
            </w:r>
          </w:p>
          <w:p w14:paraId="4B8AC69F" w14:textId="77777777" w:rsidR="00CF376D" w:rsidRPr="003B514D" w:rsidRDefault="00CF376D" w:rsidP="00795D93">
            <w:pPr>
              <w:rPr>
                <w:sz w:val="20"/>
                <w:szCs w:val="20"/>
              </w:rPr>
            </w:pPr>
            <w:r w:rsidRPr="003B514D">
              <w:rPr>
                <w:sz w:val="20"/>
                <w:szCs w:val="20"/>
              </w:rPr>
              <w:t xml:space="preserve">            &lt;ElencoIdentificativi&gt;</w:t>
            </w:r>
          </w:p>
          <w:p w14:paraId="25F2A259" w14:textId="77777777" w:rsidR="00CF376D" w:rsidRPr="003B514D" w:rsidRDefault="00CF376D" w:rsidP="00795D93">
            <w:pPr>
              <w:rPr>
                <w:sz w:val="20"/>
                <w:szCs w:val="20"/>
              </w:rPr>
            </w:pPr>
            <w:r w:rsidRPr="003B514D">
              <w:rPr>
                <w:sz w:val="20"/>
                <w:szCs w:val="20"/>
              </w:rPr>
              <w:t xml:space="preserve">               &lt;IdentificativoUnivocoVersamento&gt;</w:t>
            </w:r>
            <w:r>
              <w:rPr>
                <w:sz w:val="20"/>
                <w:szCs w:val="20"/>
              </w:rPr>
              <w:t>?</w:t>
            </w:r>
            <w:r w:rsidRPr="003B514D">
              <w:rPr>
                <w:sz w:val="20"/>
                <w:szCs w:val="20"/>
              </w:rPr>
              <w:t>&lt;/IdentificativoUnivocoVersamento&gt;</w:t>
            </w:r>
          </w:p>
          <w:p w14:paraId="684AE8FA" w14:textId="77777777" w:rsidR="00CF376D" w:rsidRPr="003B514D" w:rsidRDefault="00CF376D" w:rsidP="00795D93">
            <w:pPr>
              <w:rPr>
                <w:sz w:val="20"/>
                <w:szCs w:val="20"/>
              </w:rPr>
            </w:pPr>
            <w:r w:rsidRPr="003B514D">
              <w:rPr>
                <w:sz w:val="20"/>
                <w:szCs w:val="20"/>
              </w:rPr>
              <w:t xml:space="preserve">               &lt;NumeroAvviso&gt;</w:t>
            </w:r>
            <w:r>
              <w:rPr>
                <w:sz w:val="20"/>
                <w:szCs w:val="20"/>
              </w:rPr>
              <w:t>?</w:t>
            </w:r>
            <w:r w:rsidRPr="003B514D">
              <w:rPr>
                <w:sz w:val="20"/>
                <w:szCs w:val="20"/>
              </w:rPr>
              <w:t>&lt;/NumeroAvviso&gt;</w:t>
            </w:r>
          </w:p>
          <w:p w14:paraId="1CD8A4F3" w14:textId="77777777" w:rsidR="00CF376D" w:rsidRPr="003B514D" w:rsidRDefault="00CF376D" w:rsidP="00795D93">
            <w:pPr>
              <w:rPr>
                <w:sz w:val="20"/>
                <w:szCs w:val="20"/>
              </w:rPr>
            </w:pPr>
            <w:r w:rsidRPr="003B514D">
              <w:rPr>
                <w:sz w:val="20"/>
                <w:szCs w:val="20"/>
              </w:rPr>
              <w:t xml:space="preserve">            &lt;/ElencoIdentificativi&gt;</w:t>
            </w:r>
          </w:p>
          <w:p w14:paraId="3E3CC7DB" w14:textId="77777777" w:rsidR="00CF376D" w:rsidRPr="003B514D" w:rsidRDefault="00CF376D" w:rsidP="00795D93">
            <w:pPr>
              <w:rPr>
                <w:sz w:val="20"/>
                <w:szCs w:val="20"/>
              </w:rPr>
            </w:pPr>
            <w:r w:rsidRPr="003B514D">
              <w:rPr>
                <w:sz w:val="20"/>
                <w:szCs w:val="20"/>
              </w:rPr>
              <w:t xml:space="preserve">         &lt;/Body&gt;</w:t>
            </w:r>
          </w:p>
          <w:p w14:paraId="3CCC04A2" w14:textId="77777777" w:rsidR="00CF376D" w:rsidRPr="003B514D" w:rsidRDefault="00CF376D" w:rsidP="00795D93">
            <w:pPr>
              <w:rPr>
                <w:sz w:val="20"/>
                <w:szCs w:val="20"/>
              </w:rPr>
            </w:pPr>
            <w:r w:rsidRPr="003B514D">
              <w:rPr>
                <w:sz w:val="20"/>
                <w:szCs w:val="20"/>
              </w:rPr>
              <w:t xml:space="preserve">      &lt;/ns2:GeneraIUVResponse&gt;</w:t>
            </w:r>
          </w:p>
          <w:p w14:paraId="79DAA027" w14:textId="77777777" w:rsidR="00CF376D" w:rsidRPr="003B514D" w:rsidRDefault="00CF376D" w:rsidP="00795D93">
            <w:pPr>
              <w:rPr>
                <w:sz w:val="20"/>
                <w:szCs w:val="20"/>
              </w:rPr>
            </w:pPr>
            <w:r w:rsidRPr="003B514D">
              <w:rPr>
                <w:sz w:val="20"/>
                <w:szCs w:val="20"/>
              </w:rPr>
              <w:t xml:space="preserve">   &lt;/soap:Body&gt;</w:t>
            </w:r>
          </w:p>
          <w:p w14:paraId="533EE82F" w14:textId="77777777" w:rsidR="00CF376D" w:rsidRPr="003B514D" w:rsidRDefault="00CF376D" w:rsidP="00795D93">
            <w:pPr>
              <w:rPr>
                <w:sz w:val="20"/>
                <w:szCs w:val="20"/>
              </w:rPr>
            </w:pPr>
            <w:r w:rsidRPr="003B514D">
              <w:rPr>
                <w:sz w:val="20"/>
                <w:szCs w:val="20"/>
              </w:rPr>
              <w:t>&lt;/soap:Envelope&gt;</w:t>
            </w:r>
          </w:p>
        </w:tc>
      </w:tr>
      <w:tr w:rsidR="00CF376D" w:rsidRPr="008B1C81" w14:paraId="58411F28" w14:textId="77777777" w:rsidTr="00795D93">
        <w:tc>
          <w:tcPr>
            <w:tcW w:w="1559" w:type="dxa"/>
          </w:tcPr>
          <w:p w14:paraId="4E1E39F3" w14:textId="77777777" w:rsidR="00CF376D" w:rsidRPr="006E29CF" w:rsidRDefault="00CF376D" w:rsidP="00795D93">
            <w:r w:rsidRPr="006E29CF">
              <w:t xml:space="preserve">Fault Response </w:t>
            </w:r>
          </w:p>
          <w:p w14:paraId="78A20B8C" w14:textId="77777777" w:rsidR="00CF376D" w:rsidRPr="006E29CF" w:rsidRDefault="00CF376D" w:rsidP="00795D93"/>
        </w:tc>
        <w:tc>
          <w:tcPr>
            <w:tcW w:w="7791" w:type="dxa"/>
          </w:tcPr>
          <w:p w14:paraId="7BA1E5C1" w14:textId="77777777" w:rsidR="00CF376D" w:rsidRPr="00432BBD" w:rsidRDefault="00CF376D" w:rsidP="00795D93">
            <w:pPr>
              <w:rPr>
                <w:sz w:val="20"/>
                <w:szCs w:val="20"/>
              </w:rPr>
            </w:pPr>
            <w:r w:rsidRPr="00432BBD">
              <w:rPr>
                <w:sz w:val="20"/>
                <w:szCs w:val="20"/>
              </w:rPr>
              <w:t>&lt;soap:Envelope xmlns:soap="http://schemas.xmlsoap.org/soap/envelope/"&gt;</w:t>
            </w:r>
          </w:p>
          <w:p w14:paraId="0CF80C89" w14:textId="77777777" w:rsidR="00CF376D" w:rsidRPr="00432BBD" w:rsidRDefault="00CF376D" w:rsidP="00795D93">
            <w:pPr>
              <w:rPr>
                <w:sz w:val="20"/>
                <w:szCs w:val="20"/>
              </w:rPr>
            </w:pPr>
            <w:r w:rsidRPr="00432BBD">
              <w:rPr>
                <w:sz w:val="20"/>
                <w:szCs w:val="20"/>
              </w:rPr>
              <w:t xml:space="preserve">   &lt;soap:Body&gt;</w:t>
            </w:r>
          </w:p>
          <w:p w14:paraId="23059B25" w14:textId="77777777" w:rsidR="00CF376D" w:rsidRPr="00432BBD" w:rsidRDefault="00CF376D" w:rsidP="00795D93">
            <w:pPr>
              <w:rPr>
                <w:sz w:val="20"/>
                <w:szCs w:val="20"/>
              </w:rPr>
            </w:pPr>
            <w:r w:rsidRPr="00432BBD">
              <w:rPr>
                <w:sz w:val="20"/>
                <w:szCs w:val="20"/>
              </w:rPr>
              <w:t xml:space="preserve">      &lt;ns2:GeneraIUVResponse xmlns:ns2="http://idp.tasgroup.it/GenerazioneIUV/"&gt;</w:t>
            </w:r>
          </w:p>
          <w:p w14:paraId="291D96D6" w14:textId="77777777" w:rsidR="00CF376D" w:rsidRPr="00432BBD" w:rsidRDefault="00CF376D" w:rsidP="00795D93">
            <w:pPr>
              <w:rPr>
                <w:sz w:val="20"/>
                <w:szCs w:val="20"/>
              </w:rPr>
            </w:pPr>
            <w:r w:rsidRPr="00432BBD">
              <w:rPr>
                <w:sz w:val="20"/>
                <w:szCs w:val="20"/>
              </w:rPr>
              <w:t xml:space="preserve">         &lt;Fault&gt;</w:t>
            </w:r>
          </w:p>
          <w:p w14:paraId="6F3052A7" w14:textId="77777777" w:rsidR="00CF376D" w:rsidRPr="00432BBD" w:rsidRDefault="00CF376D" w:rsidP="00795D93">
            <w:pPr>
              <w:rPr>
                <w:sz w:val="20"/>
                <w:szCs w:val="20"/>
              </w:rPr>
            </w:pPr>
            <w:r w:rsidRPr="00432BBD">
              <w:rPr>
                <w:sz w:val="20"/>
                <w:szCs w:val="20"/>
              </w:rPr>
              <w:t xml:space="preserve">            &lt;FaultCode&gt;</w:t>
            </w:r>
            <w:r>
              <w:rPr>
                <w:sz w:val="20"/>
                <w:szCs w:val="20"/>
              </w:rPr>
              <w:t>?</w:t>
            </w:r>
            <w:r w:rsidRPr="00432BBD">
              <w:rPr>
                <w:sz w:val="20"/>
                <w:szCs w:val="20"/>
              </w:rPr>
              <w:t>&lt;/FaultCode&gt;</w:t>
            </w:r>
          </w:p>
          <w:p w14:paraId="2BDFB260" w14:textId="77777777" w:rsidR="00CF376D" w:rsidRPr="00432BBD" w:rsidRDefault="00CF376D" w:rsidP="00795D93">
            <w:pPr>
              <w:rPr>
                <w:sz w:val="20"/>
                <w:szCs w:val="20"/>
              </w:rPr>
            </w:pPr>
            <w:r w:rsidRPr="00432BBD">
              <w:rPr>
                <w:sz w:val="20"/>
                <w:szCs w:val="20"/>
              </w:rPr>
              <w:t xml:space="preserve">            &lt;FaultString&gt;</w:t>
            </w:r>
            <w:r>
              <w:rPr>
                <w:sz w:val="20"/>
                <w:szCs w:val="20"/>
              </w:rPr>
              <w:t>?</w:t>
            </w:r>
            <w:r w:rsidRPr="00432BBD">
              <w:rPr>
                <w:sz w:val="20"/>
                <w:szCs w:val="20"/>
              </w:rPr>
              <w:t>&lt;/FaultString&gt;</w:t>
            </w:r>
          </w:p>
          <w:p w14:paraId="3FCAE152" w14:textId="77777777" w:rsidR="00CF376D" w:rsidRPr="00432BBD" w:rsidRDefault="00CF376D" w:rsidP="00795D93">
            <w:pPr>
              <w:rPr>
                <w:sz w:val="20"/>
                <w:szCs w:val="20"/>
              </w:rPr>
            </w:pPr>
            <w:r w:rsidRPr="00432BBD">
              <w:rPr>
                <w:sz w:val="20"/>
                <w:szCs w:val="20"/>
              </w:rPr>
              <w:t xml:space="preserve">            &lt;FaultDescription&gt;</w:t>
            </w:r>
            <w:r>
              <w:rPr>
                <w:sz w:val="20"/>
                <w:szCs w:val="20"/>
              </w:rPr>
              <w:t>?</w:t>
            </w:r>
            <w:r w:rsidRPr="00432BBD">
              <w:rPr>
                <w:sz w:val="20"/>
                <w:szCs w:val="20"/>
              </w:rPr>
              <w:t>&lt;/FaultDescription&gt;</w:t>
            </w:r>
          </w:p>
          <w:p w14:paraId="6532D576" w14:textId="77777777" w:rsidR="00CF376D" w:rsidRPr="00432BBD" w:rsidRDefault="00CF376D" w:rsidP="00795D93">
            <w:pPr>
              <w:rPr>
                <w:sz w:val="20"/>
                <w:szCs w:val="20"/>
              </w:rPr>
            </w:pPr>
            <w:r w:rsidRPr="00432BBD">
              <w:rPr>
                <w:sz w:val="20"/>
                <w:szCs w:val="20"/>
              </w:rPr>
              <w:t xml:space="preserve">         &lt;/Fault&gt;</w:t>
            </w:r>
          </w:p>
          <w:p w14:paraId="6A34056D" w14:textId="77777777" w:rsidR="00CF376D" w:rsidRPr="00432BBD" w:rsidRDefault="00CF376D" w:rsidP="00795D93">
            <w:pPr>
              <w:rPr>
                <w:sz w:val="20"/>
                <w:szCs w:val="20"/>
              </w:rPr>
            </w:pPr>
            <w:r w:rsidRPr="00432BBD">
              <w:rPr>
                <w:sz w:val="20"/>
                <w:szCs w:val="20"/>
              </w:rPr>
              <w:t xml:space="preserve">      &lt;/ns2:GeneraIUVResponse&gt;</w:t>
            </w:r>
          </w:p>
          <w:p w14:paraId="68C12693" w14:textId="77777777" w:rsidR="00CF376D" w:rsidRPr="00432BBD" w:rsidRDefault="00CF376D" w:rsidP="00795D93">
            <w:pPr>
              <w:rPr>
                <w:sz w:val="20"/>
                <w:szCs w:val="20"/>
              </w:rPr>
            </w:pPr>
            <w:r w:rsidRPr="00432BBD">
              <w:rPr>
                <w:sz w:val="20"/>
                <w:szCs w:val="20"/>
              </w:rPr>
              <w:t xml:space="preserve">   &lt;/soap:Body&gt;</w:t>
            </w:r>
          </w:p>
          <w:p w14:paraId="54F1B888" w14:textId="77777777" w:rsidR="00CF376D" w:rsidRPr="008B1C81" w:rsidRDefault="00CF376D" w:rsidP="00795D93">
            <w:pPr>
              <w:rPr>
                <w:sz w:val="20"/>
                <w:szCs w:val="20"/>
              </w:rPr>
            </w:pPr>
            <w:r w:rsidRPr="00432BBD">
              <w:rPr>
                <w:sz w:val="20"/>
                <w:szCs w:val="20"/>
              </w:rPr>
              <w:t>&lt;/soap:Envelope&gt;</w:t>
            </w:r>
          </w:p>
        </w:tc>
      </w:tr>
    </w:tbl>
    <w:p w14:paraId="555534FF" w14:textId="77777777" w:rsidR="00CF376D" w:rsidRDefault="00CF376D" w:rsidP="00CF376D"/>
    <w:p w14:paraId="40DEF0F4" w14:textId="77777777" w:rsidR="00CF376D" w:rsidRDefault="00CF376D" w:rsidP="00CF376D"/>
    <w:p w14:paraId="43CEA412" w14:textId="77777777" w:rsidR="00CF376D" w:rsidRDefault="00CF376D" w:rsidP="00CF376D">
      <w:pPr>
        <w:pStyle w:val="Titolo3"/>
        <w:rPr>
          <w:rStyle w:val="Enfasigrassetto"/>
          <w:b w:val="0"/>
        </w:rPr>
      </w:pPr>
      <w:bookmarkStart w:id="193" w:name="_Toc27473268"/>
      <w:bookmarkStart w:id="194" w:name="_Toc27488990"/>
      <w:bookmarkStart w:id="195" w:name="_Toc32587193"/>
      <w:bookmarkStart w:id="196" w:name="_Toc35537072"/>
      <w:bookmarkStart w:id="197" w:name="_Toc36042189"/>
      <w:r>
        <w:rPr>
          <w:rStyle w:val="Enfasigrassetto"/>
          <w:b w:val="0"/>
        </w:rPr>
        <w:t>Generazione Lotto IUV</w:t>
      </w:r>
      <w:bookmarkEnd w:id="193"/>
      <w:bookmarkEnd w:id="194"/>
      <w:bookmarkEnd w:id="195"/>
      <w:bookmarkEnd w:id="196"/>
      <w:bookmarkEnd w:id="197"/>
    </w:p>
    <w:tbl>
      <w:tblPr>
        <w:tblStyle w:val="Grigliatabella"/>
        <w:tblW w:w="0" w:type="auto"/>
        <w:tblLook w:val="04A0" w:firstRow="1" w:lastRow="0" w:firstColumn="1" w:lastColumn="0" w:noHBand="0" w:noVBand="1"/>
      </w:tblPr>
      <w:tblGrid>
        <w:gridCol w:w="1559"/>
        <w:gridCol w:w="7791"/>
      </w:tblGrid>
      <w:tr w:rsidR="00CF376D" w:rsidRPr="00CA059D" w14:paraId="4F6F71F5" w14:textId="77777777" w:rsidTr="00795D93">
        <w:tc>
          <w:tcPr>
            <w:tcW w:w="1559" w:type="dxa"/>
          </w:tcPr>
          <w:p w14:paraId="697921CD" w14:textId="77777777" w:rsidR="00CF376D" w:rsidRPr="00C6460C" w:rsidRDefault="00CF376D" w:rsidP="00795D93">
            <w:r w:rsidRPr="00C6460C">
              <w:t>Descrizione</w:t>
            </w:r>
          </w:p>
        </w:tc>
        <w:tc>
          <w:tcPr>
            <w:tcW w:w="7791" w:type="dxa"/>
          </w:tcPr>
          <w:p w14:paraId="67129873" w14:textId="77777777" w:rsidR="00CF376D" w:rsidRPr="00CA059D" w:rsidRDefault="00CF376D" w:rsidP="00795D93">
            <w:r>
              <w:t>Questo servizio consente di richiedere la generazione di un lotto di IUV secondo le Specifiche Attuative del Nodo dei Pagamenti.</w:t>
            </w:r>
          </w:p>
        </w:tc>
      </w:tr>
      <w:tr w:rsidR="00CF376D" w:rsidRPr="006E29CF" w14:paraId="78CB2207" w14:textId="77777777" w:rsidTr="00795D93">
        <w:tc>
          <w:tcPr>
            <w:tcW w:w="1559" w:type="dxa"/>
          </w:tcPr>
          <w:p w14:paraId="0173995A" w14:textId="77777777" w:rsidR="00CF376D" w:rsidRPr="00C6460C" w:rsidRDefault="00CF376D" w:rsidP="00795D93">
            <w:r w:rsidRPr="00C6460C">
              <w:t>Servizio</w:t>
            </w:r>
          </w:p>
        </w:tc>
        <w:tc>
          <w:tcPr>
            <w:tcW w:w="7791" w:type="dxa"/>
          </w:tcPr>
          <w:p w14:paraId="4ACEC0E6" w14:textId="77777777" w:rsidR="00CF376D" w:rsidRPr="006E29CF" w:rsidRDefault="00CF376D" w:rsidP="00795D93">
            <w:r w:rsidRPr="00432BBD">
              <w:t>GenerazioneIUVService</w:t>
            </w:r>
          </w:p>
        </w:tc>
      </w:tr>
      <w:tr w:rsidR="00CF376D" w:rsidRPr="006E29CF" w14:paraId="2E4030BB" w14:textId="77777777" w:rsidTr="00795D93">
        <w:tc>
          <w:tcPr>
            <w:tcW w:w="1559" w:type="dxa"/>
          </w:tcPr>
          <w:p w14:paraId="23E5501E" w14:textId="77777777" w:rsidR="00CF376D" w:rsidRPr="00C6460C" w:rsidRDefault="00CF376D" w:rsidP="00795D93">
            <w:r w:rsidRPr="00C6460C">
              <w:t>Operation</w:t>
            </w:r>
          </w:p>
        </w:tc>
        <w:tc>
          <w:tcPr>
            <w:tcW w:w="7791" w:type="dxa"/>
          </w:tcPr>
          <w:p w14:paraId="2F3F6631" w14:textId="77777777" w:rsidR="00CF376D" w:rsidRPr="00550DA3" w:rsidRDefault="00CF376D" w:rsidP="00795D93">
            <w:r>
              <w:t>GeneraLottoIUV</w:t>
            </w:r>
          </w:p>
        </w:tc>
      </w:tr>
      <w:tr w:rsidR="00CF376D" w14:paraId="0300419B" w14:textId="77777777" w:rsidTr="00795D93">
        <w:tc>
          <w:tcPr>
            <w:tcW w:w="1559" w:type="dxa"/>
          </w:tcPr>
          <w:p w14:paraId="6F9A41FC" w14:textId="77777777" w:rsidR="00CF376D" w:rsidRPr="006E29CF" w:rsidRDefault="00CF376D" w:rsidP="00795D93">
            <w:r>
              <w:t>Tipo servizio</w:t>
            </w:r>
          </w:p>
        </w:tc>
        <w:tc>
          <w:tcPr>
            <w:tcW w:w="7791" w:type="dxa"/>
          </w:tcPr>
          <w:p w14:paraId="0BE24867" w14:textId="77777777" w:rsidR="00CF376D" w:rsidRDefault="00CF376D" w:rsidP="00795D93">
            <w:r>
              <w:t>SOAP</w:t>
            </w:r>
          </w:p>
        </w:tc>
      </w:tr>
      <w:tr w:rsidR="00CF376D" w:rsidRPr="006E29CF" w14:paraId="7D79D7EE" w14:textId="77777777" w:rsidTr="00795D93">
        <w:tc>
          <w:tcPr>
            <w:tcW w:w="1559" w:type="dxa"/>
          </w:tcPr>
          <w:p w14:paraId="3BE194E6" w14:textId="77777777" w:rsidR="00CF376D" w:rsidRPr="006E29CF" w:rsidRDefault="00CF376D" w:rsidP="00795D93">
            <w:r w:rsidRPr="006E29CF">
              <w:t>Endpoint</w:t>
            </w:r>
          </w:p>
        </w:tc>
        <w:tc>
          <w:tcPr>
            <w:tcW w:w="7791" w:type="dxa"/>
          </w:tcPr>
          <w:p w14:paraId="581A213C" w14:textId="77777777" w:rsidR="00CF376D" w:rsidRPr="006E29CF" w:rsidRDefault="00CF376D" w:rsidP="00795D93">
            <w:r w:rsidRPr="00C1311B">
              <w:rPr>
                <w:rStyle w:val="Collegamentoipertestuale"/>
                <w:lang w:val="it-IT"/>
              </w:rPr>
              <w:t>/</w:t>
            </w:r>
            <w:r w:rsidRPr="00432BBD">
              <w:rPr>
                <w:rStyle w:val="Collegamentoipertestuale"/>
                <w:lang w:val="it-IT"/>
              </w:rPr>
              <w:t>IdpBillerNdpServices/Generazione</w:t>
            </w:r>
            <w:r>
              <w:rPr>
                <w:rStyle w:val="Collegamentoipertestuale"/>
                <w:lang w:val="it-IT"/>
              </w:rPr>
              <w:t>Lotto</w:t>
            </w:r>
            <w:r w:rsidRPr="00432BBD">
              <w:rPr>
                <w:rStyle w:val="Collegamentoipertestuale"/>
                <w:lang w:val="it-IT"/>
              </w:rPr>
              <w:t>IUVService</w:t>
            </w:r>
          </w:p>
        </w:tc>
      </w:tr>
      <w:tr w:rsidR="00CF376D" w:rsidRPr="006E29CF" w14:paraId="6F2A4372" w14:textId="77777777" w:rsidTr="00795D93">
        <w:tc>
          <w:tcPr>
            <w:tcW w:w="1559" w:type="dxa"/>
          </w:tcPr>
          <w:p w14:paraId="465DBD32" w14:textId="77777777" w:rsidR="00CF376D" w:rsidRPr="006E29CF" w:rsidRDefault="00CF376D" w:rsidP="00795D93">
            <w:r w:rsidRPr="006E29CF">
              <w:t>Authentication</w:t>
            </w:r>
          </w:p>
        </w:tc>
        <w:tc>
          <w:tcPr>
            <w:tcW w:w="7791" w:type="dxa"/>
          </w:tcPr>
          <w:p w14:paraId="15300B32" w14:textId="77777777" w:rsidR="00CF376D" w:rsidRPr="006E29CF" w:rsidRDefault="00CF376D" w:rsidP="00795D93">
            <w:r>
              <w:t>Not Required</w:t>
            </w:r>
          </w:p>
        </w:tc>
      </w:tr>
      <w:tr w:rsidR="00CF376D" w:rsidRPr="006E29CF" w14:paraId="7B01D191" w14:textId="77777777" w:rsidTr="00795D93">
        <w:tc>
          <w:tcPr>
            <w:tcW w:w="1559" w:type="dxa"/>
          </w:tcPr>
          <w:p w14:paraId="436A54CA" w14:textId="77777777" w:rsidR="00CF376D" w:rsidRPr="006E29CF" w:rsidRDefault="00CF376D" w:rsidP="00795D93">
            <w:r w:rsidRPr="006E29CF">
              <w:t>Method</w:t>
            </w:r>
          </w:p>
        </w:tc>
        <w:tc>
          <w:tcPr>
            <w:tcW w:w="7791" w:type="dxa"/>
          </w:tcPr>
          <w:p w14:paraId="6143A445" w14:textId="77777777" w:rsidR="00CF376D" w:rsidRPr="006E29CF" w:rsidRDefault="00CF376D" w:rsidP="00795D93">
            <w:r>
              <w:t>POST</w:t>
            </w:r>
          </w:p>
        </w:tc>
      </w:tr>
      <w:tr w:rsidR="00CF376D" w:rsidRPr="006E29CF" w14:paraId="77A72644" w14:textId="77777777" w:rsidTr="00795D93">
        <w:tc>
          <w:tcPr>
            <w:tcW w:w="1559" w:type="dxa"/>
          </w:tcPr>
          <w:p w14:paraId="0FD1941A" w14:textId="77777777" w:rsidR="00CF376D" w:rsidRPr="006E29CF" w:rsidRDefault="00CF376D" w:rsidP="00795D93">
            <w:r w:rsidRPr="006E29CF">
              <w:t>Consumes</w:t>
            </w:r>
          </w:p>
        </w:tc>
        <w:tc>
          <w:tcPr>
            <w:tcW w:w="7791" w:type="dxa"/>
          </w:tcPr>
          <w:p w14:paraId="762B56A0" w14:textId="77777777" w:rsidR="00CF376D" w:rsidRPr="006E29CF" w:rsidRDefault="00CF376D" w:rsidP="00795D93">
            <w:r>
              <w:t>application/xml</w:t>
            </w:r>
          </w:p>
        </w:tc>
      </w:tr>
      <w:tr w:rsidR="00CF376D" w:rsidRPr="006E29CF" w14:paraId="6F672806" w14:textId="77777777" w:rsidTr="00795D93">
        <w:tc>
          <w:tcPr>
            <w:tcW w:w="1559" w:type="dxa"/>
          </w:tcPr>
          <w:p w14:paraId="6273FF81" w14:textId="77777777" w:rsidR="00CF376D" w:rsidRPr="006E29CF" w:rsidRDefault="00CF376D" w:rsidP="00795D93">
            <w:r w:rsidRPr="006E29CF">
              <w:t>Produces</w:t>
            </w:r>
          </w:p>
        </w:tc>
        <w:tc>
          <w:tcPr>
            <w:tcW w:w="7791" w:type="dxa"/>
          </w:tcPr>
          <w:p w14:paraId="171DDAFF" w14:textId="77777777" w:rsidR="00CF376D" w:rsidRPr="006E29CF" w:rsidRDefault="00CF376D" w:rsidP="00795D93">
            <w:r w:rsidRPr="006E29CF">
              <w:t>application/</w:t>
            </w:r>
            <w:r>
              <w:t>xml</w:t>
            </w:r>
          </w:p>
        </w:tc>
      </w:tr>
      <w:tr w:rsidR="00CF376D" w:rsidRPr="006E29CF" w14:paraId="02C1F4D7" w14:textId="77777777" w:rsidTr="00795D93">
        <w:tc>
          <w:tcPr>
            <w:tcW w:w="1559" w:type="dxa"/>
          </w:tcPr>
          <w:p w14:paraId="637761A4" w14:textId="77777777" w:rsidR="00CF376D" w:rsidRPr="006E29CF" w:rsidRDefault="00CF376D" w:rsidP="00795D93">
            <w:r w:rsidRPr="006E29CF">
              <w:lastRenderedPageBreak/>
              <w:t>Payload</w:t>
            </w:r>
          </w:p>
        </w:tc>
        <w:tc>
          <w:tcPr>
            <w:tcW w:w="7791" w:type="dxa"/>
          </w:tcPr>
          <w:p w14:paraId="75E9CD55" w14:textId="77777777" w:rsidR="00CF376D" w:rsidRPr="00AC695E" w:rsidRDefault="00CF376D" w:rsidP="00795D93">
            <w:pPr>
              <w:rPr>
                <w:sz w:val="20"/>
                <w:szCs w:val="20"/>
              </w:rPr>
            </w:pPr>
            <w:r w:rsidRPr="00AC695E">
              <w:rPr>
                <w:sz w:val="20"/>
                <w:szCs w:val="20"/>
              </w:rPr>
              <w:t>&lt;soapenv:Envelope xmlns:soapenv="http://schemas.xmlsoap.org/soap/envelope/" xmlns:gen="http://idp.tasgroup.it/GenerazioneIUV/"&gt;</w:t>
            </w:r>
          </w:p>
          <w:p w14:paraId="25772047" w14:textId="77777777" w:rsidR="00CF376D" w:rsidRPr="00AC695E" w:rsidRDefault="00CF376D" w:rsidP="00795D93">
            <w:pPr>
              <w:rPr>
                <w:sz w:val="20"/>
                <w:szCs w:val="20"/>
              </w:rPr>
            </w:pPr>
            <w:r w:rsidRPr="00AC695E">
              <w:rPr>
                <w:sz w:val="20"/>
                <w:szCs w:val="20"/>
              </w:rPr>
              <w:t xml:space="preserve">   &lt;soapenv:Header/&gt;</w:t>
            </w:r>
          </w:p>
          <w:p w14:paraId="661E1AEF" w14:textId="77777777" w:rsidR="00CF376D" w:rsidRPr="00AC695E" w:rsidRDefault="00CF376D" w:rsidP="00795D93">
            <w:pPr>
              <w:rPr>
                <w:sz w:val="20"/>
                <w:szCs w:val="20"/>
              </w:rPr>
            </w:pPr>
            <w:r w:rsidRPr="00AC695E">
              <w:rPr>
                <w:sz w:val="20"/>
                <w:szCs w:val="20"/>
              </w:rPr>
              <w:t xml:space="preserve">   &lt;soapenv:Body&gt;</w:t>
            </w:r>
          </w:p>
          <w:p w14:paraId="2BFC262E" w14:textId="77777777" w:rsidR="00CF376D" w:rsidRPr="00AC695E" w:rsidRDefault="00CF376D" w:rsidP="00795D93">
            <w:pPr>
              <w:rPr>
                <w:sz w:val="20"/>
                <w:szCs w:val="20"/>
              </w:rPr>
            </w:pPr>
            <w:r w:rsidRPr="00AC695E">
              <w:rPr>
                <w:sz w:val="20"/>
                <w:szCs w:val="20"/>
              </w:rPr>
              <w:t xml:space="preserve">      &lt;gen:GeneraLottoIUVRequest&gt;</w:t>
            </w:r>
          </w:p>
          <w:p w14:paraId="03518702" w14:textId="77777777" w:rsidR="00CF376D" w:rsidRPr="00AC695E" w:rsidRDefault="00CF376D" w:rsidP="00795D93">
            <w:pPr>
              <w:rPr>
                <w:sz w:val="20"/>
                <w:szCs w:val="20"/>
              </w:rPr>
            </w:pPr>
            <w:r w:rsidRPr="00AC695E">
              <w:rPr>
                <w:sz w:val="20"/>
                <w:szCs w:val="20"/>
              </w:rPr>
              <w:t xml:space="preserve">         &lt;IdentificativoDominio&gt;</w:t>
            </w:r>
            <w:r>
              <w:rPr>
                <w:sz w:val="20"/>
                <w:szCs w:val="20"/>
              </w:rPr>
              <w:t>?</w:t>
            </w:r>
            <w:r w:rsidRPr="00AC695E">
              <w:rPr>
                <w:sz w:val="20"/>
                <w:szCs w:val="20"/>
              </w:rPr>
              <w:t>&lt;/IdentificativoDominio&gt;</w:t>
            </w:r>
          </w:p>
          <w:p w14:paraId="69B51876" w14:textId="77777777" w:rsidR="00CF376D" w:rsidRPr="00AC695E" w:rsidRDefault="00CF376D" w:rsidP="00795D93">
            <w:pPr>
              <w:rPr>
                <w:sz w:val="20"/>
                <w:szCs w:val="20"/>
              </w:rPr>
            </w:pPr>
            <w:r w:rsidRPr="00AC695E">
              <w:rPr>
                <w:sz w:val="20"/>
                <w:szCs w:val="20"/>
              </w:rPr>
              <w:t xml:space="preserve">         &lt;TipoDebito&gt;</w:t>
            </w:r>
            <w:r>
              <w:rPr>
                <w:sz w:val="20"/>
                <w:szCs w:val="20"/>
              </w:rPr>
              <w:t>?</w:t>
            </w:r>
            <w:r w:rsidRPr="00AC695E">
              <w:rPr>
                <w:sz w:val="20"/>
                <w:szCs w:val="20"/>
              </w:rPr>
              <w:t>&lt;/TipoDebito&gt;</w:t>
            </w:r>
          </w:p>
          <w:p w14:paraId="637864AC" w14:textId="77777777" w:rsidR="00CF376D" w:rsidRPr="00AC695E" w:rsidRDefault="00CF376D" w:rsidP="00795D93">
            <w:pPr>
              <w:rPr>
                <w:sz w:val="20"/>
                <w:szCs w:val="20"/>
              </w:rPr>
            </w:pPr>
            <w:r>
              <w:rPr>
                <w:sz w:val="20"/>
                <w:szCs w:val="20"/>
              </w:rPr>
              <w:t xml:space="preserve">         &lt;DimensioneLotto&gt;?</w:t>
            </w:r>
            <w:r w:rsidRPr="00AC695E">
              <w:rPr>
                <w:sz w:val="20"/>
                <w:szCs w:val="20"/>
              </w:rPr>
              <w:t>&lt;/DimensioneLotto&gt;</w:t>
            </w:r>
          </w:p>
          <w:p w14:paraId="1CBB0A5B" w14:textId="77777777" w:rsidR="00CF376D" w:rsidRPr="00AC695E" w:rsidRDefault="00CF376D" w:rsidP="00795D93">
            <w:pPr>
              <w:rPr>
                <w:sz w:val="20"/>
                <w:szCs w:val="20"/>
              </w:rPr>
            </w:pPr>
            <w:r w:rsidRPr="00AC695E">
              <w:rPr>
                <w:sz w:val="20"/>
                <w:szCs w:val="20"/>
              </w:rPr>
              <w:t xml:space="preserve">      &lt;/gen:GeneraLottoIUVRequest&gt;</w:t>
            </w:r>
          </w:p>
          <w:p w14:paraId="4E88FFCD" w14:textId="77777777" w:rsidR="00CF376D" w:rsidRPr="00AC695E" w:rsidRDefault="00CF376D" w:rsidP="00795D93">
            <w:pPr>
              <w:rPr>
                <w:sz w:val="20"/>
                <w:szCs w:val="20"/>
              </w:rPr>
            </w:pPr>
            <w:r w:rsidRPr="00AC695E">
              <w:rPr>
                <w:sz w:val="20"/>
                <w:szCs w:val="20"/>
              </w:rPr>
              <w:t xml:space="preserve">   &lt;/soapenv:Body&gt;</w:t>
            </w:r>
          </w:p>
          <w:p w14:paraId="78CA44E5" w14:textId="77777777" w:rsidR="00CF376D" w:rsidRPr="00697F35" w:rsidRDefault="00CF376D" w:rsidP="00795D93">
            <w:pPr>
              <w:rPr>
                <w:sz w:val="20"/>
                <w:szCs w:val="20"/>
              </w:rPr>
            </w:pPr>
            <w:r w:rsidRPr="00AC695E">
              <w:rPr>
                <w:sz w:val="20"/>
                <w:szCs w:val="20"/>
              </w:rPr>
              <w:t>&lt;/soapenv:Envelope&gt;</w:t>
            </w:r>
          </w:p>
        </w:tc>
      </w:tr>
      <w:tr w:rsidR="00CF376D" w:rsidRPr="006E29CF" w14:paraId="32420DB1" w14:textId="77777777" w:rsidTr="00795D93">
        <w:tc>
          <w:tcPr>
            <w:tcW w:w="1559" w:type="dxa"/>
          </w:tcPr>
          <w:p w14:paraId="65DA8218" w14:textId="77777777" w:rsidR="00CF376D" w:rsidRPr="006E29CF" w:rsidRDefault="00CF376D" w:rsidP="00795D93">
            <w:r w:rsidRPr="006E29CF">
              <w:t xml:space="preserve">Response </w:t>
            </w:r>
          </w:p>
          <w:p w14:paraId="0ABDB016" w14:textId="77777777" w:rsidR="00CF376D" w:rsidRPr="006E29CF" w:rsidRDefault="00CF376D" w:rsidP="00795D93"/>
        </w:tc>
        <w:tc>
          <w:tcPr>
            <w:tcW w:w="7791" w:type="dxa"/>
          </w:tcPr>
          <w:p w14:paraId="2A18EC8C" w14:textId="77777777" w:rsidR="00CF376D" w:rsidRPr="00AC695E" w:rsidRDefault="00CF376D" w:rsidP="00795D93">
            <w:pPr>
              <w:rPr>
                <w:sz w:val="20"/>
                <w:szCs w:val="20"/>
              </w:rPr>
            </w:pPr>
            <w:r w:rsidRPr="00AC695E">
              <w:rPr>
                <w:sz w:val="20"/>
                <w:szCs w:val="20"/>
              </w:rPr>
              <w:t>&lt;soap:Envelope xmlns:soap="http://schemas.xmlsoap.org/soap/envelope/"&gt;</w:t>
            </w:r>
          </w:p>
          <w:p w14:paraId="19378550" w14:textId="77777777" w:rsidR="00CF376D" w:rsidRPr="00AC695E" w:rsidRDefault="00CF376D" w:rsidP="00795D93">
            <w:pPr>
              <w:rPr>
                <w:sz w:val="20"/>
                <w:szCs w:val="20"/>
              </w:rPr>
            </w:pPr>
            <w:r w:rsidRPr="00AC695E">
              <w:rPr>
                <w:sz w:val="20"/>
                <w:szCs w:val="20"/>
              </w:rPr>
              <w:t xml:space="preserve">   &lt;soap:Body&gt;</w:t>
            </w:r>
          </w:p>
          <w:p w14:paraId="0202085C" w14:textId="77777777" w:rsidR="00CF376D" w:rsidRPr="00AC695E" w:rsidRDefault="00CF376D" w:rsidP="00795D93">
            <w:pPr>
              <w:rPr>
                <w:sz w:val="20"/>
                <w:szCs w:val="20"/>
              </w:rPr>
            </w:pPr>
            <w:r w:rsidRPr="00AC695E">
              <w:rPr>
                <w:sz w:val="20"/>
                <w:szCs w:val="20"/>
              </w:rPr>
              <w:t xml:space="preserve">      &lt;ns2:GeneraLottoIUVResponse xmlns:ns2="http://idp.tasgroup.it/GenerazioneIUV/"&gt;</w:t>
            </w:r>
          </w:p>
          <w:p w14:paraId="2307710A" w14:textId="77777777" w:rsidR="00CF376D" w:rsidRPr="00AC695E" w:rsidRDefault="00CF376D" w:rsidP="00795D93">
            <w:pPr>
              <w:rPr>
                <w:sz w:val="20"/>
                <w:szCs w:val="20"/>
              </w:rPr>
            </w:pPr>
            <w:r w:rsidRPr="00AC695E">
              <w:rPr>
                <w:sz w:val="20"/>
                <w:szCs w:val="20"/>
              </w:rPr>
              <w:t xml:space="preserve">         &lt;Body&gt;</w:t>
            </w:r>
          </w:p>
          <w:p w14:paraId="6F884847" w14:textId="77777777" w:rsidR="00CF376D" w:rsidRPr="00AC695E" w:rsidRDefault="00CF376D" w:rsidP="00795D93">
            <w:pPr>
              <w:rPr>
                <w:sz w:val="20"/>
                <w:szCs w:val="20"/>
              </w:rPr>
            </w:pPr>
            <w:r w:rsidRPr="00AC695E">
              <w:rPr>
                <w:sz w:val="20"/>
                <w:szCs w:val="20"/>
              </w:rPr>
              <w:t xml:space="preserve">            &lt;IdentificativoDominio&gt;</w:t>
            </w:r>
            <w:r>
              <w:rPr>
                <w:sz w:val="20"/>
                <w:szCs w:val="20"/>
              </w:rPr>
              <w:t>?</w:t>
            </w:r>
            <w:r w:rsidRPr="00AC695E">
              <w:rPr>
                <w:sz w:val="20"/>
                <w:szCs w:val="20"/>
              </w:rPr>
              <w:t>&lt;/IdentificativoDominio&gt;</w:t>
            </w:r>
          </w:p>
          <w:p w14:paraId="5A49ACC0" w14:textId="77777777" w:rsidR="00CF376D" w:rsidRPr="00AC695E" w:rsidRDefault="00CF376D" w:rsidP="00795D93">
            <w:pPr>
              <w:rPr>
                <w:sz w:val="20"/>
                <w:szCs w:val="20"/>
              </w:rPr>
            </w:pPr>
            <w:r w:rsidRPr="00AC695E">
              <w:rPr>
                <w:sz w:val="20"/>
                <w:szCs w:val="20"/>
              </w:rPr>
              <w:t xml:space="preserve">            &lt;TipoDebito&gt;</w:t>
            </w:r>
            <w:r>
              <w:rPr>
                <w:sz w:val="20"/>
                <w:szCs w:val="20"/>
              </w:rPr>
              <w:t>?</w:t>
            </w:r>
            <w:r w:rsidRPr="00AC695E">
              <w:rPr>
                <w:sz w:val="20"/>
                <w:szCs w:val="20"/>
              </w:rPr>
              <w:t>&lt;/TipoDebito&gt;</w:t>
            </w:r>
          </w:p>
          <w:p w14:paraId="57751D63" w14:textId="77777777" w:rsidR="00CF376D" w:rsidRPr="00AC695E" w:rsidRDefault="00CF376D" w:rsidP="00795D93">
            <w:pPr>
              <w:rPr>
                <w:sz w:val="20"/>
                <w:szCs w:val="20"/>
              </w:rPr>
            </w:pPr>
            <w:r>
              <w:rPr>
                <w:sz w:val="20"/>
                <w:szCs w:val="20"/>
              </w:rPr>
              <w:t xml:space="preserve">            &lt;DimensioneLotto&gt;2</w:t>
            </w:r>
            <w:r w:rsidRPr="00AC695E">
              <w:rPr>
                <w:sz w:val="20"/>
                <w:szCs w:val="20"/>
              </w:rPr>
              <w:t>&lt;/DimensioneLotto&gt;</w:t>
            </w:r>
          </w:p>
          <w:p w14:paraId="42F53E6C" w14:textId="77777777" w:rsidR="00CF376D" w:rsidRPr="00AC695E" w:rsidRDefault="00CF376D" w:rsidP="00795D93">
            <w:pPr>
              <w:rPr>
                <w:sz w:val="20"/>
                <w:szCs w:val="20"/>
              </w:rPr>
            </w:pPr>
            <w:r w:rsidRPr="00AC695E">
              <w:rPr>
                <w:sz w:val="20"/>
                <w:szCs w:val="20"/>
              </w:rPr>
              <w:t xml:space="preserve">            &lt;ElencoIdentificativi&gt;</w:t>
            </w:r>
          </w:p>
          <w:p w14:paraId="55689ECF" w14:textId="77777777" w:rsidR="00CF376D" w:rsidRPr="00AC695E" w:rsidRDefault="00CF376D" w:rsidP="00795D93">
            <w:pPr>
              <w:rPr>
                <w:sz w:val="20"/>
                <w:szCs w:val="20"/>
              </w:rPr>
            </w:pPr>
            <w:r w:rsidRPr="00AC695E">
              <w:rPr>
                <w:sz w:val="20"/>
                <w:szCs w:val="20"/>
              </w:rPr>
              <w:t xml:space="preserve">               &lt;IdentificativoUnivocoVersamento&gt;</w:t>
            </w:r>
            <w:r>
              <w:rPr>
                <w:sz w:val="20"/>
                <w:szCs w:val="20"/>
              </w:rPr>
              <w:t>?</w:t>
            </w:r>
            <w:r w:rsidRPr="00AC695E">
              <w:rPr>
                <w:sz w:val="20"/>
                <w:szCs w:val="20"/>
              </w:rPr>
              <w:t>&lt;/IdentificativoUnivocoVersamento&gt;</w:t>
            </w:r>
          </w:p>
          <w:p w14:paraId="29A1426B" w14:textId="77777777" w:rsidR="00CF376D" w:rsidRPr="00AC695E" w:rsidRDefault="00CF376D" w:rsidP="00795D93">
            <w:pPr>
              <w:rPr>
                <w:sz w:val="20"/>
                <w:szCs w:val="20"/>
              </w:rPr>
            </w:pPr>
            <w:r w:rsidRPr="00AC695E">
              <w:rPr>
                <w:sz w:val="20"/>
                <w:szCs w:val="20"/>
              </w:rPr>
              <w:t xml:space="preserve">               &lt;NumeroAvviso&gt;</w:t>
            </w:r>
            <w:r>
              <w:rPr>
                <w:sz w:val="20"/>
                <w:szCs w:val="20"/>
              </w:rPr>
              <w:t>?</w:t>
            </w:r>
            <w:r w:rsidRPr="00AC695E">
              <w:rPr>
                <w:sz w:val="20"/>
                <w:szCs w:val="20"/>
              </w:rPr>
              <w:t>&lt;/NumeroAvviso&gt;</w:t>
            </w:r>
          </w:p>
          <w:p w14:paraId="2A7DC6D5" w14:textId="77777777" w:rsidR="00CF376D" w:rsidRPr="00AC695E" w:rsidRDefault="00CF376D" w:rsidP="00795D93">
            <w:pPr>
              <w:rPr>
                <w:sz w:val="20"/>
                <w:szCs w:val="20"/>
              </w:rPr>
            </w:pPr>
            <w:r w:rsidRPr="00AC695E">
              <w:rPr>
                <w:sz w:val="20"/>
                <w:szCs w:val="20"/>
              </w:rPr>
              <w:t xml:space="preserve">            &lt;/ElencoIdentificativi&gt;</w:t>
            </w:r>
          </w:p>
          <w:p w14:paraId="3641A98E" w14:textId="77777777" w:rsidR="00CF376D" w:rsidRPr="00AC695E" w:rsidRDefault="00CF376D" w:rsidP="00795D93">
            <w:pPr>
              <w:rPr>
                <w:sz w:val="20"/>
                <w:szCs w:val="20"/>
              </w:rPr>
            </w:pPr>
            <w:r w:rsidRPr="00AC695E">
              <w:rPr>
                <w:sz w:val="20"/>
                <w:szCs w:val="20"/>
              </w:rPr>
              <w:t xml:space="preserve">            &lt;ElencoIdentificativi&gt;</w:t>
            </w:r>
          </w:p>
          <w:p w14:paraId="10126DB4" w14:textId="77777777" w:rsidR="00CF376D" w:rsidRPr="00AC695E" w:rsidRDefault="00CF376D" w:rsidP="00795D93">
            <w:pPr>
              <w:rPr>
                <w:sz w:val="20"/>
                <w:szCs w:val="20"/>
              </w:rPr>
            </w:pPr>
            <w:r w:rsidRPr="00AC695E">
              <w:rPr>
                <w:sz w:val="20"/>
                <w:szCs w:val="20"/>
              </w:rPr>
              <w:t xml:space="preserve">               &lt;IdentificativoUnivocoVersamento&gt;</w:t>
            </w:r>
            <w:r>
              <w:rPr>
                <w:sz w:val="20"/>
                <w:szCs w:val="20"/>
              </w:rPr>
              <w:t>?</w:t>
            </w:r>
            <w:r w:rsidRPr="00AC695E">
              <w:rPr>
                <w:sz w:val="20"/>
                <w:szCs w:val="20"/>
              </w:rPr>
              <w:t>&lt;/IdentificativoUnivocoVersamento&gt;</w:t>
            </w:r>
          </w:p>
          <w:p w14:paraId="2E073FF3" w14:textId="77777777" w:rsidR="00CF376D" w:rsidRPr="00AC695E" w:rsidRDefault="00CF376D" w:rsidP="00795D93">
            <w:pPr>
              <w:rPr>
                <w:sz w:val="20"/>
                <w:szCs w:val="20"/>
              </w:rPr>
            </w:pPr>
            <w:r w:rsidRPr="00AC695E">
              <w:rPr>
                <w:sz w:val="20"/>
                <w:szCs w:val="20"/>
              </w:rPr>
              <w:t xml:space="preserve">               &lt;NumeroAvviso&gt;</w:t>
            </w:r>
            <w:r>
              <w:rPr>
                <w:sz w:val="20"/>
                <w:szCs w:val="20"/>
              </w:rPr>
              <w:t>?</w:t>
            </w:r>
            <w:r w:rsidRPr="00AC695E">
              <w:rPr>
                <w:sz w:val="20"/>
                <w:szCs w:val="20"/>
              </w:rPr>
              <w:t>&lt;/NumeroAvviso&gt;</w:t>
            </w:r>
          </w:p>
          <w:p w14:paraId="672D1189" w14:textId="77777777" w:rsidR="00CF376D" w:rsidRPr="00AC695E" w:rsidRDefault="00CF376D" w:rsidP="00795D93">
            <w:pPr>
              <w:rPr>
                <w:sz w:val="20"/>
                <w:szCs w:val="20"/>
              </w:rPr>
            </w:pPr>
            <w:r w:rsidRPr="00AC695E">
              <w:rPr>
                <w:sz w:val="20"/>
                <w:szCs w:val="20"/>
              </w:rPr>
              <w:t xml:space="preserve">            &lt;/ElencoIdentificativi&gt;</w:t>
            </w:r>
          </w:p>
          <w:p w14:paraId="4706A0D1" w14:textId="77777777" w:rsidR="00CF376D" w:rsidRPr="00AC695E" w:rsidRDefault="00CF376D" w:rsidP="00795D93">
            <w:pPr>
              <w:rPr>
                <w:sz w:val="20"/>
                <w:szCs w:val="20"/>
              </w:rPr>
            </w:pPr>
            <w:r w:rsidRPr="00AC695E">
              <w:rPr>
                <w:sz w:val="20"/>
                <w:szCs w:val="20"/>
              </w:rPr>
              <w:t xml:space="preserve">   </w:t>
            </w:r>
            <w:r>
              <w:rPr>
                <w:sz w:val="20"/>
                <w:szCs w:val="20"/>
              </w:rPr>
              <w:t xml:space="preserve">         &lt;ElencoIdentificativi&gt;</w:t>
            </w:r>
          </w:p>
          <w:p w14:paraId="645448EA" w14:textId="77777777" w:rsidR="00CF376D" w:rsidRPr="00AC695E" w:rsidRDefault="00CF376D" w:rsidP="00795D93">
            <w:pPr>
              <w:rPr>
                <w:sz w:val="20"/>
                <w:szCs w:val="20"/>
              </w:rPr>
            </w:pPr>
            <w:r w:rsidRPr="00AC695E">
              <w:rPr>
                <w:sz w:val="20"/>
                <w:szCs w:val="20"/>
              </w:rPr>
              <w:t xml:space="preserve">         &lt;/Body&gt;</w:t>
            </w:r>
          </w:p>
          <w:p w14:paraId="107E34CB" w14:textId="77777777" w:rsidR="00CF376D" w:rsidRPr="00AC695E" w:rsidRDefault="00CF376D" w:rsidP="00795D93">
            <w:pPr>
              <w:rPr>
                <w:sz w:val="20"/>
                <w:szCs w:val="20"/>
              </w:rPr>
            </w:pPr>
            <w:r w:rsidRPr="00AC695E">
              <w:rPr>
                <w:sz w:val="20"/>
                <w:szCs w:val="20"/>
              </w:rPr>
              <w:t xml:space="preserve">      &lt;/ns2:GeneraLottoIUVResponse&gt;</w:t>
            </w:r>
          </w:p>
          <w:p w14:paraId="54BC05EB" w14:textId="77777777" w:rsidR="00CF376D" w:rsidRPr="00AC695E" w:rsidRDefault="00CF376D" w:rsidP="00795D93">
            <w:pPr>
              <w:rPr>
                <w:sz w:val="20"/>
                <w:szCs w:val="20"/>
              </w:rPr>
            </w:pPr>
            <w:r w:rsidRPr="00AC695E">
              <w:rPr>
                <w:sz w:val="20"/>
                <w:szCs w:val="20"/>
              </w:rPr>
              <w:t xml:space="preserve">   &lt;/soap:Body&gt;</w:t>
            </w:r>
          </w:p>
          <w:p w14:paraId="4C3BEEB9" w14:textId="77777777" w:rsidR="00CF376D" w:rsidRPr="003B514D" w:rsidRDefault="00CF376D" w:rsidP="00795D93">
            <w:pPr>
              <w:rPr>
                <w:sz w:val="20"/>
                <w:szCs w:val="20"/>
              </w:rPr>
            </w:pPr>
            <w:r w:rsidRPr="00AC695E">
              <w:rPr>
                <w:sz w:val="20"/>
                <w:szCs w:val="20"/>
              </w:rPr>
              <w:t>&lt;/soap:Envelope&gt;</w:t>
            </w:r>
          </w:p>
        </w:tc>
      </w:tr>
      <w:tr w:rsidR="00CF376D" w:rsidRPr="008B1C81" w14:paraId="0A397DC7" w14:textId="77777777" w:rsidTr="00795D93">
        <w:tc>
          <w:tcPr>
            <w:tcW w:w="1559" w:type="dxa"/>
          </w:tcPr>
          <w:p w14:paraId="2B141B04" w14:textId="77777777" w:rsidR="00CF376D" w:rsidRPr="006E29CF" w:rsidRDefault="00CF376D" w:rsidP="00795D93">
            <w:r w:rsidRPr="006E29CF">
              <w:t xml:space="preserve">Fault Response </w:t>
            </w:r>
          </w:p>
          <w:p w14:paraId="3D5D2884" w14:textId="77777777" w:rsidR="00CF376D" w:rsidRPr="006E29CF" w:rsidRDefault="00CF376D" w:rsidP="00795D93"/>
        </w:tc>
        <w:tc>
          <w:tcPr>
            <w:tcW w:w="7791" w:type="dxa"/>
          </w:tcPr>
          <w:p w14:paraId="39E83568" w14:textId="77777777" w:rsidR="00CF376D" w:rsidRPr="00432BBD" w:rsidRDefault="00CF376D" w:rsidP="00795D93">
            <w:pPr>
              <w:rPr>
                <w:sz w:val="20"/>
                <w:szCs w:val="20"/>
              </w:rPr>
            </w:pPr>
            <w:r w:rsidRPr="00432BBD">
              <w:rPr>
                <w:sz w:val="20"/>
                <w:szCs w:val="20"/>
              </w:rPr>
              <w:t>&lt;soap:Envelope xmlns:soap="http://schemas.xmlsoap.org/soap/envelope/"&gt;</w:t>
            </w:r>
          </w:p>
          <w:p w14:paraId="1C55AE60" w14:textId="77777777" w:rsidR="00CF376D" w:rsidRPr="00432BBD" w:rsidRDefault="00CF376D" w:rsidP="00795D93">
            <w:pPr>
              <w:rPr>
                <w:sz w:val="20"/>
                <w:szCs w:val="20"/>
              </w:rPr>
            </w:pPr>
            <w:r w:rsidRPr="00432BBD">
              <w:rPr>
                <w:sz w:val="20"/>
                <w:szCs w:val="20"/>
              </w:rPr>
              <w:t xml:space="preserve">   &lt;soap:Body&gt;</w:t>
            </w:r>
          </w:p>
          <w:p w14:paraId="1E0F5951" w14:textId="77777777" w:rsidR="00CF376D" w:rsidRPr="00432BBD" w:rsidRDefault="00CF376D" w:rsidP="00795D93">
            <w:pPr>
              <w:rPr>
                <w:sz w:val="20"/>
                <w:szCs w:val="20"/>
              </w:rPr>
            </w:pPr>
            <w:r w:rsidRPr="00432BBD">
              <w:rPr>
                <w:sz w:val="20"/>
                <w:szCs w:val="20"/>
              </w:rPr>
              <w:t xml:space="preserve">      &lt;ns2:GeneraIUVResponse xmlns:ns2="http://idp.tasgroup.it/GenerazioneIUV/"&gt;</w:t>
            </w:r>
          </w:p>
          <w:p w14:paraId="4DE233FE" w14:textId="77777777" w:rsidR="00CF376D" w:rsidRPr="00432BBD" w:rsidRDefault="00CF376D" w:rsidP="00795D93">
            <w:pPr>
              <w:rPr>
                <w:sz w:val="20"/>
                <w:szCs w:val="20"/>
              </w:rPr>
            </w:pPr>
            <w:r w:rsidRPr="00432BBD">
              <w:rPr>
                <w:sz w:val="20"/>
                <w:szCs w:val="20"/>
              </w:rPr>
              <w:t xml:space="preserve">         &lt;Fault&gt;</w:t>
            </w:r>
          </w:p>
          <w:p w14:paraId="79F1809F" w14:textId="77777777" w:rsidR="00CF376D" w:rsidRPr="00432BBD" w:rsidRDefault="00CF376D" w:rsidP="00795D93">
            <w:pPr>
              <w:rPr>
                <w:sz w:val="20"/>
                <w:szCs w:val="20"/>
              </w:rPr>
            </w:pPr>
            <w:r w:rsidRPr="00432BBD">
              <w:rPr>
                <w:sz w:val="20"/>
                <w:szCs w:val="20"/>
              </w:rPr>
              <w:t xml:space="preserve">            &lt;FaultCode&gt;</w:t>
            </w:r>
            <w:r>
              <w:rPr>
                <w:sz w:val="20"/>
                <w:szCs w:val="20"/>
              </w:rPr>
              <w:t>?</w:t>
            </w:r>
            <w:r w:rsidRPr="00432BBD">
              <w:rPr>
                <w:sz w:val="20"/>
                <w:szCs w:val="20"/>
              </w:rPr>
              <w:t>&lt;/FaultCode&gt;</w:t>
            </w:r>
          </w:p>
          <w:p w14:paraId="40E03C70" w14:textId="77777777" w:rsidR="00CF376D" w:rsidRPr="00432BBD" w:rsidRDefault="00CF376D" w:rsidP="00795D93">
            <w:pPr>
              <w:rPr>
                <w:sz w:val="20"/>
                <w:szCs w:val="20"/>
              </w:rPr>
            </w:pPr>
            <w:r w:rsidRPr="00432BBD">
              <w:rPr>
                <w:sz w:val="20"/>
                <w:szCs w:val="20"/>
              </w:rPr>
              <w:t xml:space="preserve">            &lt;FaultString&gt;</w:t>
            </w:r>
            <w:r>
              <w:rPr>
                <w:sz w:val="20"/>
                <w:szCs w:val="20"/>
              </w:rPr>
              <w:t>?</w:t>
            </w:r>
            <w:r w:rsidRPr="00432BBD">
              <w:rPr>
                <w:sz w:val="20"/>
                <w:szCs w:val="20"/>
              </w:rPr>
              <w:t>&lt;/FaultString&gt;</w:t>
            </w:r>
          </w:p>
          <w:p w14:paraId="757B6515" w14:textId="77777777" w:rsidR="00CF376D" w:rsidRPr="00432BBD" w:rsidRDefault="00CF376D" w:rsidP="00795D93">
            <w:pPr>
              <w:rPr>
                <w:sz w:val="20"/>
                <w:szCs w:val="20"/>
              </w:rPr>
            </w:pPr>
            <w:r w:rsidRPr="00432BBD">
              <w:rPr>
                <w:sz w:val="20"/>
                <w:szCs w:val="20"/>
              </w:rPr>
              <w:t xml:space="preserve">            &lt;FaultDescription&gt;</w:t>
            </w:r>
            <w:r>
              <w:rPr>
                <w:sz w:val="20"/>
                <w:szCs w:val="20"/>
              </w:rPr>
              <w:t>?</w:t>
            </w:r>
            <w:r w:rsidRPr="00432BBD">
              <w:rPr>
                <w:sz w:val="20"/>
                <w:szCs w:val="20"/>
              </w:rPr>
              <w:t>&lt;/FaultDescription&gt;</w:t>
            </w:r>
          </w:p>
          <w:p w14:paraId="19E1D303" w14:textId="77777777" w:rsidR="00CF376D" w:rsidRPr="00432BBD" w:rsidRDefault="00CF376D" w:rsidP="00795D93">
            <w:pPr>
              <w:rPr>
                <w:sz w:val="20"/>
                <w:szCs w:val="20"/>
              </w:rPr>
            </w:pPr>
            <w:r w:rsidRPr="00432BBD">
              <w:rPr>
                <w:sz w:val="20"/>
                <w:szCs w:val="20"/>
              </w:rPr>
              <w:t xml:space="preserve">         &lt;/Fault&gt;</w:t>
            </w:r>
          </w:p>
          <w:p w14:paraId="0768E1A6" w14:textId="77777777" w:rsidR="00CF376D" w:rsidRPr="00432BBD" w:rsidRDefault="00CF376D" w:rsidP="00795D93">
            <w:pPr>
              <w:rPr>
                <w:sz w:val="20"/>
                <w:szCs w:val="20"/>
              </w:rPr>
            </w:pPr>
            <w:r w:rsidRPr="00432BBD">
              <w:rPr>
                <w:sz w:val="20"/>
                <w:szCs w:val="20"/>
              </w:rPr>
              <w:t xml:space="preserve">      &lt;/ns2:GeneraIUVResponse&gt;</w:t>
            </w:r>
          </w:p>
          <w:p w14:paraId="5DA562B0" w14:textId="77777777" w:rsidR="00CF376D" w:rsidRPr="00432BBD" w:rsidRDefault="00CF376D" w:rsidP="00795D93">
            <w:pPr>
              <w:rPr>
                <w:sz w:val="20"/>
                <w:szCs w:val="20"/>
              </w:rPr>
            </w:pPr>
            <w:r w:rsidRPr="00432BBD">
              <w:rPr>
                <w:sz w:val="20"/>
                <w:szCs w:val="20"/>
              </w:rPr>
              <w:t xml:space="preserve">   &lt;/soap:Body&gt;</w:t>
            </w:r>
          </w:p>
          <w:p w14:paraId="2CC7DB6C" w14:textId="77777777" w:rsidR="00CF376D" w:rsidRPr="008B1C81" w:rsidRDefault="00CF376D" w:rsidP="00795D93">
            <w:pPr>
              <w:rPr>
                <w:sz w:val="20"/>
                <w:szCs w:val="20"/>
              </w:rPr>
            </w:pPr>
            <w:r w:rsidRPr="00432BBD">
              <w:rPr>
                <w:sz w:val="20"/>
                <w:szCs w:val="20"/>
              </w:rPr>
              <w:t>&lt;/soap:Envelope&gt;</w:t>
            </w:r>
          </w:p>
        </w:tc>
      </w:tr>
    </w:tbl>
    <w:p w14:paraId="5A9AEFF7" w14:textId="77777777" w:rsidR="00CF376D" w:rsidRPr="00C75EA3" w:rsidRDefault="00CF376D" w:rsidP="00CF376D"/>
    <w:p w14:paraId="04F4CB2C" w14:textId="77777777" w:rsidR="00CF376D" w:rsidRDefault="00CF376D" w:rsidP="00CF376D"/>
    <w:p w14:paraId="3E2314CD" w14:textId="77777777" w:rsidR="00CF376D" w:rsidRPr="006E29CF" w:rsidRDefault="00CF376D" w:rsidP="00CF376D"/>
    <w:p w14:paraId="62E1D0B1" w14:textId="77777777" w:rsidR="00CF376D" w:rsidRPr="006E29CF" w:rsidRDefault="00CF376D" w:rsidP="00CF376D"/>
    <w:p w14:paraId="0C0FF670" w14:textId="77777777" w:rsidR="00CF376D" w:rsidRDefault="00CF376D" w:rsidP="00CF376D">
      <w:pPr>
        <w:pStyle w:val="Titolo2"/>
        <w:rPr>
          <w:rStyle w:val="Enfasigrassetto"/>
        </w:rPr>
      </w:pPr>
      <w:bookmarkStart w:id="198" w:name="_Toc27473269"/>
      <w:bookmarkStart w:id="199" w:name="_Toc27488991"/>
      <w:bookmarkStart w:id="200" w:name="_Toc32587194"/>
      <w:bookmarkStart w:id="201" w:name="_Toc35537073"/>
      <w:bookmarkStart w:id="202" w:name="_Toc36042190"/>
      <w:r>
        <w:rPr>
          <w:rStyle w:val="Enfasigrassetto"/>
        </w:rPr>
        <w:lastRenderedPageBreak/>
        <w:t>Informative della Posizione Debitoria</w:t>
      </w:r>
      <w:bookmarkEnd w:id="198"/>
      <w:bookmarkEnd w:id="199"/>
      <w:bookmarkEnd w:id="200"/>
      <w:bookmarkEnd w:id="201"/>
      <w:bookmarkEnd w:id="202"/>
    </w:p>
    <w:p w14:paraId="5B6DDBE3" w14:textId="77777777" w:rsidR="00CF376D" w:rsidRDefault="00CF376D" w:rsidP="00CF376D"/>
    <w:p w14:paraId="20996BF5" w14:textId="77777777" w:rsidR="00CF376D" w:rsidRDefault="00CF376D" w:rsidP="00CF376D">
      <w:pPr>
        <w:pStyle w:val="Titolo3"/>
        <w:rPr>
          <w:rStyle w:val="Enfasigrassetto"/>
          <w:b w:val="0"/>
        </w:rPr>
      </w:pPr>
      <w:bookmarkStart w:id="203" w:name="_Toc27473270"/>
      <w:bookmarkStart w:id="204" w:name="_Toc27488992"/>
      <w:bookmarkStart w:id="205" w:name="_Toc32587195"/>
      <w:bookmarkStart w:id="206" w:name="_Toc35537074"/>
      <w:bookmarkStart w:id="207" w:name="_Toc36042191"/>
      <w:r>
        <w:rPr>
          <w:rStyle w:val="Enfasigrassetto"/>
          <w:b w:val="0"/>
        </w:rPr>
        <w:t>Estratto Conto Debitorio</w:t>
      </w:r>
      <w:bookmarkEnd w:id="203"/>
      <w:bookmarkEnd w:id="204"/>
      <w:bookmarkEnd w:id="205"/>
      <w:bookmarkEnd w:id="206"/>
      <w:bookmarkEnd w:id="207"/>
    </w:p>
    <w:tbl>
      <w:tblPr>
        <w:tblStyle w:val="Grigliatabella"/>
        <w:tblW w:w="0" w:type="auto"/>
        <w:tblLook w:val="04A0" w:firstRow="1" w:lastRow="0" w:firstColumn="1" w:lastColumn="0" w:noHBand="0" w:noVBand="1"/>
      </w:tblPr>
      <w:tblGrid>
        <w:gridCol w:w="1559"/>
        <w:gridCol w:w="7791"/>
      </w:tblGrid>
      <w:tr w:rsidR="00CF376D" w:rsidRPr="00CA059D" w14:paraId="5A7DAA79" w14:textId="77777777" w:rsidTr="00795D93">
        <w:tc>
          <w:tcPr>
            <w:tcW w:w="1559" w:type="dxa"/>
          </w:tcPr>
          <w:p w14:paraId="38CF5D56" w14:textId="77777777" w:rsidR="00CF376D" w:rsidRPr="00C6460C" w:rsidRDefault="00CF376D" w:rsidP="00795D93">
            <w:r w:rsidRPr="00C6460C">
              <w:t>Descrizione</w:t>
            </w:r>
          </w:p>
        </w:tc>
        <w:tc>
          <w:tcPr>
            <w:tcW w:w="7791" w:type="dxa"/>
          </w:tcPr>
          <w:p w14:paraId="063C8317" w14:textId="77777777" w:rsidR="00CF376D" w:rsidRPr="00CA059D" w:rsidRDefault="00CF376D" w:rsidP="00795D93">
            <w:r>
              <w:t>Questo servizio consente di richiedere le posizioni debitorie in scadenza (da pagare) di un soggetto debitore.</w:t>
            </w:r>
          </w:p>
        </w:tc>
      </w:tr>
      <w:tr w:rsidR="00CF376D" w:rsidRPr="006E29CF" w14:paraId="4DAE9215" w14:textId="77777777" w:rsidTr="00795D93">
        <w:tc>
          <w:tcPr>
            <w:tcW w:w="1559" w:type="dxa"/>
          </w:tcPr>
          <w:p w14:paraId="2201C8BD" w14:textId="77777777" w:rsidR="00CF376D" w:rsidRPr="00C6460C" w:rsidRDefault="00CF376D" w:rsidP="00795D93">
            <w:r w:rsidRPr="00C6460C">
              <w:t>Servizio</w:t>
            </w:r>
          </w:p>
        </w:tc>
        <w:tc>
          <w:tcPr>
            <w:tcW w:w="7791" w:type="dxa"/>
          </w:tcPr>
          <w:p w14:paraId="397EB9E6" w14:textId="77777777" w:rsidR="00CF376D" w:rsidRPr="006E29CF" w:rsidRDefault="00CF376D" w:rsidP="00795D93">
            <w:r>
              <w:t>Scadenze</w:t>
            </w:r>
          </w:p>
        </w:tc>
      </w:tr>
      <w:tr w:rsidR="00CF376D" w:rsidRPr="006E29CF" w14:paraId="3754A335" w14:textId="77777777" w:rsidTr="00795D93">
        <w:tc>
          <w:tcPr>
            <w:tcW w:w="1559" w:type="dxa"/>
          </w:tcPr>
          <w:p w14:paraId="3D270E30" w14:textId="77777777" w:rsidR="00CF376D" w:rsidRPr="00C6460C" w:rsidRDefault="00CF376D" w:rsidP="00795D93">
            <w:r w:rsidRPr="00C6460C">
              <w:t>Operation</w:t>
            </w:r>
          </w:p>
        </w:tc>
        <w:tc>
          <w:tcPr>
            <w:tcW w:w="7791" w:type="dxa"/>
          </w:tcPr>
          <w:p w14:paraId="1E582A1F" w14:textId="77777777" w:rsidR="00CF376D" w:rsidRPr="00550DA3" w:rsidRDefault="00CF376D" w:rsidP="00795D93">
            <w:r>
              <w:t>NA</w:t>
            </w:r>
          </w:p>
        </w:tc>
      </w:tr>
      <w:tr w:rsidR="00CF376D" w14:paraId="5E2E5034" w14:textId="77777777" w:rsidTr="00795D93">
        <w:tc>
          <w:tcPr>
            <w:tcW w:w="1559" w:type="dxa"/>
          </w:tcPr>
          <w:p w14:paraId="4505E7B8" w14:textId="77777777" w:rsidR="00CF376D" w:rsidRPr="006E29CF" w:rsidRDefault="00CF376D" w:rsidP="00795D93">
            <w:r>
              <w:t>Tipo servizio</w:t>
            </w:r>
          </w:p>
        </w:tc>
        <w:tc>
          <w:tcPr>
            <w:tcW w:w="7791" w:type="dxa"/>
          </w:tcPr>
          <w:p w14:paraId="0E9751EB" w14:textId="77777777" w:rsidR="00CF376D" w:rsidRDefault="00CF376D" w:rsidP="00795D93">
            <w:r>
              <w:t>REST</w:t>
            </w:r>
          </w:p>
        </w:tc>
      </w:tr>
      <w:tr w:rsidR="00CF376D" w:rsidRPr="006E29CF" w14:paraId="25298629" w14:textId="77777777" w:rsidTr="00795D93">
        <w:tc>
          <w:tcPr>
            <w:tcW w:w="1559" w:type="dxa"/>
          </w:tcPr>
          <w:p w14:paraId="31C7BEB2" w14:textId="77777777" w:rsidR="00CF376D" w:rsidRPr="006E29CF" w:rsidRDefault="00CF376D" w:rsidP="00795D93">
            <w:r w:rsidRPr="006E29CF">
              <w:t>Endpoint</w:t>
            </w:r>
          </w:p>
        </w:tc>
        <w:tc>
          <w:tcPr>
            <w:tcW w:w="7791" w:type="dxa"/>
          </w:tcPr>
          <w:p w14:paraId="56EB8A67" w14:textId="77777777" w:rsidR="00CF376D" w:rsidRPr="006E29CF" w:rsidRDefault="00CF376D" w:rsidP="00795D93">
            <w:r w:rsidRPr="00117BEF">
              <w:rPr>
                <w:rStyle w:val="Collegamentoipertestuale"/>
                <w:lang w:val="it-IT"/>
              </w:rPr>
              <w:t>/rest/auth/condizioni_pagamento/</w:t>
            </w:r>
          </w:p>
        </w:tc>
      </w:tr>
      <w:tr w:rsidR="00CF376D" w:rsidRPr="006E29CF" w14:paraId="0B325CB0" w14:textId="77777777" w:rsidTr="00795D93">
        <w:tc>
          <w:tcPr>
            <w:tcW w:w="1559" w:type="dxa"/>
          </w:tcPr>
          <w:p w14:paraId="450C8638" w14:textId="77777777" w:rsidR="00CF376D" w:rsidRPr="006E29CF" w:rsidRDefault="00CF376D" w:rsidP="00795D93">
            <w:r w:rsidRPr="006E29CF">
              <w:t>Authentication</w:t>
            </w:r>
          </w:p>
        </w:tc>
        <w:tc>
          <w:tcPr>
            <w:tcW w:w="7791" w:type="dxa"/>
          </w:tcPr>
          <w:p w14:paraId="0C85FC72" w14:textId="77777777" w:rsidR="00CF376D" w:rsidRPr="006E29CF" w:rsidRDefault="00CF376D" w:rsidP="00795D93">
            <w:r>
              <w:t>Not Required</w:t>
            </w:r>
          </w:p>
        </w:tc>
      </w:tr>
      <w:tr w:rsidR="00CF376D" w:rsidRPr="006E29CF" w14:paraId="5F679924" w14:textId="77777777" w:rsidTr="00795D93">
        <w:tc>
          <w:tcPr>
            <w:tcW w:w="1559" w:type="dxa"/>
          </w:tcPr>
          <w:p w14:paraId="261A730D" w14:textId="77777777" w:rsidR="00CF376D" w:rsidRPr="006E29CF" w:rsidRDefault="00CF376D" w:rsidP="00795D93">
            <w:r w:rsidRPr="006E29CF">
              <w:t>Method</w:t>
            </w:r>
          </w:p>
        </w:tc>
        <w:tc>
          <w:tcPr>
            <w:tcW w:w="7791" w:type="dxa"/>
          </w:tcPr>
          <w:p w14:paraId="5FBC8C84" w14:textId="77777777" w:rsidR="00CF376D" w:rsidRPr="006E29CF" w:rsidRDefault="00CF376D" w:rsidP="00795D93">
            <w:r>
              <w:t>GET</w:t>
            </w:r>
          </w:p>
        </w:tc>
      </w:tr>
      <w:tr w:rsidR="00CF376D" w:rsidRPr="006E29CF" w14:paraId="7398A292" w14:textId="77777777" w:rsidTr="00795D93">
        <w:tc>
          <w:tcPr>
            <w:tcW w:w="1559" w:type="dxa"/>
          </w:tcPr>
          <w:p w14:paraId="246AD737" w14:textId="77777777" w:rsidR="00CF376D" w:rsidRPr="006E29CF" w:rsidRDefault="00CF376D" w:rsidP="00795D93">
            <w:r w:rsidRPr="006E29CF">
              <w:t>Consumes</w:t>
            </w:r>
          </w:p>
        </w:tc>
        <w:tc>
          <w:tcPr>
            <w:tcW w:w="7791" w:type="dxa"/>
          </w:tcPr>
          <w:p w14:paraId="31CF2A5B" w14:textId="77777777" w:rsidR="00CF376D" w:rsidRPr="006E29CF" w:rsidRDefault="00CF376D" w:rsidP="00795D93">
            <w:r>
              <w:t>application/json</w:t>
            </w:r>
          </w:p>
        </w:tc>
      </w:tr>
      <w:tr w:rsidR="00CF376D" w:rsidRPr="006E29CF" w14:paraId="2E303973" w14:textId="77777777" w:rsidTr="00795D93">
        <w:tc>
          <w:tcPr>
            <w:tcW w:w="1559" w:type="dxa"/>
          </w:tcPr>
          <w:p w14:paraId="41A1C01D" w14:textId="77777777" w:rsidR="00CF376D" w:rsidRPr="006E29CF" w:rsidRDefault="00CF376D" w:rsidP="00795D93">
            <w:r w:rsidRPr="006E29CF">
              <w:t>Produces</w:t>
            </w:r>
          </w:p>
        </w:tc>
        <w:tc>
          <w:tcPr>
            <w:tcW w:w="7791" w:type="dxa"/>
          </w:tcPr>
          <w:p w14:paraId="7553E2C9" w14:textId="77777777" w:rsidR="00CF376D" w:rsidRPr="006E29CF" w:rsidRDefault="00CF376D" w:rsidP="00795D93">
            <w:r w:rsidRPr="006E29CF">
              <w:t>application/</w:t>
            </w:r>
            <w:r>
              <w:t>json</w:t>
            </w:r>
          </w:p>
        </w:tc>
      </w:tr>
      <w:tr w:rsidR="00CF376D" w:rsidRPr="006E29CF" w14:paraId="1A68DD08" w14:textId="77777777" w:rsidTr="00795D93">
        <w:tc>
          <w:tcPr>
            <w:tcW w:w="1559" w:type="dxa"/>
          </w:tcPr>
          <w:p w14:paraId="0B18B125" w14:textId="77777777" w:rsidR="00CF376D" w:rsidRPr="006E29CF" w:rsidRDefault="00CF376D" w:rsidP="00795D93">
            <w:r w:rsidRPr="006E29CF">
              <w:t>Payload</w:t>
            </w:r>
          </w:p>
        </w:tc>
        <w:tc>
          <w:tcPr>
            <w:tcW w:w="7791" w:type="dxa"/>
          </w:tcPr>
          <w:p w14:paraId="4D508D0A" w14:textId="77777777" w:rsidR="00CF376D" w:rsidRPr="008171FB" w:rsidRDefault="00CF376D" w:rsidP="00795D93">
            <w:pPr>
              <w:rPr>
                <w:sz w:val="20"/>
                <w:szCs w:val="20"/>
              </w:rPr>
            </w:pPr>
            <w:r w:rsidRPr="008171FB">
              <w:rPr>
                <w:sz w:val="20"/>
                <w:szCs w:val="20"/>
              </w:rPr>
              <w:t>{</w:t>
            </w:r>
          </w:p>
          <w:p w14:paraId="263FA61B" w14:textId="77777777" w:rsidR="00CF376D" w:rsidRPr="008171FB" w:rsidRDefault="00CF376D" w:rsidP="00795D93">
            <w:pPr>
              <w:rPr>
                <w:sz w:val="20"/>
                <w:szCs w:val="20"/>
              </w:rPr>
            </w:pPr>
            <w:r w:rsidRPr="008171FB">
              <w:rPr>
                <w:sz w:val="20"/>
                <w:szCs w:val="20"/>
              </w:rPr>
              <w:t>"codiceFiscaleDebitore": "string",</w:t>
            </w:r>
          </w:p>
          <w:p w14:paraId="72D41BBE" w14:textId="77777777" w:rsidR="00CF376D" w:rsidRPr="008171FB" w:rsidRDefault="00CF376D" w:rsidP="00795D93">
            <w:pPr>
              <w:rPr>
                <w:sz w:val="20"/>
                <w:szCs w:val="20"/>
              </w:rPr>
            </w:pPr>
            <w:r w:rsidRPr="008171FB">
              <w:rPr>
                <w:sz w:val="20"/>
                <w:szCs w:val="20"/>
              </w:rPr>
              <w:t>"codiceFiscaleCreditore ": "string",</w:t>
            </w:r>
          </w:p>
          <w:p w14:paraId="4E39423B" w14:textId="77777777" w:rsidR="00CF376D" w:rsidRPr="008171FB" w:rsidRDefault="00CF376D" w:rsidP="00795D93">
            <w:pPr>
              <w:rPr>
                <w:sz w:val="20"/>
                <w:szCs w:val="20"/>
              </w:rPr>
            </w:pPr>
            <w:r w:rsidRPr="008171FB">
              <w:rPr>
                <w:sz w:val="20"/>
                <w:szCs w:val="20"/>
              </w:rPr>
              <w:t>"cat</w:t>
            </w:r>
            <w:r>
              <w:rPr>
                <w:sz w:val="20"/>
                <w:szCs w:val="20"/>
              </w:rPr>
              <w:t>egoriaTributo": "string"</w:t>
            </w:r>
          </w:p>
          <w:p w14:paraId="05AEB52B" w14:textId="77777777" w:rsidR="00CF376D" w:rsidRPr="008171FB" w:rsidRDefault="00CF376D" w:rsidP="00795D93">
            <w:pPr>
              <w:rPr>
                <w:sz w:val="20"/>
                <w:szCs w:val="20"/>
              </w:rPr>
            </w:pPr>
            <w:r w:rsidRPr="008171FB">
              <w:rPr>
                <w:sz w:val="20"/>
                <w:szCs w:val="20"/>
              </w:rPr>
              <w:t>}</w:t>
            </w:r>
          </w:p>
        </w:tc>
      </w:tr>
      <w:tr w:rsidR="00CF376D" w:rsidRPr="006E29CF" w14:paraId="1859E25D" w14:textId="77777777" w:rsidTr="00795D93">
        <w:tc>
          <w:tcPr>
            <w:tcW w:w="1559" w:type="dxa"/>
          </w:tcPr>
          <w:p w14:paraId="43F44E67" w14:textId="77777777" w:rsidR="00CF376D" w:rsidRPr="006E29CF" w:rsidRDefault="00CF376D" w:rsidP="00795D93">
            <w:r w:rsidRPr="006E29CF">
              <w:t xml:space="preserve">Response </w:t>
            </w:r>
          </w:p>
        </w:tc>
        <w:tc>
          <w:tcPr>
            <w:tcW w:w="7791" w:type="dxa"/>
          </w:tcPr>
          <w:p w14:paraId="0E709EBC" w14:textId="77777777" w:rsidR="00CF376D" w:rsidRPr="008171FB" w:rsidRDefault="00CF376D" w:rsidP="00795D93">
            <w:pPr>
              <w:rPr>
                <w:sz w:val="20"/>
                <w:szCs w:val="20"/>
              </w:rPr>
            </w:pPr>
            <w:r w:rsidRPr="008171FB">
              <w:rPr>
                <w:sz w:val="20"/>
                <w:szCs w:val="20"/>
              </w:rPr>
              <w:t xml:space="preserve"> {</w:t>
            </w:r>
          </w:p>
          <w:p w14:paraId="1186598F" w14:textId="77777777" w:rsidR="00CF376D" w:rsidRPr="008171FB" w:rsidRDefault="00CF376D" w:rsidP="00795D93">
            <w:pPr>
              <w:rPr>
                <w:sz w:val="20"/>
                <w:szCs w:val="20"/>
              </w:rPr>
            </w:pPr>
            <w:r w:rsidRPr="008171FB">
              <w:rPr>
                <w:sz w:val="20"/>
                <w:szCs w:val="20"/>
              </w:rPr>
              <w:t xml:space="preserve">   [</w:t>
            </w:r>
          </w:p>
          <w:p w14:paraId="6A266C75" w14:textId="77777777" w:rsidR="00CF376D" w:rsidRPr="008171FB" w:rsidRDefault="00CF376D" w:rsidP="00795D93">
            <w:pPr>
              <w:rPr>
                <w:sz w:val="20"/>
                <w:szCs w:val="20"/>
              </w:rPr>
            </w:pPr>
            <w:r w:rsidRPr="008171FB">
              <w:rPr>
                <w:sz w:val="20"/>
                <w:szCs w:val="20"/>
              </w:rPr>
              <w:t xml:space="preserve">      {</w:t>
            </w:r>
          </w:p>
          <w:p w14:paraId="5F1BB678" w14:textId="77777777" w:rsidR="00CF376D" w:rsidRPr="008171FB" w:rsidRDefault="00CF376D" w:rsidP="00795D93">
            <w:pPr>
              <w:rPr>
                <w:sz w:val="20"/>
                <w:szCs w:val="20"/>
              </w:rPr>
            </w:pPr>
            <w:r w:rsidRPr="008171FB">
              <w:rPr>
                <w:sz w:val="20"/>
                <w:szCs w:val="20"/>
              </w:rPr>
              <w:t xml:space="preserve">      "id": "string",</w:t>
            </w:r>
          </w:p>
          <w:p w14:paraId="4533FDFF" w14:textId="77777777" w:rsidR="00CF376D" w:rsidRPr="008171FB" w:rsidRDefault="00CF376D" w:rsidP="00795D93">
            <w:pPr>
              <w:rPr>
                <w:sz w:val="20"/>
                <w:szCs w:val="20"/>
              </w:rPr>
            </w:pPr>
            <w:r w:rsidRPr="008171FB">
              <w:rPr>
                <w:sz w:val="20"/>
                <w:szCs w:val="20"/>
              </w:rPr>
              <w:t xml:space="preserve">      "idPagamentoEnte": "string",</w:t>
            </w:r>
          </w:p>
          <w:p w14:paraId="76A408C2" w14:textId="77777777" w:rsidR="00CF376D" w:rsidRPr="008171FB" w:rsidRDefault="00CF376D" w:rsidP="00795D93">
            <w:pPr>
              <w:rPr>
                <w:sz w:val="20"/>
                <w:szCs w:val="20"/>
              </w:rPr>
            </w:pPr>
            <w:r w:rsidRPr="008171FB">
              <w:rPr>
                <w:sz w:val="20"/>
                <w:szCs w:val="20"/>
              </w:rPr>
              <w:t xml:space="preserve">      "scadenza": "string",</w:t>
            </w:r>
          </w:p>
          <w:p w14:paraId="0DF0F49D" w14:textId="77777777" w:rsidR="00CF376D" w:rsidRPr="008171FB" w:rsidRDefault="00CF376D" w:rsidP="00795D93">
            <w:pPr>
              <w:rPr>
                <w:sz w:val="20"/>
                <w:szCs w:val="20"/>
              </w:rPr>
            </w:pPr>
            <w:r w:rsidRPr="008171FB">
              <w:rPr>
                <w:sz w:val="20"/>
                <w:szCs w:val="20"/>
              </w:rPr>
              <w:t xml:space="preserve">      "inizioValidita": "string",</w:t>
            </w:r>
          </w:p>
          <w:p w14:paraId="6FE4E181" w14:textId="77777777" w:rsidR="00CF376D" w:rsidRPr="008171FB" w:rsidRDefault="00CF376D" w:rsidP="00795D93">
            <w:pPr>
              <w:rPr>
                <w:sz w:val="20"/>
                <w:szCs w:val="20"/>
              </w:rPr>
            </w:pPr>
            <w:r w:rsidRPr="008171FB">
              <w:rPr>
                <w:sz w:val="20"/>
                <w:szCs w:val="20"/>
              </w:rPr>
              <w:t xml:space="preserve">      "fineValidita": "string",</w:t>
            </w:r>
          </w:p>
          <w:p w14:paraId="3AAC1417" w14:textId="77777777" w:rsidR="00CF376D" w:rsidRPr="008171FB" w:rsidRDefault="00CF376D" w:rsidP="00795D93">
            <w:pPr>
              <w:rPr>
                <w:sz w:val="20"/>
                <w:szCs w:val="20"/>
              </w:rPr>
            </w:pPr>
            <w:r w:rsidRPr="008171FB">
              <w:rPr>
                <w:sz w:val="20"/>
                <w:szCs w:val="20"/>
              </w:rPr>
              <w:t xml:space="preserve">      "importo": number,</w:t>
            </w:r>
          </w:p>
          <w:p w14:paraId="768B8481" w14:textId="77777777" w:rsidR="00CF376D" w:rsidRPr="008171FB" w:rsidRDefault="00CF376D" w:rsidP="00795D93">
            <w:pPr>
              <w:rPr>
                <w:sz w:val="20"/>
                <w:szCs w:val="20"/>
              </w:rPr>
            </w:pPr>
            <w:r w:rsidRPr="008171FB">
              <w:rPr>
                <w:sz w:val="20"/>
                <w:szCs w:val="20"/>
              </w:rPr>
              <w:t xml:space="preserve">      "codEnte": "string",</w:t>
            </w:r>
          </w:p>
          <w:p w14:paraId="61673402" w14:textId="77777777" w:rsidR="00CF376D" w:rsidRPr="008171FB" w:rsidRDefault="00CF376D" w:rsidP="00795D93">
            <w:pPr>
              <w:rPr>
                <w:sz w:val="20"/>
                <w:szCs w:val="20"/>
              </w:rPr>
            </w:pPr>
            <w:r w:rsidRPr="008171FB">
              <w:rPr>
                <w:sz w:val="20"/>
                <w:szCs w:val="20"/>
              </w:rPr>
              <w:t xml:space="preserve">      "codFiscaleEnte": "string",</w:t>
            </w:r>
          </w:p>
          <w:p w14:paraId="4F432756" w14:textId="77777777" w:rsidR="00CF376D" w:rsidRPr="008171FB" w:rsidRDefault="00CF376D" w:rsidP="00795D93">
            <w:pPr>
              <w:rPr>
                <w:sz w:val="20"/>
                <w:szCs w:val="20"/>
              </w:rPr>
            </w:pPr>
            <w:r w:rsidRPr="008171FB">
              <w:rPr>
                <w:sz w:val="20"/>
                <w:szCs w:val="20"/>
              </w:rPr>
              <w:t xml:space="preserve">      "descEnte": " string ",</w:t>
            </w:r>
          </w:p>
          <w:p w14:paraId="5E48FCAF" w14:textId="77777777" w:rsidR="00CF376D" w:rsidRPr="008171FB" w:rsidRDefault="00CF376D" w:rsidP="00795D93">
            <w:pPr>
              <w:rPr>
                <w:sz w:val="20"/>
                <w:szCs w:val="20"/>
              </w:rPr>
            </w:pPr>
            <w:r w:rsidRPr="008171FB">
              <w:rPr>
                <w:sz w:val="20"/>
                <w:szCs w:val="20"/>
              </w:rPr>
              <w:t xml:space="preserve">      "codCategoriaTributo": "string",</w:t>
            </w:r>
          </w:p>
          <w:p w14:paraId="3112BBBD" w14:textId="77777777" w:rsidR="00CF376D" w:rsidRPr="008171FB" w:rsidRDefault="00CF376D" w:rsidP="00795D93">
            <w:pPr>
              <w:rPr>
                <w:sz w:val="20"/>
                <w:szCs w:val="20"/>
              </w:rPr>
            </w:pPr>
            <w:r w:rsidRPr="008171FB">
              <w:rPr>
                <w:sz w:val="20"/>
                <w:szCs w:val="20"/>
              </w:rPr>
              <w:t xml:space="preserve">      "descrTributo": "string",</w:t>
            </w:r>
          </w:p>
          <w:p w14:paraId="36B9064C" w14:textId="77777777" w:rsidR="00CF376D" w:rsidRPr="008171FB" w:rsidRDefault="00CF376D" w:rsidP="00795D93">
            <w:pPr>
              <w:rPr>
                <w:sz w:val="20"/>
                <w:szCs w:val="20"/>
              </w:rPr>
            </w:pPr>
            <w:r w:rsidRPr="008171FB">
              <w:rPr>
                <w:sz w:val="20"/>
                <w:szCs w:val="20"/>
              </w:rPr>
              <w:t xml:space="preserve">      "codTributo": "string",</w:t>
            </w:r>
          </w:p>
          <w:p w14:paraId="733353C5" w14:textId="77777777" w:rsidR="00CF376D" w:rsidRPr="008171FB" w:rsidRDefault="00CF376D" w:rsidP="00795D93">
            <w:pPr>
              <w:rPr>
                <w:sz w:val="20"/>
                <w:szCs w:val="20"/>
              </w:rPr>
            </w:pPr>
            <w:r w:rsidRPr="008171FB">
              <w:rPr>
                <w:sz w:val="20"/>
                <w:szCs w:val="20"/>
              </w:rPr>
              <w:t xml:space="preserve">      "note": “string“,</w:t>
            </w:r>
          </w:p>
          <w:p w14:paraId="13219552" w14:textId="77777777" w:rsidR="00CF376D" w:rsidRPr="008171FB" w:rsidRDefault="00CF376D" w:rsidP="00795D93">
            <w:pPr>
              <w:rPr>
                <w:sz w:val="20"/>
                <w:szCs w:val="20"/>
              </w:rPr>
            </w:pPr>
            <w:r w:rsidRPr="008171FB">
              <w:rPr>
                <w:sz w:val="20"/>
                <w:szCs w:val="20"/>
              </w:rPr>
              <w:t xml:space="preserve">      "idPendenzaEnte": "string ",</w:t>
            </w:r>
          </w:p>
          <w:p w14:paraId="0A6A1BDF" w14:textId="77777777" w:rsidR="00CF376D" w:rsidRPr="008171FB" w:rsidRDefault="00CF376D" w:rsidP="00795D93">
            <w:pPr>
              <w:rPr>
                <w:sz w:val="20"/>
                <w:szCs w:val="20"/>
              </w:rPr>
            </w:pPr>
            <w:r w:rsidRPr="008171FB">
              <w:rPr>
                <w:sz w:val="20"/>
                <w:szCs w:val="20"/>
              </w:rPr>
              <w:t xml:space="preserve">      "causalePendenza": "string ",</w:t>
            </w:r>
          </w:p>
          <w:p w14:paraId="23BBEC84" w14:textId="77777777" w:rsidR="00CF376D" w:rsidRPr="008171FB" w:rsidRDefault="00CF376D" w:rsidP="00795D93">
            <w:pPr>
              <w:rPr>
                <w:sz w:val="20"/>
                <w:szCs w:val="20"/>
              </w:rPr>
            </w:pPr>
            <w:r w:rsidRPr="008171FB">
              <w:rPr>
                <w:sz w:val="20"/>
                <w:szCs w:val="20"/>
              </w:rPr>
              <w:t xml:space="preserve">      "causalePagamento": "string",</w:t>
            </w:r>
          </w:p>
          <w:p w14:paraId="7B6D47C3" w14:textId="77777777" w:rsidR="00CF376D" w:rsidRPr="008171FB" w:rsidRDefault="00CF376D" w:rsidP="00795D93">
            <w:pPr>
              <w:rPr>
                <w:sz w:val="20"/>
                <w:szCs w:val="20"/>
              </w:rPr>
            </w:pPr>
            <w:r w:rsidRPr="008171FB">
              <w:rPr>
                <w:sz w:val="20"/>
                <w:szCs w:val="20"/>
              </w:rPr>
              <w:t xml:space="preserve">      "debitori": [      {</w:t>
            </w:r>
          </w:p>
          <w:p w14:paraId="2A66EC71" w14:textId="77777777" w:rsidR="00CF376D" w:rsidRPr="008171FB" w:rsidRDefault="00CF376D" w:rsidP="00795D93">
            <w:pPr>
              <w:rPr>
                <w:sz w:val="20"/>
                <w:szCs w:val="20"/>
              </w:rPr>
            </w:pPr>
            <w:r w:rsidRPr="008171FB">
              <w:rPr>
                <w:sz w:val="20"/>
                <w:szCs w:val="20"/>
              </w:rPr>
              <w:t xml:space="preserve">         "codFiscaleDebitore": "string",</w:t>
            </w:r>
          </w:p>
          <w:p w14:paraId="49897468" w14:textId="77777777" w:rsidR="00CF376D" w:rsidRPr="008171FB" w:rsidRDefault="00CF376D" w:rsidP="00795D93">
            <w:pPr>
              <w:rPr>
                <w:sz w:val="20"/>
                <w:szCs w:val="20"/>
              </w:rPr>
            </w:pPr>
            <w:r w:rsidRPr="008171FB">
              <w:rPr>
                <w:sz w:val="20"/>
                <w:szCs w:val="20"/>
              </w:rPr>
              <w:t xml:space="preserve">         "descDebitore": "string",</w:t>
            </w:r>
          </w:p>
          <w:p w14:paraId="39438CF4" w14:textId="77777777" w:rsidR="00CF376D" w:rsidRPr="008171FB" w:rsidRDefault="00CF376D" w:rsidP="00795D93">
            <w:pPr>
              <w:rPr>
                <w:sz w:val="20"/>
                <w:szCs w:val="20"/>
              </w:rPr>
            </w:pPr>
            <w:r w:rsidRPr="008171FB">
              <w:rPr>
                <w:sz w:val="20"/>
                <w:szCs w:val="20"/>
              </w:rPr>
              <w:t xml:space="preserve">         "emailDebitore": "string"</w:t>
            </w:r>
          </w:p>
          <w:p w14:paraId="6F8337F1" w14:textId="77777777" w:rsidR="00CF376D" w:rsidRPr="008171FB" w:rsidRDefault="00CF376D" w:rsidP="00795D93">
            <w:pPr>
              <w:rPr>
                <w:sz w:val="20"/>
                <w:szCs w:val="20"/>
              </w:rPr>
            </w:pPr>
            <w:r w:rsidRPr="008171FB">
              <w:rPr>
                <w:sz w:val="20"/>
                <w:szCs w:val="20"/>
              </w:rPr>
              <w:t xml:space="preserve">      }],</w:t>
            </w:r>
          </w:p>
          <w:p w14:paraId="18060773" w14:textId="77777777" w:rsidR="00CF376D" w:rsidRPr="008171FB" w:rsidRDefault="00CF376D" w:rsidP="00795D93">
            <w:pPr>
              <w:rPr>
                <w:sz w:val="20"/>
                <w:szCs w:val="20"/>
              </w:rPr>
            </w:pPr>
            <w:r w:rsidRPr="008171FB">
              <w:rPr>
                <w:sz w:val="20"/>
                <w:szCs w:val="20"/>
              </w:rPr>
              <w:t xml:space="preserve">      "codPagamento": "string”,</w:t>
            </w:r>
          </w:p>
          <w:p w14:paraId="3A5873A9" w14:textId="77777777" w:rsidR="00CF376D" w:rsidRPr="008171FB" w:rsidRDefault="00CF376D" w:rsidP="00795D93">
            <w:pPr>
              <w:rPr>
                <w:sz w:val="20"/>
                <w:szCs w:val="20"/>
              </w:rPr>
            </w:pPr>
            <w:r w:rsidRPr="008171FB">
              <w:rPr>
                <w:sz w:val="20"/>
                <w:szCs w:val="20"/>
              </w:rPr>
              <w:t xml:space="preserve">      "statoPagamentoCalcolato": "string",</w:t>
            </w:r>
          </w:p>
          <w:p w14:paraId="6E59ECAA" w14:textId="77777777" w:rsidR="00CF376D" w:rsidRPr="008171FB" w:rsidRDefault="00CF376D" w:rsidP="00795D93">
            <w:pPr>
              <w:rPr>
                <w:sz w:val="20"/>
                <w:szCs w:val="20"/>
              </w:rPr>
            </w:pPr>
            <w:r w:rsidRPr="008171FB">
              <w:rPr>
                <w:sz w:val="20"/>
                <w:szCs w:val="20"/>
              </w:rPr>
              <w:t xml:space="preserve">      "idEnte": "string",</w:t>
            </w:r>
          </w:p>
          <w:p w14:paraId="0AD92089" w14:textId="77777777" w:rsidR="00CF376D" w:rsidRPr="008171FB" w:rsidRDefault="00CF376D" w:rsidP="00795D93">
            <w:pPr>
              <w:rPr>
                <w:sz w:val="20"/>
                <w:szCs w:val="20"/>
              </w:rPr>
            </w:pPr>
            <w:r w:rsidRPr="008171FB">
              <w:rPr>
                <w:sz w:val="20"/>
                <w:szCs w:val="20"/>
              </w:rPr>
              <w:t xml:space="preserve">      "dataEmissione": "string",</w:t>
            </w:r>
          </w:p>
          <w:p w14:paraId="46C1D51A" w14:textId="77777777" w:rsidR="00CF376D" w:rsidRPr="008171FB" w:rsidRDefault="00CF376D" w:rsidP="00795D93">
            <w:pPr>
              <w:rPr>
                <w:sz w:val="20"/>
                <w:szCs w:val="20"/>
              </w:rPr>
            </w:pPr>
            <w:r w:rsidRPr="008171FB">
              <w:rPr>
                <w:sz w:val="20"/>
                <w:szCs w:val="20"/>
              </w:rPr>
              <w:lastRenderedPageBreak/>
              <w:t xml:space="preserve">      "dataPrescrizione": "string",</w:t>
            </w:r>
          </w:p>
          <w:p w14:paraId="15191C2B" w14:textId="77777777" w:rsidR="00CF376D" w:rsidRPr="008171FB" w:rsidRDefault="00CF376D" w:rsidP="00795D93">
            <w:pPr>
              <w:rPr>
                <w:sz w:val="20"/>
                <w:szCs w:val="20"/>
              </w:rPr>
            </w:pPr>
            <w:r w:rsidRPr="008171FB">
              <w:rPr>
                <w:sz w:val="20"/>
                <w:szCs w:val="20"/>
              </w:rPr>
              <w:t xml:space="preserve">      "annoRiferimento": "string",</w:t>
            </w:r>
          </w:p>
          <w:p w14:paraId="7F5A494D" w14:textId="77777777" w:rsidR="00CF376D" w:rsidRPr="008171FB" w:rsidRDefault="00CF376D" w:rsidP="00795D93">
            <w:pPr>
              <w:rPr>
                <w:sz w:val="20"/>
                <w:szCs w:val="20"/>
              </w:rPr>
            </w:pPr>
            <w:r w:rsidRPr="008171FB">
              <w:rPr>
                <w:sz w:val="20"/>
                <w:szCs w:val="20"/>
              </w:rPr>
              <w:t xml:space="preserve">      "causalePendenzaGrezza": "string",</w:t>
            </w:r>
          </w:p>
          <w:p w14:paraId="45BB0B34" w14:textId="77777777" w:rsidR="00CF376D" w:rsidRPr="008171FB" w:rsidRDefault="00CF376D" w:rsidP="00795D93">
            <w:pPr>
              <w:rPr>
                <w:sz w:val="20"/>
                <w:szCs w:val="20"/>
              </w:rPr>
            </w:pPr>
            <w:r w:rsidRPr="008171FB">
              <w:rPr>
                <w:sz w:val="20"/>
                <w:szCs w:val="20"/>
              </w:rPr>
              <w:t xml:space="preserve">      "vociImporto": "string",</w:t>
            </w:r>
          </w:p>
          <w:p w14:paraId="33A9AA06" w14:textId="77777777" w:rsidR="00CF376D" w:rsidRPr="008171FB" w:rsidRDefault="00CF376D" w:rsidP="00795D93">
            <w:pPr>
              <w:rPr>
                <w:sz w:val="20"/>
                <w:szCs w:val="20"/>
              </w:rPr>
            </w:pPr>
            <w:r w:rsidRPr="008171FB">
              <w:rPr>
                <w:sz w:val="20"/>
                <w:szCs w:val="20"/>
              </w:rPr>
              <w:t xml:space="preserve">      "esitoAttualizzazione": "string"</w:t>
            </w:r>
          </w:p>
          <w:p w14:paraId="0EEC83BF" w14:textId="77777777" w:rsidR="00CF376D" w:rsidRPr="008171FB" w:rsidRDefault="00CF376D" w:rsidP="00795D93">
            <w:pPr>
              <w:rPr>
                <w:sz w:val="20"/>
                <w:szCs w:val="20"/>
              </w:rPr>
            </w:pPr>
            <w:r w:rsidRPr="008171FB">
              <w:rPr>
                <w:sz w:val="20"/>
                <w:szCs w:val="20"/>
              </w:rPr>
              <w:t xml:space="preserve">   }</w:t>
            </w:r>
          </w:p>
          <w:p w14:paraId="2286E884" w14:textId="77777777" w:rsidR="00CF376D" w:rsidRPr="008171FB" w:rsidRDefault="00CF376D" w:rsidP="00795D93">
            <w:pPr>
              <w:rPr>
                <w:sz w:val="20"/>
                <w:szCs w:val="20"/>
              </w:rPr>
            </w:pPr>
            <w:r w:rsidRPr="008171FB">
              <w:rPr>
                <w:sz w:val="20"/>
                <w:szCs w:val="20"/>
              </w:rPr>
              <w:t xml:space="preserve">  ]</w:t>
            </w:r>
          </w:p>
          <w:p w14:paraId="2C92D749" w14:textId="77777777" w:rsidR="00CF376D" w:rsidRPr="008171FB" w:rsidRDefault="00CF376D" w:rsidP="00795D93">
            <w:pPr>
              <w:rPr>
                <w:sz w:val="20"/>
                <w:szCs w:val="20"/>
              </w:rPr>
            </w:pPr>
            <w:r w:rsidRPr="008171FB">
              <w:rPr>
                <w:sz w:val="20"/>
                <w:szCs w:val="20"/>
              </w:rPr>
              <w:t>}</w:t>
            </w:r>
          </w:p>
        </w:tc>
      </w:tr>
      <w:tr w:rsidR="00CF376D" w:rsidRPr="006E29CF" w14:paraId="33CDFF95" w14:textId="77777777" w:rsidTr="00795D93">
        <w:tc>
          <w:tcPr>
            <w:tcW w:w="1559" w:type="dxa"/>
          </w:tcPr>
          <w:p w14:paraId="4B4DD144" w14:textId="77777777" w:rsidR="00CF376D" w:rsidRPr="006E29CF" w:rsidRDefault="00CF376D" w:rsidP="00795D93">
            <w:r w:rsidRPr="006E29CF">
              <w:lastRenderedPageBreak/>
              <w:t xml:space="preserve">Fault Response </w:t>
            </w:r>
          </w:p>
          <w:p w14:paraId="0362027C" w14:textId="77777777" w:rsidR="00CF376D" w:rsidRPr="006E29CF" w:rsidRDefault="00CF376D" w:rsidP="00795D93"/>
        </w:tc>
        <w:tc>
          <w:tcPr>
            <w:tcW w:w="7791" w:type="dxa"/>
          </w:tcPr>
          <w:p w14:paraId="62060E49" w14:textId="77777777" w:rsidR="00CF376D" w:rsidRDefault="00CF376D" w:rsidP="00795D93">
            <w:pPr>
              <w:rPr>
                <w:sz w:val="20"/>
                <w:szCs w:val="20"/>
              </w:rPr>
            </w:pPr>
            <w:r w:rsidRPr="008171FB">
              <w:rPr>
                <w:sz w:val="20"/>
                <w:szCs w:val="20"/>
              </w:rPr>
              <w:t>{</w:t>
            </w:r>
          </w:p>
          <w:p w14:paraId="1D5EEC0D" w14:textId="77777777" w:rsidR="00CF376D" w:rsidRPr="008171FB" w:rsidRDefault="00CF376D" w:rsidP="00795D93">
            <w:pPr>
              <w:rPr>
                <w:sz w:val="20"/>
                <w:szCs w:val="20"/>
              </w:rPr>
            </w:pPr>
            <w:r>
              <w:rPr>
                <w:sz w:val="20"/>
                <w:szCs w:val="20"/>
              </w:rPr>
              <w:t xml:space="preserve">  “esito” : “KO”,</w:t>
            </w:r>
          </w:p>
          <w:p w14:paraId="5D9266EB" w14:textId="77777777" w:rsidR="00CF376D" w:rsidRPr="008171FB" w:rsidRDefault="00CF376D" w:rsidP="00795D93">
            <w:pPr>
              <w:rPr>
                <w:sz w:val="20"/>
                <w:szCs w:val="20"/>
              </w:rPr>
            </w:pPr>
            <w:r w:rsidRPr="008171FB">
              <w:rPr>
                <w:sz w:val="20"/>
                <w:szCs w:val="20"/>
              </w:rPr>
              <w:t xml:space="preserve">  "</w:t>
            </w:r>
            <w:r>
              <w:rPr>
                <w:sz w:val="20"/>
                <w:szCs w:val="20"/>
              </w:rPr>
              <w:t>f</w:t>
            </w:r>
            <w:r w:rsidRPr="008171FB">
              <w:rPr>
                <w:sz w:val="20"/>
                <w:szCs w:val="20"/>
              </w:rPr>
              <w:t>aultCode</w:t>
            </w:r>
            <w:r>
              <w:rPr>
                <w:sz w:val="20"/>
                <w:szCs w:val="20"/>
              </w:rPr>
              <w:t>"</w:t>
            </w:r>
            <w:r w:rsidRPr="008171FB">
              <w:rPr>
                <w:sz w:val="20"/>
                <w:szCs w:val="20"/>
              </w:rPr>
              <w:t>: "</w:t>
            </w:r>
            <w:r>
              <w:rPr>
                <w:sz w:val="20"/>
                <w:szCs w:val="20"/>
              </w:rPr>
              <w:t>?</w:t>
            </w:r>
            <w:r w:rsidRPr="008171FB">
              <w:rPr>
                <w:sz w:val="20"/>
                <w:szCs w:val="20"/>
              </w:rPr>
              <w:t>",</w:t>
            </w:r>
          </w:p>
          <w:p w14:paraId="5483280D" w14:textId="77777777" w:rsidR="00CF376D" w:rsidRPr="008171FB" w:rsidRDefault="00CF376D" w:rsidP="00795D93">
            <w:pPr>
              <w:rPr>
                <w:sz w:val="20"/>
                <w:szCs w:val="20"/>
              </w:rPr>
            </w:pPr>
            <w:r w:rsidRPr="008171FB">
              <w:rPr>
                <w:sz w:val="20"/>
                <w:szCs w:val="20"/>
              </w:rPr>
              <w:t xml:space="preserve">  "faultString</w:t>
            </w:r>
            <w:r>
              <w:rPr>
                <w:sz w:val="20"/>
                <w:szCs w:val="20"/>
              </w:rPr>
              <w:t>"</w:t>
            </w:r>
            <w:r w:rsidRPr="008171FB">
              <w:rPr>
                <w:sz w:val="20"/>
                <w:szCs w:val="20"/>
              </w:rPr>
              <w:t>: "?",</w:t>
            </w:r>
          </w:p>
          <w:p w14:paraId="46A45D07" w14:textId="77777777" w:rsidR="00CF376D" w:rsidRPr="008171FB" w:rsidRDefault="00CF376D" w:rsidP="00795D93">
            <w:pPr>
              <w:rPr>
                <w:sz w:val="20"/>
                <w:szCs w:val="20"/>
              </w:rPr>
            </w:pPr>
            <w:r w:rsidRPr="008171FB">
              <w:rPr>
                <w:sz w:val="20"/>
                <w:szCs w:val="20"/>
              </w:rPr>
              <w:t xml:space="preserve">  “</w:t>
            </w:r>
            <w:r>
              <w:rPr>
                <w:sz w:val="20"/>
                <w:szCs w:val="20"/>
              </w:rPr>
              <w:t>faultDescription</w:t>
            </w:r>
            <w:r w:rsidRPr="008171FB">
              <w:rPr>
                <w:sz w:val="20"/>
                <w:szCs w:val="20"/>
              </w:rPr>
              <w:t>”: “?”</w:t>
            </w:r>
          </w:p>
          <w:p w14:paraId="2A91BB5F" w14:textId="77777777" w:rsidR="00CF376D" w:rsidRPr="006E29CF" w:rsidRDefault="00CF376D" w:rsidP="00795D93">
            <w:r w:rsidRPr="008171FB">
              <w:rPr>
                <w:sz w:val="20"/>
                <w:szCs w:val="20"/>
              </w:rPr>
              <w:t>}</w:t>
            </w:r>
          </w:p>
        </w:tc>
      </w:tr>
    </w:tbl>
    <w:p w14:paraId="00D2C954" w14:textId="77777777" w:rsidR="00CF376D" w:rsidRDefault="00CF376D" w:rsidP="00CF376D">
      <w:pPr>
        <w:rPr>
          <w:lang w:val="en-US"/>
        </w:rPr>
      </w:pPr>
    </w:p>
    <w:p w14:paraId="318258F5" w14:textId="77777777" w:rsidR="00CF376D" w:rsidRPr="00086311" w:rsidRDefault="00CF376D" w:rsidP="00CF376D"/>
    <w:p w14:paraId="709B86BE" w14:textId="77777777" w:rsidR="00CF376D" w:rsidRDefault="00CF376D" w:rsidP="00CF376D">
      <w:pPr>
        <w:rPr>
          <w:lang w:val="en-US"/>
        </w:rPr>
      </w:pPr>
    </w:p>
    <w:p w14:paraId="198D2744" w14:textId="77777777" w:rsidR="00CF376D" w:rsidRDefault="00CF376D" w:rsidP="00CF376D">
      <w:pPr>
        <w:pStyle w:val="Titolo3"/>
        <w:rPr>
          <w:rStyle w:val="Enfasigrassetto"/>
          <w:b w:val="0"/>
        </w:rPr>
      </w:pPr>
      <w:bookmarkStart w:id="208" w:name="_Toc27473271"/>
      <w:bookmarkStart w:id="209" w:name="_Toc27488993"/>
      <w:bookmarkStart w:id="210" w:name="_Toc32587196"/>
      <w:bookmarkStart w:id="211" w:name="_Toc35537075"/>
      <w:bookmarkStart w:id="212" w:name="_Toc36042192"/>
      <w:r>
        <w:rPr>
          <w:rStyle w:val="Enfasigrassetto"/>
          <w:b w:val="0"/>
        </w:rPr>
        <w:t xml:space="preserve">Verifica </w:t>
      </w:r>
      <w:r w:rsidRPr="006A7640">
        <w:rPr>
          <w:rStyle w:val="Enfasigrassetto"/>
          <w:b w:val="0"/>
        </w:rPr>
        <w:t>Pagamento</w:t>
      </w:r>
      <w:r>
        <w:rPr>
          <w:rStyle w:val="Enfasigrassetto"/>
          <w:b w:val="0"/>
        </w:rPr>
        <w:t xml:space="preserve"> IUV</w:t>
      </w:r>
      <w:bookmarkEnd w:id="208"/>
      <w:bookmarkEnd w:id="209"/>
      <w:bookmarkEnd w:id="210"/>
      <w:bookmarkEnd w:id="211"/>
      <w:bookmarkEnd w:id="212"/>
    </w:p>
    <w:tbl>
      <w:tblPr>
        <w:tblStyle w:val="Grigliatabella"/>
        <w:tblW w:w="0" w:type="auto"/>
        <w:tblLook w:val="04A0" w:firstRow="1" w:lastRow="0" w:firstColumn="1" w:lastColumn="0" w:noHBand="0" w:noVBand="1"/>
      </w:tblPr>
      <w:tblGrid>
        <w:gridCol w:w="1559"/>
        <w:gridCol w:w="7791"/>
      </w:tblGrid>
      <w:tr w:rsidR="00CF376D" w:rsidRPr="00CA059D" w14:paraId="222BACC8" w14:textId="77777777" w:rsidTr="00795D93">
        <w:tc>
          <w:tcPr>
            <w:tcW w:w="1559" w:type="dxa"/>
          </w:tcPr>
          <w:p w14:paraId="57281DB7" w14:textId="77777777" w:rsidR="00CF376D" w:rsidRPr="00C6460C" w:rsidRDefault="00CF376D" w:rsidP="00795D93">
            <w:r w:rsidRPr="00C6460C">
              <w:t>Descrizione</w:t>
            </w:r>
          </w:p>
        </w:tc>
        <w:tc>
          <w:tcPr>
            <w:tcW w:w="7791" w:type="dxa"/>
          </w:tcPr>
          <w:p w14:paraId="3908D04B" w14:textId="77777777" w:rsidR="00CF376D" w:rsidRPr="00CA059D" w:rsidRDefault="00CF376D" w:rsidP="00795D93">
            <w:r>
              <w:t>Questo servizio consente di richiedere le informazioni di pagamento relative ad una poszione debitoria identificata da un dato IUV.</w:t>
            </w:r>
          </w:p>
        </w:tc>
      </w:tr>
      <w:tr w:rsidR="00CF376D" w:rsidRPr="006E29CF" w14:paraId="555A7E71" w14:textId="77777777" w:rsidTr="00795D93">
        <w:tc>
          <w:tcPr>
            <w:tcW w:w="1559" w:type="dxa"/>
          </w:tcPr>
          <w:p w14:paraId="00903ED7" w14:textId="77777777" w:rsidR="00CF376D" w:rsidRPr="00C6460C" w:rsidRDefault="00CF376D" w:rsidP="00795D93">
            <w:r w:rsidRPr="00C6460C">
              <w:t>Servizio</w:t>
            </w:r>
          </w:p>
        </w:tc>
        <w:tc>
          <w:tcPr>
            <w:tcW w:w="7791" w:type="dxa"/>
          </w:tcPr>
          <w:p w14:paraId="38C76AD7" w14:textId="77777777" w:rsidR="00CF376D" w:rsidRPr="006E29CF" w:rsidRDefault="00CF376D" w:rsidP="00795D93">
            <w:r w:rsidRPr="00E95676">
              <w:t>VerificaStatoPagamentoOTFImplService</w:t>
            </w:r>
          </w:p>
        </w:tc>
      </w:tr>
      <w:tr w:rsidR="00CF376D" w:rsidRPr="006E29CF" w14:paraId="42848E68" w14:textId="77777777" w:rsidTr="00795D93">
        <w:tc>
          <w:tcPr>
            <w:tcW w:w="1559" w:type="dxa"/>
          </w:tcPr>
          <w:p w14:paraId="0BB18D2C" w14:textId="77777777" w:rsidR="00CF376D" w:rsidRPr="00C6460C" w:rsidRDefault="00CF376D" w:rsidP="00795D93">
            <w:r w:rsidRPr="00C6460C">
              <w:t>Operation</w:t>
            </w:r>
          </w:p>
        </w:tc>
        <w:tc>
          <w:tcPr>
            <w:tcW w:w="7791" w:type="dxa"/>
          </w:tcPr>
          <w:p w14:paraId="3581757A" w14:textId="77777777" w:rsidR="00CF376D" w:rsidRPr="00E95676" w:rsidRDefault="00CF376D" w:rsidP="00795D93">
            <w:r w:rsidRPr="00E95676">
              <w:t>IdpVerificaStatoPagamenti</w:t>
            </w:r>
          </w:p>
        </w:tc>
      </w:tr>
      <w:tr w:rsidR="00CF376D" w14:paraId="1774AB3D" w14:textId="77777777" w:rsidTr="00795D93">
        <w:tc>
          <w:tcPr>
            <w:tcW w:w="1559" w:type="dxa"/>
          </w:tcPr>
          <w:p w14:paraId="7257F163" w14:textId="77777777" w:rsidR="00CF376D" w:rsidRPr="006E29CF" w:rsidRDefault="00CF376D" w:rsidP="00795D93">
            <w:r>
              <w:t>Tipo servizio</w:t>
            </w:r>
          </w:p>
        </w:tc>
        <w:tc>
          <w:tcPr>
            <w:tcW w:w="7791" w:type="dxa"/>
          </w:tcPr>
          <w:p w14:paraId="32D4595A" w14:textId="77777777" w:rsidR="00CF376D" w:rsidRDefault="00CF376D" w:rsidP="00795D93">
            <w:r>
              <w:t>SOAP</w:t>
            </w:r>
          </w:p>
        </w:tc>
      </w:tr>
      <w:tr w:rsidR="00CF376D" w:rsidRPr="006E29CF" w14:paraId="32315C8A" w14:textId="77777777" w:rsidTr="00795D93">
        <w:tc>
          <w:tcPr>
            <w:tcW w:w="1559" w:type="dxa"/>
          </w:tcPr>
          <w:p w14:paraId="71D9F8F5" w14:textId="77777777" w:rsidR="00CF376D" w:rsidRPr="006E29CF" w:rsidRDefault="00CF376D" w:rsidP="00795D93">
            <w:r w:rsidRPr="006E29CF">
              <w:t>Endpoint</w:t>
            </w:r>
          </w:p>
        </w:tc>
        <w:tc>
          <w:tcPr>
            <w:tcW w:w="7791" w:type="dxa"/>
          </w:tcPr>
          <w:p w14:paraId="5230B8E0" w14:textId="77777777" w:rsidR="00CF376D" w:rsidRPr="006E29CF" w:rsidRDefault="00CF376D" w:rsidP="00795D93">
            <w:r w:rsidRPr="00E95676">
              <w:rPr>
                <w:rStyle w:val="Collegamentoipertestuale"/>
                <w:lang w:val="it-IT"/>
              </w:rPr>
              <w:t>/IdpWebServices/VerificaStatoPagamento</w:t>
            </w:r>
          </w:p>
        </w:tc>
      </w:tr>
      <w:tr w:rsidR="00CF376D" w:rsidRPr="006E29CF" w14:paraId="22BD6836" w14:textId="77777777" w:rsidTr="00795D93">
        <w:tc>
          <w:tcPr>
            <w:tcW w:w="1559" w:type="dxa"/>
          </w:tcPr>
          <w:p w14:paraId="2AB7FAF1" w14:textId="77777777" w:rsidR="00CF376D" w:rsidRPr="006E29CF" w:rsidRDefault="00CF376D" w:rsidP="00795D93">
            <w:r w:rsidRPr="006E29CF">
              <w:t>Authentication</w:t>
            </w:r>
          </w:p>
        </w:tc>
        <w:tc>
          <w:tcPr>
            <w:tcW w:w="7791" w:type="dxa"/>
          </w:tcPr>
          <w:p w14:paraId="6F22BD19" w14:textId="77777777" w:rsidR="00CF376D" w:rsidRPr="006E29CF" w:rsidRDefault="00CF376D" w:rsidP="00795D93">
            <w:r>
              <w:t>Not Required</w:t>
            </w:r>
          </w:p>
        </w:tc>
      </w:tr>
      <w:tr w:rsidR="00CF376D" w:rsidRPr="006E29CF" w14:paraId="36C4D09B" w14:textId="77777777" w:rsidTr="00795D93">
        <w:tc>
          <w:tcPr>
            <w:tcW w:w="1559" w:type="dxa"/>
          </w:tcPr>
          <w:p w14:paraId="5753AA78" w14:textId="77777777" w:rsidR="00CF376D" w:rsidRPr="006E29CF" w:rsidRDefault="00CF376D" w:rsidP="00795D93">
            <w:r w:rsidRPr="006E29CF">
              <w:t>Method</w:t>
            </w:r>
          </w:p>
        </w:tc>
        <w:tc>
          <w:tcPr>
            <w:tcW w:w="7791" w:type="dxa"/>
          </w:tcPr>
          <w:p w14:paraId="3FBFA90B" w14:textId="77777777" w:rsidR="00CF376D" w:rsidRPr="006E29CF" w:rsidRDefault="00CF376D" w:rsidP="00795D93">
            <w:r>
              <w:t>POST</w:t>
            </w:r>
          </w:p>
        </w:tc>
      </w:tr>
      <w:tr w:rsidR="00CF376D" w:rsidRPr="006E29CF" w14:paraId="64B24D08" w14:textId="77777777" w:rsidTr="00795D93">
        <w:tc>
          <w:tcPr>
            <w:tcW w:w="1559" w:type="dxa"/>
          </w:tcPr>
          <w:p w14:paraId="37839A55" w14:textId="77777777" w:rsidR="00CF376D" w:rsidRPr="006E29CF" w:rsidRDefault="00CF376D" w:rsidP="00795D93">
            <w:r w:rsidRPr="006E29CF">
              <w:t>Consumes</w:t>
            </w:r>
          </w:p>
        </w:tc>
        <w:tc>
          <w:tcPr>
            <w:tcW w:w="7791" w:type="dxa"/>
          </w:tcPr>
          <w:p w14:paraId="4EC4886B" w14:textId="77777777" w:rsidR="00CF376D" w:rsidRPr="006E29CF" w:rsidRDefault="00CF376D" w:rsidP="00795D93">
            <w:r>
              <w:t>application/xml</w:t>
            </w:r>
          </w:p>
        </w:tc>
      </w:tr>
      <w:tr w:rsidR="00CF376D" w:rsidRPr="006E29CF" w14:paraId="1A469771" w14:textId="77777777" w:rsidTr="00795D93">
        <w:tc>
          <w:tcPr>
            <w:tcW w:w="1559" w:type="dxa"/>
          </w:tcPr>
          <w:p w14:paraId="274215C8" w14:textId="77777777" w:rsidR="00CF376D" w:rsidRPr="006E29CF" w:rsidRDefault="00CF376D" w:rsidP="00795D93">
            <w:r w:rsidRPr="006E29CF">
              <w:t>Produces</w:t>
            </w:r>
          </w:p>
        </w:tc>
        <w:tc>
          <w:tcPr>
            <w:tcW w:w="7791" w:type="dxa"/>
          </w:tcPr>
          <w:p w14:paraId="2D4A6662" w14:textId="77777777" w:rsidR="00CF376D" w:rsidRPr="006E29CF" w:rsidRDefault="00CF376D" w:rsidP="00795D93">
            <w:r w:rsidRPr="006E29CF">
              <w:t>application/</w:t>
            </w:r>
            <w:r>
              <w:t>xml</w:t>
            </w:r>
          </w:p>
        </w:tc>
      </w:tr>
      <w:tr w:rsidR="00CF376D" w:rsidRPr="006E29CF" w14:paraId="6595FF1E" w14:textId="77777777" w:rsidTr="00795D93">
        <w:tc>
          <w:tcPr>
            <w:tcW w:w="1559" w:type="dxa"/>
          </w:tcPr>
          <w:p w14:paraId="212C9BBA" w14:textId="77777777" w:rsidR="00CF376D" w:rsidRPr="006E29CF" w:rsidRDefault="00CF376D" w:rsidP="00795D93">
            <w:r w:rsidRPr="006E29CF">
              <w:t>Payload</w:t>
            </w:r>
          </w:p>
        </w:tc>
        <w:tc>
          <w:tcPr>
            <w:tcW w:w="7791" w:type="dxa"/>
          </w:tcPr>
          <w:p w14:paraId="475EE199" w14:textId="77777777" w:rsidR="00CF376D" w:rsidRPr="0008750C" w:rsidRDefault="00CF376D" w:rsidP="00795D93">
            <w:pPr>
              <w:rPr>
                <w:sz w:val="20"/>
                <w:szCs w:val="20"/>
              </w:rPr>
            </w:pPr>
            <w:r w:rsidRPr="0008750C">
              <w:rPr>
                <w:sz w:val="20"/>
                <w:szCs w:val="20"/>
              </w:rPr>
              <w:t>&lt;soapenv:Envelope xmlns:soapenv="http://schemas.xmlsoap.org/soap/envelope/" xmlns:prox="http://www.cart.rete.toscana.it/servizi/iris_1_1/proxy" xmlns:idp="http://www.cart.rete.toscana.it/servizi/iris_1_1/IdpInformativaPagamento" xmlns:idp1="http://www.cart.rete.toscana.it/servizi/iris_1_1/IdpHeader"&gt;</w:t>
            </w:r>
          </w:p>
          <w:p w14:paraId="1E0178CF" w14:textId="77777777" w:rsidR="00CF376D" w:rsidRPr="0008750C" w:rsidRDefault="00CF376D" w:rsidP="00795D93">
            <w:pPr>
              <w:rPr>
                <w:sz w:val="20"/>
                <w:szCs w:val="20"/>
              </w:rPr>
            </w:pPr>
            <w:r w:rsidRPr="0008750C">
              <w:rPr>
                <w:sz w:val="20"/>
                <w:szCs w:val="20"/>
              </w:rPr>
              <w:t xml:space="preserve">   &lt;soapenv:Header/&gt;</w:t>
            </w:r>
          </w:p>
          <w:p w14:paraId="398468F4" w14:textId="77777777" w:rsidR="00CF376D" w:rsidRPr="0008750C" w:rsidRDefault="00CF376D" w:rsidP="00795D93">
            <w:pPr>
              <w:rPr>
                <w:sz w:val="20"/>
                <w:szCs w:val="20"/>
              </w:rPr>
            </w:pPr>
            <w:r w:rsidRPr="0008750C">
              <w:rPr>
                <w:sz w:val="20"/>
                <w:szCs w:val="20"/>
              </w:rPr>
              <w:t xml:space="preserve">   &lt;soapenv:Body&gt;</w:t>
            </w:r>
          </w:p>
          <w:p w14:paraId="27BB249F" w14:textId="77777777" w:rsidR="00CF376D" w:rsidRPr="0008750C" w:rsidRDefault="00CF376D" w:rsidP="00795D93">
            <w:pPr>
              <w:rPr>
                <w:sz w:val="20"/>
                <w:szCs w:val="20"/>
              </w:rPr>
            </w:pPr>
            <w:r w:rsidRPr="0008750C">
              <w:rPr>
                <w:sz w:val="20"/>
                <w:szCs w:val="20"/>
              </w:rPr>
              <w:t xml:space="preserve">      &lt;prox:IdpVerificaStatoPagamenti&gt;</w:t>
            </w:r>
          </w:p>
          <w:p w14:paraId="5178A248" w14:textId="77777777" w:rsidR="00CF376D" w:rsidRPr="0008750C" w:rsidRDefault="00CF376D" w:rsidP="00795D93">
            <w:pPr>
              <w:rPr>
                <w:sz w:val="20"/>
                <w:szCs w:val="20"/>
              </w:rPr>
            </w:pPr>
            <w:r w:rsidRPr="0008750C">
              <w:rPr>
                <w:sz w:val="20"/>
                <w:szCs w:val="20"/>
              </w:rPr>
              <w:t xml:space="preserve">         &lt;idp:IdpVerificaStatoPagamento Versione="?"&gt;</w:t>
            </w:r>
          </w:p>
          <w:p w14:paraId="1BF678AE" w14:textId="77777777" w:rsidR="00CF376D" w:rsidRPr="0008750C" w:rsidRDefault="00CF376D" w:rsidP="00795D93">
            <w:pPr>
              <w:rPr>
                <w:sz w:val="20"/>
                <w:szCs w:val="20"/>
              </w:rPr>
            </w:pPr>
            <w:r w:rsidRPr="0008750C">
              <w:rPr>
                <w:sz w:val="20"/>
                <w:szCs w:val="20"/>
              </w:rPr>
              <w:t xml:space="preserve">            &lt;idp:IdpHeader&gt;</w:t>
            </w:r>
          </w:p>
          <w:p w14:paraId="59805A7D" w14:textId="77777777" w:rsidR="00CF376D" w:rsidRPr="0008750C" w:rsidRDefault="00CF376D" w:rsidP="00795D93">
            <w:pPr>
              <w:rPr>
                <w:sz w:val="20"/>
                <w:szCs w:val="20"/>
              </w:rPr>
            </w:pPr>
            <w:r w:rsidRPr="0008750C">
              <w:rPr>
                <w:sz w:val="20"/>
                <w:szCs w:val="20"/>
              </w:rPr>
              <w:t xml:space="preserve">               &lt;idp1:TRT&gt;</w:t>
            </w:r>
          </w:p>
          <w:p w14:paraId="2C1C5EDA" w14:textId="77777777" w:rsidR="00CF376D" w:rsidRPr="0008750C" w:rsidRDefault="00CF376D" w:rsidP="00795D93">
            <w:pPr>
              <w:rPr>
                <w:sz w:val="20"/>
                <w:szCs w:val="20"/>
              </w:rPr>
            </w:pPr>
            <w:r w:rsidRPr="0008750C">
              <w:rPr>
                <w:sz w:val="20"/>
                <w:szCs w:val="20"/>
              </w:rPr>
              <w:t xml:space="preserve">                  &lt;idp1:ServiceName&gt;?&lt;/idp1:ServiceName&gt;</w:t>
            </w:r>
          </w:p>
          <w:p w14:paraId="576FAB2F" w14:textId="77777777" w:rsidR="00CF376D" w:rsidRPr="0008750C" w:rsidRDefault="00CF376D" w:rsidP="00795D93">
            <w:pPr>
              <w:rPr>
                <w:sz w:val="20"/>
                <w:szCs w:val="20"/>
              </w:rPr>
            </w:pPr>
            <w:r w:rsidRPr="0008750C">
              <w:rPr>
                <w:sz w:val="20"/>
                <w:szCs w:val="20"/>
              </w:rPr>
              <w:t xml:space="preserve">                  &lt;idp1:MsgId&gt;?&lt;/idp1:MsgId&gt;</w:t>
            </w:r>
          </w:p>
          <w:p w14:paraId="720709AE" w14:textId="77777777" w:rsidR="00CF376D" w:rsidRPr="0008750C" w:rsidRDefault="00CF376D" w:rsidP="00795D93">
            <w:pPr>
              <w:rPr>
                <w:sz w:val="20"/>
                <w:szCs w:val="20"/>
              </w:rPr>
            </w:pPr>
            <w:r w:rsidRPr="0008750C">
              <w:rPr>
                <w:sz w:val="20"/>
                <w:szCs w:val="20"/>
              </w:rPr>
              <w:t xml:space="preserve">                  &lt;idp1:XMLCrtDt&gt;?&lt;/idp1:XMLCrtDt&gt;</w:t>
            </w:r>
          </w:p>
          <w:p w14:paraId="130B4FBA" w14:textId="77777777" w:rsidR="00CF376D" w:rsidRPr="0008750C" w:rsidRDefault="00CF376D" w:rsidP="00795D93">
            <w:pPr>
              <w:rPr>
                <w:sz w:val="20"/>
                <w:szCs w:val="20"/>
              </w:rPr>
            </w:pPr>
            <w:r w:rsidRPr="0008750C">
              <w:rPr>
                <w:sz w:val="20"/>
                <w:szCs w:val="20"/>
              </w:rPr>
              <w:t xml:space="preserve">                  &lt;idp1:Sender&gt;</w:t>
            </w:r>
          </w:p>
          <w:p w14:paraId="33FE3B42" w14:textId="77777777" w:rsidR="00CF376D" w:rsidRPr="0008750C" w:rsidRDefault="00CF376D" w:rsidP="00795D93">
            <w:pPr>
              <w:rPr>
                <w:sz w:val="20"/>
                <w:szCs w:val="20"/>
              </w:rPr>
            </w:pPr>
            <w:r w:rsidRPr="0008750C">
              <w:rPr>
                <w:sz w:val="20"/>
                <w:szCs w:val="20"/>
              </w:rPr>
              <w:t xml:space="preserve">                     &lt;idp1:SenderId&gt;?&lt;/idp1:SenderId&gt;</w:t>
            </w:r>
          </w:p>
          <w:p w14:paraId="3B341EA8" w14:textId="77777777" w:rsidR="00CF376D" w:rsidRPr="0008750C" w:rsidRDefault="00CF376D" w:rsidP="00795D93">
            <w:pPr>
              <w:rPr>
                <w:sz w:val="20"/>
                <w:szCs w:val="20"/>
              </w:rPr>
            </w:pPr>
            <w:r w:rsidRPr="0008750C">
              <w:rPr>
                <w:sz w:val="20"/>
                <w:szCs w:val="20"/>
              </w:rPr>
              <w:t xml:space="preserve">                     &lt;idp1:SenderSys&gt;?&lt;/idp1:SenderSys&gt;</w:t>
            </w:r>
          </w:p>
          <w:p w14:paraId="5988D80A" w14:textId="77777777" w:rsidR="00CF376D" w:rsidRPr="0008750C" w:rsidRDefault="00CF376D" w:rsidP="00795D93">
            <w:pPr>
              <w:rPr>
                <w:sz w:val="20"/>
                <w:szCs w:val="20"/>
              </w:rPr>
            </w:pPr>
            <w:r w:rsidRPr="0008750C">
              <w:rPr>
                <w:sz w:val="20"/>
                <w:szCs w:val="20"/>
              </w:rPr>
              <w:t xml:space="preserve">                  &lt;/idp1:Sender&gt;</w:t>
            </w:r>
          </w:p>
          <w:p w14:paraId="71D4DCA2" w14:textId="77777777" w:rsidR="00CF376D" w:rsidRPr="0008750C" w:rsidRDefault="00CF376D" w:rsidP="00795D93">
            <w:pPr>
              <w:rPr>
                <w:sz w:val="20"/>
                <w:szCs w:val="20"/>
              </w:rPr>
            </w:pPr>
            <w:r w:rsidRPr="0008750C">
              <w:rPr>
                <w:sz w:val="20"/>
                <w:szCs w:val="20"/>
              </w:rPr>
              <w:lastRenderedPageBreak/>
              <w:t xml:space="preserve">                  &lt;idp1:Receiver&gt;</w:t>
            </w:r>
          </w:p>
          <w:p w14:paraId="0E212D5D" w14:textId="77777777" w:rsidR="00CF376D" w:rsidRPr="0008750C" w:rsidRDefault="00CF376D" w:rsidP="00795D93">
            <w:pPr>
              <w:rPr>
                <w:sz w:val="20"/>
                <w:szCs w:val="20"/>
              </w:rPr>
            </w:pPr>
            <w:r w:rsidRPr="0008750C">
              <w:rPr>
                <w:sz w:val="20"/>
                <w:szCs w:val="20"/>
              </w:rPr>
              <w:t xml:space="preserve">                     &lt;idp1:ReceiverId&gt;?&lt;/idp1:ReceiverId&gt;</w:t>
            </w:r>
          </w:p>
          <w:p w14:paraId="29D5FBAA" w14:textId="77777777" w:rsidR="00CF376D" w:rsidRPr="0008750C" w:rsidRDefault="00CF376D" w:rsidP="00795D93">
            <w:pPr>
              <w:rPr>
                <w:sz w:val="20"/>
                <w:szCs w:val="20"/>
              </w:rPr>
            </w:pPr>
            <w:r w:rsidRPr="0008750C">
              <w:rPr>
                <w:sz w:val="20"/>
                <w:szCs w:val="20"/>
              </w:rPr>
              <w:t xml:space="preserve">                     &lt;idp1:ReceiverSys&gt;?&lt;/idp1:ReceiverSys&gt;</w:t>
            </w:r>
          </w:p>
          <w:p w14:paraId="1124690D" w14:textId="77777777" w:rsidR="00CF376D" w:rsidRPr="0008750C" w:rsidRDefault="00CF376D" w:rsidP="00795D93">
            <w:pPr>
              <w:rPr>
                <w:sz w:val="20"/>
                <w:szCs w:val="20"/>
              </w:rPr>
            </w:pPr>
            <w:r w:rsidRPr="0008750C">
              <w:rPr>
                <w:sz w:val="20"/>
                <w:szCs w:val="20"/>
              </w:rPr>
              <w:t xml:space="preserve">                  &lt;/idp1:Receiver&gt;</w:t>
            </w:r>
          </w:p>
          <w:p w14:paraId="3CDEC55B" w14:textId="77777777" w:rsidR="00CF376D" w:rsidRPr="0008750C" w:rsidRDefault="00CF376D" w:rsidP="00795D93">
            <w:pPr>
              <w:rPr>
                <w:sz w:val="20"/>
                <w:szCs w:val="20"/>
              </w:rPr>
            </w:pPr>
            <w:r w:rsidRPr="0008750C">
              <w:rPr>
                <w:sz w:val="20"/>
                <w:szCs w:val="20"/>
              </w:rPr>
              <w:t xml:space="preserve">               &lt;/idp1:TRT&gt;</w:t>
            </w:r>
          </w:p>
          <w:p w14:paraId="4945FF49" w14:textId="77777777" w:rsidR="00CF376D" w:rsidRPr="0008750C" w:rsidRDefault="00CF376D" w:rsidP="00795D93">
            <w:pPr>
              <w:rPr>
                <w:sz w:val="20"/>
                <w:szCs w:val="20"/>
              </w:rPr>
            </w:pPr>
            <w:r w:rsidRPr="0008750C">
              <w:rPr>
                <w:sz w:val="20"/>
                <w:szCs w:val="20"/>
              </w:rPr>
              <w:t xml:space="preserve">               &lt;idp1:E2E&gt;</w:t>
            </w:r>
          </w:p>
          <w:p w14:paraId="1D5F7B73" w14:textId="77777777" w:rsidR="00CF376D" w:rsidRPr="0008750C" w:rsidRDefault="00CF376D" w:rsidP="00795D93">
            <w:pPr>
              <w:rPr>
                <w:sz w:val="20"/>
                <w:szCs w:val="20"/>
              </w:rPr>
            </w:pPr>
            <w:r w:rsidRPr="0008750C">
              <w:rPr>
                <w:sz w:val="20"/>
                <w:szCs w:val="20"/>
              </w:rPr>
              <w:t xml:space="preserve">                  &lt;idp1:E2ESrvcNm&gt;?&lt;/idp1:E2ESrvcNm&gt;</w:t>
            </w:r>
          </w:p>
          <w:p w14:paraId="730F9BC7" w14:textId="77777777" w:rsidR="00CF376D" w:rsidRPr="0008750C" w:rsidRDefault="00CF376D" w:rsidP="00795D93">
            <w:pPr>
              <w:rPr>
                <w:sz w:val="20"/>
                <w:szCs w:val="20"/>
              </w:rPr>
            </w:pPr>
            <w:r w:rsidRPr="0008750C">
              <w:rPr>
                <w:sz w:val="20"/>
                <w:szCs w:val="20"/>
              </w:rPr>
              <w:t xml:space="preserve">                  &lt;idp1:E2EMsgId&gt;?&lt;/idp1:E2EMsgId&gt;</w:t>
            </w:r>
          </w:p>
          <w:p w14:paraId="38D8198E" w14:textId="77777777" w:rsidR="00CF376D" w:rsidRPr="0008750C" w:rsidRDefault="00CF376D" w:rsidP="00795D93">
            <w:pPr>
              <w:rPr>
                <w:sz w:val="20"/>
                <w:szCs w:val="20"/>
              </w:rPr>
            </w:pPr>
            <w:r w:rsidRPr="0008750C">
              <w:rPr>
                <w:sz w:val="20"/>
                <w:szCs w:val="20"/>
              </w:rPr>
              <w:t xml:space="preserve">                  &lt;idp1:XMLCrtDt&gt;?&lt;/idp1:XMLCrtDt&gt;</w:t>
            </w:r>
          </w:p>
          <w:p w14:paraId="55592497" w14:textId="77777777" w:rsidR="00CF376D" w:rsidRPr="0008750C" w:rsidRDefault="00CF376D" w:rsidP="00795D93">
            <w:pPr>
              <w:rPr>
                <w:sz w:val="20"/>
                <w:szCs w:val="20"/>
              </w:rPr>
            </w:pPr>
            <w:r w:rsidRPr="0008750C">
              <w:rPr>
                <w:sz w:val="20"/>
                <w:szCs w:val="20"/>
              </w:rPr>
              <w:t xml:space="preserve">                  &lt;idp1:Sender&gt;</w:t>
            </w:r>
          </w:p>
          <w:p w14:paraId="57DDA40C" w14:textId="77777777" w:rsidR="00CF376D" w:rsidRPr="0008750C" w:rsidRDefault="00CF376D" w:rsidP="00795D93">
            <w:pPr>
              <w:rPr>
                <w:sz w:val="20"/>
                <w:szCs w:val="20"/>
              </w:rPr>
            </w:pPr>
            <w:r w:rsidRPr="0008750C">
              <w:rPr>
                <w:sz w:val="20"/>
                <w:szCs w:val="20"/>
              </w:rPr>
              <w:t xml:space="preserve">                     &lt;idp1:E2ESndrId&gt;?&lt;/idp1:E2ESndrId&gt;</w:t>
            </w:r>
          </w:p>
          <w:p w14:paraId="6CEB4F7A" w14:textId="77777777" w:rsidR="00CF376D" w:rsidRPr="0008750C" w:rsidRDefault="00CF376D" w:rsidP="00795D93">
            <w:pPr>
              <w:rPr>
                <w:sz w:val="20"/>
                <w:szCs w:val="20"/>
              </w:rPr>
            </w:pPr>
            <w:r w:rsidRPr="0008750C">
              <w:rPr>
                <w:sz w:val="20"/>
                <w:szCs w:val="20"/>
              </w:rPr>
              <w:t xml:space="preserve">                     &lt;idp1:E2ESndrSys&gt;?&lt;/idp1:E2ESndrSys&gt;</w:t>
            </w:r>
          </w:p>
          <w:p w14:paraId="1A54E379" w14:textId="77777777" w:rsidR="00CF376D" w:rsidRPr="0008750C" w:rsidRDefault="00CF376D" w:rsidP="00795D93">
            <w:pPr>
              <w:rPr>
                <w:sz w:val="20"/>
                <w:szCs w:val="20"/>
              </w:rPr>
            </w:pPr>
            <w:r w:rsidRPr="0008750C">
              <w:rPr>
                <w:sz w:val="20"/>
                <w:szCs w:val="20"/>
              </w:rPr>
              <w:t xml:space="preserve">                  &lt;/idp1:Sender&gt;</w:t>
            </w:r>
          </w:p>
          <w:p w14:paraId="45A75F04" w14:textId="77777777" w:rsidR="00CF376D" w:rsidRPr="0008750C" w:rsidRDefault="00CF376D" w:rsidP="00795D93">
            <w:pPr>
              <w:rPr>
                <w:sz w:val="20"/>
                <w:szCs w:val="20"/>
              </w:rPr>
            </w:pPr>
            <w:r w:rsidRPr="0008750C">
              <w:rPr>
                <w:sz w:val="20"/>
                <w:szCs w:val="20"/>
              </w:rPr>
              <w:t xml:space="preserve">                  &lt;idp1:Receiver&gt;</w:t>
            </w:r>
          </w:p>
          <w:p w14:paraId="40F4EFEC" w14:textId="77777777" w:rsidR="00CF376D" w:rsidRPr="0008750C" w:rsidRDefault="00CF376D" w:rsidP="00795D93">
            <w:pPr>
              <w:rPr>
                <w:sz w:val="20"/>
                <w:szCs w:val="20"/>
              </w:rPr>
            </w:pPr>
            <w:r w:rsidRPr="0008750C">
              <w:rPr>
                <w:sz w:val="20"/>
                <w:szCs w:val="20"/>
              </w:rPr>
              <w:t xml:space="preserve">                     &lt;idp1:E2ERcvrId&gt;?&lt;/idp1:E2ERcvrId&gt;</w:t>
            </w:r>
          </w:p>
          <w:p w14:paraId="0FA517EA" w14:textId="77777777" w:rsidR="00CF376D" w:rsidRPr="0008750C" w:rsidRDefault="00CF376D" w:rsidP="00795D93">
            <w:pPr>
              <w:rPr>
                <w:sz w:val="20"/>
                <w:szCs w:val="20"/>
              </w:rPr>
            </w:pPr>
            <w:r w:rsidRPr="0008750C">
              <w:rPr>
                <w:sz w:val="20"/>
                <w:szCs w:val="20"/>
              </w:rPr>
              <w:t xml:space="preserve">                     &lt;idp1:E2ERcvrSys&gt;?&lt;/idp1:E2ERcvrSys&gt;</w:t>
            </w:r>
          </w:p>
          <w:p w14:paraId="4B93240E" w14:textId="77777777" w:rsidR="00CF376D" w:rsidRPr="0008750C" w:rsidRDefault="00CF376D" w:rsidP="00795D93">
            <w:pPr>
              <w:rPr>
                <w:sz w:val="20"/>
                <w:szCs w:val="20"/>
              </w:rPr>
            </w:pPr>
            <w:r w:rsidRPr="0008750C">
              <w:rPr>
                <w:sz w:val="20"/>
                <w:szCs w:val="20"/>
              </w:rPr>
              <w:t xml:space="preserve">                  &lt;/idp1:Receiver&gt;</w:t>
            </w:r>
          </w:p>
          <w:p w14:paraId="66DB01D4" w14:textId="77777777" w:rsidR="00CF376D" w:rsidRPr="0008750C" w:rsidRDefault="00CF376D" w:rsidP="00795D93">
            <w:pPr>
              <w:rPr>
                <w:sz w:val="20"/>
                <w:szCs w:val="20"/>
              </w:rPr>
            </w:pPr>
            <w:r w:rsidRPr="0008750C">
              <w:rPr>
                <w:sz w:val="20"/>
                <w:szCs w:val="20"/>
              </w:rPr>
              <w:t xml:space="preserve">               &lt;/idp1:E2E&gt;</w:t>
            </w:r>
          </w:p>
          <w:p w14:paraId="7AE20C8F" w14:textId="77777777" w:rsidR="00CF376D" w:rsidRPr="0008750C" w:rsidRDefault="00CF376D" w:rsidP="00795D93">
            <w:pPr>
              <w:rPr>
                <w:sz w:val="20"/>
                <w:szCs w:val="20"/>
              </w:rPr>
            </w:pPr>
            <w:r w:rsidRPr="0008750C">
              <w:rPr>
                <w:sz w:val="20"/>
                <w:szCs w:val="20"/>
              </w:rPr>
              <w:t xml:space="preserve">            &lt;/idp:IdpHeader&gt;</w:t>
            </w:r>
          </w:p>
          <w:p w14:paraId="4D08D564" w14:textId="77777777" w:rsidR="00CF376D" w:rsidRPr="0008750C" w:rsidRDefault="00CF376D" w:rsidP="00795D93">
            <w:pPr>
              <w:rPr>
                <w:sz w:val="20"/>
                <w:szCs w:val="20"/>
              </w:rPr>
            </w:pPr>
            <w:r w:rsidRPr="0008750C">
              <w:rPr>
                <w:sz w:val="20"/>
                <w:szCs w:val="20"/>
              </w:rPr>
              <w:t xml:space="preserve">            &lt;idp:IdpBody&gt;</w:t>
            </w:r>
          </w:p>
          <w:p w14:paraId="66EF3884" w14:textId="77777777" w:rsidR="00CF376D" w:rsidRPr="0008750C" w:rsidRDefault="00CF376D" w:rsidP="00795D93">
            <w:pPr>
              <w:rPr>
                <w:sz w:val="20"/>
                <w:szCs w:val="20"/>
              </w:rPr>
            </w:pPr>
            <w:r w:rsidRPr="0008750C">
              <w:rPr>
                <w:sz w:val="20"/>
                <w:szCs w:val="20"/>
              </w:rPr>
              <w:t xml:space="preserve">               &lt;!--1 or more repetitions:--&gt;</w:t>
            </w:r>
          </w:p>
          <w:p w14:paraId="0257FBF8" w14:textId="77777777" w:rsidR="00CF376D" w:rsidRPr="0008750C" w:rsidRDefault="00CF376D" w:rsidP="00795D93">
            <w:pPr>
              <w:rPr>
                <w:sz w:val="20"/>
                <w:szCs w:val="20"/>
              </w:rPr>
            </w:pPr>
            <w:r w:rsidRPr="0008750C">
              <w:rPr>
                <w:sz w:val="20"/>
                <w:szCs w:val="20"/>
              </w:rPr>
              <w:t xml:space="preserve">               &lt;idp:IdPagamento TipoPendenza="?"&gt;?&lt;/idp:IdPagamento&gt;</w:t>
            </w:r>
          </w:p>
          <w:p w14:paraId="046A0EAC" w14:textId="77777777" w:rsidR="00CF376D" w:rsidRPr="0008750C" w:rsidRDefault="00CF376D" w:rsidP="00795D93">
            <w:pPr>
              <w:rPr>
                <w:sz w:val="20"/>
                <w:szCs w:val="20"/>
              </w:rPr>
            </w:pPr>
            <w:r w:rsidRPr="0008750C">
              <w:rPr>
                <w:sz w:val="20"/>
                <w:szCs w:val="20"/>
              </w:rPr>
              <w:t xml:space="preserve">               &lt;!--Optional:--&gt;</w:t>
            </w:r>
          </w:p>
          <w:p w14:paraId="73C18B17" w14:textId="77777777" w:rsidR="00CF376D" w:rsidRPr="0008750C" w:rsidRDefault="00CF376D" w:rsidP="00795D93">
            <w:pPr>
              <w:rPr>
                <w:sz w:val="20"/>
                <w:szCs w:val="20"/>
              </w:rPr>
            </w:pPr>
            <w:r w:rsidRPr="0008750C">
              <w:rPr>
                <w:sz w:val="20"/>
                <w:szCs w:val="20"/>
              </w:rPr>
              <w:t xml:space="preserve">               &lt;idp:richiestaInformazioniPagamento&gt;?&lt;/idp:richiestaInformazioniPagamento&gt;</w:t>
            </w:r>
          </w:p>
          <w:p w14:paraId="6301E170" w14:textId="77777777" w:rsidR="00CF376D" w:rsidRPr="0008750C" w:rsidRDefault="00CF376D" w:rsidP="00795D93">
            <w:pPr>
              <w:rPr>
                <w:sz w:val="20"/>
                <w:szCs w:val="20"/>
              </w:rPr>
            </w:pPr>
            <w:r w:rsidRPr="0008750C">
              <w:rPr>
                <w:sz w:val="20"/>
                <w:szCs w:val="20"/>
              </w:rPr>
              <w:t xml:space="preserve">            &lt;/idp:IdpBody&gt;</w:t>
            </w:r>
          </w:p>
          <w:p w14:paraId="5A326C90" w14:textId="77777777" w:rsidR="00CF376D" w:rsidRPr="0008750C" w:rsidRDefault="00CF376D" w:rsidP="00795D93">
            <w:pPr>
              <w:rPr>
                <w:sz w:val="20"/>
                <w:szCs w:val="20"/>
              </w:rPr>
            </w:pPr>
            <w:r w:rsidRPr="0008750C">
              <w:rPr>
                <w:sz w:val="20"/>
                <w:szCs w:val="20"/>
              </w:rPr>
              <w:t xml:space="preserve">         &lt;/idp:IdpVerificaStatoPagamento&gt;</w:t>
            </w:r>
          </w:p>
          <w:p w14:paraId="5B7BB936" w14:textId="77777777" w:rsidR="00CF376D" w:rsidRPr="0008750C" w:rsidRDefault="00CF376D" w:rsidP="00795D93">
            <w:pPr>
              <w:rPr>
                <w:sz w:val="20"/>
                <w:szCs w:val="20"/>
              </w:rPr>
            </w:pPr>
            <w:r w:rsidRPr="0008750C">
              <w:rPr>
                <w:sz w:val="20"/>
                <w:szCs w:val="20"/>
              </w:rPr>
              <w:t xml:space="preserve">      &lt;/prox:IdpVerificaStatoPagamenti&gt;</w:t>
            </w:r>
          </w:p>
          <w:p w14:paraId="347D31D9" w14:textId="77777777" w:rsidR="00CF376D" w:rsidRPr="0008750C" w:rsidRDefault="00CF376D" w:rsidP="00795D93">
            <w:pPr>
              <w:rPr>
                <w:sz w:val="20"/>
                <w:szCs w:val="20"/>
              </w:rPr>
            </w:pPr>
            <w:r w:rsidRPr="0008750C">
              <w:rPr>
                <w:sz w:val="20"/>
                <w:szCs w:val="20"/>
              </w:rPr>
              <w:t xml:space="preserve">   &lt;/soapenv:Body&gt;</w:t>
            </w:r>
          </w:p>
          <w:p w14:paraId="41EE1485" w14:textId="77777777" w:rsidR="00CF376D" w:rsidRPr="00697F35" w:rsidRDefault="00CF376D" w:rsidP="00795D93">
            <w:pPr>
              <w:rPr>
                <w:sz w:val="20"/>
                <w:szCs w:val="20"/>
              </w:rPr>
            </w:pPr>
            <w:r w:rsidRPr="0008750C">
              <w:rPr>
                <w:sz w:val="20"/>
                <w:szCs w:val="20"/>
              </w:rPr>
              <w:t>&lt;/soapenv:Envelope&gt;</w:t>
            </w:r>
          </w:p>
        </w:tc>
      </w:tr>
      <w:tr w:rsidR="00CF376D" w:rsidRPr="006E29CF" w14:paraId="71E5719C" w14:textId="77777777" w:rsidTr="00795D93">
        <w:tc>
          <w:tcPr>
            <w:tcW w:w="1559" w:type="dxa"/>
          </w:tcPr>
          <w:p w14:paraId="466902B5" w14:textId="77777777" w:rsidR="00CF376D" w:rsidRPr="006E29CF" w:rsidRDefault="00CF376D" w:rsidP="00795D93">
            <w:r w:rsidRPr="006E29CF">
              <w:lastRenderedPageBreak/>
              <w:t xml:space="preserve">Response </w:t>
            </w:r>
          </w:p>
          <w:p w14:paraId="4599A74E" w14:textId="77777777" w:rsidR="00CF376D" w:rsidRPr="006E29CF" w:rsidRDefault="00CF376D" w:rsidP="00795D93"/>
        </w:tc>
        <w:tc>
          <w:tcPr>
            <w:tcW w:w="7791" w:type="dxa"/>
          </w:tcPr>
          <w:p w14:paraId="32B4351A" w14:textId="77777777" w:rsidR="00CF376D" w:rsidRPr="00515C7D" w:rsidRDefault="00CF376D" w:rsidP="00795D93">
            <w:pPr>
              <w:rPr>
                <w:sz w:val="20"/>
                <w:szCs w:val="20"/>
              </w:rPr>
            </w:pPr>
            <w:r w:rsidRPr="00515C7D">
              <w:rPr>
                <w:sz w:val="20"/>
                <w:szCs w:val="20"/>
              </w:rPr>
              <w:t>&lt;soapenv:Envelope xmlns:soapenv="http://schemas.xmlsoap.org/soap/envelope/" xmlns:prox="http://www.cart.rete.toscana.it/servizi/iris_1_1/proxy" xmlns:idp="http://www.cart.rete.toscana.it/servizi/iris_1_1/IdpEsito" xmlns:idp1="http://www.cart.rete.toscana.it/servizi/iris_1_1/IdpHeader" xmlns:idp2="http://www.cart.rete.toscana.it/servizi/iris_1_1/IdpInformativaPagamento" xmlns:idp3="http://www.cart.rete.toscana.it/servizi/iris_1_1/IdpInclude"&gt;</w:t>
            </w:r>
          </w:p>
          <w:p w14:paraId="4665F126" w14:textId="77777777" w:rsidR="00CF376D" w:rsidRPr="00515C7D" w:rsidRDefault="00CF376D" w:rsidP="00795D93">
            <w:pPr>
              <w:rPr>
                <w:sz w:val="20"/>
                <w:szCs w:val="20"/>
              </w:rPr>
            </w:pPr>
            <w:r w:rsidRPr="00515C7D">
              <w:rPr>
                <w:sz w:val="20"/>
                <w:szCs w:val="20"/>
              </w:rPr>
              <w:t xml:space="preserve">   &lt;soapenv:Header/&gt;</w:t>
            </w:r>
          </w:p>
          <w:p w14:paraId="4FE11C51" w14:textId="77777777" w:rsidR="00CF376D" w:rsidRPr="00515C7D" w:rsidRDefault="00CF376D" w:rsidP="00795D93">
            <w:pPr>
              <w:rPr>
                <w:sz w:val="20"/>
                <w:szCs w:val="20"/>
              </w:rPr>
            </w:pPr>
            <w:r w:rsidRPr="00515C7D">
              <w:rPr>
                <w:sz w:val="20"/>
                <w:szCs w:val="20"/>
              </w:rPr>
              <w:t xml:space="preserve">   &lt;soapenv:Body&gt;</w:t>
            </w:r>
          </w:p>
          <w:p w14:paraId="0A081D48" w14:textId="77777777" w:rsidR="00CF376D" w:rsidRPr="00515C7D" w:rsidRDefault="00CF376D" w:rsidP="00795D93">
            <w:pPr>
              <w:rPr>
                <w:sz w:val="20"/>
                <w:szCs w:val="20"/>
              </w:rPr>
            </w:pPr>
            <w:r w:rsidRPr="00515C7D">
              <w:rPr>
                <w:sz w:val="20"/>
                <w:szCs w:val="20"/>
              </w:rPr>
              <w:t xml:space="preserve">      &lt;prox:IdpVerificaStatoPagamenti.Esito&gt;</w:t>
            </w:r>
          </w:p>
          <w:p w14:paraId="7457FC10" w14:textId="77777777" w:rsidR="00CF376D" w:rsidRPr="00515C7D" w:rsidRDefault="00CF376D" w:rsidP="00795D93">
            <w:pPr>
              <w:rPr>
                <w:sz w:val="20"/>
                <w:szCs w:val="20"/>
              </w:rPr>
            </w:pPr>
            <w:r w:rsidRPr="00515C7D">
              <w:rPr>
                <w:sz w:val="20"/>
                <w:szCs w:val="20"/>
              </w:rPr>
              <w:t xml:space="preserve">         &lt;idp:IdpEsitoVerifica Versione="?"&gt;</w:t>
            </w:r>
          </w:p>
          <w:p w14:paraId="6E6DF8C1" w14:textId="77777777" w:rsidR="00CF376D" w:rsidRPr="00515C7D" w:rsidRDefault="00CF376D" w:rsidP="00795D93">
            <w:pPr>
              <w:rPr>
                <w:sz w:val="20"/>
                <w:szCs w:val="20"/>
              </w:rPr>
            </w:pPr>
            <w:r w:rsidRPr="00515C7D">
              <w:rPr>
                <w:sz w:val="20"/>
                <w:szCs w:val="20"/>
              </w:rPr>
              <w:t xml:space="preserve">            &lt;idp:IdpHeader&gt;</w:t>
            </w:r>
          </w:p>
          <w:p w14:paraId="0BED0990" w14:textId="77777777" w:rsidR="00CF376D" w:rsidRPr="00515C7D" w:rsidRDefault="00CF376D" w:rsidP="00795D93">
            <w:pPr>
              <w:rPr>
                <w:sz w:val="20"/>
                <w:szCs w:val="20"/>
              </w:rPr>
            </w:pPr>
            <w:r w:rsidRPr="00515C7D">
              <w:rPr>
                <w:sz w:val="20"/>
                <w:szCs w:val="20"/>
              </w:rPr>
              <w:t xml:space="preserve">               &lt;idp1:TRT&gt;</w:t>
            </w:r>
          </w:p>
          <w:p w14:paraId="1F94A01F" w14:textId="77777777" w:rsidR="00CF376D" w:rsidRPr="00515C7D" w:rsidRDefault="00CF376D" w:rsidP="00795D93">
            <w:pPr>
              <w:rPr>
                <w:sz w:val="20"/>
                <w:szCs w:val="20"/>
              </w:rPr>
            </w:pPr>
            <w:r w:rsidRPr="00515C7D">
              <w:rPr>
                <w:sz w:val="20"/>
                <w:szCs w:val="20"/>
              </w:rPr>
              <w:t xml:space="preserve">                  &lt;idp1:ServiceName&gt;?&lt;/idp1:ServiceName&gt;</w:t>
            </w:r>
          </w:p>
          <w:p w14:paraId="23CF91B1" w14:textId="77777777" w:rsidR="00CF376D" w:rsidRPr="00515C7D" w:rsidRDefault="00CF376D" w:rsidP="00795D93">
            <w:pPr>
              <w:rPr>
                <w:sz w:val="20"/>
                <w:szCs w:val="20"/>
              </w:rPr>
            </w:pPr>
            <w:r w:rsidRPr="00515C7D">
              <w:rPr>
                <w:sz w:val="20"/>
                <w:szCs w:val="20"/>
              </w:rPr>
              <w:t xml:space="preserve">                  &lt;idp1:MsgId&gt;?&lt;/idp1:MsgId&gt;</w:t>
            </w:r>
          </w:p>
          <w:p w14:paraId="6D14F144" w14:textId="77777777" w:rsidR="00CF376D" w:rsidRPr="00515C7D" w:rsidRDefault="00CF376D" w:rsidP="00795D93">
            <w:pPr>
              <w:rPr>
                <w:sz w:val="20"/>
                <w:szCs w:val="20"/>
              </w:rPr>
            </w:pPr>
            <w:r w:rsidRPr="00515C7D">
              <w:rPr>
                <w:sz w:val="20"/>
                <w:szCs w:val="20"/>
              </w:rPr>
              <w:t xml:space="preserve">                  &lt;idp1:XMLCrtDt&gt;?&lt;/idp1:XMLCrtDt&gt;</w:t>
            </w:r>
          </w:p>
          <w:p w14:paraId="57789FDC" w14:textId="77777777" w:rsidR="00CF376D" w:rsidRPr="00515C7D" w:rsidRDefault="00CF376D" w:rsidP="00795D93">
            <w:pPr>
              <w:rPr>
                <w:sz w:val="20"/>
                <w:szCs w:val="20"/>
              </w:rPr>
            </w:pPr>
            <w:r w:rsidRPr="00515C7D">
              <w:rPr>
                <w:sz w:val="20"/>
                <w:szCs w:val="20"/>
              </w:rPr>
              <w:t xml:space="preserve">                  &lt;idp1:Sender&gt;</w:t>
            </w:r>
          </w:p>
          <w:p w14:paraId="499992F6" w14:textId="77777777" w:rsidR="00CF376D" w:rsidRPr="00515C7D" w:rsidRDefault="00CF376D" w:rsidP="00795D93">
            <w:pPr>
              <w:rPr>
                <w:sz w:val="20"/>
                <w:szCs w:val="20"/>
              </w:rPr>
            </w:pPr>
            <w:r w:rsidRPr="00515C7D">
              <w:rPr>
                <w:sz w:val="20"/>
                <w:szCs w:val="20"/>
              </w:rPr>
              <w:t xml:space="preserve">                     &lt;idp1:SenderId&gt;?&lt;/idp1:SenderId&gt;</w:t>
            </w:r>
          </w:p>
          <w:p w14:paraId="23A7D19E" w14:textId="77777777" w:rsidR="00CF376D" w:rsidRPr="00515C7D" w:rsidRDefault="00CF376D" w:rsidP="00795D93">
            <w:pPr>
              <w:rPr>
                <w:sz w:val="20"/>
                <w:szCs w:val="20"/>
              </w:rPr>
            </w:pPr>
            <w:r w:rsidRPr="00515C7D">
              <w:rPr>
                <w:sz w:val="20"/>
                <w:szCs w:val="20"/>
              </w:rPr>
              <w:t xml:space="preserve">                     &lt;idp1:SenderSys&gt;?&lt;/idp1:SenderSys&gt;</w:t>
            </w:r>
          </w:p>
          <w:p w14:paraId="7821639A" w14:textId="77777777" w:rsidR="00CF376D" w:rsidRPr="00515C7D" w:rsidRDefault="00CF376D" w:rsidP="00795D93">
            <w:pPr>
              <w:rPr>
                <w:sz w:val="20"/>
                <w:szCs w:val="20"/>
              </w:rPr>
            </w:pPr>
            <w:r w:rsidRPr="00515C7D">
              <w:rPr>
                <w:sz w:val="20"/>
                <w:szCs w:val="20"/>
              </w:rPr>
              <w:t xml:space="preserve">                  &lt;/idp1:Sender&gt;</w:t>
            </w:r>
          </w:p>
          <w:p w14:paraId="33F6F68B" w14:textId="77777777" w:rsidR="00CF376D" w:rsidRPr="00515C7D" w:rsidRDefault="00CF376D" w:rsidP="00795D93">
            <w:pPr>
              <w:rPr>
                <w:sz w:val="20"/>
                <w:szCs w:val="20"/>
              </w:rPr>
            </w:pPr>
            <w:r w:rsidRPr="00515C7D">
              <w:rPr>
                <w:sz w:val="20"/>
                <w:szCs w:val="20"/>
              </w:rPr>
              <w:t xml:space="preserve">                  &lt;idp1:Receiver&gt;</w:t>
            </w:r>
          </w:p>
          <w:p w14:paraId="245D060B" w14:textId="77777777" w:rsidR="00CF376D" w:rsidRPr="00515C7D" w:rsidRDefault="00CF376D" w:rsidP="00795D93">
            <w:pPr>
              <w:rPr>
                <w:sz w:val="20"/>
                <w:szCs w:val="20"/>
              </w:rPr>
            </w:pPr>
            <w:r w:rsidRPr="00515C7D">
              <w:rPr>
                <w:sz w:val="20"/>
                <w:szCs w:val="20"/>
              </w:rPr>
              <w:t xml:space="preserve">                     &lt;idp1:ReceiverId&gt;?&lt;/idp1:ReceiverId&gt;</w:t>
            </w:r>
          </w:p>
          <w:p w14:paraId="1FBD9BC8" w14:textId="77777777" w:rsidR="00CF376D" w:rsidRPr="00515C7D" w:rsidRDefault="00CF376D" w:rsidP="00795D93">
            <w:pPr>
              <w:rPr>
                <w:sz w:val="20"/>
                <w:szCs w:val="20"/>
              </w:rPr>
            </w:pPr>
            <w:r w:rsidRPr="00515C7D">
              <w:rPr>
                <w:sz w:val="20"/>
                <w:szCs w:val="20"/>
              </w:rPr>
              <w:lastRenderedPageBreak/>
              <w:t xml:space="preserve">                     &lt;idp1:ReceiverSys&gt;?&lt;/idp1:ReceiverSys&gt;</w:t>
            </w:r>
          </w:p>
          <w:p w14:paraId="480DFB95" w14:textId="77777777" w:rsidR="00CF376D" w:rsidRPr="00515C7D" w:rsidRDefault="00CF376D" w:rsidP="00795D93">
            <w:pPr>
              <w:rPr>
                <w:sz w:val="20"/>
                <w:szCs w:val="20"/>
              </w:rPr>
            </w:pPr>
            <w:r w:rsidRPr="00515C7D">
              <w:rPr>
                <w:sz w:val="20"/>
                <w:szCs w:val="20"/>
              </w:rPr>
              <w:t xml:space="preserve">                  &lt;/idp1:Receiver&gt;</w:t>
            </w:r>
          </w:p>
          <w:p w14:paraId="5B79583F" w14:textId="77777777" w:rsidR="00CF376D" w:rsidRPr="00515C7D" w:rsidRDefault="00CF376D" w:rsidP="00795D93">
            <w:pPr>
              <w:rPr>
                <w:sz w:val="20"/>
                <w:szCs w:val="20"/>
              </w:rPr>
            </w:pPr>
            <w:r w:rsidRPr="00515C7D">
              <w:rPr>
                <w:sz w:val="20"/>
                <w:szCs w:val="20"/>
              </w:rPr>
              <w:t xml:space="preserve">               &lt;/idp1:TRT&gt;</w:t>
            </w:r>
          </w:p>
          <w:p w14:paraId="593B4FE9" w14:textId="77777777" w:rsidR="00CF376D" w:rsidRPr="00515C7D" w:rsidRDefault="00CF376D" w:rsidP="00795D93">
            <w:pPr>
              <w:rPr>
                <w:sz w:val="20"/>
                <w:szCs w:val="20"/>
              </w:rPr>
            </w:pPr>
            <w:r w:rsidRPr="00515C7D">
              <w:rPr>
                <w:sz w:val="20"/>
                <w:szCs w:val="20"/>
              </w:rPr>
              <w:t xml:space="preserve">               &lt;idp1:E2E&gt;</w:t>
            </w:r>
          </w:p>
          <w:p w14:paraId="5375947B" w14:textId="77777777" w:rsidR="00CF376D" w:rsidRPr="00515C7D" w:rsidRDefault="00CF376D" w:rsidP="00795D93">
            <w:pPr>
              <w:rPr>
                <w:sz w:val="20"/>
                <w:szCs w:val="20"/>
              </w:rPr>
            </w:pPr>
            <w:r w:rsidRPr="00515C7D">
              <w:rPr>
                <w:sz w:val="20"/>
                <w:szCs w:val="20"/>
              </w:rPr>
              <w:t xml:space="preserve">                  &lt;idp1:E2ESrvcNm&gt;?&lt;/idp1:E2ESrvcNm&gt;</w:t>
            </w:r>
          </w:p>
          <w:p w14:paraId="60CE0FAB" w14:textId="77777777" w:rsidR="00CF376D" w:rsidRPr="00515C7D" w:rsidRDefault="00CF376D" w:rsidP="00795D93">
            <w:pPr>
              <w:rPr>
                <w:sz w:val="20"/>
                <w:szCs w:val="20"/>
              </w:rPr>
            </w:pPr>
            <w:r w:rsidRPr="00515C7D">
              <w:rPr>
                <w:sz w:val="20"/>
                <w:szCs w:val="20"/>
              </w:rPr>
              <w:t xml:space="preserve">                  &lt;idp1:E2EMsgId&gt;?&lt;/idp1:E2EMsgId&gt;</w:t>
            </w:r>
          </w:p>
          <w:p w14:paraId="5C3BFCEB" w14:textId="77777777" w:rsidR="00CF376D" w:rsidRPr="00515C7D" w:rsidRDefault="00CF376D" w:rsidP="00795D93">
            <w:pPr>
              <w:rPr>
                <w:sz w:val="20"/>
                <w:szCs w:val="20"/>
              </w:rPr>
            </w:pPr>
            <w:r w:rsidRPr="00515C7D">
              <w:rPr>
                <w:sz w:val="20"/>
                <w:szCs w:val="20"/>
              </w:rPr>
              <w:t xml:space="preserve">                  &lt;idp1:XMLCrtDt&gt;?&lt;/idp1:XMLCrtDt&gt;</w:t>
            </w:r>
          </w:p>
          <w:p w14:paraId="0462AF7F" w14:textId="77777777" w:rsidR="00CF376D" w:rsidRPr="00515C7D" w:rsidRDefault="00CF376D" w:rsidP="00795D93">
            <w:pPr>
              <w:rPr>
                <w:sz w:val="20"/>
                <w:szCs w:val="20"/>
              </w:rPr>
            </w:pPr>
            <w:r w:rsidRPr="00515C7D">
              <w:rPr>
                <w:sz w:val="20"/>
                <w:szCs w:val="20"/>
              </w:rPr>
              <w:t xml:space="preserve">                  &lt;idp1:Sender&gt;</w:t>
            </w:r>
          </w:p>
          <w:p w14:paraId="58F352BB" w14:textId="77777777" w:rsidR="00CF376D" w:rsidRPr="00515C7D" w:rsidRDefault="00CF376D" w:rsidP="00795D93">
            <w:pPr>
              <w:rPr>
                <w:sz w:val="20"/>
                <w:szCs w:val="20"/>
              </w:rPr>
            </w:pPr>
            <w:r w:rsidRPr="00515C7D">
              <w:rPr>
                <w:sz w:val="20"/>
                <w:szCs w:val="20"/>
              </w:rPr>
              <w:t xml:space="preserve">                     &lt;idp1:E2ESndrId&gt;?&lt;/idp1:E2ESndrId&gt;</w:t>
            </w:r>
          </w:p>
          <w:p w14:paraId="09B9C799" w14:textId="77777777" w:rsidR="00CF376D" w:rsidRPr="00515C7D" w:rsidRDefault="00CF376D" w:rsidP="00795D93">
            <w:pPr>
              <w:rPr>
                <w:sz w:val="20"/>
                <w:szCs w:val="20"/>
              </w:rPr>
            </w:pPr>
            <w:r w:rsidRPr="00515C7D">
              <w:rPr>
                <w:sz w:val="20"/>
                <w:szCs w:val="20"/>
              </w:rPr>
              <w:t xml:space="preserve">                     &lt;idp1:E2ESndrSys&gt;?&lt;/idp1:E2ESndrSys&gt;</w:t>
            </w:r>
          </w:p>
          <w:p w14:paraId="372AEF21" w14:textId="77777777" w:rsidR="00CF376D" w:rsidRPr="00515C7D" w:rsidRDefault="00CF376D" w:rsidP="00795D93">
            <w:pPr>
              <w:rPr>
                <w:sz w:val="20"/>
                <w:szCs w:val="20"/>
              </w:rPr>
            </w:pPr>
            <w:r w:rsidRPr="00515C7D">
              <w:rPr>
                <w:sz w:val="20"/>
                <w:szCs w:val="20"/>
              </w:rPr>
              <w:t xml:space="preserve">                  &lt;/idp1:Sender&gt;</w:t>
            </w:r>
          </w:p>
          <w:p w14:paraId="0524A7D3" w14:textId="77777777" w:rsidR="00CF376D" w:rsidRPr="00515C7D" w:rsidRDefault="00CF376D" w:rsidP="00795D93">
            <w:pPr>
              <w:rPr>
                <w:sz w:val="20"/>
                <w:szCs w:val="20"/>
              </w:rPr>
            </w:pPr>
            <w:r w:rsidRPr="00515C7D">
              <w:rPr>
                <w:sz w:val="20"/>
                <w:szCs w:val="20"/>
              </w:rPr>
              <w:t xml:space="preserve">                  &lt;idp1:Receiver&gt;</w:t>
            </w:r>
          </w:p>
          <w:p w14:paraId="6A46ED2B" w14:textId="77777777" w:rsidR="00CF376D" w:rsidRPr="00515C7D" w:rsidRDefault="00CF376D" w:rsidP="00795D93">
            <w:pPr>
              <w:rPr>
                <w:sz w:val="20"/>
                <w:szCs w:val="20"/>
              </w:rPr>
            </w:pPr>
            <w:r w:rsidRPr="00515C7D">
              <w:rPr>
                <w:sz w:val="20"/>
                <w:szCs w:val="20"/>
              </w:rPr>
              <w:t xml:space="preserve">                     &lt;idp1:E2ERcvrId&gt;?&lt;/idp1:E2ERcvrId&gt;</w:t>
            </w:r>
          </w:p>
          <w:p w14:paraId="3E056835" w14:textId="77777777" w:rsidR="00CF376D" w:rsidRPr="00515C7D" w:rsidRDefault="00CF376D" w:rsidP="00795D93">
            <w:pPr>
              <w:rPr>
                <w:sz w:val="20"/>
                <w:szCs w:val="20"/>
              </w:rPr>
            </w:pPr>
            <w:r w:rsidRPr="00515C7D">
              <w:rPr>
                <w:sz w:val="20"/>
                <w:szCs w:val="20"/>
              </w:rPr>
              <w:t xml:space="preserve">                     &lt;idp1:E2ERcvrSys&gt;?&lt;/idp1:E2ERcvrSys&gt;</w:t>
            </w:r>
          </w:p>
          <w:p w14:paraId="707B8E12" w14:textId="77777777" w:rsidR="00CF376D" w:rsidRPr="00515C7D" w:rsidRDefault="00CF376D" w:rsidP="00795D93">
            <w:pPr>
              <w:rPr>
                <w:sz w:val="20"/>
                <w:szCs w:val="20"/>
              </w:rPr>
            </w:pPr>
            <w:r w:rsidRPr="00515C7D">
              <w:rPr>
                <w:sz w:val="20"/>
                <w:szCs w:val="20"/>
              </w:rPr>
              <w:t xml:space="preserve">                  &lt;/idp1:Receiver&gt;</w:t>
            </w:r>
          </w:p>
          <w:p w14:paraId="4F063A0E" w14:textId="77777777" w:rsidR="00CF376D" w:rsidRPr="00515C7D" w:rsidRDefault="00CF376D" w:rsidP="00795D93">
            <w:pPr>
              <w:rPr>
                <w:sz w:val="20"/>
                <w:szCs w:val="20"/>
              </w:rPr>
            </w:pPr>
            <w:r w:rsidRPr="00515C7D">
              <w:rPr>
                <w:sz w:val="20"/>
                <w:szCs w:val="20"/>
              </w:rPr>
              <w:t xml:space="preserve">               &lt;/idp1:E2E&gt;</w:t>
            </w:r>
          </w:p>
          <w:p w14:paraId="3CEE0C1E" w14:textId="77777777" w:rsidR="00CF376D" w:rsidRPr="00515C7D" w:rsidRDefault="00CF376D" w:rsidP="00795D93">
            <w:pPr>
              <w:rPr>
                <w:sz w:val="20"/>
                <w:szCs w:val="20"/>
              </w:rPr>
            </w:pPr>
            <w:r w:rsidRPr="00515C7D">
              <w:rPr>
                <w:sz w:val="20"/>
                <w:szCs w:val="20"/>
              </w:rPr>
              <w:t xml:space="preserve">            &lt;/idp:IdpHeader&gt;</w:t>
            </w:r>
          </w:p>
          <w:p w14:paraId="1353BD5B" w14:textId="77777777" w:rsidR="00CF376D" w:rsidRPr="00515C7D" w:rsidRDefault="00CF376D" w:rsidP="00795D93">
            <w:pPr>
              <w:rPr>
                <w:sz w:val="20"/>
                <w:szCs w:val="20"/>
              </w:rPr>
            </w:pPr>
            <w:r w:rsidRPr="00515C7D">
              <w:rPr>
                <w:sz w:val="20"/>
                <w:szCs w:val="20"/>
              </w:rPr>
              <w:t xml:space="preserve">            &lt;idp:IdpBody&gt;</w:t>
            </w:r>
          </w:p>
          <w:p w14:paraId="0E941976" w14:textId="77777777" w:rsidR="00CF376D" w:rsidRPr="00515C7D" w:rsidRDefault="00CF376D" w:rsidP="00795D93">
            <w:pPr>
              <w:rPr>
                <w:sz w:val="20"/>
                <w:szCs w:val="20"/>
              </w:rPr>
            </w:pPr>
            <w:r w:rsidRPr="00515C7D">
              <w:rPr>
                <w:sz w:val="20"/>
                <w:szCs w:val="20"/>
              </w:rPr>
              <w:t xml:space="preserve">               &lt;!--Zero or more repetitions:--&gt;</w:t>
            </w:r>
          </w:p>
          <w:p w14:paraId="62A18FB1" w14:textId="77777777" w:rsidR="00CF376D" w:rsidRPr="00515C7D" w:rsidRDefault="00CF376D" w:rsidP="00795D93">
            <w:pPr>
              <w:rPr>
                <w:sz w:val="20"/>
                <w:szCs w:val="20"/>
              </w:rPr>
            </w:pPr>
            <w:r w:rsidRPr="00515C7D">
              <w:rPr>
                <w:sz w:val="20"/>
                <w:szCs w:val="20"/>
              </w:rPr>
              <w:t xml:space="preserve">               &lt;idp:StatoPagamento IdPagamento="?" TipoPendenza="?"&gt;?&lt;/idp:StatoPagamento&gt;</w:t>
            </w:r>
          </w:p>
          <w:p w14:paraId="6B12729B" w14:textId="77777777" w:rsidR="00CF376D" w:rsidRPr="00515C7D" w:rsidRDefault="00CF376D" w:rsidP="00795D93">
            <w:pPr>
              <w:rPr>
                <w:sz w:val="20"/>
                <w:szCs w:val="20"/>
              </w:rPr>
            </w:pPr>
            <w:r w:rsidRPr="00515C7D">
              <w:rPr>
                <w:sz w:val="20"/>
                <w:szCs w:val="20"/>
              </w:rPr>
              <w:t xml:space="preserve">               &lt;!--Zero or more repetitions:--&gt;</w:t>
            </w:r>
          </w:p>
          <w:p w14:paraId="3DC3A76F" w14:textId="77777777" w:rsidR="00CF376D" w:rsidRPr="00515C7D" w:rsidRDefault="00CF376D" w:rsidP="00795D93">
            <w:pPr>
              <w:rPr>
                <w:sz w:val="20"/>
                <w:szCs w:val="20"/>
              </w:rPr>
            </w:pPr>
            <w:r w:rsidRPr="00515C7D">
              <w:rPr>
                <w:sz w:val="20"/>
                <w:szCs w:val="20"/>
              </w:rPr>
              <w:t xml:space="preserve">               &lt;idp:InformazioniPagamento&gt;</w:t>
            </w:r>
          </w:p>
          <w:p w14:paraId="15FB225F" w14:textId="77777777" w:rsidR="00CF376D" w:rsidRPr="00515C7D" w:rsidRDefault="00CF376D" w:rsidP="00795D93">
            <w:pPr>
              <w:rPr>
                <w:sz w:val="20"/>
                <w:szCs w:val="20"/>
              </w:rPr>
            </w:pPr>
            <w:r w:rsidRPr="00515C7D">
              <w:rPr>
                <w:sz w:val="20"/>
                <w:szCs w:val="20"/>
              </w:rPr>
              <w:t xml:space="preserve">                  &lt;idp:IdPagamento&gt;?&lt;/idp:IdPagamento&gt;</w:t>
            </w:r>
          </w:p>
          <w:p w14:paraId="5E625034" w14:textId="77777777" w:rsidR="00CF376D" w:rsidRPr="00515C7D" w:rsidRDefault="00CF376D" w:rsidP="00795D93">
            <w:pPr>
              <w:rPr>
                <w:sz w:val="20"/>
                <w:szCs w:val="20"/>
              </w:rPr>
            </w:pPr>
            <w:r w:rsidRPr="00515C7D">
              <w:rPr>
                <w:sz w:val="20"/>
                <w:szCs w:val="20"/>
              </w:rPr>
              <w:t xml:space="preserve">                  &lt;idp:TipoPendenza&gt;?&lt;/idp:TipoPendenza&gt;</w:t>
            </w:r>
          </w:p>
          <w:p w14:paraId="7CABD5D8" w14:textId="77777777" w:rsidR="00CF376D" w:rsidRPr="00515C7D" w:rsidRDefault="00CF376D" w:rsidP="00795D93">
            <w:pPr>
              <w:rPr>
                <w:sz w:val="20"/>
                <w:szCs w:val="20"/>
              </w:rPr>
            </w:pPr>
            <w:r w:rsidRPr="00515C7D">
              <w:rPr>
                <w:sz w:val="20"/>
                <w:szCs w:val="20"/>
              </w:rPr>
              <w:t xml:space="preserve">                  &lt;idp:Stato&gt;?&lt;/idp:Stato&gt;</w:t>
            </w:r>
          </w:p>
          <w:p w14:paraId="6737C271" w14:textId="77777777" w:rsidR="00CF376D" w:rsidRPr="00515C7D" w:rsidRDefault="00CF376D" w:rsidP="00795D93">
            <w:pPr>
              <w:rPr>
                <w:sz w:val="20"/>
                <w:szCs w:val="20"/>
              </w:rPr>
            </w:pPr>
            <w:r w:rsidRPr="00515C7D">
              <w:rPr>
                <w:sz w:val="20"/>
                <w:szCs w:val="20"/>
              </w:rPr>
              <w:t xml:space="preserve">                  &lt;idp:DescrizioneStato&gt;?&lt;/idp:DescrizioneStato&gt;</w:t>
            </w:r>
          </w:p>
          <w:p w14:paraId="612B565F" w14:textId="77777777" w:rsidR="00CF376D" w:rsidRPr="00515C7D" w:rsidRDefault="00CF376D" w:rsidP="00795D93">
            <w:pPr>
              <w:rPr>
                <w:sz w:val="20"/>
                <w:szCs w:val="20"/>
              </w:rPr>
            </w:pPr>
            <w:r w:rsidRPr="00515C7D">
              <w:rPr>
                <w:sz w:val="20"/>
                <w:szCs w:val="20"/>
              </w:rPr>
              <w:t xml:space="preserve">                  &lt;!--Optional:--&gt;</w:t>
            </w:r>
          </w:p>
          <w:p w14:paraId="569D54E0" w14:textId="77777777" w:rsidR="00CF376D" w:rsidRPr="00515C7D" w:rsidRDefault="00CF376D" w:rsidP="00795D93">
            <w:pPr>
              <w:rPr>
                <w:sz w:val="20"/>
                <w:szCs w:val="20"/>
              </w:rPr>
            </w:pPr>
            <w:r w:rsidRPr="00515C7D">
              <w:rPr>
                <w:sz w:val="20"/>
                <w:szCs w:val="20"/>
              </w:rPr>
              <w:t xml:space="preserve">                  &lt;idp:Pagamento&gt;</w:t>
            </w:r>
          </w:p>
          <w:p w14:paraId="6CCDF176" w14:textId="77777777" w:rsidR="00CF376D" w:rsidRPr="00515C7D" w:rsidRDefault="00CF376D" w:rsidP="00795D93">
            <w:pPr>
              <w:rPr>
                <w:sz w:val="20"/>
                <w:szCs w:val="20"/>
              </w:rPr>
            </w:pPr>
            <w:r w:rsidRPr="00515C7D">
              <w:rPr>
                <w:sz w:val="20"/>
                <w:szCs w:val="20"/>
              </w:rPr>
              <w:t xml:space="preserve">                     &lt;idp2:RiferimentoPagamento TipoPagamento="?"&gt;</w:t>
            </w:r>
          </w:p>
          <w:p w14:paraId="33B51EC6" w14:textId="77777777" w:rsidR="00CF376D" w:rsidRPr="00515C7D" w:rsidRDefault="00CF376D" w:rsidP="00795D93">
            <w:pPr>
              <w:rPr>
                <w:sz w:val="20"/>
                <w:szCs w:val="20"/>
              </w:rPr>
            </w:pPr>
            <w:r w:rsidRPr="00515C7D">
              <w:rPr>
                <w:sz w:val="20"/>
                <w:szCs w:val="20"/>
              </w:rPr>
              <w:t xml:space="preserve">                        &lt;idp2:IdPagamento&gt;?&lt;/idp2:IdPagamento&gt;</w:t>
            </w:r>
          </w:p>
          <w:p w14:paraId="466A62C7" w14:textId="77777777" w:rsidR="00CF376D" w:rsidRPr="00515C7D" w:rsidRDefault="00CF376D" w:rsidP="00795D93">
            <w:pPr>
              <w:rPr>
                <w:sz w:val="20"/>
                <w:szCs w:val="20"/>
              </w:rPr>
            </w:pPr>
            <w:r w:rsidRPr="00515C7D">
              <w:rPr>
                <w:sz w:val="20"/>
                <w:szCs w:val="20"/>
              </w:rPr>
              <w:t xml:space="preserve">                     &lt;/idp2:RiferimentoPagamento&gt;</w:t>
            </w:r>
          </w:p>
          <w:p w14:paraId="7A5C45C1" w14:textId="77777777" w:rsidR="00CF376D" w:rsidRPr="00515C7D" w:rsidRDefault="00CF376D" w:rsidP="00795D93">
            <w:pPr>
              <w:rPr>
                <w:sz w:val="20"/>
                <w:szCs w:val="20"/>
              </w:rPr>
            </w:pPr>
            <w:r w:rsidRPr="00515C7D">
              <w:rPr>
                <w:sz w:val="20"/>
                <w:szCs w:val="20"/>
              </w:rPr>
              <w:t xml:space="preserve">                     &lt;idp2:DataOraPagamento&gt;?&lt;/idp2:DataOraPagamento&gt;</w:t>
            </w:r>
          </w:p>
          <w:p w14:paraId="40ECF8AC" w14:textId="77777777" w:rsidR="00CF376D" w:rsidRPr="00515C7D" w:rsidRDefault="00CF376D" w:rsidP="00795D93">
            <w:pPr>
              <w:rPr>
                <w:sz w:val="20"/>
                <w:szCs w:val="20"/>
              </w:rPr>
            </w:pPr>
            <w:r w:rsidRPr="00515C7D">
              <w:rPr>
                <w:sz w:val="20"/>
                <w:szCs w:val="20"/>
              </w:rPr>
              <w:t xml:space="preserve">                     &lt;!--Optional:--&gt;</w:t>
            </w:r>
          </w:p>
          <w:p w14:paraId="5E0CA630" w14:textId="77777777" w:rsidR="00CF376D" w:rsidRPr="00515C7D" w:rsidRDefault="00CF376D" w:rsidP="00795D93">
            <w:pPr>
              <w:rPr>
                <w:sz w:val="20"/>
                <w:szCs w:val="20"/>
              </w:rPr>
            </w:pPr>
            <w:r w:rsidRPr="00515C7D">
              <w:rPr>
                <w:sz w:val="20"/>
                <w:szCs w:val="20"/>
              </w:rPr>
              <w:t xml:space="preserve">                     &lt;idp2:DataScadenzaPagamento&gt;?&lt;/idp2:DataScadenzaPagamento&gt;</w:t>
            </w:r>
          </w:p>
          <w:p w14:paraId="2650791F" w14:textId="77777777" w:rsidR="00CF376D" w:rsidRPr="00515C7D" w:rsidRDefault="00CF376D" w:rsidP="00795D93">
            <w:pPr>
              <w:rPr>
                <w:sz w:val="20"/>
                <w:szCs w:val="20"/>
              </w:rPr>
            </w:pPr>
            <w:r w:rsidRPr="00515C7D">
              <w:rPr>
                <w:sz w:val="20"/>
                <w:szCs w:val="20"/>
              </w:rPr>
              <w:t xml:space="preserve">                     &lt;idp2:Importo&gt;?&lt;/idp2:Importo&gt;</w:t>
            </w:r>
          </w:p>
          <w:p w14:paraId="78437380" w14:textId="77777777" w:rsidR="00CF376D" w:rsidRPr="00515C7D" w:rsidRDefault="00CF376D" w:rsidP="00795D93">
            <w:pPr>
              <w:rPr>
                <w:sz w:val="20"/>
                <w:szCs w:val="20"/>
              </w:rPr>
            </w:pPr>
            <w:r w:rsidRPr="00515C7D">
              <w:rPr>
                <w:sz w:val="20"/>
                <w:szCs w:val="20"/>
              </w:rPr>
              <w:t xml:space="preserve">                     &lt;!--Optional:--&gt;</w:t>
            </w:r>
          </w:p>
          <w:p w14:paraId="4EB2DC27" w14:textId="77777777" w:rsidR="00CF376D" w:rsidRPr="00515C7D" w:rsidRDefault="00CF376D" w:rsidP="00795D93">
            <w:pPr>
              <w:rPr>
                <w:sz w:val="20"/>
                <w:szCs w:val="20"/>
              </w:rPr>
            </w:pPr>
            <w:r w:rsidRPr="00515C7D">
              <w:rPr>
                <w:sz w:val="20"/>
                <w:szCs w:val="20"/>
              </w:rPr>
              <w:t xml:space="preserve">                     &lt;idp2:RiferimentoDebitore&gt;?&lt;/idp2:RiferimentoDebitore&gt;</w:t>
            </w:r>
          </w:p>
          <w:p w14:paraId="3EB49850" w14:textId="77777777" w:rsidR="00CF376D" w:rsidRPr="00515C7D" w:rsidRDefault="00CF376D" w:rsidP="00795D93">
            <w:pPr>
              <w:rPr>
                <w:sz w:val="20"/>
                <w:szCs w:val="20"/>
              </w:rPr>
            </w:pPr>
            <w:r w:rsidRPr="00515C7D">
              <w:rPr>
                <w:sz w:val="20"/>
                <w:szCs w:val="20"/>
              </w:rPr>
              <w:t xml:space="preserve">                     &lt;idp2:Esito&gt;?&lt;/idp2:Esito&gt;</w:t>
            </w:r>
          </w:p>
          <w:p w14:paraId="31440E3A" w14:textId="77777777" w:rsidR="00CF376D" w:rsidRPr="00515C7D" w:rsidRDefault="00CF376D" w:rsidP="00795D93">
            <w:pPr>
              <w:rPr>
                <w:sz w:val="20"/>
                <w:szCs w:val="20"/>
              </w:rPr>
            </w:pPr>
            <w:r w:rsidRPr="00515C7D">
              <w:rPr>
                <w:sz w:val="20"/>
                <w:szCs w:val="20"/>
              </w:rPr>
              <w:t xml:space="preserve">                     &lt;!--Optional:--&gt;</w:t>
            </w:r>
          </w:p>
          <w:p w14:paraId="1AE2A6C2" w14:textId="77777777" w:rsidR="00CF376D" w:rsidRPr="00515C7D" w:rsidRDefault="00CF376D" w:rsidP="00795D93">
            <w:pPr>
              <w:rPr>
                <w:sz w:val="20"/>
                <w:szCs w:val="20"/>
              </w:rPr>
            </w:pPr>
            <w:r w:rsidRPr="00515C7D">
              <w:rPr>
                <w:sz w:val="20"/>
                <w:szCs w:val="20"/>
              </w:rPr>
              <w:t xml:space="preserve">                     &lt;idp2:Pagante Tipo="?"&gt;</w:t>
            </w:r>
          </w:p>
          <w:p w14:paraId="0424123C" w14:textId="77777777" w:rsidR="00CF376D" w:rsidRPr="00515C7D" w:rsidRDefault="00CF376D" w:rsidP="00795D93">
            <w:pPr>
              <w:rPr>
                <w:sz w:val="20"/>
                <w:szCs w:val="20"/>
              </w:rPr>
            </w:pPr>
            <w:r w:rsidRPr="00515C7D">
              <w:rPr>
                <w:sz w:val="20"/>
                <w:szCs w:val="20"/>
              </w:rPr>
              <w:t xml:space="preserve">                        &lt;!--Optional:--&gt;</w:t>
            </w:r>
          </w:p>
          <w:p w14:paraId="76DC2C49" w14:textId="77777777" w:rsidR="00CF376D" w:rsidRPr="00515C7D" w:rsidRDefault="00CF376D" w:rsidP="00795D93">
            <w:pPr>
              <w:rPr>
                <w:sz w:val="20"/>
                <w:szCs w:val="20"/>
              </w:rPr>
            </w:pPr>
            <w:r w:rsidRPr="00515C7D">
              <w:rPr>
                <w:sz w:val="20"/>
                <w:szCs w:val="20"/>
              </w:rPr>
              <w:t xml:space="preserve">                        &lt;idp2:IdPagante&gt;?&lt;/idp2:IdPagante&gt;</w:t>
            </w:r>
          </w:p>
          <w:p w14:paraId="779BD7F7" w14:textId="77777777" w:rsidR="00CF376D" w:rsidRPr="00515C7D" w:rsidRDefault="00CF376D" w:rsidP="00795D93">
            <w:pPr>
              <w:rPr>
                <w:sz w:val="20"/>
                <w:szCs w:val="20"/>
              </w:rPr>
            </w:pPr>
            <w:r w:rsidRPr="00515C7D">
              <w:rPr>
                <w:sz w:val="20"/>
                <w:szCs w:val="20"/>
              </w:rPr>
              <w:t xml:space="preserve">                        &lt;!--Optional:--&gt;</w:t>
            </w:r>
          </w:p>
          <w:p w14:paraId="30B90ADA" w14:textId="77777777" w:rsidR="00CF376D" w:rsidRPr="00515C7D" w:rsidRDefault="00CF376D" w:rsidP="00795D93">
            <w:pPr>
              <w:rPr>
                <w:sz w:val="20"/>
                <w:szCs w:val="20"/>
              </w:rPr>
            </w:pPr>
            <w:r w:rsidRPr="00515C7D">
              <w:rPr>
                <w:sz w:val="20"/>
                <w:szCs w:val="20"/>
              </w:rPr>
              <w:t xml:space="preserve">                        &lt;idp2:Descrizione&gt;?&lt;/idp2:Descrizione&gt;</w:t>
            </w:r>
          </w:p>
          <w:p w14:paraId="45E22B3B" w14:textId="77777777" w:rsidR="00CF376D" w:rsidRPr="00515C7D" w:rsidRDefault="00CF376D" w:rsidP="00795D93">
            <w:pPr>
              <w:rPr>
                <w:sz w:val="20"/>
                <w:szCs w:val="20"/>
              </w:rPr>
            </w:pPr>
            <w:r w:rsidRPr="00515C7D">
              <w:rPr>
                <w:sz w:val="20"/>
                <w:szCs w:val="20"/>
              </w:rPr>
              <w:t xml:space="preserve">                     &lt;/idp2:Pagante&gt;</w:t>
            </w:r>
          </w:p>
          <w:p w14:paraId="10A14EB4" w14:textId="77777777" w:rsidR="00CF376D" w:rsidRPr="00515C7D" w:rsidRDefault="00CF376D" w:rsidP="00795D93">
            <w:pPr>
              <w:rPr>
                <w:sz w:val="20"/>
                <w:szCs w:val="20"/>
              </w:rPr>
            </w:pPr>
            <w:r w:rsidRPr="00515C7D">
              <w:rPr>
                <w:sz w:val="20"/>
                <w:szCs w:val="20"/>
              </w:rPr>
              <w:t xml:space="preserve">                     &lt;!--Optional:--&gt;</w:t>
            </w:r>
          </w:p>
          <w:p w14:paraId="175501D2" w14:textId="77777777" w:rsidR="00CF376D" w:rsidRPr="00515C7D" w:rsidRDefault="00CF376D" w:rsidP="00795D93">
            <w:pPr>
              <w:rPr>
                <w:sz w:val="20"/>
                <w:szCs w:val="20"/>
              </w:rPr>
            </w:pPr>
            <w:r w:rsidRPr="00515C7D">
              <w:rPr>
                <w:sz w:val="20"/>
                <w:szCs w:val="20"/>
              </w:rPr>
              <w:t xml:space="preserve">                     &lt;idp2:Transazione&gt;</w:t>
            </w:r>
          </w:p>
          <w:p w14:paraId="33339222" w14:textId="77777777" w:rsidR="00CF376D" w:rsidRPr="00515C7D" w:rsidRDefault="00CF376D" w:rsidP="00795D93">
            <w:pPr>
              <w:rPr>
                <w:sz w:val="20"/>
                <w:szCs w:val="20"/>
              </w:rPr>
            </w:pPr>
            <w:r w:rsidRPr="00515C7D">
              <w:rPr>
                <w:sz w:val="20"/>
                <w:szCs w:val="20"/>
              </w:rPr>
              <w:t xml:space="preserve">                        &lt;idp2:CanalePagamento Tipo="?"&gt;</w:t>
            </w:r>
          </w:p>
          <w:p w14:paraId="5C79E8B5" w14:textId="77777777" w:rsidR="00CF376D" w:rsidRPr="00515C7D" w:rsidRDefault="00CF376D" w:rsidP="00795D93">
            <w:pPr>
              <w:rPr>
                <w:sz w:val="20"/>
                <w:szCs w:val="20"/>
              </w:rPr>
            </w:pPr>
            <w:r w:rsidRPr="00515C7D">
              <w:rPr>
                <w:sz w:val="20"/>
                <w:szCs w:val="20"/>
              </w:rPr>
              <w:t xml:space="preserve">                           &lt;!--Optional:--&gt;</w:t>
            </w:r>
          </w:p>
          <w:p w14:paraId="4BE15719" w14:textId="77777777" w:rsidR="00CF376D" w:rsidRPr="00515C7D" w:rsidRDefault="00CF376D" w:rsidP="00795D93">
            <w:pPr>
              <w:rPr>
                <w:sz w:val="20"/>
                <w:szCs w:val="20"/>
              </w:rPr>
            </w:pPr>
            <w:r w:rsidRPr="00515C7D">
              <w:rPr>
                <w:sz w:val="20"/>
                <w:szCs w:val="20"/>
              </w:rPr>
              <w:lastRenderedPageBreak/>
              <w:t xml:space="preserve">                           &lt;idp2:Descrizione&gt;?&lt;/idp2:Descrizione&gt;</w:t>
            </w:r>
          </w:p>
          <w:p w14:paraId="1ED730C7" w14:textId="77777777" w:rsidR="00CF376D" w:rsidRPr="00515C7D" w:rsidRDefault="00CF376D" w:rsidP="00795D93">
            <w:pPr>
              <w:rPr>
                <w:sz w:val="20"/>
                <w:szCs w:val="20"/>
              </w:rPr>
            </w:pPr>
            <w:r w:rsidRPr="00515C7D">
              <w:rPr>
                <w:sz w:val="20"/>
                <w:szCs w:val="20"/>
              </w:rPr>
              <w:t xml:space="preserve">                        &lt;/idp2:CanalePagamento&gt;</w:t>
            </w:r>
          </w:p>
          <w:p w14:paraId="4076FBD7" w14:textId="77777777" w:rsidR="00CF376D" w:rsidRPr="00515C7D" w:rsidRDefault="00CF376D" w:rsidP="00795D93">
            <w:pPr>
              <w:rPr>
                <w:sz w:val="20"/>
                <w:szCs w:val="20"/>
              </w:rPr>
            </w:pPr>
            <w:r w:rsidRPr="00515C7D">
              <w:rPr>
                <w:sz w:val="20"/>
                <w:szCs w:val="20"/>
              </w:rPr>
              <w:t xml:space="preserve">                        &lt;idp2:MezzoPagamento Tipo="?"&gt;</w:t>
            </w:r>
          </w:p>
          <w:p w14:paraId="2FA82DC4" w14:textId="77777777" w:rsidR="00CF376D" w:rsidRPr="00515C7D" w:rsidRDefault="00CF376D" w:rsidP="00795D93">
            <w:pPr>
              <w:rPr>
                <w:sz w:val="20"/>
                <w:szCs w:val="20"/>
              </w:rPr>
            </w:pPr>
            <w:r w:rsidRPr="00515C7D">
              <w:rPr>
                <w:sz w:val="20"/>
                <w:szCs w:val="20"/>
              </w:rPr>
              <w:t xml:space="preserve">                           &lt;!--Optional:--&gt;</w:t>
            </w:r>
          </w:p>
          <w:p w14:paraId="61F076B1" w14:textId="77777777" w:rsidR="00CF376D" w:rsidRPr="00515C7D" w:rsidRDefault="00CF376D" w:rsidP="00795D93">
            <w:pPr>
              <w:rPr>
                <w:sz w:val="20"/>
                <w:szCs w:val="20"/>
              </w:rPr>
            </w:pPr>
            <w:r w:rsidRPr="00515C7D">
              <w:rPr>
                <w:sz w:val="20"/>
                <w:szCs w:val="20"/>
              </w:rPr>
              <w:t xml:space="preserve">                           &lt;idp2:Descrizione&gt;?&lt;/idp2:Descrizione&gt;</w:t>
            </w:r>
          </w:p>
          <w:p w14:paraId="610650DF" w14:textId="77777777" w:rsidR="00CF376D" w:rsidRPr="00515C7D" w:rsidRDefault="00CF376D" w:rsidP="00795D93">
            <w:pPr>
              <w:rPr>
                <w:sz w:val="20"/>
                <w:szCs w:val="20"/>
              </w:rPr>
            </w:pPr>
            <w:r w:rsidRPr="00515C7D">
              <w:rPr>
                <w:sz w:val="20"/>
                <w:szCs w:val="20"/>
              </w:rPr>
              <w:t xml:space="preserve">                        &lt;/idp2:MezzoPagamento&gt;</w:t>
            </w:r>
          </w:p>
          <w:p w14:paraId="4A595C6B" w14:textId="77777777" w:rsidR="00CF376D" w:rsidRPr="00515C7D" w:rsidRDefault="00CF376D" w:rsidP="00795D93">
            <w:pPr>
              <w:rPr>
                <w:sz w:val="20"/>
                <w:szCs w:val="20"/>
              </w:rPr>
            </w:pPr>
            <w:r w:rsidRPr="00515C7D">
              <w:rPr>
                <w:sz w:val="20"/>
                <w:szCs w:val="20"/>
              </w:rPr>
              <w:t xml:space="preserve">                        &lt;!--Optional:--&gt;</w:t>
            </w:r>
          </w:p>
          <w:p w14:paraId="613B53CE" w14:textId="77777777" w:rsidR="00CF376D" w:rsidRPr="00515C7D" w:rsidRDefault="00CF376D" w:rsidP="00795D93">
            <w:pPr>
              <w:rPr>
                <w:sz w:val="20"/>
                <w:szCs w:val="20"/>
              </w:rPr>
            </w:pPr>
            <w:r w:rsidRPr="00515C7D">
              <w:rPr>
                <w:sz w:val="20"/>
                <w:szCs w:val="20"/>
              </w:rPr>
              <w:t xml:space="preserve">                        &lt;idp2:DettaglioCanalePagamento&gt;</w:t>
            </w:r>
          </w:p>
          <w:p w14:paraId="3C0AE4FF" w14:textId="77777777" w:rsidR="00CF376D" w:rsidRPr="00515C7D" w:rsidRDefault="00CF376D" w:rsidP="00795D93">
            <w:pPr>
              <w:rPr>
                <w:sz w:val="20"/>
                <w:szCs w:val="20"/>
              </w:rPr>
            </w:pPr>
            <w:r w:rsidRPr="00515C7D">
              <w:rPr>
                <w:sz w:val="20"/>
                <w:szCs w:val="20"/>
              </w:rPr>
              <w:t xml:space="preserve">                           &lt;!--Optional:--&gt;</w:t>
            </w:r>
          </w:p>
          <w:p w14:paraId="08FFD857" w14:textId="77777777" w:rsidR="00CF376D" w:rsidRPr="00515C7D" w:rsidRDefault="00CF376D" w:rsidP="00795D93">
            <w:pPr>
              <w:rPr>
                <w:sz w:val="20"/>
                <w:szCs w:val="20"/>
              </w:rPr>
            </w:pPr>
            <w:r w:rsidRPr="00515C7D">
              <w:rPr>
                <w:sz w:val="20"/>
                <w:szCs w:val="20"/>
              </w:rPr>
              <w:t xml:space="preserve">                           &lt;idp3:Filiale&gt;?&lt;/idp3:Filiale&gt;</w:t>
            </w:r>
          </w:p>
          <w:p w14:paraId="5A1B42F1" w14:textId="77777777" w:rsidR="00CF376D" w:rsidRPr="00515C7D" w:rsidRDefault="00CF376D" w:rsidP="00795D93">
            <w:pPr>
              <w:rPr>
                <w:sz w:val="20"/>
                <w:szCs w:val="20"/>
              </w:rPr>
            </w:pPr>
            <w:r w:rsidRPr="00515C7D">
              <w:rPr>
                <w:sz w:val="20"/>
                <w:szCs w:val="20"/>
              </w:rPr>
              <w:t xml:space="preserve">                           &lt;!--Optional:--&gt;</w:t>
            </w:r>
          </w:p>
          <w:p w14:paraId="62E40060" w14:textId="77777777" w:rsidR="00CF376D" w:rsidRPr="00515C7D" w:rsidRDefault="00CF376D" w:rsidP="00795D93">
            <w:pPr>
              <w:rPr>
                <w:sz w:val="20"/>
                <w:szCs w:val="20"/>
              </w:rPr>
            </w:pPr>
            <w:r w:rsidRPr="00515C7D">
              <w:rPr>
                <w:sz w:val="20"/>
                <w:szCs w:val="20"/>
              </w:rPr>
              <w:t xml:space="preserve">                           &lt;idp3:Sportello&gt;?&lt;/idp3:Sportello&gt;</w:t>
            </w:r>
          </w:p>
          <w:p w14:paraId="5FEF4122" w14:textId="77777777" w:rsidR="00CF376D" w:rsidRPr="00515C7D" w:rsidRDefault="00CF376D" w:rsidP="00795D93">
            <w:pPr>
              <w:rPr>
                <w:sz w:val="20"/>
                <w:szCs w:val="20"/>
              </w:rPr>
            </w:pPr>
            <w:r w:rsidRPr="00515C7D">
              <w:rPr>
                <w:sz w:val="20"/>
                <w:szCs w:val="20"/>
              </w:rPr>
              <w:t xml:space="preserve">                           &lt;!--Optional:--&gt;</w:t>
            </w:r>
          </w:p>
          <w:p w14:paraId="78A2A285" w14:textId="77777777" w:rsidR="00CF376D" w:rsidRPr="00515C7D" w:rsidRDefault="00CF376D" w:rsidP="00795D93">
            <w:pPr>
              <w:rPr>
                <w:sz w:val="20"/>
                <w:szCs w:val="20"/>
              </w:rPr>
            </w:pPr>
            <w:r w:rsidRPr="00515C7D">
              <w:rPr>
                <w:sz w:val="20"/>
                <w:szCs w:val="20"/>
              </w:rPr>
              <w:t xml:space="preserve">                           &lt;idp3:IdTerminale&gt;?&lt;/idp3:IdTerminale&gt;</w:t>
            </w:r>
          </w:p>
          <w:p w14:paraId="1241BB1C" w14:textId="77777777" w:rsidR="00CF376D" w:rsidRPr="00515C7D" w:rsidRDefault="00CF376D" w:rsidP="00795D93">
            <w:pPr>
              <w:rPr>
                <w:sz w:val="20"/>
                <w:szCs w:val="20"/>
              </w:rPr>
            </w:pPr>
            <w:r w:rsidRPr="00515C7D">
              <w:rPr>
                <w:sz w:val="20"/>
                <w:szCs w:val="20"/>
              </w:rPr>
              <w:t xml:space="preserve">                           &lt;!--Optional:--&gt;</w:t>
            </w:r>
          </w:p>
          <w:p w14:paraId="7EB3DF22" w14:textId="77777777" w:rsidR="00CF376D" w:rsidRPr="00515C7D" w:rsidRDefault="00CF376D" w:rsidP="00795D93">
            <w:pPr>
              <w:rPr>
                <w:sz w:val="20"/>
                <w:szCs w:val="20"/>
              </w:rPr>
            </w:pPr>
            <w:r w:rsidRPr="00515C7D">
              <w:rPr>
                <w:sz w:val="20"/>
                <w:szCs w:val="20"/>
              </w:rPr>
              <w:t xml:space="preserve">                           &lt;idp3:IdOperazione&gt;?&lt;/idp3:IdOperazione&gt;</w:t>
            </w:r>
          </w:p>
          <w:p w14:paraId="558423DF" w14:textId="77777777" w:rsidR="00CF376D" w:rsidRPr="00515C7D" w:rsidRDefault="00CF376D" w:rsidP="00795D93">
            <w:pPr>
              <w:rPr>
                <w:sz w:val="20"/>
                <w:szCs w:val="20"/>
              </w:rPr>
            </w:pPr>
            <w:r w:rsidRPr="00515C7D">
              <w:rPr>
                <w:sz w:val="20"/>
                <w:szCs w:val="20"/>
              </w:rPr>
              <w:t xml:space="preserve">                        &lt;/idp2:DettaglioCanalePagamento&gt;</w:t>
            </w:r>
          </w:p>
          <w:p w14:paraId="4960FA0D" w14:textId="77777777" w:rsidR="00CF376D" w:rsidRPr="00515C7D" w:rsidRDefault="00CF376D" w:rsidP="00795D93">
            <w:pPr>
              <w:rPr>
                <w:sz w:val="20"/>
                <w:szCs w:val="20"/>
              </w:rPr>
            </w:pPr>
            <w:r w:rsidRPr="00515C7D">
              <w:rPr>
                <w:sz w:val="20"/>
                <w:szCs w:val="20"/>
              </w:rPr>
              <w:t xml:space="preserve">                        &lt;idp2:IdTransazione&gt;?&lt;/idp2:IdTransazione&gt;</w:t>
            </w:r>
          </w:p>
          <w:p w14:paraId="2865AEF9" w14:textId="77777777" w:rsidR="00CF376D" w:rsidRPr="00515C7D" w:rsidRDefault="00CF376D" w:rsidP="00795D93">
            <w:pPr>
              <w:rPr>
                <w:sz w:val="20"/>
                <w:szCs w:val="20"/>
              </w:rPr>
            </w:pPr>
            <w:r w:rsidRPr="00515C7D">
              <w:rPr>
                <w:sz w:val="20"/>
                <w:szCs w:val="20"/>
              </w:rPr>
              <w:t xml:space="preserve">                        &lt;idp2:DataOraTransazione&gt;?&lt;/idp2:DataOraTransazione&gt;</w:t>
            </w:r>
          </w:p>
          <w:p w14:paraId="5FF64FA9" w14:textId="77777777" w:rsidR="00CF376D" w:rsidRPr="00515C7D" w:rsidRDefault="00CF376D" w:rsidP="00795D93">
            <w:pPr>
              <w:rPr>
                <w:sz w:val="20"/>
                <w:szCs w:val="20"/>
              </w:rPr>
            </w:pPr>
            <w:r w:rsidRPr="00515C7D">
              <w:rPr>
                <w:sz w:val="20"/>
                <w:szCs w:val="20"/>
              </w:rPr>
              <w:t xml:space="preserve">                        &lt;!--Optional:--&gt;</w:t>
            </w:r>
          </w:p>
          <w:p w14:paraId="075AF1FF" w14:textId="77777777" w:rsidR="00CF376D" w:rsidRPr="00515C7D" w:rsidRDefault="00CF376D" w:rsidP="00795D93">
            <w:pPr>
              <w:rPr>
                <w:sz w:val="20"/>
                <w:szCs w:val="20"/>
              </w:rPr>
            </w:pPr>
            <w:r w:rsidRPr="00515C7D">
              <w:rPr>
                <w:sz w:val="20"/>
                <w:szCs w:val="20"/>
              </w:rPr>
              <w:t xml:space="preserve">                        &lt;idp2:CodiceAutorizzazione&gt;?&lt;/idp2:CodiceAutorizzazione&gt;</w:t>
            </w:r>
          </w:p>
          <w:p w14:paraId="470270D2" w14:textId="77777777" w:rsidR="00CF376D" w:rsidRPr="00515C7D" w:rsidRDefault="00CF376D" w:rsidP="00795D93">
            <w:pPr>
              <w:rPr>
                <w:sz w:val="20"/>
                <w:szCs w:val="20"/>
              </w:rPr>
            </w:pPr>
            <w:r w:rsidRPr="00515C7D">
              <w:rPr>
                <w:sz w:val="20"/>
                <w:szCs w:val="20"/>
              </w:rPr>
              <w:t xml:space="preserve">                        &lt;!--Optional:--&gt;</w:t>
            </w:r>
          </w:p>
          <w:p w14:paraId="43AEF012" w14:textId="77777777" w:rsidR="00CF376D" w:rsidRPr="00515C7D" w:rsidRDefault="00CF376D" w:rsidP="00795D93">
            <w:pPr>
              <w:rPr>
                <w:sz w:val="20"/>
                <w:szCs w:val="20"/>
              </w:rPr>
            </w:pPr>
            <w:r w:rsidRPr="00515C7D">
              <w:rPr>
                <w:sz w:val="20"/>
                <w:szCs w:val="20"/>
              </w:rPr>
              <w:t xml:space="preserve">                        &lt;idp2:DataOraAutorizzazione&gt;?&lt;/idp2:DataOraAutorizzazione&gt;</w:t>
            </w:r>
          </w:p>
          <w:p w14:paraId="293CBCD4" w14:textId="77777777" w:rsidR="00CF376D" w:rsidRPr="00515C7D" w:rsidRDefault="00CF376D" w:rsidP="00795D93">
            <w:pPr>
              <w:rPr>
                <w:sz w:val="20"/>
                <w:szCs w:val="20"/>
              </w:rPr>
            </w:pPr>
            <w:r w:rsidRPr="00515C7D">
              <w:rPr>
                <w:sz w:val="20"/>
                <w:szCs w:val="20"/>
              </w:rPr>
              <w:t xml:space="preserve">                        &lt;!--Optional:--&gt;</w:t>
            </w:r>
          </w:p>
          <w:p w14:paraId="1A24E623" w14:textId="77777777" w:rsidR="00CF376D" w:rsidRPr="00515C7D" w:rsidRDefault="00CF376D" w:rsidP="00795D93">
            <w:pPr>
              <w:rPr>
                <w:sz w:val="20"/>
                <w:szCs w:val="20"/>
              </w:rPr>
            </w:pPr>
            <w:r w:rsidRPr="00515C7D">
              <w:rPr>
                <w:sz w:val="20"/>
                <w:szCs w:val="20"/>
              </w:rPr>
              <w:t xml:space="preserve">                        &lt;idp2:TipoSicurezza&gt;?&lt;/idp2:TipoSicurezza&gt;</w:t>
            </w:r>
          </w:p>
          <w:p w14:paraId="149D8D62" w14:textId="77777777" w:rsidR="00CF376D" w:rsidRPr="00515C7D" w:rsidRDefault="00CF376D" w:rsidP="00795D93">
            <w:pPr>
              <w:rPr>
                <w:sz w:val="20"/>
                <w:szCs w:val="20"/>
              </w:rPr>
            </w:pPr>
            <w:r w:rsidRPr="00515C7D">
              <w:rPr>
                <w:sz w:val="20"/>
                <w:szCs w:val="20"/>
              </w:rPr>
              <w:t xml:space="preserve">                        &lt;idp2:ImportoTransato&gt;?&lt;/idp2:ImportoTransato&gt;</w:t>
            </w:r>
          </w:p>
          <w:p w14:paraId="7B4592B5" w14:textId="77777777" w:rsidR="00CF376D" w:rsidRPr="00515C7D" w:rsidRDefault="00CF376D" w:rsidP="00795D93">
            <w:pPr>
              <w:rPr>
                <w:sz w:val="20"/>
                <w:szCs w:val="20"/>
              </w:rPr>
            </w:pPr>
            <w:r w:rsidRPr="00515C7D">
              <w:rPr>
                <w:sz w:val="20"/>
                <w:szCs w:val="20"/>
              </w:rPr>
              <w:t xml:space="preserve">                        &lt;!--Optional:--&gt;</w:t>
            </w:r>
          </w:p>
          <w:p w14:paraId="371A2D1B" w14:textId="77777777" w:rsidR="00CF376D" w:rsidRPr="00515C7D" w:rsidRDefault="00CF376D" w:rsidP="00795D93">
            <w:pPr>
              <w:rPr>
                <w:sz w:val="20"/>
                <w:szCs w:val="20"/>
              </w:rPr>
            </w:pPr>
            <w:r w:rsidRPr="00515C7D">
              <w:rPr>
                <w:sz w:val="20"/>
                <w:szCs w:val="20"/>
              </w:rPr>
              <w:t xml:space="preserve">                        &lt;idp2:DettaglioImportoTransato&gt;</w:t>
            </w:r>
          </w:p>
          <w:p w14:paraId="02412853" w14:textId="77777777" w:rsidR="00CF376D" w:rsidRPr="00515C7D" w:rsidRDefault="00CF376D" w:rsidP="00795D93">
            <w:pPr>
              <w:rPr>
                <w:sz w:val="20"/>
                <w:szCs w:val="20"/>
              </w:rPr>
            </w:pPr>
            <w:r w:rsidRPr="00515C7D">
              <w:rPr>
                <w:sz w:val="20"/>
                <w:szCs w:val="20"/>
              </w:rPr>
              <w:t xml:space="preserve">                           &lt;!--1 or more repetitions:--&gt;</w:t>
            </w:r>
          </w:p>
          <w:p w14:paraId="18B49E85" w14:textId="77777777" w:rsidR="00CF376D" w:rsidRPr="00515C7D" w:rsidRDefault="00CF376D" w:rsidP="00795D93">
            <w:pPr>
              <w:rPr>
                <w:sz w:val="20"/>
                <w:szCs w:val="20"/>
              </w:rPr>
            </w:pPr>
            <w:r w:rsidRPr="00515C7D">
              <w:rPr>
                <w:sz w:val="20"/>
                <w:szCs w:val="20"/>
              </w:rPr>
              <w:t xml:space="preserve">                           &lt;idp2:Voce Tipo="?"&gt;</w:t>
            </w:r>
          </w:p>
          <w:p w14:paraId="643207CB" w14:textId="77777777" w:rsidR="00CF376D" w:rsidRPr="00515C7D" w:rsidRDefault="00CF376D" w:rsidP="00795D93">
            <w:pPr>
              <w:rPr>
                <w:sz w:val="20"/>
                <w:szCs w:val="20"/>
              </w:rPr>
            </w:pPr>
            <w:r w:rsidRPr="00515C7D">
              <w:rPr>
                <w:sz w:val="20"/>
                <w:szCs w:val="20"/>
              </w:rPr>
              <w:t xml:space="preserve">                              &lt;idp2:Descrizione&gt;?&lt;/idp2:Descrizione&gt;</w:t>
            </w:r>
          </w:p>
          <w:p w14:paraId="6E61DF6B" w14:textId="77777777" w:rsidR="00CF376D" w:rsidRPr="00515C7D" w:rsidRDefault="00CF376D" w:rsidP="00795D93">
            <w:pPr>
              <w:rPr>
                <w:sz w:val="20"/>
                <w:szCs w:val="20"/>
              </w:rPr>
            </w:pPr>
            <w:r w:rsidRPr="00515C7D">
              <w:rPr>
                <w:sz w:val="20"/>
                <w:szCs w:val="20"/>
              </w:rPr>
              <w:t xml:space="preserve">                              &lt;idp2:Importo&gt;?&lt;/idp2:Importo&gt;</w:t>
            </w:r>
          </w:p>
          <w:p w14:paraId="3BC5028F" w14:textId="77777777" w:rsidR="00CF376D" w:rsidRPr="00515C7D" w:rsidRDefault="00CF376D" w:rsidP="00795D93">
            <w:pPr>
              <w:rPr>
                <w:sz w:val="20"/>
                <w:szCs w:val="20"/>
              </w:rPr>
            </w:pPr>
            <w:r w:rsidRPr="00515C7D">
              <w:rPr>
                <w:sz w:val="20"/>
                <w:szCs w:val="20"/>
              </w:rPr>
              <w:t xml:space="preserve">                           &lt;/idp2:Voce&gt;</w:t>
            </w:r>
          </w:p>
          <w:p w14:paraId="0FFFF700" w14:textId="77777777" w:rsidR="00CF376D" w:rsidRPr="00515C7D" w:rsidRDefault="00CF376D" w:rsidP="00795D93">
            <w:pPr>
              <w:rPr>
                <w:sz w:val="20"/>
                <w:szCs w:val="20"/>
              </w:rPr>
            </w:pPr>
            <w:r w:rsidRPr="00515C7D">
              <w:rPr>
                <w:sz w:val="20"/>
                <w:szCs w:val="20"/>
              </w:rPr>
              <w:t xml:space="preserve">                        &lt;/idp2:DettaglioImportoTransato&gt;</w:t>
            </w:r>
          </w:p>
          <w:p w14:paraId="69B386AD" w14:textId="77777777" w:rsidR="00CF376D" w:rsidRPr="00515C7D" w:rsidRDefault="00CF376D" w:rsidP="00795D93">
            <w:pPr>
              <w:rPr>
                <w:sz w:val="20"/>
                <w:szCs w:val="20"/>
              </w:rPr>
            </w:pPr>
            <w:r w:rsidRPr="00515C7D">
              <w:rPr>
                <w:sz w:val="20"/>
                <w:szCs w:val="20"/>
              </w:rPr>
              <w:t xml:space="preserve">                        &lt;!--Optional:--&gt;</w:t>
            </w:r>
          </w:p>
          <w:p w14:paraId="27428639" w14:textId="77777777" w:rsidR="00CF376D" w:rsidRPr="00515C7D" w:rsidRDefault="00CF376D" w:rsidP="00795D93">
            <w:pPr>
              <w:rPr>
                <w:sz w:val="20"/>
                <w:szCs w:val="20"/>
              </w:rPr>
            </w:pPr>
            <w:r w:rsidRPr="00515C7D">
              <w:rPr>
                <w:sz w:val="20"/>
                <w:szCs w:val="20"/>
              </w:rPr>
              <w:t xml:space="preserve">                        &lt;idp2:Descrizione&gt;?&lt;/idp2:Descrizione&gt;</w:t>
            </w:r>
          </w:p>
          <w:p w14:paraId="3E23F759" w14:textId="77777777" w:rsidR="00CF376D" w:rsidRPr="00515C7D" w:rsidRDefault="00CF376D" w:rsidP="00795D93">
            <w:pPr>
              <w:rPr>
                <w:sz w:val="20"/>
                <w:szCs w:val="20"/>
              </w:rPr>
            </w:pPr>
            <w:r w:rsidRPr="00515C7D">
              <w:rPr>
                <w:sz w:val="20"/>
                <w:szCs w:val="20"/>
              </w:rPr>
              <w:t xml:space="preserve">                     &lt;/idp2:Transazione&gt;</w:t>
            </w:r>
          </w:p>
          <w:p w14:paraId="04D4E57B" w14:textId="77777777" w:rsidR="00CF376D" w:rsidRPr="00515C7D" w:rsidRDefault="00CF376D" w:rsidP="00795D93">
            <w:pPr>
              <w:rPr>
                <w:sz w:val="20"/>
                <w:szCs w:val="20"/>
              </w:rPr>
            </w:pPr>
            <w:r w:rsidRPr="00515C7D">
              <w:rPr>
                <w:sz w:val="20"/>
                <w:szCs w:val="20"/>
              </w:rPr>
              <w:t xml:space="preserve">                     &lt;!--Optional:--&gt;</w:t>
            </w:r>
          </w:p>
          <w:p w14:paraId="7674527B" w14:textId="77777777" w:rsidR="00CF376D" w:rsidRPr="00515C7D" w:rsidRDefault="00CF376D" w:rsidP="00795D93">
            <w:pPr>
              <w:rPr>
                <w:sz w:val="20"/>
                <w:szCs w:val="20"/>
              </w:rPr>
            </w:pPr>
            <w:r w:rsidRPr="00515C7D">
              <w:rPr>
                <w:sz w:val="20"/>
                <w:szCs w:val="20"/>
              </w:rPr>
              <w:t xml:space="preserve">                     &lt;idp2:FlagQuietanzaCartacea&gt;?&lt;/idp2:FlagQuietanzaCartacea&gt;</w:t>
            </w:r>
          </w:p>
          <w:p w14:paraId="678D3EBA" w14:textId="77777777" w:rsidR="00CF376D" w:rsidRPr="00515C7D" w:rsidRDefault="00CF376D" w:rsidP="00795D93">
            <w:pPr>
              <w:rPr>
                <w:sz w:val="20"/>
                <w:szCs w:val="20"/>
              </w:rPr>
            </w:pPr>
            <w:r w:rsidRPr="00515C7D">
              <w:rPr>
                <w:sz w:val="20"/>
                <w:szCs w:val="20"/>
              </w:rPr>
              <w:t xml:space="preserve">                     &lt;!--Optional:--&gt;</w:t>
            </w:r>
          </w:p>
          <w:p w14:paraId="30AC6420" w14:textId="77777777" w:rsidR="00CF376D" w:rsidRPr="00515C7D" w:rsidRDefault="00CF376D" w:rsidP="00795D93">
            <w:pPr>
              <w:rPr>
                <w:sz w:val="20"/>
                <w:szCs w:val="20"/>
              </w:rPr>
            </w:pPr>
            <w:r w:rsidRPr="00515C7D">
              <w:rPr>
                <w:sz w:val="20"/>
                <w:szCs w:val="20"/>
              </w:rPr>
              <w:t xml:space="preserve">                     &lt;idp2:Note&gt;?&lt;/idp2:Note&gt;</w:t>
            </w:r>
          </w:p>
          <w:p w14:paraId="6089F172" w14:textId="77777777" w:rsidR="00CF376D" w:rsidRPr="00515C7D" w:rsidRDefault="00CF376D" w:rsidP="00795D93">
            <w:pPr>
              <w:rPr>
                <w:sz w:val="20"/>
                <w:szCs w:val="20"/>
              </w:rPr>
            </w:pPr>
            <w:r w:rsidRPr="00515C7D">
              <w:rPr>
                <w:sz w:val="20"/>
                <w:szCs w:val="20"/>
              </w:rPr>
              <w:t xml:space="preserve">                     &lt;!--Optional:--&gt;</w:t>
            </w:r>
          </w:p>
          <w:p w14:paraId="270089BE" w14:textId="77777777" w:rsidR="00CF376D" w:rsidRPr="00515C7D" w:rsidRDefault="00CF376D" w:rsidP="00795D93">
            <w:pPr>
              <w:rPr>
                <w:sz w:val="20"/>
                <w:szCs w:val="20"/>
              </w:rPr>
            </w:pPr>
            <w:r w:rsidRPr="00515C7D">
              <w:rPr>
                <w:sz w:val="20"/>
                <w:szCs w:val="20"/>
              </w:rPr>
              <w:t xml:space="preserve">                     &lt;idp2:Allegato Tipo="?"&gt;</w:t>
            </w:r>
          </w:p>
          <w:p w14:paraId="5AB10401" w14:textId="77777777" w:rsidR="00CF376D" w:rsidRPr="00515C7D" w:rsidRDefault="00CF376D" w:rsidP="00795D93">
            <w:pPr>
              <w:rPr>
                <w:sz w:val="20"/>
                <w:szCs w:val="20"/>
              </w:rPr>
            </w:pPr>
            <w:r w:rsidRPr="00515C7D">
              <w:rPr>
                <w:sz w:val="20"/>
                <w:szCs w:val="20"/>
              </w:rPr>
              <w:t xml:space="preserve">                        &lt;!--Optional:--&gt;</w:t>
            </w:r>
          </w:p>
          <w:p w14:paraId="53F38D3A" w14:textId="77777777" w:rsidR="00CF376D" w:rsidRPr="00515C7D" w:rsidRDefault="00CF376D" w:rsidP="00795D93">
            <w:pPr>
              <w:rPr>
                <w:sz w:val="20"/>
                <w:szCs w:val="20"/>
              </w:rPr>
            </w:pPr>
            <w:r w:rsidRPr="00515C7D">
              <w:rPr>
                <w:sz w:val="20"/>
                <w:szCs w:val="20"/>
              </w:rPr>
              <w:t xml:space="preserve">                        &lt;idp3:Titolo&gt;?&lt;/idp3:Titolo&gt;</w:t>
            </w:r>
          </w:p>
          <w:p w14:paraId="417DD55E" w14:textId="77777777" w:rsidR="00CF376D" w:rsidRPr="00515C7D" w:rsidRDefault="00CF376D" w:rsidP="00795D93">
            <w:pPr>
              <w:rPr>
                <w:sz w:val="20"/>
                <w:szCs w:val="20"/>
              </w:rPr>
            </w:pPr>
            <w:r w:rsidRPr="00515C7D">
              <w:rPr>
                <w:sz w:val="20"/>
                <w:szCs w:val="20"/>
              </w:rPr>
              <w:t xml:space="preserve">                        &lt;idp3:Codifica&gt;?&lt;/idp3:Codifica&gt;</w:t>
            </w:r>
          </w:p>
          <w:p w14:paraId="136F5530" w14:textId="77777777" w:rsidR="00CF376D" w:rsidRPr="00515C7D" w:rsidRDefault="00CF376D" w:rsidP="00795D93">
            <w:pPr>
              <w:rPr>
                <w:sz w:val="20"/>
                <w:szCs w:val="20"/>
              </w:rPr>
            </w:pPr>
            <w:r w:rsidRPr="00515C7D">
              <w:rPr>
                <w:sz w:val="20"/>
                <w:szCs w:val="20"/>
              </w:rPr>
              <w:t xml:space="preserve">                        &lt;idp3:Contenuto&gt;cid:1120658483818&lt;/idp3:Contenuto&gt;</w:t>
            </w:r>
          </w:p>
          <w:p w14:paraId="3123C457" w14:textId="77777777" w:rsidR="00CF376D" w:rsidRPr="00515C7D" w:rsidRDefault="00CF376D" w:rsidP="00795D93">
            <w:pPr>
              <w:rPr>
                <w:sz w:val="20"/>
                <w:szCs w:val="20"/>
              </w:rPr>
            </w:pPr>
            <w:r w:rsidRPr="00515C7D">
              <w:rPr>
                <w:sz w:val="20"/>
                <w:szCs w:val="20"/>
              </w:rPr>
              <w:t xml:space="preserve">                        &lt;!--Optional:--&gt;</w:t>
            </w:r>
          </w:p>
          <w:p w14:paraId="44301665" w14:textId="77777777" w:rsidR="00CF376D" w:rsidRPr="00515C7D" w:rsidRDefault="00CF376D" w:rsidP="00795D93">
            <w:pPr>
              <w:rPr>
                <w:sz w:val="20"/>
                <w:szCs w:val="20"/>
              </w:rPr>
            </w:pPr>
            <w:r w:rsidRPr="00515C7D">
              <w:rPr>
                <w:sz w:val="20"/>
                <w:szCs w:val="20"/>
              </w:rPr>
              <w:t xml:space="preserve">                        &lt;idp3:IdAntifalsificazione&gt;?&lt;/idp3:IdAntifalsificazione&gt;</w:t>
            </w:r>
          </w:p>
          <w:p w14:paraId="03D803E7" w14:textId="77777777" w:rsidR="00CF376D" w:rsidRPr="00515C7D" w:rsidRDefault="00CF376D" w:rsidP="00795D93">
            <w:pPr>
              <w:rPr>
                <w:sz w:val="20"/>
                <w:szCs w:val="20"/>
              </w:rPr>
            </w:pPr>
            <w:r w:rsidRPr="00515C7D">
              <w:rPr>
                <w:sz w:val="20"/>
                <w:szCs w:val="20"/>
              </w:rPr>
              <w:t xml:space="preserve">                     &lt;/idp2:Allegato&gt;</w:t>
            </w:r>
          </w:p>
          <w:p w14:paraId="111A54EA" w14:textId="77777777" w:rsidR="00CF376D" w:rsidRPr="00515C7D" w:rsidRDefault="00CF376D" w:rsidP="00795D93">
            <w:pPr>
              <w:rPr>
                <w:sz w:val="20"/>
                <w:szCs w:val="20"/>
              </w:rPr>
            </w:pPr>
            <w:r w:rsidRPr="00515C7D">
              <w:rPr>
                <w:sz w:val="20"/>
                <w:szCs w:val="20"/>
              </w:rPr>
              <w:lastRenderedPageBreak/>
              <w:t xml:space="preserve">                     &lt;!--Optional:--&gt;</w:t>
            </w:r>
          </w:p>
          <w:p w14:paraId="3A385DFD" w14:textId="77777777" w:rsidR="00CF376D" w:rsidRPr="00515C7D" w:rsidRDefault="00CF376D" w:rsidP="00795D93">
            <w:pPr>
              <w:rPr>
                <w:sz w:val="20"/>
                <w:szCs w:val="20"/>
              </w:rPr>
            </w:pPr>
            <w:r w:rsidRPr="00515C7D">
              <w:rPr>
                <w:sz w:val="20"/>
                <w:szCs w:val="20"/>
              </w:rPr>
              <w:t xml:space="preserve">                     &lt;idp2:RiferimentoDebito TipoDebito="?"&gt;</w:t>
            </w:r>
          </w:p>
          <w:p w14:paraId="1F7A899B" w14:textId="77777777" w:rsidR="00CF376D" w:rsidRPr="00515C7D" w:rsidRDefault="00CF376D" w:rsidP="00795D93">
            <w:pPr>
              <w:rPr>
                <w:sz w:val="20"/>
                <w:szCs w:val="20"/>
              </w:rPr>
            </w:pPr>
            <w:r w:rsidRPr="00515C7D">
              <w:rPr>
                <w:sz w:val="20"/>
                <w:szCs w:val="20"/>
              </w:rPr>
              <w:t xml:space="preserve">                        &lt;idp2:Pendenza&gt;?&lt;/idp2:Pendenza&gt;</w:t>
            </w:r>
          </w:p>
          <w:p w14:paraId="3AFDB8DB" w14:textId="77777777" w:rsidR="00CF376D" w:rsidRPr="00515C7D" w:rsidRDefault="00CF376D" w:rsidP="00795D93">
            <w:pPr>
              <w:rPr>
                <w:sz w:val="20"/>
                <w:szCs w:val="20"/>
              </w:rPr>
            </w:pPr>
            <w:r w:rsidRPr="00515C7D">
              <w:rPr>
                <w:sz w:val="20"/>
                <w:szCs w:val="20"/>
              </w:rPr>
              <w:t xml:space="preserve">                     &lt;/idp2:RiferimentoDebito&gt;</w:t>
            </w:r>
          </w:p>
          <w:p w14:paraId="32A97038" w14:textId="77777777" w:rsidR="00CF376D" w:rsidRPr="00515C7D" w:rsidRDefault="00CF376D" w:rsidP="00795D93">
            <w:pPr>
              <w:rPr>
                <w:sz w:val="20"/>
                <w:szCs w:val="20"/>
              </w:rPr>
            </w:pPr>
            <w:r w:rsidRPr="00515C7D">
              <w:rPr>
                <w:sz w:val="20"/>
                <w:szCs w:val="20"/>
              </w:rPr>
              <w:t xml:space="preserve">                     &lt;!--Optional:--&gt;</w:t>
            </w:r>
          </w:p>
          <w:p w14:paraId="2942D2D6" w14:textId="77777777" w:rsidR="00CF376D" w:rsidRPr="00515C7D" w:rsidRDefault="00CF376D" w:rsidP="00795D93">
            <w:pPr>
              <w:rPr>
                <w:sz w:val="20"/>
                <w:szCs w:val="20"/>
              </w:rPr>
            </w:pPr>
            <w:r w:rsidRPr="00515C7D">
              <w:rPr>
                <w:sz w:val="20"/>
                <w:szCs w:val="20"/>
              </w:rPr>
              <w:t xml:space="preserve">                     &lt;idp2:DescrizioneCausale&gt;?&lt;/idp2:DescrizioneCausale&gt;</w:t>
            </w:r>
          </w:p>
          <w:p w14:paraId="039F21F4" w14:textId="77777777" w:rsidR="00CF376D" w:rsidRPr="00515C7D" w:rsidRDefault="00CF376D" w:rsidP="00795D93">
            <w:pPr>
              <w:rPr>
                <w:sz w:val="20"/>
                <w:szCs w:val="20"/>
              </w:rPr>
            </w:pPr>
            <w:r w:rsidRPr="00515C7D">
              <w:rPr>
                <w:sz w:val="20"/>
                <w:szCs w:val="20"/>
              </w:rPr>
              <w:t xml:space="preserve">                     &lt;!--Optional:--&gt;</w:t>
            </w:r>
          </w:p>
          <w:p w14:paraId="0AE648B0" w14:textId="77777777" w:rsidR="00CF376D" w:rsidRPr="00515C7D" w:rsidRDefault="00CF376D" w:rsidP="00795D93">
            <w:pPr>
              <w:rPr>
                <w:sz w:val="20"/>
                <w:szCs w:val="20"/>
              </w:rPr>
            </w:pPr>
            <w:r>
              <w:rPr>
                <w:sz w:val="20"/>
                <w:szCs w:val="20"/>
              </w:rPr>
              <w:t xml:space="preserve">                   </w:t>
            </w:r>
            <w:r w:rsidRPr="00515C7D">
              <w:rPr>
                <w:sz w:val="20"/>
                <w:szCs w:val="20"/>
              </w:rPr>
              <w:t>&lt;idp2:IdentificativoUnivocoVersamento&gt;?&lt;/idp2:IdentificativoUnivocoVersamento&gt;</w:t>
            </w:r>
          </w:p>
          <w:p w14:paraId="3F7F4082" w14:textId="77777777" w:rsidR="00CF376D" w:rsidRPr="00515C7D" w:rsidRDefault="00CF376D" w:rsidP="00795D93">
            <w:pPr>
              <w:rPr>
                <w:sz w:val="20"/>
                <w:szCs w:val="20"/>
              </w:rPr>
            </w:pPr>
            <w:r w:rsidRPr="00515C7D">
              <w:rPr>
                <w:sz w:val="20"/>
                <w:szCs w:val="20"/>
              </w:rPr>
              <w:t xml:space="preserve">                  &lt;/idp:Pagamento&gt;</w:t>
            </w:r>
          </w:p>
          <w:p w14:paraId="0FDA9A64" w14:textId="77777777" w:rsidR="00CF376D" w:rsidRPr="00515C7D" w:rsidRDefault="00CF376D" w:rsidP="00795D93">
            <w:pPr>
              <w:rPr>
                <w:sz w:val="20"/>
                <w:szCs w:val="20"/>
              </w:rPr>
            </w:pPr>
            <w:r w:rsidRPr="00515C7D">
              <w:rPr>
                <w:sz w:val="20"/>
                <w:szCs w:val="20"/>
              </w:rPr>
              <w:t xml:space="preserve">               &lt;/idp:InformazioniPagamento&gt;</w:t>
            </w:r>
          </w:p>
          <w:p w14:paraId="506195AA" w14:textId="77777777" w:rsidR="00CF376D" w:rsidRPr="00515C7D" w:rsidRDefault="00CF376D" w:rsidP="00795D93">
            <w:pPr>
              <w:rPr>
                <w:sz w:val="20"/>
                <w:szCs w:val="20"/>
              </w:rPr>
            </w:pPr>
            <w:r w:rsidRPr="00515C7D">
              <w:rPr>
                <w:sz w:val="20"/>
                <w:szCs w:val="20"/>
              </w:rPr>
              <w:t xml:space="preserve">            &lt;/idp:IdpBody&gt;</w:t>
            </w:r>
          </w:p>
          <w:p w14:paraId="4AB78275" w14:textId="77777777" w:rsidR="00CF376D" w:rsidRPr="00515C7D" w:rsidRDefault="00CF376D" w:rsidP="00795D93">
            <w:pPr>
              <w:rPr>
                <w:sz w:val="20"/>
                <w:szCs w:val="20"/>
              </w:rPr>
            </w:pPr>
            <w:r w:rsidRPr="00515C7D">
              <w:rPr>
                <w:sz w:val="20"/>
                <w:szCs w:val="20"/>
              </w:rPr>
              <w:t xml:space="preserve">         &lt;/idp:IdpEsitoVerifica&gt;</w:t>
            </w:r>
          </w:p>
          <w:p w14:paraId="7D14AB53" w14:textId="77777777" w:rsidR="00CF376D" w:rsidRPr="00515C7D" w:rsidRDefault="00CF376D" w:rsidP="00795D93">
            <w:pPr>
              <w:rPr>
                <w:sz w:val="20"/>
                <w:szCs w:val="20"/>
              </w:rPr>
            </w:pPr>
            <w:r w:rsidRPr="00515C7D">
              <w:rPr>
                <w:sz w:val="20"/>
                <w:szCs w:val="20"/>
              </w:rPr>
              <w:t xml:space="preserve">      &lt;/prox:IdpVerificaStatoPagamenti.Esito&gt;</w:t>
            </w:r>
          </w:p>
          <w:p w14:paraId="1CFD93C7" w14:textId="77777777" w:rsidR="00CF376D" w:rsidRPr="00515C7D" w:rsidRDefault="00CF376D" w:rsidP="00795D93">
            <w:pPr>
              <w:rPr>
                <w:sz w:val="20"/>
                <w:szCs w:val="20"/>
              </w:rPr>
            </w:pPr>
            <w:r w:rsidRPr="00515C7D">
              <w:rPr>
                <w:sz w:val="20"/>
                <w:szCs w:val="20"/>
              </w:rPr>
              <w:t xml:space="preserve">   &lt;/soapenv:Body&gt;</w:t>
            </w:r>
          </w:p>
          <w:p w14:paraId="471B0040" w14:textId="77777777" w:rsidR="00CF376D" w:rsidRPr="003B514D" w:rsidRDefault="00CF376D" w:rsidP="00795D93">
            <w:pPr>
              <w:rPr>
                <w:sz w:val="20"/>
                <w:szCs w:val="20"/>
              </w:rPr>
            </w:pPr>
            <w:r w:rsidRPr="00515C7D">
              <w:rPr>
                <w:sz w:val="20"/>
                <w:szCs w:val="20"/>
              </w:rPr>
              <w:t>&lt;/soapenv:Envelope&gt;</w:t>
            </w:r>
          </w:p>
        </w:tc>
      </w:tr>
      <w:tr w:rsidR="00CF376D" w:rsidRPr="008B1C81" w14:paraId="79549230" w14:textId="77777777" w:rsidTr="00795D93">
        <w:tc>
          <w:tcPr>
            <w:tcW w:w="1559" w:type="dxa"/>
          </w:tcPr>
          <w:p w14:paraId="0A447020" w14:textId="77777777" w:rsidR="00CF376D" w:rsidRPr="006E29CF" w:rsidRDefault="00CF376D" w:rsidP="00795D93">
            <w:r w:rsidRPr="006E29CF">
              <w:lastRenderedPageBreak/>
              <w:t xml:space="preserve">Fault Response </w:t>
            </w:r>
          </w:p>
          <w:p w14:paraId="7E8E383D" w14:textId="77777777" w:rsidR="00CF376D" w:rsidRPr="006E29CF" w:rsidRDefault="00CF376D" w:rsidP="00795D93"/>
        </w:tc>
        <w:tc>
          <w:tcPr>
            <w:tcW w:w="7791" w:type="dxa"/>
          </w:tcPr>
          <w:p w14:paraId="31107A57" w14:textId="77777777" w:rsidR="00CF376D" w:rsidRPr="00515C7D" w:rsidRDefault="00CF376D" w:rsidP="00795D93">
            <w:pPr>
              <w:rPr>
                <w:sz w:val="20"/>
                <w:szCs w:val="20"/>
              </w:rPr>
            </w:pPr>
            <w:r w:rsidRPr="00515C7D">
              <w:rPr>
                <w:sz w:val="20"/>
                <w:szCs w:val="20"/>
              </w:rPr>
              <w:t>&lt;soap:Envelope xmlns:soap="http://schemas.xmlsoap.org/soap/envelope/"&gt;</w:t>
            </w:r>
          </w:p>
          <w:p w14:paraId="603230F2" w14:textId="77777777" w:rsidR="00CF376D" w:rsidRPr="00515C7D" w:rsidRDefault="00CF376D" w:rsidP="00795D93">
            <w:pPr>
              <w:rPr>
                <w:sz w:val="20"/>
                <w:szCs w:val="20"/>
              </w:rPr>
            </w:pPr>
            <w:r w:rsidRPr="00515C7D">
              <w:rPr>
                <w:sz w:val="20"/>
                <w:szCs w:val="20"/>
              </w:rPr>
              <w:t xml:space="preserve">   &lt;soap:Body&gt;</w:t>
            </w:r>
          </w:p>
          <w:p w14:paraId="008CAFDA" w14:textId="77777777" w:rsidR="00CF376D" w:rsidRPr="00515C7D" w:rsidRDefault="00CF376D" w:rsidP="00795D93">
            <w:pPr>
              <w:rPr>
                <w:sz w:val="20"/>
                <w:szCs w:val="20"/>
              </w:rPr>
            </w:pPr>
            <w:r w:rsidRPr="00515C7D">
              <w:rPr>
                <w:sz w:val="20"/>
                <w:szCs w:val="20"/>
              </w:rPr>
              <w:t xml:space="preserve">      &lt;ns3:IdpVerificaStatoPagamenti.Esito xmlns="http://www.cart.rete.toscana.it/servizi/iris_1_1/IdpHeader" xmlns:ns2="http://www.cart.rete.toscana.it/servizi/iris_1_1/IdpInformativaPagamento" xmlns:ns3="http://www.cart.rete.toscana.it/servizi/iris_1_1/proxy" xmlns:ns4="http://www.cart.rete.toscana.it/servizi/iris_1_1/IdpEsito" xmlns:ns5="http://www.cart.rete.toscana.it/servizi/iris_1_1/IdpInclude"&gt;</w:t>
            </w:r>
          </w:p>
          <w:p w14:paraId="3042DBF1" w14:textId="77777777" w:rsidR="00CF376D" w:rsidRPr="00515C7D" w:rsidRDefault="00CF376D" w:rsidP="00795D93">
            <w:pPr>
              <w:rPr>
                <w:sz w:val="20"/>
                <w:szCs w:val="20"/>
              </w:rPr>
            </w:pPr>
            <w:r w:rsidRPr="00515C7D">
              <w:rPr>
                <w:sz w:val="20"/>
                <w:szCs w:val="20"/>
              </w:rPr>
              <w:t xml:space="preserve">         &lt;ns4:IdpEsitoVerifica Versione="</w:t>
            </w:r>
            <w:r>
              <w:rPr>
                <w:sz w:val="20"/>
                <w:szCs w:val="20"/>
              </w:rPr>
              <w:t>?</w:t>
            </w:r>
            <w:r w:rsidRPr="00515C7D">
              <w:rPr>
                <w:sz w:val="20"/>
                <w:szCs w:val="20"/>
              </w:rPr>
              <w:t>"&gt;</w:t>
            </w:r>
          </w:p>
          <w:p w14:paraId="0FFC8AAA" w14:textId="77777777" w:rsidR="00CF376D" w:rsidRPr="00515C7D" w:rsidRDefault="00CF376D" w:rsidP="00795D93">
            <w:pPr>
              <w:rPr>
                <w:sz w:val="20"/>
                <w:szCs w:val="20"/>
              </w:rPr>
            </w:pPr>
            <w:r w:rsidRPr="00515C7D">
              <w:rPr>
                <w:sz w:val="20"/>
                <w:szCs w:val="20"/>
              </w:rPr>
              <w:t xml:space="preserve">            &lt;IdpHeader&gt;</w:t>
            </w:r>
          </w:p>
          <w:p w14:paraId="66606021" w14:textId="77777777" w:rsidR="00CF376D" w:rsidRPr="00515C7D" w:rsidRDefault="00CF376D" w:rsidP="00795D93">
            <w:pPr>
              <w:rPr>
                <w:sz w:val="20"/>
                <w:szCs w:val="20"/>
              </w:rPr>
            </w:pPr>
            <w:r w:rsidRPr="00515C7D">
              <w:rPr>
                <w:sz w:val="20"/>
                <w:szCs w:val="20"/>
              </w:rPr>
              <w:t xml:space="preserve">               &lt;TRT&gt;</w:t>
            </w:r>
          </w:p>
          <w:p w14:paraId="1A54B54F" w14:textId="77777777" w:rsidR="00CF376D" w:rsidRPr="00515C7D" w:rsidRDefault="00CF376D" w:rsidP="00795D93">
            <w:pPr>
              <w:rPr>
                <w:sz w:val="20"/>
                <w:szCs w:val="20"/>
              </w:rPr>
            </w:pPr>
            <w:r w:rsidRPr="00515C7D">
              <w:rPr>
                <w:sz w:val="20"/>
                <w:szCs w:val="20"/>
              </w:rPr>
              <w:t xml:space="preserve">                  &lt;ServiceName&gt;IdpInformativaPagamento&lt;/ServiceName&gt;</w:t>
            </w:r>
          </w:p>
          <w:p w14:paraId="3EBC554A" w14:textId="77777777" w:rsidR="00CF376D" w:rsidRPr="00515C7D" w:rsidRDefault="00CF376D" w:rsidP="00795D93">
            <w:pPr>
              <w:rPr>
                <w:sz w:val="20"/>
                <w:szCs w:val="20"/>
              </w:rPr>
            </w:pPr>
            <w:r w:rsidRPr="00515C7D">
              <w:rPr>
                <w:sz w:val="20"/>
                <w:szCs w:val="20"/>
              </w:rPr>
              <w:t xml:space="preserve">                  &lt;MsgId&gt;</w:t>
            </w:r>
            <w:r>
              <w:rPr>
                <w:sz w:val="20"/>
                <w:szCs w:val="20"/>
              </w:rPr>
              <w:t>?</w:t>
            </w:r>
            <w:r w:rsidRPr="00515C7D">
              <w:rPr>
                <w:sz w:val="20"/>
                <w:szCs w:val="20"/>
              </w:rPr>
              <w:t>&lt;/MsgId&gt;</w:t>
            </w:r>
          </w:p>
          <w:p w14:paraId="5A20DD8F" w14:textId="77777777" w:rsidR="00CF376D" w:rsidRPr="00515C7D" w:rsidRDefault="00CF376D" w:rsidP="00795D93">
            <w:pPr>
              <w:rPr>
                <w:sz w:val="20"/>
                <w:szCs w:val="20"/>
              </w:rPr>
            </w:pPr>
            <w:r w:rsidRPr="00515C7D">
              <w:rPr>
                <w:sz w:val="20"/>
                <w:szCs w:val="20"/>
              </w:rPr>
              <w:t xml:space="preserve">                  &lt;XMLCrtDt&gt;</w:t>
            </w:r>
            <w:r>
              <w:rPr>
                <w:sz w:val="20"/>
                <w:szCs w:val="20"/>
              </w:rPr>
              <w:t>?</w:t>
            </w:r>
            <w:r w:rsidRPr="00515C7D">
              <w:rPr>
                <w:sz w:val="20"/>
                <w:szCs w:val="20"/>
              </w:rPr>
              <w:t>&lt;/XMLCrtDt&gt;</w:t>
            </w:r>
          </w:p>
          <w:p w14:paraId="39E0A372" w14:textId="77777777" w:rsidR="00CF376D" w:rsidRPr="00515C7D" w:rsidRDefault="00CF376D" w:rsidP="00795D93">
            <w:pPr>
              <w:rPr>
                <w:sz w:val="20"/>
                <w:szCs w:val="20"/>
              </w:rPr>
            </w:pPr>
            <w:r w:rsidRPr="00515C7D">
              <w:rPr>
                <w:sz w:val="20"/>
                <w:szCs w:val="20"/>
              </w:rPr>
              <w:t xml:space="preserve">                  &lt;Sender&gt;</w:t>
            </w:r>
          </w:p>
          <w:p w14:paraId="79EB26D9" w14:textId="77777777" w:rsidR="00CF376D" w:rsidRPr="00515C7D" w:rsidRDefault="00CF376D" w:rsidP="00795D93">
            <w:pPr>
              <w:rPr>
                <w:sz w:val="20"/>
                <w:szCs w:val="20"/>
              </w:rPr>
            </w:pPr>
            <w:r w:rsidRPr="00515C7D">
              <w:rPr>
                <w:sz w:val="20"/>
                <w:szCs w:val="20"/>
              </w:rPr>
              <w:t xml:space="preserve">                     &lt;SenderId&gt;</w:t>
            </w:r>
            <w:r>
              <w:rPr>
                <w:sz w:val="20"/>
                <w:szCs w:val="20"/>
              </w:rPr>
              <w:t>?</w:t>
            </w:r>
            <w:r w:rsidRPr="00515C7D">
              <w:rPr>
                <w:sz w:val="20"/>
                <w:szCs w:val="20"/>
              </w:rPr>
              <w:t>&lt;/SenderId&gt;</w:t>
            </w:r>
          </w:p>
          <w:p w14:paraId="4D3E5C40" w14:textId="77777777" w:rsidR="00CF376D" w:rsidRPr="00515C7D" w:rsidRDefault="00CF376D" w:rsidP="00795D93">
            <w:pPr>
              <w:rPr>
                <w:sz w:val="20"/>
                <w:szCs w:val="20"/>
              </w:rPr>
            </w:pPr>
            <w:r w:rsidRPr="00515C7D">
              <w:rPr>
                <w:sz w:val="20"/>
                <w:szCs w:val="20"/>
              </w:rPr>
              <w:t xml:space="preserve">                     &lt;SenderSys&gt;</w:t>
            </w:r>
            <w:r>
              <w:rPr>
                <w:sz w:val="20"/>
                <w:szCs w:val="20"/>
              </w:rPr>
              <w:t>?</w:t>
            </w:r>
            <w:r w:rsidRPr="00515C7D">
              <w:rPr>
                <w:sz w:val="20"/>
                <w:szCs w:val="20"/>
              </w:rPr>
              <w:t>&lt;/SenderSys&gt;</w:t>
            </w:r>
          </w:p>
          <w:p w14:paraId="6C65E22F" w14:textId="77777777" w:rsidR="00CF376D" w:rsidRPr="00515C7D" w:rsidRDefault="00CF376D" w:rsidP="00795D93">
            <w:pPr>
              <w:rPr>
                <w:sz w:val="20"/>
                <w:szCs w:val="20"/>
              </w:rPr>
            </w:pPr>
            <w:r w:rsidRPr="00515C7D">
              <w:rPr>
                <w:sz w:val="20"/>
                <w:szCs w:val="20"/>
              </w:rPr>
              <w:t xml:space="preserve">                  &lt;/Sender&gt;</w:t>
            </w:r>
          </w:p>
          <w:p w14:paraId="1BA3043C" w14:textId="77777777" w:rsidR="00CF376D" w:rsidRPr="00515C7D" w:rsidRDefault="00CF376D" w:rsidP="00795D93">
            <w:pPr>
              <w:rPr>
                <w:sz w:val="20"/>
                <w:szCs w:val="20"/>
              </w:rPr>
            </w:pPr>
            <w:r w:rsidRPr="00515C7D">
              <w:rPr>
                <w:sz w:val="20"/>
                <w:szCs w:val="20"/>
              </w:rPr>
              <w:t xml:space="preserve">                  &lt;Receiver&gt;</w:t>
            </w:r>
          </w:p>
          <w:p w14:paraId="57E63FA5" w14:textId="77777777" w:rsidR="00CF376D" w:rsidRPr="00515C7D" w:rsidRDefault="00CF376D" w:rsidP="00795D93">
            <w:pPr>
              <w:rPr>
                <w:sz w:val="20"/>
                <w:szCs w:val="20"/>
              </w:rPr>
            </w:pPr>
            <w:r w:rsidRPr="00515C7D">
              <w:rPr>
                <w:sz w:val="20"/>
                <w:szCs w:val="20"/>
              </w:rPr>
              <w:t xml:space="preserve">                     &lt;ReceiverId&gt;</w:t>
            </w:r>
            <w:r>
              <w:rPr>
                <w:sz w:val="20"/>
                <w:szCs w:val="20"/>
              </w:rPr>
              <w:t>?</w:t>
            </w:r>
            <w:r w:rsidRPr="00515C7D">
              <w:rPr>
                <w:sz w:val="20"/>
                <w:szCs w:val="20"/>
              </w:rPr>
              <w:t>&lt;/ReceiverId&gt;</w:t>
            </w:r>
          </w:p>
          <w:p w14:paraId="37249294" w14:textId="77777777" w:rsidR="00CF376D" w:rsidRPr="00515C7D" w:rsidRDefault="00CF376D" w:rsidP="00795D93">
            <w:pPr>
              <w:rPr>
                <w:sz w:val="20"/>
                <w:szCs w:val="20"/>
              </w:rPr>
            </w:pPr>
            <w:r w:rsidRPr="00515C7D">
              <w:rPr>
                <w:sz w:val="20"/>
                <w:szCs w:val="20"/>
              </w:rPr>
              <w:t xml:space="preserve">                     &lt;ReceiverSys&gt;</w:t>
            </w:r>
            <w:r>
              <w:rPr>
                <w:sz w:val="20"/>
                <w:szCs w:val="20"/>
              </w:rPr>
              <w:t>?</w:t>
            </w:r>
            <w:r w:rsidRPr="00515C7D">
              <w:rPr>
                <w:sz w:val="20"/>
                <w:szCs w:val="20"/>
              </w:rPr>
              <w:t>&lt;/ReceiverSys&gt;</w:t>
            </w:r>
          </w:p>
          <w:p w14:paraId="1118185A" w14:textId="77777777" w:rsidR="00CF376D" w:rsidRPr="00515C7D" w:rsidRDefault="00CF376D" w:rsidP="00795D93">
            <w:pPr>
              <w:rPr>
                <w:sz w:val="20"/>
                <w:szCs w:val="20"/>
              </w:rPr>
            </w:pPr>
            <w:r w:rsidRPr="00515C7D">
              <w:rPr>
                <w:sz w:val="20"/>
                <w:szCs w:val="20"/>
              </w:rPr>
              <w:t xml:space="preserve">                  &lt;/Receiver&gt;</w:t>
            </w:r>
          </w:p>
          <w:p w14:paraId="646AED57" w14:textId="77777777" w:rsidR="00CF376D" w:rsidRPr="00515C7D" w:rsidRDefault="00CF376D" w:rsidP="00795D93">
            <w:pPr>
              <w:rPr>
                <w:sz w:val="20"/>
                <w:szCs w:val="20"/>
              </w:rPr>
            </w:pPr>
            <w:r w:rsidRPr="00515C7D">
              <w:rPr>
                <w:sz w:val="20"/>
                <w:szCs w:val="20"/>
              </w:rPr>
              <w:t xml:space="preserve">               &lt;/TRT&gt;</w:t>
            </w:r>
          </w:p>
          <w:p w14:paraId="752008BB" w14:textId="77777777" w:rsidR="00CF376D" w:rsidRPr="00515C7D" w:rsidRDefault="00CF376D" w:rsidP="00795D93">
            <w:pPr>
              <w:rPr>
                <w:sz w:val="20"/>
                <w:szCs w:val="20"/>
              </w:rPr>
            </w:pPr>
            <w:r w:rsidRPr="00515C7D">
              <w:rPr>
                <w:sz w:val="20"/>
                <w:szCs w:val="20"/>
              </w:rPr>
              <w:t xml:space="preserve">               &lt;E2E&gt;</w:t>
            </w:r>
          </w:p>
          <w:p w14:paraId="68FBDDE0" w14:textId="77777777" w:rsidR="00CF376D" w:rsidRPr="00515C7D" w:rsidRDefault="00CF376D" w:rsidP="00795D93">
            <w:pPr>
              <w:rPr>
                <w:sz w:val="20"/>
                <w:szCs w:val="20"/>
              </w:rPr>
            </w:pPr>
            <w:r w:rsidRPr="00515C7D">
              <w:rPr>
                <w:sz w:val="20"/>
                <w:szCs w:val="20"/>
              </w:rPr>
              <w:t xml:space="preserve">                  &lt;E2ESrvcNm&gt;IdpInformativaPagamento&lt;/E2ESrvcNm&gt;</w:t>
            </w:r>
          </w:p>
          <w:p w14:paraId="217BC29A" w14:textId="77777777" w:rsidR="00CF376D" w:rsidRPr="00515C7D" w:rsidRDefault="00CF376D" w:rsidP="00795D93">
            <w:pPr>
              <w:rPr>
                <w:sz w:val="20"/>
                <w:szCs w:val="20"/>
              </w:rPr>
            </w:pPr>
            <w:r w:rsidRPr="00515C7D">
              <w:rPr>
                <w:sz w:val="20"/>
                <w:szCs w:val="20"/>
              </w:rPr>
              <w:t xml:space="preserve">                  &lt;E2EMsgId&gt;</w:t>
            </w:r>
            <w:r>
              <w:rPr>
                <w:sz w:val="20"/>
                <w:szCs w:val="20"/>
              </w:rPr>
              <w:t>?</w:t>
            </w:r>
            <w:r w:rsidRPr="00515C7D">
              <w:rPr>
                <w:sz w:val="20"/>
                <w:szCs w:val="20"/>
              </w:rPr>
              <w:t>&lt;/E2EMsgId&gt;</w:t>
            </w:r>
          </w:p>
          <w:p w14:paraId="23E55AD3" w14:textId="77777777" w:rsidR="00CF376D" w:rsidRPr="00515C7D" w:rsidRDefault="00CF376D" w:rsidP="00795D93">
            <w:pPr>
              <w:rPr>
                <w:sz w:val="20"/>
                <w:szCs w:val="20"/>
              </w:rPr>
            </w:pPr>
            <w:r w:rsidRPr="00515C7D">
              <w:rPr>
                <w:sz w:val="20"/>
                <w:szCs w:val="20"/>
              </w:rPr>
              <w:t xml:space="preserve">                  &lt;XMLCrtDt&gt;</w:t>
            </w:r>
            <w:r>
              <w:rPr>
                <w:sz w:val="20"/>
                <w:szCs w:val="20"/>
              </w:rPr>
              <w:t>?</w:t>
            </w:r>
            <w:r w:rsidRPr="00515C7D">
              <w:rPr>
                <w:sz w:val="20"/>
                <w:szCs w:val="20"/>
              </w:rPr>
              <w:t>&lt;/XMLCrtDt&gt;</w:t>
            </w:r>
          </w:p>
          <w:p w14:paraId="30DA1211" w14:textId="77777777" w:rsidR="00CF376D" w:rsidRPr="00515C7D" w:rsidRDefault="00CF376D" w:rsidP="00795D93">
            <w:pPr>
              <w:rPr>
                <w:sz w:val="20"/>
                <w:szCs w:val="20"/>
              </w:rPr>
            </w:pPr>
            <w:r w:rsidRPr="00515C7D">
              <w:rPr>
                <w:sz w:val="20"/>
                <w:szCs w:val="20"/>
              </w:rPr>
              <w:t xml:space="preserve">                  &lt;Sender&gt;</w:t>
            </w:r>
          </w:p>
          <w:p w14:paraId="38F3DF9B" w14:textId="77777777" w:rsidR="00CF376D" w:rsidRPr="00515C7D" w:rsidRDefault="00CF376D" w:rsidP="00795D93">
            <w:pPr>
              <w:rPr>
                <w:sz w:val="20"/>
                <w:szCs w:val="20"/>
              </w:rPr>
            </w:pPr>
            <w:r w:rsidRPr="00515C7D">
              <w:rPr>
                <w:sz w:val="20"/>
                <w:szCs w:val="20"/>
              </w:rPr>
              <w:t xml:space="preserve">                     &lt;E2ESndrId&gt;</w:t>
            </w:r>
            <w:r>
              <w:rPr>
                <w:sz w:val="20"/>
                <w:szCs w:val="20"/>
              </w:rPr>
              <w:t>?</w:t>
            </w:r>
            <w:r w:rsidRPr="00515C7D">
              <w:rPr>
                <w:sz w:val="20"/>
                <w:szCs w:val="20"/>
              </w:rPr>
              <w:t>&lt;/E2ESndrId&gt;</w:t>
            </w:r>
          </w:p>
          <w:p w14:paraId="7ED61772" w14:textId="77777777" w:rsidR="00CF376D" w:rsidRPr="00515C7D" w:rsidRDefault="00CF376D" w:rsidP="00795D93">
            <w:pPr>
              <w:rPr>
                <w:sz w:val="20"/>
                <w:szCs w:val="20"/>
              </w:rPr>
            </w:pPr>
            <w:r w:rsidRPr="00515C7D">
              <w:rPr>
                <w:sz w:val="20"/>
                <w:szCs w:val="20"/>
              </w:rPr>
              <w:t xml:space="preserve">                     &lt;E2ESndrSys&gt;</w:t>
            </w:r>
            <w:r>
              <w:rPr>
                <w:sz w:val="20"/>
                <w:szCs w:val="20"/>
              </w:rPr>
              <w:t>?</w:t>
            </w:r>
            <w:r w:rsidRPr="00515C7D">
              <w:rPr>
                <w:sz w:val="20"/>
                <w:szCs w:val="20"/>
              </w:rPr>
              <w:t>&lt;/E2ESndrSys&gt;</w:t>
            </w:r>
          </w:p>
          <w:p w14:paraId="764E5DF5" w14:textId="77777777" w:rsidR="00CF376D" w:rsidRPr="00515C7D" w:rsidRDefault="00CF376D" w:rsidP="00795D93">
            <w:pPr>
              <w:rPr>
                <w:sz w:val="20"/>
                <w:szCs w:val="20"/>
              </w:rPr>
            </w:pPr>
            <w:r w:rsidRPr="00515C7D">
              <w:rPr>
                <w:sz w:val="20"/>
                <w:szCs w:val="20"/>
              </w:rPr>
              <w:t xml:space="preserve">                  &lt;/Sender&gt;</w:t>
            </w:r>
          </w:p>
          <w:p w14:paraId="37776F6C" w14:textId="77777777" w:rsidR="00CF376D" w:rsidRPr="00515C7D" w:rsidRDefault="00CF376D" w:rsidP="00795D93">
            <w:pPr>
              <w:rPr>
                <w:sz w:val="20"/>
                <w:szCs w:val="20"/>
              </w:rPr>
            </w:pPr>
            <w:r w:rsidRPr="00515C7D">
              <w:rPr>
                <w:sz w:val="20"/>
                <w:szCs w:val="20"/>
              </w:rPr>
              <w:t xml:space="preserve">                  &lt;Receiver&gt;</w:t>
            </w:r>
          </w:p>
          <w:p w14:paraId="7BFA5FF7" w14:textId="77777777" w:rsidR="00CF376D" w:rsidRPr="00515C7D" w:rsidRDefault="00CF376D" w:rsidP="00795D93">
            <w:pPr>
              <w:rPr>
                <w:sz w:val="20"/>
                <w:szCs w:val="20"/>
              </w:rPr>
            </w:pPr>
            <w:r w:rsidRPr="00515C7D">
              <w:rPr>
                <w:sz w:val="20"/>
                <w:szCs w:val="20"/>
              </w:rPr>
              <w:t xml:space="preserve">                     &lt;E2ERcvrId&gt;</w:t>
            </w:r>
            <w:r>
              <w:rPr>
                <w:sz w:val="20"/>
                <w:szCs w:val="20"/>
              </w:rPr>
              <w:t>?</w:t>
            </w:r>
            <w:r w:rsidRPr="00515C7D">
              <w:rPr>
                <w:sz w:val="20"/>
                <w:szCs w:val="20"/>
              </w:rPr>
              <w:t>&lt;/E2ERcvrId&gt;</w:t>
            </w:r>
          </w:p>
          <w:p w14:paraId="4F408FD9" w14:textId="77777777" w:rsidR="00CF376D" w:rsidRPr="00515C7D" w:rsidRDefault="00CF376D" w:rsidP="00795D93">
            <w:pPr>
              <w:rPr>
                <w:sz w:val="20"/>
                <w:szCs w:val="20"/>
              </w:rPr>
            </w:pPr>
            <w:r w:rsidRPr="00515C7D">
              <w:rPr>
                <w:sz w:val="20"/>
                <w:szCs w:val="20"/>
              </w:rPr>
              <w:t xml:space="preserve">                     &lt;E2ERcvrSys&gt;</w:t>
            </w:r>
            <w:r>
              <w:rPr>
                <w:sz w:val="20"/>
                <w:szCs w:val="20"/>
              </w:rPr>
              <w:t>?</w:t>
            </w:r>
            <w:r w:rsidRPr="00515C7D">
              <w:rPr>
                <w:sz w:val="20"/>
                <w:szCs w:val="20"/>
              </w:rPr>
              <w:t>&lt;/E2ERcvrSys&gt;</w:t>
            </w:r>
          </w:p>
          <w:p w14:paraId="7ADB6141" w14:textId="77777777" w:rsidR="00CF376D" w:rsidRPr="00515C7D" w:rsidRDefault="00CF376D" w:rsidP="00795D93">
            <w:pPr>
              <w:rPr>
                <w:sz w:val="20"/>
                <w:szCs w:val="20"/>
              </w:rPr>
            </w:pPr>
            <w:r w:rsidRPr="00515C7D">
              <w:rPr>
                <w:sz w:val="20"/>
                <w:szCs w:val="20"/>
              </w:rPr>
              <w:lastRenderedPageBreak/>
              <w:t xml:space="preserve">                  &lt;/Receiver&gt;</w:t>
            </w:r>
          </w:p>
          <w:p w14:paraId="4D2EEA42" w14:textId="77777777" w:rsidR="00CF376D" w:rsidRPr="00515C7D" w:rsidRDefault="00CF376D" w:rsidP="00795D93">
            <w:pPr>
              <w:rPr>
                <w:sz w:val="20"/>
                <w:szCs w:val="20"/>
              </w:rPr>
            </w:pPr>
            <w:r w:rsidRPr="00515C7D">
              <w:rPr>
                <w:sz w:val="20"/>
                <w:szCs w:val="20"/>
              </w:rPr>
              <w:t xml:space="preserve">               &lt;/E2E&gt;</w:t>
            </w:r>
          </w:p>
          <w:p w14:paraId="1BDDB255" w14:textId="77777777" w:rsidR="00CF376D" w:rsidRPr="00515C7D" w:rsidRDefault="00CF376D" w:rsidP="00795D93">
            <w:pPr>
              <w:rPr>
                <w:sz w:val="20"/>
                <w:szCs w:val="20"/>
              </w:rPr>
            </w:pPr>
            <w:r w:rsidRPr="00515C7D">
              <w:rPr>
                <w:sz w:val="20"/>
                <w:szCs w:val="20"/>
              </w:rPr>
              <w:t xml:space="preserve">            &lt;/IdpHeader&gt;</w:t>
            </w:r>
          </w:p>
          <w:p w14:paraId="230F1DE1" w14:textId="77777777" w:rsidR="00CF376D" w:rsidRPr="00515C7D" w:rsidRDefault="00CF376D" w:rsidP="00795D93">
            <w:pPr>
              <w:rPr>
                <w:sz w:val="20"/>
                <w:szCs w:val="20"/>
              </w:rPr>
            </w:pPr>
            <w:r w:rsidRPr="00515C7D">
              <w:rPr>
                <w:sz w:val="20"/>
                <w:szCs w:val="20"/>
              </w:rPr>
              <w:t xml:space="preserve">            &lt;ns4:IdpBody&gt;</w:t>
            </w:r>
          </w:p>
          <w:p w14:paraId="15FA00A8" w14:textId="77777777" w:rsidR="00CF376D" w:rsidRPr="00515C7D" w:rsidRDefault="00CF376D" w:rsidP="00795D93">
            <w:pPr>
              <w:rPr>
                <w:sz w:val="20"/>
                <w:szCs w:val="20"/>
              </w:rPr>
            </w:pPr>
            <w:r w:rsidRPr="00515C7D">
              <w:rPr>
                <w:sz w:val="20"/>
                <w:szCs w:val="20"/>
              </w:rPr>
              <w:t xml:space="preserve">               &lt;ns4:Esito&gt;</w:t>
            </w:r>
          </w:p>
          <w:p w14:paraId="32F7DE2F" w14:textId="77777777" w:rsidR="00CF376D" w:rsidRPr="00515C7D" w:rsidRDefault="00CF376D" w:rsidP="00795D93">
            <w:pPr>
              <w:rPr>
                <w:sz w:val="20"/>
                <w:szCs w:val="20"/>
              </w:rPr>
            </w:pPr>
            <w:r w:rsidRPr="00515C7D">
              <w:rPr>
                <w:sz w:val="20"/>
                <w:szCs w:val="20"/>
              </w:rPr>
              <w:t xml:space="preserve">                  &lt;ns4:Codice&gt;</w:t>
            </w:r>
            <w:r>
              <w:rPr>
                <w:sz w:val="20"/>
                <w:szCs w:val="20"/>
              </w:rPr>
              <w:t>?</w:t>
            </w:r>
            <w:r w:rsidRPr="00515C7D">
              <w:rPr>
                <w:sz w:val="20"/>
                <w:szCs w:val="20"/>
              </w:rPr>
              <w:t>&lt;/ns4:Codice&gt;</w:t>
            </w:r>
          </w:p>
          <w:p w14:paraId="6A1390E8" w14:textId="77777777" w:rsidR="00CF376D" w:rsidRPr="00515C7D" w:rsidRDefault="00CF376D" w:rsidP="00795D93">
            <w:pPr>
              <w:rPr>
                <w:sz w:val="20"/>
                <w:szCs w:val="20"/>
              </w:rPr>
            </w:pPr>
            <w:r w:rsidRPr="00515C7D">
              <w:rPr>
                <w:sz w:val="20"/>
                <w:szCs w:val="20"/>
              </w:rPr>
              <w:t xml:space="preserve">                  &lt;ns4:Descrizione&gt;</w:t>
            </w:r>
            <w:r>
              <w:rPr>
                <w:sz w:val="20"/>
                <w:szCs w:val="20"/>
              </w:rPr>
              <w:t>?</w:t>
            </w:r>
            <w:r w:rsidRPr="00515C7D">
              <w:rPr>
                <w:sz w:val="20"/>
                <w:szCs w:val="20"/>
              </w:rPr>
              <w:t>&lt;/ns4:Descrizione&gt;</w:t>
            </w:r>
          </w:p>
          <w:p w14:paraId="0BAAFA56" w14:textId="77777777" w:rsidR="00CF376D" w:rsidRPr="00515C7D" w:rsidRDefault="00CF376D" w:rsidP="00795D93">
            <w:pPr>
              <w:rPr>
                <w:sz w:val="20"/>
                <w:szCs w:val="20"/>
              </w:rPr>
            </w:pPr>
            <w:r w:rsidRPr="00515C7D">
              <w:rPr>
                <w:sz w:val="20"/>
                <w:szCs w:val="20"/>
              </w:rPr>
              <w:t xml:space="preserve">               &lt;/ns4:Esito&gt;</w:t>
            </w:r>
          </w:p>
          <w:p w14:paraId="395277DB" w14:textId="77777777" w:rsidR="00CF376D" w:rsidRPr="00515C7D" w:rsidRDefault="00CF376D" w:rsidP="00795D93">
            <w:pPr>
              <w:rPr>
                <w:sz w:val="20"/>
                <w:szCs w:val="20"/>
              </w:rPr>
            </w:pPr>
            <w:r w:rsidRPr="00515C7D">
              <w:rPr>
                <w:sz w:val="20"/>
                <w:szCs w:val="20"/>
              </w:rPr>
              <w:t xml:space="preserve">            &lt;/ns4:IdpBody&gt;</w:t>
            </w:r>
          </w:p>
          <w:p w14:paraId="2BCCD265" w14:textId="77777777" w:rsidR="00CF376D" w:rsidRPr="00515C7D" w:rsidRDefault="00CF376D" w:rsidP="00795D93">
            <w:pPr>
              <w:rPr>
                <w:sz w:val="20"/>
                <w:szCs w:val="20"/>
              </w:rPr>
            </w:pPr>
            <w:r w:rsidRPr="00515C7D">
              <w:rPr>
                <w:sz w:val="20"/>
                <w:szCs w:val="20"/>
              </w:rPr>
              <w:t xml:space="preserve">         &lt;/ns4:IdpEsitoVerifica&gt;</w:t>
            </w:r>
          </w:p>
          <w:p w14:paraId="6BB02B41" w14:textId="77777777" w:rsidR="00CF376D" w:rsidRPr="00515C7D" w:rsidRDefault="00CF376D" w:rsidP="00795D93">
            <w:pPr>
              <w:rPr>
                <w:sz w:val="20"/>
                <w:szCs w:val="20"/>
              </w:rPr>
            </w:pPr>
            <w:r w:rsidRPr="00515C7D">
              <w:rPr>
                <w:sz w:val="20"/>
                <w:szCs w:val="20"/>
              </w:rPr>
              <w:t xml:space="preserve">      &lt;/ns3:IdpVerificaStatoPagamenti.Esito&gt;</w:t>
            </w:r>
          </w:p>
          <w:p w14:paraId="60785027" w14:textId="77777777" w:rsidR="00CF376D" w:rsidRPr="00515C7D" w:rsidRDefault="00CF376D" w:rsidP="00795D93">
            <w:pPr>
              <w:rPr>
                <w:sz w:val="20"/>
                <w:szCs w:val="20"/>
              </w:rPr>
            </w:pPr>
            <w:r w:rsidRPr="00515C7D">
              <w:rPr>
                <w:sz w:val="20"/>
                <w:szCs w:val="20"/>
              </w:rPr>
              <w:t xml:space="preserve">   &lt;/soap:Body&gt;</w:t>
            </w:r>
          </w:p>
          <w:p w14:paraId="02A7C59C" w14:textId="77777777" w:rsidR="00CF376D" w:rsidRPr="008B1C81" w:rsidRDefault="00CF376D" w:rsidP="00795D93">
            <w:pPr>
              <w:rPr>
                <w:sz w:val="20"/>
                <w:szCs w:val="20"/>
              </w:rPr>
            </w:pPr>
            <w:r w:rsidRPr="00515C7D">
              <w:rPr>
                <w:sz w:val="20"/>
                <w:szCs w:val="20"/>
              </w:rPr>
              <w:t>&lt;/soap:Envelope&gt;</w:t>
            </w:r>
          </w:p>
        </w:tc>
      </w:tr>
    </w:tbl>
    <w:p w14:paraId="3C793533" w14:textId="77777777" w:rsidR="00CF376D" w:rsidRDefault="00CF376D" w:rsidP="00CF376D"/>
    <w:p w14:paraId="10FAB661" w14:textId="77777777" w:rsidR="00CF376D" w:rsidRPr="008D3AA7" w:rsidRDefault="00CF376D" w:rsidP="00CF376D">
      <w:pPr>
        <w:pStyle w:val="Titolo3"/>
        <w:numPr>
          <w:ilvl w:val="2"/>
          <w:numId w:val="49"/>
        </w:numPr>
        <w:rPr>
          <w:rStyle w:val="Enfasigrassetto"/>
          <w:b w:val="0"/>
        </w:rPr>
      </w:pPr>
      <w:bookmarkStart w:id="213" w:name="_Toc27493647"/>
      <w:bookmarkStart w:id="214" w:name="_Toc32587197"/>
      <w:bookmarkStart w:id="215" w:name="_Toc35537076"/>
      <w:bookmarkStart w:id="216" w:name="_Toc36042193"/>
      <w:r w:rsidRPr="008D3AA7">
        <w:rPr>
          <w:rStyle w:val="Enfasigrassetto"/>
          <w:b w:val="0"/>
        </w:rPr>
        <w:t>Elenco Informative di Pagamento</w:t>
      </w:r>
      <w:bookmarkEnd w:id="213"/>
      <w:bookmarkEnd w:id="214"/>
      <w:bookmarkEnd w:id="215"/>
      <w:bookmarkEnd w:id="216"/>
      <w:r w:rsidRPr="008D3AA7">
        <w:rPr>
          <w:rStyle w:val="Enfasigrassetto"/>
          <w:b w:val="0"/>
        </w:rPr>
        <w:t xml:space="preserve"> </w:t>
      </w:r>
    </w:p>
    <w:tbl>
      <w:tblPr>
        <w:tblStyle w:val="Grigliatabella"/>
        <w:tblW w:w="0" w:type="auto"/>
        <w:tblLook w:val="04A0" w:firstRow="1" w:lastRow="0" w:firstColumn="1" w:lastColumn="0" w:noHBand="0" w:noVBand="1"/>
      </w:tblPr>
      <w:tblGrid>
        <w:gridCol w:w="1559"/>
        <w:gridCol w:w="7791"/>
      </w:tblGrid>
      <w:tr w:rsidR="00CF376D" w:rsidRPr="00CA059D" w14:paraId="2748D02E" w14:textId="77777777" w:rsidTr="00795D93">
        <w:tc>
          <w:tcPr>
            <w:tcW w:w="1559" w:type="dxa"/>
          </w:tcPr>
          <w:p w14:paraId="7D335A56" w14:textId="77777777" w:rsidR="00CF376D" w:rsidRPr="00C6460C" w:rsidRDefault="00CF376D" w:rsidP="00795D93">
            <w:r w:rsidRPr="00C6460C">
              <w:t>Descrizione</w:t>
            </w:r>
          </w:p>
        </w:tc>
        <w:tc>
          <w:tcPr>
            <w:tcW w:w="7791" w:type="dxa"/>
          </w:tcPr>
          <w:p w14:paraId="361D90CD" w14:textId="77777777" w:rsidR="00CF376D" w:rsidRPr="00CA059D" w:rsidRDefault="00CF376D" w:rsidP="00795D93">
            <w:r>
              <w:t>Questo servizio consente di richiedere le informative di pagamento disponibili per un dato creditore.</w:t>
            </w:r>
          </w:p>
        </w:tc>
      </w:tr>
      <w:tr w:rsidR="00CF376D" w:rsidRPr="006E29CF" w14:paraId="35345618" w14:textId="77777777" w:rsidTr="00795D93">
        <w:tc>
          <w:tcPr>
            <w:tcW w:w="1559" w:type="dxa"/>
          </w:tcPr>
          <w:p w14:paraId="2F674808" w14:textId="77777777" w:rsidR="00CF376D" w:rsidRPr="00C6460C" w:rsidRDefault="00CF376D" w:rsidP="00795D93">
            <w:r w:rsidRPr="00C6460C">
              <w:t>Servizio</w:t>
            </w:r>
          </w:p>
        </w:tc>
        <w:tc>
          <w:tcPr>
            <w:tcW w:w="7791" w:type="dxa"/>
            <w:shd w:val="clear" w:color="auto" w:fill="FFFFFF" w:themeFill="background1"/>
          </w:tcPr>
          <w:p w14:paraId="28433426" w14:textId="77777777" w:rsidR="00CF376D" w:rsidRPr="00C32B46" w:rsidRDefault="00CF376D" w:rsidP="00795D93">
            <w:r>
              <w:t>List</w:t>
            </w:r>
          </w:p>
        </w:tc>
      </w:tr>
      <w:tr w:rsidR="00CF376D" w:rsidRPr="006E29CF" w14:paraId="33C47CAE" w14:textId="77777777" w:rsidTr="00795D93">
        <w:tc>
          <w:tcPr>
            <w:tcW w:w="1559" w:type="dxa"/>
          </w:tcPr>
          <w:p w14:paraId="33D7AAB7" w14:textId="77777777" w:rsidR="00CF376D" w:rsidRPr="00C6460C" w:rsidRDefault="00CF376D" w:rsidP="00795D93">
            <w:r w:rsidRPr="00C6460C">
              <w:t>Operation</w:t>
            </w:r>
          </w:p>
        </w:tc>
        <w:tc>
          <w:tcPr>
            <w:tcW w:w="7791" w:type="dxa"/>
            <w:shd w:val="clear" w:color="auto" w:fill="FFFFFF" w:themeFill="background1"/>
          </w:tcPr>
          <w:p w14:paraId="73BCF9B5" w14:textId="77777777" w:rsidR="00CF376D" w:rsidRPr="00550DA3" w:rsidRDefault="00CF376D" w:rsidP="00795D93">
            <w:r>
              <w:t>NA</w:t>
            </w:r>
          </w:p>
        </w:tc>
      </w:tr>
      <w:tr w:rsidR="00CF376D" w14:paraId="71037494" w14:textId="77777777" w:rsidTr="00795D93">
        <w:tc>
          <w:tcPr>
            <w:tcW w:w="1559" w:type="dxa"/>
          </w:tcPr>
          <w:p w14:paraId="13EFF6A8" w14:textId="77777777" w:rsidR="00CF376D" w:rsidRPr="006E29CF" w:rsidRDefault="00CF376D" w:rsidP="00795D93">
            <w:r>
              <w:t>Tipo servizio</w:t>
            </w:r>
          </w:p>
        </w:tc>
        <w:tc>
          <w:tcPr>
            <w:tcW w:w="7791" w:type="dxa"/>
            <w:shd w:val="clear" w:color="auto" w:fill="FFFFFF" w:themeFill="background1"/>
          </w:tcPr>
          <w:p w14:paraId="77D63D88" w14:textId="77777777" w:rsidR="00CF376D" w:rsidRDefault="00CF376D" w:rsidP="00795D93">
            <w:r>
              <w:t>REST</w:t>
            </w:r>
          </w:p>
        </w:tc>
      </w:tr>
      <w:tr w:rsidR="00CF376D" w:rsidRPr="006E29CF" w14:paraId="02C1FECD" w14:textId="77777777" w:rsidTr="00795D93">
        <w:tc>
          <w:tcPr>
            <w:tcW w:w="1559" w:type="dxa"/>
          </w:tcPr>
          <w:p w14:paraId="2C9C3A71" w14:textId="77777777" w:rsidR="00CF376D" w:rsidRPr="006E29CF" w:rsidRDefault="00CF376D" w:rsidP="00795D93">
            <w:r w:rsidRPr="006E29CF">
              <w:t>Endpoint</w:t>
            </w:r>
          </w:p>
        </w:tc>
        <w:tc>
          <w:tcPr>
            <w:tcW w:w="7791" w:type="dxa"/>
            <w:shd w:val="clear" w:color="auto" w:fill="FFFFFF" w:themeFill="background1"/>
          </w:tcPr>
          <w:p w14:paraId="007AD174" w14:textId="77777777" w:rsidR="00CF376D" w:rsidRPr="006E29CF" w:rsidRDefault="00CF376D" w:rsidP="00795D93">
            <w:r w:rsidRPr="00430B63">
              <w:rPr>
                <w:rStyle w:val="Collegamentoipertestuale"/>
                <w:lang w:val="it-IT"/>
              </w:rPr>
              <w:t>/IdpBillerServices/rest</w:t>
            </w:r>
            <w:r>
              <w:rPr>
                <w:rStyle w:val="Collegamentoipertestuale"/>
                <w:lang w:val="it-IT"/>
              </w:rPr>
              <w:t>/informativa_pagamenti/</w:t>
            </w:r>
          </w:p>
        </w:tc>
      </w:tr>
      <w:tr w:rsidR="00CF376D" w:rsidRPr="006E29CF" w14:paraId="5FC1E387" w14:textId="77777777" w:rsidTr="00795D93">
        <w:tc>
          <w:tcPr>
            <w:tcW w:w="1559" w:type="dxa"/>
          </w:tcPr>
          <w:p w14:paraId="67589FAA" w14:textId="77777777" w:rsidR="00CF376D" w:rsidRPr="006E29CF" w:rsidRDefault="00CF376D" w:rsidP="00795D93">
            <w:r w:rsidRPr="006E29CF">
              <w:t>Authentication</w:t>
            </w:r>
          </w:p>
        </w:tc>
        <w:tc>
          <w:tcPr>
            <w:tcW w:w="7791" w:type="dxa"/>
            <w:shd w:val="clear" w:color="auto" w:fill="FFFFFF" w:themeFill="background1"/>
          </w:tcPr>
          <w:p w14:paraId="4DF23401" w14:textId="77777777" w:rsidR="00CF376D" w:rsidRPr="006E29CF" w:rsidRDefault="00CF376D" w:rsidP="00795D93">
            <w:r>
              <w:t xml:space="preserve">Not Required </w:t>
            </w:r>
          </w:p>
        </w:tc>
      </w:tr>
      <w:tr w:rsidR="00CF376D" w:rsidRPr="006E29CF" w14:paraId="186C7ECB" w14:textId="77777777" w:rsidTr="00795D93">
        <w:tc>
          <w:tcPr>
            <w:tcW w:w="1559" w:type="dxa"/>
          </w:tcPr>
          <w:p w14:paraId="2C4291BA" w14:textId="77777777" w:rsidR="00CF376D" w:rsidRPr="006E29CF" w:rsidRDefault="00CF376D" w:rsidP="00795D93">
            <w:r w:rsidRPr="006E29CF">
              <w:t>Method</w:t>
            </w:r>
          </w:p>
        </w:tc>
        <w:tc>
          <w:tcPr>
            <w:tcW w:w="7791" w:type="dxa"/>
            <w:shd w:val="clear" w:color="auto" w:fill="FFFFFF" w:themeFill="background1"/>
          </w:tcPr>
          <w:p w14:paraId="10DD64B0" w14:textId="77777777" w:rsidR="00CF376D" w:rsidRPr="006E29CF" w:rsidRDefault="00CF376D" w:rsidP="00795D93">
            <w:r>
              <w:t>GET</w:t>
            </w:r>
          </w:p>
        </w:tc>
      </w:tr>
      <w:tr w:rsidR="00CF376D" w:rsidRPr="006E29CF" w14:paraId="3A75CFEF" w14:textId="77777777" w:rsidTr="00795D93">
        <w:tc>
          <w:tcPr>
            <w:tcW w:w="1559" w:type="dxa"/>
          </w:tcPr>
          <w:p w14:paraId="1548F6D5" w14:textId="77777777" w:rsidR="00CF376D" w:rsidRPr="006E29CF" w:rsidRDefault="00CF376D" w:rsidP="00795D93">
            <w:r w:rsidRPr="006E29CF">
              <w:t>Consumes</w:t>
            </w:r>
          </w:p>
        </w:tc>
        <w:tc>
          <w:tcPr>
            <w:tcW w:w="7791" w:type="dxa"/>
            <w:shd w:val="clear" w:color="auto" w:fill="FFFFFF" w:themeFill="background1"/>
          </w:tcPr>
          <w:p w14:paraId="2B320EFD" w14:textId="77777777" w:rsidR="00CF376D" w:rsidRPr="006E29CF" w:rsidRDefault="00CF376D" w:rsidP="00795D93">
            <w:r>
              <w:t>application/json</w:t>
            </w:r>
          </w:p>
        </w:tc>
      </w:tr>
      <w:tr w:rsidR="00CF376D" w:rsidRPr="006E29CF" w14:paraId="55CB71C9" w14:textId="77777777" w:rsidTr="00795D93">
        <w:tc>
          <w:tcPr>
            <w:tcW w:w="1559" w:type="dxa"/>
          </w:tcPr>
          <w:p w14:paraId="54B6DD5D" w14:textId="77777777" w:rsidR="00CF376D" w:rsidRPr="006E29CF" w:rsidRDefault="00CF376D" w:rsidP="00795D93">
            <w:r w:rsidRPr="006E29CF">
              <w:t>Produces</w:t>
            </w:r>
          </w:p>
        </w:tc>
        <w:tc>
          <w:tcPr>
            <w:tcW w:w="7791" w:type="dxa"/>
            <w:shd w:val="clear" w:color="auto" w:fill="FFFFFF" w:themeFill="background1"/>
          </w:tcPr>
          <w:p w14:paraId="065714F3" w14:textId="77777777" w:rsidR="00CF376D" w:rsidRPr="006E29CF" w:rsidRDefault="00CF376D" w:rsidP="00795D93">
            <w:r w:rsidRPr="006E29CF">
              <w:t>application/</w:t>
            </w:r>
            <w:r>
              <w:t>json</w:t>
            </w:r>
          </w:p>
        </w:tc>
      </w:tr>
      <w:tr w:rsidR="00CF376D" w:rsidRPr="006E29CF" w14:paraId="4806555A" w14:textId="77777777" w:rsidTr="00795D93">
        <w:tc>
          <w:tcPr>
            <w:tcW w:w="1559" w:type="dxa"/>
          </w:tcPr>
          <w:p w14:paraId="78D91F1B" w14:textId="77777777" w:rsidR="00CF376D" w:rsidRPr="006E29CF" w:rsidRDefault="00CF376D" w:rsidP="00795D93">
            <w:r w:rsidRPr="006E29CF">
              <w:t>Payload</w:t>
            </w:r>
          </w:p>
        </w:tc>
        <w:tc>
          <w:tcPr>
            <w:tcW w:w="7791" w:type="dxa"/>
            <w:shd w:val="clear" w:color="auto" w:fill="FFFFFF" w:themeFill="background1"/>
          </w:tcPr>
          <w:p w14:paraId="3C8B4F03" w14:textId="77777777" w:rsidR="00CF376D" w:rsidRDefault="00CF376D" w:rsidP="00795D93">
            <w:pPr>
              <w:rPr>
                <w:sz w:val="20"/>
                <w:szCs w:val="20"/>
              </w:rPr>
            </w:pPr>
            <w:r w:rsidRPr="008171FB">
              <w:rPr>
                <w:sz w:val="20"/>
                <w:szCs w:val="20"/>
              </w:rPr>
              <w:t>{</w:t>
            </w:r>
          </w:p>
          <w:p w14:paraId="4762F7D6" w14:textId="77777777" w:rsidR="00CF376D" w:rsidRDefault="00CF376D" w:rsidP="00795D93">
            <w:pPr>
              <w:rPr>
                <w:sz w:val="20"/>
                <w:szCs w:val="20"/>
              </w:rPr>
            </w:pPr>
            <w:r>
              <w:rPr>
                <w:sz w:val="20"/>
                <w:szCs w:val="20"/>
              </w:rPr>
              <w:t>“s</w:t>
            </w:r>
            <w:r w:rsidRPr="00456E88">
              <w:rPr>
                <w:sz w:val="20"/>
                <w:szCs w:val="20"/>
              </w:rPr>
              <w:t>enderId</w:t>
            </w:r>
            <w:r>
              <w:rPr>
                <w:sz w:val="20"/>
                <w:szCs w:val="20"/>
              </w:rPr>
              <w:t>” : “string”,</w:t>
            </w:r>
          </w:p>
          <w:p w14:paraId="3ACAAD1A" w14:textId="77777777" w:rsidR="00CF376D" w:rsidRPr="008171FB" w:rsidRDefault="00CF376D" w:rsidP="00795D93">
            <w:pPr>
              <w:rPr>
                <w:sz w:val="20"/>
                <w:szCs w:val="20"/>
              </w:rPr>
            </w:pPr>
            <w:r>
              <w:rPr>
                <w:sz w:val="20"/>
                <w:szCs w:val="20"/>
              </w:rPr>
              <w:t>“s</w:t>
            </w:r>
            <w:r w:rsidRPr="00456E88">
              <w:rPr>
                <w:sz w:val="20"/>
                <w:szCs w:val="20"/>
              </w:rPr>
              <w:t>ender</w:t>
            </w:r>
            <w:r>
              <w:rPr>
                <w:sz w:val="20"/>
                <w:szCs w:val="20"/>
              </w:rPr>
              <w:t>Sys” : “string”,</w:t>
            </w:r>
          </w:p>
          <w:p w14:paraId="0C5F888E" w14:textId="77777777" w:rsidR="00CF376D" w:rsidRPr="008171FB" w:rsidRDefault="00CF376D" w:rsidP="00795D93">
            <w:pPr>
              <w:rPr>
                <w:sz w:val="20"/>
                <w:szCs w:val="20"/>
              </w:rPr>
            </w:pPr>
            <w:r w:rsidRPr="008171FB">
              <w:rPr>
                <w:sz w:val="20"/>
                <w:szCs w:val="20"/>
              </w:rPr>
              <w:t>}</w:t>
            </w:r>
          </w:p>
        </w:tc>
      </w:tr>
      <w:tr w:rsidR="00CF376D" w:rsidRPr="006E29CF" w14:paraId="255D2087" w14:textId="77777777" w:rsidTr="00795D93">
        <w:tc>
          <w:tcPr>
            <w:tcW w:w="1559" w:type="dxa"/>
          </w:tcPr>
          <w:p w14:paraId="36052627" w14:textId="77777777" w:rsidR="00CF376D" w:rsidRPr="006E29CF" w:rsidRDefault="00CF376D" w:rsidP="00795D93">
            <w:r w:rsidRPr="006E29CF">
              <w:t xml:space="preserve">Response </w:t>
            </w:r>
          </w:p>
        </w:tc>
        <w:tc>
          <w:tcPr>
            <w:tcW w:w="7791" w:type="dxa"/>
            <w:shd w:val="clear" w:color="auto" w:fill="FFFFFF" w:themeFill="background1"/>
          </w:tcPr>
          <w:p w14:paraId="7E957271" w14:textId="77777777" w:rsidR="00CF376D" w:rsidRPr="00C77927" w:rsidRDefault="00CF376D" w:rsidP="00795D93">
            <w:pPr>
              <w:rPr>
                <w:sz w:val="20"/>
                <w:szCs w:val="20"/>
              </w:rPr>
            </w:pPr>
            <w:r w:rsidRPr="00C77927">
              <w:rPr>
                <w:sz w:val="20"/>
                <w:szCs w:val="20"/>
              </w:rPr>
              <w:t>{"informativaPagamenti": [</w:t>
            </w:r>
          </w:p>
          <w:p w14:paraId="465455CE" w14:textId="77777777" w:rsidR="00CF376D" w:rsidRPr="00C77927" w:rsidRDefault="00CF376D" w:rsidP="00795D93">
            <w:pPr>
              <w:rPr>
                <w:sz w:val="20"/>
                <w:szCs w:val="20"/>
              </w:rPr>
            </w:pPr>
            <w:r w:rsidRPr="00C77927">
              <w:rPr>
                <w:sz w:val="20"/>
                <w:szCs w:val="20"/>
              </w:rPr>
              <w:t xml:space="preserve">      {</w:t>
            </w:r>
          </w:p>
          <w:p w14:paraId="2C6CAA50" w14:textId="77777777" w:rsidR="00CF376D" w:rsidRPr="00C77927" w:rsidRDefault="00CF376D" w:rsidP="00795D93">
            <w:pPr>
              <w:rPr>
                <w:sz w:val="20"/>
                <w:szCs w:val="20"/>
              </w:rPr>
            </w:pPr>
            <w:r w:rsidRPr="00C77927">
              <w:rPr>
                <w:sz w:val="20"/>
                <w:szCs w:val="20"/>
              </w:rPr>
              <w:t xml:space="preserve">      "systemId": “?",</w:t>
            </w:r>
          </w:p>
          <w:p w14:paraId="5FCE76CF" w14:textId="77777777" w:rsidR="00CF376D" w:rsidRPr="00C77927" w:rsidRDefault="00CF376D" w:rsidP="00795D93">
            <w:pPr>
              <w:rPr>
                <w:sz w:val="20"/>
                <w:szCs w:val="20"/>
              </w:rPr>
            </w:pPr>
            <w:r w:rsidRPr="00C77927">
              <w:rPr>
                <w:sz w:val="20"/>
                <w:szCs w:val="20"/>
              </w:rPr>
              <w:t xml:space="preserve">      "systemSys": "?",</w:t>
            </w:r>
          </w:p>
          <w:p w14:paraId="0EB0C270" w14:textId="77777777" w:rsidR="00CF376D" w:rsidRDefault="00CF376D" w:rsidP="00795D93">
            <w:pPr>
              <w:rPr>
                <w:sz w:val="20"/>
                <w:szCs w:val="20"/>
              </w:rPr>
            </w:pPr>
            <w:r w:rsidRPr="00C77927">
              <w:rPr>
                <w:sz w:val="20"/>
                <w:szCs w:val="20"/>
              </w:rPr>
              <w:t xml:space="preserve">      "idTrasmissione": </w:t>
            </w:r>
            <w:r>
              <w:rPr>
                <w:sz w:val="20"/>
                <w:szCs w:val="20"/>
              </w:rPr>
              <w:t>“?”,</w:t>
            </w:r>
          </w:p>
          <w:p w14:paraId="2E1FF0FF" w14:textId="77777777" w:rsidR="00CF376D" w:rsidRDefault="00CF376D" w:rsidP="00795D93">
            <w:pPr>
              <w:rPr>
                <w:sz w:val="20"/>
                <w:szCs w:val="20"/>
              </w:rPr>
            </w:pPr>
            <w:r>
              <w:rPr>
                <w:sz w:val="20"/>
                <w:szCs w:val="20"/>
              </w:rPr>
              <w:t xml:space="preserve">      “tipoNotifica” : “?”,</w:t>
            </w:r>
          </w:p>
          <w:p w14:paraId="1A6D23DB" w14:textId="77777777" w:rsidR="00CF376D" w:rsidRPr="00C77927" w:rsidRDefault="00CF376D" w:rsidP="00795D93">
            <w:pPr>
              <w:rPr>
                <w:sz w:val="20"/>
                <w:szCs w:val="20"/>
              </w:rPr>
            </w:pPr>
            <w:r>
              <w:rPr>
                <w:sz w:val="20"/>
                <w:szCs w:val="20"/>
              </w:rPr>
              <w:t xml:space="preserve">      “dataCreazione” : “?”</w:t>
            </w:r>
          </w:p>
          <w:p w14:paraId="68054B64" w14:textId="77777777" w:rsidR="00CF376D" w:rsidRDefault="00CF376D" w:rsidP="00795D93">
            <w:pPr>
              <w:rPr>
                <w:sz w:val="20"/>
                <w:szCs w:val="20"/>
              </w:rPr>
            </w:pPr>
            <w:r w:rsidRPr="00C77927">
              <w:rPr>
                <w:sz w:val="20"/>
                <w:szCs w:val="20"/>
              </w:rPr>
              <w:t xml:space="preserve">   }</w:t>
            </w:r>
          </w:p>
          <w:p w14:paraId="2E2A3C6E" w14:textId="77777777" w:rsidR="00CF376D" w:rsidRPr="008171FB" w:rsidRDefault="00CF376D" w:rsidP="00795D93">
            <w:pPr>
              <w:rPr>
                <w:sz w:val="20"/>
                <w:szCs w:val="20"/>
              </w:rPr>
            </w:pPr>
            <w:r w:rsidRPr="001A5A9F">
              <w:rPr>
                <w:sz w:val="20"/>
                <w:szCs w:val="20"/>
              </w:rPr>
              <w:t>]}</w:t>
            </w:r>
          </w:p>
        </w:tc>
      </w:tr>
      <w:tr w:rsidR="00CF376D" w:rsidRPr="006E29CF" w14:paraId="6013B50D" w14:textId="77777777" w:rsidTr="00795D93">
        <w:tc>
          <w:tcPr>
            <w:tcW w:w="1559" w:type="dxa"/>
          </w:tcPr>
          <w:p w14:paraId="00B5A959" w14:textId="77777777" w:rsidR="00CF376D" w:rsidRPr="006E29CF" w:rsidRDefault="00CF376D" w:rsidP="00795D93">
            <w:r w:rsidRPr="006E29CF">
              <w:t xml:space="preserve">Fault Response </w:t>
            </w:r>
          </w:p>
          <w:p w14:paraId="542E67B0" w14:textId="77777777" w:rsidR="00CF376D" w:rsidRPr="006E29CF" w:rsidRDefault="00CF376D" w:rsidP="00795D93"/>
        </w:tc>
        <w:tc>
          <w:tcPr>
            <w:tcW w:w="7791" w:type="dxa"/>
            <w:shd w:val="clear" w:color="auto" w:fill="FFFFFF" w:themeFill="background1"/>
          </w:tcPr>
          <w:p w14:paraId="134CB929" w14:textId="77777777" w:rsidR="00CF376D" w:rsidRDefault="00CF376D" w:rsidP="00795D93">
            <w:pPr>
              <w:rPr>
                <w:sz w:val="20"/>
                <w:szCs w:val="20"/>
              </w:rPr>
            </w:pPr>
            <w:r>
              <w:rPr>
                <w:sz w:val="20"/>
                <w:szCs w:val="20"/>
              </w:rPr>
              <w:t>HTTP/1.1 503</w:t>
            </w:r>
          </w:p>
          <w:p w14:paraId="01682042" w14:textId="77777777" w:rsidR="00CF376D" w:rsidRDefault="00CF376D" w:rsidP="00795D93">
            <w:pPr>
              <w:rPr>
                <w:sz w:val="20"/>
                <w:szCs w:val="20"/>
              </w:rPr>
            </w:pPr>
            <w:r w:rsidRPr="00C12185">
              <w:rPr>
                <w:sz w:val="20"/>
                <w:szCs w:val="20"/>
              </w:rPr>
              <w:t>HTTP/1.1 40</w:t>
            </w:r>
            <w:r>
              <w:rPr>
                <w:sz w:val="20"/>
                <w:szCs w:val="20"/>
              </w:rPr>
              <w:t>4</w:t>
            </w:r>
          </w:p>
          <w:p w14:paraId="12AA2699" w14:textId="77777777" w:rsidR="00CF376D" w:rsidRDefault="00CF376D" w:rsidP="00795D93">
            <w:pPr>
              <w:rPr>
                <w:sz w:val="20"/>
                <w:szCs w:val="20"/>
              </w:rPr>
            </w:pPr>
            <w:r w:rsidRPr="00C12185">
              <w:rPr>
                <w:sz w:val="20"/>
                <w:szCs w:val="20"/>
              </w:rPr>
              <w:t>HTTP/1.1 40</w:t>
            </w:r>
            <w:r>
              <w:rPr>
                <w:sz w:val="20"/>
                <w:szCs w:val="20"/>
              </w:rPr>
              <w:t>4</w:t>
            </w:r>
          </w:p>
          <w:p w14:paraId="24976BEA" w14:textId="77777777" w:rsidR="00CF376D" w:rsidRPr="006E29CF" w:rsidRDefault="00CF376D" w:rsidP="00795D93"/>
        </w:tc>
      </w:tr>
    </w:tbl>
    <w:p w14:paraId="6F15AF64" w14:textId="77777777" w:rsidR="00CF376D" w:rsidRPr="00365365" w:rsidRDefault="00CF376D" w:rsidP="00CF376D"/>
    <w:p w14:paraId="2DF674A2" w14:textId="77777777" w:rsidR="00CF376D" w:rsidRDefault="00CF376D" w:rsidP="00CF376D"/>
    <w:p w14:paraId="62E53481" w14:textId="77777777" w:rsidR="00CF376D" w:rsidRDefault="00CF376D" w:rsidP="00CF376D"/>
    <w:p w14:paraId="0E1C27E9" w14:textId="77777777" w:rsidR="00CF376D" w:rsidRDefault="00CF376D" w:rsidP="00CF376D">
      <w:pPr>
        <w:pStyle w:val="Titolo3"/>
        <w:rPr>
          <w:rStyle w:val="Enfasigrassetto"/>
          <w:b w:val="0"/>
        </w:rPr>
      </w:pPr>
      <w:bookmarkStart w:id="217" w:name="_Toc27493648"/>
      <w:bookmarkStart w:id="218" w:name="_Toc32587198"/>
      <w:bookmarkStart w:id="219" w:name="_Toc35537077"/>
      <w:bookmarkStart w:id="220" w:name="_Toc36042194"/>
      <w:r>
        <w:rPr>
          <w:rStyle w:val="Enfasigrassetto"/>
          <w:b w:val="0"/>
        </w:rPr>
        <w:lastRenderedPageBreak/>
        <w:t>Ricezione Informativa di Pagamento</w:t>
      </w:r>
      <w:bookmarkEnd w:id="217"/>
      <w:bookmarkEnd w:id="218"/>
      <w:bookmarkEnd w:id="219"/>
      <w:bookmarkEnd w:id="220"/>
    </w:p>
    <w:tbl>
      <w:tblPr>
        <w:tblStyle w:val="Grigliatabella"/>
        <w:tblW w:w="0" w:type="auto"/>
        <w:tblLook w:val="04A0" w:firstRow="1" w:lastRow="0" w:firstColumn="1" w:lastColumn="0" w:noHBand="0" w:noVBand="1"/>
      </w:tblPr>
      <w:tblGrid>
        <w:gridCol w:w="1559"/>
        <w:gridCol w:w="8072"/>
      </w:tblGrid>
      <w:tr w:rsidR="00CF376D" w:rsidRPr="00CA059D" w14:paraId="0B0EE281" w14:textId="77777777" w:rsidTr="00795D93">
        <w:tc>
          <w:tcPr>
            <w:tcW w:w="1559" w:type="dxa"/>
          </w:tcPr>
          <w:p w14:paraId="6933D076" w14:textId="77777777" w:rsidR="00CF376D" w:rsidRPr="00C6460C" w:rsidRDefault="00CF376D" w:rsidP="00795D93">
            <w:r w:rsidRPr="00C6460C">
              <w:t>Descrizione</w:t>
            </w:r>
          </w:p>
        </w:tc>
        <w:tc>
          <w:tcPr>
            <w:tcW w:w="8072" w:type="dxa"/>
          </w:tcPr>
          <w:p w14:paraId="03D12F43" w14:textId="77777777" w:rsidR="00CF376D" w:rsidRPr="00CA059D" w:rsidRDefault="00CF376D" w:rsidP="00795D93">
            <w:r>
              <w:t>Questo servizio consente di richiedere una informativa di pagamento per un dato creditore.</w:t>
            </w:r>
          </w:p>
        </w:tc>
      </w:tr>
      <w:tr w:rsidR="00CF376D" w:rsidRPr="006E29CF" w14:paraId="1337878A" w14:textId="77777777" w:rsidTr="00795D93">
        <w:tc>
          <w:tcPr>
            <w:tcW w:w="1559" w:type="dxa"/>
          </w:tcPr>
          <w:p w14:paraId="55141513" w14:textId="77777777" w:rsidR="00CF376D" w:rsidRPr="00C6460C" w:rsidRDefault="00CF376D" w:rsidP="00795D93">
            <w:r w:rsidRPr="00C6460C">
              <w:t>Servizio</w:t>
            </w:r>
          </w:p>
        </w:tc>
        <w:tc>
          <w:tcPr>
            <w:tcW w:w="8072" w:type="dxa"/>
            <w:shd w:val="clear" w:color="auto" w:fill="FFFFFF" w:themeFill="background1"/>
          </w:tcPr>
          <w:p w14:paraId="7E796C2A" w14:textId="77777777" w:rsidR="00CF376D" w:rsidRPr="00C32B46" w:rsidRDefault="00CF376D" w:rsidP="00795D93">
            <w:r>
              <w:t>Get</w:t>
            </w:r>
          </w:p>
        </w:tc>
      </w:tr>
      <w:tr w:rsidR="00CF376D" w:rsidRPr="006E29CF" w14:paraId="49A5611B" w14:textId="77777777" w:rsidTr="00795D93">
        <w:tc>
          <w:tcPr>
            <w:tcW w:w="1559" w:type="dxa"/>
          </w:tcPr>
          <w:p w14:paraId="54576B69" w14:textId="77777777" w:rsidR="00CF376D" w:rsidRPr="00C6460C" w:rsidRDefault="00CF376D" w:rsidP="00795D93">
            <w:r w:rsidRPr="00C6460C">
              <w:t>Operation</w:t>
            </w:r>
          </w:p>
        </w:tc>
        <w:tc>
          <w:tcPr>
            <w:tcW w:w="8072" w:type="dxa"/>
            <w:shd w:val="clear" w:color="auto" w:fill="FFFFFF" w:themeFill="background1"/>
          </w:tcPr>
          <w:p w14:paraId="38C0706A" w14:textId="77777777" w:rsidR="00CF376D" w:rsidRPr="00550DA3" w:rsidRDefault="00CF376D" w:rsidP="00795D93">
            <w:r>
              <w:t>NA</w:t>
            </w:r>
          </w:p>
        </w:tc>
      </w:tr>
      <w:tr w:rsidR="00CF376D" w14:paraId="0DB1E2ED" w14:textId="77777777" w:rsidTr="00795D93">
        <w:tc>
          <w:tcPr>
            <w:tcW w:w="1559" w:type="dxa"/>
          </w:tcPr>
          <w:p w14:paraId="688B3767" w14:textId="77777777" w:rsidR="00CF376D" w:rsidRPr="006E29CF" w:rsidRDefault="00CF376D" w:rsidP="00795D93">
            <w:r>
              <w:t>Tipo servizio</w:t>
            </w:r>
          </w:p>
        </w:tc>
        <w:tc>
          <w:tcPr>
            <w:tcW w:w="8072" w:type="dxa"/>
            <w:shd w:val="clear" w:color="auto" w:fill="FFFFFF" w:themeFill="background1"/>
          </w:tcPr>
          <w:p w14:paraId="3FD94827" w14:textId="77777777" w:rsidR="00CF376D" w:rsidRDefault="00CF376D" w:rsidP="00795D93">
            <w:r>
              <w:t>REST</w:t>
            </w:r>
          </w:p>
        </w:tc>
      </w:tr>
      <w:tr w:rsidR="00CF376D" w:rsidRPr="006E29CF" w14:paraId="5D1755C4" w14:textId="77777777" w:rsidTr="00795D93">
        <w:tc>
          <w:tcPr>
            <w:tcW w:w="1559" w:type="dxa"/>
          </w:tcPr>
          <w:p w14:paraId="7C5B6101" w14:textId="77777777" w:rsidR="00CF376D" w:rsidRPr="006E29CF" w:rsidRDefault="00CF376D" w:rsidP="00795D93">
            <w:r w:rsidRPr="006E29CF">
              <w:t>Endpoint</w:t>
            </w:r>
          </w:p>
        </w:tc>
        <w:tc>
          <w:tcPr>
            <w:tcW w:w="8072" w:type="dxa"/>
            <w:shd w:val="clear" w:color="auto" w:fill="FFFFFF" w:themeFill="background1"/>
          </w:tcPr>
          <w:p w14:paraId="58A56B6F" w14:textId="77777777" w:rsidR="00CF376D" w:rsidRPr="006E29CF" w:rsidRDefault="00CF376D" w:rsidP="00795D93">
            <w:r w:rsidRPr="00430B63">
              <w:rPr>
                <w:rStyle w:val="Collegamentoipertestuale"/>
                <w:lang w:val="it-IT"/>
              </w:rPr>
              <w:t>/IdpBillerServices/rest</w:t>
            </w:r>
            <w:r>
              <w:rPr>
                <w:rStyle w:val="Collegamentoipertestuale"/>
                <w:lang w:val="it-IT"/>
              </w:rPr>
              <w:t>/informativa_pagamenti/</w:t>
            </w:r>
          </w:p>
        </w:tc>
      </w:tr>
      <w:tr w:rsidR="00CF376D" w:rsidRPr="006E29CF" w14:paraId="150244D3" w14:textId="77777777" w:rsidTr="00795D93">
        <w:tc>
          <w:tcPr>
            <w:tcW w:w="1559" w:type="dxa"/>
          </w:tcPr>
          <w:p w14:paraId="6342353D" w14:textId="77777777" w:rsidR="00CF376D" w:rsidRPr="006E29CF" w:rsidRDefault="00CF376D" w:rsidP="00795D93">
            <w:r w:rsidRPr="006E29CF">
              <w:t>Authentication</w:t>
            </w:r>
          </w:p>
        </w:tc>
        <w:tc>
          <w:tcPr>
            <w:tcW w:w="8072" w:type="dxa"/>
            <w:shd w:val="clear" w:color="auto" w:fill="FFFFFF" w:themeFill="background1"/>
          </w:tcPr>
          <w:p w14:paraId="7E015AB8" w14:textId="77777777" w:rsidR="00CF376D" w:rsidRPr="006E29CF" w:rsidRDefault="00CF376D" w:rsidP="00795D93">
            <w:r>
              <w:t>Not Required</w:t>
            </w:r>
          </w:p>
        </w:tc>
      </w:tr>
      <w:tr w:rsidR="00CF376D" w:rsidRPr="006E29CF" w14:paraId="74290439" w14:textId="77777777" w:rsidTr="00795D93">
        <w:tc>
          <w:tcPr>
            <w:tcW w:w="1559" w:type="dxa"/>
          </w:tcPr>
          <w:p w14:paraId="13170F6C" w14:textId="77777777" w:rsidR="00CF376D" w:rsidRPr="006E29CF" w:rsidRDefault="00CF376D" w:rsidP="00795D93">
            <w:r w:rsidRPr="006E29CF">
              <w:t>Method</w:t>
            </w:r>
          </w:p>
        </w:tc>
        <w:tc>
          <w:tcPr>
            <w:tcW w:w="8072" w:type="dxa"/>
            <w:shd w:val="clear" w:color="auto" w:fill="FFFFFF" w:themeFill="background1"/>
          </w:tcPr>
          <w:p w14:paraId="76B7619F" w14:textId="77777777" w:rsidR="00CF376D" w:rsidRPr="006E29CF" w:rsidRDefault="00CF376D" w:rsidP="00795D93">
            <w:r>
              <w:t>GET</w:t>
            </w:r>
          </w:p>
        </w:tc>
      </w:tr>
      <w:tr w:rsidR="00CF376D" w:rsidRPr="006E29CF" w14:paraId="7D6C8FB6" w14:textId="77777777" w:rsidTr="00795D93">
        <w:tc>
          <w:tcPr>
            <w:tcW w:w="1559" w:type="dxa"/>
          </w:tcPr>
          <w:p w14:paraId="6493FB76" w14:textId="77777777" w:rsidR="00CF376D" w:rsidRPr="006E29CF" w:rsidRDefault="00CF376D" w:rsidP="00795D93">
            <w:r w:rsidRPr="006E29CF">
              <w:t>Consumes</w:t>
            </w:r>
          </w:p>
        </w:tc>
        <w:tc>
          <w:tcPr>
            <w:tcW w:w="8072" w:type="dxa"/>
            <w:shd w:val="clear" w:color="auto" w:fill="FFFFFF" w:themeFill="background1"/>
          </w:tcPr>
          <w:p w14:paraId="1C22C858" w14:textId="77777777" w:rsidR="00CF376D" w:rsidRPr="006E29CF" w:rsidRDefault="00CF376D" w:rsidP="00795D93">
            <w:r>
              <w:t>application/json</w:t>
            </w:r>
          </w:p>
        </w:tc>
      </w:tr>
      <w:tr w:rsidR="00CF376D" w:rsidRPr="006E29CF" w14:paraId="1933C042" w14:textId="77777777" w:rsidTr="00795D93">
        <w:tc>
          <w:tcPr>
            <w:tcW w:w="1559" w:type="dxa"/>
          </w:tcPr>
          <w:p w14:paraId="48D23EB7" w14:textId="77777777" w:rsidR="00CF376D" w:rsidRPr="006E29CF" w:rsidRDefault="00CF376D" w:rsidP="00795D93">
            <w:r w:rsidRPr="006E29CF">
              <w:t>Produces</w:t>
            </w:r>
          </w:p>
        </w:tc>
        <w:tc>
          <w:tcPr>
            <w:tcW w:w="8072" w:type="dxa"/>
            <w:shd w:val="clear" w:color="auto" w:fill="FFFFFF" w:themeFill="background1"/>
          </w:tcPr>
          <w:p w14:paraId="44BCC739" w14:textId="77777777" w:rsidR="00CF376D" w:rsidRPr="006E29CF" w:rsidRDefault="00CF376D" w:rsidP="00795D93">
            <w:r>
              <w:t>text/plain</w:t>
            </w:r>
          </w:p>
        </w:tc>
      </w:tr>
      <w:tr w:rsidR="00CF376D" w:rsidRPr="006E29CF" w14:paraId="730169BD" w14:textId="77777777" w:rsidTr="00795D93">
        <w:tc>
          <w:tcPr>
            <w:tcW w:w="1559" w:type="dxa"/>
          </w:tcPr>
          <w:p w14:paraId="716362B0" w14:textId="77777777" w:rsidR="00CF376D" w:rsidRPr="006E29CF" w:rsidRDefault="00CF376D" w:rsidP="00795D93">
            <w:r w:rsidRPr="006E29CF">
              <w:t>Payload</w:t>
            </w:r>
          </w:p>
        </w:tc>
        <w:tc>
          <w:tcPr>
            <w:tcW w:w="8072" w:type="dxa"/>
            <w:shd w:val="clear" w:color="auto" w:fill="FFFFFF" w:themeFill="background1"/>
          </w:tcPr>
          <w:p w14:paraId="0CCDFB6B" w14:textId="77777777" w:rsidR="00CF376D" w:rsidRDefault="00CF376D" w:rsidP="00795D93">
            <w:pPr>
              <w:rPr>
                <w:sz w:val="20"/>
                <w:szCs w:val="20"/>
              </w:rPr>
            </w:pPr>
            <w:r w:rsidRPr="008171FB">
              <w:rPr>
                <w:sz w:val="20"/>
                <w:szCs w:val="20"/>
              </w:rPr>
              <w:t>{</w:t>
            </w:r>
          </w:p>
          <w:p w14:paraId="5532E68D" w14:textId="77777777" w:rsidR="00CF376D" w:rsidRDefault="00CF376D" w:rsidP="00795D93">
            <w:pPr>
              <w:rPr>
                <w:sz w:val="20"/>
                <w:szCs w:val="20"/>
              </w:rPr>
            </w:pPr>
            <w:r>
              <w:rPr>
                <w:sz w:val="20"/>
                <w:szCs w:val="20"/>
              </w:rPr>
              <w:t>“s</w:t>
            </w:r>
            <w:r w:rsidRPr="00456E88">
              <w:rPr>
                <w:sz w:val="20"/>
                <w:szCs w:val="20"/>
              </w:rPr>
              <w:t>enderId</w:t>
            </w:r>
            <w:r>
              <w:rPr>
                <w:sz w:val="20"/>
                <w:szCs w:val="20"/>
              </w:rPr>
              <w:t>” : “string”,</w:t>
            </w:r>
          </w:p>
          <w:p w14:paraId="1CC38F48" w14:textId="77777777" w:rsidR="00CF376D" w:rsidRPr="008171FB" w:rsidRDefault="00CF376D" w:rsidP="00795D93">
            <w:pPr>
              <w:rPr>
                <w:sz w:val="20"/>
                <w:szCs w:val="20"/>
              </w:rPr>
            </w:pPr>
            <w:r>
              <w:rPr>
                <w:sz w:val="20"/>
                <w:szCs w:val="20"/>
              </w:rPr>
              <w:t>“s</w:t>
            </w:r>
            <w:r w:rsidRPr="00456E88">
              <w:rPr>
                <w:sz w:val="20"/>
                <w:szCs w:val="20"/>
              </w:rPr>
              <w:t>ender</w:t>
            </w:r>
            <w:r>
              <w:rPr>
                <w:sz w:val="20"/>
                <w:szCs w:val="20"/>
              </w:rPr>
              <w:t>Sys” : “string”,</w:t>
            </w:r>
          </w:p>
          <w:p w14:paraId="155C91C1" w14:textId="77777777" w:rsidR="00CF376D" w:rsidRPr="008171FB" w:rsidRDefault="00CF376D" w:rsidP="00795D93">
            <w:pPr>
              <w:rPr>
                <w:sz w:val="20"/>
                <w:szCs w:val="20"/>
              </w:rPr>
            </w:pPr>
            <w:r w:rsidRPr="00C77927">
              <w:rPr>
                <w:sz w:val="20"/>
                <w:szCs w:val="20"/>
              </w:rPr>
              <w:t>" idTrasmissione ": "long"</w:t>
            </w:r>
          </w:p>
          <w:p w14:paraId="1B504F5D" w14:textId="77777777" w:rsidR="00CF376D" w:rsidRPr="008171FB" w:rsidRDefault="00CF376D" w:rsidP="00795D93">
            <w:pPr>
              <w:rPr>
                <w:sz w:val="20"/>
                <w:szCs w:val="20"/>
              </w:rPr>
            </w:pPr>
            <w:r w:rsidRPr="008171FB">
              <w:rPr>
                <w:sz w:val="20"/>
                <w:szCs w:val="20"/>
              </w:rPr>
              <w:t>}</w:t>
            </w:r>
          </w:p>
        </w:tc>
      </w:tr>
      <w:tr w:rsidR="00CF376D" w:rsidRPr="006E29CF" w14:paraId="3758775F" w14:textId="77777777" w:rsidTr="00795D93">
        <w:tc>
          <w:tcPr>
            <w:tcW w:w="1559" w:type="dxa"/>
          </w:tcPr>
          <w:p w14:paraId="18427864" w14:textId="77777777" w:rsidR="00CF376D" w:rsidRPr="006E29CF" w:rsidRDefault="00CF376D" w:rsidP="00795D93">
            <w:r w:rsidRPr="006E29CF">
              <w:t xml:space="preserve">Response </w:t>
            </w:r>
          </w:p>
        </w:tc>
        <w:tc>
          <w:tcPr>
            <w:tcW w:w="8072" w:type="dxa"/>
            <w:shd w:val="clear" w:color="auto" w:fill="FFFFFF" w:themeFill="background1"/>
          </w:tcPr>
          <w:p w14:paraId="49114A34" w14:textId="77777777" w:rsidR="00CF376D" w:rsidRPr="008171FB" w:rsidRDefault="00CF376D" w:rsidP="00795D93">
            <w:pPr>
              <w:rPr>
                <w:sz w:val="20"/>
                <w:szCs w:val="20"/>
              </w:rPr>
            </w:pPr>
            <w:r>
              <w:rPr>
                <w:sz w:val="20"/>
                <w:szCs w:val="20"/>
              </w:rPr>
              <w:t>File in formato CSV</w:t>
            </w:r>
          </w:p>
        </w:tc>
      </w:tr>
      <w:tr w:rsidR="00CF376D" w:rsidRPr="006E29CF" w14:paraId="6AB97682" w14:textId="77777777" w:rsidTr="00795D93">
        <w:tc>
          <w:tcPr>
            <w:tcW w:w="1559" w:type="dxa"/>
          </w:tcPr>
          <w:p w14:paraId="57E8401E" w14:textId="77777777" w:rsidR="00CF376D" w:rsidRPr="006E29CF" w:rsidRDefault="00CF376D" w:rsidP="00795D93">
            <w:r w:rsidRPr="006E29CF">
              <w:t xml:space="preserve">Fault Response </w:t>
            </w:r>
          </w:p>
          <w:p w14:paraId="03F0991E" w14:textId="77777777" w:rsidR="00CF376D" w:rsidRPr="006E29CF" w:rsidRDefault="00CF376D" w:rsidP="00795D93"/>
        </w:tc>
        <w:tc>
          <w:tcPr>
            <w:tcW w:w="8072" w:type="dxa"/>
            <w:shd w:val="clear" w:color="auto" w:fill="FFFFFF" w:themeFill="background1"/>
          </w:tcPr>
          <w:p w14:paraId="402EBBB0" w14:textId="77777777" w:rsidR="00CF376D" w:rsidRDefault="00CF376D" w:rsidP="00795D93">
            <w:pPr>
              <w:rPr>
                <w:sz w:val="20"/>
                <w:szCs w:val="20"/>
              </w:rPr>
            </w:pPr>
            <w:r>
              <w:rPr>
                <w:sz w:val="20"/>
                <w:szCs w:val="20"/>
              </w:rPr>
              <w:t>HTTP/1.1 503</w:t>
            </w:r>
          </w:p>
          <w:p w14:paraId="5BE313B8" w14:textId="77777777" w:rsidR="00CF376D" w:rsidRDefault="00CF376D" w:rsidP="00795D93">
            <w:pPr>
              <w:rPr>
                <w:sz w:val="20"/>
                <w:szCs w:val="20"/>
              </w:rPr>
            </w:pPr>
            <w:r w:rsidRPr="00C12185">
              <w:rPr>
                <w:sz w:val="20"/>
                <w:szCs w:val="20"/>
              </w:rPr>
              <w:t>HTTP/1.1 40</w:t>
            </w:r>
            <w:r>
              <w:rPr>
                <w:sz w:val="20"/>
                <w:szCs w:val="20"/>
              </w:rPr>
              <w:t>4</w:t>
            </w:r>
          </w:p>
          <w:p w14:paraId="3178704E" w14:textId="77777777" w:rsidR="00CF376D" w:rsidRDefault="00CF376D" w:rsidP="00795D93">
            <w:pPr>
              <w:rPr>
                <w:sz w:val="20"/>
                <w:szCs w:val="20"/>
              </w:rPr>
            </w:pPr>
            <w:r w:rsidRPr="00C12185">
              <w:rPr>
                <w:sz w:val="20"/>
                <w:szCs w:val="20"/>
              </w:rPr>
              <w:t>HTTP/1.1 40</w:t>
            </w:r>
            <w:r>
              <w:rPr>
                <w:sz w:val="20"/>
                <w:szCs w:val="20"/>
              </w:rPr>
              <w:t>4</w:t>
            </w:r>
          </w:p>
          <w:p w14:paraId="747940D7" w14:textId="77777777" w:rsidR="00CF376D" w:rsidRPr="006E29CF" w:rsidRDefault="00CF376D" w:rsidP="00795D93"/>
        </w:tc>
      </w:tr>
    </w:tbl>
    <w:p w14:paraId="6804438C" w14:textId="77777777" w:rsidR="00CF376D" w:rsidRDefault="00CF376D" w:rsidP="00CF376D"/>
    <w:p w14:paraId="06A04866" w14:textId="77777777" w:rsidR="00CF376D" w:rsidRPr="00FD5739" w:rsidRDefault="00CF376D" w:rsidP="00CF376D"/>
    <w:p w14:paraId="4E06322B" w14:textId="77777777" w:rsidR="00CF376D" w:rsidRDefault="00CF376D" w:rsidP="00CF376D"/>
    <w:p w14:paraId="5EBF6F8A" w14:textId="77777777" w:rsidR="00CF376D" w:rsidRDefault="00CF376D" w:rsidP="00CF376D">
      <w:pPr>
        <w:rPr>
          <w:lang w:val="en-US"/>
        </w:rPr>
      </w:pPr>
    </w:p>
    <w:p w14:paraId="7126EBC1" w14:textId="77777777" w:rsidR="00CF376D" w:rsidRPr="0073004D" w:rsidRDefault="00CF376D" w:rsidP="00CF376D">
      <w:pPr>
        <w:pStyle w:val="Titolo2"/>
        <w:rPr>
          <w:rStyle w:val="Enfasigrassetto"/>
        </w:rPr>
      </w:pPr>
      <w:bookmarkStart w:id="221" w:name="_Toc27473274"/>
      <w:bookmarkStart w:id="222" w:name="_Toc27488996"/>
      <w:bookmarkStart w:id="223" w:name="_Toc32587202"/>
      <w:bookmarkStart w:id="224" w:name="_Toc35537078"/>
      <w:bookmarkStart w:id="225" w:name="_Toc36042195"/>
      <w:r>
        <w:rPr>
          <w:rStyle w:val="Enfasigrassetto"/>
        </w:rPr>
        <w:t>Ciclo di vita della Posizione Debitoria</w:t>
      </w:r>
      <w:bookmarkEnd w:id="221"/>
      <w:bookmarkEnd w:id="222"/>
      <w:bookmarkEnd w:id="223"/>
      <w:bookmarkEnd w:id="224"/>
      <w:bookmarkEnd w:id="225"/>
      <w:r>
        <w:rPr>
          <w:rStyle w:val="Enfasigrassetto"/>
        </w:rPr>
        <w:t xml:space="preserve"> </w:t>
      </w:r>
    </w:p>
    <w:p w14:paraId="7D2F3728" w14:textId="77777777" w:rsidR="00CF376D" w:rsidRDefault="00CF376D" w:rsidP="00CF376D"/>
    <w:p w14:paraId="1763F70A" w14:textId="77777777" w:rsidR="00CF376D" w:rsidRPr="006722A0" w:rsidRDefault="00CF376D" w:rsidP="00CF376D">
      <w:pPr>
        <w:pStyle w:val="Titolo3"/>
        <w:rPr>
          <w:rStyle w:val="Enfasigrassetto"/>
          <w:b w:val="0"/>
        </w:rPr>
      </w:pPr>
      <w:bookmarkStart w:id="226" w:name="_Toc27473275"/>
      <w:bookmarkStart w:id="227" w:name="_Toc27488997"/>
      <w:bookmarkStart w:id="228" w:name="_Toc32587203"/>
      <w:bookmarkStart w:id="229" w:name="_Toc35537079"/>
      <w:bookmarkStart w:id="230" w:name="_Toc36042196"/>
      <w:r w:rsidRPr="006722A0">
        <w:rPr>
          <w:rStyle w:val="Enfasigrassetto"/>
          <w:b w:val="0"/>
        </w:rPr>
        <w:t>Verifica di un Pagamento</w:t>
      </w:r>
      <w:bookmarkEnd w:id="226"/>
      <w:bookmarkEnd w:id="227"/>
      <w:r w:rsidRPr="006722A0">
        <w:rPr>
          <w:rStyle w:val="Enfasigrassetto"/>
          <w:b w:val="0"/>
        </w:rPr>
        <w:t xml:space="preserve"> in Attesa</w:t>
      </w:r>
      <w:bookmarkEnd w:id="228"/>
      <w:bookmarkEnd w:id="229"/>
      <w:bookmarkEnd w:id="230"/>
      <w:r w:rsidRPr="006722A0">
        <w:rPr>
          <w:rStyle w:val="Enfasigrassetto"/>
          <w:b w:val="0"/>
        </w:rPr>
        <w:t xml:space="preserve"> </w:t>
      </w:r>
    </w:p>
    <w:tbl>
      <w:tblPr>
        <w:tblStyle w:val="Grigliatabella"/>
        <w:tblW w:w="0" w:type="auto"/>
        <w:tblLook w:val="04A0" w:firstRow="1" w:lastRow="0" w:firstColumn="1" w:lastColumn="0" w:noHBand="0" w:noVBand="1"/>
      </w:tblPr>
      <w:tblGrid>
        <w:gridCol w:w="1559"/>
        <w:gridCol w:w="7791"/>
      </w:tblGrid>
      <w:tr w:rsidR="00CF376D" w:rsidRPr="00CA059D" w14:paraId="03BB1F04" w14:textId="77777777" w:rsidTr="00795D93">
        <w:tc>
          <w:tcPr>
            <w:tcW w:w="1559" w:type="dxa"/>
          </w:tcPr>
          <w:p w14:paraId="7108F7B2" w14:textId="77777777" w:rsidR="00CF376D" w:rsidRPr="00C6460C" w:rsidRDefault="00CF376D" w:rsidP="00795D93">
            <w:r w:rsidRPr="00C6460C">
              <w:t>Descrizione</w:t>
            </w:r>
          </w:p>
        </w:tc>
        <w:tc>
          <w:tcPr>
            <w:tcW w:w="7791" w:type="dxa"/>
          </w:tcPr>
          <w:p w14:paraId="0013694B" w14:textId="77777777" w:rsidR="00CF376D" w:rsidRPr="00CA059D" w:rsidRDefault="00CF376D" w:rsidP="00795D93">
            <w:r w:rsidRPr="00BC67DB">
              <w:t xml:space="preserve">Questo servizio consente di richiedere a GEPOS </w:t>
            </w:r>
            <w:r>
              <w:t xml:space="preserve">la verifica </w:t>
            </w:r>
            <w:r w:rsidRPr="00BC67DB">
              <w:t>di un pagamento in attesa per un dato IUV.</w:t>
            </w:r>
          </w:p>
        </w:tc>
      </w:tr>
      <w:tr w:rsidR="00CF376D" w:rsidRPr="006E29CF" w14:paraId="404AE9C5" w14:textId="77777777" w:rsidTr="00795D93">
        <w:tc>
          <w:tcPr>
            <w:tcW w:w="1559" w:type="dxa"/>
          </w:tcPr>
          <w:p w14:paraId="3CA19BD8" w14:textId="77777777" w:rsidR="00CF376D" w:rsidRPr="00C6460C" w:rsidRDefault="00CF376D" w:rsidP="00795D93">
            <w:r w:rsidRPr="00C6460C">
              <w:t>Servizio</w:t>
            </w:r>
          </w:p>
        </w:tc>
        <w:tc>
          <w:tcPr>
            <w:tcW w:w="7791" w:type="dxa"/>
          </w:tcPr>
          <w:p w14:paraId="1EE4883A" w14:textId="77777777" w:rsidR="00CF376D" w:rsidRPr="006E29CF" w:rsidRDefault="00CF376D" w:rsidP="00795D93">
            <w:r>
              <w:t>apa_verifica</w:t>
            </w:r>
          </w:p>
        </w:tc>
      </w:tr>
      <w:tr w:rsidR="00CF376D" w:rsidRPr="006E29CF" w14:paraId="3516C96A" w14:textId="77777777" w:rsidTr="00795D93">
        <w:tc>
          <w:tcPr>
            <w:tcW w:w="1559" w:type="dxa"/>
          </w:tcPr>
          <w:p w14:paraId="14F6F619" w14:textId="77777777" w:rsidR="00CF376D" w:rsidRPr="00C6460C" w:rsidRDefault="00CF376D" w:rsidP="00795D93">
            <w:r w:rsidRPr="00C6460C">
              <w:t>Operation</w:t>
            </w:r>
          </w:p>
        </w:tc>
        <w:tc>
          <w:tcPr>
            <w:tcW w:w="7791" w:type="dxa"/>
          </w:tcPr>
          <w:p w14:paraId="614BD427" w14:textId="77777777" w:rsidR="00CF376D" w:rsidRPr="00550DA3" w:rsidRDefault="00CF376D" w:rsidP="00795D93">
            <w:r>
              <w:t>NA</w:t>
            </w:r>
          </w:p>
        </w:tc>
      </w:tr>
      <w:tr w:rsidR="00CF376D" w14:paraId="0FAB7E29" w14:textId="77777777" w:rsidTr="00795D93">
        <w:tc>
          <w:tcPr>
            <w:tcW w:w="1559" w:type="dxa"/>
          </w:tcPr>
          <w:p w14:paraId="4639BAE7" w14:textId="77777777" w:rsidR="00CF376D" w:rsidRPr="006E29CF" w:rsidRDefault="00CF376D" w:rsidP="00795D93">
            <w:r>
              <w:t>Tipo servizio</w:t>
            </w:r>
          </w:p>
        </w:tc>
        <w:tc>
          <w:tcPr>
            <w:tcW w:w="7791" w:type="dxa"/>
          </w:tcPr>
          <w:p w14:paraId="2FC41021" w14:textId="77777777" w:rsidR="00CF376D" w:rsidRDefault="00CF376D" w:rsidP="00795D93">
            <w:r>
              <w:t>REST</w:t>
            </w:r>
          </w:p>
        </w:tc>
      </w:tr>
      <w:tr w:rsidR="00CF376D" w:rsidRPr="006E29CF" w14:paraId="7BF4D671" w14:textId="77777777" w:rsidTr="00795D93">
        <w:tc>
          <w:tcPr>
            <w:tcW w:w="1559" w:type="dxa"/>
          </w:tcPr>
          <w:p w14:paraId="411398E7" w14:textId="77777777" w:rsidR="00CF376D" w:rsidRPr="006E29CF" w:rsidRDefault="00CF376D" w:rsidP="00795D93">
            <w:r w:rsidRPr="006E29CF">
              <w:t>Endpoint</w:t>
            </w:r>
          </w:p>
        </w:tc>
        <w:tc>
          <w:tcPr>
            <w:tcW w:w="7791" w:type="dxa"/>
          </w:tcPr>
          <w:p w14:paraId="27DD9DA0" w14:textId="77777777" w:rsidR="00CF376D" w:rsidRPr="002C684F" w:rsidRDefault="00CF376D" w:rsidP="00795D93">
            <w:r w:rsidRPr="002C684F">
              <w:rPr>
                <w:rStyle w:val="Collegamentoipertestuale"/>
                <w:sz w:val="22"/>
                <w:lang w:val="it-IT"/>
              </w:rPr>
              <w:t>/iris-ndp-api/rest/</w:t>
            </w:r>
          </w:p>
        </w:tc>
      </w:tr>
      <w:tr w:rsidR="00CF376D" w:rsidRPr="006E29CF" w14:paraId="233F22BB" w14:textId="77777777" w:rsidTr="00795D93">
        <w:tc>
          <w:tcPr>
            <w:tcW w:w="1559" w:type="dxa"/>
          </w:tcPr>
          <w:p w14:paraId="7AD3ACA7" w14:textId="77777777" w:rsidR="00CF376D" w:rsidRPr="006E29CF" w:rsidRDefault="00CF376D" w:rsidP="00795D93">
            <w:r w:rsidRPr="006E29CF">
              <w:t>Authentication</w:t>
            </w:r>
          </w:p>
        </w:tc>
        <w:tc>
          <w:tcPr>
            <w:tcW w:w="7791" w:type="dxa"/>
          </w:tcPr>
          <w:p w14:paraId="25936966" w14:textId="77777777" w:rsidR="00CF376D" w:rsidRPr="006E29CF" w:rsidRDefault="00CF376D" w:rsidP="00795D93">
            <w:r>
              <w:t>Not Required</w:t>
            </w:r>
          </w:p>
        </w:tc>
      </w:tr>
      <w:tr w:rsidR="00CF376D" w:rsidRPr="006E29CF" w14:paraId="10782681" w14:textId="77777777" w:rsidTr="00795D93">
        <w:tc>
          <w:tcPr>
            <w:tcW w:w="1559" w:type="dxa"/>
          </w:tcPr>
          <w:p w14:paraId="48242E02" w14:textId="77777777" w:rsidR="00CF376D" w:rsidRPr="006E29CF" w:rsidRDefault="00CF376D" w:rsidP="00795D93">
            <w:r w:rsidRPr="006E29CF">
              <w:t>Method</w:t>
            </w:r>
          </w:p>
        </w:tc>
        <w:tc>
          <w:tcPr>
            <w:tcW w:w="7791" w:type="dxa"/>
          </w:tcPr>
          <w:p w14:paraId="2F05E6E8" w14:textId="77777777" w:rsidR="00CF376D" w:rsidRPr="006E29CF" w:rsidRDefault="00CF376D" w:rsidP="00795D93">
            <w:r>
              <w:t>GET</w:t>
            </w:r>
          </w:p>
        </w:tc>
      </w:tr>
      <w:tr w:rsidR="00CF376D" w:rsidRPr="006E29CF" w14:paraId="652FD125" w14:textId="77777777" w:rsidTr="00795D93">
        <w:tc>
          <w:tcPr>
            <w:tcW w:w="1559" w:type="dxa"/>
          </w:tcPr>
          <w:p w14:paraId="6C69DCA1" w14:textId="77777777" w:rsidR="00CF376D" w:rsidRPr="006E29CF" w:rsidRDefault="00CF376D" w:rsidP="00795D93">
            <w:r w:rsidRPr="006E29CF">
              <w:t>Consumes</w:t>
            </w:r>
          </w:p>
        </w:tc>
        <w:tc>
          <w:tcPr>
            <w:tcW w:w="7791" w:type="dxa"/>
          </w:tcPr>
          <w:p w14:paraId="34420E6A" w14:textId="77777777" w:rsidR="00CF376D" w:rsidRPr="006E29CF" w:rsidRDefault="00CF376D" w:rsidP="00795D93">
            <w:r>
              <w:t>application/json</w:t>
            </w:r>
          </w:p>
        </w:tc>
      </w:tr>
      <w:tr w:rsidR="00CF376D" w:rsidRPr="006E29CF" w14:paraId="0307DC2C" w14:textId="77777777" w:rsidTr="00795D93">
        <w:tc>
          <w:tcPr>
            <w:tcW w:w="1559" w:type="dxa"/>
          </w:tcPr>
          <w:p w14:paraId="76777412" w14:textId="77777777" w:rsidR="00CF376D" w:rsidRPr="006E29CF" w:rsidRDefault="00CF376D" w:rsidP="00795D93">
            <w:r w:rsidRPr="006E29CF">
              <w:t>Produces</w:t>
            </w:r>
          </w:p>
        </w:tc>
        <w:tc>
          <w:tcPr>
            <w:tcW w:w="7791" w:type="dxa"/>
          </w:tcPr>
          <w:p w14:paraId="5FACCB80" w14:textId="77777777" w:rsidR="00CF376D" w:rsidRPr="006E29CF" w:rsidRDefault="00CF376D" w:rsidP="00795D93">
            <w:r w:rsidRPr="006E29CF">
              <w:t>application/</w:t>
            </w:r>
            <w:r>
              <w:t>json</w:t>
            </w:r>
          </w:p>
        </w:tc>
      </w:tr>
      <w:tr w:rsidR="00CF376D" w:rsidRPr="006E29CF" w14:paraId="4ACC08EE" w14:textId="77777777" w:rsidTr="00795D93">
        <w:tc>
          <w:tcPr>
            <w:tcW w:w="1559" w:type="dxa"/>
          </w:tcPr>
          <w:p w14:paraId="5F964253" w14:textId="77777777" w:rsidR="00CF376D" w:rsidRPr="006E29CF" w:rsidRDefault="00CF376D" w:rsidP="00795D93">
            <w:r w:rsidRPr="006E29CF">
              <w:t>Payload</w:t>
            </w:r>
          </w:p>
        </w:tc>
        <w:tc>
          <w:tcPr>
            <w:tcW w:w="7791" w:type="dxa"/>
          </w:tcPr>
          <w:p w14:paraId="227B48CB" w14:textId="77777777" w:rsidR="00CF376D" w:rsidRPr="00377735" w:rsidRDefault="00CF376D" w:rsidP="00795D93">
            <w:pPr>
              <w:rPr>
                <w:sz w:val="20"/>
                <w:szCs w:val="20"/>
                <w:lang w:val="it-IT"/>
              </w:rPr>
            </w:pPr>
            <w:r w:rsidRPr="00377735">
              <w:rPr>
                <w:sz w:val="20"/>
                <w:szCs w:val="20"/>
                <w:lang w:val="it-IT"/>
              </w:rPr>
              <w:t>{</w:t>
            </w:r>
          </w:p>
          <w:p w14:paraId="6EA447AB" w14:textId="77777777" w:rsidR="00CF376D" w:rsidRPr="00377735" w:rsidRDefault="00CF376D" w:rsidP="00795D93">
            <w:pPr>
              <w:rPr>
                <w:sz w:val="20"/>
                <w:szCs w:val="20"/>
                <w:lang w:val="it-IT"/>
              </w:rPr>
            </w:pPr>
            <w:r w:rsidRPr="00377735">
              <w:rPr>
                <w:sz w:val="20"/>
                <w:szCs w:val="20"/>
                <w:lang w:val="it-IT"/>
              </w:rPr>
              <w:lastRenderedPageBreak/>
              <w:t>"identificativoDominio": "string",</w:t>
            </w:r>
          </w:p>
          <w:p w14:paraId="2F5E669B" w14:textId="77777777" w:rsidR="00CF376D" w:rsidRPr="00377735" w:rsidRDefault="00CF376D" w:rsidP="00795D93">
            <w:pPr>
              <w:rPr>
                <w:sz w:val="20"/>
                <w:szCs w:val="20"/>
                <w:lang w:val="it-IT"/>
              </w:rPr>
            </w:pPr>
            <w:r w:rsidRPr="00377735">
              <w:rPr>
                <w:sz w:val="20"/>
                <w:szCs w:val="20"/>
                <w:lang w:val="it-IT"/>
              </w:rPr>
              <w:t>"identificativoUnivocoVersamento": "string"</w:t>
            </w:r>
          </w:p>
          <w:p w14:paraId="539308F9" w14:textId="77777777" w:rsidR="00CF376D" w:rsidRPr="00377735" w:rsidRDefault="00CF376D" w:rsidP="00795D93">
            <w:pPr>
              <w:rPr>
                <w:sz w:val="20"/>
                <w:szCs w:val="20"/>
              </w:rPr>
            </w:pPr>
            <w:r w:rsidRPr="00377735">
              <w:rPr>
                <w:sz w:val="20"/>
                <w:szCs w:val="20"/>
                <w:lang w:val="it-IT"/>
              </w:rPr>
              <w:t>}</w:t>
            </w:r>
          </w:p>
        </w:tc>
      </w:tr>
      <w:tr w:rsidR="00CF376D" w:rsidRPr="006E29CF" w14:paraId="180E38CF" w14:textId="77777777" w:rsidTr="00795D93">
        <w:tc>
          <w:tcPr>
            <w:tcW w:w="1559" w:type="dxa"/>
          </w:tcPr>
          <w:p w14:paraId="107F6F73" w14:textId="77777777" w:rsidR="00CF376D" w:rsidRPr="006E29CF" w:rsidRDefault="00CF376D" w:rsidP="00795D93">
            <w:r w:rsidRPr="006E29CF">
              <w:lastRenderedPageBreak/>
              <w:t xml:space="preserve">Response </w:t>
            </w:r>
          </w:p>
        </w:tc>
        <w:tc>
          <w:tcPr>
            <w:tcW w:w="7791" w:type="dxa"/>
          </w:tcPr>
          <w:p w14:paraId="03E35238" w14:textId="77777777" w:rsidR="00CF376D" w:rsidRPr="00377735" w:rsidRDefault="00CF376D" w:rsidP="00795D93">
            <w:pPr>
              <w:rPr>
                <w:sz w:val="20"/>
                <w:szCs w:val="20"/>
                <w:lang w:val="it-IT"/>
              </w:rPr>
            </w:pPr>
            <w:r w:rsidRPr="00377735">
              <w:rPr>
                <w:sz w:val="20"/>
                <w:szCs w:val="20"/>
                <w:lang w:val="it-IT"/>
              </w:rPr>
              <w:t>{</w:t>
            </w:r>
          </w:p>
          <w:p w14:paraId="42D5CDBD" w14:textId="77777777" w:rsidR="00CF376D" w:rsidRPr="00377735" w:rsidRDefault="00CF376D" w:rsidP="00795D93">
            <w:pPr>
              <w:rPr>
                <w:sz w:val="20"/>
                <w:szCs w:val="20"/>
                <w:lang w:val="it-IT"/>
              </w:rPr>
            </w:pPr>
            <w:r w:rsidRPr="00377735">
              <w:rPr>
                <w:sz w:val="20"/>
                <w:szCs w:val="20"/>
                <w:lang w:val="it-IT"/>
              </w:rPr>
              <w:t>"esito": "</w:t>
            </w:r>
            <w:r>
              <w:rPr>
                <w:sz w:val="20"/>
                <w:szCs w:val="20"/>
                <w:lang w:val="it-IT"/>
              </w:rPr>
              <w:t>OK</w:t>
            </w:r>
            <w:r w:rsidRPr="00377735">
              <w:rPr>
                <w:sz w:val="20"/>
                <w:szCs w:val="20"/>
                <w:lang w:val="it-IT"/>
              </w:rPr>
              <w:t>",</w:t>
            </w:r>
          </w:p>
          <w:p w14:paraId="1F42A99F" w14:textId="77777777" w:rsidR="00CF376D" w:rsidRPr="00377735" w:rsidRDefault="00CF376D" w:rsidP="00795D93">
            <w:pPr>
              <w:rPr>
                <w:sz w:val="20"/>
                <w:szCs w:val="20"/>
                <w:lang w:val="it-IT"/>
              </w:rPr>
            </w:pPr>
            <w:r w:rsidRPr="00377735">
              <w:rPr>
                <w:sz w:val="20"/>
                <w:szCs w:val="20"/>
                <w:lang w:val="it-IT"/>
              </w:rPr>
              <w:t>"importoSingoloVersamento": "string",</w:t>
            </w:r>
          </w:p>
          <w:p w14:paraId="5B720A0F" w14:textId="77777777" w:rsidR="00CF376D" w:rsidRPr="00377735" w:rsidRDefault="00CF376D" w:rsidP="00795D93">
            <w:pPr>
              <w:rPr>
                <w:sz w:val="20"/>
                <w:szCs w:val="20"/>
                <w:lang w:val="it-IT"/>
              </w:rPr>
            </w:pPr>
            <w:r w:rsidRPr="00377735">
              <w:rPr>
                <w:sz w:val="20"/>
                <w:szCs w:val="20"/>
                <w:lang w:val="it-IT"/>
              </w:rPr>
              <w:t>"ibanAccredito": "string",</w:t>
            </w:r>
          </w:p>
          <w:p w14:paraId="40F8BE5C" w14:textId="77777777" w:rsidR="00CF376D" w:rsidRPr="00377735" w:rsidRDefault="00CF376D" w:rsidP="00795D93">
            <w:pPr>
              <w:rPr>
                <w:sz w:val="20"/>
                <w:szCs w:val="20"/>
                <w:lang w:val="it-IT"/>
              </w:rPr>
            </w:pPr>
            <w:r w:rsidRPr="00377735">
              <w:rPr>
                <w:sz w:val="20"/>
                <w:szCs w:val="20"/>
                <w:lang w:val="it-IT"/>
              </w:rPr>
              <w:t>"importoSingoloVersamento": "string",</w:t>
            </w:r>
          </w:p>
          <w:p w14:paraId="21ABB241" w14:textId="77777777" w:rsidR="00CF376D" w:rsidRPr="00377735" w:rsidRDefault="00CF376D" w:rsidP="00795D93">
            <w:pPr>
              <w:rPr>
                <w:sz w:val="20"/>
                <w:szCs w:val="20"/>
                <w:lang w:val="it-IT"/>
              </w:rPr>
            </w:pPr>
            <w:r w:rsidRPr="00377735">
              <w:rPr>
                <w:sz w:val="20"/>
                <w:szCs w:val="20"/>
                <w:lang w:val="it-IT"/>
              </w:rPr>
              <w:t>"tipoIdentificativoUnivocoBeneficiario": "string",</w:t>
            </w:r>
          </w:p>
          <w:p w14:paraId="52E2317E" w14:textId="77777777" w:rsidR="00CF376D" w:rsidRPr="00377735" w:rsidRDefault="00CF376D" w:rsidP="00795D93">
            <w:pPr>
              <w:rPr>
                <w:sz w:val="20"/>
                <w:szCs w:val="20"/>
                <w:lang w:val="it-IT"/>
              </w:rPr>
            </w:pPr>
            <w:r w:rsidRPr="00377735">
              <w:rPr>
                <w:sz w:val="20"/>
                <w:szCs w:val="20"/>
                <w:lang w:val="it-IT"/>
              </w:rPr>
              <w:t>"codiceIdentificativoUnivocoBeneficiario": "string",</w:t>
            </w:r>
          </w:p>
          <w:p w14:paraId="4A918C5C" w14:textId="77777777" w:rsidR="00CF376D" w:rsidRPr="00377735" w:rsidRDefault="00CF376D" w:rsidP="00795D93">
            <w:pPr>
              <w:rPr>
                <w:sz w:val="20"/>
                <w:szCs w:val="20"/>
                <w:lang w:val="it-IT"/>
              </w:rPr>
            </w:pPr>
            <w:r w:rsidRPr="00377735">
              <w:rPr>
                <w:sz w:val="20"/>
                <w:szCs w:val="20"/>
                <w:lang w:val="it-IT"/>
              </w:rPr>
              <w:t>"denominazioneBeneficiario": "string",</w:t>
            </w:r>
          </w:p>
          <w:p w14:paraId="4CC27A3E" w14:textId="77777777" w:rsidR="00CF376D" w:rsidRPr="00377735" w:rsidRDefault="00CF376D" w:rsidP="00795D93">
            <w:pPr>
              <w:rPr>
                <w:sz w:val="20"/>
                <w:szCs w:val="20"/>
                <w:lang w:val="it-IT"/>
              </w:rPr>
            </w:pPr>
            <w:r w:rsidRPr="00377735">
              <w:rPr>
                <w:sz w:val="20"/>
                <w:szCs w:val="20"/>
                <w:lang w:val="it-IT"/>
              </w:rPr>
              <w:t>"causaleVersamento ": "string"</w:t>
            </w:r>
          </w:p>
          <w:p w14:paraId="5BD867AD" w14:textId="77777777" w:rsidR="00CF376D" w:rsidRPr="00377735" w:rsidRDefault="00CF376D" w:rsidP="00795D93">
            <w:pPr>
              <w:rPr>
                <w:sz w:val="20"/>
                <w:szCs w:val="20"/>
              </w:rPr>
            </w:pPr>
            <w:r w:rsidRPr="00377735">
              <w:rPr>
                <w:sz w:val="20"/>
                <w:szCs w:val="20"/>
                <w:lang w:val="it-IT"/>
              </w:rPr>
              <w:t>}</w:t>
            </w:r>
          </w:p>
        </w:tc>
      </w:tr>
      <w:tr w:rsidR="00CF376D" w:rsidRPr="006E29CF" w14:paraId="42FA48FB" w14:textId="77777777" w:rsidTr="00795D93">
        <w:tc>
          <w:tcPr>
            <w:tcW w:w="1559" w:type="dxa"/>
          </w:tcPr>
          <w:p w14:paraId="74A61252" w14:textId="77777777" w:rsidR="00CF376D" w:rsidRPr="006E29CF" w:rsidRDefault="00CF376D" w:rsidP="00795D93">
            <w:r w:rsidRPr="006E29CF">
              <w:t xml:space="preserve">Fault Response </w:t>
            </w:r>
          </w:p>
          <w:p w14:paraId="2219CBAD" w14:textId="77777777" w:rsidR="00CF376D" w:rsidRPr="006E29CF" w:rsidRDefault="00CF376D" w:rsidP="00795D93"/>
        </w:tc>
        <w:tc>
          <w:tcPr>
            <w:tcW w:w="7791" w:type="dxa"/>
          </w:tcPr>
          <w:p w14:paraId="52A7774D" w14:textId="77777777" w:rsidR="00CF376D" w:rsidRDefault="00CF376D" w:rsidP="00795D93">
            <w:pPr>
              <w:rPr>
                <w:sz w:val="20"/>
                <w:szCs w:val="20"/>
              </w:rPr>
            </w:pPr>
            <w:r w:rsidRPr="008171FB">
              <w:rPr>
                <w:sz w:val="20"/>
                <w:szCs w:val="20"/>
              </w:rPr>
              <w:t>{</w:t>
            </w:r>
          </w:p>
          <w:p w14:paraId="7D989B70" w14:textId="77777777" w:rsidR="00CF376D" w:rsidRPr="008171FB" w:rsidRDefault="00CF376D" w:rsidP="00795D93">
            <w:pPr>
              <w:rPr>
                <w:sz w:val="20"/>
                <w:szCs w:val="20"/>
              </w:rPr>
            </w:pPr>
            <w:r>
              <w:rPr>
                <w:sz w:val="20"/>
                <w:szCs w:val="20"/>
              </w:rPr>
              <w:t xml:space="preserve">  “esito” : “KO”,</w:t>
            </w:r>
          </w:p>
          <w:p w14:paraId="6290090D" w14:textId="77777777" w:rsidR="00CF376D" w:rsidRPr="008171FB" w:rsidRDefault="00CF376D" w:rsidP="00795D93">
            <w:pPr>
              <w:rPr>
                <w:sz w:val="20"/>
                <w:szCs w:val="20"/>
              </w:rPr>
            </w:pPr>
            <w:r>
              <w:rPr>
                <w:sz w:val="20"/>
                <w:szCs w:val="20"/>
              </w:rPr>
              <w:t xml:space="preserve">  “f</w:t>
            </w:r>
            <w:r w:rsidRPr="008171FB">
              <w:rPr>
                <w:sz w:val="20"/>
                <w:szCs w:val="20"/>
              </w:rPr>
              <w:t>aultCode</w:t>
            </w:r>
            <w:r>
              <w:rPr>
                <w:sz w:val="20"/>
                <w:szCs w:val="20"/>
              </w:rPr>
              <w:t>"</w:t>
            </w:r>
            <w:r w:rsidRPr="008171FB">
              <w:rPr>
                <w:sz w:val="20"/>
                <w:szCs w:val="20"/>
              </w:rPr>
              <w:t>: "</w:t>
            </w:r>
            <w:r>
              <w:rPr>
                <w:sz w:val="20"/>
                <w:szCs w:val="20"/>
              </w:rPr>
              <w:t>?”</w:t>
            </w:r>
            <w:r w:rsidRPr="008171FB">
              <w:rPr>
                <w:sz w:val="20"/>
                <w:szCs w:val="20"/>
              </w:rPr>
              <w:t>,</w:t>
            </w:r>
          </w:p>
          <w:p w14:paraId="4AB8312E" w14:textId="77777777" w:rsidR="00CF376D" w:rsidRPr="008171FB" w:rsidRDefault="00CF376D" w:rsidP="00795D93">
            <w:pPr>
              <w:rPr>
                <w:sz w:val="20"/>
                <w:szCs w:val="20"/>
              </w:rPr>
            </w:pPr>
            <w:r>
              <w:rPr>
                <w:sz w:val="20"/>
                <w:szCs w:val="20"/>
              </w:rPr>
              <w:t xml:space="preserve">  “</w:t>
            </w:r>
            <w:r w:rsidRPr="008171FB">
              <w:rPr>
                <w:sz w:val="20"/>
                <w:szCs w:val="20"/>
              </w:rPr>
              <w:t>faultString</w:t>
            </w:r>
            <w:r>
              <w:rPr>
                <w:sz w:val="20"/>
                <w:szCs w:val="20"/>
              </w:rPr>
              <w:t>": "?”</w:t>
            </w:r>
            <w:r w:rsidRPr="008171FB">
              <w:rPr>
                <w:sz w:val="20"/>
                <w:szCs w:val="20"/>
              </w:rPr>
              <w:t>,</w:t>
            </w:r>
          </w:p>
          <w:p w14:paraId="17439C69" w14:textId="77777777" w:rsidR="00CF376D" w:rsidRDefault="00CF376D" w:rsidP="00795D93">
            <w:pPr>
              <w:rPr>
                <w:sz w:val="20"/>
                <w:szCs w:val="20"/>
              </w:rPr>
            </w:pPr>
            <w:r w:rsidRPr="008171FB">
              <w:rPr>
                <w:sz w:val="20"/>
                <w:szCs w:val="20"/>
              </w:rPr>
              <w:t xml:space="preserve">  “</w:t>
            </w:r>
            <w:r>
              <w:rPr>
                <w:sz w:val="20"/>
                <w:szCs w:val="20"/>
              </w:rPr>
              <w:t>faultDescription”: "?</w:t>
            </w:r>
            <w:r w:rsidRPr="008171FB">
              <w:rPr>
                <w:sz w:val="20"/>
                <w:szCs w:val="20"/>
              </w:rPr>
              <w:t>"</w:t>
            </w:r>
          </w:p>
          <w:p w14:paraId="17D434CD" w14:textId="77777777" w:rsidR="00CF376D" w:rsidRPr="006E29CF" w:rsidRDefault="00CF376D" w:rsidP="00795D93">
            <w:r w:rsidRPr="008171FB">
              <w:rPr>
                <w:sz w:val="20"/>
                <w:szCs w:val="20"/>
              </w:rPr>
              <w:t>}</w:t>
            </w:r>
          </w:p>
        </w:tc>
      </w:tr>
    </w:tbl>
    <w:p w14:paraId="16CE9AFB" w14:textId="77777777" w:rsidR="00CF376D" w:rsidRPr="00397C24" w:rsidRDefault="00CF376D" w:rsidP="00CF376D"/>
    <w:p w14:paraId="0F1C41D7" w14:textId="77777777" w:rsidR="00CF376D" w:rsidRPr="002949C7" w:rsidRDefault="00CF376D" w:rsidP="00CF376D"/>
    <w:p w14:paraId="4A16807D" w14:textId="77777777" w:rsidR="00CF376D" w:rsidRPr="00811867" w:rsidRDefault="00CF376D" w:rsidP="00CF376D">
      <w:pPr>
        <w:pStyle w:val="Titolo3"/>
        <w:rPr>
          <w:rStyle w:val="Enfasigrassetto"/>
          <w:b w:val="0"/>
        </w:rPr>
      </w:pPr>
      <w:bookmarkStart w:id="231" w:name="_Toc32587204"/>
      <w:bookmarkStart w:id="232" w:name="_Toc35537080"/>
      <w:bookmarkStart w:id="233" w:name="_Toc36042197"/>
      <w:r w:rsidRPr="00811867">
        <w:rPr>
          <w:rStyle w:val="Enfasigrassetto"/>
          <w:b w:val="0"/>
        </w:rPr>
        <w:t>Attivazione di un Pagamento in Attesa</w:t>
      </w:r>
      <w:bookmarkEnd w:id="231"/>
      <w:bookmarkEnd w:id="232"/>
      <w:bookmarkEnd w:id="233"/>
    </w:p>
    <w:tbl>
      <w:tblPr>
        <w:tblStyle w:val="Grigliatabella"/>
        <w:tblW w:w="0" w:type="auto"/>
        <w:tblLook w:val="04A0" w:firstRow="1" w:lastRow="0" w:firstColumn="1" w:lastColumn="0" w:noHBand="0" w:noVBand="1"/>
      </w:tblPr>
      <w:tblGrid>
        <w:gridCol w:w="1559"/>
        <w:gridCol w:w="7791"/>
      </w:tblGrid>
      <w:tr w:rsidR="00CF376D" w:rsidRPr="00CA059D" w14:paraId="0DEF789D" w14:textId="77777777" w:rsidTr="00795D93">
        <w:tc>
          <w:tcPr>
            <w:tcW w:w="1559" w:type="dxa"/>
          </w:tcPr>
          <w:p w14:paraId="5C4C1BC4" w14:textId="77777777" w:rsidR="00CF376D" w:rsidRPr="00C6460C" w:rsidRDefault="00CF376D" w:rsidP="00795D93">
            <w:r w:rsidRPr="00C6460C">
              <w:t>Descrizione</w:t>
            </w:r>
          </w:p>
        </w:tc>
        <w:tc>
          <w:tcPr>
            <w:tcW w:w="7791" w:type="dxa"/>
          </w:tcPr>
          <w:p w14:paraId="6ED21EAB" w14:textId="77777777" w:rsidR="00CF376D" w:rsidRPr="00CA059D" w:rsidRDefault="00CF376D" w:rsidP="00795D93">
            <w:r w:rsidRPr="007C0D08">
              <w:t xml:space="preserve">Questo servizio consente di richiedere a GEPOS l’attivazione di un pagamento </w:t>
            </w:r>
            <w:r>
              <w:t xml:space="preserve">in attesa </w:t>
            </w:r>
            <w:r w:rsidRPr="007C0D08">
              <w:t>per un dato IUV.</w:t>
            </w:r>
          </w:p>
        </w:tc>
      </w:tr>
      <w:tr w:rsidR="00CF376D" w:rsidRPr="006E29CF" w14:paraId="7BA75E1D" w14:textId="77777777" w:rsidTr="00795D93">
        <w:tc>
          <w:tcPr>
            <w:tcW w:w="1559" w:type="dxa"/>
          </w:tcPr>
          <w:p w14:paraId="36F2E77E" w14:textId="77777777" w:rsidR="00CF376D" w:rsidRPr="00C6460C" w:rsidRDefault="00CF376D" w:rsidP="00795D93">
            <w:r w:rsidRPr="00C6460C">
              <w:t>Servizio</w:t>
            </w:r>
          </w:p>
        </w:tc>
        <w:tc>
          <w:tcPr>
            <w:tcW w:w="7791" w:type="dxa"/>
          </w:tcPr>
          <w:p w14:paraId="1FA7990E" w14:textId="77777777" w:rsidR="00CF376D" w:rsidRPr="006E29CF" w:rsidRDefault="00CF376D" w:rsidP="00795D93">
            <w:r>
              <w:t>apa_attiva</w:t>
            </w:r>
          </w:p>
        </w:tc>
      </w:tr>
      <w:tr w:rsidR="00CF376D" w:rsidRPr="006E29CF" w14:paraId="16A43A17" w14:textId="77777777" w:rsidTr="00795D93">
        <w:tc>
          <w:tcPr>
            <w:tcW w:w="1559" w:type="dxa"/>
          </w:tcPr>
          <w:p w14:paraId="5ED268EF" w14:textId="77777777" w:rsidR="00CF376D" w:rsidRPr="00C6460C" w:rsidRDefault="00CF376D" w:rsidP="00795D93">
            <w:r w:rsidRPr="00C6460C">
              <w:t>Operation</w:t>
            </w:r>
          </w:p>
        </w:tc>
        <w:tc>
          <w:tcPr>
            <w:tcW w:w="7791" w:type="dxa"/>
          </w:tcPr>
          <w:p w14:paraId="49106FF7" w14:textId="77777777" w:rsidR="00CF376D" w:rsidRPr="00550DA3" w:rsidRDefault="00CF376D" w:rsidP="00795D93">
            <w:r>
              <w:t>NA</w:t>
            </w:r>
          </w:p>
        </w:tc>
      </w:tr>
      <w:tr w:rsidR="00CF376D" w14:paraId="10860835" w14:textId="77777777" w:rsidTr="00795D93">
        <w:tc>
          <w:tcPr>
            <w:tcW w:w="1559" w:type="dxa"/>
          </w:tcPr>
          <w:p w14:paraId="3555324A" w14:textId="77777777" w:rsidR="00CF376D" w:rsidRPr="006E29CF" w:rsidRDefault="00CF376D" w:rsidP="00795D93">
            <w:r>
              <w:t>Tipo servizio</w:t>
            </w:r>
          </w:p>
        </w:tc>
        <w:tc>
          <w:tcPr>
            <w:tcW w:w="7791" w:type="dxa"/>
          </w:tcPr>
          <w:p w14:paraId="207701A0" w14:textId="77777777" w:rsidR="00CF376D" w:rsidRDefault="00CF376D" w:rsidP="00795D93">
            <w:r>
              <w:t>REST</w:t>
            </w:r>
          </w:p>
        </w:tc>
      </w:tr>
      <w:tr w:rsidR="00CF376D" w:rsidRPr="006E29CF" w14:paraId="6C77BA1E" w14:textId="77777777" w:rsidTr="00795D93">
        <w:tc>
          <w:tcPr>
            <w:tcW w:w="1559" w:type="dxa"/>
          </w:tcPr>
          <w:p w14:paraId="00F58BC2" w14:textId="77777777" w:rsidR="00CF376D" w:rsidRPr="006E29CF" w:rsidRDefault="00CF376D" w:rsidP="00795D93">
            <w:r w:rsidRPr="006E29CF">
              <w:t>Endpoint</w:t>
            </w:r>
          </w:p>
        </w:tc>
        <w:tc>
          <w:tcPr>
            <w:tcW w:w="7791" w:type="dxa"/>
          </w:tcPr>
          <w:p w14:paraId="66FF5549" w14:textId="77777777" w:rsidR="00CF376D" w:rsidRPr="006E29CF" w:rsidRDefault="00CF376D" w:rsidP="00795D93">
            <w:r w:rsidRPr="002C684F">
              <w:rPr>
                <w:rStyle w:val="Collegamentoipertestuale"/>
                <w:sz w:val="22"/>
                <w:lang w:val="it-IT"/>
              </w:rPr>
              <w:t>/iris-ndp-api/rest/</w:t>
            </w:r>
          </w:p>
        </w:tc>
      </w:tr>
      <w:tr w:rsidR="00CF376D" w:rsidRPr="006E29CF" w14:paraId="7106759C" w14:textId="77777777" w:rsidTr="00795D93">
        <w:tc>
          <w:tcPr>
            <w:tcW w:w="1559" w:type="dxa"/>
          </w:tcPr>
          <w:p w14:paraId="482C0C15" w14:textId="77777777" w:rsidR="00CF376D" w:rsidRPr="006E29CF" w:rsidRDefault="00CF376D" w:rsidP="00795D93">
            <w:r w:rsidRPr="006E29CF">
              <w:t>Authentication</w:t>
            </w:r>
          </w:p>
        </w:tc>
        <w:tc>
          <w:tcPr>
            <w:tcW w:w="7791" w:type="dxa"/>
          </w:tcPr>
          <w:p w14:paraId="5CD84CC8" w14:textId="77777777" w:rsidR="00CF376D" w:rsidRPr="006E29CF" w:rsidRDefault="00CF376D" w:rsidP="00795D93">
            <w:r>
              <w:t>Not Required</w:t>
            </w:r>
          </w:p>
        </w:tc>
      </w:tr>
      <w:tr w:rsidR="00CF376D" w:rsidRPr="006E29CF" w14:paraId="51A23F37" w14:textId="77777777" w:rsidTr="00795D93">
        <w:tc>
          <w:tcPr>
            <w:tcW w:w="1559" w:type="dxa"/>
          </w:tcPr>
          <w:p w14:paraId="1FDAE386" w14:textId="77777777" w:rsidR="00CF376D" w:rsidRPr="006E29CF" w:rsidRDefault="00CF376D" w:rsidP="00795D93">
            <w:r w:rsidRPr="006E29CF">
              <w:t>Method</w:t>
            </w:r>
          </w:p>
        </w:tc>
        <w:tc>
          <w:tcPr>
            <w:tcW w:w="7791" w:type="dxa"/>
          </w:tcPr>
          <w:p w14:paraId="2B575D47" w14:textId="77777777" w:rsidR="00CF376D" w:rsidRPr="006E29CF" w:rsidRDefault="00CF376D" w:rsidP="00795D93">
            <w:r>
              <w:t>POST</w:t>
            </w:r>
          </w:p>
        </w:tc>
      </w:tr>
      <w:tr w:rsidR="00CF376D" w:rsidRPr="006E29CF" w14:paraId="3E8A28B1" w14:textId="77777777" w:rsidTr="00795D93">
        <w:tc>
          <w:tcPr>
            <w:tcW w:w="1559" w:type="dxa"/>
          </w:tcPr>
          <w:p w14:paraId="585FF353" w14:textId="77777777" w:rsidR="00CF376D" w:rsidRPr="006E29CF" w:rsidRDefault="00CF376D" w:rsidP="00795D93">
            <w:r w:rsidRPr="006E29CF">
              <w:t>Consumes</w:t>
            </w:r>
          </w:p>
        </w:tc>
        <w:tc>
          <w:tcPr>
            <w:tcW w:w="7791" w:type="dxa"/>
          </w:tcPr>
          <w:p w14:paraId="7406A8E4" w14:textId="77777777" w:rsidR="00CF376D" w:rsidRPr="006E29CF" w:rsidRDefault="00CF376D" w:rsidP="00795D93">
            <w:r>
              <w:t>application/json</w:t>
            </w:r>
          </w:p>
        </w:tc>
      </w:tr>
      <w:tr w:rsidR="00CF376D" w:rsidRPr="006E29CF" w14:paraId="1D79A8AB" w14:textId="77777777" w:rsidTr="00795D93">
        <w:tc>
          <w:tcPr>
            <w:tcW w:w="1559" w:type="dxa"/>
          </w:tcPr>
          <w:p w14:paraId="5547DD80" w14:textId="77777777" w:rsidR="00CF376D" w:rsidRPr="006E29CF" w:rsidRDefault="00CF376D" w:rsidP="00795D93">
            <w:r w:rsidRPr="006E29CF">
              <w:t>Produces</w:t>
            </w:r>
          </w:p>
        </w:tc>
        <w:tc>
          <w:tcPr>
            <w:tcW w:w="7791" w:type="dxa"/>
          </w:tcPr>
          <w:p w14:paraId="4109511D" w14:textId="77777777" w:rsidR="00CF376D" w:rsidRPr="006E29CF" w:rsidRDefault="00CF376D" w:rsidP="00795D93">
            <w:r>
              <w:t>application/json</w:t>
            </w:r>
          </w:p>
        </w:tc>
      </w:tr>
      <w:tr w:rsidR="00CF376D" w:rsidRPr="006E29CF" w14:paraId="47ED2283" w14:textId="77777777" w:rsidTr="00795D93">
        <w:tc>
          <w:tcPr>
            <w:tcW w:w="1559" w:type="dxa"/>
          </w:tcPr>
          <w:p w14:paraId="5F486782" w14:textId="77777777" w:rsidR="00CF376D" w:rsidRPr="006E29CF" w:rsidRDefault="00CF376D" w:rsidP="00795D93">
            <w:r w:rsidRPr="006E29CF">
              <w:t>Payload</w:t>
            </w:r>
          </w:p>
        </w:tc>
        <w:tc>
          <w:tcPr>
            <w:tcW w:w="7791" w:type="dxa"/>
          </w:tcPr>
          <w:p w14:paraId="77B7D9B0" w14:textId="77777777" w:rsidR="00CF376D" w:rsidRPr="00377735" w:rsidRDefault="00CF376D" w:rsidP="00795D93">
            <w:pPr>
              <w:rPr>
                <w:sz w:val="20"/>
                <w:szCs w:val="20"/>
                <w:lang w:val="it-IT"/>
              </w:rPr>
            </w:pPr>
            <w:r w:rsidRPr="00377735">
              <w:rPr>
                <w:sz w:val="20"/>
                <w:szCs w:val="20"/>
                <w:lang w:val="it-IT"/>
              </w:rPr>
              <w:t>{</w:t>
            </w:r>
          </w:p>
          <w:p w14:paraId="6327319E" w14:textId="77777777" w:rsidR="00CF376D" w:rsidRPr="00377735" w:rsidRDefault="00CF376D" w:rsidP="00795D93">
            <w:pPr>
              <w:rPr>
                <w:sz w:val="20"/>
                <w:szCs w:val="20"/>
                <w:lang w:val="it-IT"/>
              </w:rPr>
            </w:pPr>
            <w:r w:rsidRPr="00377735">
              <w:rPr>
                <w:sz w:val="20"/>
                <w:szCs w:val="20"/>
                <w:lang w:val="it-IT"/>
              </w:rPr>
              <w:t>"identificativoDominio": "string",</w:t>
            </w:r>
          </w:p>
          <w:p w14:paraId="71A75DD3" w14:textId="77777777" w:rsidR="00CF376D" w:rsidRDefault="00CF376D" w:rsidP="00795D93">
            <w:pPr>
              <w:rPr>
                <w:sz w:val="20"/>
                <w:szCs w:val="20"/>
                <w:lang w:val="it-IT"/>
              </w:rPr>
            </w:pPr>
            <w:r w:rsidRPr="00377735">
              <w:rPr>
                <w:sz w:val="20"/>
                <w:szCs w:val="20"/>
                <w:lang w:val="it-IT"/>
              </w:rPr>
              <w:t>"identificativoUnivocoVersamento": "string",</w:t>
            </w:r>
          </w:p>
          <w:p w14:paraId="3CC76947" w14:textId="77777777" w:rsidR="00CF376D" w:rsidRDefault="00CF376D" w:rsidP="00795D93">
            <w:pPr>
              <w:rPr>
                <w:sz w:val="20"/>
                <w:szCs w:val="20"/>
                <w:lang w:val="it-IT"/>
              </w:rPr>
            </w:pPr>
            <w:r w:rsidRPr="00AB3A76">
              <w:rPr>
                <w:sz w:val="20"/>
                <w:szCs w:val="20"/>
                <w:lang w:val="it-IT"/>
              </w:rPr>
              <w:t>"codiceContestoPagamento": "</w:t>
            </w:r>
            <w:r>
              <w:rPr>
                <w:sz w:val="20"/>
                <w:szCs w:val="20"/>
                <w:lang w:val="it-IT"/>
              </w:rPr>
              <w:t>string</w:t>
            </w:r>
            <w:r w:rsidRPr="00AB3A76">
              <w:rPr>
                <w:sz w:val="20"/>
                <w:szCs w:val="20"/>
                <w:lang w:val="it-IT"/>
              </w:rPr>
              <w:t>",</w:t>
            </w:r>
          </w:p>
          <w:p w14:paraId="491EABEC" w14:textId="77777777" w:rsidR="00CF376D" w:rsidRPr="00377735" w:rsidRDefault="00CF376D" w:rsidP="00795D93">
            <w:pPr>
              <w:rPr>
                <w:sz w:val="20"/>
                <w:szCs w:val="20"/>
                <w:lang w:val="it-IT"/>
              </w:rPr>
            </w:pPr>
            <w:r w:rsidRPr="00377735">
              <w:rPr>
                <w:sz w:val="20"/>
                <w:szCs w:val="20"/>
                <w:lang w:val="it-IT"/>
              </w:rPr>
              <w:t>"importoSingoloVersamento": "string"</w:t>
            </w:r>
          </w:p>
          <w:p w14:paraId="38B6627D" w14:textId="77777777" w:rsidR="00CF376D" w:rsidRPr="00697F35" w:rsidRDefault="00CF376D" w:rsidP="00795D93">
            <w:pPr>
              <w:rPr>
                <w:sz w:val="20"/>
                <w:szCs w:val="20"/>
              </w:rPr>
            </w:pPr>
            <w:r w:rsidRPr="00377735">
              <w:rPr>
                <w:sz w:val="20"/>
                <w:szCs w:val="20"/>
                <w:lang w:val="it-IT"/>
              </w:rPr>
              <w:t>}</w:t>
            </w:r>
          </w:p>
        </w:tc>
      </w:tr>
      <w:tr w:rsidR="00CF376D" w:rsidRPr="006E29CF" w14:paraId="7631FCA9" w14:textId="77777777" w:rsidTr="00795D93">
        <w:tc>
          <w:tcPr>
            <w:tcW w:w="1559" w:type="dxa"/>
          </w:tcPr>
          <w:p w14:paraId="6F51D1E8" w14:textId="77777777" w:rsidR="00CF376D" w:rsidRPr="006E29CF" w:rsidRDefault="00CF376D" w:rsidP="00795D93">
            <w:r w:rsidRPr="006E29CF">
              <w:t xml:space="preserve">Response </w:t>
            </w:r>
          </w:p>
        </w:tc>
        <w:tc>
          <w:tcPr>
            <w:tcW w:w="7791" w:type="dxa"/>
          </w:tcPr>
          <w:p w14:paraId="30EE94B6" w14:textId="77777777" w:rsidR="00CF376D" w:rsidRPr="00377735" w:rsidRDefault="00CF376D" w:rsidP="00795D93">
            <w:pPr>
              <w:rPr>
                <w:sz w:val="20"/>
                <w:szCs w:val="20"/>
                <w:lang w:val="it-IT"/>
              </w:rPr>
            </w:pPr>
            <w:r w:rsidRPr="00377735">
              <w:rPr>
                <w:sz w:val="20"/>
                <w:szCs w:val="20"/>
                <w:lang w:val="it-IT"/>
              </w:rPr>
              <w:t>{</w:t>
            </w:r>
          </w:p>
          <w:p w14:paraId="4BCBE574" w14:textId="77777777" w:rsidR="00CF376D" w:rsidRPr="00377735" w:rsidRDefault="00CF376D" w:rsidP="00795D93">
            <w:pPr>
              <w:rPr>
                <w:sz w:val="20"/>
                <w:szCs w:val="20"/>
                <w:lang w:val="it-IT"/>
              </w:rPr>
            </w:pPr>
            <w:r w:rsidRPr="00377735">
              <w:rPr>
                <w:sz w:val="20"/>
                <w:szCs w:val="20"/>
                <w:lang w:val="it-IT"/>
              </w:rPr>
              <w:t>"esito": "</w:t>
            </w:r>
            <w:r>
              <w:rPr>
                <w:sz w:val="20"/>
                <w:szCs w:val="20"/>
                <w:lang w:val="it-IT"/>
              </w:rPr>
              <w:t>OK</w:t>
            </w:r>
            <w:r w:rsidRPr="00377735">
              <w:rPr>
                <w:sz w:val="20"/>
                <w:szCs w:val="20"/>
                <w:lang w:val="it-IT"/>
              </w:rPr>
              <w:t>",</w:t>
            </w:r>
          </w:p>
          <w:p w14:paraId="682E7D16" w14:textId="77777777" w:rsidR="00CF376D" w:rsidRPr="00377735" w:rsidRDefault="00CF376D" w:rsidP="00795D93">
            <w:pPr>
              <w:rPr>
                <w:sz w:val="20"/>
                <w:szCs w:val="20"/>
                <w:lang w:val="it-IT"/>
              </w:rPr>
            </w:pPr>
            <w:r w:rsidRPr="00377735">
              <w:rPr>
                <w:sz w:val="20"/>
                <w:szCs w:val="20"/>
                <w:lang w:val="it-IT"/>
              </w:rPr>
              <w:t>"importoSingoloVersamento": "string",</w:t>
            </w:r>
          </w:p>
          <w:p w14:paraId="5A81AF0D" w14:textId="77777777" w:rsidR="00CF376D" w:rsidRPr="00377735" w:rsidRDefault="00CF376D" w:rsidP="00795D93">
            <w:pPr>
              <w:rPr>
                <w:sz w:val="20"/>
                <w:szCs w:val="20"/>
                <w:lang w:val="it-IT"/>
              </w:rPr>
            </w:pPr>
            <w:r w:rsidRPr="00377735">
              <w:rPr>
                <w:sz w:val="20"/>
                <w:szCs w:val="20"/>
                <w:lang w:val="it-IT"/>
              </w:rPr>
              <w:t>"ibanAccredito": "string",</w:t>
            </w:r>
          </w:p>
          <w:p w14:paraId="3C255B71" w14:textId="77777777" w:rsidR="00CF376D" w:rsidRPr="00377735" w:rsidRDefault="00CF376D" w:rsidP="00795D93">
            <w:pPr>
              <w:rPr>
                <w:sz w:val="20"/>
                <w:szCs w:val="20"/>
                <w:lang w:val="it-IT"/>
              </w:rPr>
            </w:pPr>
            <w:r w:rsidRPr="00377735">
              <w:rPr>
                <w:sz w:val="20"/>
                <w:szCs w:val="20"/>
                <w:lang w:val="it-IT"/>
              </w:rPr>
              <w:t>"tipoIdentificativoUnivocoBeneficiario": "string",</w:t>
            </w:r>
          </w:p>
          <w:p w14:paraId="0031D01A" w14:textId="77777777" w:rsidR="00CF376D" w:rsidRPr="00377735" w:rsidRDefault="00CF376D" w:rsidP="00795D93">
            <w:pPr>
              <w:rPr>
                <w:sz w:val="20"/>
                <w:szCs w:val="20"/>
                <w:lang w:val="it-IT"/>
              </w:rPr>
            </w:pPr>
            <w:r w:rsidRPr="00377735">
              <w:rPr>
                <w:sz w:val="20"/>
                <w:szCs w:val="20"/>
                <w:lang w:val="it-IT"/>
              </w:rPr>
              <w:t>"codiceIdentificativoUnivocoBeneficiario": "string",</w:t>
            </w:r>
          </w:p>
          <w:p w14:paraId="120924F4" w14:textId="77777777" w:rsidR="00CF376D" w:rsidRPr="00377735" w:rsidRDefault="00CF376D" w:rsidP="00795D93">
            <w:pPr>
              <w:rPr>
                <w:sz w:val="20"/>
                <w:szCs w:val="20"/>
                <w:lang w:val="it-IT"/>
              </w:rPr>
            </w:pPr>
            <w:r w:rsidRPr="00377735">
              <w:rPr>
                <w:sz w:val="20"/>
                <w:szCs w:val="20"/>
                <w:lang w:val="it-IT"/>
              </w:rPr>
              <w:t>"denominazioneBeneficiario": "string",</w:t>
            </w:r>
          </w:p>
          <w:p w14:paraId="03DB5E44" w14:textId="77777777" w:rsidR="00CF376D" w:rsidRPr="00377735" w:rsidRDefault="00CF376D" w:rsidP="00795D93">
            <w:pPr>
              <w:rPr>
                <w:sz w:val="20"/>
                <w:szCs w:val="20"/>
                <w:lang w:val="it-IT"/>
              </w:rPr>
            </w:pPr>
            <w:r w:rsidRPr="00377735">
              <w:rPr>
                <w:sz w:val="20"/>
                <w:szCs w:val="20"/>
                <w:lang w:val="it-IT"/>
              </w:rPr>
              <w:t>"causaleVersamento ": "string"</w:t>
            </w:r>
          </w:p>
          <w:p w14:paraId="11BC0C56" w14:textId="77777777" w:rsidR="00CF376D" w:rsidRPr="008B1C81" w:rsidRDefault="00CF376D" w:rsidP="00795D93">
            <w:pPr>
              <w:rPr>
                <w:sz w:val="20"/>
                <w:szCs w:val="20"/>
              </w:rPr>
            </w:pPr>
            <w:r w:rsidRPr="00377735">
              <w:rPr>
                <w:sz w:val="20"/>
                <w:szCs w:val="20"/>
                <w:lang w:val="it-IT"/>
              </w:rPr>
              <w:lastRenderedPageBreak/>
              <w:t>}</w:t>
            </w:r>
          </w:p>
        </w:tc>
      </w:tr>
      <w:tr w:rsidR="00CF376D" w:rsidRPr="006E29CF" w14:paraId="6DA9B8F0" w14:textId="77777777" w:rsidTr="00795D93">
        <w:tc>
          <w:tcPr>
            <w:tcW w:w="1559" w:type="dxa"/>
          </w:tcPr>
          <w:p w14:paraId="76B6E558" w14:textId="77777777" w:rsidR="00CF376D" w:rsidRPr="006E29CF" w:rsidRDefault="00CF376D" w:rsidP="00795D93">
            <w:r w:rsidRPr="006E29CF">
              <w:lastRenderedPageBreak/>
              <w:t xml:space="preserve">Fault Response </w:t>
            </w:r>
          </w:p>
          <w:p w14:paraId="6189606C" w14:textId="77777777" w:rsidR="00CF376D" w:rsidRPr="006E29CF" w:rsidRDefault="00CF376D" w:rsidP="00795D93"/>
        </w:tc>
        <w:tc>
          <w:tcPr>
            <w:tcW w:w="7791" w:type="dxa"/>
          </w:tcPr>
          <w:p w14:paraId="6E44E806" w14:textId="77777777" w:rsidR="00CF376D" w:rsidRDefault="00CF376D" w:rsidP="00795D93">
            <w:pPr>
              <w:rPr>
                <w:sz w:val="20"/>
                <w:szCs w:val="20"/>
              </w:rPr>
            </w:pPr>
            <w:r w:rsidRPr="008171FB">
              <w:rPr>
                <w:sz w:val="20"/>
                <w:szCs w:val="20"/>
              </w:rPr>
              <w:t>{</w:t>
            </w:r>
          </w:p>
          <w:p w14:paraId="64861162" w14:textId="77777777" w:rsidR="00CF376D" w:rsidRPr="008171FB" w:rsidRDefault="00CF376D" w:rsidP="00795D93">
            <w:pPr>
              <w:rPr>
                <w:sz w:val="20"/>
                <w:szCs w:val="20"/>
              </w:rPr>
            </w:pPr>
            <w:r>
              <w:rPr>
                <w:sz w:val="20"/>
                <w:szCs w:val="20"/>
              </w:rPr>
              <w:t xml:space="preserve">  “esito” : “KO”,</w:t>
            </w:r>
          </w:p>
          <w:p w14:paraId="0655C954" w14:textId="77777777" w:rsidR="00CF376D" w:rsidRPr="008171FB" w:rsidRDefault="00CF376D" w:rsidP="00795D93">
            <w:pPr>
              <w:rPr>
                <w:sz w:val="20"/>
                <w:szCs w:val="20"/>
              </w:rPr>
            </w:pPr>
            <w:r>
              <w:rPr>
                <w:sz w:val="20"/>
                <w:szCs w:val="20"/>
              </w:rPr>
              <w:t xml:space="preserve">  “f</w:t>
            </w:r>
            <w:r w:rsidRPr="008171FB">
              <w:rPr>
                <w:sz w:val="20"/>
                <w:szCs w:val="20"/>
              </w:rPr>
              <w:t>aultCode</w:t>
            </w:r>
            <w:r>
              <w:rPr>
                <w:sz w:val="20"/>
                <w:szCs w:val="20"/>
              </w:rPr>
              <w:t>"</w:t>
            </w:r>
            <w:r w:rsidRPr="008171FB">
              <w:rPr>
                <w:sz w:val="20"/>
                <w:szCs w:val="20"/>
              </w:rPr>
              <w:t>: "</w:t>
            </w:r>
            <w:r>
              <w:rPr>
                <w:sz w:val="20"/>
                <w:szCs w:val="20"/>
              </w:rPr>
              <w:t>?”</w:t>
            </w:r>
            <w:r w:rsidRPr="008171FB">
              <w:rPr>
                <w:sz w:val="20"/>
                <w:szCs w:val="20"/>
              </w:rPr>
              <w:t>,</w:t>
            </w:r>
          </w:p>
          <w:p w14:paraId="24193E22" w14:textId="77777777" w:rsidR="00CF376D" w:rsidRPr="008171FB" w:rsidRDefault="00CF376D" w:rsidP="00795D93">
            <w:pPr>
              <w:rPr>
                <w:sz w:val="20"/>
                <w:szCs w:val="20"/>
              </w:rPr>
            </w:pPr>
            <w:r>
              <w:rPr>
                <w:sz w:val="20"/>
                <w:szCs w:val="20"/>
              </w:rPr>
              <w:t xml:space="preserve">  “</w:t>
            </w:r>
            <w:r w:rsidRPr="008171FB">
              <w:rPr>
                <w:sz w:val="20"/>
                <w:szCs w:val="20"/>
              </w:rPr>
              <w:t>faultString</w:t>
            </w:r>
            <w:r>
              <w:rPr>
                <w:sz w:val="20"/>
                <w:szCs w:val="20"/>
              </w:rPr>
              <w:t>": "?”</w:t>
            </w:r>
            <w:r w:rsidRPr="008171FB">
              <w:rPr>
                <w:sz w:val="20"/>
                <w:szCs w:val="20"/>
              </w:rPr>
              <w:t>,</w:t>
            </w:r>
          </w:p>
          <w:p w14:paraId="7771750A" w14:textId="77777777" w:rsidR="00CF376D" w:rsidRDefault="00CF376D" w:rsidP="00795D93">
            <w:pPr>
              <w:rPr>
                <w:sz w:val="20"/>
                <w:szCs w:val="20"/>
              </w:rPr>
            </w:pPr>
            <w:r w:rsidRPr="008171FB">
              <w:rPr>
                <w:sz w:val="20"/>
                <w:szCs w:val="20"/>
              </w:rPr>
              <w:t xml:space="preserve">  “</w:t>
            </w:r>
            <w:r>
              <w:rPr>
                <w:sz w:val="20"/>
                <w:szCs w:val="20"/>
              </w:rPr>
              <w:t>faultDescription”: "?</w:t>
            </w:r>
            <w:r w:rsidRPr="008171FB">
              <w:rPr>
                <w:sz w:val="20"/>
                <w:szCs w:val="20"/>
              </w:rPr>
              <w:t>"</w:t>
            </w:r>
          </w:p>
          <w:p w14:paraId="56A406E7" w14:textId="77777777" w:rsidR="00CF376D" w:rsidRPr="006E29CF" w:rsidRDefault="00CF376D" w:rsidP="00795D93">
            <w:r w:rsidRPr="008171FB">
              <w:rPr>
                <w:sz w:val="20"/>
                <w:szCs w:val="20"/>
              </w:rPr>
              <w:t>}</w:t>
            </w:r>
          </w:p>
        </w:tc>
      </w:tr>
    </w:tbl>
    <w:p w14:paraId="2328B40B" w14:textId="77777777" w:rsidR="00CF376D" w:rsidRDefault="00CF376D" w:rsidP="00CF376D">
      <w:pPr>
        <w:rPr>
          <w:lang w:val="en-US"/>
        </w:rPr>
      </w:pPr>
    </w:p>
    <w:p w14:paraId="6B8FD05A" w14:textId="77777777" w:rsidR="00CF376D" w:rsidRDefault="00CF376D" w:rsidP="00CF376D">
      <w:pPr>
        <w:rPr>
          <w:lang w:val="en-US"/>
        </w:rPr>
      </w:pPr>
    </w:p>
    <w:p w14:paraId="0738FC0B" w14:textId="77777777" w:rsidR="00CF376D" w:rsidRPr="008D3AA7" w:rsidRDefault="00CF376D" w:rsidP="00CF376D">
      <w:pPr>
        <w:pStyle w:val="Titolo3"/>
        <w:numPr>
          <w:ilvl w:val="2"/>
          <w:numId w:val="49"/>
        </w:numPr>
        <w:rPr>
          <w:rStyle w:val="Enfasigrassetto"/>
          <w:b w:val="0"/>
        </w:rPr>
      </w:pPr>
      <w:bookmarkStart w:id="234" w:name="_Toc32587205"/>
      <w:bookmarkStart w:id="235" w:name="_Toc35537081"/>
      <w:bookmarkStart w:id="236" w:name="_Toc36042198"/>
      <w:r w:rsidRPr="008D3AA7">
        <w:rPr>
          <w:rStyle w:val="Enfasigrassetto"/>
          <w:b w:val="0"/>
        </w:rPr>
        <w:t>Disattivazione di un Pagamento in Attesa</w:t>
      </w:r>
      <w:bookmarkEnd w:id="234"/>
      <w:bookmarkEnd w:id="235"/>
      <w:bookmarkEnd w:id="236"/>
      <w:r w:rsidRPr="008D3AA7">
        <w:rPr>
          <w:rStyle w:val="Enfasigrassetto"/>
          <w:b w:val="0"/>
        </w:rPr>
        <w:t xml:space="preserve"> </w:t>
      </w:r>
    </w:p>
    <w:tbl>
      <w:tblPr>
        <w:tblStyle w:val="Grigliatabella"/>
        <w:tblW w:w="0" w:type="auto"/>
        <w:tblLook w:val="04A0" w:firstRow="1" w:lastRow="0" w:firstColumn="1" w:lastColumn="0" w:noHBand="0" w:noVBand="1"/>
      </w:tblPr>
      <w:tblGrid>
        <w:gridCol w:w="1559"/>
        <w:gridCol w:w="7791"/>
      </w:tblGrid>
      <w:tr w:rsidR="00CF376D" w:rsidRPr="00AD79D9" w14:paraId="6C6A8240" w14:textId="77777777" w:rsidTr="00795D93">
        <w:tc>
          <w:tcPr>
            <w:tcW w:w="1559" w:type="dxa"/>
          </w:tcPr>
          <w:p w14:paraId="3029E27A" w14:textId="77777777" w:rsidR="00CF376D" w:rsidRPr="00AD79D9" w:rsidRDefault="00CF376D" w:rsidP="00795D93">
            <w:r w:rsidRPr="00AD79D9">
              <w:t>Descrizione</w:t>
            </w:r>
          </w:p>
        </w:tc>
        <w:tc>
          <w:tcPr>
            <w:tcW w:w="7791" w:type="dxa"/>
          </w:tcPr>
          <w:p w14:paraId="51E229CD" w14:textId="77777777" w:rsidR="00CF376D" w:rsidRPr="00AD79D9" w:rsidRDefault="00CF376D" w:rsidP="00795D93">
            <w:r w:rsidRPr="00AD79D9">
              <w:t>Questo servizio consente di richiedere a GEPOS l’annullamento dell’attivazione di un pagamento in attesa per un dato IUV.</w:t>
            </w:r>
          </w:p>
        </w:tc>
      </w:tr>
      <w:tr w:rsidR="00CF376D" w:rsidRPr="00AD79D9" w14:paraId="19EDCDC5" w14:textId="77777777" w:rsidTr="00795D93">
        <w:tc>
          <w:tcPr>
            <w:tcW w:w="1559" w:type="dxa"/>
          </w:tcPr>
          <w:p w14:paraId="4D13B6DA" w14:textId="77777777" w:rsidR="00CF376D" w:rsidRPr="00AD79D9" w:rsidRDefault="00CF376D" w:rsidP="00795D93">
            <w:r w:rsidRPr="00AD79D9">
              <w:t>Servizio</w:t>
            </w:r>
          </w:p>
        </w:tc>
        <w:tc>
          <w:tcPr>
            <w:tcW w:w="7791" w:type="dxa"/>
          </w:tcPr>
          <w:p w14:paraId="085AAEBA" w14:textId="77777777" w:rsidR="00CF376D" w:rsidRPr="00AD79D9" w:rsidRDefault="00CF376D" w:rsidP="00795D93">
            <w:r>
              <w:t>apa_annulla</w:t>
            </w:r>
          </w:p>
        </w:tc>
      </w:tr>
      <w:tr w:rsidR="00CF376D" w:rsidRPr="00AD79D9" w14:paraId="318F459C" w14:textId="77777777" w:rsidTr="00795D93">
        <w:tc>
          <w:tcPr>
            <w:tcW w:w="1559" w:type="dxa"/>
          </w:tcPr>
          <w:p w14:paraId="52FBBAE2" w14:textId="77777777" w:rsidR="00CF376D" w:rsidRPr="00AD79D9" w:rsidRDefault="00CF376D" w:rsidP="00795D93">
            <w:r w:rsidRPr="00AD79D9">
              <w:t>Operation</w:t>
            </w:r>
          </w:p>
        </w:tc>
        <w:tc>
          <w:tcPr>
            <w:tcW w:w="7791" w:type="dxa"/>
          </w:tcPr>
          <w:p w14:paraId="1E3D5269" w14:textId="77777777" w:rsidR="00CF376D" w:rsidRPr="00AD79D9" w:rsidRDefault="00CF376D" w:rsidP="00795D93">
            <w:r>
              <w:t>NA</w:t>
            </w:r>
          </w:p>
        </w:tc>
      </w:tr>
      <w:tr w:rsidR="00CF376D" w:rsidRPr="00AD79D9" w14:paraId="34BCB426" w14:textId="77777777" w:rsidTr="00795D93">
        <w:tc>
          <w:tcPr>
            <w:tcW w:w="1559" w:type="dxa"/>
          </w:tcPr>
          <w:p w14:paraId="606E45BD" w14:textId="77777777" w:rsidR="00CF376D" w:rsidRPr="00AD79D9" w:rsidRDefault="00CF376D" w:rsidP="00795D93">
            <w:r w:rsidRPr="00AD79D9">
              <w:t>Tipo servizio</w:t>
            </w:r>
          </w:p>
        </w:tc>
        <w:tc>
          <w:tcPr>
            <w:tcW w:w="7791" w:type="dxa"/>
          </w:tcPr>
          <w:p w14:paraId="01765C39" w14:textId="77777777" w:rsidR="00CF376D" w:rsidRPr="00AD79D9" w:rsidRDefault="00CF376D" w:rsidP="00795D93">
            <w:r>
              <w:t>REST</w:t>
            </w:r>
          </w:p>
        </w:tc>
      </w:tr>
      <w:tr w:rsidR="00CF376D" w:rsidRPr="00AD79D9" w14:paraId="73ED2D98" w14:textId="77777777" w:rsidTr="00795D93">
        <w:tc>
          <w:tcPr>
            <w:tcW w:w="1559" w:type="dxa"/>
          </w:tcPr>
          <w:p w14:paraId="4657ED8C" w14:textId="77777777" w:rsidR="00CF376D" w:rsidRPr="00AD79D9" w:rsidRDefault="00CF376D" w:rsidP="00795D93">
            <w:r w:rsidRPr="00AD79D9">
              <w:t>Endpoint</w:t>
            </w:r>
          </w:p>
        </w:tc>
        <w:tc>
          <w:tcPr>
            <w:tcW w:w="7791" w:type="dxa"/>
          </w:tcPr>
          <w:p w14:paraId="3640EDBD" w14:textId="77777777" w:rsidR="00CF376D" w:rsidRPr="00AD79D9" w:rsidRDefault="00CF376D" w:rsidP="00795D93">
            <w:r w:rsidRPr="002C684F">
              <w:rPr>
                <w:rStyle w:val="Collegamentoipertestuale"/>
                <w:sz w:val="22"/>
                <w:lang w:val="it-IT"/>
              </w:rPr>
              <w:t>/iris-ndp-api/rest/</w:t>
            </w:r>
          </w:p>
        </w:tc>
      </w:tr>
      <w:tr w:rsidR="00CF376D" w:rsidRPr="00AD79D9" w14:paraId="2486865E" w14:textId="77777777" w:rsidTr="00795D93">
        <w:tc>
          <w:tcPr>
            <w:tcW w:w="1559" w:type="dxa"/>
          </w:tcPr>
          <w:p w14:paraId="6CFB1A6D" w14:textId="77777777" w:rsidR="00CF376D" w:rsidRPr="00AD79D9" w:rsidRDefault="00CF376D" w:rsidP="00795D93">
            <w:r w:rsidRPr="00AD79D9">
              <w:t>Authentication</w:t>
            </w:r>
          </w:p>
        </w:tc>
        <w:tc>
          <w:tcPr>
            <w:tcW w:w="7791" w:type="dxa"/>
          </w:tcPr>
          <w:p w14:paraId="7831AB53" w14:textId="77777777" w:rsidR="00CF376D" w:rsidRPr="00AD79D9" w:rsidRDefault="00CF376D" w:rsidP="00795D93">
            <w:r>
              <w:t>Not Required</w:t>
            </w:r>
          </w:p>
        </w:tc>
      </w:tr>
      <w:tr w:rsidR="00CF376D" w:rsidRPr="00AD79D9" w14:paraId="7B4EF1EF" w14:textId="77777777" w:rsidTr="00795D93">
        <w:tc>
          <w:tcPr>
            <w:tcW w:w="1559" w:type="dxa"/>
          </w:tcPr>
          <w:p w14:paraId="57DD7753" w14:textId="77777777" w:rsidR="00CF376D" w:rsidRPr="00AD79D9" w:rsidRDefault="00CF376D" w:rsidP="00795D93">
            <w:r w:rsidRPr="00AD79D9">
              <w:t>Method</w:t>
            </w:r>
          </w:p>
        </w:tc>
        <w:tc>
          <w:tcPr>
            <w:tcW w:w="7791" w:type="dxa"/>
          </w:tcPr>
          <w:p w14:paraId="66378750" w14:textId="77777777" w:rsidR="00CF376D" w:rsidRPr="00AD79D9" w:rsidRDefault="00CF376D" w:rsidP="00795D93">
            <w:r>
              <w:t>POST</w:t>
            </w:r>
          </w:p>
        </w:tc>
      </w:tr>
      <w:tr w:rsidR="00CF376D" w:rsidRPr="00AD79D9" w14:paraId="26642881" w14:textId="77777777" w:rsidTr="00795D93">
        <w:tc>
          <w:tcPr>
            <w:tcW w:w="1559" w:type="dxa"/>
          </w:tcPr>
          <w:p w14:paraId="1EA450EB" w14:textId="77777777" w:rsidR="00CF376D" w:rsidRPr="00AD79D9" w:rsidRDefault="00CF376D" w:rsidP="00795D93">
            <w:r w:rsidRPr="00AD79D9">
              <w:t>Consumes</w:t>
            </w:r>
          </w:p>
        </w:tc>
        <w:tc>
          <w:tcPr>
            <w:tcW w:w="7791" w:type="dxa"/>
          </w:tcPr>
          <w:p w14:paraId="20C0FAD9" w14:textId="77777777" w:rsidR="00CF376D" w:rsidRPr="00AD79D9" w:rsidRDefault="00CF376D" w:rsidP="00795D93">
            <w:r>
              <w:t>application/json</w:t>
            </w:r>
          </w:p>
        </w:tc>
      </w:tr>
      <w:tr w:rsidR="00CF376D" w:rsidRPr="00C077B1" w14:paraId="226E68DC" w14:textId="77777777" w:rsidTr="00795D93">
        <w:tc>
          <w:tcPr>
            <w:tcW w:w="1559" w:type="dxa"/>
          </w:tcPr>
          <w:p w14:paraId="6B72B640" w14:textId="77777777" w:rsidR="00CF376D" w:rsidRPr="00AD79D9" w:rsidRDefault="00CF376D" w:rsidP="00795D93">
            <w:r w:rsidRPr="00AD79D9">
              <w:t>Produces</w:t>
            </w:r>
          </w:p>
        </w:tc>
        <w:tc>
          <w:tcPr>
            <w:tcW w:w="7791" w:type="dxa"/>
          </w:tcPr>
          <w:p w14:paraId="2AC6A9D7" w14:textId="77777777" w:rsidR="00CF376D" w:rsidRPr="00AD79D9" w:rsidRDefault="00CF376D" w:rsidP="00795D93">
            <w:r>
              <w:t>application/json</w:t>
            </w:r>
          </w:p>
        </w:tc>
      </w:tr>
      <w:tr w:rsidR="00CF376D" w:rsidRPr="00C077B1" w14:paraId="71D3721C" w14:textId="77777777" w:rsidTr="00795D93">
        <w:tc>
          <w:tcPr>
            <w:tcW w:w="1559" w:type="dxa"/>
          </w:tcPr>
          <w:p w14:paraId="00B98BE7" w14:textId="77777777" w:rsidR="00CF376D" w:rsidRPr="00C077B1" w:rsidRDefault="00CF376D" w:rsidP="00795D93">
            <w:pPr>
              <w:rPr>
                <w:highlight w:val="yellow"/>
              </w:rPr>
            </w:pPr>
            <w:r w:rsidRPr="007F0714">
              <w:t>Payload</w:t>
            </w:r>
          </w:p>
        </w:tc>
        <w:tc>
          <w:tcPr>
            <w:tcW w:w="7791" w:type="dxa"/>
          </w:tcPr>
          <w:p w14:paraId="6938D76F" w14:textId="77777777" w:rsidR="00CF376D" w:rsidRPr="00377735" w:rsidRDefault="00CF376D" w:rsidP="00795D93">
            <w:pPr>
              <w:rPr>
                <w:sz w:val="20"/>
                <w:szCs w:val="20"/>
                <w:lang w:val="it-IT"/>
              </w:rPr>
            </w:pPr>
            <w:r w:rsidRPr="00377735">
              <w:rPr>
                <w:sz w:val="20"/>
                <w:szCs w:val="20"/>
                <w:lang w:val="it-IT"/>
              </w:rPr>
              <w:t>{</w:t>
            </w:r>
          </w:p>
          <w:p w14:paraId="44ADB835" w14:textId="77777777" w:rsidR="00CF376D" w:rsidRPr="00377735" w:rsidRDefault="00CF376D" w:rsidP="00795D93">
            <w:pPr>
              <w:rPr>
                <w:sz w:val="20"/>
                <w:szCs w:val="20"/>
                <w:lang w:val="it-IT"/>
              </w:rPr>
            </w:pPr>
            <w:r w:rsidRPr="00377735">
              <w:rPr>
                <w:sz w:val="20"/>
                <w:szCs w:val="20"/>
                <w:lang w:val="it-IT"/>
              </w:rPr>
              <w:t>"identificativoDominio": "string",</w:t>
            </w:r>
          </w:p>
          <w:p w14:paraId="5780AA5C" w14:textId="77777777" w:rsidR="00CF376D" w:rsidRDefault="00CF376D" w:rsidP="00795D93">
            <w:pPr>
              <w:rPr>
                <w:sz w:val="20"/>
                <w:szCs w:val="20"/>
                <w:lang w:val="it-IT"/>
              </w:rPr>
            </w:pPr>
            <w:r w:rsidRPr="00377735">
              <w:rPr>
                <w:sz w:val="20"/>
                <w:szCs w:val="20"/>
                <w:lang w:val="it-IT"/>
              </w:rPr>
              <w:t>"identificativoUnivocoVersamento": "string"</w:t>
            </w:r>
          </w:p>
          <w:p w14:paraId="7E1474D8" w14:textId="77777777" w:rsidR="00CF376D" w:rsidRPr="00C077B1" w:rsidRDefault="00CF376D" w:rsidP="00795D93">
            <w:pPr>
              <w:rPr>
                <w:sz w:val="20"/>
                <w:szCs w:val="20"/>
                <w:highlight w:val="yellow"/>
              </w:rPr>
            </w:pPr>
            <w:r w:rsidRPr="00377735">
              <w:rPr>
                <w:sz w:val="20"/>
                <w:szCs w:val="20"/>
                <w:lang w:val="it-IT"/>
              </w:rPr>
              <w:t>}</w:t>
            </w:r>
          </w:p>
        </w:tc>
      </w:tr>
      <w:tr w:rsidR="00CF376D" w:rsidRPr="00C077B1" w14:paraId="1F507ADC" w14:textId="77777777" w:rsidTr="00795D93">
        <w:tc>
          <w:tcPr>
            <w:tcW w:w="1559" w:type="dxa"/>
          </w:tcPr>
          <w:p w14:paraId="57CD8EE3" w14:textId="77777777" w:rsidR="00CF376D" w:rsidRPr="00C077B1" w:rsidRDefault="00CF376D" w:rsidP="00795D93">
            <w:pPr>
              <w:rPr>
                <w:highlight w:val="yellow"/>
              </w:rPr>
            </w:pPr>
            <w:r w:rsidRPr="007F0714">
              <w:t xml:space="preserve">Response </w:t>
            </w:r>
          </w:p>
        </w:tc>
        <w:tc>
          <w:tcPr>
            <w:tcW w:w="7791" w:type="dxa"/>
          </w:tcPr>
          <w:p w14:paraId="03EF77E8" w14:textId="77777777" w:rsidR="00CF376D" w:rsidRDefault="00CF376D" w:rsidP="00795D93">
            <w:pPr>
              <w:rPr>
                <w:sz w:val="20"/>
                <w:szCs w:val="20"/>
              </w:rPr>
            </w:pPr>
            <w:r w:rsidRPr="008171FB">
              <w:rPr>
                <w:sz w:val="20"/>
                <w:szCs w:val="20"/>
              </w:rPr>
              <w:t>{</w:t>
            </w:r>
          </w:p>
          <w:p w14:paraId="14D79FCE" w14:textId="77777777" w:rsidR="00CF376D" w:rsidRPr="008171FB" w:rsidRDefault="00CF376D" w:rsidP="00795D93">
            <w:pPr>
              <w:rPr>
                <w:sz w:val="20"/>
                <w:szCs w:val="20"/>
              </w:rPr>
            </w:pPr>
            <w:r>
              <w:rPr>
                <w:sz w:val="20"/>
                <w:szCs w:val="20"/>
              </w:rPr>
              <w:t xml:space="preserve">  “esito” : “OK”</w:t>
            </w:r>
          </w:p>
          <w:p w14:paraId="2F1A4EDF" w14:textId="77777777" w:rsidR="00CF376D" w:rsidRPr="00C077B1" w:rsidRDefault="00CF376D" w:rsidP="00795D93">
            <w:pPr>
              <w:rPr>
                <w:sz w:val="20"/>
                <w:szCs w:val="20"/>
                <w:highlight w:val="yellow"/>
              </w:rPr>
            </w:pPr>
            <w:r w:rsidRPr="008171FB">
              <w:rPr>
                <w:sz w:val="20"/>
                <w:szCs w:val="20"/>
              </w:rPr>
              <w:t>}</w:t>
            </w:r>
          </w:p>
        </w:tc>
      </w:tr>
      <w:tr w:rsidR="00CF376D" w:rsidRPr="006E29CF" w14:paraId="4FD4D294" w14:textId="77777777" w:rsidTr="00795D93">
        <w:tc>
          <w:tcPr>
            <w:tcW w:w="1559" w:type="dxa"/>
          </w:tcPr>
          <w:p w14:paraId="6D860616" w14:textId="77777777" w:rsidR="00CF376D" w:rsidRPr="007F0714" w:rsidRDefault="00CF376D" w:rsidP="00795D93">
            <w:r w:rsidRPr="007F0714">
              <w:t xml:space="preserve">Fault Response </w:t>
            </w:r>
          </w:p>
          <w:p w14:paraId="49A474B9" w14:textId="77777777" w:rsidR="00CF376D" w:rsidRPr="00C077B1" w:rsidRDefault="00CF376D" w:rsidP="00795D93">
            <w:pPr>
              <w:rPr>
                <w:highlight w:val="yellow"/>
              </w:rPr>
            </w:pPr>
          </w:p>
        </w:tc>
        <w:tc>
          <w:tcPr>
            <w:tcW w:w="7791" w:type="dxa"/>
          </w:tcPr>
          <w:p w14:paraId="451ECB6D" w14:textId="77777777" w:rsidR="00CF376D" w:rsidRDefault="00CF376D" w:rsidP="00795D93">
            <w:pPr>
              <w:rPr>
                <w:sz w:val="20"/>
                <w:szCs w:val="20"/>
              </w:rPr>
            </w:pPr>
            <w:r w:rsidRPr="008171FB">
              <w:rPr>
                <w:sz w:val="20"/>
                <w:szCs w:val="20"/>
              </w:rPr>
              <w:t>{</w:t>
            </w:r>
          </w:p>
          <w:p w14:paraId="496EF5DB" w14:textId="77777777" w:rsidR="00CF376D" w:rsidRPr="008171FB" w:rsidRDefault="00CF376D" w:rsidP="00795D93">
            <w:pPr>
              <w:rPr>
                <w:sz w:val="20"/>
                <w:szCs w:val="20"/>
              </w:rPr>
            </w:pPr>
            <w:r>
              <w:rPr>
                <w:sz w:val="20"/>
                <w:szCs w:val="20"/>
              </w:rPr>
              <w:t xml:space="preserve">  “esito” : “KO”,</w:t>
            </w:r>
          </w:p>
          <w:p w14:paraId="40DAA38E" w14:textId="77777777" w:rsidR="00CF376D" w:rsidRPr="008171FB" w:rsidRDefault="00CF376D" w:rsidP="00795D93">
            <w:pPr>
              <w:rPr>
                <w:sz w:val="20"/>
                <w:szCs w:val="20"/>
              </w:rPr>
            </w:pPr>
            <w:r>
              <w:rPr>
                <w:sz w:val="20"/>
                <w:szCs w:val="20"/>
              </w:rPr>
              <w:t xml:space="preserve">  “f</w:t>
            </w:r>
            <w:r w:rsidRPr="008171FB">
              <w:rPr>
                <w:sz w:val="20"/>
                <w:szCs w:val="20"/>
              </w:rPr>
              <w:t>aultCode</w:t>
            </w:r>
            <w:r>
              <w:rPr>
                <w:sz w:val="20"/>
                <w:szCs w:val="20"/>
              </w:rPr>
              <w:t>"</w:t>
            </w:r>
            <w:r w:rsidRPr="008171FB">
              <w:rPr>
                <w:sz w:val="20"/>
                <w:szCs w:val="20"/>
              </w:rPr>
              <w:t>: "</w:t>
            </w:r>
            <w:r>
              <w:rPr>
                <w:sz w:val="20"/>
                <w:szCs w:val="20"/>
              </w:rPr>
              <w:t>?”</w:t>
            </w:r>
            <w:r w:rsidRPr="008171FB">
              <w:rPr>
                <w:sz w:val="20"/>
                <w:szCs w:val="20"/>
              </w:rPr>
              <w:t>,</w:t>
            </w:r>
          </w:p>
          <w:p w14:paraId="1EC165FD" w14:textId="77777777" w:rsidR="00CF376D" w:rsidRPr="008171FB" w:rsidRDefault="00CF376D" w:rsidP="00795D93">
            <w:pPr>
              <w:rPr>
                <w:sz w:val="20"/>
                <w:szCs w:val="20"/>
              </w:rPr>
            </w:pPr>
            <w:r>
              <w:rPr>
                <w:sz w:val="20"/>
                <w:szCs w:val="20"/>
              </w:rPr>
              <w:t xml:space="preserve">  “</w:t>
            </w:r>
            <w:r w:rsidRPr="008171FB">
              <w:rPr>
                <w:sz w:val="20"/>
                <w:szCs w:val="20"/>
              </w:rPr>
              <w:t>faultString</w:t>
            </w:r>
            <w:r>
              <w:rPr>
                <w:sz w:val="20"/>
                <w:szCs w:val="20"/>
              </w:rPr>
              <w:t>": "?”</w:t>
            </w:r>
            <w:r w:rsidRPr="008171FB">
              <w:rPr>
                <w:sz w:val="20"/>
                <w:szCs w:val="20"/>
              </w:rPr>
              <w:t>,</w:t>
            </w:r>
          </w:p>
          <w:p w14:paraId="7C7267DC" w14:textId="77777777" w:rsidR="00CF376D" w:rsidRDefault="00CF376D" w:rsidP="00795D93">
            <w:pPr>
              <w:rPr>
                <w:sz w:val="20"/>
                <w:szCs w:val="20"/>
              </w:rPr>
            </w:pPr>
            <w:r w:rsidRPr="008171FB">
              <w:rPr>
                <w:sz w:val="20"/>
                <w:szCs w:val="20"/>
              </w:rPr>
              <w:t xml:space="preserve">  “</w:t>
            </w:r>
            <w:r>
              <w:rPr>
                <w:sz w:val="20"/>
                <w:szCs w:val="20"/>
              </w:rPr>
              <w:t>faultDescription”: "?</w:t>
            </w:r>
            <w:r w:rsidRPr="008171FB">
              <w:rPr>
                <w:sz w:val="20"/>
                <w:szCs w:val="20"/>
              </w:rPr>
              <w:t>"</w:t>
            </w:r>
          </w:p>
          <w:p w14:paraId="4C0751AA" w14:textId="77777777" w:rsidR="00CF376D" w:rsidRPr="006E29CF" w:rsidRDefault="00CF376D" w:rsidP="00795D93">
            <w:r w:rsidRPr="008171FB">
              <w:rPr>
                <w:sz w:val="20"/>
                <w:szCs w:val="20"/>
              </w:rPr>
              <w:t>}</w:t>
            </w:r>
          </w:p>
        </w:tc>
      </w:tr>
    </w:tbl>
    <w:p w14:paraId="329F6038" w14:textId="77777777" w:rsidR="00CF376D" w:rsidRDefault="00CF376D" w:rsidP="00CF376D">
      <w:pPr>
        <w:rPr>
          <w:lang w:val="en-US"/>
        </w:rPr>
      </w:pPr>
    </w:p>
    <w:p w14:paraId="273AFFC4" w14:textId="77777777" w:rsidR="00CF376D" w:rsidRDefault="00CF376D" w:rsidP="00CF376D">
      <w:pPr>
        <w:rPr>
          <w:lang w:val="en-US"/>
        </w:rPr>
      </w:pPr>
    </w:p>
    <w:p w14:paraId="1D72B741" w14:textId="77777777" w:rsidR="00CF376D" w:rsidRDefault="00CF376D" w:rsidP="00CF376D">
      <w:pPr>
        <w:pStyle w:val="Titolo3"/>
        <w:rPr>
          <w:rStyle w:val="Enfasigrassetto"/>
          <w:b w:val="0"/>
        </w:rPr>
      </w:pPr>
      <w:bookmarkStart w:id="237" w:name="_Toc27473276"/>
      <w:bookmarkStart w:id="238" w:name="_Toc27488998"/>
      <w:bookmarkStart w:id="239" w:name="_Toc32587206"/>
      <w:bookmarkStart w:id="240" w:name="_Toc35537082"/>
      <w:bookmarkStart w:id="241" w:name="_Toc36042199"/>
      <w:r>
        <w:rPr>
          <w:rStyle w:val="Enfasigrassetto"/>
          <w:b w:val="0"/>
        </w:rPr>
        <w:t>Notifica dell’esecuzione di un Pagamento</w:t>
      </w:r>
      <w:bookmarkEnd w:id="237"/>
      <w:bookmarkEnd w:id="238"/>
      <w:bookmarkEnd w:id="239"/>
      <w:bookmarkEnd w:id="240"/>
      <w:bookmarkEnd w:id="241"/>
      <w:r>
        <w:rPr>
          <w:rStyle w:val="Enfasigrassetto"/>
          <w:b w:val="0"/>
        </w:rPr>
        <w:t xml:space="preserve"> </w:t>
      </w:r>
    </w:p>
    <w:tbl>
      <w:tblPr>
        <w:tblStyle w:val="Grigliatabella"/>
        <w:tblW w:w="0" w:type="auto"/>
        <w:tblLook w:val="04A0" w:firstRow="1" w:lastRow="0" w:firstColumn="1" w:lastColumn="0" w:noHBand="0" w:noVBand="1"/>
      </w:tblPr>
      <w:tblGrid>
        <w:gridCol w:w="1559"/>
        <w:gridCol w:w="7791"/>
      </w:tblGrid>
      <w:tr w:rsidR="00CF376D" w:rsidRPr="00CA059D" w14:paraId="33074C42" w14:textId="77777777" w:rsidTr="00795D93">
        <w:tc>
          <w:tcPr>
            <w:tcW w:w="1559" w:type="dxa"/>
          </w:tcPr>
          <w:p w14:paraId="54ED032A" w14:textId="77777777" w:rsidR="00CF376D" w:rsidRPr="00C6460C" w:rsidRDefault="00CF376D" w:rsidP="00795D93">
            <w:r w:rsidRPr="00C6460C">
              <w:t>Descrizione</w:t>
            </w:r>
          </w:p>
        </w:tc>
        <w:tc>
          <w:tcPr>
            <w:tcW w:w="7791" w:type="dxa"/>
          </w:tcPr>
          <w:p w14:paraId="239F5832" w14:textId="77777777" w:rsidR="00CF376D" w:rsidRPr="00083723" w:rsidRDefault="00CF376D" w:rsidP="00795D93">
            <w:r w:rsidRPr="00083723">
              <w:t xml:space="preserve">Questo servizio consente di aggiornare GEPOS con </w:t>
            </w:r>
            <w:r>
              <w:t>la ricevuta telematica relativa</w:t>
            </w:r>
            <w:r w:rsidRPr="00083723">
              <w:t xml:space="preserve"> </w:t>
            </w:r>
            <w:r>
              <w:t>ad</w:t>
            </w:r>
            <w:r w:rsidRPr="00083723">
              <w:t xml:space="preserve"> </w:t>
            </w:r>
            <w:r>
              <w:t xml:space="preserve">un’operazione di </w:t>
            </w:r>
            <w:r w:rsidRPr="00083723">
              <w:t xml:space="preserve">pagamento </w:t>
            </w:r>
            <w:r>
              <w:t>(eseguito o non eseguito) per un dato IUV</w:t>
            </w:r>
          </w:p>
        </w:tc>
      </w:tr>
      <w:tr w:rsidR="00CF376D" w:rsidRPr="006E29CF" w14:paraId="63BDE97B" w14:textId="77777777" w:rsidTr="00795D93">
        <w:tc>
          <w:tcPr>
            <w:tcW w:w="1559" w:type="dxa"/>
          </w:tcPr>
          <w:p w14:paraId="3A054E81" w14:textId="77777777" w:rsidR="00CF376D" w:rsidRPr="00C6460C" w:rsidRDefault="00CF376D" w:rsidP="00795D93">
            <w:r w:rsidRPr="00C6460C">
              <w:t>Servizio</w:t>
            </w:r>
          </w:p>
        </w:tc>
        <w:tc>
          <w:tcPr>
            <w:tcW w:w="7791" w:type="dxa"/>
          </w:tcPr>
          <w:p w14:paraId="78A16C1F" w14:textId="77777777" w:rsidR="00CF376D" w:rsidRPr="006E29CF" w:rsidRDefault="00CF376D" w:rsidP="00795D93">
            <w:r w:rsidRPr="001006CD">
              <w:t>invia_ricevuta_telematica</w:t>
            </w:r>
          </w:p>
        </w:tc>
      </w:tr>
      <w:tr w:rsidR="00CF376D" w:rsidRPr="006E29CF" w14:paraId="478EF467" w14:textId="77777777" w:rsidTr="00795D93">
        <w:tc>
          <w:tcPr>
            <w:tcW w:w="1559" w:type="dxa"/>
          </w:tcPr>
          <w:p w14:paraId="07B2F638" w14:textId="77777777" w:rsidR="00CF376D" w:rsidRPr="00C6460C" w:rsidRDefault="00CF376D" w:rsidP="00795D93">
            <w:r w:rsidRPr="00C6460C">
              <w:t>Operation</w:t>
            </w:r>
          </w:p>
        </w:tc>
        <w:tc>
          <w:tcPr>
            <w:tcW w:w="7791" w:type="dxa"/>
          </w:tcPr>
          <w:p w14:paraId="779C7059" w14:textId="77777777" w:rsidR="00CF376D" w:rsidRPr="00550DA3" w:rsidRDefault="00CF376D" w:rsidP="00795D93">
            <w:r>
              <w:t>NA</w:t>
            </w:r>
          </w:p>
        </w:tc>
      </w:tr>
      <w:tr w:rsidR="00CF376D" w14:paraId="1820FD1A" w14:textId="77777777" w:rsidTr="00795D93">
        <w:tc>
          <w:tcPr>
            <w:tcW w:w="1559" w:type="dxa"/>
          </w:tcPr>
          <w:p w14:paraId="5242E6D0" w14:textId="77777777" w:rsidR="00CF376D" w:rsidRPr="006E29CF" w:rsidRDefault="00CF376D" w:rsidP="00795D93">
            <w:r>
              <w:t>Tipo servizio</w:t>
            </w:r>
          </w:p>
        </w:tc>
        <w:tc>
          <w:tcPr>
            <w:tcW w:w="7791" w:type="dxa"/>
          </w:tcPr>
          <w:p w14:paraId="6B9D99C5" w14:textId="77777777" w:rsidR="00CF376D" w:rsidRDefault="00CF376D" w:rsidP="00795D93">
            <w:r>
              <w:t>REST</w:t>
            </w:r>
          </w:p>
        </w:tc>
      </w:tr>
      <w:tr w:rsidR="00CF376D" w:rsidRPr="006E29CF" w14:paraId="4C56030B" w14:textId="77777777" w:rsidTr="00795D93">
        <w:tc>
          <w:tcPr>
            <w:tcW w:w="1559" w:type="dxa"/>
          </w:tcPr>
          <w:p w14:paraId="449A7C87" w14:textId="77777777" w:rsidR="00CF376D" w:rsidRPr="006E29CF" w:rsidRDefault="00CF376D" w:rsidP="00795D93">
            <w:r w:rsidRPr="006E29CF">
              <w:t>Endpoint</w:t>
            </w:r>
          </w:p>
        </w:tc>
        <w:tc>
          <w:tcPr>
            <w:tcW w:w="7791" w:type="dxa"/>
          </w:tcPr>
          <w:p w14:paraId="75A815B7" w14:textId="77777777" w:rsidR="00CF376D" w:rsidRPr="006E29CF" w:rsidRDefault="00CF376D" w:rsidP="00795D93">
            <w:r w:rsidRPr="002C684F">
              <w:rPr>
                <w:rStyle w:val="Collegamentoipertestuale"/>
                <w:sz w:val="22"/>
                <w:lang w:val="it-IT"/>
              </w:rPr>
              <w:t>/iris-ndp-api/rest/</w:t>
            </w:r>
          </w:p>
        </w:tc>
      </w:tr>
      <w:tr w:rsidR="00CF376D" w:rsidRPr="006E29CF" w14:paraId="23BB251E" w14:textId="77777777" w:rsidTr="00795D93">
        <w:tc>
          <w:tcPr>
            <w:tcW w:w="1559" w:type="dxa"/>
          </w:tcPr>
          <w:p w14:paraId="1ABF96B0" w14:textId="77777777" w:rsidR="00CF376D" w:rsidRPr="006E29CF" w:rsidRDefault="00CF376D" w:rsidP="00795D93">
            <w:r w:rsidRPr="006E29CF">
              <w:lastRenderedPageBreak/>
              <w:t>Authentication</w:t>
            </w:r>
          </w:p>
        </w:tc>
        <w:tc>
          <w:tcPr>
            <w:tcW w:w="7791" w:type="dxa"/>
          </w:tcPr>
          <w:p w14:paraId="4304A1AC" w14:textId="77777777" w:rsidR="00CF376D" w:rsidRPr="006E29CF" w:rsidRDefault="00CF376D" w:rsidP="00795D93">
            <w:r>
              <w:t>Not Required</w:t>
            </w:r>
          </w:p>
        </w:tc>
      </w:tr>
      <w:tr w:rsidR="00CF376D" w:rsidRPr="006E29CF" w14:paraId="1E273B50" w14:textId="77777777" w:rsidTr="00795D93">
        <w:tc>
          <w:tcPr>
            <w:tcW w:w="1559" w:type="dxa"/>
          </w:tcPr>
          <w:p w14:paraId="5D8BBD5F" w14:textId="77777777" w:rsidR="00CF376D" w:rsidRPr="006E29CF" w:rsidRDefault="00CF376D" w:rsidP="00795D93">
            <w:r w:rsidRPr="006E29CF">
              <w:t>Method</w:t>
            </w:r>
          </w:p>
        </w:tc>
        <w:tc>
          <w:tcPr>
            <w:tcW w:w="7791" w:type="dxa"/>
          </w:tcPr>
          <w:p w14:paraId="54ECDEAB" w14:textId="77777777" w:rsidR="00CF376D" w:rsidRPr="006E29CF" w:rsidRDefault="00CF376D" w:rsidP="00795D93">
            <w:r>
              <w:t>POST</w:t>
            </w:r>
          </w:p>
        </w:tc>
      </w:tr>
      <w:tr w:rsidR="00CF376D" w:rsidRPr="006E29CF" w14:paraId="1179656B" w14:textId="77777777" w:rsidTr="00795D93">
        <w:tc>
          <w:tcPr>
            <w:tcW w:w="1559" w:type="dxa"/>
          </w:tcPr>
          <w:p w14:paraId="621B22D5" w14:textId="77777777" w:rsidR="00CF376D" w:rsidRPr="006E29CF" w:rsidRDefault="00CF376D" w:rsidP="00795D93">
            <w:r w:rsidRPr="006E29CF">
              <w:t>Consumes</w:t>
            </w:r>
          </w:p>
        </w:tc>
        <w:tc>
          <w:tcPr>
            <w:tcW w:w="7791" w:type="dxa"/>
          </w:tcPr>
          <w:p w14:paraId="46143D1D" w14:textId="77777777" w:rsidR="00CF376D" w:rsidRPr="006E29CF" w:rsidRDefault="00CF376D" w:rsidP="00795D93">
            <w:r>
              <w:t xml:space="preserve">multipart/form-data, </w:t>
            </w:r>
            <w:r w:rsidRPr="00120F4D">
              <w:t>application/octet-stream</w:t>
            </w:r>
          </w:p>
        </w:tc>
      </w:tr>
      <w:tr w:rsidR="00CF376D" w:rsidRPr="006E29CF" w14:paraId="0700FFB9" w14:textId="77777777" w:rsidTr="00795D93">
        <w:tc>
          <w:tcPr>
            <w:tcW w:w="1559" w:type="dxa"/>
          </w:tcPr>
          <w:p w14:paraId="79347237" w14:textId="77777777" w:rsidR="00CF376D" w:rsidRPr="006E29CF" w:rsidRDefault="00CF376D" w:rsidP="00795D93">
            <w:r w:rsidRPr="006E29CF">
              <w:t>Produces</w:t>
            </w:r>
          </w:p>
        </w:tc>
        <w:tc>
          <w:tcPr>
            <w:tcW w:w="7791" w:type="dxa"/>
          </w:tcPr>
          <w:p w14:paraId="6C0E9898" w14:textId="77777777" w:rsidR="00CF376D" w:rsidRPr="006E29CF" w:rsidRDefault="00CF376D" w:rsidP="00795D93">
            <w:r>
              <w:t>application/json</w:t>
            </w:r>
          </w:p>
        </w:tc>
      </w:tr>
      <w:tr w:rsidR="00CF376D" w:rsidRPr="006E29CF" w14:paraId="40DEA2D4" w14:textId="77777777" w:rsidTr="00795D93">
        <w:tc>
          <w:tcPr>
            <w:tcW w:w="1559" w:type="dxa"/>
          </w:tcPr>
          <w:p w14:paraId="4C5F2377" w14:textId="77777777" w:rsidR="00CF376D" w:rsidRPr="006E29CF" w:rsidRDefault="00CF376D" w:rsidP="00795D93">
            <w:r w:rsidRPr="006E29CF">
              <w:t>Payload</w:t>
            </w:r>
          </w:p>
        </w:tc>
        <w:tc>
          <w:tcPr>
            <w:tcW w:w="7791" w:type="dxa"/>
          </w:tcPr>
          <w:p w14:paraId="78E05C1A" w14:textId="77777777" w:rsidR="00CF376D" w:rsidRPr="00377735" w:rsidRDefault="00CF376D" w:rsidP="00795D93">
            <w:pPr>
              <w:rPr>
                <w:sz w:val="20"/>
                <w:szCs w:val="20"/>
                <w:lang w:val="it-IT"/>
              </w:rPr>
            </w:pPr>
            <w:r w:rsidRPr="00377735">
              <w:rPr>
                <w:sz w:val="20"/>
                <w:szCs w:val="20"/>
                <w:lang w:val="it-IT"/>
              </w:rPr>
              <w:t>{</w:t>
            </w:r>
          </w:p>
          <w:p w14:paraId="523A4369" w14:textId="77777777" w:rsidR="00CF376D" w:rsidRPr="00377735" w:rsidRDefault="00CF376D" w:rsidP="00795D93">
            <w:pPr>
              <w:rPr>
                <w:sz w:val="20"/>
                <w:szCs w:val="20"/>
                <w:lang w:val="it-IT"/>
              </w:rPr>
            </w:pPr>
            <w:r w:rsidRPr="00377735">
              <w:rPr>
                <w:sz w:val="20"/>
                <w:szCs w:val="20"/>
                <w:lang w:val="it-IT"/>
              </w:rPr>
              <w:t>"identificativoDominio": "string",</w:t>
            </w:r>
          </w:p>
          <w:p w14:paraId="2038F7A0" w14:textId="77777777" w:rsidR="00CF376D" w:rsidRDefault="00CF376D" w:rsidP="00795D93">
            <w:pPr>
              <w:rPr>
                <w:sz w:val="20"/>
                <w:szCs w:val="20"/>
                <w:lang w:val="it-IT"/>
              </w:rPr>
            </w:pPr>
            <w:r w:rsidRPr="00377735">
              <w:rPr>
                <w:sz w:val="20"/>
                <w:szCs w:val="20"/>
                <w:lang w:val="it-IT"/>
              </w:rPr>
              <w:t>"identificativoUnivocoVersamento": "string"</w:t>
            </w:r>
            <w:r>
              <w:rPr>
                <w:sz w:val="20"/>
                <w:szCs w:val="20"/>
                <w:lang w:val="it-IT"/>
              </w:rPr>
              <w:t>,</w:t>
            </w:r>
          </w:p>
          <w:p w14:paraId="44807EDB" w14:textId="77777777" w:rsidR="00CF376D" w:rsidRDefault="00CF376D" w:rsidP="00795D93">
            <w:pPr>
              <w:rPr>
                <w:sz w:val="20"/>
                <w:szCs w:val="20"/>
                <w:lang w:val="it-IT"/>
              </w:rPr>
            </w:pPr>
            <w:r w:rsidRPr="00AB3A76">
              <w:rPr>
                <w:sz w:val="20"/>
                <w:szCs w:val="20"/>
                <w:lang w:val="it-IT"/>
              </w:rPr>
              <w:t>"codiceContestoPagamento": "</w:t>
            </w:r>
            <w:r>
              <w:rPr>
                <w:sz w:val="20"/>
                <w:szCs w:val="20"/>
                <w:lang w:val="it-IT"/>
              </w:rPr>
              <w:t>string</w:t>
            </w:r>
            <w:r w:rsidRPr="00AB3A76">
              <w:rPr>
                <w:sz w:val="20"/>
                <w:szCs w:val="20"/>
                <w:lang w:val="it-IT"/>
              </w:rPr>
              <w:t>",</w:t>
            </w:r>
          </w:p>
          <w:p w14:paraId="108F6736" w14:textId="77777777" w:rsidR="00CF376D" w:rsidRDefault="00CF376D" w:rsidP="00795D93">
            <w:pPr>
              <w:rPr>
                <w:sz w:val="20"/>
                <w:szCs w:val="20"/>
                <w:lang w:val="it-IT"/>
              </w:rPr>
            </w:pPr>
            <w:r>
              <w:rPr>
                <w:sz w:val="20"/>
                <w:szCs w:val="20"/>
                <w:lang w:val="it-IT"/>
              </w:rPr>
              <w:t>“ricevutaTelematica”: “string”</w:t>
            </w:r>
          </w:p>
          <w:p w14:paraId="68773950" w14:textId="77777777" w:rsidR="00CF376D" w:rsidRPr="00697F35" w:rsidRDefault="00CF376D" w:rsidP="00795D93">
            <w:pPr>
              <w:rPr>
                <w:sz w:val="20"/>
                <w:szCs w:val="20"/>
              </w:rPr>
            </w:pPr>
            <w:r w:rsidRPr="00377735">
              <w:rPr>
                <w:sz w:val="20"/>
                <w:szCs w:val="20"/>
                <w:lang w:val="it-IT"/>
              </w:rPr>
              <w:t>}</w:t>
            </w:r>
          </w:p>
        </w:tc>
      </w:tr>
      <w:tr w:rsidR="00CF376D" w:rsidRPr="006E29CF" w14:paraId="350B1112" w14:textId="77777777" w:rsidTr="00795D93">
        <w:tc>
          <w:tcPr>
            <w:tcW w:w="1559" w:type="dxa"/>
          </w:tcPr>
          <w:p w14:paraId="38198704" w14:textId="77777777" w:rsidR="00CF376D" w:rsidRPr="006E29CF" w:rsidRDefault="00CF376D" w:rsidP="00795D93">
            <w:r w:rsidRPr="006E29CF">
              <w:t xml:space="preserve">Response </w:t>
            </w:r>
          </w:p>
          <w:p w14:paraId="465D82CA" w14:textId="77777777" w:rsidR="00CF376D" w:rsidRPr="006E29CF" w:rsidRDefault="00CF376D" w:rsidP="00795D93"/>
        </w:tc>
        <w:tc>
          <w:tcPr>
            <w:tcW w:w="7791" w:type="dxa"/>
          </w:tcPr>
          <w:p w14:paraId="0C6F4D29" w14:textId="77777777" w:rsidR="00CF376D" w:rsidRDefault="00CF376D" w:rsidP="00795D93">
            <w:pPr>
              <w:rPr>
                <w:sz w:val="20"/>
                <w:szCs w:val="20"/>
              </w:rPr>
            </w:pPr>
            <w:r w:rsidRPr="008171FB">
              <w:rPr>
                <w:sz w:val="20"/>
                <w:szCs w:val="20"/>
              </w:rPr>
              <w:t>{</w:t>
            </w:r>
          </w:p>
          <w:p w14:paraId="24EFE634" w14:textId="77777777" w:rsidR="00CF376D" w:rsidRPr="008171FB" w:rsidRDefault="00CF376D" w:rsidP="00795D93">
            <w:pPr>
              <w:rPr>
                <w:sz w:val="20"/>
                <w:szCs w:val="20"/>
              </w:rPr>
            </w:pPr>
            <w:r>
              <w:rPr>
                <w:sz w:val="20"/>
                <w:szCs w:val="20"/>
              </w:rPr>
              <w:t xml:space="preserve">  “esito” : “OK”</w:t>
            </w:r>
          </w:p>
          <w:p w14:paraId="225F173C" w14:textId="77777777" w:rsidR="00CF376D" w:rsidRPr="006E29CF" w:rsidRDefault="00CF376D" w:rsidP="00795D93">
            <w:r w:rsidRPr="008171FB">
              <w:rPr>
                <w:sz w:val="20"/>
                <w:szCs w:val="20"/>
              </w:rPr>
              <w:t>}</w:t>
            </w:r>
          </w:p>
        </w:tc>
      </w:tr>
      <w:tr w:rsidR="00CF376D" w:rsidRPr="008B1C81" w14:paraId="6C420148" w14:textId="77777777" w:rsidTr="00795D93">
        <w:tc>
          <w:tcPr>
            <w:tcW w:w="1559" w:type="dxa"/>
          </w:tcPr>
          <w:p w14:paraId="049AA2D4" w14:textId="77777777" w:rsidR="00CF376D" w:rsidRPr="006E29CF" w:rsidRDefault="00CF376D" w:rsidP="00795D93">
            <w:r w:rsidRPr="006E29CF">
              <w:t xml:space="preserve">Fault Response </w:t>
            </w:r>
          </w:p>
          <w:p w14:paraId="3B6556D6" w14:textId="77777777" w:rsidR="00CF376D" w:rsidRPr="006E29CF" w:rsidRDefault="00CF376D" w:rsidP="00795D93"/>
        </w:tc>
        <w:tc>
          <w:tcPr>
            <w:tcW w:w="7791" w:type="dxa"/>
          </w:tcPr>
          <w:p w14:paraId="39C135F2" w14:textId="77777777" w:rsidR="00CF376D" w:rsidRDefault="00CF376D" w:rsidP="00795D93">
            <w:pPr>
              <w:rPr>
                <w:sz w:val="20"/>
                <w:szCs w:val="20"/>
              </w:rPr>
            </w:pPr>
            <w:r w:rsidRPr="008171FB">
              <w:rPr>
                <w:sz w:val="20"/>
                <w:szCs w:val="20"/>
              </w:rPr>
              <w:t>{</w:t>
            </w:r>
          </w:p>
          <w:p w14:paraId="443F5576" w14:textId="77777777" w:rsidR="00CF376D" w:rsidRPr="008171FB" w:rsidRDefault="00CF376D" w:rsidP="00795D93">
            <w:pPr>
              <w:rPr>
                <w:sz w:val="20"/>
                <w:szCs w:val="20"/>
              </w:rPr>
            </w:pPr>
            <w:r>
              <w:rPr>
                <w:sz w:val="20"/>
                <w:szCs w:val="20"/>
              </w:rPr>
              <w:t xml:space="preserve">  “esito” : “KO”,</w:t>
            </w:r>
          </w:p>
          <w:p w14:paraId="4CBE73D2" w14:textId="77777777" w:rsidR="00CF376D" w:rsidRPr="008171FB" w:rsidRDefault="00CF376D" w:rsidP="00795D93">
            <w:pPr>
              <w:rPr>
                <w:sz w:val="20"/>
                <w:szCs w:val="20"/>
              </w:rPr>
            </w:pPr>
            <w:r>
              <w:rPr>
                <w:sz w:val="20"/>
                <w:szCs w:val="20"/>
              </w:rPr>
              <w:t xml:space="preserve">  “f</w:t>
            </w:r>
            <w:r w:rsidRPr="008171FB">
              <w:rPr>
                <w:sz w:val="20"/>
                <w:szCs w:val="20"/>
              </w:rPr>
              <w:t>aultCode</w:t>
            </w:r>
            <w:r>
              <w:rPr>
                <w:sz w:val="20"/>
                <w:szCs w:val="20"/>
              </w:rPr>
              <w:t>"</w:t>
            </w:r>
            <w:r w:rsidRPr="008171FB">
              <w:rPr>
                <w:sz w:val="20"/>
                <w:szCs w:val="20"/>
              </w:rPr>
              <w:t>: "</w:t>
            </w:r>
            <w:r>
              <w:rPr>
                <w:sz w:val="20"/>
                <w:szCs w:val="20"/>
              </w:rPr>
              <w:t>?”</w:t>
            </w:r>
            <w:r w:rsidRPr="008171FB">
              <w:rPr>
                <w:sz w:val="20"/>
                <w:szCs w:val="20"/>
              </w:rPr>
              <w:t>,</w:t>
            </w:r>
          </w:p>
          <w:p w14:paraId="416E24F8" w14:textId="77777777" w:rsidR="00CF376D" w:rsidRPr="008171FB" w:rsidRDefault="00CF376D" w:rsidP="00795D93">
            <w:pPr>
              <w:rPr>
                <w:sz w:val="20"/>
                <w:szCs w:val="20"/>
              </w:rPr>
            </w:pPr>
            <w:r>
              <w:rPr>
                <w:sz w:val="20"/>
                <w:szCs w:val="20"/>
              </w:rPr>
              <w:t xml:space="preserve">  “</w:t>
            </w:r>
            <w:r w:rsidRPr="008171FB">
              <w:rPr>
                <w:sz w:val="20"/>
                <w:szCs w:val="20"/>
              </w:rPr>
              <w:t>faultString</w:t>
            </w:r>
            <w:r>
              <w:rPr>
                <w:sz w:val="20"/>
                <w:szCs w:val="20"/>
              </w:rPr>
              <w:t>": "?”</w:t>
            </w:r>
            <w:r w:rsidRPr="008171FB">
              <w:rPr>
                <w:sz w:val="20"/>
                <w:szCs w:val="20"/>
              </w:rPr>
              <w:t>,</w:t>
            </w:r>
          </w:p>
          <w:p w14:paraId="398D043A" w14:textId="77777777" w:rsidR="00CF376D" w:rsidRDefault="00CF376D" w:rsidP="00795D93">
            <w:pPr>
              <w:rPr>
                <w:sz w:val="20"/>
                <w:szCs w:val="20"/>
              </w:rPr>
            </w:pPr>
            <w:r w:rsidRPr="008171FB">
              <w:rPr>
                <w:sz w:val="20"/>
                <w:szCs w:val="20"/>
              </w:rPr>
              <w:t xml:space="preserve">  “</w:t>
            </w:r>
            <w:r>
              <w:rPr>
                <w:sz w:val="20"/>
                <w:szCs w:val="20"/>
              </w:rPr>
              <w:t>faultDescription”: "?</w:t>
            </w:r>
            <w:r w:rsidRPr="008171FB">
              <w:rPr>
                <w:sz w:val="20"/>
                <w:szCs w:val="20"/>
              </w:rPr>
              <w:t>"</w:t>
            </w:r>
          </w:p>
          <w:p w14:paraId="71E7FF82" w14:textId="77777777" w:rsidR="00CF376D" w:rsidRPr="008B1C81" w:rsidRDefault="00CF376D" w:rsidP="00795D93">
            <w:pPr>
              <w:rPr>
                <w:sz w:val="20"/>
                <w:szCs w:val="20"/>
              </w:rPr>
            </w:pPr>
            <w:r w:rsidRPr="008171FB">
              <w:rPr>
                <w:sz w:val="20"/>
                <w:szCs w:val="20"/>
              </w:rPr>
              <w:t>}</w:t>
            </w:r>
          </w:p>
        </w:tc>
      </w:tr>
    </w:tbl>
    <w:p w14:paraId="3B380617" w14:textId="77777777" w:rsidR="00CF376D" w:rsidRDefault="00CF376D" w:rsidP="00CF376D">
      <w:pPr>
        <w:rPr>
          <w:lang w:val="en-US"/>
        </w:rPr>
      </w:pPr>
    </w:p>
    <w:p w14:paraId="6F4E7F96" w14:textId="77777777" w:rsidR="00CF376D" w:rsidRDefault="00CF376D" w:rsidP="00CF376D">
      <w:pPr>
        <w:rPr>
          <w:lang w:val="en-US"/>
        </w:rPr>
      </w:pPr>
    </w:p>
    <w:p w14:paraId="31819887" w14:textId="77777777" w:rsidR="00CF376D" w:rsidRPr="008D3AA7" w:rsidRDefault="00CF376D" w:rsidP="00CF376D">
      <w:pPr>
        <w:pStyle w:val="Titolo3"/>
        <w:numPr>
          <w:ilvl w:val="2"/>
          <w:numId w:val="49"/>
        </w:numPr>
        <w:rPr>
          <w:rStyle w:val="Enfasigrassetto"/>
          <w:b w:val="0"/>
        </w:rPr>
      </w:pPr>
      <w:bookmarkStart w:id="242" w:name="_Toc27473277"/>
      <w:bookmarkStart w:id="243" w:name="_Toc27488999"/>
      <w:bookmarkStart w:id="244" w:name="_Toc32587207"/>
      <w:bookmarkStart w:id="245" w:name="_Toc35537083"/>
      <w:bookmarkStart w:id="246" w:name="_Toc36042200"/>
      <w:r w:rsidRPr="008D3AA7">
        <w:rPr>
          <w:rStyle w:val="Enfasigrassetto"/>
          <w:b w:val="0"/>
        </w:rPr>
        <w:t>Notifica di riconconciliazione</w:t>
      </w:r>
      <w:bookmarkEnd w:id="242"/>
      <w:bookmarkEnd w:id="243"/>
      <w:bookmarkEnd w:id="244"/>
      <w:r w:rsidRPr="008D3AA7">
        <w:rPr>
          <w:rStyle w:val="Enfasigrassetto"/>
          <w:b w:val="0"/>
        </w:rPr>
        <w:t xml:space="preserve"> di un Pagamento</w:t>
      </w:r>
      <w:bookmarkEnd w:id="245"/>
      <w:bookmarkEnd w:id="246"/>
    </w:p>
    <w:tbl>
      <w:tblPr>
        <w:tblStyle w:val="Grigliatabella"/>
        <w:tblW w:w="0" w:type="auto"/>
        <w:tblLook w:val="04A0" w:firstRow="1" w:lastRow="0" w:firstColumn="1" w:lastColumn="0" w:noHBand="0" w:noVBand="1"/>
      </w:tblPr>
      <w:tblGrid>
        <w:gridCol w:w="1559"/>
        <w:gridCol w:w="7791"/>
      </w:tblGrid>
      <w:tr w:rsidR="00CF376D" w:rsidRPr="00CA059D" w14:paraId="5B9995DE" w14:textId="77777777" w:rsidTr="00795D93">
        <w:tc>
          <w:tcPr>
            <w:tcW w:w="1559" w:type="dxa"/>
          </w:tcPr>
          <w:p w14:paraId="53C53069" w14:textId="77777777" w:rsidR="00CF376D" w:rsidRPr="00C6460C" w:rsidRDefault="00CF376D" w:rsidP="00795D93">
            <w:r w:rsidRPr="00C6460C">
              <w:t>Descrizione</w:t>
            </w:r>
          </w:p>
        </w:tc>
        <w:tc>
          <w:tcPr>
            <w:tcW w:w="7791" w:type="dxa"/>
          </w:tcPr>
          <w:p w14:paraId="4EDEFCEB" w14:textId="77777777" w:rsidR="00CF376D" w:rsidRPr="00AE22CE" w:rsidRDefault="00CF376D" w:rsidP="00795D93">
            <w:r w:rsidRPr="00AE22CE">
              <w:t xml:space="preserve">Questo servizio consente di aggiornare GEPOS con la notifica di riconciliazione </w:t>
            </w:r>
            <w:r>
              <w:t xml:space="preserve">con l’operaizone di regolamento o di incasso, </w:t>
            </w:r>
            <w:r w:rsidRPr="00AE22CE">
              <w:t>per un dato IUV.</w:t>
            </w:r>
          </w:p>
        </w:tc>
      </w:tr>
      <w:tr w:rsidR="00CF376D" w:rsidRPr="006E29CF" w14:paraId="7B4AC9C8" w14:textId="77777777" w:rsidTr="00795D93">
        <w:tc>
          <w:tcPr>
            <w:tcW w:w="1559" w:type="dxa"/>
          </w:tcPr>
          <w:p w14:paraId="2E173EF7" w14:textId="77777777" w:rsidR="00CF376D" w:rsidRPr="00C6460C" w:rsidRDefault="00CF376D" w:rsidP="00795D93">
            <w:r w:rsidRPr="00C6460C">
              <w:t>Servizio</w:t>
            </w:r>
          </w:p>
        </w:tc>
        <w:tc>
          <w:tcPr>
            <w:tcW w:w="7791" w:type="dxa"/>
          </w:tcPr>
          <w:p w14:paraId="4CD750FD" w14:textId="77777777" w:rsidR="00CF376D" w:rsidRPr="00AE22CE" w:rsidRDefault="00CF376D" w:rsidP="00795D93">
            <w:r>
              <w:t>notifica_riconciliazione</w:t>
            </w:r>
          </w:p>
        </w:tc>
      </w:tr>
      <w:tr w:rsidR="00CF376D" w:rsidRPr="006E29CF" w14:paraId="04AE9355" w14:textId="77777777" w:rsidTr="00795D93">
        <w:tc>
          <w:tcPr>
            <w:tcW w:w="1559" w:type="dxa"/>
          </w:tcPr>
          <w:p w14:paraId="7F2BEF9E" w14:textId="77777777" w:rsidR="00CF376D" w:rsidRPr="00C6460C" w:rsidRDefault="00CF376D" w:rsidP="00795D93">
            <w:r w:rsidRPr="00C6460C">
              <w:t>Operation</w:t>
            </w:r>
          </w:p>
        </w:tc>
        <w:tc>
          <w:tcPr>
            <w:tcW w:w="7791" w:type="dxa"/>
          </w:tcPr>
          <w:p w14:paraId="53948B3D" w14:textId="77777777" w:rsidR="00CF376D" w:rsidRPr="00550DA3" w:rsidRDefault="00CF376D" w:rsidP="00795D93">
            <w:r>
              <w:t>NA</w:t>
            </w:r>
          </w:p>
        </w:tc>
      </w:tr>
      <w:tr w:rsidR="00CF376D" w14:paraId="1D130907" w14:textId="77777777" w:rsidTr="00795D93">
        <w:tc>
          <w:tcPr>
            <w:tcW w:w="1559" w:type="dxa"/>
          </w:tcPr>
          <w:p w14:paraId="3856D422" w14:textId="77777777" w:rsidR="00CF376D" w:rsidRPr="006E29CF" w:rsidRDefault="00CF376D" w:rsidP="00795D93">
            <w:r>
              <w:t>Tipo servizio</w:t>
            </w:r>
          </w:p>
        </w:tc>
        <w:tc>
          <w:tcPr>
            <w:tcW w:w="7791" w:type="dxa"/>
          </w:tcPr>
          <w:p w14:paraId="7614F54A" w14:textId="77777777" w:rsidR="00CF376D" w:rsidRDefault="00CF376D" w:rsidP="00795D93">
            <w:r>
              <w:t>REST</w:t>
            </w:r>
          </w:p>
        </w:tc>
      </w:tr>
      <w:tr w:rsidR="00CF376D" w:rsidRPr="006E29CF" w14:paraId="7A21BF34" w14:textId="77777777" w:rsidTr="00795D93">
        <w:tc>
          <w:tcPr>
            <w:tcW w:w="1559" w:type="dxa"/>
          </w:tcPr>
          <w:p w14:paraId="7E4E0FCE" w14:textId="77777777" w:rsidR="00CF376D" w:rsidRPr="006E29CF" w:rsidRDefault="00CF376D" w:rsidP="00795D93">
            <w:r w:rsidRPr="006E29CF">
              <w:t>Endpoint</w:t>
            </w:r>
          </w:p>
        </w:tc>
        <w:tc>
          <w:tcPr>
            <w:tcW w:w="7791" w:type="dxa"/>
          </w:tcPr>
          <w:p w14:paraId="13C14FDE" w14:textId="77777777" w:rsidR="00CF376D" w:rsidRPr="006E29CF" w:rsidRDefault="00CF376D" w:rsidP="00795D93">
            <w:r w:rsidRPr="002C684F">
              <w:rPr>
                <w:rStyle w:val="Collegamentoipertestuale"/>
                <w:sz w:val="22"/>
                <w:lang w:val="it-IT"/>
              </w:rPr>
              <w:t>/iris-ndp-api/rest/</w:t>
            </w:r>
          </w:p>
        </w:tc>
      </w:tr>
      <w:tr w:rsidR="00CF376D" w:rsidRPr="006E29CF" w14:paraId="05D04963" w14:textId="77777777" w:rsidTr="00795D93">
        <w:tc>
          <w:tcPr>
            <w:tcW w:w="1559" w:type="dxa"/>
          </w:tcPr>
          <w:p w14:paraId="7BB119A2" w14:textId="77777777" w:rsidR="00CF376D" w:rsidRPr="006E29CF" w:rsidRDefault="00CF376D" w:rsidP="00795D93">
            <w:r w:rsidRPr="006E29CF">
              <w:t>Authentication</w:t>
            </w:r>
          </w:p>
        </w:tc>
        <w:tc>
          <w:tcPr>
            <w:tcW w:w="7791" w:type="dxa"/>
          </w:tcPr>
          <w:p w14:paraId="543163D8" w14:textId="77777777" w:rsidR="00CF376D" w:rsidRPr="006E29CF" w:rsidRDefault="00CF376D" w:rsidP="00795D93">
            <w:r>
              <w:t>Not Required</w:t>
            </w:r>
          </w:p>
        </w:tc>
      </w:tr>
      <w:tr w:rsidR="00CF376D" w:rsidRPr="006E29CF" w14:paraId="460DE6B5" w14:textId="77777777" w:rsidTr="00795D93">
        <w:tc>
          <w:tcPr>
            <w:tcW w:w="1559" w:type="dxa"/>
          </w:tcPr>
          <w:p w14:paraId="229C0E5E" w14:textId="77777777" w:rsidR="00CF376D" w:rsidRPr="006E29CF" w:rsidRDefault="00CF376D" w:rsidP="00795D93">
            <w:r w:rsidRPr="006E29CF">
              <w:t>Method</w:t>
            </w:r>
          </w:p>
        </w:tc>
        <w:tc>
          <w:tcPr>
            <w:tcW w:w="7791" w:type="dxa"/>
          </w:tcPr>
          <w:p w14:paraId="57DFF6DA" w14:textId="77777777" w:rsidR="00CF376D" w:rsidRPr="006E29CF" w:rsidRDefault="00CF376D" w:rsidP="00795D93">
            <w:r>
              <w:t>POST</w:t>
            </w:r>
          </w:p>
        </w:tc>
      </w:tr>
      <w:tr w:rsidR="00CF376D" w:rsidRPr="006E29CF" w14:paraId="3BD80CB6" w14:textId="77777777" w:rsidTr="00795D93">
        <w:tc>
          <w:tcPr>
            <w:tcW w:w="1559" w:type="dxa"/>
          </w:tcPr>
          <w:p w14:paraId="1E587B9B" w14:textId="77777777" w:rsidR="00CF376D" w:rsidRPr="006E29CF" w:rsidRDefault="00CF376D" w:rsidP="00795D93">
            <w:r w:rsidRPr="006E29CF">
              <w:t>Consumes</w:t>
            </w:r>
          </w:p>
        </w:tc>
        <w:tc>
          <w:tcPr>
            <w:tcW w:w="7791" w:type="dxa"/>
          </w:tcPr>
          <w:p w14:paraId="438AB895" w14:textId="77777777" w:rsidR="00CF376D" w:rsidRPr="006E29CF" w:rsidRDefault="00CF376D" w:rsidP="00795D93">
            <w:r>
              <w:t>application/json</w:t>
            </w:r>
          </w:p>
        </w:tc>
      </w:tr>
      <w:tr w:rsidR="00CF376D" w:rsidRPr="006E29CF" w14:paraId="7A4B4BB1" w14:textId="77777777" w:rsidTr="00795D93">
        <w:tc>
          <w:tcPr>
            <w:tcW w:w="1559" w:type="dxa"/>
          </w:tcPr>
          <w:p w14:paraId="6A6C8120" w14:textId="77777777" w:rsidR="00CF376D" w:rsidRPr="006E29CF" w:rsidRDefault="00CF376D" w:rsidP="00795D93">
            <w:r w:rsidRPr="006E29CF">
              <w:t>Produces</w:t>
            </w:r>
          </w:p>
        </w:tc>
        <w:tc>
          <w:tcPr>
            <w:tcW w:w="7791" w:type="dxa"/>
          </w:tcPr>
          <w:p w14:paraId="5FA28EC0" w14:textId="77777777" w:rsidR="00CF376D" w:rsidRPr="006E29CF" w:rsidRDefault="00CF376D" w:rsidP="00795D93">
            <w:r w:rsidRPr="006E29CF">
              <w:t>application/</w:t>
            </w:r>
            <w:r>
              <w:t>json</w:t>
            </w:r>
          </w:p>
        </w:tc>
      </w:tr>
      <w:tr w:rsidR="00CF376D" w:rsidRPr="006E29CF" w14:paraId="6A6AA085" w14:textId="77777777" w:rsidTr="00795D93">
        <w:tc>
          <w:tcPr>
            <w:tcW w:w="1559" w:type="dxa"/>
          </w:tcPr>
          <w:p w14:paraId="35A3AD61" w14:textId="77777777" w:rsidR="00CF376D" w:rsidRPr="006E29CF" w:rsidRDefault="00CF376D" w:rsidP="00795D93">
            <w:r w:rsidRPr="006E29CF">
              <w:t>Payload</w:t>
            </w:r>
          </w:p>
        </w:tc>
        <w:tc>
          <w:tcPr>
            <w:tcW w:w="7791" w:type="dxa"/>
          </w:tcPr>
          <w:p w14:paraId="633F2140" w14:textId="77777777" w:rsidR="00CF376D" w:rsidRPr="009F01E2" w:rsidRDefault="00CF376D" w:rsidP="00795D93">
            <w:pPr>
              <w:rPr>
                <w:sz w:val="20"/>
                <w:szCs w:val="20"/>
              </w:rPr>
            </w:pPr>
            <w:r w:rsidRPr="009F01E2">
              <w:rPr>
                <w:sz w:val="20"/>
                <w:szCs w:val="20"/>
              </w:rPr>
              <w:t>{</w:t>
            </w:r>
          </w:p>
          <w:p w14:paraId="07EB8B3D" w14:textId="77777777" w:rsidR="00CF376D" w:rsidRPr="009F01E2" w:rsidRDefault="00CF376D" w:rsidP="00795D93">
            <w:pPr>
              <w:rPr>
                <w:sz w:val="20"/>
                <w:szCs w:val="20"/>
              </w:rPr>
            </w:pPr>
            <w:r w:rsidRPr="009F01E2">
              <w:rPr>
                <w:sz w:val="20"/>
                <w:szCs w:val="20"/>
              </w:rPr>
              <w:t>"identificativoDominio": "string",</w:t>
            </w:r>
          </w:p>
          <w:p w14:paraId="724967B8" w14:textId="77777777" w:rsidR="00CF376D" w:rsidRDefault="00CF376D" w:rsidP="00795D93">
            <w:pPr>
              <w:rPr>
                <w:sz w:val="20"/>
                <w:szCs w:val="20"/>
              </w:rPr>
            </w:pPr>
            <w:r w:rsidRPr="009F01E2">
              <w:rPr>
                <w:sz w:val="20"/>
                <w:szCs w:val="20"/>
              </w:rPr>
              <w:t>"identificativoUnivocoVersamento ": "string",</w:t>
            </w:r>
          </w:p>
          <w:p w14:paraId="051CDF68" w14:textId="77777777" w:rsidR="00CF376D" w:rsidRDefault="00CF376D" w:rsidP="00795D93">
            <w:pPr>
              <w:rPr>
                <w:sz w:val="20"/>
                <w:szCs w:val="20"/>
              </w:rPr>
            </w:pPr>
            <w:r>
              <w:rPr>
                <w:sz w:val="20"/>
                <w:szCs w:val="20"/>
              </w:rPr>
              <w:t xml:space="preserve">“tipoNotifica”: </w:t>
            </w:r>
            <w:r w:rsidRPr="009F01E2">
              <w:rPr>
                <w:sz w:val="20"/>
                <w:szCs w:val="20"/>
              </w:rPr>
              <w:t>"string",</w:t>
            </w:r>
            <w:r>
              <w:rPr>
                <w:sz w:val="20"/>
                <w:szCs w:val="20"/>
              </w:rPr>
              <w:t xml:space="preserve">      </w:t>
            </w:r>
          </w:p>
          <w:p w14:paraId="3FB33913" w14:textId="77777777" w:rsidR="00CF376D" w:rsidRDefault="00CF376D" w:rsidP="00795D93">
            <w:pPr>
              <w:rPr>
                <w:sz w:val="20"/>
                <w:szCs w:val="20"/>
              </w:rPr>
            </w:pPr>
            <w:r>
              <w:rPr>
                <w:sz w:val="20"/>
                <w:szCs w:val="20"/>
              </w:rPr>
              <w:t>“</w:t>
            </w:r>
            <w:r w:rsidRPr="0000457D">
              <w:rPr>
                <w:sz w:val="20"/>
                <w:szCs w:val="20"/>
              </w:rPr>
              <w:t>indiceVersamento</w:t>
            </w:r>
            <w:r>
              <w:rPr>
                <w:sz w:val="20"/>
                <w:szCs w:val="20"/>
              </w:rPr>
              <w:t xml:space="preserve">”: “string”,  </w:t>
            </w:r>
          </w:p>
          <w:p w14:paraId="59A172C1" w14:textId="77777777" w:rsidR="00CF376D" w:rsidRDefault="00CF376D" w:rsidP="00795D93">
            <w:pPr>
              <w:rPr>
                <w:sz w:val="20"/>
                <w:szCs w:val="20"/>
              </w:rPr>
            </w:pPr>
            <w:r>
              <w:rPr>
                <w:sz w:val="20"/>
                <w:szCs w:val="20"/>
              </w:rPr>
              <w:t xml:space="preserve">“importoPagamento” : </w:t>
            </w:r>
            <w:r w:rsidRPr="009F01E2">
              <w:rPr>
                <w:sz w:val="20"/>
                <w:szCs w:val="20"/>
              </w:rPr>
              <w:t>"string"</w:t>
            </w:r>
            <w:r>
              <w:rPr>
                <w:sz w:val="20"/>
                <w:szCs w:val="20"/>
              </w:rPr>
              <w:t>,</w:t>
            </w:r>
          </w:p>
          <w:p w14:paraId="21BC42B0" w14:textId="633AF81C" w:rsidR="00CF376D" w:rsidRDefault="00CF376D" w:rsidP="00795D93">
            <w:pPr>
              <w:rPr>
                <w:sz w:val="20"/>
                <w:szCs w:val="20"/>
              </w:rPr>
            </w:pPr>
            <w:r>
              <w:rPr>
                <w:sz w:val="20"/>
                <w:szCs w:val="20"/>
              </w:rPr>
              <w:t xml:space="preserve">“dataPagamento” : </w:t>
            </w:r>
            <w:r w:rsidRPr="009F01E2">
              <w:rPr>
                <w:sz w:val="20"/>
                <w:szCs w:val="20"/>
              </w:rPr>
              <w:t>"</w:t>
            </w:r>
            <w:r>
              <w:rPr>
                <w:sz w:val="20"/>
                <w:szCs w:val="20"/>
              </w:rPr>
              <w:t>date</w:t>
            </w:r>
            <w:r w:rsidRPr="009F01E2">
              <w:rPr>
                <w:sz w:val="20"/>
                <w:szCs w:val="20"/>
              </w:rPr>
              <w:t>"</w:t>
            </w:r>
            <w:r>
              <w:rPr>
                <w:sz w:val="20"/>
                <w:szCs w:val="20"/>
              </w:rPr>
              <w:t>,</w:t>
            </w:r>
          </w:p>
          <w:p w14:paraId="4E5714FB" w14:textId="77777777" w:rsidR="00CF376D" w:rsidRDefault="00CF376D" w:rsidP="00795D93">
            <w:pPr>
              <w:rPr>
                <w:sz w:val="20"/>
                <w:szCs w:val="20"/>
              </w:rPr>
            </w:pPr>
            <w:r>
              <w:rPr>
                <w:sz w:val="20"/>
                <w:szCs w:val="20"/>
              </w:rPr>
              <w:t xml:space="preserve">“codiceFiscaleVersante” : </w:t>
            </w:r>
            <w:r w:rsidRPr="009F01E2">
              <w:rPr>
                <w:sz w:val="20"/>
                <w:szCs w:val="20"/>
              </w:rPr>
              <w:t>"string"</w:t>
            </w:r>
            <w:r>
              <w:rPr>
                <w:sz w:val="20"/>
                <w:szCs w:val="20"/>
              </w:rPr>
              <w:t>,</w:t>
            </w:r>
          </w:p>
          <w:p w14:paraId="7DCCC01D" w14:textId="77777777" w:rsidR="00CF376D" w:rsidRDefault="00CF376D" w:rsidP="00795D93">
            <w:pPr>
              <w:rPr>
                <w:sz w:val="20"/>
                <w:szCs w:val="20"/>
              </w:rPr>
            </w:pPr>
            <w:r>
              <w:rPr>
                <w:sz w:val="20"/>
                <w:szCs w:val="20"/>
              </w:rPr>
              <w:t xml:space="preserve">“identificativoUnivocoRiscossione” : </w:t>
            </w:r>
            <w:r w:rsidRPr="009F01E2">
              <w:rPr>
                <w:sz w:val="20"/>
                <w:szCs w:val="20"/>
              </w:rPr>
              <w:t>"string"</w:t>
            </w:r>
            <w:r>
              <w:rPr>
                <w:sz w:val="20"/>
                <w:szCs w:val="20"/>
              </w:rPr>
              <w:t>,</w:t>
            </w:r>
          </w:p>
          <w:p w14:paraId="32F31E0F" w14:textId="77777777" w:rsidR="00CF376D" w:rsidRPr="009F01E2" w:rsidRDefault="00CF376D" w:rsidP="00795D93">
            <w:pPr>
              <w:rPr>
                <w:sz w:val="20"/>
                <w:szCs w:val="20"/>
              </w:rPr>
            </w:pPr>
            <w:r w:rsidRPr="009F01E2">
              <w:rPr>
                <w:sz w:val="20"/>
                <w:szCs w:val="20"/>
              </w:rPr>
              <w:t>"</w:t>
            </w:r>
            <w:r>
              <w:rPr>
                <w:rFonts w:ascii="Calibri" w:hAnsi="Calibri" w:cs="Calibri"/>
                <w:color w:val="000000"/>
                <w:sz w:val="20"/>
                <w:szCs w:val="20"/>
              </w:rPr>
              <w:t>i</w:t>
            </w:r>
            <w:r w:rsidRPr="009F01E2">
              <w:rPr>
                <w:rFonts w:ascii="Calibri" w:hAnsi="Calibri" w:cs="Calibri"/>
                <w:color w:val="000000"/>
                <w:sz w:val="20"/>
                <w:szCs w:val="20"/>
              </w:rPr>
              <w:t>dentificativo</w:t>
            </w:r>
            <w:r>
              <w:rPr>
                <w:rFonts w:ascii="Calibri" w:hAnsi="Calibri" w:cs="Calibri"/>
                <w:color w:val="000000"/>
                <w:sz w:val="20"/>
                <w:szCs w:val="20"/>
              </w:rPr>
              <w:t>Flusso</w:t>
            </w:r>
            <w:r w:rsidRPr="009F01E2">
              <w:rPr>
                <w:rFonts w:ascii="Calibri" w:hAnsi="Calibri" w:cs="Calibri"/>
                <w:color w:val="000000"/>
                <w:sz w:val="20"/>
                <w:szCs w:val="20"/>
              </w:rPr>
              <w:t>Riversamento</w:t>
            </w:r>
            <w:r w:rsidRPr="009F01E2">
              <w:rPr>
                <w:sz w:val="20"/>
                <w:szCs w:val="20"/>
              </w:rPr>
              <w:t>": "string"</w:t>
            </w:r>
            <w:r>
              <w:rPr>
                <w:sz w:val="20"/>
                <w:szCs w:val="20"/>
              </w:rPr>
              <w:t>,</w:t>
            </w:r>
          </w:p>
          <w:p w14:paraId="33D4F34D" w14:textId="1DC459E8" w:rsidR="00CF376D" w:rsidRDefault="00CF376D" w:rsidP="00795D93">
            <w:pPr>
              <w:rPr>
                <w:sz w:val="20"/>
                <w:szCs w:val="20"/>
              </w:rPr>
            </w:pPr>
            <w:r w:rsidRPr="009F01E2">
              <w:rPr>
                <w:sz w:val="20"/>
                <w:szCs w:val="20"/>
              </w:rPr>
              <w:t>"</w:t>
            </w:r>
            <w:r>
              <w:rPr>
                <w:sz w:val="20"/>
                <w:szCs w:val="20"/>
              </w:rPr>
              <w:t>dataRegolamento</w:t>
            </w:r>
            <w:r w:rsidRPr="009F01E2">
              <w:rPr>
                <w:sz w:val="20"/>
                <w:szCs w:val="20"/>
              </w:rPr>
              <w:t>": "</w:t>
            </w:r>
            <w:r>
              <w:rPr>
                <w:sz w:val="20"/>
                <w:szCs w:val="20"/>
              </w:rPr>
              <w:t xml:space="preserve"> date</w:t>
            </w:r>
            <w:r w:rsidRPr="009F01E2">
              <w:rPr>
                <w:sz w:val="20"/>
                <w:szCs w:val="20"/>
              </w:rPr>
              <w:t xml:space="preserve"> "</w:t>
            </w:r>
            <w:r>
              <w:rPr>
                <w:sz w:val="20"/>
                <w:szCs w:val="20"/>
              </w:rPr>
              <w:t>,</w:t>
            </w:r>
          </w:p>
          <w:p w14:paraId="0B86A040" w14:textId="77777777" w:rsidR="00CF376D" w:rsidRDefault="00CF376D" w:rsidP="00795D93">
            <w:pPr>
              <w:rPr>
                <w:sz w:val="20"/>
                <w:szCs w:val="20"/>
              </w:rPr>
            </w:pPr>
            <w:r w:rsidRPr="009F01E2">
              <w:rPr>
                <w:sz w:val="20"/>
                <w:szCs w:val="20"/>
              </w:rPr>
              <w:t>"</w:t>
            </w:r>
            <w:r>
              <w:rPr>
                <w:sz w:val="20"/>
                <w:szCs w:val="20"/>
              </w:rPr>
              <w:t>trn</w:t>
            </w:r>
            <w:r w:rsidRPr="009F01E2">
              <w:rPr>
                <w:sz w:val="20"/>
                <w:szCs w:val="20"/>
              </w:rPr>
              <w:t>": "string"</w:t>
            </w:r>
            <w:r>
              <w:rPr>
                <w:sz w:val="20"/>
                <w:szCs w:val="20"/>
              </w:rPr>
              <w:t>,</w:t>
            </w:r>
          </w:p>
          <w:p w14:paraId="46BE7178" w14:textId="77777777" w:rsidR="00CF376D" w:rsidRDefault="00CF376D" w:rsidP="00795D93">
            <w:pPr>
              <w:rPr>
                <w:sz w:val="20"/>
                <w:szCs w:val="20"/>
              </w:rPr>
            </w:pPr>
            <w:r w:rsidRPr="00D3701B">
              <w:rPr>
                <w:sz w:val="20"/>
                <w:szCs w:val="20"/>
              </w:rPr>
              <w:t>"importoRegolamento" : "string",</w:t>
            </w:r>
          </w:p>
          <w:p w14:paraId="1313E79B" w14:textId="77777777" w:rsidR="00CF376D" w:rsidRDefault="00CF376D" w:rsidP="00795D93">
            <w:pPr>
              <w:rPr>
                <w:sz w:val="20"/>
                <w:szCs w:val="20"/>
              </w:rPr>
            </w:pPr>
            <w:r w:rsidRPr="009F01E2">
              <w:rPr>
                <w:sz w:val="20"/>
                <w:szCs w:val="20"/>
              </w:rPr>
              <w:lastRenderedPageBreak/>
              <w:t>"</w:t>
            </w:r>
            <w:r>
              <w:rPr>
                <w:sz w:val="20"/>
                <w:szCs w:val="20"/>
              </w:rPr>
              <w:t>rifeirmentoContabile</w:t>
            </w:r>
            <w:r w:rsidRPr="009F01E2">
              <w:rPr>
                <w:sz w:val="20"/>
                <w:szCs w:val="20"/>
              </w:rPr>
              <w:t>": "string"</w:t>
            </w:r>
            <w:r>
              <w:rPr>
                <w:sz w:val="20"/>
                <w:szCs w:val="20"/>
              </w:rPr>
              <w:t xml:space="preserve">,  </w:t>
            </w:r>
          </w:p>
          <w:p w14:paraId="7DA8E512" w14:textId="71577E81" w:rsidR="00CF376D" w:rsidRDefault="00CF376D" w:rsidP="00795D93">
            <w:pPr>
              <w:rPr>
                <w:sz w:val="20"/>
                <w:szCs w:val="20"/>
              </w:rPr>
            </w:pPr>
            <w:r w:rsidRPr="009F01E2">
              <w:rPr>
                <w:sz w:val="20"/>
                <w:szCs w:val="20"/>
              </w:rPr>
              <w:t>"</w:t>
            </w:r>
            <w:r>
              <w:rPr>
                <w:rFonts w:ascii="Calibri" w:hAnsi="Calibri" w:cs="Calibri"/>
                <w:color w:val="000000"/>
                <w:sz w:val="20"/>
                <w:szCs w:val="20"/>
              </w:rPr>
              <w:t>dataContabile</w:t>
            </w:r>
            <w:r w:rsidRPr="009F01E2">
              <w:rPr>
                <w:sz w:val="20"/>
                <w:szCs w:val="20"/>
              </w:rPr>
              <w:t>": "</w:t>
            </w:r>
            <w:r>
              <w:rPr>
                <w:sz w:val="20"/>
                <w:szCs w:val="20"/>
              </w:rPr>
              <w:t xml:space="preserve"> date</w:t>
            </w:r>
            <w:r w:rsidRPr="009F01E2">
              <w:rPr>
                <w:sz w:val="20"/>
                <w:szCs w:val="20"/>
              </w:rPr>
              <w:t xml:space="preserve"> "</w:t>
            </w:r>
            <w:r>
              <w:rPr>
                <w:sz w:val="20"/>
                <w:szCs w:val="20"/>
              </w:rPr>
              <w:t xml:space="preserve">, </w:t>
            </w:r>
          </w:p>
          <w:p w14:paraId="5368D37B" w14:textId="77777777" w:rsidR="00CF376D" w:rsidRDefault="00CF376D" w:rsidP="00795D93">
            <w:pPr>
              <w:rPr>
                <w:sz w:val="20"/>
                <w:szCs w:val="20"/>
              </w:rPr>
            </w:pPr>
            <w:r>
              <w:rPr>
                <w:sz w:val="20"/>
                <w:szCs w:val="20"/>
              </w:rPr>
              <w:t>“importoMovimentoContabile”</w:t>
            </w:r>
            <w:r w:rsidRPr="009F01E2">
              <w:rPr>
                <w:sz w:val="20"/>
                <w:szCs w:val="20"/>
              </w:rPr>
              <w:t>: "string"</w:t>
            </w:r>
            <w:r>
              <w:rPr>
                <w:sz w:val="20"/>
                <w:szCs w:val="20"/>
              </w:rPr>
              <w:t xml:space="preserve"> </w:t>
            </w:r>
          </w:p>
          <w:p w14:paraId="7785FDE8" w14:textId="77777777" w:rsidR="00CF376D" w:rsidRPr="009F01E2" w:rsidRDefault="00CF376D" w:rsidP="00795D93">
            <w:pPr>
              <w:rPr>
                <w:sz w:val="20"/>
                <w:szCs w:val="20"/>
              </w:rPr>
            </w:pPr>
            <w:r w:rsidRPr="009F01E2">
              <w:rPr>
                <w:sz w:val="20"/>
                <w:szCs w:val="20"/>
              </w:rPr>
              <w:t>}</w:t>
            </w:r>
          </w:p>
        </w:tc>
      </w:tr>
      <w:tr w:rsidR="00CF376D" w:rsidRPr="006E29CF" w14:paraId="3FF6F899" w14:textId="77777777" w:rsidTr="00795D93">
        <w:tc>
          <w:tcPr>
            <w:tcW w:w="1559" w:type="dxa"/>
          </w:tcPr>
          <w:p w14:paraId="179CF63F" w14:textId="77777777" w:rsidR="00CF376D" w:rsidRPr="006E29CF" w:rsidRDefault="00CF376D" w:rsidP="00795D93">
            <w:r w:rsidRPr="006E29CF">
              <w:lastRenderedPageBreak/>
              <w:t xml:space="preserve">Response </w:t>
            </w:r>
          </w:p>
        </w:tc>
        <w:tc>
          <w:tcPr>
            <w:tcW w:w="7791" w:type="dxa"/>
          </w:tcPr>
          <w:p w14:paraId="7B9F7FE3" w14:textId="77777777" w:rsidR="00CF376D" w:rsidRDefault="00CF376D" w:rsidP="00795D93">
            <w:pPr>
              <w:rPr>
                <w:sz w:val="20"/>
                <w:szCs w:val="20"/>
              </w:rPr>
            </w:pPr>
            <w:r w:rsidRPr="008171FB">
              <w:rPr>
                <w:sz w:val="20"/>
                <w:szCs w:val="20"/>
              </w:rPr>
              <w:t>{</w:t>
            </w:r>
          </w:p>
          <w:p w14:paraId="30FA1FBA" w14:textId="77777777" w:rsidR="00CF376D" w:rsidRPr="008171FB" w:rsidRDefault="00CF376D" w:rsidP="00795D93">
            <w:pPr>
              <w:rPr>
                <w:sz w:val="20"/>
                <w:szCs w:val="20"/>
              </w:rPr>
            </w:pPr>
            <w:r>
              <w:rPr>
                <w:sz w:val="20"/>
                <w:szCs w:val="20"/>
              </w:rPr>
              <w:t xml:space="preserve">  “esito” : “OK”</w:t>
            </w:r>
          </w:p>
          <w:p w14:paraId="069FEA95" w14:textId="77777777" w:rsidR="00CF376D" w:rsidRPr="008171FB" w:rsidRDefault="00CF376D" w:rsidP="00795D93">
            <w:pPr>
              <w:rPr>
                <w:sz w:val="20"/>
                <w:szCs w:val="20"/>
              </w:rPr>
            </w:pPr>
            <w:r w:rsidRPr="008171FB">
              <w:rPr>
                <w:sz w:val="20"/>
                <w:szCs w:val="20"/>
              </w:rPr>
              <w:t>}</w:t>
            </w:r>
          </w:p>
        </w:tc>
      </w:tr>
      <w:tr w:rsidR="00CF376D" w:rsidRPr="006E29CF" w14:paraId="3192BA21" w14:textId="77777777" w:rsidTr="00795D93">
        <w:tc>
          <w:tcPr>
            <w:tcW w:w="1559" w:type="dxa"/>
          </w:tcPr>
          <w:p w14:paraId="00ABCE57" w14:textId="77777777" w:rsidR="00CF376D" w:rsidRPr="006E29CF" w:rsidRDefault="00CF376D" w:rsidP="00795D93">
            <w:r w:rsidRPr="006E29CF">
              <w:t xml:space="preserve">Fault Response </w:t>
            </w:r>
          </w:p>
          <w:p w14:paraId="5A17A164" w14:textId="77777777" w:rsidR="00CF376D" w:rsidRPr="006E29CF" w:rsidRDefault="00CF376D" w:rsidP="00795D93"/>
        </w:tc>
        <w:tc>
          <w:tcPr>
            <w:tcW w:w="7791" w:type="dxa"/>
          </w:tcPr>
          <w:p w14:paraId="57976599" w14:textId="77777777" w:rsidR="00CF376D" w:rsidRDefault="00CF376D" w:rsidP="00795D93">
            <w:pPr>
              <w:rPr>
                <w:sz w:val="20"/>
                <w:szCs w:val="20"/>
              </w:rPr>
            </w:pPr>
            <w:r w:rsidRPr="008171FB">
              <w:rPr>
                <w:sz w:val="20"/>
                <w:szCs w:val="20"/>
              </w:rPr>
              <w:t>{</w:t>
            </w:r>
          </w:p>
          <w:p w14:paraId="662195F1" w14:textId="77777777" w:rsidR="00CF376D" w:rsidRPr="008171FB" w:rsidRDefault="00CF376D" w:rsidP="00795D93">
            <w:pPr>
              <w:rPr>
                <w:sz w:val="20"/>
                <w:szCs w:val="20"/>
              </w:rPr>
            </w:pPr>
            <w:r>
              <w:rPr>
                <w:sz w:val="20"/>
                <w:szCs w:val="20"/>
              </w:rPr>
              <w:t xml:space="preserve">  “esito” : “KO”,</w:t>
            </w:r>
          </w:p>
          <w:p w14:paraId="318225F4" w14:textId="77777777" w:rsidR="00CF376D" w:rsidRPr="008171FB" w:rsidRDefault="00CF376D" w:rsidP="00795D93">
            <w:pPr>
              <w:rPr>
                <w:sz w:val="20"/>
                <w:szCs w:val="20"/>
              </w:rPr>
            </w:pPr>
            <w:r>
              <w:rPr>
                <w:sz w:val="20"/>
                <w:szCs w:val="20"/>
              </w:rPr>
              <w:t xml:space="preserve">  “f</w:t>
            </w:r>
            <w:r w:rsidRPr="008171FB">
              <w:rPr>
                <w:sz w:val="20"/>
                <w:szCs w:val="20"/>
              </w:rPr>
              <w:t>aultCode</w:t>
            </w:r>
            <w:r>
              <w:rPr>
                <w:sz w:val="20"/>
                <w:szCs w:val="20"/>
              </w:rPr>
              <w:t>"</w:t>
            </w:r>
            <w:r w:rsidRPr="008171FB">
              <w:rPr>
                <w:sz w:val="20"/>
                <w:szCs w:val="20"/>
              </w:rPr>
              <w:t>: "</w:t>
            </w:r>
            <w:r>
              <w:rPr>
                <w:sz w:val="20"/>
                <w:szCs w:val="20"/>
              </w:rPr>
              <w:t>?”</w:t>
            </w:r>
            <w:r w:rsidRPr="008171FB">
              <w:rPr>
                <w:sz w:val="20"/>
                <w:szCs w:val="20"/>
              </w:rPr>
              <w:t>,</w:t>
            </w:r>
          </w:p>
          <w:p w14:paraId="68F6CE97" w14:textId="77777777" w:rsidR="00CF376D" w:rsidRPr="008171FB" w:rsidRDefault="00CF376D" w:rsidP="00795D93">
            <w:pPr>
              <w:rPr>
                <w:sz w:val="20"/>
                <w:szCs w:val="20"/>
              </w:rPr>
            </w:pPr>
            <w:r>
              <w:rPr>
                <w:sz w:val="20"/>
                <w:szCs w:val="20"/>
              </w:rPr>
              <w:t xml:space="preserve">  “</w:t>
            </w:r>
            <w:r w:rsidRPr="008171FB">
              <w:rPr>
                <w:sz w:val="20"/>
                <w:szCs w:val="20"/>
              </w:rPr>
              <w:t>faultString</w:t>
            </w:r>
            <w:r>
              <w:rPr>
                <w:sz w:val="20"/>
                <w:szCs w:val="20"/>
              </w:rPr>
              <w:t>": "?”</w:t>
            </w:r>
            <w:r w:rsidRPr="008171FB">
              <w:rPr>
                <w:sz w:val="20"/>
                <w:szCs w:val="20"/>
              </w:rPr>
              <w:t>,</w:t>
            </w:r>
            <w:r>
              <w:rPr>
                <w:sz w:val="20"/>
                <w:szCs w:val="20"/>
              </w:rPr>
              <w:t xml:space="preserve"> </w:t>
            </w:r>
          </w:p>
          <w:p w14:paraId="5F606599" w14:textId="77777777" w:rsidR="00CF376D" w:rsidRDefault="00CF376D" w:rsidP="00795D93">
            <w:pPr>
              <w:rPr>
                <w:sz w:val="20"/>
                <w:szCs w:val="20"/>
              </w:rPr>
            </w:pPr>
            <w:r w:rsidRPr="008171FB">
              <w:rPr>
                <w:sz w:val="20"/>
                <w:szCs w:val="20"/>
              </w:rPr>
              <w:t xml:space="preserve">  “</w:t>
            </w:r>
            <w:r>
              <w:rPr>
                <w:sz w:val="20"/>
                <w:szCs w:val="20"/>
              </w:rPr>
              <w:t>faultDescription”: "?”</w:t>
            </w:r>
          </w:p>
          <w:p w14:paraId="10268A42" w14:textId="77777777" w:rsidR="00CF376D" w:rsidRPr="006E29CF" w:rsidRDefault="00CF376D" w:rsidP="00795D93">
            <w:r w:rsidRPr="008171FB">
              <w:rPr>
                <w:sz w:val="20"/>
                <w:szCs w:val="20"/>
              </w:rPr>
              <w:t>}</w:t>
            </w:r>
          </w:p>
        </w:tc>
      </w:tr>
    </w:tbl>
    <w:p w14:paraId="64FB47A6" w14:textId="77777777" w:rsidR="00CF376D" w:rsidRDefault="00CF376D" w:rsidP="00CF376D">
      <w:pPr>
        <w:rPr>
          <w:lang w:val="en-US"/>
        </w:rPr>
      </w:pPr>
    </w:p>
    <w:p w14:paraId="16F885F9" w14:textId="77777777" w:rsidR="00CF376D" w:rsidRDefault="00CF376D" w:rsidP="00CF376D">
      <w:pPr>
        <w:rPr>
          <w:lang w:val="en-US"/>
        </w:rPr>
      </w:pPr>
    </w:p>
    <w:p w14:paraId="57384CB1" w14:textId="77777777" w:rsidR="00CF376D" w:rsidRDefault="00CF376D" w:rsidP="00CF376D">
      <w:pPr>
        <w:rPr>
          <w:lang w:val="en-US"/>
        </w:rPr>
      </w:pPr>
    </w:p>
    <w:p w14:paraId="25E2F4B9" w14:textId="77777777" w:rsidR="00CF376D" w:rsidRDefault="00CF376D" w:rsidP="00CF376D">
      <w:pPr>
        <w:pStyle w:val="Titolo2"/>
        <w:rPr>
          <w:rStyle w:val="Enfasigrassetto"/>
        </w:rPr>
      </w:pPr>
      <w:bookmarkStart w:id="247" w:name="_Toc27473278"/>
      <w:bookmarkStart w:id="248" w:name="_Toc27489000"/>
      <w:bookmarkStart w:id="249" w:name="_Toc32587208"/>
      <w:bookmarkStart w:id="250" w:name="_Toc35537084"/>
      <w:bookmarkStart w:id="251" w:name="_Toc36042201"/>
      <w:r>
        <w:rPr>
          <w:rStyle w:val="Enfasigrassetto"/>
        </w:rPr>
        <w:t>Configurazione</w:t>
      </w:r>
      <w:bookmarkEnd w:id="247"/>
      <w:bookmarkEnd w:id="248"/>
      <w:bookmarkEnd w:id="249"/>
      <w:bookmarkEnd w:id="250"/>
      <w:bookmarkEnd w:id="251"/>
    </w:p>
    <w:p w14:paraId="0ED32F8E" w14:textId="77777777" w:rsidR="00CF376D" w:rsidRPr="00F45621" w:rsidRDefault="00CF376D" w:rsidP="00CF376D"/>
    <w:p w14:paraId="56D425F6" w14:textId="77777777" w:rsidR="00CF376D" w:rsidRPr="004D006D" w:rsidRDefault="00CF376D" w:rsidP="00CF376D">
      <w:pPr>
        <w:pStyle w:val="Titolo3"/>
        <w:rPr>
          <w:rStyle w:val="Enfasigrassetto"/>
          <w:b w:val="0"/>
        </w:rPr>
      </w:pPr>
      <w:bookmarkStart w:id="252" w:name="_Toc27473279"/>
      <w:bookmarkStart w:id="253" w:name="_Toc27489001"/>
      <w:bookmarkStart w:id="254" w:name="_Toc32587209"/>
      <w:bookmarkStart w:id="255" w:name="_Toc35537085"/>
      <w:bookmarkStart w:id="256" w:name="_Toc36042202"/>
      <w:r w:rsidRPr="004D006D">
        <w:rPr>
          <w:rStyle w:val="Enfasigrassetto"/>
          <w:b w:val="0"/>
        </w:rPr>
        <w:t>Configurazione Ente</w:t>
      </w:r>
      <w:bookmarkEnd w:id="252"/>
      <w:bookmarkEnd w:id="253"/>
      <w:bookmarkEnd w:id="254"/>
      <w:bookmarkEnd w:id="255"/>
      <w:bookmarkEnd w:id="256"/>
    </w:p>
    <w:tbl>
      <w:tblPr>
        <w:tblStyle w:val="Grigliatabella"/>
        <w:tblW w:w="0" w:type="auto"/>
        <w:tblLook w:val="04A0" w:firstRow="1" w:lastRow="0" w:firstColumn="1" w:lastColumn="0" w:noHBand="0" w:noVBand="1"/>
      </w:tblPr>
      <w:tblGrid>
        <w:gridCol w:w="1559"/>
        <w:gridCol w:w="7793"/>
      </w:tblGrid>
      <w:tr w:rsidR="00CF376D" w:rsidRPr="00456E88" w14:paraId="2695F299" w14:textId="77777777" w:rsidTr="00795D93">
        <w:tc>
          <w:tcPr>
            <w:tcW w:w="1559" w:type="dxa"/>
          </w:tcPr>
          <w:p w14:paraId="23C1443B" w14:textId="77777777" w:rsidR="00CF376D" w:rsidRPr="00456E88" w:rsidRDefault="00CF376D" w:rsidP="00795D93">
            <w:r w:rsidRPr="00456E88">
              <w:t>Descrizione</w:t>
            </w:r>
          </w:p>
        </w:tc>
        <w:tc>
          <w:tcPr>
            <w:tcW w:w="7793" w:type="dxa"/>
          </w:tcPr>
          <w:p w14:paraId="48635A8F" w14:textId="77777777" w:rsidR="00CF376D" w:rsidRPr="00456E88" w:rsidRDefault="00CF376D" w:rsidP="00795D93">
            <w:r w:rsidRPr="00456E88">
              <w:t xml:space="preserve">Questo servizio consente di censire un </w:t>
            </w:r>
            <w:r>
              <w:t xml:space="preserve">Ente </w:t>
            </w:r>
            <w:r w:rsidRPr="00456E88">
              <w:t>creditor</w:t>
            </w:r>
            <w:r w:rsidRPr="004137ED">
              <w:t>e. Il servizio consente di effetturare le operazioni di inserimento e modifica.</w:t>
            </w:r>
          </w:p>
        </w:tc>
      </w:tr>
      <w:tr w:rsidR="00CF376D" w:rsidRPr="00456E88" w14:paraId="5F20D914" w14:textId="77777777" w:rsidTr="00795D93">
        <w:tc>
          <w:tcPr>
            <w:tcW w:w="1559" w:type="dxa"/>
          </w:tcPr>
          <w:p w14:paraId="61889878" w14:textId="77777777" w:rsidR="00CF376D" w:rsidRPr="00456E88" w:rsidRDefault="00CF376D" w:rsidP="00795D93">
            <w:r w:rsidRPr="00456E88">
              <w:t>Servizio</w:t>
            </w:r>
          </w:p>
        </w:tc>
        <w:tc>
          <w:tcPr>
            <w:tcW w:w="7793" w:type="dxa"/>
          </w:tcPr>
          <w:p w14:paraId="504E18F9" w14:textId="77777777" w:rsidR="00CF376D" w:rsidRPr="00456E88" w:rsidRDefault="00CF376D" w:rsidP="00795D93">
            <w:r>
              <w:t>ConfigurazioneEnte</w:t>
            </w:r>
          </w:p>
        </w:tc>
      </w:tr>
      <w:tr w:rsidR="00CF376D" w:rsidRPr="00456E88" w14:paraId="61967E24" w14:textId="77777777" w:rsidTr="00795D93">
        <w:tc>
          <w:tcPr>
            <w:tcW w:w="1559" w:type="dxa"/>
          </w:tcPr>
          <w:p w14:paraId="0A34BF31" w14:textId="77777777" w:rsidR="00CF376D" w:rsidRPr="00456E88" w:rsidRDefault="00CF376D" w:rsidP="00795D93">
            <w:r w:rsidRPr="00456E88">
              <w:t>Operation</w:t>
            </w:r>
          </w:p>
        </w:tc>
        <w:tc>
          <w:tcPr>
            <w:tcW w:w="7793" w:type="dxa"/>
          </w:tcPr>
          <w:p w14:paraId="249775FF" w14:textId="77777777" w:rsidR="00CF376D" w:rsidRPr="00456E88" w:rsidRDefault="00CF376D" w:rsidP="00795D93">
            <w:r w:rsidRPr="00456E88">
              <w:t>idpConfigurazioneEnte</w:t>
            </w:r>
          </w:p>
        </w:tc>
      </w:tr>
      <w:tr w:rsidR="00CF376D" w:rsidRPr="00456E88" w14:paraId="2C6A8EAC" w14:textId="77777777" w:rsidTr="00795D93">
        <w:tc>
          <w:tcPr>
            <w:tcW w:w="1559" w:type="dxa"/>
          </w:tcPr>
          <w:p w14:paraId="6572285B" w14:textId="77777777" w:rsidR="00CF376D" w:rsidRPr="00456E88" w:rsidRDefault="00CF376D" w:rsidP="00795D93">
            <w:r w:rsidRPr="00456E88">
              <w:t>Tipo servizio</w:t>
            </w:r>
          </w:p>
        </w:tc>
        <w:tc>
          <w:tcPr>
            <w:tcW w:w="7793" w:type="dxa"/>
          </w:tcPr>
          <w:p w14:paraId="67831FDF" w14:textId="77777777" w:rsidR="00CF376D" w:rsidRPr="00456E88" w:rsidRDefault="00CF376D" w:rsidP="00795D93">
            <w:r w:rsidRPr="00456E88">
              <w:t>SOAP</w:t>
            </w:r>
          </w:p>
        </w:tc>
      </w:tr>
      <w:tr w:rsidR="00CF376D" w:rsidRPr="00456E88" w14:paraId="4B32B54F" w14:textId="77777777" w:rsidTr="00795D93">
        <w:tc>
          <w:tcPr>
            <w:tcW w:w="1559" w:type="dxa"/>
          </w:tcPr>
          <w:p w14:paraId="0EF01C1A" w14:textId="77777777" w:rsidR="00CF376D" w:rsidRPr="00456E88" w:rsidRDefault="00CF376D" w:rsidP="00795D93">
            <w:r w:rsidRPr="00456E88">
              <w:t>Endpoint</w:t>
            </w:r>
          </w:p>
        </w:tc>
        <w:tc>
          <w:tcPr>
            <w:tcW w:w="7793" w:type="dxa"/>
          </w:tcPr>
          <w:p w14:paraId="2C72CD17" w14:textId="77777777" w:rsidR="00CF376D" w:rsidRPr="00456E88" w:rsidRDefault="00CF376D" w:rsidP="00795D93">
            <w:r w:rsidRPr="00456E88">
              <w:rPr>
                <w:rStyle w:val="Collegamentoipertestuale"/>
                <w:lang w:val="it-IT"/>
              </w:rPr>
              <w:t>/IdpWebServices/Configurazione</w:t>
            </w:r>
            <w:r>
              <w:rPr>
                <w:rStyle w:val="Collegamentoipertestuale"/>
                <w:lang w:val="it-IT"/>
              </w:rPr>
              <w:t>IDP</w:t>
            </w:r>
          </w:p>
        </w:tc>
      </w:tr>
      <w:tr w:rsidR="00CF376D" w:rsidRPr="00456E88" w14:paraId="1D3DBAAB" w14:textId="77777777" w:rsidTr="00795D93">
        <w:tc>
          <w:tcPr>
            <w:tcW w:w="1559" w:type="dxa"/>
          </w:tcPr>
          <w:p w14:paraId="73627C40" w14:textId="77777777" w:rsidR="00CF376D" w:rsidRPr="00456E88" w:rsidRDefault="00CF376D" w:rsidP="00795D93">
            <w:r w:rsidRPr="00456E88">
              <w:t>Authentication</w:t>
            </w:r>
          </w:p>
        </w:tc>
        <w:tc>
          <w:tcPr>
            <w:tcW w:w="7793" w:type="dxa"/>
          </w:tcPr>
          <w:p w14:paraId="24459A50" w14:textId="77777777" w:rsidR="00CF376D" w:rsidRPr="00456E88" w:rsidRDefault="00CF376D" w:rsidP="00795D93">
            <w:r w:rsidRPr="00456E88">
              <w:t>Not Required</w:t>
            </w:r>
          </w:p>
        </w:tc>
      </w:tr>
      <w:tr w:rsidR="00CF376D" w:rsidRPr="00456E88" w14:paraId="25181997" w14:textId="77777777" w:rsidTr="00795D93">
        <w:tc>
          <w:tcPr>
            <w:tcW w:w="1559" w:type="dxa"/>
          </w:tcPr>
          <w:p w14:paraId="642EF029" w14:textId="77777777" w:rsidR="00CF376D" w:rsidRPr="00456E88" w:rsidRDefault="00CF376D" w:rsidP="00795D93">
            <w:r w:rsidRPr="00456E88">
              <w:t>Method</w:t>
            </w:r>
          </w:p>
        </w:tc>
        <w:tc>
          <w:tcPr>
            <w:tcW w:w="7793" w:type="dxa"/>
          </w:tcPr>
          <w:p w14:paraId="77C03E04" w14:textId="77777777" w:rsidR="00CF376D" w:rsidRPr="00456E88" w:rsidRDefault="00CF376D" w:rsidP="00795D93">
            <w:r w:rsidRPr="00456E88">
              <w:t>POST</w:t>
            </w:r>
          </w:p>
        </w:tc>
      </w:tr>
      <w:tr w:rsidR="00CF376D" w:rsidRPr="00456E88" w14:paraId="31408D3D" w14:textId="77777777" w:rsidTr="00795D93">
        <w:tc>
          <w:tcPr>
            <w:tcW w:w="1559" w:type="dxa"/>
          </w:tcPr>
          <w:p w14:paraId="289A6C55" w14:textId="77777777" w:rsidR="00CF376D" w:rsidRPr="00456E88" w:rsidRDefault="00CF376D" w:rsidP="00795D93">
            <w:r w:rsidRPr="00456E88">
              <w:t>Consumes</w:t>
            </w:r>
          </w:p>
        </w:tc>
        <w:tc>
          <w:tcPr>
            <w:tcW w:w="7793" w:type="dxa"/>
          </w:tcPr>
          <w:p w14:paraId="473AAE61" w14:textId="77777777" w:rsidR="00CF376D" w:rsidRPr="00456E88" w:rsidRDefault="00CF376D" w:rsidP="00795D93">
            <w:r w:rsidRPr="00456E88">
              <w:t>application/xml</w:t>
            </w:r>
          </w:p>
        </w:tc>
      </w:tr>
      <w:tr w:rsidR="00CF376D" w:rsidRPr="00456E88" w14:paraId="566A58F4" w14:textId="77777777" w:rsidTr="00795D93">
        <w:tc>
          <w:tcPr>
            <w:tcW w:w="1559" w:type="dxa"/>
          </w:tcPr>
          <w:p w14:paraId="14773A60" w14:textId="77777777" w:rsidR="00CF376D" w:rsidRPr="00456E88" w:rsidRDefault="00CF376D" w:rsidP="00795D93">
            <w:r w:rsidRPr="00456E88">
              <w:t>Produces</w:t>
            </w:r>
          </w:p>
        </w:tc>
        <w:tc>
          <w:tcPr>
            <w:tcW w:w="7793" w:type="dxa"/>
          </w:tcPr>
          <w:p w14:paraId="3D0726DA" w14:textId="77777777" w:rsidR="00CF376D" w:rsidRPr="00456E88" w:rsidRDefault="00CF376D" w:rsidP="00795D93">
            <w:r w:rsidRPr="00456E88">
              <w:t>application/xml</w:t>
            </w:r>
          </w:p>
        </w:tc>
      </w:tr>
      <w:tr w:rsidR="00CF376D" w:rsidRPr="00456E88" w14:paraId="5AEC662F" w14:textId="77777777" w:rsidTr="00795D93">
        <w:tc>
          <w:tcPr>
            <w:tcW w:w="1559" w:type="dxa"/>
          </w:tcPr>
          <w:p w14:paraId="48E367B9" w14:textId="77777777" w:rsidR="00CF376D" w:rsidRPr="00456E88" w:rsidRDefault="00CF376D" w:rsidP="00795D93">
            <w:r w:rsidRPr="00456E88">
              <w:t>Payload</w:t>
            </w:r>
          </w:p>
        </w:tc>
        <w:tc>
          <w:tcPr>
            <w:tcW w:w="7793" w:type="dxa"/>
          </w:tcPr>
          <w:p w14:paraId="570F114D" w14:textId="77777777" w:rsidR="00CF376D" w:rsidRPr="00456E88" w:rsidRDefault="00CF376D" w:rsidP="00795D93">
            <w:pPr>
              <w:rPr>
                <w:sz w:val="20"/>
                <w:szCs w:val="20"/>
              </w:rPr>
            </w:pPr>
            <w:r w:rsidRPr="00456E88">
              <w:rPr>
                <w:sz w:val="20"/>
                <w:szCs w:val="20"/>
              </w:rPr>
              <w:t>&lt;soapenv:Envelope xmlns:soapenv="http://schemas.xmlsoap.org/soap/envelope/" xmlns:prox="http://www.cart.rete.toscana.it/servizi/iris_1_1/proxy" xmlns:idp="http://www.cart.rete.toscana.it/servizi/iris_1_1/IdpConfigurazione" xmlns:idp1="http://www.cart.rete.toscana.it/servizi/iris_1_1/IdpHeader"&gt;</w:t>
            </w:r>
          </w:p>
          <w:p w14:paraId="7817A2CB" w14:textId="77777777" w:rsidR="00CF376D" w:rsidRPr="00456E88" w:rsidRDefault="00CF376D" w:rsidP="00795D93">
            <w:pPr>
              <w:rPr>
                <w:sz w:val="20"/>
                <w:szCs w:val="20"/>
              </w:rPr>
            </w:pPr>
            <w:r w:rsidRPr="00456E88">
              <w:rPr>
                <w:sz w:val="20"/>
                <w:szCs w:val="20"/>
              </w:rPr>
              <w:t xml:space="preserve">   &lt;soapenv:Header/&gt;</w:t>
            </w:r>
          </w:p>
          <w:p w14:paraId="3DCD2E32" w14:textId="77777777" w:rsidR="00CF376D" w:rsidRPr="00456E88" w:rsidRDefault="00CF376D" w:rsidP="00795D93">
            <w:pPr>
              <w:rPr>
                <w:sz w:val="20"/>
                <w:szCs w:val="20"/>
              </w:rPr>
            </w:pPr>
            <w:r w:rsidRPr="00456E88">
              <w:rPr>
                <w:sz w:val="20"/>
                <w:szCs w:val="20"/>
              </w:rPr>
              <w:t xml:space="preserve">   &lt;soapenv:Body&gt;</w:t>
            </w:r>
          </w:p>
          <w:p w14:paraId="03721619" w14:textId="77777777" w:rsidR="00CF376D" w:rsidRPr="00456E88" w:rsidRDefault="00CF376D" w:rsidP="00795D93">
            <w:pPr>
              <w:rPr>
                <w:sz w:val="20"/>
                <w:szCs w:val="20"/>
              </w:rPr>
            </w:pPr>
            <w:r w:rsidRPr="00456E88">
              <w:rPr>
                <w:sz w:val="20"/>
                <w:szCs w:val="20"/>
              </w:rPr>
              <w:t xml:space="preserve">      &lt;prox:IdpConfigurazioneEnte&gt;</w:t>
            </w:r>
          </w:p>
          <w:p w14:paraId="4AC68011" w14:textId="77777777" w:rsidR="00CF376D" w:rsidRPr="00456E88" w:rsidRDefault="00CF376D" w:rsidP="00795D93">
            <w:pPr>
              <w:rPr>
                <w:sz w:val="20"/>
                <w:szCs w:val="20"/>
              </w:rPr>
            </w:pPr>
            <w:r w:rsidRPr="00456E88">
              <w:rPr>
                <w:sz w:val="20"/>
                <w:szCs w:val="20"/>
              </w:rPr>
              <w:t xml:space="preserve">         &lt;idp:IdpConfigurazioneEnte Versione="?"&gt;</w:t>
            </w:r>
          </w:p>
          <w:p w14:paraId="3C2BF4DA" w14:textId="77777777" w:rsidR="00CF376D" w:rsidRPr="00456E88" w:rsidRDefault="00CF376D" w:rsidP="00795D93">
            <w:pPr>
              <w:rPr>
                <w:sz w:val="20"/>
                <w:szCs w:val="20"/>
              </w:rPr>
            </w:pPr>
            <w:r w:rsidRPr="00456E88">
              <w:rPr>
                <w:sz w:val="20"/>
                <w:szCs w:val="20"/>
              </w:rPr>
              <w:t xml:space="preserve">            &lt;idp1:IdpHeader&gt;</w:t>
            </w:r>
          </w:p>
          <w:p w14:paraId="7D5D1F84" w14:textId="77777777" w:rsidR="00CF376D" w:rsidRPr="00456E88" w:rsidRDefault="00CF376D" w:rsidP="00795D93">
            <w:pPr>
              <w:rPr>
                <w:sz w:val="20"/>
                <w:szCs w:val="20"/>
              </w:rPr>
            </w:pPr>
            <w:r w:rsidRPr="00456E88">
              <w:rPr>
                <w:sz w:val="20"/>
                <w:szCs w:val="20"/>
              </w:rPr>
              <w:t xml:space="preserve">               &lt;idp1:TRT&gt;</w:t>
            </w:r>
          </w:p>
          <w:p w14:paraId="788F005D" w14:textId="77777777" w:rsidR="00CF376D" w:rsidRPr="00456E88" w:rsidRDefault="00CF376D" w:rsidP="00795D93">
            <w:pPr>
              <w:rPr>
                <w:sz w:val="20"/>
                <w:szCs w:val="20"/>
              </w:rPr>
            </w:pPr>
            <w:r w:rsidRPr="00456E88">
              <w:rPr>
                <w:sz w:val="20"/>
                <w:szCs w:val="20"/>
              </w:rPr>
              <w:t xml:space="preserve">                  &lt;idp1:ServiceName&gt;?&lt;/idp1:ServiceName&gt;</w:t>
            </w:r>
          </w:p>
          <w:p w14:paraId="210DE1E7" w14:textId="77777777" w:rsidR="00CF376D" w:rsidRPr="00456E88" w:rsidRDefault="00CF376D" w:rsidP="00795D93">
            <w:pPr>
              <w:rPr>
                <w:sz w:val="20"/>
                <w:szCs w:val="20"/>
              </w:rPr>
            </w:pPr>
            <w:r w:rsidRPr="00456E88">
              <w:rPr>
                <w:sz w:val="20"/>
                <w:szCs w:val="20"/>
              </w:rPr>
              <w:t xml:space="preserve">                  &lt;idp1:MsgId&gt;?&lt;/idp1:MsgId&gt;</w:t>
            </w:r>
          </w:p>
          <w:p w14:paraId="2CA026F9" w14:textId="77777777" w:rsidR="00CF376D" w:rsidRPr="00456E88" w:rsidRDefault="00CF376D" w:rsidP="00795D93">
            <w:pPr>
              <w:rPr>
                <w:sz w:val="20"/>
                <w:szCs w:val="20"/>
              </w:rPr>
            </w:pPr>
            <w:r w:rsidRPr="00456E88">
              <w:rPr>
                <w:sz w:val="20"/>
                <w:szCs w:val="20"/>
              </w:rPr>
              <w:t xml:space="preserve">                  &lt;idp1:XMLCrtDt&gt;?&lt;/idp1:XMLCrtDt&gt;</w:t>
            </w:r>
          </w:p>
          <w:p w14:paraId="1703DFF2" w14:textId="77777777" w:rsidR="00CF376D" w:rsidRPr="00456E88" w:rsidRDefault="00CF376D" w:rsidP="00795D93">
            <w:pPr>
              <w:rPr>
                <w:sz w:val="20"/>
                <w:szCs w:val="20"/>
              </w:rPr>
            </w:pPr>
            <w:r w:rsidRPr="00456E88">
              <w:rPr>
                <w:sz w:val="20"/>
                <w:szCs w:val="20"/>
              </w:rPr>
              <w:t xml:space="preserve">                  &lt;idp1:Sender&gt;</w:t>
            </w:r>
          </w:p>
          <w:p w14:paraId="0AB31751" w14:textId="77777777" w:rsidR="00CF376D" w:rsidRPr="00456E88" w:rsidRDefault="00CF376D" w:rsidP="00795D93">
            <w:pPr>
              <w:rPr>
                <w:sz w:val="20"/>
                <w:szCs w:val="20"/>
              </w:rPr>
            </w:pPr>
            <w:r w:rsidRPr="00456E88">
              <w:rPr>
                <w:sz w:val="20"/>
                <w:szCs w:val="20"/>
              </w:rPr>
              <w:lastRenderedPageBreak/>
              <w:t xml:space="preserve">                     &lt;idp1:SenderId&gt;?&lt;/idp1:SenderId&gt;</w:t>
            </w:r>
          </w:p>
          <w:p w14:paraId="13922E15" w14:textId="77777777" w:rsidR="00CF376D" w:rsidRPr="00456E88" w:rsidRDefault="00CF376D" w:rsidP="00795D93">
            <w:pPr>
              <w:rPr>
                <w:sz w:val="20"/>
                <w:szCs w:val="20"/>
              </w:rPr>
            </w:pPr>
            <w:r w:rsidRPr="00456E88">
              <w:rPr>
                <w:sz w:val="20"/>
                <w:szCs w:val="20"/>
              </w:rPr>
              <w:t xml:space="preserve">                     &lt;idp1:SenderSys&gt;?&lt;/idp1:SenderSys&gt;</w:t>
            </w:r>
          </w:p>
          <w:p w14:paraId="69FEA32F" w14:textId="77777777" w:rsidR="00CF376D" w:rsidRPr="00456E88" w:rsidRDefault="00CF376D" w:rsidP="00795D93">
            <w:pPr>
              <w:rPr>
                <w:sz w:val="20"/>
                <w:szCs w:val="20"/>
              </w:rPr>
            </w:pPr>
            <w:r w:rsidRPr="00456E88">
              <w:rPr>
                <w:sz w:val="20"/>
                <w:szCs w:val="20"/>
              </w:rPr>
              <w:t xml:space="preserve">                  &lt;/idp1:Sender&gt;</w:t>
            </w:r>
          </w:p>
          <w:p w14:paraId="68C72DD2" w14:textId="77777777" w:rsidR="00CF376D" w:rsidRPr="00456E88" w:rsidRDefault="00CF376D" w:rsidP="00795D93">
            <w:pPr>
              <w:rPr>
                <w:sz w:val="20"/>
                <w:szCs w:val="20"/>
              </w:rPr>
            </w:pPr>
            <w:r w:rsidRPr="00456E88">
              <w:rPr>
                <w:sz w:val="20"/>
                <w:szCs w:val="20"/>
              </w:rPr>
              <w:t xml:space="preserve">                  &lt;idp1:Receiver&gt;</w:t>
            </w:r>
          </w:p>
          <w:p w14:paraId="3C35B2C5" w14:textId="77777777" w:rsidR="00CF376D" w:rsidRPr="00456E88" w:rsidRDefault="00CF376D" w:rsidP="00795D93">
            <w:pPr>
              <w:rPr>
                <w:sz w:val="20"/>
                <w:szCs w:val="20"/>
              </w:rPr>
            </w:pPr>
            <w:r w:rsidRPr="00456E88">
              <w:rPr>
                <w:sz w:val="20"/>
                <w:szCs w:val="20"/>
              </w:rPr>
              <w:t xml:space="preserve">                     &lt;idp1:ReceiverId&gt;?&lt;/idp1:ReceiverId&gt;</w:t>
            </w:r>
          </w:p>
          <w:p w14:paraId="73181577" w14:textId="77777777" w:rsidR="00CF376D" w:rsidRPr="00456E88" w:rsidRDefault="00CF376D" w:rsidP="00795D93">
            <w:pPr>
              <w:rPr>
                <w:sz w:val="20"/>
                <w:szCs w:val="20"/>
              </w:rPr>
            </w:pPr>
            <w:r w:rsidRPr="00456E88">
              <w:rPr>
                <w:sz w:val="20"/>
                <w:szCs w:val="20"/>
              </w:rPr>
              <w:t xml:space="preserve">                     &lt;idp1:ReceiverSys&gt;?&lt;/idp1:ReceiverSys&gt;</w:t>
            </w:r>
          </w:p>
          <w:p w14:paraId="7DFC77A1" w14:textId="77777777" w:rsidR="00CF376D" w:rsidRPr="00456E88" w:rsidRDefault="00CF376D" w:rsidP="00795D93">
            <w:pPr>
              <w:rPr>
                <w:sz w:val="20"/>
                <w:szCs w:val="20"/>
              </w:rPr>
            </w:pPr>
            <w:r w:rsidRPr="00456E88">
              <w:rPr>
                <w:sz w:val="20"/>
                <w:szCs w:val="20"/>
              </w:rPr>
              <w:t xml:space="preserve">                  &lt;/idp1:Receiver&gt;</w:t>
            </w:r>
          </w:p>
          <w:p w14:paraId="59865000" w14:textId="77777777" w:rsidR="00CF376D" w:rsidRPr="00456E88" w:rsidRDefault="00CF376D" w:rsidP="00795D93">
            <w:pPr>
              <w:rPr>
                <w:sz w:val="20"/>
                <w:szCs w:val="20"/>
              </w:rPr>
            </w:pPr>
            <w:r w:rsidRPr="00456E88">
              <w:rPr>
                <w:sz w:val="20"/>
                <w:szCs w:val="20"/>
              </w:rPr>
              <w:t xml:space="preserve">               &lt;/idp1:TRT&gt;</w:t>
            </w:r>
          </w:p>
          <w:p w14:paraId="10B7FB3A" w14:textId="77777777" w:rsidR="00CF376D" w:rsidRPr="00456E88" w:rsidRDefault="00CF376D" w:rsidP="00795D93">
            <w:pPr>
              <w:rPr>
                <w:sz w:val="20"/>
                <w:szCs w:val="20"/>
              </w:rPr>
            </w:pPr>
            <w:r w:rsidRPr="00456E88">
              <w:rPr>
                <w:sz w:val="20"/>
                <w:szCs w:val="20"/>
              </w:rPr>
              <w:t xml:space="preserve">               &lt;idp1:E2E&gt;</w:t>
            </w:r>
          </w:p>
          <w:p w14:paraId="7D2D90C5" w14:textId="77777777" w:rsidR="00CF376D" w:rsidRPr="00456E88" w:rsidRDefault="00CF376D" w:rsidP="00795D93">
            <w:pPr>
              <w:rPr>
                <w:sz w:val="20"/>
                <w:szCs w:val="20"/>
              </w:rPr>
            </w:pPr>
            <w:r w:rsidRPr="00456E88">
              <w:rPr>
                <w:sz w:val="20"/>
                <w:szCs w:val="20"/>
              </w:rPr>
              <w:t xml:space="preserve">                  &lt;idp1:E2ESrvcNm&gt;?&lt;/idp1:E2ESrvcNm&gt;</w:t>
            </w:r>
          </w:p>
          <w:p w14:paraId="5817D851" w14:textId="77777777" w:rsidR="00CF376D" w:rsidRPr="00456E88" w:rsidRDefault="00CF376D" w:rsidP="00795D93">
            <w:pPr>
              <w:rPr>
                <w:sz w:val="20"/>
                <w:szCs w:val="20"/>
              </w:rPr>
            </w:pPr>
            <w:r w:rsidRPr="00456E88">
              <w:rPr>
                <w:sz w:val="20"/>
                <w:szCs w:val="20"/>
              </w:rPr>
              <w:t xml:space="preserve">                  &lt;idp1:E2EMsgId&gt;?&lt;/idp1:E2EMsgId&gt;</w:t>
            </w:r>
          </w:p>
          <w:p w14:paraId="25D273EB" w14:textId="77777777" w:rsidR="00CF376D" w:rsidRPr="00456E88" w:rsidRDefault="00CF376D" w:rsidP="00795D93">
            <w:pPr>
              <w:rPr>
                <w:sz w:val="20"/>
                <w:szCs w:val="20"/>
              </w:rPr>
            </w:pPr>
            <w:r w:rsidRPr="00456E88">
              <w:rPr>
                <w:sz w:val="20"/>
                <w:szCs w:val="20"/>
              </w:rPr>
              <w:t xml:space="preserve">                  &lt;idp1:XMLCrtDt&gt;?&lt;/idp1:XMLCrtDt&gt;</w:t>
            </w:r>
          </w:p>
          <w:p w14:paraId="15B5C5B5" w14:textId="77777777" w:rsidR="00CF376D" w:rsidRPr="00456E88" w:rsidRDefault="00CF376D" w:rsidP="00795D93">
            <w:pPr>
              <w:rPr>
                <w:sz w:val="20"/>
                <w:szCs w:val="20"/>
              </w:rPr>
            </w:pPr>
            <w:r w:rsidRPr="00456E88">
              <w:rPr>
                <w:sz w:val="20"/>
                <w:szCs w:val="20"/>
              </w:rPr>
              <w:t xml:space="preserve">                  &lt;idp1:Sender&gt;</w:t>
            </w:r>
          </w:p>
          <w:p w14:paraId="796E613B" w14:textId="77777777" w:rsidR="00CF376D" w:rsidRPr="00456E88" w:rsidRDefault="00CF376D" w:rsidP="00795D93">
            <w:pPr>
              <w:rPr>
                <w:sz w:val="20"/>
                <w:szCs w:val="20"/>
              </w:rPr>
            </w:pPr>
            <w:r w:rsidRPr="00456E88">
              <w:rPr>
                <w:sz w:val="20"/>
                <w:szCs w:val="20"/>
              </w:rPr>
              <w:t xml:space="preserve">                     &lt;idp1:E2ESndrId&gt;?&lt;/idp1:E2ESndrId&gt;</w:t>
            </w:r>
          </w:p>
          <w:p w14:paraId="1A950248" w14:textId="77777777" w:rsidR="00CF376D" w:rsidRPr="00456E88" w:rsidRDefault="00CF376D" w:rsidP="00795D93">
            <w:pPr>
              <w:rPr>
                <w:sz w:val="20"/>
                <w:szCs w:val="20"/>
              </w:rPr>
            </w:pPr>
            <w:r w:rsidRPr="00456E88">
              <w:rPr>
                <w:sz w:val="20"/>
                <w:szCs w:val="20"/>
              </w:rPr>
              <w:t xml:space="preserve">                     &lt;idp1:E2ESndrSys&gt;?&lt;/idp1:E2ESndrSys&gt;</w:t>
            </w:r>
          </w:p>
          <w:p w14:paraId="618542B8" w14:textId="77777777" w:rsidR="00CF376D" w:rsidRPr="00456E88" w:rsidRDefault="00CF376D" w:rsidP="00795D93">
            <w:pPr>
              <w:rPr>
                <w:sz w:val="20"/>
                <w:szCs w:val="20"/>
              </w:rPr>
            </w:pPr>
            <w:r w:rsidRPr="00456E88">
              <w:rPr>
                <w:sz w:val="20"/>
                <w:szCs w:val="20"/>
              </w:rPr>
              <w:t xml:space="preserve">                  &lt;/idp1:Sender&gt;</w:t>
            </w:r>
          </w:p>
          <w:p w14:paraId="505D8062" w14:textId="77777777" w:rsidR="00CF376D" w:rsidRPr="00456E88" w:rsidRDefault="00CF376D" w:rsidP="00795D93">
            <w:pPr>
              <w:rPr>
                <w:sz w:val="20"/>
                <w:szCs w:val="20"/>
              </w:rPr>
            </w:pPr>
            <w:r w:rsidRPr="00456E88">
              <w:rPr>
                <w:sz w:val="20"/>
                <w:szCs w:val="20"/>
              </w:rPr>
              <w:t xml:space="preserve">                  &lt;idp1:Receiver&gt;</w:t>
            </w:r>
          </w:p>
          <w:p w14:paraId="2E130CE4" w14:textId="77777777" w:rsidR="00CF376D" w:rsidRPr="00456E88" w:rsidRDefault="00CF376D" w:rsidP="00795D93">
            <w:pPr>
              <w:rPr>
                <w:sz w:val="20"/>
                <w:szCs w:val="20"/>
              </w:rPr>
            </w:pPr>
            <w:r w:rsidRPr="00456E88">
              <w:rPr>
                <w:sz w:val="20"/>
                <w:szCs w:val="20"/>
              </w:rPr>
              <w:t xml:space="preserve">                     &lt;idp1:E2ERcvrId&gt;?&lt;/idp1:E2ERcvrId&gt;</w:t>
            </w:r>
          </w:p>
          <w:p w14:paraId="2BE23FC6" w14:textId="77777777" w:rsidR="00CF376D" w:rsidRPr="00456E88" w:rsidRDefault="00CF376D" w:rsidP="00795D93">
            <w:pPr>
              <w:rPr>
                <w:sz w:val="20"/>
                <w:szCs w:val="20"/>
              </w:rPr>
            </w:pPr>
            <w:r w:rsidRPr="00456E88">
              <w:rPr>
                <w:sz w:val="20"/>
                <w:szCs w:val="20"/>
              </w:rPr>
              <w:t xml:space="preserve">                     &lt;idp1:E2ERcvrSys&gt;?&lt;/idp1:E2ERcvrSys&gt;</w:t>
            </w:r>
          </w:p>
          <w:p w14:paraId="21B56A92" w14:textId="77777777" w:rsidR="00CF376D" w:rsidRPr="00456E88" w:rsidRDefault="00CF376D" w:rsidP="00795D93">
            <w:pPr>
              <w:rPr>
                <w:sz w:val="20"/>
                <w:szCs w:val="20"/>
              </w:rPr>
            </w:pPr>
            <w:r w:rsidRPr="00456E88">
              <w:rPr>
                <w:sz w:val="20"/>
                <w:szCs w:val="20"/>
              </w:rPr>
              <w:t xml:space="preserve">                  &lt;/idp1:Receiver&gt;</w:t>
            </w:r>
          </w:p>
          <w:p w14:paraId="47C61C22" w14:textId="77777777" w:rsidR="00CF376D" w:rsidRPr="00456E88" w:rsidRDefault="00CF376D" w:rsidP="00795D93">
            <w:pPr>
              <w:rPr>
                <w:sz w:val="20"/>
                <w:szCs w:val="20"/>
              </w:rPr>
            </w:pPr>
            <w:r w:rsidRPr="00456E88">
              <w:rPr>
                <w:sz w:val="20"/>
                <w:szCs w:val="20"/>
              </w:rPr>
              <w:t xml:space="preserve">               &lt;/idp1:E2E&gt;</w:t>
            </w:r>
          </w:p>
          <w:p w14:paraId="16322DEE" w14:textId="77777777" w:rsidR="00CF376D" w:rsidRPr="00456E88" w:rsidRDefault="00CF376D" w:rsidP="00795D93">
            <w:pPr>
              <w:rPr>
                <w:sz w:val="20"/>
                <w:szCs w:val="20"/>
              </w:rPr>
            </w:pPr>
            <w:r w:rsidRPr="00456E88">
              <w:rPr>
                <w:sz w:val="20"/>
                <w:szCs w:val="20"/>
              </w:rPr>
              <w:t xml:space="preserve">            &lt;/idp1:IdpHeader&gt;</w:t>
            </w:r>
          </w:p>
          <w:p w14:paraId="1E18B451" w14:textId="77777777" w:rsidR="00CF376D" w:rsidRPr="00456E88" w:rsidRDefault="00CF376D" w:rsidP="00795D93">
            <w:pPr>
              <w:rPr>
                <w:sz w:val="20"/>
                <w:szCs w:val="20"/>
              </w:rPr>
            </w:pPr>
            <w:r w:rsidRPr="00456E88">
              <w:rPr>
                <w:sz w:val="20"/>
                <w:szCs w:val="20"/>
              </w:rPr>
              <w:t xml:space="preserve">            &lt;idp:IdpBody&gt;</w:t>
            </w:r>
          </w:p>
          <w:p w14:paraId="34CA4B63" w14:textId="77777777" w:rsidR="00CF376D" w:rsidRPr="00456E88" w:rsidRDefault="00CF376D" w:rsidP="00795D93">
            <w:pPr>
              <w:rPr>
                <w:sz w:val="20"/>
                <w:szCs w:val="20"/>
              </w:rPr>
            </w:pPr>
            <w:r w:rsidRPr="00456E88">
              <w:rPr>
                <w:sz w:val="20"/>
                <w:szCs w:val="20"/>
              </w:rPr>
              <w:t xml:space="preserve">               &lt;idp:ConfigurazioneEnte TipoOperazione="?"&gt;</w:t>
            </w:r>
          </w:p>
          <w:p w14:paraId="4FBAE523" w14:textId="77777777" w:rsidR="00CF376D" w:rsidRPr="00456E88" w:rsidRDefault="00CF376D" w:rsidP="00795D93">
            <w:pPr>
              <w:rPr>
                <w:sz w:val="20"/>
                <w:szCs w:val="20"/>
              </w:rPr>
            </w:pPr>
            <w:r w:rsidRPr="00456E88">
              <w:rPr>
                <w:sz w:val="20"/>
                <w:szCs w:val="20"/>
              </w:rPr>
              <w:t xml:space="preserve">                  &lt;idp:DatiAnagraficiEnte&gt;</w:t>
            </w:r>
          </w:p>
          <w:p w14:paraId="4FF55731" w14:textId="77777777" w:rsidR="00CF376D" w:rsidRPr="00456E88" w:rsidRDefault="00CF376D" w:rsidP="00795D93">
            <w:pPr>
              <w:rPr>
                <w:sz w:val="20"/>
                <w:szCs w:val="20"/>
              </w:rPr>
            </w:pPr>
            <w:r w:rsidRPr="00456E88">
              <w:rPr>
                <w:sz w:val="20"/>
                <w:szCs w:val="20"/>
              </w:rPr>
              <w:t xml:space="preserve">                     &lt;idp:CodiceEnte&gt;?&lt;/idp:CodiceEnte&gt;</w:t>
            </w:r>
          </w:p>
          <w:p w14:paraId="121EC6B9" w14:textId="77777777" w:rsidR="00CF376D" w:rsidRPr="00456E88" w:rsidRDefault="00CF376D" w:rsidP="00795D93">
            <w:pPr>
              <w:rPr>
                <w:sz w:val="20"/>
                <w:szCs w:val="20"/>
              </w:rPr>
            </w:pPr>
            <w:r w:rsidRPr="00456E88">
              <w:rPr>
                <w:sz w:val="20"/>
                <w:szCs w:val="20"/>
              </w:rPr>
              <w:t xml:space="preserve">                     &lt;idp:TipoEnte&gt;?&lt;/idp:TipoEnte&gt;</w:t>
            </w:r>
          </w:p>
          <w:p w14:paraId="41BA6B78" w14:textId="77777777" w:rsidR="00CF376D" w:rsidRPr="00456E88" w:rsidRDefault="00CF376D" w:rsidP="00795D93">
            <w:pPr>
              <w:rPr>
                <w:sz w:val="20"/>
                <w:szCs w:val="20"/>
              </w:rPr>
            </w:pPr>
            <w:r w:rsidRPr="00456E88">
              <w:rPr>
                <w:sz w:val="20"/>
                <w:szCs w:val="20"/>
              </w:rPr>
              <w:t xml:space="preserve">                     &lt;idp:RagioneSociale&gt;?&lt;/idp:RagioneSociale&gt;</w:t>
            </w:r>
          </w:p>
          <w:p w14:paraId="27B9A047" w14:textId="77777777" w:rsidR="00CF376D" w:rsidRPr="00456E88" w:rsidRDefault="00CF376D" w:rsidP="00795D93">
            <w:pPr>
              <w:rPr>
                <w:sz w:val="20"/>
                <w:szCs w:val="20"/>
              </w:rPr>
            </w:pPr>
            <w:r w:rsidRPr="00456E88">
              <w:rPr>
                <w:sz w:val="20"/>
                <w:szCs w:val="20"/>
              </w:rPr>
              <w:t xml:space="preserve">                     &lt;idp:CodiceFiscale&gt;?&lt;/idp:CodiceFiscale&gt;</w:t>
            </w:r>
          </w:p>
          <w:p w14:paraId="17469ACA" w14:textId="77777777" w:rsidR="00CF376D" w:rsidRPr="00456E88" w:rsidRDefault="00CF376D" w:rsidP="00795D93">
            <w:pPr>
              <w:rPr>
                <w:sz w:val="20"/>
                <w:szCs w:val="20"/>
              </w:rPr>
            </w:pPr>
            <w:r w:rsidRPr="00456E88">
              <w:rPr>
                <w:sz w:val="20"/>
                <w:szCs w:val="20"/>
              </w:rPr>
              <w:t xml:space="preserve">                     &lt;!--Optional:--&gt;</w:t>
            </w:r>
          </w:p>
          <w:p w14:paraId="0AACE671" w14:textId="77777777" w:rsidR="00CF376D" w:rsidRPr="00456E88" w:rsidRDefault="00CF376D" w:rsidP="00795D93">
            <w:pPr>
              <w:rPr>
                <w:sz w:val="20"/>
                <w:szCs w:val="20"/>
              </w:rPr>
            </w:pPr>
            <w:r w:rsidRPr="00456E88">
              <w:rPr>
                <w:sz w:val="20"/>
                <w:szCs w:val="20"/>
              </w:rPr>
              <w:t xml:space="preserve">                     &lt;idp:PartitaIVA&gt;?&lt;/idp:PartitaIVA&gt;</w:t>
            </w:r>
          </w:p>
          <w:p w14:paraId="2611333A" w14:textId="77777777" w:rsidR="00CF376D" w:rsidRPr="00456E88" w:rsidRDefault="00CF376D" w:rsidP="00795D93">
            <w:pPr>
              <w:rPr>
                <w:sz w:val="20"/>
                <w:szCs w:val="20"/>
              </w:rPr>
            </w:pPr>
            <w:r w:rsidRPr="00456E88">
              <w:rPr>
                <w:sz w:val="20"/>
                <w:szCs w:val="20"/>
              </w:rPr>
              <w:t xml:space="preserve">                     &lt;!--Optional:--&gt;</w:t>
            </w:r>
          </w:p>
          <w:p w14:paraId="7CE6F80E" w14:textId="77777777" w:rsidR="00CF376D" w:rsidRPr="00456E88" w:rsidRDefault="00CF376D" w:rsidP="00795D93">
            <w:pPr>
              <w:rPr>
                <w:sz w:val="20"/>
                <w:szCs w:val="20"/>
              </w:rPr>
            </w:pPr>
            <w:r w:rsidRPr="00456E88">
              <w:rPr>
                <w:sz w:val="20"/>
                <w:szCs w:val="20"/>
              </w:rPr>
              <w:t xml:space="preserve">                     &lt;idp:Indirizzo&gt;</w:t>
            </w:r>
          </w:p>
          <w:p w14:paraId="43C735EF" w14:textId="77777777" w:rsidR="00CF376D" w:rsidRPr="00456E88" w:rsidRDefault="00CF376D" w:rsidP="00795D93">
            <w:pPr>
              <w:rPr>
                <w:sz w:val="20"/>
                <w:szCs w:val="20"/>
              </w:rPr>
            </w:pPr>
            <w:r w:rsidRPr="00456E88">
              <w:rPr>
                <w:sz w:val="20"/>
                <w:szCs w:val="20"/>
              </w:rPr>
              <w:t xml:space="preserve">                        &lt;!--Optional:--&gt;</w:t>
            </w:r>
          </w:p>
          <w:p w14:paraId="4C6CED9C" w14:textId="77777777" w:rsidR="00CF376D" w:rsidRPr="00456E88" w:rsidRDefault="00CF376D" w:rsidP="00795D93">
            <w:pPr>
              <w:rPr>
                <w:sz w:val="20"/>
                <w:szCs w:val="20"/>
              </w:rPr>
            </w:pPr>
            <w:r w:rsidRPr="00456E88">
              <w:rPr>
                <w:sz w:val="20"/>
                <w:szCs w:val="20"/>
              </w:rPr>
              <w:t xml:space="preserve">                        &lt;idp:Indirizzo&gt;?&lt;/idp:Indirizzo&gt;</w:t>
            </w:r>
          </w:p>
          <w:p w14:paraId="09E46712" w14:textId="77777777" w:rsidR="00CF376D" w:rsidRPr="00456E88" w:rsidRDefault="00CF376D" w:rsidP="00795D93">
            <w:pPr>
              <w:rPr>
                <w:sz w:val="20"/>
                <w:szCs w:val="20"/>
              </w:rPr>
            </w:pPr>
            <w:r w:rsidRPr="00456E88">
              <w:rPr>
                <w:sz w:val="20"/>
                <w:szCs w:val="20"/>
              </w:rPr>
              <w:t xml:space="preserve">                        &lt;!--Optional:--&gt;</w:t>
            </w:r>
          </w:p>
          <w:p w14:paraId="1A52D883" w14:textId="77777777" w:rsidR="00CF376D" w:rsidRPr="00456E88" w:rsidRDefault="00CF376D" w:rsidP="00795D93">
            <w:pPr>
              <w:rPr>
                <w:sz w:val="20"/>
                <w:szCs w:val="20"/>
              </w:rPr>
            </w:pPr>
            <w:r w:rsidRPr="00456E88">
              <w:rPr>
                <w:sz w:val="20"/>
                <w:szCs w:val="20"/>
              </w:rPr>
              <w:t xml:space="preserve">                        &lt;idp:Comune&gt;?&lt;/idp:Comune&gt;</w:t>
            </w:r>
          </w:p>
          <w:p w14:paraId="7748CB30" w14:textId="77777777" w:rsidR="00CF376D" w:rsidRPr="00456E88" w:rsidRDefault="00CF376D" w:rsidP="00795D93">
            <w:pPr>
              <w:rPr>
                <w:sz w:val="20"/>
                <w:szCs w:val="20"/>
              </w:rPr>
            </w:pPr>
            <w:r w:rsidRPr="00456E88">
              <w:rPr>
                <w:sz w:val="20"/>
                <w:szCs w:val="20"/>
              </w:rPr>
              <w:t xml:space="preserve">                        &lt;!--Optional:--&gt;</w:t>
            </w:r>
          </w:p>
          <w:p w14:paraId="3EA7FA15" w14:textId="77777777" w:rsidR="00CF376D" w:rsidRPr="00456E88" w:rsidRDefault="00CF376D" w:rsidP="00795D93">
            <w:pPr>
              <w:rPr>
                <w:sz w:val="20"/>
                <w:szCs w:val="20"/>
              </w:rPr>
            </w:pPr>
            <w:r w:rsidRPr="00456E88">
              <w:rPr>
                <w:sz w:val="20"/>
                <w:szCs w:val="20"/>
              </w:rPr>
              <w:t xml:space="preserve">                        &lt;idp:Provincia&gt;?&lt;/idp:Provincia&gt;</w:t>
            </w:r>
          </w:p>
          <w:p w14:paraId="4D31C508" w14:textId="77777777" w:rsidR="00CF376D" w:rsidRPr="00456E88" w:rsidRDefault="00CF376D" w:rsidP="00795D93">
            <w:pPr>
              <w:rPr>
                <w:sz w:val="20"/>
                <w:szCs w:val="20"/>
              </w:rPr>
            </w:pPr>
            <w:r w:rsidRPr="00456E88">
              <w:rPr>
                <w:sz w:val="20"/>
                <w:szCs w:val="20"/>
              </w:rPr>
              <w:t xml:space="preserve">                        &lt;!--Optional:--&gt;</w:t>
            </w:r>
          </w:p>
          <w:p w14:paraId="09608FBD" w14:textId="77777777" w:rsidR="00CF376D" w:rsidRPr="00456E88" w:rsidRDefault="00CF376D" w:rsidP="00795D93">
            <w:pPr>
              <w:rPr>
                <w:sz w:val="20"/>
                <w:szCs w:val="20"/>
              </w:rPr>
            </w:pPr>
            <w:r w:rsidRPr="00456E88">
              <w:rPr>
                <w:sz w:val="20"/>
                <w:szCs w:val="20"/>
              </w:rPr>
              <w:t xml:space="preserve">                        &lt;idp:CAP&gt;?&lt;/idp:CAP&gt;</w:t>
            </w:r>
          </w:p>
          <w:p w14:paraId="5876F23E" w14:textId="77777777" w:rsidR="00CF376D" w:rsidRPr="00456E88" w:rsidRDefault="00CF376D" w:rsidP="00795D93">
            <w:pPr>
              <w:rPr>
                <w:sz w:val="20"/>
                <w:szCs w:val="20"/>
              </w:rPr>
            </w:pPr>
            <w:r w:rsidRPr="00456E88">
              <w:rPr>
                <w:sz w:val="20"/>
                <w:szCs w:val="20"/>
              </w:rPr>
              <w:t xml:space="preserve">                        &lt;!--Optional:--&gt;</w:t>
            </w:r>
          </w:p>
          <w:p w14:paraId="66381148" w14:textId="77777777" w:rsidR="00CF376D" w:rsidRPr="00456E88" w:rsidRDefault="00CF376D" w:rsidP="00795D93">
            <w:pPr>
              <w:rPr>
                <w:sz w:val="20"/>
                <w:szCs w:val="20"/>
              </w:rPr>
            </w:pPr>
            <w:r w:rsidRPr="00456E88">
              <w:rPr>
                <w:sz w:val="20"/>
                <w:szCs w:val="20"/>
              </w:rPr>
              <w:t xml:space="preserve">                        &lt;idp:Nazione&gt;?&lt;/idp:Nazione&gt;</w:t>
            </w:r>
          </w:p>
          <w:p w14:paraId="0FFBF26B" w14:textId="77777777" w:rsidR="00CF376D" w:rsidRPr="00456E88" w:rsidRDefault="00CF376D" w:rsidP="00795D93">
            <w:pPr>
              <w:rPr>
                <w:sz w:val="20"/>
                <w:szCs w:val="20"/>
              </w:rPr>
            </w:pPr>
            <w:r w:rsidRPr="00456E88">
              <w:rPr>
                <w:sz w:val="20"/>
                <w:szCs w:val="20"/>
              </w:rPr>
              <w:t xml:space="preserve">                        &lt;!--Optional:--&gt;</w:t>
            </w:r>
          </w:p>
          <w:p w14:paraId="4F8F9EA1" w14:textId="77777777" w:rsidR="00CF376D" w:rsidRPr="00456E88" w:rsidRDefault="00CF376D" w:rsidP="00795D93">
            <w:pPr>
              <w:rPr>
                <w:sz w:val="20"/>
                <w:szCs w:val="20"/>
              </w:rPr>
            </w:pPr>
            <w:r w:rsidRPr="00456E88">
              <w:rPr>
                <w:sz w:val="20"/>
                <w:szCs w:val="20"/>
              </w:rPr>
              <w:t xml:space="preserve">                        &lt;idp:NumeroTelefono&gt;?&lt;/idp:NumeroTelefono&gt;</w:t>
            </w:r>
          </w:p>
          <w:p w14:paraId="53C56353" w14:textId="77777777" w:rsidR="00CF376D" w:rsidRPr="00456E88" w:rsidRDefault="00CF376D" w:rsidP="00795D93">
            <w:pPr>
              <w:rPr>
                <w:sz w:val="20"/>
                <w:szCs w:val="20"/>
              </w:rPr>
            </w:pPr>
            <w:r w:rsidRPr="00456E88">
              <w:rPr>
                <w:sz w:val="20"/>
                <w:szCs w:val="20"/>
              </w:rPr>
              <w:t xml:space="preserve">                        &lt;!--Optional:--&gt;</w:t>
            </w:r>
          </w:p>
          <w:p w14:paraId="56804303" w14:textId="77777777" w:rsidR="00CF376D" w:rsidRPr="00456E88" w:rsidRDefault="00CF376D" w:rsidP="00795D93">
            <w:pPr>
              <w:rPr>
                <w:sz w:val="20"/>
                <w:szCs w:val="20"/>
              </w:rPr>
            </w:pPr>
            <w:r w:rsidRPr="00456E88">
              <w:rPr>
                <w:sz w:val="20"/>
                <w:szCs w:val="20"/>
              </w:rPr>
              <w:t xml:space="preserve">                        &lt;idp:NumeroFAX&gt;?&lt;/idp:NumeroFAX&gt;</w:t>
            </w:r>
          </w:p>
          <w:p w14:paraId="1197BE75" w14:textId="77777777" w:rsidR="00CF376D" w:rsidRPr="00456E88" w:rsidRDefault="00CF376D" w:rsidP="00795D93">
            <w:pPr>
              <w:rPr>
                <w:sz w:val="20"/>
                <w:szCs w:val="20"/>
              </w:rPr>
            </w:pPr>
            <w:r w:rsidRPr="00456E88">
              <w:rPr>
                <w:sz w:val="20"/>
                <w:szCs w:val="20"/>
              </w:rPr>
              <w:t xml:space="preserve">                        &lt;!--Optional:--&gt;</w:t>
            </w:r>
          </w:p>
          <w:p w14:paraId="0572455B" w14:textId="77777777" w:rsidR="00CF376D" w:rsidRPr="00456E88" w:rsidRDefault="00CF376D" w:rsidP="00795D93">
            <w:pPr>
              <w:rPr>
                <w:sz w:val="20"/>
                <w:szCs w:val="20"/>
              </w:rPr>
            </w:pPr>
            <w:r w:rsidRPr="00456E88">
              <w:rPr>
                <w:sz w:val="20"/>
                <w:szCs w:val="20"/>
              </w:rPr>
              <w:t xml:space="preserve">                        &lt;idp:CasellaPostale&gt;?&lt;/idp:CasellaPostale&gt;</w:t>
            </w:r>
          </w:p>
          <w:p w14:paraId="0BDB660A" w14:textId="77777777" w:rsidR="00CF376D" w:rsidRPr="00456E88" w:rsidRDefault="00CF376D" w:rsidP="00795D93">
            <w:pPr>
              <w:rPr>
                <w:sz w:val="20"/>
                <w:szCs w:val="20"/>
              </w:rPr>
            </w:pPr>
            <w:r w:rsidRPr="00456E88">
              <w:rPr>
                <w:sz w:val="20"/>
                <w:szCs w:val="20"/>
              </w:rPr>
              <w:t xml:space="preserve">                        &lt;!--Optional:--&gt;</w:t>
            </w:r>
          </w:p>
          <w:p w14:paraId="7AE64706" w14:textId="77777777" w:rsidR="00CF376D" w:rsidRPr="00456E88" w:rsidRDefault="00CF376D" w:rsidP="00795D93">
            <w:pPr>
              <w:rPr>
                <w:sz w:val="20"/>
                <w:szCs w:val="20"/>
              </w:rPr>
            </w:pPr>
            <w:r w:rsidRPr="00456E88">
              <w:rPr>
                <w:sz w:val="20"/>
                <w:szCs w:val="20"/>
              </w:rPr>
              <w:lastRenderedPageBreak/>
              <w:t xml:space="preserve">                        &lt;idp:Email&gt;?&lt;/idp:Email&gt;</w:t>
            </w:r>
          </w:p>
          <w:p w14:paraId="6F3FB6A0" w14:textId="77777777" w:rsidR="00CF376D" w:rsidRPr="00456E88" w:rsidRDefault="00CF376D" w:rsidP="00795D93">
            <w:pPr>
              <w:rPr>
                <w:sz w:val="20"/>
                <w:szCs w:val="20"/>
              </w:rPr>
            </w:pPr>
            <w:r w:rsidRPr="00456E88">
              <w:rPr>
                <w:sz w:val="20"/>
                <w:szCs w:val="20"/>
              </w:rPr>
              <w:t xml:space="preserve">                        &lt;!--Optional:--&gt;</w:t>
            </w:r>
          </w:p>
          <w:p w14:paraId="7A4E054B" w14:textId="77777777" w:rsidR="00CF376D" w:rsidRPr="00456E88" w:rsidRDefault="00CF376D" w:rsidP="00795D93">
            <w:pPr>
              <w:rPr>
                <w:sz w:val="20"/>
                <w:szCs w:val="20"/>
              </w:rPr>
            </w:pPr>
            <w:r w:rsidRPr="00456E88">
              <w:rPr>
                <w:sz w:val="20"/>
                <w:szCs w:val="20"/>
              </w:rPr>
              <w:t xml:space="preserve">                        &lt;idp:EmailPec&gt;?&lt;/idp:EmailPec&gt;</w:t>
            </w:r>
          </w:p>
          <w:p w14:paraId="1E2E011D" w14:textId="77777777" w:rsidR="00CF376D" w:rsidRPr="00456E88" w:rsidRDefault="00CF376D" w:rsidP="00795D93">
            <w:pPr>
              <w:rPr>
                <w:sz w:val="20"/>
                <w:szCs w:val="20"/>
              </w:rPr>
            </w:pPr>
            <w:r w:rsidRPr="00456E88">
              <w:rPr>
                <w:sz w:val="20"/>
                <w:szCs w:val="20"/>
              </w:rPr>
              <w:t xml:space="preserve">                     &lt;/idp:Indirizzo&gt;</w:t>
            </w:r>
          </w:p>
          <w:p w14:paraId="65ED7A8B" w14:textId="77777777" w:rsidR="00CF376D" w:rsidRDefault="00CF376D" w:rsidP="00795D93">
            <w:pPr>
              <w:rPr>
                <w:sz w:val="20"/>
                <w:szCs w:val="20"/>
              </w:rPr>
            </w:pPr>
            <w:r w:rsidRPr="00456E88">
              <w:rPr>
                <w:sz w:val="20"/>
                <w:szCs w:val="20"/>
              </w:rPr>
              <w:t xml:space="preserve">                  &lt;/idp:DatiAnagraficiEnte&gt;</w:t>
            </w:r>
          </w:p>
          <w:p w14:paraId="62830B7F" w14:textId="77777777" w:rsidR="00CF376D" w:rsidRDefault="00CF376D" w:rsidP="00795D93">
            <w:pPr>
              <w:rPr>
                <w:sz w:val="20"/>
                <w:szCs w:val="20"/>
              </w:rPr>
            </w:pPr>
            <w:r>
              <w:rPr>
                <w:sz w:val="20"/>
                <w:szCs w:val="20"/>
              </w:rPr>
              <w:t xml:space="preserve">                  </w:t>
            </w:r>
            <w:r w:rsidRPr="00456E88">
              <w:rPr>
                <w:sz w:val="20"/>
                <w:szCs w:val="20"/>
              </w:rPr>
              <w:t>&lt;!--Optional:--&gt;</w:t>
            </w:r>
          </w:p>
          <w:p w14:paraId="585D01A5" w14:textId="77777777" w:rsidR="00CF376D" w:rsidRPr="00456E88" w:rsidRDefault="00CF376D" w:rsidP="00795D93">
            <w:pPr>
              <w:rPr>
                <w:sz w:val="20"/>
                <w:szCs w:val="20"/>
              </w:rPr>
            </w:pPr>
            <w:r w:rsidRPr="00456E88">
              <w:rPr>
                <w:sz w:val="20"/>
                <w:szCs w:val="20"/>
              </w:rPr>
              <w:t xml:space="preserve">                  &lt;idp:ParametriGenerazioneIUV&gt;</w:t>
            </w:r>
          </w:p>
          <w:p w14:paraId="0314F01C" w14:textId="77777777" w:rsidR="00CF376D" w:rsidRPr="00456E88" w:rsidRDefault="00CF376D" w:rsidP="00795D93">
            <w:pPr>
              <w:rPr>
                <w:sz w:val="20"/>
                <w:szCs w:val="20"/>
              </w:rPr>
            </w:pPr>
            <w:r w:rsidRPr="00456E88">
              <w:rPr>
                <w:sz w:val="20"/>
                <w:szCs w:val="20"/>
              </w:rPr>
              <w:t xml:space="preserve">                     &lt;idp:AuxDigit&gt;?&lt;/idp:AuxDigit&gt;</w:t>
            </w:r>
          </w:p>
          <w:p w14:paraId="554C1B7E" w14:textId="77777777" w:rsidR="00CF376D" w:rsidRPr="00456E88" w:rsidRDefault="00CF376D" w:rsidP="00795D93">
            <w:pPr>
              <w:rPr>
                <w:sz w:val="20"/>
                <w:szCs w:val="20"/>
              </w:rPr>
            </w:pPr>
            <w:r w:rsidRPr="00456E88">
              <w:rPr>
                <w:sz w:val="20"/>
                <w:szCs w:val="20"/>
              </w:rPr>
              <w:t xml:space="preserve">                     &lt;idp:CodiceStazione&gt;?&lt;/idp:CodiceStazione&gt;</w:t>
            </w:r>
          </w:p>
          <w:p w14:paraId="63C788E4" w14:textId="77777777" w:rsidR="00CF376D" w:rsidRPr="00456E88" w:rsidRDefault="00CF376D" w:rsidP="00795D93">
            <w:pPr>
              <w:rPr>
                <w:sz w:val="20"/>
                <w:szCs w:val="20"/>
              </w:rPr>
            </w:pPr>
            <w:r w:rsidRPr="00456E88">
              <w:rPr>
                <w:sz w:val="20"/>
                <w:szCs w:val="20"/>
              </w:rPr>
              <w:t xml:space="preserve">                     &lt;idp:CodiceSegregazione&gt;?&lt;/idp:CodiceSegregazione&gt;</w:t>
            </w:r>
          </w:p>
          <w:p w14:paraId="78DB74AE" w14:textId="77777777" w:rsidR="00CF376D" w:rsidRPr="00456E88" w:rsidRDefault="00CF376D" w:rsidP="00795D93">
            <w:pPr>
              <w:rPr>
                <w:sz w:val="20"/>
                <w:szCs w:val="20"/>
              </w:rPr>
            </w:pPr>
            <w:r w:rsidRPr="00456E88">
              <w:rPr>
                <w:sz w:val="20"/>
                <w:szCs w:val="20"/>
              </w:rPr>
              <w:t xml:space="preserve">                  &lt;/idp:ParametriGenerazioneIUV&gt;</w:t>
            </w:r>
          </w:p>
          <w:p w14:paraId="16183FF5" w14:textId="77777777" w:rsidR="00CF376D" w:rsidRPr="00456E88" w:rsidRDefault="00CF376D" w:rsidP="00795D93">
            <w:pPr>
              <w:rPr>
                <w:sz w:val="20"/>
                <w:szCs w:val="20"/>
              </w:rPr>
            </w:pPr>
            <w:r w:rsidRPr="00456E88">
              <w:rPr>
                <w:sz w:val="20"/>
                <w:szCs w:val="20"/>
              </w:rPr>
              <w:t xml:space="preserve">               &lt;/idp:ConfigurazioneEnte&gt;</w:t>
            </w:r>
          </w:p>
          <w:p w14:paraId="3B5A6083" w14:textId="77777777" w:rsidR="00CF376D" w:rsidRPr="00456E88" w:rsidRDefault="00CF376D" w:rsidP="00795D93">
            <w:pPr>
              <w:rPr>
                <w:sz w:val="20"/>
                <w:szCs w:val="20"/>
              </w:rPr>
            </w:pPr>
            <w:r w:rsidRPr="00456E88">
              <w:rPr>
                <w:sz w:val="20"/>
                <w:szCs w:val="20"/>
              </w:rPr>
              <w:t xml:space="preserve">            &lt;/idp:IdpBody&gt;</w:t>
            </w:r>
          </w:p>
          <w:p w14:paraId="15355882" w14:textId="77777777" w:rsidR="00CF376D" w:rsidRPr="00456E88" w:rsidRDefault="00CF376D" w:rsidP="00795D93">
            <w:pPr>
              <w:rPr>
                <w:sz w:val="20"/>
                <w:szCs w:val="20"/>
              </w:rPr>
            </w:pPr>
            <w:r w:rsidRPr="00456E88">
              <w:rPr>
                <w:sz w:val="20"/>
                <w:szCs w:val="20"/>
              </w:rPr>
              <w:t xml:space="preserve">         &lt;/idp:IdpConfigurazioneEnte&gt;</w:t>
            </w:r>
          </w:p>
          <w:p w14:paraId="3A9141AD" w14:textId="77777777" w:rsidR="00CF376D" w:rsidRPr="00456E88" w:rsidRDefault="00CF376D" w:rsidP="00795D93">
            <w:pPr>
              <w:rPr>
                <w:sz w:val="20"/>
                <w:szCs w:val="20"/>
              </w:rPr>
            </w:pPr>
            <w:r w:rsidRPr="00456E88">
              <w:rPr>
                <w:sz w:val="20"/>
                <w:szCs w:val="20"/>
              </w:rPr>
              <w:t xml:space="preserve">      &lt;/prox:IdpConfigurazioneEnte&gt;</w:t>
            </w:r>
          </w:p>
          <w:p w14:paraId="71916A81" w14:textId="77777777" w:rsidR="00CF376D" w:rsidRPr="00456E88" w:rsidRDefault="00CF376D" w:rsidP="00795D93">
            <w:pPr>
              <w:rPr>
                <w:sz w:val="20"/>
                <w:szCs w:val="20"/>
              </w:rPr>
            </w:pPr>
            <w:r w:rsidRPr="00456E88">
              <w:rPr>
                <w:sz w:val="20"/>
                <w:szCs w:val="20"/>
              </w:rPr>
              <w:t xml:space="preserve">   &lt;/soapenv:Body&gt;</w:t>
            </w:r>
          </w:p>
          <w:p w14:paraId="72AFBCD7" w14:textId="77777777" w:rsidR="00CF376D" w:rsidRPr="00456E88" w:rsidRDefault="00CF376D" w:rsidP="00795D93">
            <w:pPr>
              <w:rPr>
                <w:sz w:val="20"/>
                <w:szCs w:val="20"/>
              </w:rPr>
            </w:pPr>
            <w:r w:rsidRPr="00456E88">
              <w:rPr>
                <w:sz w:val="20"/>
                <w:szCs w:val="20"/>
              </w:rPr>
              <w:t>&lt;/soapenv:Envelope&gt;</w:t>
            </w:r>
          </w:p>
        </w:tc>
      </w:tr>
      <w:tr w:rsidR="00CF376D" w:rsidRPr="00456E88" w14:paraId="7A47FEF0" w14:textId="77777777" w:rsidTr="00795D93">
        <w:tc>
          <w:tcPr>
            <w:tcW w:w="1559" w:type="dxa"/>
          </w:tcPr>
          <w:p w14:paraId="3A191070" w14:textId="77777777" w:rsidR="00CF376D" w:rsidRPr="00456E88" w:rsidRDefault="00CF376D" w:rsidP="00795D93">
            <w:r w:rsidRPr="00456E88">
              <w:lastRenderedPageBreak/>
              <w:t xml:space="preserve">Response </w:t>
            </w:r>
          </w:p>
          <w:p w14:paraId="6E9859B9" w14:textId="77777777" w:rsidR="00CF376D" w:rsidRPr="00456E88" w:rsidRDefault="00CF376D" w:rsidP="00795D93"/>
        </w:tc>
        <w:tc>
          <w:tcPr>
            <w:tcW w:w="7793" w:type="dxa"/>
          </w:tcPr>
          <w:p w14:paraId="65B70185" w14:textId="77777777" w:rsidR="00CF376D" w:rsidRPr="00456E88" w:rsidRDefault="00CF376D" w:rsidP="00795D93">
            <w:pPr>
              <w:rPr>
                <w:sz w:val="20"/>
                <w:szCs w:val="20"/>
              </w:rPr>
            </w:pPr>
            <w:r w:rsidRPr="00456E88">
              <w:rPr>
                <w:sz w:val="20"/>
                <w:szCs w:val="20"/>
              </w:rPr>
              <w:t>&lt;soapenv:Envelope xmlns:soapenv="http://schemas.xmlsoap.org/soap/envelope/" xmlns:prox="http://www.cart.rete.toscana.it/servizi/iris_1_1/proxy" xmlns:idp="http://www.cart.rete.toscana.it/servizi/iris_1_1/IdpEsito" xmlns:idp1="http://www.cart.rete.toscana.it/servizi/iris_1_1/IdpHeader"&gt;</w:t>
            </w:r>
          </w:p>
          <w:p w14:paraId="38C23A23" w14:textId="77777777" w:rsidR="00CF376D" w:rsidRPr="00456E88" w:rsidRDefault="00CF376D" w:rsidP="00795D93">
            <w:pPr>
              <w:rPr>
                <w:sz w:val="20"/>
                <w:szCs w:val="20"/>
              </w:rPr>
            </w:pPr>
            <w:r w:rsidRPr="00456E88">
              <w:rPr>
                <w:sz w:val="20"/>
                <w:szCs w:val="20"/>
              </w:rPr>
              <w:t xml:space="preserve">   &lt;soapenv:Header/&gt;</w:t>
            </w:r>
          </w:p>
          <w:p w14:paraId="0E3D1CFF" w14:textId="77777777" w:rsidR="00CF376D" w:rsidRPr="00456E88" w:rsidRDefault="00CF376D" w:rsidP="00795D93">
            <w:pPr>
              <w:rPr>
                <w:sz w:val="20"/>
                <w:szCs w:val="20"/>
              </w:rPr>
            </w:pPr>
            <w:r w:rsidRPr="00456E88">
              <w:rPr>
                <w:sz w:val="20"/>
                <w:szCs w:val="20"/>
              </w:rPr>
              <w:t xml:space="preserve">   &lt;soapenv:Body&gt;</w:t>
            </w:r>
          </w:p>
          <w:p w14:paraId="598E12AA" w14:textId="77777777" w:rsidR="00CF376D" w:rsidRPr="00456E88" w:rsidRDefault="00CF376D" w:rsidP="00795D93">
            <w:pPr>
              <w:rPr>
                <w:sz w:val="20"/>
                <w:szCs w:val="20"/>
              </w:rPr>
            </w:pPr>
            <w:r w:rsidRPr="00456E88">
              <w:rPr>
                <w:sz w:val="20"/>
                <w:szCs w:val="20"/>
              </w:rPr>
              <w:t xml:space="preserve">      &lt;prox:IdpConfigurazioneEnte.Esito&gt;</w:t>
            </w:r>
          </w:p>
          <w:p w14:paraId="3A6EEE28" w14:textId="77777777" w:rsidR="00CF376D" w:rsidRPr="00456E88" w:rsidRDefault="00CF376D" w:rsidP="00795D93">
            <w:pPr>
              <w:rPr>
                <w:sz w:val="20"/>
                <w:szCs w:val="20"/>
              </w:rPr>
            </w:pPr>
            <w:r w:rsidRPr="00456E88">
              <w:rPr>
                <w:sz w:val="20"/>
                <w:szCs w:val="20"/>
              </w:rPr>
              <w:t xml:space="preserve">         &lt;idp:IdpEsito Versione="?"&gt;</w:t>
            </w:r>
          </w:p>
          <w:p w14:paraId="4CB34BAC" w14:textId="77777777" w:rsidR="00CF376D" w:rsidRPr="00456E88" w:rsidRDefault="00CF376D" w:rsidP="00795D93">
            <w:pPr>
              <w:rPr>
                <w:sz w:val="20"/>
                <w:szCs w:val="20"/>
              </w:rPr>
            </w:pPr>
            <w:r w:rsidRPr="00456E88">
              <w:rPr>
                <w:sz w:val="20"/>
                <w:szCs w:val="20"/>
              </w:rPr>
              <w:t xml:space="preserve">            &lt;idp1:IdpHeader&gt;</w:t>
            </w:r>
          </w:p>
          <w:p w14:paraId="156AE8D8" w14:textId="77777777" w:rsidR="00CF376D" w:rsidRPr="00456E88" w:rsidRDefault="00CF376D" w:rsidP="00795D93">
            <w:pPr>
              <w:rPr>
                <w:sz w:val="20"/>
                <w:szCs w:val="20"/>
              </w:rPr>
            </w:pPr>
            <w:r w:rsidRPr="00456E88">
              <w:rPr>
                <w:sz w:val="20"/>
                <w:szCs w:val="20"/>
              </w:rPr>
              <w:t xml:space="preserve">               &lt;idp1:TRT&gt;</w:t>
            </w:r>
          </w:p>
          <w:p w14:paraId="41735466" w14:textId="77777777" w:rsidR="00CF376D" w:rsidRPr="00456E88" w:rsidRDefault="00CF376D" w:rsidP="00795D93">
            <w:pPr>
              <w:rPr>
                <w:sz w:val="20"/>
                <w:szCs w:val="20"/>
              </w:rPr>
            </w:pPr>
            <w:r w:rsidRPr="00456E88">
              <w:rPr>
                <w:sz w:val="20"/>
                <w:szCs w:val="20"/>
              </w:rPr>
              <w:t xml:space="preserve">                  &lt;idp1:ServiceName&gt;?&lt;/idp1:ServiceName&gt;</w:t>
            </w:r>
          </w:p>
          <w:p w14:paraId="0079B429" w14:textId="77777777" w:rsidR="00CF376D" w:rsidRPr="00456E88" w:rsidRDefault="00CF376D" w:rsidP="00795D93">
            <w:pPr>
              <w:rPr>
                <w:sz w:val="20"/>
                <w:szCs w:val="20"/>
              </w:rPr>
            </w:pPr>
            <w:r w:rsidRPr="00456E88">
              <w:rPr>
                <w:sz w:val="20"/>
                <w:szCs w:val="20"/>
              </w:rPr>
              <w:t xml:space="preserve">                  &lt;idp1:MsgId&gt;?&lt;/idp1:MsgId&gt;</w:t>
            </w:r>
          </w:p>
          <w:p w14:paraId="580139F9" w14:textId="77777777" w:rsidR="00CF376D" w:rsidRPr="00456E88" w:rsidRDefault="00CF376D" w:rsidP="00795D93">
            <w:pPr>
              <w:rPr>
                <w:sz w:val="20"/>
                <w:szCs w:val="20"/>
              </w:rPr>
            </w:pPr>
            <w:r w:rsidRPr="00456E88">
              <w:rPr>
                <w:sz w:val="20"/>
                <w:szCs w:val="20"/>
              </w:rPr>
              <w:t xml:space="preserve">                  &lt;idp1:XMLCrtDt&gt;?&lt;/idp1:XMLCrtDt&gt;</w:t>
            </w:r>
          </w:p>
          <w:p w14:paraId="4219DE53" w14:textId="77777777" w:rsidR="00CF376D" w:rsidRPr="00456E88" w:rsidRDefault="00CF376D" w:rsidP="00795D93">
            <w:pPr>
              <w:rPr>
                <w:sz w:val="20"/>
                <w:szCs w:val="20"/>
              </w:rPr>
            </w:pPr>
            <w:r w:rsidRPr="00456E88">
              <w:rPr>
                <w:sz w:val="20"/>
                <w:szCs w:val="20"/>
              </w:rPr>
              <w:t xml:space="preserve">                  &lt;idp1:Sender&gt;</w:t>
            </w:r>
          </w:p>
          <w:p w14:paraId="7572E56C" w14:textId="77777777" w:rsidR="00CF376D" w:rsidRPr="00456E88" w:rsidRDefault="00CF376D" w:rsidP="00795D93">
            <w:pPr>
              <w:rPr>
                <w:sz w:val="20"/>
                <w:szCs w:val="20"/>
              </w:rPr>
            </w:pPr>
            <w:r w:rsidRPr="00456E88">
              <w:rPr>
                <w:sz w:val="20"/>
                <w:szCs w:val="20"/>
              </w:rPr>
              <w:t xml:space="preserve">                     &lt;idp1:SenderId&gt;?&lt;/idp1:SenderId&gt;</w:t>
            </w:r>
          </w:p>
          <w:p w14:paraId="53D8672E" w14:textId="77777777" w:rsidR="00CF376D" w:rsidRPr="00456E88" w:rsidRDefault="00CF376D" w:rsidP="00795D93">
            <w:pPr>
              <w:rPr>
                <w:sz w:val="20"/>
                <w:szCs w:val="20"/>
              </w:rPr>
            </w:pPr>
            <w:r w:rsidRPr="00456E88">
              <w:rPr>
                <w:sz w:val="20"/>
                <w:szCs w:val="20"/>
              </w:rPr>
              <w:t xml:space="preserve">                     &lt;idp1:SenderSys&gt;?&lt;/idp1:SenderSys&gt;</w:t>
            </w:r>
          </w:p>
          <w:p w14:paraId="2FFB2ECC" w14:textId="77777777" w:rsidR="00CF376D" w:rsidRPr="00456E88" w:rsidRDefault="00CF376D" w:rsidP="00795D93">
            <w:pPr>
              <w:rPr>
                <w:sz w:val="20"/>
                <w:szCs w:val="20"/>
              </w:rPr>
            </w:pPr>
            <w:r w:rsidRPr="00456E88">
              <w:rPr>
                <w:sz w:val="20"/>
                <w:szCs w:val="20"/>
              </w:rPr>
              <w:t xml:space="preserve">                  &lt;/idp1:Sender&gt;</w:t>
            </w:r>
          </w:p>
          <w:p w14:paraId="523F0ED7" w14:textId="77777777" w:rsidR="00CF376D" w:rsidRPr="00456E88" w:rsidRDefault="00CF376D" w:rsidP="00795D93">
            <w:pPr>
              <w:rPr>
                <w:sz w:val="20"/>
                <w:szCs w:val="20"/>
              </w:rPr>
            </w:pPr>
            <w:r w:rsidRPr="00456E88">
              <w:rPr>
                <w:sz w:val="20"/>
                <w:szCs w:val="20"/>
              </w:rPr>
              <w:t xml:space="preserve">                  &lt;idp1:Receiver&gt;</w:t>
            </w:r>
          </w:p>
          <w:p w14:paraId="582939ED" w14:textId="77777777" w:rsidR="00CF376D" w:rsidRPr="00456E88" w:rsidRDefault="00CF376D" w:rsidP="00795D93">
            <w:pPr>
              <w:rPr>
                <w:sz w:val="20"/>
                <w:szCs w:val="20"/>
              </w:rPr>
            </w:pPr>
            <w:r w:rsidRPr="00456E88">
              <w:rPr>
                <w:sz w:val="20"/>
                <w:szCs w:val="20"/>
              </w:rPr>
              <w:t xml:space="preserve">                     &lt;idp1:ReceiverId&gt;?&lt;/idp1:ReceiverId&gt;</w:t>
            </w:r>
          </w:p>
          <w:p w14:paraId="40A0218C" w14:textId="77777777" w:rsidR="00CF376D" w:rsidRPr="00456E88" w:rsidRDefault="00CF376D" w:rsidP="00795D93">
            <w:pPr>
              <w:rPr>
                <w:sz w:val="20"/>
                <w:szCs w:val="20"/>
              </w:rPr>
            </w:pPr>
            <w:r w:rsidRPr="00456E88">
              <w:rPr>
                <w:sz w:val="20"/>
                <w:szCs w:val="20"/>
              </w:rPr>
              <w:t xml:space="preserve">                     &lt;idp1:ReceiverSys&gt;?&lt;/idp1:ReceiverSys&gt;</w:t>
            </w:r>
          </w:p>
          <w:p w14:paraId="5A33D9A4" w14:textId="77777777" w:rsidR="00CF376D" w:rsidRPr="00456E88" w:rsidRDefault="00CF376D" w:rsidP="00795D93">
            <w:pPr>
              <w:rPr>
                <w:sz w:val="20"/>
                <w:szCs w:val="20"/>
              </w:rPr>
            </w:pPr>
            <w:r w:rsidRPr="00456E88">
              <w:rPr>
                <w:sz w:val="20"/>
                <w:szCs w:val="20"/>
              </w:rPr>
              <w:t xml:space="preserve">                  &lt;/idp1:Receiver&gt;</w:t>
            </w:r>
          </w:p>
          <w:p w14:paraId="123143FE" w14:textId="77777777" w:rsidR="00CF376D" w:rsidRPr="00456E88" w:rsidRDefault="00CF376D" w:rsidP="00795D93">
            <w:pPr>
              <w:rPr>
                <w:sz w:val="20"/>
                <w:szCs w:val="20"/>
              </w:rPr>
            </w:pPr>
            <w:r w:rsidRPr="00456E88">
              <w:rPr>
                <w:sz w:val="20"/>
                <w:szCs w:val="20"/>
              </w:rPr>
              <w:t xml:space="preserve">               &lt;/idp1:TRT&gt;</w:t>
            </w:r>
          </w:p>
          <w:p w14:paraId="070A31D5" w14:textId="77777777" w:rsidR="00CF376D" w:rsidRPr="00456E88" w:rsidRDefault="00CF376D" w:rsidP="00795D93">
            <w:pPr>
              <w:rPr>
                <w:sz w:val="20"/>
                <w:szCs w:val="20"/>
              </w:rPr>
            </w:pPr>
            <w:r w:rsidRPr="00456E88">
              <w:rPr>
                <w:sz w:val="20"/>
                <w:szCs w:val="20"/>
              </w:rPr>
              <w:t xml:space="preserve">               &lt;idp1:E2E&gt;</w:t>
            </w:r>
          </w:p>
          <w:p w14:paraId="2D266197" w14:textId="77777777" w:rsidR="00CF376D" w:rsidRPr="00456E88" w:rsidRDefault="00CF376D" w:rsidP="00795D93">
            <w:pPr>
              <w:rPr>
                <w:sz w:val="20"/>
                <w:szCs w:val="20"/>
              </w:rPr>
            </w:pPr>
            <w:r w:rsidRPr="00456E88">
              <w:rPr>
                <w:sz w:val="20"/>
                <w:szCs w:val="20"/>
              </w:rPr>
              <w:t xml:space="preserve">                  &lt;idp1:E2ESrvcNm&gt;?&lt;/idp1:E2ESrvcNm&gt;</w:t>
            </w:r>
          </w:p>
          <w:p w14:paraId="347AB3F3" w14:textId="77777777" w:rsidR="00CF376D" w:rsidRPr="00456E88" w:rsidRDefault="00CF376D" w:rsidP="00795D93">
            <w:pPr>
              <w:rPr>
                <w:sz w:val="20"/>
                <w:szCs w:val="20"/>
              </w:rPr>
            </w:pPr>
            <w:r w:rsidRPr="00456E88">
              <w:rPr>
                <w:sz w:val="20"/>
                <w:szCs w:val="20"/>
              </w:rPr>
              <w:t xml:space="preserve">                  &lt;idp1:E2EMsgId&gt;?&lt;/idp1:E2EMsgId&gt;</w:t>
            </w:r>
          </w:p>
          <w:p w14:paraId="62563FCD" w14:textId="77777777" w:rsidR="00CF376D" w:rsidRPr="00456E88" w:rsidRDefault="00CF376D" w:rsidP="00795D93">
            <w:pPr>
              <w:rPr>
                <w:sz w:val="20"/>
                <w:szCs w:val="20"/>
              </w:rPr>
            </w:pPr>
            <w:r w:rsidRPr="00456E88">
              <w:rPr>
                <w:sz w:val="20"/>
                <w:szCs w:val="20"/>
              </w:rPr>
              <w:t xml:space="preserve">                  &lt;idp1:XMLCrtDt&gt;?&lt;/idp1:XMLCrtDt&gt;</w:t>
            </w:r>
          </w:p>
          <w:p w14:paraId="21DA831A" w14:textId="77777777" w:rsidR="00CF376D" w:rsidRPr="00456E88" w:rsidRDefault="00CF376D" w:rsidP="00795D93">
            <w:pPr>
              <w:rPr>
                <w:sz w:val="20"/>
                <w:szCs w:val="20"/>
              </w:rPr>
            </w:pPr>
            <w:r w:rsidRPr="00456E88">
              <w:rPr>
                <w:sz w:val="20"/>
                <w:szCs w:val="20"/>
              </w:rPr>
              <w:t xml:space="preserve">                  &lt;idp1:Sender&gt;</w:t>
            </w:r>
          </w:p>
          <w:p w14:paraId="56E437F0" w14:textId="77777777" w:rsidR="00CF376D" w:rsidRPr="00456E88" w:rsidRDefault="00CF376D" w:rsidP="00795D93">
            <w:pPr>
              <w:rPr>
                <w:sz w:val="20"/>
                <w:szCs w:val="20"/>
              </w:rPr>
            </w:pPr>
            <w:r w:rsidRPr="00456E88">
              <w:rPr>
                <w:sz w:val="20"/>
                <w:szCs w:val="20"/>
              </w:rPr>
              <w:t xml:space="preserve">                     &lt;idp1:E2ESndrId&gt;?&lt;/idp1:E2ESndrId&gt;</w:t>
            </w:r>
          </w:p>
          <w:p w14:paraId="0C42D492" w14:textId="77777777" w:rsidR="00CF376D" w:rsidRPr="00456E88" w:rsidRDefault="00CF376D" w:rsidP="00795D93">
            <w:pPr>
              <w:rPr>
                <w:sz w:val="20"/>
                <w:szCs w:val="20"/>
              </w:rPr>
            </w:pPr>
            <w:r w:rsidRPr="00456E88">
              <w:rPr>
                <w:sz w:val="20"/>
                <w:szCs w:val="20"/>
              </w:rPr>
              <w:t xml:space="preserve">                     &lt;idp1:E2ESndrSys&gt;?&lt;/idp1:E2ESndrSys&gt;</w:t>
            </w:r>
          </w:p>
          <w:p w14:paraId="7AE1AB78" w14:textId="77777777" w:rsidR="00CF376D" w:rsidRPr="00456E88" w:rsidRDefault="00CF376D" w:rsidP="00795D93">
            <w:pPr>
              <w:rPr>
                <w:sz w:val="20"/>
                <w:szCs w:val="20"/>
              </w:rPr>
            </w:pPr>
            <w:r w:rsidRPr="00456E88">
              <w:rPr>
                <w:sz w:val="20"/>
                <w:szCs w:val="20"/>
              </w:rPr>
              <w:t xml:space="preserve">                  &lt;/idp1:Sender&gt;</w:t>
            </w:r>
          </w:p>
          <w:p w14:paraId="3E7C10E8" w14:textId="77777777" w:rsidR="00CF376D" w:rsidRPr="00456E88" w:rsidRDefault="00CF376D" w:rsidP="00795D93">
            <w:pPr>
              <w:rPr>
                <w:sz w:val="20"/>
                <w:szCs w:val="20"/>
              </w:rPr>
            </w:pPr>
            <w:r w:rsidRPr="00456E88">
              <w:rPr>
                <w:sz w:val="20"/>
                <w:szCs w:val="20"/>
              </w:rPr>
              <w:t xml:space="preserve">                  &lt;idp1:Receiver&gt;</w:t>
            </w:r>
          </w:p>
          <w:p w14:paraId="38A166EE" w14:textId="77777777" w:rsidR="00CF376D" w:rsidRPr="00456E88" w:rsidRDefault="00CF376D" w:rsidP="00795D93">
            <w:pPr>
              <w:rPr>
                <w:sz w:val="20"/>
                <w:szCs w:val="20"/>
              </w:rPr>
            </w:pPr>
            <w:r w:rsidRPr="00456E88">
              <w:rPr>
                <w:sz w:val="20"/>
                <w:szCs w:val="20"/>
              </w:rPr>
              <w:t xml:space="preserve">                     &lt;idp1:E2ERcvrId&gt;?&lt;/idp1:E2ERcvrId&gt;</w:t>
            </w:r>
          </w:p>
          <w:p w14:paraId="22F6795A" w14:textId="77777777" w:rsidR="00CF376D" w:rsidRPr="00456E88" w:rsidRDefault="00CF376D" w:rsidP="00795D93">
            <w:pPr>
              <w:rPr>
                <w:sz w:val="20"/>
                <w:szCs w:val="20"/>
              </w:rPr>
            </w:pPr>
            <w:r w:rsidRPr="00456E88">
              <w:rPr>
                <w:sz w:val="20"/>
                <w:szCs w:val="20"/>
              </w:rPr>
              <w:t xml:space="preserve">                     &lt;idp1:E2ERcvrSys&gt;?&lt;/idp1:E2ERcvrSys&gt;</w:t>
            </w:r>
          </w:p>
          <w:p w14:paraId="649A30B5" w14:textId="77777777" w:rsidR="00CF376D" w:rsidRPr="00456E88" w:rsidRDefault="00CF376D" w:rsidP="00795D93">
            <w:pPr>
              <w:rPr>
                <w:sz w:val="20"/>
                <w:szCs w:val="20"/>
              </w:rPr>
            </w:pPr>
            <w:r w:rsidRPr="00456E88">
              <w:rPr>
                <w:sz w:val="20"/>
                <w:szCs w:val="20"/>
              </w:rPr>
              <w:lastRenderedPageBreak/>
              <w:t xml:space="preserve">                  &lt;/idp1:Receiver&gt;</w:t>
            </w:r>
          </w:p>
          <w:p w14:paraId="0A4B86BE" w14:textId="77777777" w:rsidR="00CF376D" w:rsidRPr="00456E88" w:rsidRDefault="00CF376D" w:rsidP="00795D93">
            <w:pPr>
              <w:rPr>
                <w:sz w:val="20"/>
                <w:szCs w:val="20"/>
              </w:rPr>
            </w:pPr>
            <w:r w:rsidRPr="00456E88">
              <w:rPr>
                <w:sz w:val="20"/>
                <w:szCs w:val="20"/>
              </w:rPr>
              <w:t xml:space="preserve">               &lt;/idp1:E2E&gt;</w:t>
            </w:r>
          </w:p>
          <w:p w14:paraId="0E7CEB96" w14:textId="77777777" w:rsidR="00CF376D" w:rsidRPr="00456E88" w:rsidRDefault="00CF376D" w:rsidP="00795D93">
            <w:pPr>
              <w:rPr>
                <w:sz w:val="20"/>
                <w:szCs w:val="20"/>
              </w:rPr>
            </w:pPr>
            <w:r w:rsidRPr="00456E88">
              <w:rPr>
                <w:sz w:val="20"/>
                <w:szCs w:val="20"/>
              </w:rPr>
              <w:t xml:space="preserve">            &lt;/idp1:IdpHeader&gt;</w:t>
            </w:r>
          </w:p>
          <w:p w14:paraId="696694AF" w14:textId="77777777" w:rsidR="00CF376D" w:rsidRPr="00456E88" w:rsidRDefault="00CF376D" w:rsidP="00795D93">
            <w:pPr>
              <w:rPr>
                <w:sz w:val="20"/>
                <w:szCs w:val="20"/>
              </w:rPr>
            </w:pPr>
            <w:r w:rsidRPr="00456E88">
              <w:rPr>
                <w:sz w:val="20"/>
                <w:szCs w:val="20"/>
              </w:rPr>
              <w:t xml:space="preserve">            &lt;idp:IdpBody&gt;</w:t>
            </w:r>
          </w:p>
          <w:p w14:paraId="1F62EA73" w14:textId="77777777" w:rsidR="00CF376D" w:rsidRPr="00456E88" w:rsidRDefault="00CF376D" w:rsidP="00795D93">
            <w:pPr>
              <w:rPr>
                <w:sz w:val="20"/>
                <w:szCs w:val="20"/>
              </w:rPr>
            </w:pPr>
            <w:r w:rsidRPr="00456E88">
              <w:rPr>
                <w:sz w:val="20"/>
                <w:szCs w:val="20"/>
              </w:rPr>
              <w:t xml:space="preserve">               &lt;idp:InfoMessaggio&gt;</w:t>
            </w:r>
          </w:p>
          <w:p w14:paraId="30C8EE55" w14:textId="77777777" w:rsidR="00CF376D" w:rsidRPr="00456E88" w:rsidRDefault="00CF376D" w:rsidP="00795D93">
            <w:pPr>
              <w:rPr>
                <w:sz w:val="20"/>
                <w:szCs w:val="20"/>
              </w:rPr>
            </w:pPr>
            <w:r w:rsidRPr="00456E88">
              <w:rPr>
                <w:sz w:val="20"/>
                <w:szCs w:val="20"/>
              </w:rPr>
              <w:t xml:space="preserve">                  &lt;idp:Stato&gt;</w:t>
            </w:r>
            <w:r>
              <w:rPr>
                <w:sz w:val="20"/>
                <w:szCs w:val="20"/>
              </w:rPr>
              <w:t>Elaborato correttamente</w:t>
            </w:r>
            <w:r w:rsidRPr="00456E88">
              <w:rPr>
                <w:sz w:val="20"/>
                <w:szCs w:val="20"/>
              </w:rPr>
              <w:t>&lt;/idp:Stato&gt;</w:t>
            </w:r>
          </w:p>
          <w:p w14:paraId="276C0155" w14:textId="77777777" w:rsidR="00CF376D" w:rsidRPr="00456E88" w:rsidRDefault="00CF376D" w:rsidP="00795D93">
            <w:pPr>
              <w:rPr>
                <w:sz w:val="20"/>
                <w:szCs w:val="20"/>
              </w:rPr>
            </w:pPr>
            <w:r w:rsidRPr="00456E88">
              <w:rPr>
                <w:sz w:val="20"/>
                <w:szCs w:val="20"/>
              </w:rPr>
              <w:t xml:space="preserve">               &lt;/idp:InfoMessaggio&gt;</w:t>
            </w:r>
          </w:p>
          <w:p w14:paraId="757BD42C" w14:textId="77777777" w:rsidR="00CF376D" w:rsidRPr="00456E88" w:rsidRDefault="00CF376D" w:rsidP="00795D93">
            <w:pPr>
              <w:rPr>
                <w:sz w:val="20"/>
                <w:szCs w:val="20"/>
              </w:rPr>
            </w:pPr>
            <w:r w:rsidRPr="00456E88">
              <w:rPr>
                <w:sz w:val="20"/>
                <w:szCs w:val="20"/>
              </w:rPr>
              <w:t xml:space="preserve">            &lt;/idp:IdpBody&gt;</w:t>
            </w:r>
          </w:p>
          <w:p w14:paraId="2A8781F7" w14:textId="77777777" w:rsidR="00CF376D" w:rsidRPr="00456E88" w:rsidRDefault="00CF376D" w:rsidP="00795D93">
            <w:pPr>
              <w:rPr>
                <w:sz w:val="20"/>
                <w:szCs w:val="20"/>
              </w:rPr>
            </w:pPr>
            <w:r w:rsidRPr="00456E88">
              <w:rPr>
                <w:sz w:val="20"/>
                <w:szCs w:val="20"/>
              </w:rPr>
              <w:t xml:space="preserve">         &lt;/idp:IdpEsito&gt;</w:t>
            </w:r>
          </w:p>
          <w:p w14:paraId="2B919C73" w14:textId="77777777" w:rsidR="00CF376D" w:rsidRPr="00456E88" w:rsidRDefault="00CF376D" w:rsidP="00795D93">
            <w:pPr>
              <w:rPr>
                <w:sz w:val="20"/>
                <w:szCs w:val="20"/>
              </w:rPr>
            </w:pPr>
            <w:r w:rsidRPr="00456E88">
              <w:rPr>
                <w:sz w:val="20"/>
                <w:szCs w:val="20"/>
              </w:rPr>
              <w:t xml:space="preserve">      &lt;/prox:IdpConfigurazioneEnte.Esito&gt;</w:t>
            </w:r>
          </w:p>
          <w:p w14:paraId="0C2BB8B4" w14:textId="77777777" w:rsidR="00CF376D" w:rsidRPr="00456E88" w:rsidRDefault="00CF376D" w:rsidP="00795D93">
            <w:pPr>
              <w:rPr>
                <w:sz w:val="20"/>
                <w:szCs w:val="20"/>
              </w:rPr>
            </w:pPr>
            <w:r w:rsidRPr="00456E88">
              <w:rPr>
                <w:sz w:val="20"/>
                <w:szCs w:val="20"/>
              </w:rPr>
              <w:t xml:space="preserve">   &lt;/soapenv:Body&gt;</w:t>
            </w:r>
          </w:p>
          <w:p w14:paraId="04598B77" w14:textId="77777777" w:rsidR="00CF376D" w:rsidRPr="00456E88" w:rsidRDefault="00CF376D" w:rsidP="00795D93">
            <w:pPr>
              <w:rPr>
                <w:sz w:val="20"/>
                <w:szCs w:val="20"/>
              </w:rPr>
            </w:pPr>
            <w:r w:rsidRPr="00456E88">
              <w:rPr>
                <w:sz w:val="20"/>
                <w:szCs w:val="20"/>
              </w:rPr>
              <w:t>&lt;/soapenv:Envelope&gt;</w:t>
            </w:r>
          </w:p>
        </w:tc>
      </w:tr>
      <w:tr w:rsidR="00CF376D" w:rsidRPr="008B1C81" w14:paraId="28106560" w14:textId="77777777" w:rsidTr="00795D93">
        <w:tc>
          <w:tcPr>
            <w:tcW w:w="1559" w:type="dxa"/>
          </w:tcPr>
          <w:p w14:paraId="370C2B8F" w14:textId="77777777" w:rsidR="00CF376D" w:rsidRPr="00456E88" w:rsidRDefault="00CF376D" w:rsidP="00795D93">
            <w:r w:rsidRPr="00456E88">
              <w:lastRenderedPageBreak/>
              <w:t xml:space="preserve">Fault Response </w:t>
            </w:r>
          </w:p>
          <w:p w14:paraId="68EFD5DA" w14:textId="77777777" w:rsidR="00CF376D" w:rsidRPr="00456E88" w:rsidRDefault="00CF376D" w:rsidP="00795D93"/>
        </w:tc>
        <w:tc>
          <w:tcPr>
            <w:tcW w:w="7793" w:type="dxa"/>
          </w:tcPr>
          <w:p w14:paraId="53EC0248" w14:textId="77777777" w:rsidR="00CF376D" w:rsidRPr="00456E88" w:rsidRDefault="00CF376D" w:rsidP="00795D93">
            <w:pPr>
              <w:rPr>
                <w:sz w:val="20"/>
                <w:szCs w:val="20"/>
              </w:rPr>
            </w:pPr>
            <w:r w:rsidRPr="00456E88">
              <w:rPr>
                <w:sz w:val="20"/>
                <w:szCs w:val="20"/>
              </w:rPr>
              <w:t>&lt;soapenv:Envelope xmlns:soapenv="http://schemas.xmlsoap.org/soap/envelope/" xmlns:prox="http://www.cart.rete.toscana.it/servizi/iris_1_1/proxy" xmlns:idp="http://www.cart.rete.toscana.it/servizi/iris_1_1/IdpEsito" xmlns:idp1="http://www.cart.rete.toscana.it/servizi/iris_1_1/IdpHeader"&gt;</w:t>
            </w:r>
          </w:p>
          <w:p w14:paraId="20206830" w14:textId="77777777" w:rsidR="00CF376D" w:rsidRPr="00456E88" w:rsidRDefault="00CF376D" w:rsidP="00795D93">
            <w:pPr>
              <w:rPr>
                <w:sz w:val="20"/>
                <w:szCs w:val="20"/>
              </w:rPr>
            </w:pPr>
            <w:r w:rsidRPr="00456E88">
              <w:rPr>
                <w:sz w:val="20"/>
                <w:szCs w:val="20"/>
              </w:rPr>
              <w:t xml:space="preserve">   &lt;soapenv:Header/&gt;</w:t>
            </w:r>
          </w:p>
          <w:p w14:paraId="1649BFB9" w14:textId="77777777" w:rsidR="00CF376D" w:rsidRPr="00456E88" w:rsidRDefault="00CF376D" w:rsidP="00795D93">
            <w:pPr>
              <w:rPr>
                <w:sz w:val="20"/>
                <w:szCs w:val="20"/>
              </w:rPr>
            </w:pPr>
            <w:r w:rsidRPr="00456E88">
              <w:rPr>
                <w:sz w:val="20"/>
                <w:szCs w:val="20"/>
              </w:rPr>
              <w:t xml:space="preserve">   &lt;soapenv:Body&gt;</w:t>
            </w:r>
          </w:p>
          <w:p w14:paraId="264CDE39" w14:textId="77777777" w:rsidR="00CF376D" w:rsidRPr="00456E88" w:rsidRDefault="00CF376D" w:rsidP="00795D93">
            <w:pPr>
              <w:rPr>
                <w:sz w:val="20"/>
                <w:szCs w:val="20"/>
              </w:rPr>
            </w:pPr>
            <w:r w:rsidRPr="00456E88">
              <w:rPr>
                <w:sz w:val="20"/>
                <w:szCs w:val="20"/>
              </w:rPr>
              <w:t xml:space="preserve">      &lt;prox:IdpConfigurazioneEnte.Esito&gt;</w:t>
            </w:r>
          </w:p>
          <w:p w14:paraId="6DF5E528" w14:textId="77777777" w:rsidR="00CF376D" w:rsidRPr="00456E88" w:rsidRDefault="00CF376D" w:rsidP="00795D93">
            <w:pPr>
              <w:rPr>
                <w:sz w:val="20"/>
                <w:szCs w:val="20"/>
              </w:rPr>
            </w:pPr>
            <w:r w:rsidRPr="00456E88">
              <w:rPr>
                <w:sz w:val="20"/>
                <w:szCs w:val="20"/>
              </w:rPr>
              <w:t xml:space="preserve">         &lt;idp:IdpEsito Versione="?"&gt;</w:t>
            </w:r>
          </w:p>
          <w:p w14:paraId="0D650F11" w14:textId="77777777" w:rsidR="00CF376D" w:rsidRPr="00456E88" w:rsidRDefault="00CF376D" w:rsidP="00795D93">
            <w:pPr>
              <w:rPr>
                <w:sz w:val="20"/>
                <w:szCs w:val="20"/>
              </w:rPr>
            </w:pPr>
            <w:r w:rsidRPr="00456E88">
              <w:rPr>
                <w:sz w:val="20"/>
                <w:szCs w:val="20"/>
              </w:rPr>
              <w:t xml:space="preserve">            &lt;idp1:IdpHeader&gt;</w:t>
            </w:r>
          </w:p>
          <w:p w14:paraId="78FFC96D" w14:textId="77777777" w:rsidR="00CF376D" w:rsidRPr="00456E88" w:rsidRDefault="00CF376D" w:rsidP="00795D93">
            <w:pPr>
              <w:rPr>
                <w:sz w:val="20"/>
                <w:szCs w:val="20"/>
              </w:rPr>
            </w:pPr>
            <w:r w:rsidRPr="00456E88">
              <w:rPr>
                <w:sz w:val="20"/>
                <w:szCs w:val="20"/>
              </w:rPr>
              <w:t xml:space="preserve">               &lt;idp1:TRT&gt;</w:t>
            </w:r>
          </w:p>
          <w:p w14:paraId="07DF5B07" w14:textId="77777777" w:rsidR="00CF376D" w:rsidRPr="00456E88" w:rsidRDefault="00CF376D" w:rsidP="00795D93">
            <w:pPr>
              <w:rPr>
                <w:sz w:val="20"/>
                <w:szCs w:val="20"/>
              </w:rPr>
            </w:pPr>
            <w:r w:rsidRPr="00456E88">
              <w:rPr>
                <w:sz w:val="20"/>
                <w:szCs w:val="20"/>
              </w:rPr>
              <w:t xml:space="preserve">                  &lt;idp1:ServiceName&gt;?&lt;/idp1:ServiceName&gt;</w:t>
            </w:r>
          </w:p>
          <w:p w14:paraId="1EB3DBE9" w14:textId="77777777" w:rsidR="00CF376D" w:rsidRPr="00456E88" w:rsidRDefault="00CF376D" w:rsidP="00795D93">
            <w:pPr>
              <w:rPr>
                <w:sz w:val="20"/>
                <w:szCs w:val="20"/>
              </w:rPr>
            </w:pPr>
            <w:r w:rsidRPr="00456E88">
              <w:rPr>
                <w:sz w:val="20"/>
                <w:szCs w:val="20"/>
              </w:rPr>
              <w:t xml:space="preserve">                  &lt;idp1:MsgId&gt;?&lt;/idp1:MsgId&gt;</w:t>
            </w:r>
          </w:p>
          <w:p w14:paraId="75082E3E" w14:textId="77777777" w:rsidR="00CF376D" w:rsidRPr="00456E88" w:rsidRDefault="00CF376D" w:rsidP="00795D93">
            <w:pPr>
              <w:rPr>
                <w:sz w:val="20"/>
                <w:szCs w:val="20"/>
              </w:rPr>
            </w:pPr>
            <w:r w:rsidRPr="00456E88">
              <w:rPr>
                <w:sz w:val="20"/>
                <w:szCs w:val="20"/>
              </w:rPr>
              <w:t xml:space="preserve">                  &lt;idp1:XMLCrtDt&gt;?&lt;/idp1:XMLCrtDt&gt;</w:t>
            </w:r>
          </w:p>
          <w:p w14:paraId="55E2EDFE" w14:textId="77777777" w:rsidR="00CF376D" w:rsidRPr="00456E88" w:rsidRDefault="00CF376D" w:rsidP="00795D93">
            <w:pPr>
              <w:rPr>
                <w:sz w:val="20"/>
                <w:szCs w:val="20"/>
              </w:rPr>
            </w:pPr>
            <w:r w:rsidRPr="00456E88">
              <w:rPr>
                <w:sz w:val="20"/>
                <w:szCs w:val="20"/>
              </w:rPr>
              <w:t xml:space="preserve">                  &lt;idp1:Sender&gt;</w:t>
            </w:r>
          </w:p>
          <w:p w14:paraId="7DD111A5" w14:textId="77777777" w:rsidR="00CF376D" w:rsidRPr="00456E88" w:rsidRDefault="00CF376D" w:rsidP="00795D93">
            <w:pPr>
              <w:rPr>
                <w:sz w:val="20"/>
                <w:szCs w:val="20"/>
              </w:rPr>
            </w:pPr>
            <w:r w:rsidRPr="00456E88">
              <w:rPr>
                <w:sz w:val="20"/>
                <w:szCs w:val="20"/>
              </w:rPr>
              <w:t xml:space="preserve">                     &lt;idp1:SenderId&gt;?&lt;/idp1:SenderId&gt;</w:t>
            </w:r>
          </w:p>
          <w:p w14:paraId="589EE81E" w14:textId="77777777" w:rsidR="00CF376D" w:rsidRPr="00456E88" w:rsidRDefault="00CF376D" w:rsidP="00795D93">
            <w:pPr>
              <w:rPr>
                <w:sz w:val="20"/>
                <w:szCs w:val="20"/>
              </w:rPr>
            </w:pPr>
            <w:r w:rsidRPr="00456E88">
              <w:rPr>
                <w:sz w:val="20"/>
                <w:szCs w:val="20"/>
              </w:rPr>
              <w:t xml:space="preserve">                     &lt;idp1:SenderSys&gt;?&lt;/idp1:SenderSys&gt;</w:t>
            </w:r>
          </w:p>
          <w:p w14:paraId="633BA66E" w14:textId="77777777" w:rsidR="00CF376D" w:rsidRPr="00456E88" w:rsidRDefault="00CF376D" w:rsidP="00795D93">
            <w:pPr>
              <w:rPr>
                <w:sz w:val="20"/>
                <w:szCs w:val="20"/>
              </w:rPr>
            </w:pPr>
            <w:r w:rsidRPr="00456E88">
              <w:rPr>
                <w:sz w:val="20"/>
                <w:szCs w:val="20"/>
              </w:rPr>
              <w:t xml:space="preserve">                  &lt;/idp1:Sender&gt;</w:t>
            </w:r>
          </w:p>
          <w:p w14:paraId="026CBA82" w14:textId="77777777" w:rsidR="00CF376D" w:rsidRPr="00456E88" w:rsidRDefault="00CF376D" w:rsidP="00795D93">
            <w:pPr>
              <w:rPr>
                <w:sz w:val="20"/>
                <w:szCs w:val="20"/>
              </w:rPr>
            </w:pPr>
            <w:r w:rsidRPr="00456E88">
              <w:rPr>
                <w:sz w:val="20"/>
                <w:szCs w:val="20"/>
              </w:rPr>
              <w:t xml:space="preserve">                  &lt;idp1:Receiver&gt;</w:t>
            </w:r>
          </w:p>
          <w:p w14:paraId="203BB9F6" w14:textId="77777777" w:rsidR="00CF376D" w:rsidRPr="00456E88" w:rsidRDefault="00CF376D" w:rsidP="00795D93">
            <w:pPr>
              <w:rPr>
                <w:sz w:val="20"/>
                <w:szCs w:val="20"/>
              </w:rPr>
            </w:pPr>
            <w:r w:rsidRPr="00456E88">
              <w:rPr>
                <w:sz w:val="20"/>
                <w:szCs w:val="20"/>
              </w:rPr>
              <w:t xml:space="preserve">                     &lt;idp1:ReceiverId&gt;?&lt;/idp1:ReceiverId&gt;</w:t>
            </w:r>
          </w:p>
          <w:p w14:paraId="2E59D6B5" w14:textId="77777777" w:rsidR="00CF376D" w:rsidRPr="00456E88" w:rsidRDefault="00CF376D" w:rsidP="00795D93">
            <w:pPr>
              <w:rPr>
                <w:sz w:val="20"/>
                <w:szCs w:val="20"/>
              </w:rPr>
            </w:pPr>
            <w:r w:rsidRPr="00456E88">
              <w:rPr>
                <w:sz w:val="20"/>
                <w:szCs w:val="20"/>
              </w:rPr>
              <w:t xml:space="preserve">                     &lt;idp1:ReceiverSys&gt;?&lt;/idp1:ReceiverSys&gt;</w:t>
            </w:r>
          </w:p>
          <w:p w14:paraId="478E9B0C" w14:textId="77777777" w:rsidR="00CF376D" w:rsidRPr="00456E88" w:rsidRDefault="00CF376D" w:rsidP="00795D93">
            <w:pPr>
              <w:rPr>
                <w:sz w:val="20"/>
                <w:szCs w:val="20"/>
              </w:rPr>
            </w:pPr>
            <w:r w:rsidRPr="00456E88">
              <w:rPr>
                <w:sz w:val="20"/>
                <w:szCs w:val="20"/>
              </w:rPr>
              <w:t xml:space="preserve">                  &lt;/idp1:Receiver&gt;</w:t>
            </w:r>
          </w:p>
          <w:p w14:paraId="44DEE52A" w14:textId="77777777" w:rsidR="00CF376D" w:rsidRPr="00456E88" w:rsidRDefault="00CF376D" w:rsidP="00795D93">
            <w:pPr>
              <w:rPr>
                <w:sz w:val="20"/>
                <w:szCs w:val="20"/>
              </w:rPr>
            </w:pPr>
            <w:r w:rsidRPr="00456E88">
              <w:rPr>
                <w:sz w:val="20"/>
                <w:szCs w:val="20"/>
              </w:rPr>
              <w:t xml:space="preserve">               &lt;/idp1:TRT&gt;</w:t>
            </w:r>
          </w:p>
          <w:p w14:paraId="360A52E0" w14:textId="77777777" w:rsidR="00CF376D" w:rsidRPr="00456E88" w:rsidRDefault="00CF376D" w:rsidP="00795D93">
            <w:pPr>
              <w:rPr>
                <w:sz w:val="20"/>
                <w:szCs w:val="20"/>
              </w:rPr>
            </w:pPr>
            <w:r w:rsidRPr="00456E88">
              <w:rPr>
                <w:sz w:val="20"/>
                <w:szCs w:val="20"/>
              </w:rPr>
              <w:t xml:space="preserve">               &lt;idp1:E2E&gt;</w:t>
            </w:r>
          </w:p>
          <w:p w14:paraId="451A3451" w14:textId="77777777" w:rsidR="00CF376D" w:rsidRPr="00456E88" w:rsidRDefault="00CF376D" w:rsidP="00795D93">
            <w:pPr>
              <w:rPr>
                <w:sz w:val="20"/>
                <w:szCs w:val="20"/>
              </w:rPr>
            </w:pPr>
            <w:r w:rsidRPr="00456E88">
              <w:rPr>
                <w:sz w:val="20"/>
                <w:szCs w:val="20"/>
              </w:rPr>
              <w:t xml:space="preserve">                  &lt;idp1:E2ESrvcNm&gt;?&lt;/idp1:E2ESrvcNm&gt;</w:t>
            </w:r>
          </w:p>
          <w:p w14:paraId="1955D235" w14:textId="77777777" w:rsidR="00CF376D" w:rsidRPr="00456E88" w:rsidRDefault="00CF376D" w:rsidP="00795D93">
            <w:pPr>
              <w:rPr>
                <w:sz w:val="20"/>
                <w:szCs w:val="20"/>
              </w:rPr>
            </w:pPr>
            <w:r w:rsidRPr="00456E88">
              <w:rPr>
                <w:sz w:val="20"/>
                <w:szCs w:val="20"/>
              </w:rPr>
              <w:t xml:space="preserve">                  &lt;idp1:E2EMsgId&gt;?&lt;/idp1:E2EMsgId&gt;</w:t>
            </w:r>
          </w:p>
          <w:p w14:paraId="0C6DF95F" w14:textId="77777777" w:rsidR="00CF376D" w:rsidRPr="00456E88" w:rsidRDefault="00CF376D" w:rsidP="00795D93">
            <w:pPr>
              <w:rPr>
                <w:sz w:val="20"/>
                <w:szCs w:val="20"/>
              </w:rPr>
            </w:pPr>
            <w:r w:rsidRPr="00456E88">
              <w:rPr>
                <w:sz w:val="20"/>
                <w:szCs w:val="20"/>
              </w:rPr>
              <w:t xml:space="preserve">                  &lt;idp1:XMLCrtDt&gt;?&lt;/idp1:XMLCrtDt&gt;</w:t>
            </w:r>
          </w:p>
          <w:p w14:paraId="72047B3D" w14:textId="77777777" w:rsidR="00CF376D" w:rsidRPr="00456E88" w:rsidRDefault="00CF376D" w:rsidP="00795D93">
            <w:pPr>
              <w:rPr>
                <w:sz w:val="20"/>
                <w:szCs w:val="20"/>
              </w:rPr>
            </w:pPr>
            <w:r w:rsidRPr="00456E88">
              <w:rPr>
                <w:sz w:val="20"/>
                <w:szCs w:val="20"/>
              </w:rPr>
              <w:t xml:space="preserve">                  &lt;idp1:Sender&gt;</w:t>
            </w:r>
          </w:p>
          <w:p w14:paraId="30F8C92C" w14:textId="77777777" w:rsidR="00CF376D" w:rsidRPr="00456E88" w:rsidRDefault="00CF376D" w:rsidP="00795D93">
            <w:pPr>
              <w:rPr>
                <w:sz w:val="20"/>
                <w:szCs w:val="20"/>
              </w:rPr>
            </w:pPr>
            <w:r w:rsidRPr="00456E88">
              <w:rPr>
                <w:sz w:val="20"/>
                <w:szCs w:val="20"/>
              </w:rPr>
              <w:t xml:space="preserve">                     &lt;idp1:E2ESndrId&gt;?&lt;/idp1:E2ESndrId&gt;</w:t>
            </w:r>
          </w:p>
          <w:p w14:paraId="534A7A1F" w14:textId="77777777" w:rsidR="00CF376D" w:rsidRPr="00456E88" w:rsidRDefault="00CF376D" w:rsidP="00795D93">
            <w:pPr>
              <w:rPr>
                <w:sz w:val="20"/>
                <w:szCs w:val="20"/>
              </w:rPr>
            </w:pPr>
            <w:r w:rsidRPr="00456E88">
              <w:rPr>
                <w:sz w:val="20"/>
                <w:szCs w:val="20"/>
              </w:rPr>
              <w:t xml:space="preserve">                     &lt;idp1:E2ESndrSys&gt;?&lt;/idp1:E2ESndrSys&gt;</w:t>
            </w:r>
          </w:p>
          <w:p w14:paraId="6B3BC8A2" w14:textId="77777777" w:rsidR="00CF376D" w:rsidRPr="00456E88" w:rsidRDefault="00CF376D" w:rsidP="00795D93">
            <w:pPr>
              <w:rPr>
                <w:sz w:val="20"/>
                <w:szCs w:val="20"/>
              </w:rPr>
            </w:pPr>
            <w:r w:rsidRPr="00456E88">
              <w:rPr>
                <w:sz w:val="20"/>
                <w:szCs w:val="20"/>
              </w:rPr>
              <w:t xml:space="preserve">                  &lt;/idp1:Sender&gt;</w:t>
            </w:r>
          </w:p>
          <w:p w14:paraId="6F8CD2BA" w14:textId="77777777" w:rsidR="00CF376D" w:rsidRPr="00456E88" w:rsidRDefault="00CF376D" w:rsidP="00795D93">
            <w:pPr>
              <w:rPr>
                <w:sz w:val="20"/>
                <w:szCs w:val="20"/>
              </w:rPr>
            </w:pPr>
            <w:r w:rsidRPr="00456E88">
              <w:rPr>
                <w:sz w:val="20"/>
                <w:szCs w:val="20"/>
              </w:rPr>
              <w:t xml:space="preserve">                  &lt;idp1:Receiver&gt;</w:t>
            </w:r>
          </w:p>
          <w:p w14:paraId="087D2EB9" w14:textId="77777777" w:rsidR="00CF376D" w:rsidRPr="00456E88" w:rsidRDefault="00CF376D" w:rsidP="00795D93">
            <w:pPr>
              <w:rPr>
                <w:sz w:val="20"/>
                <w:szCs w:val="20"/>
              </w:rPr>
            </w:pPr>
            <w:r w:rsidRPr="00456E88">
              <w:rPr>
                <w:sz w:val="20"/>
                <w:szCs w:val="20"/>
              </w:rPr>
              <w:t xml:space="preserve">                     &lt;idp1:E2ERcvrId&gt;?&lt;/idp1:E2ERcvrId&gt;</w:t>
            </w:r>
          </w:p>
          <w:p w14:paraId="45761A24" w14:textId="77777777" w:rsidR="00CF376D" w:rsidRPr="00456E88" w:rsidRDefault="00CF376D" w:rsidP="00795D93">
            <w:pPr>
              <w:rPr>
                <w:sz w:val="20"/>
                <w:szCs w:val="20"/>
              </w:rPr>
            </w:pPr>
            <w:r w:rsidRPr="00456E88">
              <w:rPr>
                <w:sz w:val="20"/>
                <w:szCs w:val="20"/>
              </w:rPr>
              <w:t xml:space="preserve">                     &lt;idp1:E2ERcvrSys&gt;?&lt;/idp1:E2ERcvrSys&gt;</w:t>
            </w:r>
          </w:p>
          <w:p w14:paraId="5ED5B3FD" w14:textId="77777777" w:rsidR="00CF376D" w:rsidRPr="00456E88" w:rsidRDefault="00CF376D" w:rsidP="00795D93">
            <w:pPr>
              <w:rPr>
                <w:sz w:val="20"/>
                <w:szCs w:val="20"/>
              </w:rPr>
            </w:pPr>
            <w:r w:rsidRPr="00456E88">
              <w:rPr>
                <w:sz w:val="20"/>
                <w:szCs w:val="20"/>
              </w:rPr>
              <w:t xml:space="preserve">                  &lt;/idp1:Receiver&gt;</w:t>
            </w:r>
          </w:p>
          <w:p w14:paraId="4766D3BE" w14:textId="77777777" w:rsidR="00CF376D" w:rsidRPr="00456E88" w:rsidRDefault="00CF376D" w:rsidP="00795D93">
            <w:pPr>
              <w:rPr>
                <w:sz w:val="20"/>
                <w:szCs w:val="20"/>
              </w:rPr>
            </w:pPr>
            <w:r w:rsidRPr="00456E88">
              <w:rPr>
                <w:sz w:val="20"/>
                <w:szCs w:val="20"/>
              </w:rPr>
              <w:t xml:space="preserve">               &lt;/idp1:E2E&gt;</w:t>
            </w:r>
          </w:p>
          <w:p w14:paraId="4ED5E9E7" w14:textId="77777777" w:rsidR="00CF376D" w:rsidRPr="00456E88" w:rsidRDefault="00CF376D" w:rsidP="00795D93">
            <w:pPr>
              <w:rPr>
                <w:sz w:val="20"/>
                <w:szCs w:val="20"/>
              </w:rPr>
            </w:pPr>
            <w:r w:rsidRPr="00456E88">
              <w:rPr>
                <w:sz w:val="20"/>
                <w:szCs w:val="20"/>
              </w:rPr>
              <w:t xml:space="preserve">            &lt;/idp1:IdpHeader&gt;</w:t>
            </w:r>
          </w:p>
          <w:p w14:paraId="7F7B2080" w14:textId="77777777" w:rsidR="00CF376D" w:rsidRPr="00456E88" w:rsidRDefault="00CF376D" w:rsidP="00795D93">
            <w:pPr>
              <w:rPr>
                <w:sz w:val="20"/>
                <w:szCs w:val="20"/>
              </w:rPr>
            </w:pPr>
            <w:r w:rsidRPr="00456E88">
              <w:rPr>
                <w:sz w:val="20"/>
                <w:szCs w:val="20"/>
              </w:rPr>
              <w:t xml:space="preserve">            &lt;idp:IdpBody&gt;</w:t>
            </w:r>
          </w:p>
          <w:p w14:paraId="319AC9AF" w14:textId="77777777" w:rsidR="00CF376D" w:rsidRPr="00456E88" w:rsidRDefault="00CF376D" w:rsidP="00795D93">
            <w:pPr>
              <w:rPr>
                <w:sz w:val="20"/>
                <w:szCs w:val="20"/>
              </w:rPr>
            </w:pPr>
            <w:r w:rsidRPr="00456E88">
              <w:rPr>
                <w:sz w:val="20"/>
                <w:szCs w:val="20"/>
              </w:rPr>
              <w:t xml:space="preserve">               &lt;idp:InfoMessaggio&gt;</w:t>
            </w:r>
          </w:p>
          <w:p w14:paraId="1A3809BB" w14:textId="77777777" w:rsidR="00CF376D" w:rsidRPr="00456E88" w:rsidRDefault="00CF376D" w:rsidP="00795D93">
            <w:pPr>
              <w:rPr>
                <w:sz w:val="20"/>
                <w:szCs w:val="20"/>
              </w:rPr>
            </w:pPr>
            <w:r>
              <w:rPr>
                <w:sz w:val="20"/>
                <w:szCs w:val="20"/>
              </w:rPr>
              <w:lastRenderedPageBreak/>
              <w:t xml:space="preserve">                  &lt;idp:Stato&gt;Elaborato con errori</w:t>
            </w:r>
            <w:r w:rsidRPr="00456E88">
              <w:rPr>
                <w:sz w:val="20"/>
                <w:szCs w:val="20"/>
              </w:rPr>
              <w:t>&lt;/idp:Stato&gt;</w:t>
            </w:r>
          </w:p>
          <w:p w14:paraId="72DA0586" w14:textId="77777777" w:rsidR="00CF376D" w:rsidRPr="00456E88" w:rsidRDefault="00CF376D" w:rsidP="00795D93">
            <w:pPr>
              <w:rPr>
                <w:sz w:val="20"/>
                <w:szCs w:val="20"/>
              </w:rPr>
            </w:pPr>
            <w:r w:rsidRPr="00456E88">
              <w:rPr>
                <w:sz w:val="20"/>
                <w:szCs w:val="20"/>
              </w:rPr>
              <w:t xml:space="preserve">                  &lt;!--Optional:--&gt;</w:t>
            </w:r>
          </w:p>
          <w:p w14:paraId="3112E788" w14:textId="77777777" w:rsidR="00CF376D" w:rsidRPr="00456E88" w:rsidRDefault="00CF376D" w:rsidP="00795D93">
            <w:pPr>
              <w:rPr>
                <w:sz w:val="20"/>
                <w:szCs w:val="20"/>
              </w:rPr>
            </w:pPr>
            <w:r w:rsidRPr="00456E88">
              <w:rPr>
                <w:sz w:val="20"/>
                <w:szCs w:val="20"/>
              </w:rPr>
              <w:t xml:space="preserve">                  &lt;idp:Esiti&gt;</w:t>
            </w:r>
          </w:p>
          <w:p w14:paraId="3D491E01" w14:textId="77777777" w:rsidR="00CF376D" w:rsidRPr="00456E88" w:rsidRDefault="00CF376D" w:rsidP="00795D93">
            <w:pPr>
              <w:rPr>
                <w:sz w:val="20"/>
                <w:szCs w:val="20"/>
              </w:rPr>
            </w:pPr>
            <w:r w:rsidRPr="00456E88">
              <w:rPr>
                <w:sz w:val="20"/>
                <w:szCs w:val="20"/>
              </w:rPr>
              <w:t xml:space="preserve">                     &lt;!--1 or more repetitions:--&gt;</w:t>
            </w:r>
          </w:p>
          <w:p w14:paraId="3910DEC9" w14:textId="77777777" w:rsidR="00CF376D" w:rsidRPr="00456E88" w:rsidRDefault="00CF376D" w:rsidP="00795D93">
            <w:pPr>
              <w:rPr>
                <w:sz w:val="20"/>
                <w:szCs w:val="20"/>
              </w:rPr>
            </w:pPr>
            <w:r w:rsidRPr="00456E88">
              <w:rPr>
                <w:sz w:val="20"/>
                <w:szCs w:val="20"/>
              </w:rPr>
              <w:t xml:space="preserve">                     &lt;idp:Esito&gt;</w:t>
            </w:r>
          </w:p>
          <w:p w14:paraId="573F975D" w14:textId="77777777" w:rsidR="00CF376D" w:rsidRPr="00456E88" w:rsidRDefault="00CF376D" w:rsidP="00795D93">
            <w:pPr>
              <w:rPr>
                <w:sz w:val="20"/>
                <w:szCs w:val="20"/>
              </w:rPr>
            </w:pPr>
            <w:r w:rsidRPr="00456E88">
              <w:rPr>
                <w:sz w:val="20"/>
                <w:szCs w:val="20"/>
              </w:rPr>
              <w:t xml:space="preserve">                        &lt;idp:Codice&gt;?&lt;/idp:Codice&gt;</w:t>
            </w:r>
          </w:p>
          <w:p w14:paraId="3D9EBC87" w14:textId="77777777" w:rsidR="00CF376D" w:rsidRPr="00456E88" w:rsidRDefault="00CF376D" w:rsidP="00795D93">
            <w:pPr>
              <w:rPr>
                <w:sz w:val="20"/>
                <w:szCs w:val="20"/>
              </w:rPr>
            </w:pPr>
            <w:r w:rsidRPr="00456E88">
              <w:rPr>
                <w:sz w:val="20"/>
                <w:szCs w:val="20"/>
              </w:rPr>
              <w:t xml:space="preserve">                        &lt;idp:Descrizione&gt;?&lt;/idp:Descrizione&gt;</w:t>
            </w:r>
          </w:p>
          <w:p w14:paraId="0DB3568C" w14:textId="77777777" w:rsidR="00CF376D" w:rsidRPr="00456E88" w:rsidRDefault="00CF376D" w:rsidP="00795D93">
            <w:pPr>
              <w:rPr>
                <w:sz w:val="20"/>
                <w:szCs w:val="20"/>
              </w:rPr>
            </w:pPr>
            <w:r w:rsidRPr="00456E88">
              <w:rPr>
                <w:sz w:val="20"/>
                <w:szCs w:val="20"/>
              </w:rPr>
              <w:t xml:space="preserve">                        &lt;!--Optional:--&gt;</w:t>
            </w:r>
          </w:p>
          <w:p w14:paraId="340BE19F" w14:textId="77777777" w:rsidR="00CF376D" w:rsidRPr="00456E88" w:rsidRDefault="00CF376D" w:rsidP="00795D93">
            <w:pPr>
              <w:rPr>
                <w:sz w:val="20"/>
                <w:szCs w:val="20"/>
              </w:rPr>
            </w:pPr>
            <w:r w:rsidRPr="00456E88">
              <w:rPr>
                <w:sz w:val="20"/>
                <w:szCs w:val="20"/>
              </w:rPr>
              <w:t xml:space="preserve">                        &lt;idp:Elemento&gt;?&lt;/idp:Elemento&gt;</w:t>
            </w:r>
          </w:p>
          <w:p w14:paraId="46DB6368" w14:textId="77777777" w:rsidR="00CF376D" w:rsidRPr="00456E88" w:rsidRDefault="00CF376D" w:rsidP="00795D93">
            <w:pPr>
              <w:rPr>
                <w:sz w:val="20"/>
                <w:szCs w:val="20"/>
              </w:rPr>
            </w:pPr>
            <w:r w:rsidRPr="00456E88">
              <w:rPr>
                <w:sz w:val="20"/>
                <w:szCs w:val="20"/>
              </w:rPr>
              <w:t xml:space="preserve">                        &lt;!--Optional:--&gt;</w:t>
            </w:r>
          </w:p>
          <w:p w14:paraId="69817408" w14:textId="77777777" w:rsidR="00CF376D" w:rsidRPr="00456E88" w:rsidRDefault="00CF376D" w:rsidP="00795D93">
            <w:pPr>
              <w:rPr>
                <w:sz w:val="20"/>
                <w:szCs w:val="20"/>
              </w:rPr>
            </w:pPr>
            <w:r w:rsidRPr="00456E88">
              <w:rPr>
                <w:sz w:val="20"/>
                <w:szCs w:val="20"/>
              </w:rPr>
              <w:t xml:space="preserve">                        &lt;idp:Note&gt;?&lt;/idp:Note&gt;</w:t>
            </w:r>
          </w:p>
          <w:p w14:paraId="264D3C49" w14:textId="77777777" w:rsidR="00CF376D" w:rsidRPr="00456E88" w:rsidRDefault="00CF376D" w:rsidP="00795D93">
            <w:pPr>
              <w:rPr>
                <w:sz w:val="20"/>
                <w:szCs w:val="20"/>
              </w:rPr>
            </w:pPr>
            <w:r w:rsidRPr="00456E88">
              <w:rPr>
                <w:sz w:val="20"/>
                <w:szCs w:val="20"/>
              </w:rPr>
              <w:t xml:space="preserve">                     &lt;/idp:Esito&gt;</w:t>
            </w:r>
          </w:p>
          <w:p w14:paraId="7C0E8D24" w14:textId="77777777" w:rsidR="00CF376D" w:rsidRPr="00456E88" w:rsidRDefault="00CF376D" w:rsidP="00795D93">
            <w:pPr>
              <w:rPr>
                <w:sz w:val="20"/>
                <w:szCs w:val="20"/>
              </w:rPr>
            </w:pPr>
            <w:r w:rsidRPr="00456E88">
              <w:rPr>
                <w:sz w:val="20"/>
                <w:szCs w:val="20"/>
              </w:rPr>
              <w:t xml:space="preserve">                  &lt;/idp:Esiti&gt;</w:t>
            </w:r>
          </w:p>
          <w:p w14:paraId="55498900" w14:textId="77777777" w:rsidR="00CF376D" w:rsidRPr="00456E88" w:rsidRDefault="00CF376D" w:rsidP="00795D93">
            <w:pPr>
              <w:rPr>
                <w:sz w:val="20"/>
                <w:szCs w:val="20"/>
              </w:rPr>
            </w:pPr>
            <w:r w:rsidRPr="00456E88">
              <w:rPr>
                <w:sz w:val="20"/>
                <w:szCs w:val="20"/>
              </w:rPr>
              <w:t xml:space="preserve">                  &lt;!--Optional:--&gt;</w:t>
            </w:r>
          </w:p>
          <w:p w14:paraId="0119A6A3" w14:textId="77777777" w:rsidR="00CF376D" w:rsidRPr="00456E88" w:rsidRDefault="00CF376D" w:rsidP="00795D93">
            <w:pPr>
              <w:rPr>
                <w:sz w:val="20"/>
                <w:szCs w:val="20"/>
              </w:rPr>
            </w:pPr>
            <w:r w:rsidRPr="00456E88">
              <w:rPr>
                <w:sz w:val="20"/>
                <w:szCs w:val="20"/>
              </w:rPr>
              <w:t xml:space="preserve">                  &lt;idp:Note&gt;?&lt;/idp:Note&gt;</w:t>
            </w:r>
          </w:p>
          <w:p w14:paraId="501A6254" w14:textId="77777777" w:rsidR="00CF376D" w:rsidRPr="00456E88" w:rsidRDefault="00CF376D" w:rsidP="00795D93">
            <w:pPr>
              <w:rPr>
                <w:sz w:val="20"/>
                <w:szCs w:val="20"/>
              </w:rPr>
            </w:pPr>
            <w:r w:rsidRPr="00456E88">
              <w:rPr>
                <w:sz w:val="20"/>
                <w:szCs w:val="20"/>
              </w:rPr>
              <w:t xml:space="preserve">               &lt;/idp:InfoMessaggio&gt;</w:t>
            </w:r>
          </w:p>
          <w:p w14:paraId="1F3B0351" w14:textId="77777777" w:rsidR="00CF376D" w:rsidRPr="00456E88" w:rsidRDefault="00CF376D" w:rsidP="00795D93">
            <w:pPr>
              <w:rPr>
                <w:sz w:val="20"/>
                <w:szCs w:val="20"/>
              </w:rPr>
            </w:pPr>
            <w:r w:rsidRPr="00456E88">
              <w:rPr>
                <w:sz w:val="20"/>
                <w:szCs w:val="20"/>
              </w:rPr>
              <w:t xml:space="preserve">            &lt;/idp:IdpBody&gt;</w:t>
            </w:r>
          </w:p>
          <w:p w14:paraId="35FAEE5A" w14:textId="77777777" w:rsidR="00CF376D" w:rsidRPr="00456E88" w:rsidRDefault="00CF376D" w:rsidP="00795D93">
            <w:pPr>
              <w:rPr>
                <w:sz w:val="20"/>
                <w:szCs w:val="20"/>
              </w:rPr>
            </w:pPr>
            <w:r w:rsidRPr="00456E88">
              <w:rPr>
                <w:sz w:val="20"/>
                <w:szCs w:val="20"/>
              </w:rPr>
              <w:t xml:space="preserve">         &lt;/idp:IdpEsito&gt;</w:t>
            </w:r>
          </w:p>
          <w:p w14:paraId="7696C7D0" w14:textId="77777777" w:rsidR="00CF376D" w:rsidRPr="00456E88" w:rsidRDefault="00CF376D" w:rsidP="00795D93">
            <w:pPr>
              <w:rPr>
                <w:sz w:val="20"/>
                <w:szCs w:val="20"/>
              </w:rPr>
            </w:pPr>
            <w:r w:rsidRPr="00456E88">
              <w:rPr>
                <w:sz w:val="20"/>
                <w:szCs w:val="20"/>
              </w:rPr>
              <w:t xml:space="preserve">      &lt;/prox:IdpConfigurazioneEnte.Esito&gt;</w:t>
            </w:r>
          </w:p>
          <w:p w14:paraId="117C5D98" w14:textId="77777777" w:rsidR="00CF376D" w:rsidRPr="00456E88" w:rsidRDefault="00CF376D" w:rsidP="00795D93">
            <w:pPr>
              <w:rPr>
                <w:sz w:val="20"/>
                <w:szCs w:val="20"/>
              </w:rPr>
            </w:pPr>
            <w:r w:rsidRPr="00456E88">
              <w:rPr>
                <w:sz w:val="20"/>
                <w:szCs w:val="20"/>
              </w:rPr>
              <w:t xml:space="preserve">   &lt;/soapenv:Body&gt;</w:t>
            </w:r>
          </w:p>
          <w:p w14:paraId="6B1F3A67" w14:textId="77777777" w:rsidR="00CF376D" w:rsidRPr="008B1C81" w:rsidRDefault="00CF376D" w:rsidP="00795D93">
            <w:pPr>
              <w:rPr>
                <w:sz w:val="20"/>
                <w:szCs w:val="20"/>
              </w:rPr>
            </w:pPr>
            <w:r w:rsidRPr="00456E88">
              <w:rPr>
                <w:sz w:val="20"/>
                <w:szCs w:val="20"/>
              </w:rPr>
              <w:t>&lt;/soapenv:Envelope&gt;</w:t>
            </w:r>
          </w:p>
        </w:tc>
      </w:tr>
    </w:tbl>
    <w:p w14:paraId="180DD358" w14:textId="77777777" w:rsidR="00CF376D" w:rsidRDefault="00CF376D" w:rsidP="00CF376D"/>
    <w:p w14:paraId="657184AC" w14:textId="77777777" w:rsidR="00CF376D" w:rsidRDefault="00CF376D" w:rsidP="00CF376D"/>
    <w:p w14:paraId="4EFBB30B" w14:textId="77777777" w:rsidR="00CF376D" w:rsidRPr="008D3AA7" w:rsidRDefault="00CF376D" w:rsidP="00CF376D">
      <w:pPr>
        <w:pStyle w:val="Titolo3"/>
        <w:numPr>
          <w:ilvl w:val="2"/>
          <w:numId w:val="49"/>
        </w:numPr>
        <w:rPr>
          <w:rStyle w:val="Enfasigrassetto"/>
          <w:b w:val="0"/>
        </w:rPr>
      </w:pPr>
      <w:bookmarkStart w:id="257" w:name="_Toc32587210"/>
      <w:bookmarkStart w:id="258" w:name="_Toc35537086"/>
      <w:bookmarkStart w:id="259" w:name="_Toc36042203"/>
      <w:r w:rsidRPr="008D3AA7">
        <w:rPr>
          <w:rStyle w:val="Enfasigrassetto"/>
          <w:b w:val="0"/>
        </w:rPr>
        <w:t>Configurazione Tipologie Debito</w:t>
      </w:r>
      <w:bookmarkEnd w:id="257"/>
      <w:bookmarkEnd w:id="258"/>
      <w:bookmarkEnd w:id="259"/>
    </w:p>
    <w:p w14:paraId="291090CD" w14:textId="77777777" w:rsidR="00CF376D" w:rsidRDefault="00CF376D" w:rsidP="00CF376D"/>
    <w:tbl>
      <w:tblPr>
        <w:tblStyle w:val="Grigliatabella"/>
        <w:tblW w:w="0" w:type="auto"/>
        <w:tblLook w:val="04A0" w:firstRow="1" w:lastRow="0" w:firstColumn="1" w:lastColumn="0" w:noHBand="0" w:noVBand="1"/>
      </w:tblPr>
      <w:tblGrid>
        <w:gridCol w:w="1559"/>
        <w:gridCol w:w="7793"/>
      </w:tblGrid>
      <w:tr w:rsidR="00CF376D" w:rsidRPr="00456E88" w14:paraId="6DDEB8E5" w14:textId="77777777" w:rsidTr="00795D93">
        <w:tc>
          <w:tcPr>
            <w:tcW w:w="1559" w:type="dxa"/>
          </w:tcPr>
          <w:p w14:paraId="7B8FE036" w14:textId="77777777" w:rsidR="00CF376D" w:rsidRPr="00456E88" w:rsidRDefault="00CF376D" w:rsidP="00795D93">
            <w:r w:rsidRPr="00456E88">
              <w:t>Descrizione</w:t>
            </w:r>
          </w:p>
        </w:tc>
        <w:tc>
          <w:tcPr>
            <w:tcW w:w="7793" w:type="dxa"/>
          </w:tcPr>
          <w:p w14:paraId="59996C5B" w14:textId="77777777" w:rsidR="00CF376D" w:rsidRPr="00456E88" w:rsidRDefault="00CF376D" w:rsidP="00795D93">
            <w:r w:rsidRPr="00456E88">
              <w:t xml:space="preserve">Questo servizio consente di censire </w:t>
            </w:r>
            <w:r>
              <w:t xml:space="preserve">le tipologie di debito di </w:t>
            </w:r>
            <w:r w:rsidRPr="00456E88">
              <w:t xml:space="preserve">un </w:t>
            </w:r>
            <w:r>
              <w:t xml:space="preserve">Ente </w:t>
            </w:r>
            <w:r w:rsidRPr="00456E88">
              <w:t>creditore</w:t>
            </w:r>
            <w:r>
              <w:t xml:space="preserve">. </w:t>
            </w:r>
            <w:r w:rsidRPr="004137ED">
              <w:t>Il servizio consente di effetturare le operazioni di inserimento e modifica.</w:t>
            </w:r>
          </w:p>
        </w:tc>
      </w:tr>
      <w:tr w:rsidR="00CF376D" w:rsidRPr="00456E88" w14:paraId="299247D6" w14:textId="77777777" w:rsidTr="00795D93">
        <w:tc>
          <w:tcPr>
            <w:tcW w:w="1559" w:type="dxa"/>
          </w:tcPr>
          <w:p w14:paraId="1468213B" w14:textId="77777777" w:rsidR="00CF376D" w:rsidRPr="00456E88" w:rsidRDefault="00CF376D" w:rsidP="00795D93">
            <w:r w:rsidRPr="00456E88">
              <w:t>Servizio</w:t>
            </w:r>
          </w:p>
        </w:tc>
        <w:tc>
          <w:tcPr>
            <w:tcW w:w="7793" w:type="dxa"/>
          </w:tcPr>
          <w:p w14:paraId="79CF879B" w14:textId="77777777" w:rsidR="00CF376D" w:rsidRPr="00456E88" w:rsidRDefault="00CF376D" w:rsidP="00795D93">
            <w:r w:rsidRPr="00456E88">
              <w:t>Configurazione</w:t>
            </w:r>
            <w:r>
              <w:t>Tributi</w:t>
            </w:r>
          </w:p>
        </w:tc>
      </w:tr>
      <w:tr w:rsidR="00CF376D" w:rsidRPr="00456E88" w14:paraId="1E1A7961" w14:textId="77777777" w:rsidTr="00795D93">
        <w:tc>
          <w:tcPr>
            <w:tcW w:w="1559" w:type="dxa"/>
          </w:tcPr>
          <w:p w14:paraId="6BDAA066" w14:textId="77777777" w:rsidR="00CF376D" w:rsidRPr="00456E88" w:rsidRDefault="00CF376D" w:rsidP="00795D93">
            <w:r w:rsidRPr="00456E88">
              <w:t>Operation</w:t>
            </w:r>
          </w:p>
        </w:tc>
        <w:tc>
          <w:tcPr>
            <w:tcW w:w="7793" w:type="dxa"/>
          </w:tcPr>
          <w:p w14:paraId="3D486A15" w14:textId="77777777" w:rsidR="00CF376D" w:rsidRPr="00456E88" w:rsidRDefault="00CF376D" w:rsidP="00795D93">
            <w:r w:rsidRPr="00456E88">
              <w:t>idpConfigurazione</w:t>
            </w:r>
            <w:r>
              <w:t>Tributi</w:t>
            </w:r>
          </w:p>
        </w:tc>
      </w:tr>
      <w:tr w:rsidR="00CF376D" w:rsidRPr="00456E88" w14:paraId="138DAD20" w14:textId="77777777" w:rsidTr="00795D93">
        <w:tc>
          <w:tcPr>
            <w:tcW w:w="1559" w:type="dxa"/>
          </w:tcPr>
          <w:p w14:paraId="78AF383B" w14:textId="77777777" w:rsidR="00CF376D" w:rsidRPr="00456E88" w:rsidRDefault="00CF376D" w:rsidP="00795D93">
            <w:r w:rsidRPr="00456E88">
              <w:t>Tipo servizio</w:t>
            </w:r>
          </w:p>
        </w:tc>
        <w:tc>
          <w:tcPr>
            <w:tcW w:w="7793" w:type="dxa"/>
          </w:tcPr>
          <w:p w14:paraId="750D1FE6" w14:textId="77777777" w:rsidR="00CF376D" w:rsidRPr="00456E88" w:rsidRDefault="00CF376D" w:rsidP="00795D93">
            <w:r w:rsidRPr="00456E88">
              <w:t>SOAP</w:t>
            </w:r>
          </w:p>
        </w:tc>
      </w:tr>
      <w:tr w:rsidR="00CF376D" w:rsidRPr="00456E88" w14:paraId="0DC4D661" w14:textId="77777777" w:rsidTr="00795D93">
        <w:tc>
          <w:tcPr>
            <w:tcW w:w="1559" w:type="dxa"/>
          </w:tcPr>
          <w:p w14:paraId="3D374DC3" w14:textId="77777777" w:rsidR="00CF376D" w:rsidRPr="00456E88" w:rsidRDefault="00CF376D" w:rsidP="00795D93">
            <w:r w:rsidRPr="00456E88">
              <w:t>Endpoint</w:t>
            </w:r>
          </w:p>
        </w:tc>
        <w:tc>
          <w:tcPr>
            <w:tcW w:w="7793" w:type="dxa"/>
          </w:tcPr>
          <w:p w14:paraId="0DAF00F8" w14:textId="77777777" w:rsidR="00CF376D" w:rsidRPr="00456E88" w:rsidRDefault="00CF376D" w:rsidP="00795D93">
            <w:r w:rsidRPr="00456E88">
              <w:rPr>
                <w:rStyle w:val="Collegamentoipertestuale"/>
                <w:lang w:val="it-IT"/>
              </w:rPr>
              <w:t>/IdpWebServices/Configurazione</w:t>
            </w:r>
            <w:r>
              <w:rPr>
                <w:rStyle w:val="Collegamentoipertestuale"/>
                <w:lang w:val="it-IT"/>
              </w:rPr>
              <w:t>IDP</w:t>
            </w:r>
          </w:p>
        </w:tc>
      </w:tr>
      <w:tr w:rsidR="00CF376D" w:rsidRPr="00456E88" w14:paraId="22D78BFD" w14:textId="77777777" w:rsidTr="00795D93">
        <w:tc>
          <w:tcPr>
            <w:tcW w:w="1559" w:type="dxa"/>
          </w:tcPr>
          <w:p w14:paraId="53610820" w14:textId="77777777" w:rsidR="00CF376D" w:rsidRPr="00456E88" w:rsidRDefault="00CF376D" w:rsidP="00795D93">
            <w:r w:rsidRPr="00456E88">
              <w:t>Authentication</w:t>
            </w:r>
          </w:p>
        </w:tc>
        <w:tc>
          <w:tcPr>
            <w:tcW w:w="7793" w:type="dxa"/>
          </w:tcPr>
          <w:p w14:paraId="4C819901" w14:textId="77777777" w:rsidR="00CF376D" w:rsidRPr="00456E88" w:rsidRDefault="00CF376D" w:rsidP="00795D93">
            <w:r w:rsidRPr="00456E88">
              <w:t>Not Required</w:t>
            </w:r>
          </w:p>
        </w:tc>
      </w:tr>
      <w:tr w:rsidR="00CF376D" w:rsidRPr="00456E88" w14:paraId="45253CAD" w14:textId="77777777" w:rsidTr="00795D93">
        <w:tc>
          <w:tcPr>
            <w:tcW w:w="1559" w:type="dxa"/>
          </w:tcPr>
          <w:p w14:paraId="42222D78" w14:textId="77777777" w:rsidR="00CF376D" w:rsidRPr="00456E88" w:rsidRDefault="00CF376D" w:rsidP="00795D93">
            <w:r w:rsidRPr="00456E88">
              <w:t>Method</w:t>
            </w:r>
          </w:p>
        </w:tc>
        <w:tc>
          <w:tcPr>
            <w:tcW w:w="7793" w:type="dxa"/>
          </w:tcPr>
          <w:p w14:paraId="34373627" w14:textId="77777777" w:rsidR="00CF376D" w:rsidRPr="00456E88" w:rsidRDefault="00CF376D" w:rsidP="00795D93">
            <w:r w:rsidRPr="00456E88">
              <w:t>POST</w:t>
            </w:r>
          </w:p>
        </w:tc>
      </w:tr>
      <w:tr w:rsidR="00CF376D" w:rsidRPr="00456E88" w14:paraId="0D268754" w14:textId="77777777" w:rsidTr="00795D93">
        <w:tc>
          <w:tcPr>
            <w:tcW w:w="1559" w:type="dxa"/>
          </w:tcPr>
          <w:p w14:paraId="40958FC4" w14:textId="77777777" w:rsidR="00CF376D" w:rsidRPr="00456E88" w:rsidRDefault="00CF376D" w:rsidP="00795D93">
            <w:r w:rsidRPr="00456E88">
              <w:t>Consumes</w:t>
            </w:r>
          </w:p>
        </w:tc>
        <w:tc>
          <w:tcPr>
            <w:tcW w:w="7793" w:type="dxa"/>
          </w:tcPr>
          <w:p w14:paraId="44B920A7" w14:textId="77777777" w:rsidR="00CF376D" w:rsidRPr="00456E88" w:rsidRDefault="00CF376D" w:rsidP="00795D93">
            <w:r w:rsidRPr="00456E88">
              <w:t>application/xml</w:t>
            </w:r>
          </w:p>
        </w:tc>
      </w:tr>
      <w:tr w:rsidR="00CF376D" w:rsidRPr="00456E88" w14:paraId="5B99D097" w14:textId="77777777" w:rsidTr="00795D93">
        <w:tc>
          <w:tcPr>
            <w:tcW w:w="1559" w:type="dxa"/>
          </w:tcPr>
          <w:p w14:paraId="1A226122" w14:textId="77777777" w:rsidR="00CF376D" w:rsidRPr="00456E88" w:rsidRDefault="00CF376D" w:rsidP="00795D93">
            <w:r w:rsidRPr="00456E88">
              <w:t>Produces</w:t>
            </w:r>
          </w:p>
        </w:tc>
        <w:tc>
          <w:tcPr>
            <w:tcW w:w="7793" w:type="dxa"/>
          </w:tcPr>
          <w:p w14:paraId="33F510FF" w14:textId="77777777" w:rsidR="00CF376D" w:rsidRPr="00456E88" w:rsidRDefault="00CF376D" w:rsidP="00795D93">
            <w:r w:rsidRPr="00456E88">
              <w:t>application/xml</w:t>
            </w:r>
          </w:p>
        </w:tc>
      </w:tr>
      <w:tr w:rsidR="00CF376D" w:rsidRPr="00456E88" w14:paraId="7177F353" w14:textId="77777777" w:rsidTr="00795D93">
        <w:tc>
          <w:tcPr>
            <w:tcW w:w="1559" w:type="dxa"/>
          </w:tcPr>
          <w:p w14:paraId="36E41569" w14:textId="77777777" w:rsidR="00CF376D" w:rsidRPr="00456E88" w:rsidRDefault="00CF376D" w:rsidP="00795D93">
            <w:r w:rsidRPr="00456E88">
              <w:t>Payload</w:t>
            </w:r>
          </w:p>
        </w:tc>
        <w:tc>
          <w:tcPr>
            <w:tcW w:w="7793" w:type="dxa"/>
          </w:tcPr>
          <w:p w14:paraId="67162DD7" w14:textId="77777777" w:rsidR="00CF376D" w:rsidRPr="00AF3BFA" w:rsidRDefault="00CF376D" w:rsidP="00795D93">
            <w:pPr>
              <w:rPr>
                <w:sz w:val="20"/>
                <w:szCs w:val="20"/>
              </w:rPr>
            </w:pPr>
            <w:r w:rsidRPr="00AF3BFA">
              <w:rPr>
                <w:sz w:val="20"/>
                <w:szCs w:val="20"/>
              </w:rPr>
              <w:t>&lt;soapenv:Envelope xmlns:soapenv="http://schemas.xmlsoap.org/soap/envelope/" xmlns:prox="http://www.cart.rete.toscana.it/servizi/iris_1_1/proxy" xmlns:idp="http://www.cart.rete.toscana.it/servizi/iris_1_1/IdpConfigurazione" xmlns:idp1="http://www.cart.rete.toscana.it/servizi/iris_1_1/IdpHeader"&gt;</w:t>
            </w:r>
          </w:p>
          <w:p w14:paraId="58E982FF" w14:textId="77777777" w:rsidR="00CF376D" w:rsidRPr="00AF3BFA" w:rsidRDefault="00CF376D" w:rsidP="00795D93">
            <w:pPr>
              <w:rPr>
                <w:sz w:val="20"/>
                <w:szCs w:val="20"/>
              </w:rPr>
            </w:pPr>
            <w:r w:rsidRPr="00AF3BFA">
              <w:rPr>
                <w:sz w:val="20"/>
                <w:szCs w:val="20"/>
              </w:rPr>
              <w:t xml:space="preserve">   &lt;soapenv:Header/&gt;</w:t>
            </w:r>
          </w:p>
          <w:p w14:paraId="11534E13" w14:textId="77777777" w:rsidR="00CF376D" w:rsidRPr="00AF3BFA" w:rsidRDefault="00CF376D" w:rsidP="00795D93">
            <w:pPr>
              <w:rPr>
                <w:sz w:val="20"/>
                <w:szCs w:val="20"/>
              </w:rPr>
            </w:pPr>
            <w:r w:rsidRPr="00AF3BFA">
              <w:rPr>
                <w:sz w:val="20"/>
                <w:szCs w:val="20"/>
              </w:rPr>
              <w:t xml:space="preserve">   &lt;soapenv:Body&gt;</w:t>
            </w:r>
          </w:p>
          <w:p w14:paraId="43E6F5C9" w14:textId="77777777" w:rsidR="00CF376D" w:rsidRPr="00AF3BFA" w:rsidRDefault="00CF376D" w:rsidP="00795D93">
            <w:pPr>
              <w:rPr>
                <w:sz w:val="20"/>
                <w:szCs w:val="20"/>
              </w:rPr>
            </w:pPr>
            <w:r w:rsidRPr="00AF3BFA">
              <w:rPr>
                <w:sz w:val="20"/>
                <w:szCs w:val="20"/>
              </w:rPr>
              <w:t xml:space="preserve">      &lt;prox:IdpConfigurazioneTributi&gt;</w:t>
            </w:r>
          </w:p>
          <w:p w14:paraId="0E6FF36B" w14:textId="77777777" w:rsidR="00CF376D" w:rsidRPr="00AF3BFA" w:rsidRDefault="00CF376D" w:rsidP="00795D93">
            <w:pPr>
              <w:rPr>
                <w:sz w:val="20"/>
                <w:szCs w:val="20"/>
              </w:rPr>
            </w:pPr>
            <w:r w:rsidRPr="00AF3BFA">
              <w:rPr>
                <w:sz w:val="20"/>
                <w:szCs w:val="20"/>
              </w:rPr>
              <w:t xml:space="preserve">         &lt;idp:IdpConfigurazioneTributi Versione="?"&gt;</w:t>
            </w:r>
          </w:p>
          <w:p w14:paraId="77DA09B6" w14:textId="77777777" w:rsidR="00CF376D" w:rsidRPr="00AF3BFA" w:rsidRDefault="00CF376D" w:rsidP="00795D93">
            <w:pPr>
              <w:rPr>
                <w:sz w:val="20"/>
                <w:szCs w:val="20"/>
              </w:rPr>
            </w:pPr>
            <w:r w:rsidRPr="00AF3BFA">
              <w:rPr>
                <w:sz w:val="20"/>
                <w:szCs w:val="20"/>
              </w:rPr>
              <w:t xml:space="preserve">            &lt;idp1:IdpHeader&gt;</w:t>
            </w:r>
          </w:p>
          <w:p w14:paraId="02B39404" w14:textId="77777777" w:rsidR="00CF376D" w:rsidRPr="00AF3BFA" w:rsidRDefault="00CF376D" w:rsidP="00795D93">
            <w:pPr>
              <w:rPr>
                <w:sz w:val="20"/>
                <w:szCs w:val="20"/>
              </w:rPr>
            </w:pPr>
            <w:r w:rsidRPr="00AF3BFA">
              <w:rPr>
                <w:sz w:val="20"/>
                <w:szCs w:val="20"/>
              </w:rPr>
              <w:t xml:space="preserve">               &lt;idp1:TRT&gt;</w:t>
            </w:r>
          </w:p>
          <w:p w14:paraId="3E420B89" w14:textId="77777777" w:rsidR="00CF376D" w:rsidRPr="00AF3BFA" w:rsidRDefault="00CF376D" w:rsidP="00795D93">
            <w:pPr>
              <w:rPr>
                <w:sz w:val="20"/>
                <w:szCs w:val="20"/>
              </w:rPr>
            </w:pPr>
            <w:r w:rsidRPr="00AF3BFA">
              <w:rPr>
                <w:sz w:val="20"/>
                <w:szCs w:val="20"/>
              </w:rPr>
              <w:lastRenderedPageBreak/>
              <w:t xml:space="preserve">                  &lt;idp1:ServiceName&gt;?&lt;/idp1:ServiceName&gt;</w:t>
            </w:r>
          </w:p>
          <w:p w14:paraId="06C15573" w14:textId="77777777" w:rsidR="00CF376D" w:rsidRPr="00AF3BFA" w:rsidRDefault="00CF376D" w:rsidP="00795D93">
            <w:pPr>
              <w:rPr>
                <w:sz w:val="20"/>
                <w:szCs w:val="20"/>
              </w:rPr>
            </w:pPr>
            <w:r w:rsidRPr="00AF3BFA">
              <w:rPr>
                <w:sz w:val="20"/>
                <w:szCs w:val="20"/>
              </w:rPr>
              <w:t xml:space="preserve">                  &lt;idp1:MsgId&gt;?&lt;/idp1:MsgId&gt;</w:t>
            </w:r>
          </w:p>
          <w:p w14:paraId="41F7DC9E" w14:textId="77777777" w:rsidR="00CF376D" w:rsidRPr="00AF3BFA" w:rsidRDefault="00CF376D" w:rsidP="00795D93">
            <w:pPr>
              <w:rPr>
                <w:sz w:val="20"/>
                <w:szCs w:val="20"/>
              </w:rPr>
            </w:pPr>
            <w:r w:rsidRPr="00AF3BFA">
              <w:rPr>
                <w:sz w:val="20"/>
                <w:szCs w:val="20"/>
              </w:rPr>
              <w:t xml:space="preserve">                  &lt;idp1:XMLCrtDt&gt;?&lt;/idp1:XMLCrtDt&gt;</w:t>
            </w:r>
          </w:p>
          <w:p w14:paraId="5CD769F2" w14:textId="77777777" w:rsidR="00CF376D" w:rsidRPr="00AF3BFA" w:rsidRDefault="00CF376D" w:rsidP="00795D93">
            <w:pPr>
              <w:rPr>
                <w:sz w:val="20"/>
                <w:szCs w:val="20"/>
              </w:rPr>
            </w:pPr>
            <w:r w:rsidRPr="00AF3BFA">
              <w:rPr>
                <w:sz w:val="20"/>
                <w:szCs w:val="20"/>
              </w:rPr>
              <w:t xml:space="preserve">                  &lt;idp1:Sender&gt;</w:t>
            </w:r>
          </w:p>
          <w:p w14:paraId="4F084CDE" w14:textId="77777777" w:rsidR="00CF376D" w:rsidRPr="00AF3BFA" w:rsidRDefault="00CF376D" w:rsidP="00795D93">
            <w:pPr>
              <w:rPr>
                <w:sz w:val="20"/>
                <w:szCs w:val="20"/>
              </w:rPr>
            </w:pPr>
            <w:r w:rsidRPr="00AF3BFA">
              <w:rPr>
                <w:sz w:val="20"/>
                <w:szCs w:val="20"/>
              </w:rPr>
              <w:t xml:space="preserve">                     &lt;idp1:SenderId&gt;?&lt;/idp1:SenderId&gt;</w:t>
            </w:r>
          </w:p>
          <w:p w14:paraId="0C79C654" w14:textId="77777777" w:rsidR="00CF376D" w:rsidRPr="00AF3BFA" w:rsidRDefault="00CF376D" w:rsidP="00795D93">
            <w:pPr>
              <w:rPr>
                <w:sz w:val="20"/>
                <w:szCs w:val="20"/>
              </w:rPr>
            </w:pPr>
            <w:r w:rsidRPr="00AF3BFA">
              <w:rPr>
                <w:sz w:val="20"/>
                <w:szCs w:val="20"/>
              </w:rPr>
              <w:t xml:space="preserve">                     &lt;idp1:SenderSys&gt;?&lt;/idp1:SenderSys&gt;</w:t>
            </w:r>
          </w:p>
          <w:p w14:paraId="36BA4AA6" w14:textId="77777777" w:rsidR="00CF376D" w:rsidRPr="00AF3BFA" w:rsidRDefault="00CF376D" w:rsidP="00795D93">
            <w:pPr>
              <w:rPr>
                <w:sz w:val="20"/>
                <w:szCs w:val="20"/>
              </w:rPr>
            </w:pPr>
            <w:r w:rsidRPr="00AF3BFA">
              <w:rPr>
                <w:sz w:val="20"/>
                <w:szCs w:val="20"/>
              </w:rPr>
              <w:t xml:space="preserve">                  &lt;/idp1:Sender&gt;</w:t>
            </w:r>
          </w:p>
          <w:p w14:paraId="23CE9CBF" w14:textId="77777777" w:rsidR="00CF376D" w:rsidRPr="00AF3BFA" w:rsidRDefault="00CF376D" w:rsidP="00795D93">
            <w:pPr>
              <w:rPr>
                <w:sz w:val="20"/>
                <w:szCs w:val="20"/>
              </w:rPr>
            </w:pPr>
            <w:r w:rsidRPr="00AF3BFA">
              <w:rPr>
                <w:sz w:val="20"/>
                <w:szCs w:val="20"/>
              </w:rPr>
              <w:t xml:space="preserve">                  &lt;idp1:Receiver&gt;</w:t>
            </w:r>
          </w:p>
          <w:p w14:paraId="48600814" w14:textId="77777777" w:rsidR="00CF376D" w:rsidRPr="00AF3BFA" w:rsidRDefault="00CF376D" w:rsidP="00795D93">
            <w:pPr>
              <w:rPr>
                <w:sz w:val="20"/>
                <w:szCs w:val="20"/>
              </w:rPr>
            </w:pPr>
            <w:r w:rsidRPr="00AF3BFA">
              <w:rPr>
                <w:sz w:val="20"/>
                <w:szCs w:val="20"/>
              </w:rPr>
              <w:t xml:space="preserve">                     &lt;idp1:ReceiverId&gt;?&lt;/idp1:ReceiverId&gt;</w:t>
            </w:r>
          </w:p>
          <w:p w14:paraId="2722C60D" w14:textId="77777777" w:rsidR="00CF376D" w:rsidRPr="00AF3BFA" w:rsidRDefault="00CF376D" w:rsidP="00795D93">
            <w:pPr>
              <w:rPr>
                <w:sz w:val="20"/>
                <w:szCs w:val="20"/>
              </w:rPr>
            </w:pPr>
            <w:r w:rsidRPr="00AF3BFA">
              <w:rPr>
                <w:sz w:val="20"/>
                <w:szCs w:val="20"/>
              </w:rPr>
              <w:t xml:space="preserve">                     &lt;idp1:ReceiverSys&gt;?&lt;/idp1:ReceiverSys&gt;</w:t>
            </w:r>
          </w:p>
          <w:p w14:paraId="7C14B1F1" w14:textId="77777777" w:rsidR="00CF376D" w:rsidRPr="00AF3BFA" w:rsidRDefault="00CF376D" w:rsidP="00795D93">
            <w:pPr>
              <w:rPr>
                <w:sz w:val="20"/>
                <w:szCs w:val="20"/>
              </w:rPr>
            </w:pPr>
            <w:r w:rsidRPr="00AF3BFA">
              <w:rPr>
                <w:sz w:val="20"/>
                <w:szCs w:val="20"/>
              </w:rPr>
              <w:t xml:space="preserve">                  &lt;/idp1:Receiver&gt;</w:t>
            </w:r>
          </w:p>
          <w:p w14:paraId="40FB66DB" w14:textId="77777777" w:rsidR="00CF376D" w:rsidRPr="00AF3BFA" w:rsidRDefault="00CF376D" w:rsidP="00795D93">
            <w:pPr>
              <w:rPr>
                <w:sz w:val="20"/>
                <w:szCs w:val="20"/>
              </w:rPr>
            </w:pPr>
            <w:r w:rsidRPr="00AF3BFA">
              <w:rPr>
                <w:sz w:val="20"/>
                <w:szCs w:val="20"/>
              </w:rPr>
              <w:t xml:space="preserve">               &lt;/idp1:TRT&gt;</w:t>
            </w:r>
          </w:p>
          <w:p w14:paraId="07A5C697" w14:textId="77777777" w:rsidR="00CF376D" w:rsidRPr="00AF3BFA" w:rsidRDefault="00CF376D" w:rsidP="00795D93">
            <w:pPr>
              <w:rPr>
                <w:sz w:val="20"/>
                <w:szCs w:val="20"/>
              </w:rPr>
            </w:pPr>
            <w:r w:rsidRPr="00AF3BFA">
              <w:rPr>
                <w:sz w:val="20"/>
                <w:szCs w:val="20"/>
              </w:rPr>
              <w:t xml:space="preserve">               &lt;idp1:E2E&gt;</w:t>
            </w:r>
          </w:p>
          <w:p w14:paraId="7DC038F6" w14:textId="77777777" w:rsidR="00CF376D" w:rsidRPr="00AF3BFA" w:rsidRDefault="00CF376D" w:rsidP="00795D93">
            <w:pPr>
              <w:rPr>
                <w:sz w:val="20"/>
                <w:szCs w:val="20"/>
              </w:rPr>
            </w:pPr>
            <w:r w:rsidRPr="00AF3BFA">
              <w:rPr>
                <w:sz w:val="20"/>
                <w:szCs w:val="20"/>
              </w:rPr>
              <w:t xml:space="preserve">                  &lt;idp1:E2ESrvcNm&gt;?&lt;/idp1:E2ESrvcNm&gt;</w:t>
            </w:r>
          </w:p>
          <w:p w14:paraId="525638B7" w14:textId="77777777" w:rsidR="00CF376D" w:rsidRPr="00AF3BFA" w:rsidRDefault="00CF376D" w:rsidP="00795D93">
            <w:pPr>
              <w:rPr>
                <w:sz w:val="20"/>
                <w:szCs w:val="20"/>
              </w:rPr>
            </w:pPr>
            <w:r w:rsidRPr="00AF3BFA">
              <w:rPr>
                <w:sz w:val="20"/>
                <w:szCs w:val="20"/>
              </w:rPr>
              <w:t xml:space="preserve">                  &lt;idp1:E2EMsgId&gt;?&lt;/idp1:E2EMsgId&gt;</w:t>
            </w:r>
          </w:p>
          <w:p w14:paraId="50CAAE5A" w14:textId="77777777" w:rsidR="00CF376D" w:rsidRPr="00AF3BFA" w:rsidRDefault="00CF376D" w:rsidP="00795D93">
            <w:pPr>
              <w:rPr>
                <w:sz w:val="20"/>
                <w:szCs w:val="20"/>
              </w:rPr>
            </w:pPr>
            <w:r w:rsidRPr="00AF3BFA">
              <w:rPr>
                <w:sz w:val="20"/>
                <w:szCs w:val="20"/>
              </w:rPr>
              <w:t xml:space="preserve">                  &lt;idp1:XMLCrtDt&gt;?&lt;/idp1:XMLCrtDt&gt;</w:t>
            </w:r>
          </w:p>
          <w:p w14:paraId="0A8FA5CA" w14:textId="77777777" w:rsidR="00CF376D" w:rsidRPr="00AF3BFA" w:rsidRDefault="00CF376D" w:rsidP="00795D93">
            <w:pPr>
              <w:rPr>
                <w:sz w:val="20"/>
                <w:szCs w:val="20"/>
              </w:rPr>
            </w:pPr>
            <w:r w:rsidRPr="00AF3BFA">
              <w:rPr>
                <w:sz w:val="20"/>
                <w:szCs w:val="20"/>
              </w:rPr>
              <w:t xml:space="preserve">                  &lt;idp1:Sender&gt;</w:t>
            </w:r>
          </w:p>
          <w:p w14:paraId="43D7E9DC" w14:textId="77777777" w:rsidR="00CF376D" w:rsidRPr="00AF3BFA" w:rsidRDefault="00CF376D" w:rsidP="00795D93">
            <w:pPr>
              <w:rPr>
                <w:sz w:val="20"/>
                <w:szCs w:val="20"/>
              </w:rPr>
            </w:pPr>
            <w:r w:rsidRPr="00AF3BFA">
              <w:rPr>
                <w:sz w:val="20"/>
                <w:szCs w:val="20"/>
              </w:rPr>
              <w:t xml:space="preserve">                     &lt;idp1:E2ESndrId&gt;?&lt;/idp1:E2ESndrId&gt;</w:t>
            </w:r>
          </w:p>
          <w:p w14:paraId="4D336E98" w14:textId="77777777" w:rsidR="00CF376D" w:rsidRPr="00AF3BFA" w:rsidRDefault="00CF376D" w:rsidP="00795D93">
            <w:pPr>
              <w:rPr>
                <w:sz w:val="20"/>
                <w:szCs w:val="20"/>
              </w:rPr>
            </w:pPr>
            <w:r w:rsidRPr="00AF3BFA">
              <w:rPr>
                <w:sz w:val="20"/>
                <w:szCs w:val="20"/>
              </w:rPr>
              <w:t xml:space="preserve">                     &lt;idp1:E2ESndrSys&gt;?&lt;/idp1:E2ESndrSys&gt;</w:t>
            </w:r>
          </w:p>
          <w:p w14:paraId="4926969C" w14:textId="77777777" w:rsidR="00CF376D" w:rsidRPr="00AF3BFA" w:rsidRDefault="00CF376D" w:rsidP="00795D93">
            <w:pPr>
              <w:rPr>
                <w:sz w:val="20"/>
                <w:szCs w:val="20"/>
              </w:rPr>
            </w:pPr>
            <w:r w:rsidRPr="00AF3BFA">
              <w:rPr>
                <w:sz w:val="20"/>
                <w:szCs w:val="20"/>
              </w:rPr>
              <w:t xml:space="preserve">                  &lt;/idp1:Sender&gt;</w:t>
            </w:r>
          </w:p>
          <w:p w14:paraId="686CACE5" w14:textId="77777777" w:rsidR="00CF376D" w:rsidRPr="00AF3BFA" w:rsidRDefault="00CF376D" w:rsidP="00795D93">
            <w:pPr>
              <w:rPr>
                <w:sz w:val="20"/>
                <w:szCs w:val="20"/>
              </w:rPr>
            </w:pPr>
            <w:r w:rsidRPr="00AF3BFA">
              <w:rPr>
                <w:sz w:val="20"/>
                <w:szCs w:val="20"/>
              </w:rPr>
              <w:t xml:space="preserve">                  &lt;idp1:Receiver&gt;</w:t>
            </w:r>
          </w:p>
          <w:p w14:paraId="2C31BF4F" w14:textId="77777777" w:rsidR="00CF376D" w:rsidRPr="00AF3BFA" w:rsidRDefault="00CF376D" w:rsidP="00795D93">
            <w:pPr>
              <w:rPr>
                <w:sz w:val="20"/>
                <w:szCs w:val="20"/>
              </w:rPr>
            </w:pPr>
            <w:r w:rsidRPr="00AF3BFA">
              <w:rPr>
                <w:sz w:val="20"/>
                <w:szCs w:val="20"/>
              </w:rPr>
              <w:t xml:space="preserve">                     &lt;idp1:E2ERcvrId&gt;?&lt;/idp1:E2ERcvrId&gt;</w:t>
            </w:r>
          </w:p>
          <w:p w14:paraId="0B8505AE" w14:textId="77777777" w:rsidR="00CF376D" w:rsidRPr="00AF3BFA" w:rsidRDefault="00CF376D" w:rsidP="00795D93">
            <w:pPr>
              <w:rPr>
                <w:sz w:val="20"/>
                <w:szCs w:val="20"/>
              </w:rPr>
            </w:pPr>
            <w:r w:rsidRPr="00AF3BFA">
              <w:rPr>
                <w:sz w:val="20"/>
                <w:szCs w:val="20"/>
              </w:rPr>
              <w:t xml:space="preserve">                     &lt;idp1:E2ERcvrSys&gt;?&lt;/idp1:E2ERcvrSys&gt;</w:t>
            </w:r>
          </w:p>
          <w:p w14:paraId="09379EBC" w14:textId="77777777" w:rsidR="00CF376D" w:rsidRPr="00AF3BFA" w:rsidRDefault="00CF376D" w:rsidP="00795D93">
            <w:pPr>
              <w:rPr>
                <w:sz w:val="20"/>
                <w:szCs w:val="20"/>
              </w:rPr>
            </w:pPr>
            <w:r w:rsidRPr="00AF3BFA">
              <w:rPr>
                <w:sz w:val="20"/>
                <w:szCs w:val="20"/>
              </w:rPr>
              <w:t xml:space="preserve">                  &lt;/idp1:Receiver&gt;</w:t>
            </w:r>
          </w:p>
          <w:p w14:paraId="35D14074" w14:textId="77777777" w:rsidR="00CF376D" w:rsidRPr="00AF3BFA" w:rsidRDefault="00CF376D" w:rsidP="00795D93">
            <w:pPr>
              <w:rPr>
                <w:sz w:val="20"/>
                <w:szCs w:val="20"/>
              </w:rPr>
            </w:pPr>
            <w:r w:rsidRPr="00AF3BFA">
              <w:rPr>
                <w:sz w:val="20"/>
                <w:szCs w:val="20"/>
              </w:rPr>
              <w:t xml:space="preserve">               &lt;/idp1:E2E&gt;</w:t>
            </w:r>
          </w:p>
          <w:p w14:paraId="37A277C9" w14:textId="77777777" w:rsidR="00CF376D" w:rsidRPr="00AF3BFA" w:rsidRDefault="00CF376D" w:rsidP="00795D93">
            <w:pPr>
              <w:rPr>
                <w:sz w:val="20"/>
                <w:szCs w:val="20"/>
              </w:rPr>
            </w:pPr>
            <w:r w:rsidRPr="00AF3BFA">
              <w:rPr>
                <w:sz w:val="20"/>
                <w:szCs w:val="20"/>
              </w:rPr>
              <w:t xml:space="preserve">            &lt;/idp1:IdpHeader&gt;</w:t>
            </w:r>
          </w:p>
          <w:p w14:paraId="6EDA2518" w14:textId="77777777" w:rsidR="00CF376D" w:rsidRPr="00AF3BFA" w:rsidRDefault="00CF376D" w:rsidP="00795D93">
            <w:pPr>
              <w:rPr>
                <w:sz w:val="20"/>
                <w:szCs w:val="20"/>
              </w:rPr>
            </w:pPr>
            <w:r w:rsidRPr="00AF3BFA">
              <w:rPr>
                <w:sz w:val="20"/>
                <w:szCs w:val="20"/>
              </w:rPr>
              <w:t xml:space="preserve">            &lt;idp:IdpBody&gt;</w:t>
            </w:r>
          </w:p>
          <w:p w14:paraId="41CE0A12" w14:textId="77777777" w:rsidR="00CF376D" w:rsidRPr="00AF3BFA" w:rsidRDefault="00CF376D" w:rsidP="00795D93">
            <w:pPr>
              <w:rPr>
                <w:sz w:val="20"/>
                <w:szCs w:val="20"/>
              </w:rPr>
            </w:pPr>
            <w:r w:rsidRPr="00AF3BFA">
              <w:rPr>
                <w:sz w:val="20"/>
                <w:szCs w:val="20"/>
              </w:rPr>
              <w:t xml:space="preserve">               &lt;idp:ConfigurazioneTributi TipoOperazione="?"&gt;</w:t>
            </w:r>
          </w:p>
          <w:p w14:paraId="1865343A" w14:textId="77777777" w:rsidR="00CF376D" w:rsidRPr="00AF3BFA" w:rsidRDefault="00CF376D" w:rsidP="00795D93">
            <w:pPr>
              <w:rPr>
                <w:sz w:val="20"/>
                <w:szCs w:val="20"/>
              </w:rPr>
            </w:pPr>
            <w:r w:rsidRPr="00AF3BFA">
              <w:rPr>
                <w:sz w:val="20"/>
                <w:szCs w:val="20"/>
              </w:rPr>
              <w:t xml:space="preserve">                  &lt;idp:DatiAnagraficiTributo&gt;</w:t>
            </w:r>
          </w:p>
          <w:p w14:paraId="7D9146D2" w14:textId="77777777" w:rsidR="00CF376D" w:rsidRPr="00AF3BFA" w:rsidRDefault="00CF376D" w:rsidP="00795D93">
            <w:pPr>
              <w:rPr>
                <w:sz w:val="20"/>
                <w:szCs w:val="20"/>
              </w:rPr>
            </w:pPr>
            <w:r w:rsidRPr="00AF3BFA">
              <w:rPr>
                <w:sz w:val="20"/>
                <w:szCs w:val="20"/>
              </w:rPr>
              <w:t xml:space="preserve">                     &lt;idp:CodiceEnte&gt;?&lt;/idp:CodiceEnte&gt;</w:t>
            </w:r>
          </w:p>
          <w:p w14:paraId="4956D781" w14:textId="77777777" w:rsidR="00CF376D" w:rsidRPr="00AF3BFA" w:rsidRDefault="00CF376D" w:rsidP="00795D93">
            <w:pPr>
              <w:rPr>
                <w:sz w:val="20"/>
                <w:szCs w:val="20"/>
              </w:rPr>
            </w:pPr>
            <w:r w:rsidRPr="00AF3BFA">
              <w:rPr>
                <w:sz w:val="20"/>
                <w:szCs w:val="20"/>
              </w:rPr>
              <w:t xml:space="preserve">                     &lt;idp:CodiceTributo&gt;?&lt;/idp:CodiceTributo&gt;</w:t>
            </w:r>
          </w:p>
          <w:p w14:paraId="23965B63" w14:textId="77777777" w:rsidR="00CF376D" w:rsidRPr="00AF3BFA" w:rsidRDefault="00CF376D" w:rsidP="00795D93">
            <w:pPr>
              <w:rPr>
                <w:sz w:val="20"/>
                <w:szCs w:val="20"/>
              </w:rPr>
            </w:pPr>
            <w:r w:rsidRPr="00AF3BFA">
              <w:rPr>
                <w:sz w:val="20"/>
                <w:szCs w:val="20"/>
              </w:rPr>
              <w:t xml:space="preserve">                     &lt;idp:Descrizione&gt;?&lt;/idp:Descrizione&gt;</w:t>
            </w:r>
          </w:p>
          <w:p w14:paraId="5A3CB18A" w14:textId="77777777" w:rsidR="00CF376D" w:rsidRPr="00AF3BFA" w:rsidRDefault="00CF376D" w:rsidP="00795D93">
            <w:pPr>
              <w:rPr>
                <w:sz w:val="20"/>
                <w:szCs w:val="20"/>
              </w:rPr>
            </w:pPr>
            <w:r w:rsidRPr="00AF3BFA">
              <w:rPr>
                <w:sz w:val="20"/>
                <w:szCs w:val="20"/>
              </w:rPr>
              <w:t xml:space="preserve">                     &lt;idp:Categoria&gt;?&lt;/idp:Categoria&gt;</w:t>
            </w:r>
          </w:p>
          <w:p w14:paraId="6573ED66" w14:textId="77777777" w:rsidR="00CF376D" w:rsidRPr="00AF3BFA" w:rsidRDefault="00CF376D" w:rsidP="00795D93">
            <w:pPr>
              <w:rPr>
                <w:sz w:val="20"/>
                <w:szCs w:val="20"/>
              </w:rPr>
            </w:pPr>
            <w:r w:rsidRPr="00AF3BFA">
              <w:rPr>
                <w:sz w:val="20"/>
                <w:szCs w:val="20"/>
              </w:rPr>
              <w:t xml:space="preserve">                     &lt;idp:CodiceSilEnte&gt;?&lt;/idp:CodiceSilEnte&gt;</w:t>
            </w:r>
          </w:p>
          <w:p w14:paraId="2B673BF8" w14:textId="77777777" w:rsidR="00CF376D" w:rsidRPr="00AF3BFA" w:rsidRDefault="00CF376D" w:rsidP="00795D93">
            <w:pPr>
              <w:rPr>
                <w:sz w:val="20"/>
                <w:szCs w:val="20"/>
              </w:rPr>
            </w:pPr>
            <w:r w:rsidRPr="00AF3BFA">
              <w:rPr>
                <w:sz w:val="20"/>
                <w:szCs w:val="20"/>
              </w:rPr>
              <w:t xml:space="preserve">                     &lt;idp:IBANAccreditoBancario&gt;?&lt;/idp:IBANAccreditoBancario&gt;</w:t>
            </w:r>
          </w:p>
          <w:p w14:paraId="327471BC" w14:textId="77777777" w:rsidR="00CF376D" w:rsidRPr="00AF3BFA" w:rsidRDefault="00CF376D" w:rsidP="00795D93">
            <w:pPr>
              <w:rPr>
                <w:sz w:val="20"/>
                <w:szCs w:val="20"/>
              </w:rPr>
            </w:pPr>
            <w:r w:rsidRPr="00AF3BFA">
              <w:rPr>
                <w:sz w:val="20"/>
                <w:szCs w:val="20"/>
              </w:rPr>
              <w:t xml:space="preserve">                     &lt;idp:IBANAccreditoPostale&gt;?&lt;/idp:IBANAccreditoPostale&gt;</w:t>
            </w:r>
          </w:p>
          <w:p w14:paraId="383C0E91" w14:textId="77777777" w:rsidR="00CF376D" w:rsidRPr="00AF3BFA" w:rsidRDefault="00CF376D" w:rsidP="00795D93">
            <w:pPr>
              <w:rPr>
                <w:sz w:val="20"/>
                <w:szCs w:val="20"/>
              </w:rPr>
            </w:pPr>
            <w:r w:rsidRPr="00AF3BFA">
              <w:rPr>
                <w:sz w:val="20"/>
                <w:szCs w:val="20"/>
              </w:rPr>
              <w:t xml:space="preserve">                     &lt;idp:Stato&gt;?&lt;/idp:Stato&gt;</w:t>
            </w:r>
          </w:p>
          <w:p w14:paraId="73079F46" w14:textId="77777777" w:rsidR="00CF376D" w:rsidRPr="00AF3BFA" w:rsidRDefault="00CF376D" w:rsidP="00795D93">
            <w:pPr>
              <w:rPr>
                <w:sz w:val="20"/>
                <w:szCs w:val="20"/>
              </w:rPr>
            </w:pPr>
            <w:r w:rsidRPr="00AF3BFA">
              <w:rPr>
                <w:sz w:val="20"/>
                <w:szCs w:val="20"/>
              </w:rPr>
              <w:t xml:space="preserve">                     &lt;idp:PagamentoPressoPSP&gt;?&lt;/idp:PagamentoPressoPSP&gt;</w:t>
            </w:r>
          </w:p>
          <w:p w14:paraId="06762F07" w14:textId="77777777" w:rsidR="00CF376D" w:rsidRPr="00AF3BFA" w:rsidRDefault="00CF376D" w:rsidP="00795D93">
            <w:pPr>
              <w:rPr>
                <w:sz w:val="20"/>
                <w:szCs w:val="20"/>
              </w:rPr>
            </w:pPr>
            <w:r w:rsidRPr="00AF3BFA">
              <w:rPr>
                <w:sz w:val="20"/>
                <w:szCs w:val="20"/>
              </w:rPr>
              <w:t xml:space="preserve">                     &lt;idp:IuvGenerato&gt;?&lt;/idp:IuvGenerato&gt;</w:t>
            </w:r>
          </w:p>
          <w:p w14:paraId="7EF6D6E9" w14:textId="77777777" w:rsidR="00CF376D" w:rsidRPr="00AF3BFA" w:rsidRDefault="00CF376D" w:rsidP="00795D93">
            <w:pPr>
              <w:rPr>
                <w:sz w:val="20"/>
                <w:szCs w:val="20"/>
              </w:rPr>
            </w:pPr>
            <w:r w:rsidRPr="00AF3BFA">
              <w:rPr>
                <w:sz w:val="20"/>
                <w:szCs w:val="20"/>
              </w:rPr>
              <w:t xml:space="preserve">                  &lt;/idp:DatiAnagraficiTributo&gt;</w:t>
            </w:r>
          </w:p>
          <w:p w14:paraId="5E9FB1C3" w14:textId="77777777" w:rsidR="00CF376D" w:rsidRPr="00AF3BFA" w:rsidRDefault="00CF376D" w:rsidP="00795D93">
            <w:pPr>
              <w:rPr>
                <w:sz w:val="20"/>
                <w:szCs w:val="20"/>
              </w:rPr>
            </w:pPr>
            <w:r w:rsidRPr="00AF3BFA">
              <w:rPr>
                <w:sz w:val="20"/>
                <w:szCs w:val="20"/>
              </w:rPr>
              <w:t xml:space="preserve">                  &lt;!--Optional:--&gt;</w:t>
            </w:r>
          </w:p>
          <w:p w14:paraId="2F736F44" w14:textId="77777777" w:rsidR="00CF376D" w:rsidRPr="00AF3BFA" w:rsidRDefault="00CF376D" w:rsidP="00795D93">
            <w:pPr>
              <w:rPr>
                <w:sz w:val="20"/>
                <w:szCs w:val="20"/>
              </w:rPr>
            </w:pPr>
            <w:r w:rsidRPr="00AF3BFA">
              <w:rPr>
                <w:sz w:val="20"/>
                <w:szCs w:val="20"/>
              </w:rPr>
              <w:t xml:space="preserve">                  &lt;idp:ParametriGenerazioneIUV&gt;</w:t>
            </w:r>
          </w:p>
          <w:p w14:paraId="7A804CFB" w14:textId="77777777" w:rsidR="00CF376D" w:rsidRPr="00AF3BFA" w:rsidRDefault="00CF376D" w:rsidP="00795D93">
            <w:pPr>
              <w:rPr>
                <w:sz w:val="20"/>
                <w:szCs w:val="20"/>
              </w:rPr>
            </w:pPr>
            <w:r w:rsidRPr="00AF3BFA">
              <w:rPr>
                <w:sz w:val="20"/>
                <w:szCs w:val="20"/>
              </w:rPr>
              <w:t xml:space="preserve">                     &lt;idp:PrefissoGenerazioneIUV&gt;?&lt;/idp:PrefissoGenerazioneIUV&gt;</w:t>
            </w:r>
          </w:p>
          <w:p w14:paraId="27162BC0" w14:textId="77777777" w:rsidR="00CF376D" w:rsidRPr="00AF3BFA" w:rsidRDefault="00CF376D" w:rsidP="00795D93">
            <w:pPr>
              <w:rPr>
                <w:sz w:val="20"/>
                <w:szCs w:val="20"/>
              </w:rPr>
            </w:pPr>
            <w:r w:rsidRPr="00AF3BFA">
              <w:rPr>
                <w:sz w:val="20"/>
                <w:szCs w:val="20"/>
              </w:rPr>
              <w:t xml:space="preserve">                  &lt;/idp:ParametriGenerazioneIUV&gt;</w:t>
            </w:r>
          </w:p>
          <w:p w14:paraId="18993440" w14:textId="77777777" w:rsidR="00CF376D" w:rsidRPr="00AF3BFA" w:rsidRDefault="00CF376D" w:rsidP="00795D93">
            <w:pPr>
              <w:rPr>
                <w:sz w:val="20"/>
                <w:szCs w:val="20"/>
              </w:rPr>
            </w:pPr>
            <w:r w:rsidRPr="00AF3BFA">
              <w:rPr>
                <w:sz w:val="20"/>
                <w:szCs w:val="20"/>
              </w:rPr>
              <w:t xml:space="preserve">               &lt;/idp:ConfigurazioneTributi&gt;</w:t>
            </w:r>
          </w:p>
          <w:p w14:paraId="48764A60" w14:textId="77777777" w:rsidR="00CF376D" w:rsidRPr="00AF3BFA" w:rsidRDefault="00CF376D" w:rsidP="00795D93">
            <w:pPr>
              <w:rPr>
                <w:sz w:val="20"/>
                <w:szCs w:val="20"/>
              </w:rPr>
            </w:pPr>
            <w:r w:rsidRPr="00AF3BFA">
              <w:rPr>
                <w:sz w:val="20"/>
                <w:szCs w:val="20"/>
              </w:rPr>
              <w:t xml:space="preserve">            &lt;/idp:IdpBody&gt;</w:t>
            </w:r>
          </w:p>
          <w:p w14:paraId="7D101784" w14:textId="77777777" w:rsidR="00CF376D" w:rsidRPr="00AF3BFA" w:rsidRDefault="00CF376D" w:rsidP="00795D93">
            <w:pPr>
              <w:rPr>
                <w:sz w:val="20"/>
                <w:szCs w:val="20"/>
              </w:rPr>
            </w:pPr>
            <w:r w:rsidRPr="00AF3BFA">
              <w:rPr>
                <w:sz w:val="20"/>
                <w:szCs w:val="20"/>
              </w:rPr>
              <w:t xml:space="preserve">         &lt;/idp:IdpConfigurazioneTributi&gt;</w:t>
            </w:r>
          </w:p>
          <w:p w14:paraId="6D633091" w14:textId="77777777" w:rsidR="00CF376D" w:rsidRPr="00AF3BFA" w:rsidRDefault="00CF376D" w:rsidP="00795D93">
            <w:pPr>
              <w:rPr>
                <w:sz w:val="20"/>
                <w:szCs w:val="20"/>
              </w:rPr>
            </w:pPr>
            <w:r w:rsidRPr="00AF3BFA">
              <w:rPr>
                <w:sz w:val="20"/>
                <w:szCs w:val="20"/>
              </w:rPr>
              <w:t xml:space="preserve">      &lt;/prox:IdpConfigurazioneTributi&gt;</w:t>
            </w:r>
          </w:p>
          <w:p w14:paraId="114B1035" w14:textId="77777777" w:rsidR="00CF376D" w:rsidRPr="00AF3BFA" w:rsidRDefault="00CF376D" w:rsidP="00795D93">
            <w:pPr>
              <w:rPr>
                <w:sz w:val="20"/>
                <w:szCs w:val="20"/>
              </w:rPr>
            </w:pPr>
            <w:r w:rsidRPr="00AF3BFA">
              <w:rPr>
                <w:sz w:val="20"/>
                <w:szCs w:val="20"/>
              </w:rPr>
              <w:t xml:space="preserve">   &lt;/soapenv:Body&gt;</w:t>
            </w:r>
          </w:p>
          <w:p w14:paraId="07B97987" w14:textId="77777777" w:rsidR="00CF376D" w:rsidRPr="00456E88" w:rsidRDefault="00CF376D" w:rsidP="00795D93">
            <w:pPr>
              <w:rPr>
                <w:sz w:val="20"/>
                <w:szCs w:val="20"/>
              </w:rPr>
            </w:pPr>
            <w:r w:rsidRPr="00AF3BFA">
              <w:rPr>
                <w:sz w:val="20"/>
                <w:szCs w:val="20"/>
              </w:rPr>
              <w:t>&lt;/soapenv:Envelope&gt;</w:t>
            </w:r>
          </w:p>
        </w:tc>
      </w:tr>
      <w:tr w:rsidR="00CF376D" w:rsidRPr="00456E88" w14:paraId="46FDEC91" w14:textId="77777777" w:rsidTr="00795D93">
        <w:tc>
          <w:tcPr>
            <w:tcW w:w="1559" w:type="dxa"/>
          </w:tcPr>
          <w:p w14:paraId="21BEBBB4" w14:textId="77777777" w:rsidR="00CF376D" w:rsidRPr="00456E88" w:rsidRDefault="00CF376D" w:rsidP="00795D93">
            <w:r w:rsidRPr="00456E88">
              <w:lastRenderedPageBreak/>
              <w:t xml:space="preserve">Response </w:t>
            </w:r>
          </w:p>
          <w:p w14:paraId="2D33A84E" w14:textId="77777777" w:rsidR="00CF376D" w:rsidRPr="00456E88" w:rsidRDefault="00CF376D" w:rsidP="00795D93"/>
        </w:tc>
        <w:tc>
          <w:tcPr>
            <w:tcW w:w="7793" w:type="dxa"/>
          </w:tcPr>
          <w:p w14:paraId="31CC8FDA" w14:textId="77777777" w:rsidR="00CF376D" w:rsidRPr="00456E88" w:rsidRDefault="00CF376D" w:rsidP="00795D93">
            <w:pPr>
              <w:rPr>
                <w:sz w:val="20"/>
                <w:szCs w:val="20"/>
              </w:rPr>
            </w:pPr>
            <w:r w:rsidRPr="00456E88">
              <w:rPr>
                <w:sz w:val="20"/>
                <w:szCs w:val="20"/>
              </w:rPr>
              <w:t>&lt;soapenv:Envelope xmlns:soapenv="http://schemas.xmlsoap.org/soap/envelope/" xmlns:prox="http://www.cart.rete.toscana.it/servizi/iris_1_1/proxy" xmlns:idp="http://www.cart.rete.toscana.it/servizi/iris_1_1/IdpEsito" xmlns:idp1="http://www.cart.rete.toscana.it/servizi/iris_1_1/IdpHeader"&gt;</w:t>
            </w:r>
          </w:p>
          <w:p w14:paraId="0FB77E08" w14:textId="77777777" w:rsidR="00CF376D" w:rsidRPr="00456E88" w:rsidRDefault="00CF376D" w:rsidP="00795D93">
            <w:pPr>
              <w:rPr>
                <w:sz w:val="20"/>
                <w:szCs w:val="20"/>
              </w:rPr>
            </w:pPr>
            <w:r w:rsidRPr="00456E88">
              <w:rPr>
                <w:sz w:val="20"/>
                <w:szCs w:val="20"/>
              </w:rPr>
              <w:t xml:space="preserve">   &lt;soapenv:Header/&gt;</w:t>
            </w:r>
          </w:p>
          <w:p w14:paraId="0D6AB899" w14:textId="77777777" w:rsidR="00CF376D" w:rsidRPr="00456E88" w:rsidRDefault="00CF376D" w:rsidP="00795D93">
            <w:pPr>
              <w:rPr>
                <w:sz w:val="20"/>
                <w:szCs w:val="20"/>
              </w:rPr>
            </w:pPr>
            <w:r w:rsidRPr="00456E88">
              <w:rPr>
                <w:sz w:val="20"/>
                <w:szCs w:val="20"/>
              </w:rPr>
              <w:t xml:space="preserve">   &lt;soapenv:Body&gt;</w:t>
            </w:r>
          </w:p>
          <w:p w14:paraId="52388831" w14:textId="77777777" w:rsidR="00CF376D" w:rsidRPr="00456E88" w:rsidRDefault="00CF376D" w:rsidP="00795D93">
            <w:pPr>
              <w:rPr>
                <w:sz w:val="20"/>
                <w:szCs w:val="20"/>
              </w:rPr>
            </w:pPr>
            <w:r w:rsidRPr="00456E88">
              <w:rPr>
                <w:sz w:val="20"/>
                <w:szCs w:val="20"/>
              </w:rPr>
              <w:t xml:space="preserve">      &lt;prox:IdpConfigurazione</w:t>
            </w:r>
            <w:r>
              <w:rPr>
                <w:sz w:val="20"/>
                <w:szCs w:val="20"/>
              </w:rPr>
              <w:t>Tributi</w:t>
            </w:r>
            <w:r w:rsidRPr="00456E88">
              <w:rPr>
                <w:sz w:val="20"/>
                <w:szCs w:val="20"/>
              </w:rPr>
              <w:t>.Esito&gt;</w:t>
            </w:r>
          </w:p>
          <w:p w14:paraId="5DCDABFF" w14:textId="77777777" w:rsidR="00CF376D" w:rsidRPr="00456E88" w:rsidRDefault="00CF376D" w:rsidP="00795D93">
            <w:pPr>
              <w:rPr>
                <w:sz w:val="20"/>
                <w:szCs w:val="20"/>
              </w:rPr>
            </w:pPr>
            <w:r w:rsidRPr="00456E88">
              <w:rPr>
                <w:sz w:val="20"/>
                <w:szCs w:val="20"/>
              </w:rPr>
              <w:t xml:space="preserve">         &lt;idp:IdpEsito Versione="?"&gt;</w:t>
            </w:r>
          </w:p>
          <w:p w14:paraId="364C3A91" w14:textId="77777777" w:rsidR="00CF376D" w:rsidRPr="00456E88" w:rsidRDefault="00CF376D" w:rsidP="00795D93">
            <w:pPr>
              <w:rPr>
                <w:sz w:val="20"/>
                <w:szCs w:val="20"/>
              </w:rPr>
            </w:pPr>
            <w:r w:rsidRPr="00456E88">
              <w:rPr>
                <w:sz w:val="20"/>
                <w:szCs w:val="20"/>
              </w:rPr>
              <w:t xml:space="preserve">            &lt;idp1:IdpHeader&gt;</w:t>
            </w:r>
          </w:p>
          <w:p w14:paraId="256F99DB" w14:textId="77777777" w:rsidR="00CF376D" w:rsidRPr="00456E88" w:rsidRDefault="00CF376D" w:rsidP="00795D93">
            <w:pPr>
              <w:rPr>
                <w:sz w:val="20"/>
                <w:szCs w:val="20"/>
              </w:rPr>
            </w:pPr>
            <w:r w:rsidRPr="00456E88">
              <w:rPr>
                <w:sz w:val="20"/>
                <w:szCs w:val="20"/>
              </w:rPr>
              <w:t xml:space="preserve">               &lt;idp1:TRT&gt;</w:t>
            </w:r>
          </w:p>
          <w:p w14:paraId="456E1D7B" w14:textId="77777777" w:rsidR="00CF376D" w:rsidRPr="00456E88" w:rsidRDefault="00CF376D" w:rsidP="00795D93">
            <w:pPr>
              <w:rPr>
                <w:sz w:val="20"/>
                <w:szCs w:val="20"/>
              </w:rPr>
            </w:pPr>
            <w:r w:rsidRPr="00456E88">
              <w:rPr>
                <w:sz w:val="20"/>
                <w:szCs w:val="20"/>
              </w:rPr>
              <w:t xml:space="preserve">                  &lt;idp1:ServiceName&gt;?&lt;/idp1:ServiceName&gt;</w:t>
            </w:r>
          </w:p>
          <w:p w14:paraId="2C6DD6FE" w14:textId="77777777" w:rsidR="00CF376D" w:rsidRPr="00456E88" w:rsidRDefault="00CF376D" w:rsidP="00795D93">
            <w:pPr>
              <w:rPr>
                <w:sz w:val="20"/>
                <w:szCs w:val="20"/>
              </w:rPr>
            </w:pPr>
            <w:r w:rsidRPr="00456E88">
              <w:rPr>
                <w:sz w:val="20"/>
                <w:szCs w:val="20"/>
              </w:rPr>
              <w:t xml:space="preserve">                  &lt;idp1:MsgId&gt;?&lt;/idp1:MsgId&gt;</w:t>
            </w:r>
          </w:p>
          <w:p w14:paraId="0CDDA9EA" w14:textId="77777777" w:rsidR="00CF376D" w:rsidRPr="00456E88" w:rsidRDefault="00CF376D" w:rsidP="00795D93">
            <w:pPr>
              <w:rPr>
                <w:sz w:val="20"/>
                <w:szCs w:val="20"/>
              </w:rPr>
            </w:pPr>
            <w:r w:rsidRPr="00456E88">
              <w:rPr>
                <w:sz w:val="20"/>
                <w:szCs w:val="20"/>
              </w:rPr>
              <w:t xml:space="preserve">                  &lt;idp1:XMLCrtDt&gt;?&lt;/idp1:XMLCrtDt&gt;</w:t>
            </w:r>
          </w:p>
          <w:p w14:paraId="2ECC2F1B" w14:textId="77777777" w:rsidR="00CF376D" w:rsidRPr="00456E88" w:rsidRDefault="00CF376D" w:rsidP="00795D93">
            <w:pPr>
              <w:rPr>
                <w:sz w:val="20"/>
                <w:szCs w:val="20"/>
              </w:rPr>
            </w:pPr>
            <w:r w:rsidRPr="00456E88">
              <w:rPr>
                <w:sz w:val="20"/>
                <w:szCs w:val="20"/>
              </w:rPr>
              <w:t xml:space="preserve">                  &lt;idp1:Sender&gt;</w:t>
            </w:r>
          </w:p>
          <w:p w14:paraId="6A37E204" w14:textId="77777777" w:rsidR="00CF376D" w:rsidRPr="00456E88" w:rsidRDefault="00CF376D" w:rsidP="00795D93">
            <w:pPr>
              <w:rPr>
                <w:sz w:val="20"/>
                <w:szCs w:val="20"/>
              </w:rPr>
            </w:pPr>
            <w:r w:rsidRPr="00456E88">
              <w:rPr>
                <w:sz w:val="20"/>
                <w:szCs w:val="20"/>
              </w:rPr>
              <w:t xml:space="preserve">                     &lt;idp1:SenderId&gt;?&lt;/idp1:SenderId&gt;</w:t>
            </w:r>
          </w:p>
          <w:p w14:paraId="7CE6B108" w14:textId="77777777" w:rsidR="00CF376D" w:rsidRPr="00456E88" w:rsidRDefault="00CF376D" w:rsidP="00795D93">
            <w:pPr>
              <w:rPr>
                <w:sz w:val="20"/>
                <w:szCs w:val="20"/>
              </w:rPr>
            </w:pPr>
            <w:r w:rsidRPr="00456E88">
              <w:rPr>
                <w:sz w:val="20"/>
                <w:szCs w:val="20"/>
              </w:rPr>
              <w:t xml:space="preserve">                     &lt;idp1:SenderSys&gt;?&lt;/idp1:SenderSys&gt;</w:t>
            </w:r>
          </w:p>
          <w:p w14:paraId="39226A3B" w14:textId="77777777" w:rsidR="00CF376D" w:rsidRPr="00456E88" w:rsidRDefault="00CF376D" w:rsidP="00795D93">
            <w:pPr>
              <w:rPr>
                <w:sz w:val="20"/>
                <w:szCs w:val="20"/>
              </w:rPr>
            </w:pPr>
            <w:r w:rsidRPr="00456E88">
              <w:rPr>
                <w:sz w:val="20"/>
                <w:szCs w:val="20"/>
              </w:rPr>
              <w:t xml:space="preserve">                  &lt;/idp1:Sender&gt;</w:t>
            </w:r>
          </w:p>
          <w:p w14:paraId="785229AE" w14:textId="77777777" w:rsidR="00CF376D" w:rsidRPr="00456E88" w:rsidRDefault="00CF376D" w:rsidP="00795D93">
            <w:pPr>
              <w:rPr>
                <w:sz w:val="20"/>
                <w:szCs w:val="20"/>
              </w:rPr>
            </w:pPr>
            <w:r w:rsidRPr="00456E88">
              <w:rPr>
                <w:sz w:val="20"/>
                <w:szCs w:val="20"/>
              </w:rPr>
              <w:t xml:space="preserve">                  &lt;idp1:Receiver&gt;</w:t>
            </w:r>
          </w:p>
          <w:p w14:paraId="0315E6A9" w14:textId="77777777" w:rsidR="00CF376D" w:rsidRPr="00456E88" w:rsidRDefault="00CF376D" w:rsidP="00795D93">
            <w:pPr>
              <w:rPr>
                <w:sz w:val="20"/>
                <w:szCs w:val="20"/>
              </w:rPr>
            </w:pPr>
            <w:r w:rsidRPr="00456E88">
              <w:rPr>
                <w:sz w:val="20"/>
                <w:szCs w:val="20"/>
              </w:rPr>
              <w:t xml:space="preserve">                     &lt;idp1:ReceiverId&gt;?&lt;/idp1:ReceiverId&gt;</w:t>
            </w:r>
          </w:p>
          <w:p w14:paraId="7A3E8AFA" w14:textId="77777777" w:rsidR="00CF376D" w:rsidRPr="00456E88" w:rsidRDefault="00CF376D" w:rsidP="00795D93">
            <w:pPr>
              <w:rPr>
                <w:sz w:val="20"/>
                <w:szCs w:val="20"/>
              </w:rPr>
            </w:pPr>
            <w:r w:rsidRPr="00456E88">
              <w:rPr>
                <w:sz w:val="20"/>
                <w:szCs w:val="20"/>
              </w:rPr>
              <w:t xml:space="preserve">                     &lt;idp1:ReceiverSys&gt;?&lt;/idp1:ReceiverSys&gt;</w:t>
            </w:r>
          </w:p>
          <w:p w14:paraId="4C6691C2" w14:textId="77777777" w:rsidR="00CF376D" w:rsidRPr="00456E88" w:rsidRDefault="00CF376D" w:rsidP="00795D93">
            <w:pPr>
              <w:rPr>
                <w:sz w:val="20"/>
                <w:szCs w:val="20"/>
              </w:rPr>
            </w:pPr>
            <w:r w:rsidRPr="00456E88">
              <w:rPr>
                <w:sz w:val="20"/>
                <w:szCs w:val="20"/>
              </w:rPr>
              <w:t xml:space="preserve">                  &lt;/idp1:Receiver&gt;</w:t>
            </w:r>
          </w:p>
          <w:p w14:paraId="15F2907A" w14:textId="77777777" w:rsidR="00CF376D" w:rsidRPr="00456E88" w:rsidRDefault="00CF376D" w:rsidP="00795D93">
            <w:pPr>
              <w:rPr>
                <w:sz w:val="20"/>
                <w:szCs w:val="20"/>
              </w:rPr>
            </w:pPr>
            <w:r w:rsidRPr="00456E88">
              <w:rPr>
                <w:sz w:val="20"/>
                <w:szCs w:val="20"/>
              </w:rPr>
              <w:t xml:space="preserve">               &lt;/idp1:TRT&gt;</w:t>
            </w:r>
          </w:p>
          <w:p w14:paraId="159D595C" w14:textId="77777777" w:rsidR="00CF376D" w:rsidRPr="00456E88" w:rsidRDefault="00CF376D" w:rsidP="00795D93">
            <w:pPr>
              <w:rPr>
                <w:sz w:val="20"/>
                <w:szCs w:val="20"/>
              </w:rPr>
            </w:pPr>
            <w:r w:rsidRPr="00456E88">
              <w:rPr>
                <w:sz w:val="20"/>
                <w:szCs w:val="20"/>
              </w:rPr>
              <w:t xml:space="preserve">               &lt;idp1:E2E&gt;</w:t>
            </w:r>
          </w:p>
          <w:p w14:paraId="5079EB5F" w14:textId="77777777" w:rsidR="00CF376D" w:rsidRPr="00456E88" w:rsidRDefault="00CF376D" w:rsidP="00795D93">
            <w:pPr>
              <w:rPr>
                <w:sz w:val="20"/>
                <w:szCs w:val="20"/>
              </w:rPr>
            </w:pPr>
            <w:r w:rsidRPr="00456E88">
              <w:rPr>
                <w:sz w:val="20"/>
                <w:szCs w:val="20"/>
              </w:rPr>
              <w:t xml:space="preserve">                  &lt;idp1:E2ESrvcNm&gt;?&lt;/idp1:E2ESrvcNm&gt;</w:t>
            </w:r>
          </w:p>
          <w:p w14:paraId="70478A41" w14:textId="77777777" w:rsidR="00CF376D" w:rsidRPr="00456E88" w:rsidRDefault="00CF376D" w:rsidP="00795D93">
            <w:pPr>
              <w:rPr>
                <w:sz w:val="20"/>
                <w:szCs w:val="20"/>
              </w:rPr>
            </w:pPr>
            <w:r w:rsidRPr="00456E88">
              <w:rPr>
                <w:sz w:val="20"/>
                <w:szCs w:val="20"/>
              </w:rPr>
              <w:t xml:space="preserve">                  &lt;idp1:E2EMsgId&gt;?&lt;/idp1:E2EMsgId&gt;</w:t>
            </w:r>
          </w:p>
          <w:p w14:paraId="038FCB4A" w14:textId="77777777" w:rsidR="00CF376D" w:rsidRPr="00456E88" w:rsidRDefault="00CF376D" w:rsidP="00795D93">
            <w:pPr>
              <w:rPr>
                <w:sz w:val="20"/>
                <w:szCs w:val="20"/>
              </w:rPr>
            </w:pPr>
            <w:r w:rsidRPr="00456E88">
              <w:rPr>
                <w:sz w:val="20"/>
                <w:szCs w:val="20"/>
              </w:rPr>
              <w:t xml:space="preserve">                  &lt;idp1:XMLCrtDt&gt;?&lt;/idp1:XMLCrtDt&gt;</w:t>
            </w:r>
          </w:p>
          <w:p w14:paraId="3E768A1C" w14:textId="77777777" w:rsidR="00CF376D" w:rsidRPr="00456E88" w:rsidRDefault="00CF376D" w:rsidP="00795D93">
            <w:pPr>
              <w:rPr>
                <w:sz w:val="20"/>
                <w:szCs w:val="20"/>
              </w:rPr>
            </w:pPr>
            <w:r w:rsidRPr="00456E88">
              <w:rPr>
                <w:sz w:val="20"/>
                <w:szCs w:val="20"/>
              </w:rPr>
              <w:t xml:space="preserve">                  &lt;idp1:Sender&gt;</w:t>
            </w:r>
          </w:p>
          <w:p w14:paraId="649D1ECC" w14:textId="77777777" w:rsidR="00CF376D" w:rsidRPr="00456E88" w:rsidRDefault="00CF376D" w:rsidP="00795D93">
            <w:pPr>
              <w:rPr>
                <w:sz w:val="20"/>
                <w:szCs w:val="20"/>
              </w:rPr>
            </w:pPr>
            <w:r w:rsidRPr="00456E88">
              <w:rPr>
                <w:sz w:val="20"/>
                <w:szCs w:val="20"/>
              </w:rPr>
              <w:t xml:space="preserve">                     &lt;idp1:E2ESndrId&gt;?&lt;/idp1:E2ESndrId&gt;</w:t>
            </w:r>
          </w:p>
          <w:p w14:paraId="7AB37503" w14:textId="77777777" w:rsidR="00CF376D" w:rsidRPr="00456E88" w:rsidRDefault="00CF376D" w:rsidP="00795D93">
            <w:pPr>
              <w:rPr>
                <w:sz w:val="20"/>
                <w:szCs w:val="20"/>
              </w:rPr>
            </w:pPr>
            <w:r w:rsidRPr="00456E88">
              <w:rPr>
                <w:sz w:val="20"/>
                <w:szCs w:val="20"/>
              </w:rPr>
              <w:t xml:space="preserve">                     &lt;idp1:E2ESndrSys&gt;?&lt;/idp1:E2ESndrSys&gt;</w:t>
            </w:r>
          </w:p>
          <w:p w14:paraId="519CEC6D" w14:textId="77777777" w:rsidR="00CF376D" w:rsidRPr="00456E88" w:rsidRDefault="00CF376D" w:rsidP="00795D93">
            <w:pPr>
              <w:rPr>
                <w:sz w:val="20"/>
                <w:szCs w:val="20"/>
              </w:rPr>
            </w:pPr>
            <w:r w:rsidRPr="00456E88">
              <w:rPr>
                <w:sz w:val="20"/>
                <w:szCs w:val="20"/>
              </w:rPr>
              <w:t xml:space="preserve">                  &lt;/idp1:Sender&gt;</w:t>
            </w:r>
          </w:p>
          <w:p w14:paraId="0C26E0A7" w14:textId="77777777" w:rsidR="00CF376D" w:rsidRPr="00456E88" w:rsidRDefault="00CF376D" w:rsidP="00795D93">
            <w:pPr>
              <w:rPr>
                <w:sz w:val="20"/>
                <w:szCs w:val="20"/>
              </w:rPr>
            </w:pPr>
            <w:r w:rsidRPr="00456E88">
              <w:rPr>
                <w:sz w:val="20"/>
                <w:szCs w:val="20"/>
              </w:rPr>
              <w:t xml:space="preserve">                  &lt;idp1:Receiver&gt;</w:t>
            </w:r>
          </w:p>
          <w:p w14:paraId="4A850BFB" w14:textId="77777777" w:rsidR="00CF376D" w:rsidRPr="00456E88" w:rsidRDefault="00CF376D" w:rsidP="00795D93">
            <w:pPr>
              <w:rPr>
                <w:sz w:val="20"/>
                <w:szCs w:val="20"/>
              </w:rPr>
            </w:pPr>
            <w:r w:rsidRPr="00456E88">
              <w:rPr>
                <w:sz w:val="20"/>
                <w:szCs w:val="20"/>
              </w:rPr>
              <w:t xml:space="preserve">                     &lt;idp1:E2ERcvrId&gt;?&lt;/idp1:E2ERcvrId&gt;</w:t>
            </w:r>
          </w:p>
          <w:p w14:paraId="6D29878E" w14:textId="77777777" w:rsidR="00CF376D" w:rsidRPr="00456E88" w:rsidRDefault="00CF376D" w:rsidP="00795D93">
            <w:pPr>
              <w:rPr>
                <w:sz w:val="20"/>
                <w:szCs w:val="20"/>
              </w:rPr>
            </w:pPr>
            <w:r w:rsidRPr="00456E88">
              <w:rPr>
                <w:sz w:val="20"/>
                <w:szCs w:val="20"/>
              </w:rPr>
              <w:t xml:space="preserve">                     &lt;idp1:E2ERcvrSys&gt;?&lt;/idp1:E2ERcvrSys&gt;</w:t>
            </w:r>
          </w:p>
          <w:p w14:paraId="6D423796" w14:textId="77777777" w:rsidR="00CF376D" w:rsidRPr="00456E88" w:rsidRDefault="00CF376D" w:rsidP="00795D93">
            <w:pPr>
              <w:rPr>
                <w:sz w:val="20"/>
                <w:szCs w:val="20"/>
              </w:rPr>
            </w:pPr>
            <w:r w:rsidRPr="00456E88">
              <w:rPr>
                <w:sz w:val="20"/>
                <w:szCs w:val="20"/>
              </w:rPr>
              <w:t xml:space="preserve">                  &lt;/idp1:Receiver&gt;</w:t>
            </w:r>
          </w:p>
          <w:p w14:paraId="205B7001" w14:textId="77777777" w:rsidR="00CF376D" w:rsidRPr="00456E88" w:rsidRDefault="00CF376D" w:rsidP="00795D93">
            <w:pPr>
              <w:rPr>
                <w:sz w:val="20"/>
                <w:szCs w:val="20"/>
              </w:rPr>
            </w:pPr>
            <w:r w:rsidRPr="00456E88">
              <w:rPr>
                <w:sz w:val="20"/>
                <w:szCs w:val="20"/>
              </w:rPr>
              <w:t xml:space="preserve">               &lt;/idp1:E2E&gt;</w:t>
            </w:r>
          </w:p>
          <w:p w14:paraId="6EE4893D" w14:textId="77777777" w:rsidR="00CF376D" w:rsidRPr="00456E88" w:rsidRDefault="00CF376D" w:rsidP="00795D93">
            <w:pPr>
              <w:rPr>
                <w:sz w:val="20"/>
                <w:szCs w:val="20"/>
              </w:rPr>
            </w:pPr>
            <w:r w:rsidRPr="00456E88">
              <w:rPr>
                <w:sz w:val="20"/>
                <w:szCs w:val="20"/>
              </w:rPr>
              <w:t xml:space="preserve">            &lt;/idp1:IdpHeader&gt;</w:t>
            </w:r>
          </w:p>
          <w:p w14:paraId="5071CFD0" w14:textId="77777777" w:rsidR="00CF376D" w:rsidRPr="00456E88" w:rsidRDefault="00CF376D" w:rsidP="00795D93">
            <w:pPr>
              <w:rPr>
                <w:sz w:val="20"/>
                <w:szCs w:val="20"/>
              </w:rPr>
            </w:pPr>
            <w:r w:rsidRPr="00456E88">
              <w:rPr>
                <w:sz w:val="20"/>
                <w:szCs w:val="20"/>
              </w:rPr>
              <w:t xml:space="preserve">            &lt;idp:IdpBody&gt;</w:t>
            </w:r>
          </w:p>
          <w:p w14:paraId="393E32B5" w14:textId="77777777" w:rsidR="00CF376D" w:rsidRPr="00456E88" w:rsidRDefault="00CF376D" w:rsidP="00795D93">
            <w:pPr>
              <w:rPr>
                <w:sz w:val="20"/>
                <w:szCs w:val="20"/>
              </w:rPr>
            </w:pPr>
            <w:r w:rsidRPr="00456E88">
              <w:rPr>
                <w:sz w:val="20"/>
                <w:szCs w:val="20"/>
              </w:rPr>
              <w:t xml:space="preserve">               &lt;idp:InfoMessaggio&gt;</w:t>
            </w:r>
          </w:p>
          <w:p w14:paraId="222C22EC" w14:textId="77777777" w:rsidR="00CF376D" w:rsidRPr="00456E88" w:rsidRDefault="00CF376D" w:rsidP="00795D93">
            <w:pPr>
              <w:rPr>
                <w:sz w:val="20"/>
                <w:szCs w:val="20"/>
              </w:rPr>
            </w:pPr>
            <w:r w:rsidRPr="00456E88">
              <w:rPr>
                <w:sz w:val="20"/>
                <w:szCs w:val="20"/>
              </w:rPr>
              <w:t xml:space="preserve">                  &lt;idp:Stato&gt;</w:t>
            </w:r>
            <w:r>
              <w:rPr>
                <w:sz w:val="20"/>
                <w:szCs w:val="20"/>
              </w:rPr>
              <w:t>Elaborato  correttamente</w:t>
            </w:r>
            <w:r w:rsidRPr="00456E88">
              <w:rPr>
                <w:sz w:val="20"/>
                <w:szCs w:val="20"/>
              </w:rPr>
              <w:t>&lt;/idp:Stato&gt;</w:t>
            </w:r>
          </w:p>
          <w:p w14:paraId="1244710F" w14:textId="77777777" w:rsidR="00CF376D" w:rsidRPr="00456E88" w:rsidRDefault="00CF376D" w:rsidP="00795D93">
            <w:pPr>
              <w:rPr>
                <w:sz w:val="20"/>
                <w:szCs w:val="20"/>
              </w:rPr>
            </w:pPr>
            <w:r w:rsidRPr="00456E88">
              <w:rPr>
                <w:sz w:val="20"/>
                <w:szCs w:val="20"/>
              </w:rPr>
              <w:t xml:space="preserve">               &lt;/idp:InfoMessaggio&gt;</w:t>
            </w:r>
          </w:p>
          <w:p w14:paraId="66B1FE33" w14:textId="77777777" w:rsidR="00CF376D" w:rsidRPr="00456E88" w:rsidRDefault="00CF376D" w:rsidP="00795D93">
            <w:pPr>
              <w:rPr>
                <w:sz w:val="20"/>
                <w:szCs w:val="20"/>
              </w:rPr>
            </w:pPr>
            <w:r w:rsidRPr="00456E88">
              <w:rPr>
                <w:sz w:val="20"/>
                <w:szCs w:val="20"/>
              </w:rPr>
              <w:t xml:space="preserve">            &lt;/idp:IdpBody&gt;</w:t>
            </w:r>
          </w:p>
          <w:p w14:paraId="5571DBBE" w14:textId="77777777" w:rsidR="00CF376D" w:rsidRPr="00456E88" w:rsidRDefault="00CF376D" w:rsidP="00795D93">
            <w:pPr>
              <w:rPr>
                <w:sz w:val="20"/>
                <w:szCs w:val="20"/>
              </w:rPr>
            </w:pPr>
            <w:r w:rsidRPr="00456E88">
              <w:rPr>
                <w:sz w:val="20"/>
                <w:szCs w:val="20"/>
              </w:rPr>
              <w:t xml:space="preserve">         &lt;/idp:IdpEsito&gt;</w:t>
            </w:r>
          </w:p>
          <w:p w14:paraId="0C07F379" w14:textId="77777777" w:rsidR="00CF376D" w:rsidRPr="00456E88" w:rsidRDefault="00CF376D" w:rsidP="00795D93">
            <w:pPr>
              <w:rPr>
                <w:sz w:val="20"/>
                <w:szCs w:val="20"/>
              </w:rPr>
            </w:pPr>
            <w:r w:rsidRPr="00456E88">
              <w:rPr>
                <w:sz w:val="20"/>
                <w:szCs w:val="20"/>
              </w:rPr>
              <w:t xml:space="preserve">      &lt;/prox:IdpConfigurazione</w:t>
            </w:r>
            <w:r>
              <w:rPr>
                <w:sz w:val="20"/>
                <w:szCs w:val="20"/>
              </w:rPr>
              <w:t>Tributi</w:t>
            </w:r>
            <w:r w:rsidRPr="00456E88">
              <w:rPr>
                <w:sz w:val="20"/>
                <w:szCs w:val="20"/>
              </w:rPr>
              <w:t>.Esito&gt;</w:t>
            </w:r>
          </w:p>
          <w:p w14:paraId="28142E91" w14:textId="77777777" w:rsidR="00CF376D" w:rsidRPr="00456E88" w:rsidRDefault="00CF376D" w:rsidP="00795D93">
            <w:pPr>
              <w:rPr>
                <w:sz w:val="20"/>
                <w:szCs w:val="20"/>
              </w:rPr>
            </w:pPr>
            <w:r w:rsidRPr="00456E88">
              <w:rPr>
                <w:sz w:val="20"/>
                <w:szCs w:val="20"/>
              </w:rPr>
              <w:t xml:space="preserve">   &lt;/soapenv:Body&gt;</w:t>
            </w:r>
          </w:p>
          <w:p w14:paraId="294B40B3" w14:textId="77777777" w:rsidR="00CF376D" w:rsidRPr="00456E88" w:rsidRDefault="00CF376D" w:rsidP="00795D93">
            <w:pPr>
              <w:rPr>
                <w:sz w:val="20"/>
                <w:szCs w:val="20"/>
              </w:rPr>
            </w:pPr>
            <w:r w:rsidRPr="00456E88">
              <w:rPr>
                <w:sz w:val="20"/>
                <w:szCs w:val="20"/>
              </w:rPr>
              <w:t>&lt;/soapenv:Envelope&gt;</w:t>
            </w:r>
          </w:p>
        </w:tc>
      </w:tr>
      <w:tr w:rsidR="00CF376D" w:rsidRPr="008B1C81" w14:paraId="4AD93290" w14:textId="77777777" w:rsidTr="00795D93">
        <w:tc>
          <w:tcPr>
            <w:tcW w:w="1559" w:type="dxa"/>
          </w:tcPr>
          <w:p w14:paraId="166952D7" w14:textId="77777777" w:rsidR="00CF376D" w:rsidRPr="00456E88" w:rsidRDefault="00CF376D" w:rsidP="00795D93">
            <w:r w:rsidRPr="00456E88">
              <w:t xml:space="preserve">Fault Response </w:t>
            </w:r>
          </w:p>
          <w:p w14:paraId="619BC59D" w14:textId="77777777" w:rsidR="00CF376D" w:rsidRPr="00456E88" w:rsidRDefault="00CF376D" w:rsidP="00795D93"/>
        </w:tc>
        <w:tc>
          <w:tcPr>
            <w:tcW w:w="7793" w:type="dxa"/>
          </w:tcPr>
          <w:p w14:paraId="2FF90B20" w14:textId="77777777" w:rsidR="00CF376D" w:rsidRPr="00456E88" w:rsidRDefault="00CF376D" w:rsidP="00795D93">
            <w:pPr>
              <w:rPr>
                <w:sz w:val="20"/>
                <w:szCs w:val="20"/>
              </w:rPr>
            </w:pPr>
            <w:r w:rsidRPr="00456E88">
              <w:rPr>
                <w:sz w:val="20"/>
                <w:szCs w:val="20"/>
              </w:rPr>
              <w:t>&lt;soapenv:Envelope xmlns:soapenv="http://schemas.xmlsoap.org/soap/envelope/" xmlns:prox="http://www.cart.rete.toscana.it/servizi/iris_1_1/proxy" xmlns:idp="http://www.cart.rete.toscana.it/servizi/iris_1_1/IdpEsito" xmlns:idp1="http://www.cart.rete.toscana.it/servizi/iris_1_1/IdpHeader"&gt;</w:t>
            </w:r>
          </w:p>
          <w:p w14:paraId="002CA478" w14:textId="77777777" w:rsidR="00CF376D" w:rsidRPr="00456E88" w:rsidRDefault="00CF376D" w:rsidP="00795D93">
            <w:pPr>
              <w:rPr>
                <w:sz w:val="20"/>
                <w:szCs w:val="20"/>
              </w:rPr>
            </w:pPr>
            <w:r w:rsidRPr="00456E88">
              <w:rPr>
                <w:sz w:val="20"/>
                <w:szCs w:val="20"/>
              </w:rPr>
              <w:t xml:space="preserve">   &lt;soapenv:Header/&gt;</w:t>
            </w:r>
          </w:p>
          <w:p w14:paraId="4BAE3AE7" w14:textId="77777777" w:rsidR="00CF376D" w:rsidRPr="00456E88" w:rsidRDefault="00CF376D" w:rsidP="00795D93">
            <w:pPr>
              <w:rPr>
                <w:sz w:val="20"/>
                <w:szCs w:val="20"/>
              </w:rPr>
            </w:pPr>
            <w:r w:rsidRPr="00456E88">
              <w:rPr>
                <w:sz w:val="20"/>
                <w:szCs w:val="20"/>
              </w:rPr>
              <w:lastRenderedPageBreak/>
              <w:t xml:space="preserve">   &lt;soapenv:Body&gt;</w:t>
            </w:r>
          </w:p>
          <w:p w14:paraId="7616894E" w14:textId="77777777" w:rsidR="00CF376D" w:rsidRPr="00456E88" w:rsidRDefault="00CF376D" w:rsidP="00795D93">
            <w:pPr>
              <w:rPr>
                <w:sz w:val="20"/>
                <w:szCs w:val="20"/>
              </w:rPr>
            </w:pPr>
            <w:r w:rsidRPr="00456E88">
              <w:rPr>
                <w:sz w:val="20"/>
                <w:szCs w:val="20"/>
              </w:rPr>
              <w:t xml:space="preserve">      &lt;prox:IdpConfigurazione</w:t>
            </w:r>
            <w:r>
              <w:rPr>
                <w:sz w:val="20"/>
                <w:szCs w:val="20"/>
              </w:rPr>
              <w:t>Tributi</w:t>
            </w:r>
            <w:r w:rsidRPr="00456E88">
              <w:rPr>
                <w:sz w:val="20"/>
                <w:szCs w:val="20"/>
              </w:rPr>
              <w:t>.Esito&gt;</w:t>
            </w:r>
          </w:p>
          <w:p w14:paraId="599E784F" w14:textId="77777777" w:rsidR="00CF376D" w:rsidRPr="00456E88" w:rsidRDefault="00CF376D" w:rsidP="00795D93">
            <w:pPr>
              <w:rPr>
                <w:sz w:val="20"/>
                <w:szCs w:val="20"/>
              </w:rPr>
            </w:pPr>
            <w:r w:rsidRPr="00456E88">
              <w:rPr>
                <w:sz w:val="20"/>
                <w:szCs w:val="20"/>
              </w:rPr>
              <w:t xml:space="preserve">         &lt;idp:IdpEsito Versione="?"&gt;</w:t>
            </w:r>
          </w:p>
          <w:p w14:paraId="2F7A5C05" w14:textId="77777777" w:rsidR="00CF376D" w:rsidRPr="00456E88" w:rsidRDefault="00CF376D" w:rsidP="00795D93">
            <w:pPr>
              <w:rPr>
                <w:sz w:val="20"/>
                <w:szCs w:val="20"/>
              </w:rPr>
            </w:pPr>
            <w:r w:rsidRPr="00456E88">
              <w:rPr>
                <w:sz w:val="20"/>
                <w:szCs w:val="20"/>
              </w:rPr>
              <w:t xml:space="preserve">            &lt;idp1:IdpHeader&gt;</w:t>
            </w:r>
          </w:p>
          <w:p w14:paraId="0429062F" w14:textId="77777777" w:rsidR="00CF376D" w:rsidRPr="00456E88" w:rsidRDefault="00CF376D" w:rsidP="00795D93">
            <w:pPr>
              <w:rPr>
                <w:sz w:val="20"/>
                <w:szCs w:val="20"/>
              </w:rPr>
            </w:pPr>
            <w:r w:rsidRPr="00456E88">
              <w:rPr>
                <w:sz w:val="20"/>
                <w:szCs w:val="20"/>
              </w:rPr>
              <w:t xml:space="preserve">               &lt;idp1:TRT&gt;</w:t>
            </w:r>
          </w:p>
          <w:p w14:paraId="34DEEECC" w14:textId="77777777" w:rsidR="00CF376D" w:rsidRPr="00456E88" w:rsidRDefault="00CF376D" w:rsidP="00795D93">
            <w:pPr>
              <w:rPr>
                <w:sz w:val="20"/>
                <w:szCs w:val="20"/>
              </w:rPr>
            </w:pPr>
            <w:r w:rsidRPr="00456E88">
              <w:rPr>
                <w:sz w:val="20"/>
                <w:szCs w:val="20"/>
              </w:rPr>
              <w:t xml:space="preserve">                  &lt;idp1:ServiceName&gt;?&lt;/idp1:ServiceName&gt;</w:t>
            </w:r>
          </w:p>
          <w:p w14:paraId="677BEB03" w14:textId="77777777" w:rsidR="00CF376D" w:rsidRPr="00456E88" w:rsidRDefault="00CF376D" w:rsidP="00795D93">
            <w:pPr>
              <w:rPr>
                <w:sz w:val="20"/>
                <w:szCs w:val="20"/>
              </w:rPr>
            </w:pPr>
            <w:r w:rsidRPr="00456E88">
              <w:rPr>
                <w:sz w:val="20"/>
                <w:szCs w:val="20"/>
              </w:rPr>
              <w:t xml:space="preserve">                  &lt;idp1:MsgId&gt;?&lt;/idp1:MsgId&gt;</w:t>
            </w:r>
          </w:p>
          <w:p w14:paraId="17F3C94E" w14:textId="77777777" w:rsidR="00CF376D" w:rsidRPr="00456E88" w:rsidRDefault="00CF376D" w:rsidP="00795D93">
            <w:pPr>
              <w:rPr>
                <w:sz w:val="20"/>
                <w:szCs w:val="20"/>
              </w:rPr>
            </w:pPr>
            <w:r w:rsidRPr="00456E88">
              <w:rPr>
                <w:sz w:val="20"/>
                <w:szCs w:val="20"/>
              </w:rPr>
              <w:t xml:space="preserve">                  &lt;idp1:XMLCrtDt&gt;?&lt;/idp1:XMLCrtDt&gt;</w:t>
            </w:r>
          </w:p>
          <w:p w14:paraId="7E7E686F" w14:textId="77777777" w:rsidR="00CF376D" w:rsidRPr="00456E88" w:rsidRDefault="00CF376D" w:rsidP="00795D93">
            <w:pPr>
              <w:rPr>
                <w:sz w:val="20"/>
                <w:szCs w:val="20"/>
              </w:rPr>
            </w:pPr>
            <w:r w:rsidRPr="00456E88">
              <w:rPr>
                <w:sz w:val="20"/>
                <w:szCs w:val="20"/>
              </w:rPr>
              <w:t xml:space="preserve">                  &lt;idp1:Sender&gt;</w:t>
            </w:r>
          </w:p>
          <w:p w14:paraId="527965E1" w14:textId="77777777" w:rsidR="00CF376D" w:rsidRPr="00456E88" w:rsidRDefault="00CF376D" w:rsidP="00795D93">
            <w:pPr>
              <w:rPr>
                <w:sz w:val="20"/>
                <w:szCs w:val="20"/>
              </w:rPr>
            </w:pPr>
            <w:r w:rsidRPr="00456E88">
              <w:rPr>
                <w:sz w:val="20"/>
                <w:szCs w:val="20"/>
              </w:rPr>
              <w:t xml:space="preserve">                     &lt;idp1:SenderId&gt;?&lt;/idp1:SenderId&gt;</w:t>
            </w:r>
          </w:p>
          <w:p w14:paraId="164656D0" w14:textId="77777777" w:rsidR="00CF376D" w:rsidRPr="00456E88" w:rsidRDefault="00CF376D" w:rsidP="00795D93">
            <w:pPr>
              <w:rPr>
                <w:sz w:val="20"/>
                <w:szCs w:val="20"/>
              </w:rPr>
            </w:pPr>
            <w:r w:rsidRPr="00456E88">
              <w:rPr>
                <w:sz w:val="20"/>
                <w:szCs w:val="20"/>
              </w:rPr>
              <w:t xml:space="preserve">                     &lt;idp1:SenderSys&gt;?&lt;/idp1:SenderSys&gt;</w:t>
            </w:r>
          </w:p>
          <w:p w14:paraId="237D1686" w14:textId="77777777" w:rsidR="00CF376D" w:rsidRPr="00456E88" w:rsidRDefault="00CF376D" w:rsidP="00795D93">
            <w:pPr>
              <w:rPr>
                <w:sz w:val="20"/>
                <w:szCs w:val="20"/>
              </w:rPr>
            </w:pPr>
            <w:r w:rsidRPr="00456E88">
              <w:rPr>
                <w:sz w:val="20"/>
                <w:szCs w:val="20"/>
              </w:rPr>
              <w:t xml:space="preserve">                  &lt;/idp1:Sender&gt;</w:t>
            </w:r>
          </w:p>
          <w:p w14:paraId="10D5C58F" w14:textId="77777777" w:rsidR="00CF376D" w:rsidRPr="00456E88" w:rsidRDefault="00CF376D" w:rsidP="00795D93">
            <w:pPr>
              <w:rPr>
                <w:sz w:val="20"/>
                <w:szCs w:val="20"/>
              </w:rPr>
            </w:pPr>
            <w:r w:rsidRPr="00456E88">
              <w:rPr>
                <w:sz w:val="20"/>
                <w:szCs w:val="20"/>
              </w:rPr>
              <w:t xml:space="preserve">                  &lt;idp1:Receiver&gt;</w:t>
            </w:r>
          </w:p>
          <w:p w14:paraId="7408BF3C" w14:textId="77777777" w:rsidR="00CF376D" w:rsidRPr="00456E88" w:rsidRDefault="00CF376D" w:rsidP="00795D93">
            <w:pPr>
              <w:rPr>
                <w:sz w:val="20"/>
                <w:szCs w:val="20"/>
              </w:rPr>
            </w:pPr>
            <w:r w:rsidRPr="00456E88">
              <w:rPr>
                <w:sz w:val="20"/>
                <w:szCs w:val="20"/>
              </w:rPr>
              <w:t xml:space="preserve">                     &lt;idp1:ReceiverId&gt;?&lt;/idp1:ReceiverId&gt;</w:t>
            </w:r>
          </w:p>
          <w:p w14:paraId="0E9D5B28" w14:textId="77777777" w:rsidR="00CF376D" w:rsidRPr="00456E88" w:rsidRDefault="00CF376D" w:rsidP="00795D93">
            <w:pPr>
              <w:rPr>
                <w:sz w:val="20"/>
                <w:szCs w:val="20"/>
              </w:rPr>
            </w:pPr>
            <w:r w:rsidRPr="00456E88">
              <w:rPr>
                <w:sz w:val="20"/>
                <w:szCs w:val="20"/>
              </w:rPr>
              <w:t xml:space="preserve">                     &lt;idp1:ReceiverSys&gt;?&lt;/idp1:ReceiverSys&gt;</w:t>
            </w:r>
          </w:p>
          <w:p w14:paraId="45BED8D6" w14:textId="77777777" w:rsidR="00CF376D" w:rsidRPr="00456E88" w:rsidRDefault="00CF376D" w:rsidP="00795D93">
            <w:pPr>
              <w:rPr>
                <w:sz w:val="20"/>
                <w:szCs w:val="20"/>
              </w:rPr>
            </w:pPr>
            <w:r w:rsidRPr="00456E88">
              <w:rPr>
                <w:sz w:val="20"/>
                <w:szCs w:val="20"/>
              </w:rPr>
              <w:t xml:space="preserve">                  &lt;/idp1:Receiver&gt;</w:t>
            </w:r>
          </w:p>
          <w:p w14:paraId="45915246" w14:textId="77777777" w:rsidR="00CF376D" w:rsidRPr="00456E88" w:rsidRDefault="00CF376D" w:rsidP="00795D93">
            <w:pPr>
              <w:rPr>
                <w:sz w:val="20"/>
                <w:szCs w:val="20"/>
              </w:rPr>
            </w:pPr>
            <w:r w:rsidRPr="00456E88">
              <w:rPr>
                <w:sz w:val="20"/>
                <w:szCs w:val="20"/>
              </w:rPr>
              <w:t xml:space="preserve">               &lt;/idp1:TRT&gt;</w:t>
            </w:r>
          </w:p>
          <w:p w14:paraId="730E1AAC" w14:textId="77777777" w:rsidR="00CF376D" w:rsidRPr="00456E88" w:rsidRDefault="00CF376D" w:rsidP="00795D93">
            <w:pPr>
              <w:rPr>
                <w:sz w:val="20"/>
                <w:szCs w:val="20"/>
              </w:rPr>
            </w:pPr>
            <w:r w:rsidRPr="00456E88">
              <w:rPr>
                <w:sz w:val="20"/>
                <w:szCs w:val="20"/>
              </w:rPr>
              <w:t xml:space="preserve">               &lt;idp1:E2E&gt;</w:t>
            </w:r>
          </w:p>
          <w:p w14:paraId="7F22311E" w14:textId="77777777" w:rsidR="00CF376D" w:rsidRPr="00456E88" w:rsidRDefault="00CF376D" w:rsidP="00795D93">
            <w:pPr>
              <w:rPr>
                <w:sz w:val="20"/>
                <w:szCs w:val="20"/>
              </w:rPr>
            </w:pPr>
            <w:r w:rsidRPr="00456E88">
              <w:rPr>
                <w:sz w:val="20"/>
                <w:szCs w:val="20"/>
              </w:rPr>
              <w:t xml:space="preserve">                  &lt;idp1:E2ESrvcNm&gt;?&lt;/idp1:E2ESrvcNm&gt;</w:t>
            </w:r>
          </w:p>
          <w:p w14:paraId="5DC336D2" w14:textId="77777777" w:rsidR="00CF376D" w:rsidRPr="00456E88" w:rsidRDefault="00CF376D" w:rsidP="00795D93">
            <w:pPr>
              <w:rPr>
                <w:sz w:val="20"/>
                <w:szCs w:val="20"/>
              </w:rPr>
            </w:pPr>
            <w:r w:rsidRPr="00456E88">
              <w:rPr>
                <w:sz w:val="20"/>
                <w:szCs w:val="20"/>
              </w:rPr>
              <w:t xml:space="preserve">                  &lt;idp1:E2EMsgId&gt;?&lt;/idp1:E2EMsgId&gt;</w:t>
            </w:r>
          </w:p>
          <w:p w14:paraId="251AF7EC" w14:textId="77777777" w:rsidR="00CF376D" w:rsidRPr="00456E88" w:rsidRDefault="00CF376D" w:rsidP="00795D93">
            <w:pPr>
              <w:rPr>
                <w:sz w:val="20"/>
                <w:szCs w:val="20"/>
              </w:rPr>
            </w:pPr>
            <w:r w:rsidRPr="00456E88">
              <w:rPr>
                <w:sz w:val="20"/>
                <w:szCs w:val="20"/>
              </w:rPr>
              <w:t xml:space="preserve">                  &lt;idp1:XMLCrtDt&gt;?&lt;/idp1:XMLCrtDt&gt;</w:t>
            </w:r>
          </w:p>
          <w:p w14:paraId="16A5E637" w14:textId="77777777" w:rsidR="00CF376D" w:rsidRPr="00456E88" w:rsidRDefault="00CF376D" w:rsidP="00795D93">
            <w:pPr>
              <w:rPr>
                <w:sz w:val="20"/>
                <w:szCs w:val="20"/>
              </w:rPr>
            </w:pPr>
            <w:r w:rsidRPr="00456E88">
              <w:rPr>
                <w:sz w:val="20"/>
                <w:szCs w:val="20"/>
              </w:rPr>
              <w:t xml:space="preserve">                  &lt;idp1:Sender&gt;</w:t>
            </w:r>
          </w:p>
          <w:p w14:paraId="757D7869" w14:textId="77777777" w:rsidR="00CF376D" w:rsidRPr="00456E88" w:rsidRDefault="00CF376D" w:rsidP="00795D93">
            <w:pPr>
              <w:rPr>
                <w:sz w:val="20"/>
                <w:szCs w:val="20"/>
              </w:rPr>
            </w:pPr>
            <w:r w:rsidRPr="00456E88">
              <w:rPr>
                <w:sz w:val="20"/>
                <w:szCs w:val="20"/>
              </w:rPr>
              <w:t xml:space="preserve">                     &lt;idp1:E2ESndrId&gt;?&lt;/idp1:E2ESndrId&gt;</w:t>
            </w:r>
          </w:p>
          <w:p w14:paraId="69814955" w14:textId="77777777" w:rsidR="00CF376D" w:rsidRPr="00456E88" w:rsidRDefault="00CF376D" w:rsidP="00795D93">
            <w:pPr>
              <w:rPr>
                <w:sz w:val="20"/>
                <w:szCs w:val="20"/>
              </w:rPr>
            </w:pPr>
            <w:r w:rsidRPr="00456E88">
              <w:rPr>
                <w:sz w:val="20"/>
                <w:szCs w:val="20"/>
              </w:rPr>
              <w:t xml:space="preserve">                     &lt;idp1:E2ESndrSys&gt;?&lt;/idp1:E2ESndrSys&gt;</w:t>
            </w:r>
          </w:p>
          <w:p w14:paraId="1FE71F04" w14:textId="77777777" w:rsidR="00CF376D" w:rsidRPr="00456E88" w:rsidRDefault="00CF376D" w:rsidP="00795D93">
            <w:pPr>
              <w:rPr>
                <w:sz w:val="20"/>
                <w:szCs w:val="20"/>
              </w:rPr>
            </w:pPr>
            <w:r w:rsidRPr="00456E88">
              <w:rPr>
                <w:sz w:val="20"/>
                <w:szCs w:val="20"/>
              </w:rPr>
              <w:t xml:space="preserve">                  &lt;/idp1:Sender&gt;</w:t>
            </w:r>
          </w:p>
          <w:p w14:paraId="009DADD4" w14:textId="77777777" w:rsidR="00CF376D" w:rsidRPr="00456E88" w:rsidRDefault="00CF376D" w:rsidP="00795D93">
            <w:pPr>
              <w:rPr>
                <w:sz w:val="20"/>
                <w:szCs w:val="20"/>
              </w:rPr>
            </w:pPr>
            <w:r w:rsidRPr="00456E88">
              <w:rPr>
                <w:sz w:val="20"/>
                <w:szCs w:val="20"/>
              </w:rPr>
              <w:t xml:space="preserve">                  &lt;idp1:Receiver&gt;</w:t>
            </w:r>
          </w:p>
          <w:p w14:paraId="3C225B88" w14:textId="77777777" w:rsidR="00CF376D" w:rsidRPr="00456E88" w:rsidRDefault="00CF376D" w:rsidP="00795D93">
            <w:pPr>
              <w:rPr>
                <w:sz w:val="20"/>
                <w:szCs w:val="20"/>
              </w:rPr>
            </w:pPr>
            <w:r w:rsidRPr="00456E88">
              <w:rPr>
                <w:sz w:val="20"/>
                <w:szCs w:val="20"/>
              </w:rPr>
              <w:t xml:space="preserve">                     &lt;idp1:E2ERcvrId&gt;?&lt;/idp1:E2ERcvrId&gt;</w:t>
            </w:r>
          </w:p>
          <w:p w14:paraId="0D1E4F1F" w14:textId="77777777" w:rsidR="00CF376D" w:rsidRPr="00456E88" w:rsidRDefault="00CF376D" w:rsidP="00795D93">
            <w:pPr>
              <w:rPr>
                <w:sz w:val="20"/>
                <w:szCs w:val="20"/>
              </w:rPr>
            </w:pPr>
            <w:r w:rsidRPr="00456E88">
              <w:rPr>
                <w:sz w:val="20"/>
                <w:szCs w:val="20"/>
              </w:rPr>
              <w:t xml:space="preserve">                     &lt;idp1:E2ERcvrSys&gt;?&lt;/idp1:E2ERcvrSys&gt;</w:t>
            </w:r>
          </w:p>
          <w:p w14:paraId="5ECE079D" w14:textId="77777777" w:rsidR="00CF376D" w:rsidRPr="00456E88" w:rsidRDefault="00CF376D" w:rsidP="00795D93">
            <w:pPr>
              <w:rPr>
                <w:sz w:val="20"/>
                <w:szCs w:val="20"/>
              </w:rPr>
            </w:pPr>
            <w:r w:rsidRPr="00456E88">
              <w:rPr>
                <w:sz w:val="20"/>
                <w:szCs w:val="20"/>
              </w:rPr>
              <w:t xml:space="preserve">                  &lt;/idp1:Receiver&gt;</w:t>
            </w:r>
          </w:p>
          <w:p w14:paraId="21070A72" w14:textId="77777777" w:rsidR="00CF376D" w:rsidRPr="00456E88" w:rsidRDefault="00CF376D" w:rsidP="00795D93">
            <w:pPr>
              <w:rPr>
                <w:sz w:val="20"/>
                <w:szCs w:val="20"/>
              </w:rPr>
            </w:pPr>
            <w:r w:rsidRPr="00456E88">
              <w:rPr>
                <w:sz w:val="20"/>
                <w:szCs w:val="20"/>
              </w:rPr>
              <w:t xml:space="preserve">               &lt;/idp1:E2E&gt;</w:t>
            </w:r>
          </w:p>
          <w:p w14:paraId="26288D49" w14:textId="77777777" w:rsidR="00CF376D" w:rsidRPr="00456E88" w:rsidRDefault="00CF376D" w:rsidP="00795D93">
            <w:pPr>
              <w:rPr>
                <w:sz w:val="20"/>
                <w:szCs w:val="20"/>
              </w:rPr>
            </w:pPr>
            <w:r w:rsidRPr="00456E88">
              <w:rPr>
                <w:sz w:val="20"/>
                <w:szCs w:val="20"/>
              </w:rPr>
              <w:t xml:space="preserve">            &lt;/idp1:IdpHeader&gt;</w:t>
            </w:r>
          </w:p>
          <w:p w14:paraId="7CC0E323" w14:textId="77777777" w:rsidR="00CF376D" w:rsidRPr="00456E88" w:rsidRDefault="00CF376D" w:rsidP="00795D93">
            <w:pPr>
              <w:rPr>
                <w:sz w:val="20"/>
                <w:szCs w:val="20"/>
              </w:rPr>
            </w:pPr>
            <w:r w:rsidRPr="00456E88">
              <w:rPr>
                <w:sz w:val="20"/>
                <w:szCs w:val="20"/>
              </w:rPr>
              <w:t xml:space="preserve">            &lt;idp:IdpBody&gt;</w:t>
            </w:r>
          </w:p>
          <w:p w14:paraId="0ED6A9B5" w14:textId="77777777" w:rsidR="00CF376D" w:rsidRPr="00456E88" w:rsidRDefault="00CF376D" w:rsidP="00795D93">
            <w:pPr>
              <w:rPr>
                <w:sz w:val="20"/>
                <w:szCs w:val="20"/>
              </w:rPr>
            </w:pPr>
            <w:r w:rsidRPr="00456E88">
              <w:rPr>
                <w:sz w:val="20"/>
                <w:szCs w:val="20"/>
              </w:rPr>
              <w:t xml:space="preserve">               &lt;idp:InfoMessaggio&gt;</w:t>
            </w:r>
          </w:p>
          <w:p w14:paraId="5C393F1F" w14:textId="77777777" w:rsidR="00CF376D" w:rsidRPr="00456E88" w:rsidRDefault="00CF376D" w:rsidP="00795D93">
            <w:pPr>
              <w:rPr>
                <w:sz w:val="20"/>
                <w:szCs w:val="20"/>
              </w:rPr>
            </w:pPr>
            <w:r>
              <w:rPr>
                <w:sz w:val="20"/>
                <w:szCs w:val="20"/>
              </w:rPr>
              <w:t xml:space="preserve">                  &lt;idp:Stato&gt;Elaborato con errori</w:t>
            </w:r>
            <w:r w:rsidRPr="00456E88">
              <w:rPr>
                <w:sz w:val="20"/>
                <w:szCs w:val="20"/>
              </w:rPr>
              <w:t>&lt;/idp:Stato&gt;</w:t>
            </w:r>
          </w:p>
          <w:p w14:paraId="1B377536" w14:textId="77777777" w:rsidR="00CF376D" w:rsidRPr="00456E88" w:rsidRDefault="00CF376D" w:rsidP="00795D93">
            <w:pPr>
              <w:rPr>
                <w:sz w:val="20"/>
                <w:szCs w:val="20"/>
              </w:rPr>
            </w:pPr>
            <w:r w:rsidRPr="00456E88">
              <w:rPr>
                <w:sz w:val="20"/>
                <w:szCs w:val="20"/>
              </w:rPr>
              <w:t xml:space="preserve">                  &lt;!--Optional:--&gt;</w:t>
            </w:r>
          </w:p>
          <w:p w14:paraId="39985024" w14:textId="77777777" w:rsidR="00CF376D" w:rsidRPr="00456E88" w:rsidRDefault="00CF376D" w:rsidP="00795D93">
            <w:pPr>
              <w:rPr>
                <w:sz w:val="20"/>
                <w:szCs w:val="20"/>
              </w:rPr>
            </w:pPr>
            <w:r w:rsidRPr="00456E88">
              <w:rPr>
                <w:sz w:val="20"/>
                <w:szCs w:val="20"/>
              </w:rPr>
              <w:t xml:space="preserve">                  &lt;idp:Esiti&gt;</w:t>
            </w:r>
          </w:p>
          <w:p w14:paraId="23473F69" w14:textId="77777777" w:rsidR="00CF376D" w:rsidRPr="00456E88" w:rsidRDefault="00CF376D" w:rsidP="00795D93">
            <w:pPr>
              <w:rPr>
                <w:sz w:val="20"/>
                <w:szCs w:val="20"/>
              </w:rPr>
            </w:pPr>
            <w:r w:rsidRPr="00456E88">
              <w:rPr>
                <w:sz w:val="20"/>
                <w:szCs w:val="20"/>
              </w:rPr>
              <w:t xml:space="preserve">                     &lt;!--1 or more repetitions:--&gt;</w:t>
            </w:r>
          </w:p>
          <w:p w14:paraId="7F5859CF" w14:textId="77777777" w:rsidR="00CF376D" w:rsidRPr="00456E88" w:rsidRDefault="00CF376D" w:rsidP="00795D93">
            <w:pPr>
              <w:rPr>
                <w:sz w:val="20"/>
                <w:szCs w:val="20"/>
              </w:rPr>
            </w:pPr>
            <w:r w:rsidRPr="00456E88">
              <w:rPr>
                <w:sz w:val="20"/>
                <w:szCs w:val="20"/>
              </w:rPr>
              <w:t xml:space="preserve">                     &lt;idp:Esito&gt;</w:t>
            </w:r>
          </w:p>
          <w:p w14:paraId="7B7A6304" w14:textId="77777777" w:rsidR="00CF376D" w:rsidRPr="00456E88" w:rsidRDefault="00CF376D" w:rsidP="00795D93">
            <w:pPr>
              <w:rPr>
                <w:sz w:val="20"/>
                <w:szCs w:val="20"/>
              </w:rPr>
            </w:pPr>
            <w:r w:rsidRPr="00456E88">
              <w:rPr>
                <w:sz w:val="20"/>
                <w:szCs w:val="20"/>
              </w:rPr>
              <w:t xml:space="preserve">                        &lt;idp:Codice&gt;?&lt;/idp:Codice&gt;</w:t>
            </w:r>
          </w:p>
          <w:p w14:paraId="2135845F" w14:textId="77777777" w:rsidR="00CF376D" w:rsidRPr="00456E88" w:rsidRDefault="00CF376D" w:rsidP="00795D93">
            <w:pPr>
              <w:rPr>
                <w:sz w:val="20"/>
                <w:szCs w:val="20"/>
              </w:rPr>
            </w:pPr>
            <w:r w:rsidRPr="00456E88">
              <w:rPr>
                <w:sz w:val="20"/>
                <w:szCs w:val="20"/>
              </w:rPr>
              <w:t xml:space="preserve">                        &lt;idp:Descrizione&gt;?&lt;/idp:Descrizione&gt;</w:t>
            </w:r>
          </w:p>
          <w:p w14:paraId="1D23E3FD" w14:textId="77777777" w:rsidR="00CF376D" w:rsidRPr="00456E88" w:rsidRDefault="00CF376D" w:rsidP="00795D93">
            <w:pPr>
              <w:rPr>
                <w:sz w:val="20"/>
                <w:szCs w:val="20"/>
              </w:rPr>
            </w:pPr>
            <w:r w:rsidRPr="00456E88">
              <w:rPr>
                <w:sz w:val="20"/>
                <w:szCs w:val="20"/>
              </w:rPr>
              <w:t xml:space="preserve">                        &lt;!--Optional:--&gt;</w:t>
            </w:r>
          </w:p>
          <w:p w14:paraId="04EE3296" w14:textId="77777777" w:rsidR="00CF376D" w:rsidRPr="00456E88" w:rsidRDefault="00CF376D" w:rsidP="00795D93">
            <w:pPr>
              <w:rPr>
                <w:sz w:val="20"/>
                <w:szCs w:val="20"/>
              </w:rPr>
            </w:pPr>
            <w:r w:rsidRPr="00456E88">
              <w:rPr>
                <w:sz w:val="20"/>
                <w:szCs w:val="20"/>
              </w:rPr>
              <w:t xml:space="preserve">                        &lt;idp:Elemento&gt;?&lt;/idp:Elemento&gt;</w:t>
            </w:r>
          </w:p>
          <w:p w14:paraId="41175785" w14:textId="77777777" w:rsidR="00CF376D" w:rsidRPr="00456E88" w:rsidRDefault="00CF376D" w:rsidP="00795D93">
            <w:pPr>
              <w:rPr>
                <w:sz w:val="20"/>
                <w:szCs w:val="20"/>
              </w:rPr>
            </w:pPr>
            <w:r w:rsidRPr="00456E88">
              <w:rPr>
                <w:sz w:val="20"/>
                <w:szCs w:val="20"/>
              </w:rPr>
              <w:t xml:space="preserve">                        &lt;!--Optional:--&gt;</w:t>
            </w:r>
          </w:p>
          <w:p w14:paraId="3785578B" w14:textId="77777777" w:rsidR="00CF376D" w:rsidRPr="00456E88" w:rsidRDefault="00CF376D" w:rsidP="00795D93">
            <w:pPr>
              <w:rPr>
                <w:sz w:val="20"/>
                <w:szCs w:val="20"/>
              </w:rPr>
            </w:pPr>
            <w:r w:rsidRPr="00456E88">
              <w:rPr>
                <w:sz w:val="20"/>
                <w:szCs w:val="20"/>
              </w:rPr>
              <w:t xml:space="preserve">                        &lt;idp:Note&gt;?&lt;/idp:Note&gt;</w:t>
            </w:r>
          </w:p>
          <w:p w14:paraId="117C3B40" w14:textId="77777777" w:rsidR="00CF376D" w:rsidRPr="00456E88" w:rsidRDefault="00CF376D" w:rsidP="00795D93">
            <w:pPr>
              <w:rPr>
                <w:sz w:val="20"/>
                <w:szCs w:val="20"/>
              </w:rPr>
            </w:pPr>
            <w:r w:rsidRPr="00456E88">
              <w:rPr>
                <w:sz w:val="20"/>
                <w:szCs w:val="20"/>
              </w:rPr>
              <w:t xml:space="preserve">                     &lt;/idp:Esito&gt;</w:t>
            </w:r>
          </w:p>
          <w:p w14:paraId="65F9D23A" w14:textId="77777777" w:rsidR="00CF376D" w:rsidRPr="00456E88" w:rsidRDefault="00CF376D" w:rsidP="00795D93">
            <w:pPr>
              <w:rPr>
                <w:sz w:val="20"/>
                <w:szCs w:val="20"/>
              </w:rPr>
            </w:pPr>
            <w:r w:rsidRPr="00456E88">
              <w:rPr>
                <w:sz w:val="20"/>
                <w:szCs w:val="20"/>
              </w:rPr>
              <w:t xml:space="preserve">                  &lt;/idp:Esiti&gt;</w:t>
            </w:r>
          </w:p>
          <w:p w14:paraId="3C02DBF4" w14:textId="77777777" w:rsidR="00CF376D" w:rsidRPr="00456E88" w:rsidRDefault="00CF376D" w:rsidP="00795D93">
            <w:pPr>
              <w:rPr>
                <w:sz w:val="20"/>
                <w:szCs w:val="20"/>
              </w:rPr>
            </w:pPr>
            <w:r w:rsidRPr="00456E88">
              <w:rPr>
                <w:sz w:val="20"/>
                <w:szCs w:val="20"/>
              </w:rPr>
              <w:t xml:space="preserve">                  &lt;!--Optional:--&gt;</w:t>
            </w:r>
          </w:p>
          <w:p w14:paraId="54BCF429" w14:textId="77777777" w:rsidR="00CF376D" w:rsidRPr="00456E88" w:rsidRDefault="00CF376D" w:rsidP="00795D93">
            <w:pPr>
              <w:rPr>
                <w:sz w:val="20"/>
                <w:szCs w:val="20"/>
              </w:rPr>
            </w:pPr>
            <w:r w:rsidRPr="00456E88">
              <w:rPr>
                <w:sz w:val="20"/>
                <w:szCs w:val="20"/>
              </w:rPr>
              <w:t xml:space="preserve">                  &lt;idp:Note&gt;?&lt;/idp:Note&gt;</w:t>
            </w:r>
          </w:p>
          <w:p w14:paraId="6FEF9E89" w14:textId="77777777" w:rsidR="00CF376D" w:rsidRPr="00456E88" w:rsidRDefault="00CF376D" w:rsidP="00795D93">
            <w:pPr>
              <w:rPr>
                <w:sz w:val="20"/>
                <w:szCs w:val="20"/>
              </w:rPr>
            </w:pPr>
            <w:r w:rsidRPr="00456E88">
              <w:rPr>
                <w:sz w:val="20"/>
                <w:szCs w:val="20"/>
              </w:rPr>
              <w:t xml:space="preserve">               &lt;/idp:InfoMessaggio&gt;</w:t>
            </w:r>
          </w:p>
          <w:p w14:paraId="56A1DF36" w14:textId="77777777" w:rsidR="00CF376D" w:rsidRPr="00456E88" w:rsidRDefault="00CF376D" w:rsidP="00795D93">
            <w:pPr>
              <w:rPr>
                <w:sz w:val="20"/>
                <w:szCs w:val="20"/>
              </w:rPr>
            </w:pPr>
            <w:r w:rsidRPr="00456E88">
              <w:rPr>
                <w:sz w:val="20"/>
                <w:szCs w:val="20"/>
              </w:rPr>
              <w:t xml:space="preserve">            &lt;/idp:IdpBody&gt;</w:t>
            </w:r>
          </w:p>
          <w:p w14:paraId="1AFCF4C2" w14:textId="77777777" w:rsidR="00CF376D" w:rsidRPr="00456E88" w:rsidRDefault="00CF376D" w:rsidP="00795D93">
            <w:pPr>
              <w:rPr>
                <w:sz w:val="20"/>
                <w:szCs w:val="20"/>
              </w:rPr>
            </w:pPr>
            <w:r w:rsidRPr="00456E88">
              <w:rPr>
                <w:sz w:val="20"/>
                <w:szCs w:val="20"/>
              </w:rPr>
              <w:lastRenderedPageBreak/>
              <w:t xml:space="preserve">         &lt;/idp:IdpEsito&gt;</w:t>
            </w:r>
          </w:p>
          <w:p w14:paraId="75467DA8" w14:textId="77777777" w:rsidR="00CF376D" w:rsidRPr="00456E88" w:rsidRDefault="00CF376D" w:rsidP="00795D93">
            <w:pPr>
              <w:rPr>
                <w:sz w:val="20"/>
                <w:szCs w:val="20"/>
              </w:rPr>
            </w:pPr>
            <w:r w:rsidRPr="00456E88">
              <w:rPr>
                <w:sz w:val="20"/>
                <w:szCs w:val="20"/>
              </w:rPr>
              <w:t xml:space="preserve">      &lt;/prox:IdpConfigurazione</w:t>
            </w:r>
            <w:r>
              <w:rPr>
                <w:sz w:val="20"/>
                <w:szCs w:val="20"/>
              </w:rPr>
              <w:t>Tributi</w:t>
            </w:r>
            <w:r w:rsidRPr="00456E88">
              <w:rPr>
                <w:sz w:val="20"/>
                <w:szCs w:val="20"/>
              </w:rPr>
              <w:t>.Esito&gt;</w:t>
            </w:r>
          </w:p>
          <w:p w14:paraId="2C4F854D" w14:textId="77777777" w:rsidR="00CF376D" w:rsidRPr="00456E88" w:rsidRDefault="00CF376D" w:rsidP="00795D93">
            <w:pPr>
              <w:rPr>
                <w:sz w:val="20"/>
                <w:szCs w:val="20"/>
              </w:rPr>
            </w:pPr>
            <w:r w:rsidRPr="00456E88">
              <w:rPr>
                <w:sz w:val="20"/>
                <w:szCs w:val="20"/>
              </w:rPr>
              <w:t xml:space="preserve">   &lt;/soapenv:Body&gt;</w:t>
            </w:r>
          </w:p>
          <w:p w14:paraId="01B9AAC7" w14:textId="77777777" w:rsidR="00CF376D" w:rsidRPr="008B1C81" w:rsidRDefault="00CF376D" w:rsidP="00795D93">
            <w:pPr>
              <w:rPr>
                <w:sz w:val="20"/>
                <w:szCs w:val="20"/>
              </w:rPr>
            </w:pPr>
            <w:r w:rsidRPr="00456E88">
              <w:rPr>
                <w:sz w:val="20"/>
                <w:szCs w:val="20"/>
              </w:rPr>
              <w:t>&lt;/soapenv:Envelope&gt;</w:t>
            </w:r>
          </w:p>
        </w:tc>
      </w:tr>
    </w:tbl>
    <w:p w14:paraId="7F13AE16" w14:textId="77777777" w:rsidR="004A1656" w:rsidRDefault="004A1656" w:rsidP="00CF376D">
      <w:pPr>
        <w:rPr>
          <w:lang w:val="en-US"/>
        </w:rPr>
      </w:pPr>
    </w:p>
    <w:sectPr w:rsidR="004A1656" w:rsidSect="00B45D4D">
      <w:headerReference w:type="default" r:id="rId24"/>
      <w:footerReference w:type="even" r:id="rId25"/>
      <w:footerReference w:type="default" r:id="rId26"/>
      <w:footerReference w:type="first" r:id="rId27"/>
      <w:type w:val="continuous"/>
      <w:pgSz w:w="11906" w:h="16838" w:code="9"/>
      <w:pgMar w:top="2552" w:right="1021" w:bottom="1985" w:left="1021" w:header="1021" w:footer="67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985C03" w14:textId="77777777" w:rsidR="000052AE" w:rsidRDefault="000052AE" w:rsidP="008E5011">
      <w:pPr>
        <w:spacing w:after="0" w:line="240" w:lineRule="auto"/>
      </w:pPr>
      <w:r>
        <w:separator/>
      </w:r>
    </w:p>
  </w:endnote>
  <w:endnote w:type="continuationSeparator" w:id="0">
    <w:p w14:paraId="2E8F710C" w14:textId="77777777" w:rsidR="000052AE" w:rsidRDefault="000052AE" w:rsidP="008E5011">
      <w:pPr>
        <w:spacing w:after="0" w:line="240" w:lineRule="auto"/>
      </w:pPr>
      <w:r>
        <w:continuationSeparator/>
      </w:r>
    </w:p>
  </w:endnote>
  <w:endnote w:type="continuationNotice" w:id="1">
    <w:p w14:paraId="5DB338BE" w14:textId="77777777" w:rsidR="000052AE" w:rsidRDefault="000052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17998" w14:textId="77777777" w:rsidR="005040E9" w:rsidRDefault="005040E9">
    <w:pPr>
      <w:pStyle w:val="Pidipagina"/>
    </w:pPr>
  </w:p>
  <w:p w14:paraId="6D117999" w14:textId="77777777" w:rsidR="005040E9" w:rsidRPr="00712B8E" w:rsidRDefault="005040E9" w:rsidP="00712B8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E7E6E6" w:themeFill="background2"/>
      <w:tblCellMar>
        <w:left w:w="70" w:type="dxa"/>
        <w:right w:w="70" w:type="dxa"/>
      </w:tblCellMar>
      <w:tblLook w:val="0000" w:firstRow="0" w:lastRow="0" w:firstColumn="0" w:lastColumn="0" w:noHBand="0" w:noVBand="0"/>
    </w:tblPr>
    <w:tblGrid>
      <w:gridCol w:w="2459"/>
      <w:gridCol w:w="5137"/>
      <w:gridCol w:w="2248"/>
    </w:tblGrid>
    <w:tr w:rsidR="005040E9" w:rsidRPr="00FB7183" w14:paraId="6D1179A0" w14:textId="77777777" w:rsidTr="00094F0E">
      <w:trPr>
        <w:cantSplit/>
        <w:trHeight w:val="508"/>
      </w:trPr>
      <w:tc>
        <w:tcPr>
          <w:tcW w:w="1249" w:type="pct"/>
          <w:shd w:val="clear" w:color="auto" w:fill="E7E6E6" w:themeFill="background2"/>
          <w:tcMar>
            <w:left w:w="113" w:type="dxa"/>
            <w:right w:w="113" w:type="dxa"/>
          </w:tcMar>
        </w:tcPr>
        <w:p w14:paraId="3526A67E" w14:textId="2A7673BC" w:rsidR="005040E9" w:rsidRDefault="005040E9" w:rsidP="00453124">
          <w:pPr>
            <w:tabs>
              <w:tab w:val="left" w:pos="1421"/>
            </w:tabs>
            <w:overflowPunct w:val="0"/>
            <w:autoSpaceDE w:val="0"/>
            <w:autoSpaceDN w:val="0"/>
            <w:adjustRightInd w:val="0"/>
            <w:spacing w:before="60" w:after="0" w:line="240" w:lineRule="auto"/>
            <w:textAlignment w:val="baseline"/>
            <w:rPr>
              <w:rFonts w:eastAsia="Times New Roman" w:cs="Times New Roman"/>
              <w:sz w:val="20"/>
              <w:szCs w:val="20"/>
            </w:rPr>
          </w:pPr>
          <w:r w:rsidRPr="00FB7183">
            <w:rPr>
              <w:rFonts w:eastAsia="Times New Roman" w:cs="Times New Roman"/>
              <w:sz w:val="20"/>
              <w:szCs w:val="20"/>
            </w:rPr>
            <w:t xml:space="preserve">Versione </w:t>
          </w:r>
          <w:r>
            <w:rPr>
              <w:rFonts w:eastAsia="Times New Roman" w:cs="Times New Roman"/>
              <w:sz w:val="20"/>
              <w:szCs w:val="20"/>
            </w:rPr>
            <w:t>1.</w:t>
          </w:r>
          <w:r w:rsidR="00CF376D">
            <w:rPr>
              <w:rFonts w:eastAsia="Times New Roman" w:cs="Times New Roman"/>
              <w:sz w:val="20"/>
              <w:szCs w:val="20"/>
            </w:rPr>
            <w:t>2</w:t>
          </w:r>
        </w:p>
        <w:p w14:paraId="6D11799B" w14:textId="04B3FA3D" w:rsidR="005040E9" w:rsidRPr="00FB7183" w:rsidRDefault="005040E9" w:rsidP="003E3008">
          <w:pPr>
            <w:tabs>
              <w:tab w:val="left" w:pos="1421"/>
            </w:tabs>
            <w:overflowPunct w:val="0"/>
            <w:autoSpaceDE w:val="0"/>
            <w:autoSpaceDN w:val="0"/>
            <w:adjustRightInd w:val="0"/>
            <w:spacing w:before="60" w:after="0" w:line="240" w:lineRule="auto"/>
            <w:textAlignment w:val="baseline"/>
            <w:rPr>
              <w:rFonts w:eastAsia="Times New Roman" w:cs="Times New Roman"/>
              <w:sz w:val="20"/>
              <w:szCs w:val="20"/>
            </w:rPr>
          </w:pPr>
          <w:r>
            <w:rPr>
              <w:rFonts w:eastAsia="Times New Roman" w:cs="Times New Roman"/>
              <w:sz w:val="20"/>
              <w:szCs w:val="20"/>
            </w:rPr>
            <w:t xml:space="preserve">Del </w:t>
          </w:r>
          <w:r w:rsidR="00CF376D">
            <w:rPr>
              <w:rFonts w:eastAsia="Times New Roman" w:cs="Times New Roman"/>
              <w:sz w:val="20"/>
              <w:szCs w:val="20"/>
            </w:rPr>
            <w:t>25</w:t>
          </w:r>
          <w:r>
            <w:rPr>
              <w:rFonts w:eastAsia="Times New Roman" w:cs="Times New Roman"/>
              <w:sz w:val="20"/>
              <w:szCs w:val="20"/>
            </w:rPr>
            <w:t>/03/2020</w:t>
          </w:r>
        </w:p>
      </w:tc>
      <w:tc>
        <w:tcPr>
          <w:tcW w:w="2609" w:type="pct"/>
          <w:shd w:val="clear" w:color="auto" w:fill="E7E6E6" w:themeFill="background2"/>
          <w:tcMar>
            <w:left w:w="113" w:type="dxa"/>
            <w:right w:w="113" w:type="dxa"/>
          </w:tcMar>
        </w:tcPr>
        <w:p w14:paraId="6D11799C" w14:textId="1A15C854" w:rsidR="005040E9" w:rsidRPr="001D6ABF" w:rsidRDefault="005040E9" w:rsidP="00E304BA">
          <w:pPr>
            <w:tabs>
              <w:tab w:val="center" w:pos="3314"/>
            </w:tabs>
            <w:spacing w:after="0" w:line="240" w:lineRule="auto"/>
            <w:jc w:val="center"/>
            <w:rPr>
              <w:rFonts w:eastAsia="Times New Roman" w:cs="Arial"/>
              <w:sz w:val="20"/>
              <w:szCs w:val="20"/>
            </w:rPr>
          </w:pPr>
          <w:r w:rsidRPr="001D6ABF">
            <w:rPr>
              <w:rFonts w:eastAsia="Times New Roman" w:cs="Arial"/>
              <w:sz w:val="20"/>
              <w:szCs w:val="20"/>
            </w:rPr>
            <w:t>R.T. I. Almaviva S.p.A/ Almawave S.r.l/</w:t>
          </w:r>
          <w:r w:rsidRPr="001D6ABF">
            <w:rPr>
              <w:rFonts w:eastAsia="Times New Roman" w:cs="Arial"/>
              <w:sz w:val="20"/>
              <w:szCs w:val="20"/>
            </w:rPr>
            <w:br/>
            <w:t xml:space="preserve"> Indra Italia S.p.A/</w:t>
          </w:r>
          <w:r w:rsidRPr="00972B5D">
            <w:rPr>
              <w:rFonts w:eastAsia="Times New Roman" w:cs="Arial"/>
              <w:sz w:val="20"/>
              <w:szCs w:val="20"/>
            </w:rPr>
            <w:t xml:space="preserve">Pwc </w:t>
          </w:r>
          <w:r>
            <w:rPr>
              <w:rFonts w:eastAsia="Times New Roman" w:cs="Arial"/>
              <w:sz w:val="20"/>
              <w:szCs w:val="20"/>
            </w:rPr>
            <w:t>Public Sector S.r.l.</w:t>
          </w:r>
        </w:p>
        <w:p w14:paraId="6D11799D" w14:textId="02779C69" w:rsidR="005040E9" w:rsidRPr="00972B5D" w:rsidRDefault="005040E9" w:rsidP="00E304BA">
          <w:pPr>
            <w:tabs>
              <w:tab w:val="center" w:pos="4819"/>
              <w:tab w:val="right" w:pos="9638"/>
            </w:tabs>
            <w:overflowPunct w:val="0"/>
            <w:autoSpaceDE w:val="0"/>
            <w:autoSpaceDN w:val="0"/>
            <w:adjustRightInd w:val="0"/>
            <w:spacing w:after="0" w:line="240" w:lineRule="auto"/>
            <w:ind w:right="360"/>
            <w:jc w:val="center"/>
            <w:textAlignment w:val="baseline"/>
            <w:rPr>
              <w:rFonts w:eastAsia="Times New Roman" w:cs="Times New Roman"/>
              <w:b/>
              <w:sz w:val="20"/>
              <w:szCs w:val="20"/>
            </w:rPr>
          </w:pPr>
          <w:r>
            <w:rPr>
              <w:rFonts w:ascii="Arial" w:eastAsia="Times New Roman" w:hAnsi="Arial" w:cs="Times New Roman"/>
              <w:color w:val="2E74B5" w:themeColor="accent1" w:themeShade="BF"/>
              <w:sz w:val="18"/>
              <w:szCs w:val="18"/>
            </w:rPr>
            <w:t>Uso Confideziale</w:t>
          </w:r>
        </w:p>
      </w:tc>
      <w:tc>
        <w:tcPr>
          <w:tcW w:w="1142" w:type="pct"/>
          <w:shd w:val="clear" w:color="auto" w:fill="E7E6E6" w:themeFill="background2"/>
          <w:tcMar>
            <w:left w:w="113" w:type="dxa"/>
            <w:right w:w="113" w:type="dxa"/>
          </w:tcMar>
        </w:tcPr>
        <w:p w14:paraId="6D11799E" w14:textId="77777777" w:rsidR="005040E9" w:rsidRPr="00FB7183" w:rsidRDefault="005040E9" w:rsidP="00CA7259">
          <w:pPr>
            <w:tabs>
              <w:tab w:val="center" w:pos="4819"/>
              <w:tab w:val="right" w:pos="9638"/>
            </w:tabs>
            <w:overflowPunct w:val="0"/>
            <w:autoSpaceDE w:val="0"/>
            <w:autoSpaceDN w:val="0"/>
            <w:adjustRightInd w:val="0"/>
            <w:spacing w:before="60" w:after="0" w:line="240" w:lineRule="auto"/>
            <w:ind w:right="-39"/>
            <w:jc w:val="right"/>
            <w:textAlignment w:val="baseline"/>
            <w:rPr>
              <w:rFonts w:eastAsia="Times New Roman" w:cs="Times New Roman"/>
              <w:sz w:val="20"/>
              <w:szCs w:val="20"/>
            </w:rPr>
          </w:pPr>
          <w:r w:rsidRPr="00FB7183">
            <w:rPr>
              <w:rFonts w:eastAsia="Times New Roman" w:cs="Times New Roman"/>
              <w:sz w:val="20"/>
              <w:szCs w:val="20"/>
            </w:rPr>
            <w:t>Pagina</w:t>
          </w:r>
        </w:p>
        <w:p w14:paraId="6D11799F" w14:textId="28DE72F3" w:rsidR="005040E9" w:rsidRPr="00FB7183" w:rsidRDefault="005040E9" w:rsidP="00CA7259">
          <w:pPr>
            <w:tabs>
              <w:tab w:val="center" w:pos="4819"/>
              <w:tab w:val="right" w:pos="9638"/>
            </w:tabs>
            <w:overflowPunct w:val="0"/>
            <w:autoSpaceDE w:val="0"/>
            <w:autoSpaceDN w:val="0"/>
            <w:adjustRightInd w:val="0"/>
            <w:spacing w:before="60" w:after="60" w:line="240" w:lineRule="auto"/>
            <w:ind w:right="-40"/>
            <w:jc w:val="right"/>
            <w:textAlignment w:val="baseline"/>
            <w:rPr>
              <w:rFonts w:eastAsia="Times New Roman" w:cs="Times New Roman"/>
              <w:b/>
              <w:sz w:val="20"/>
              <w:szCs w:val="20"/>
            </w:rPr>
          </w:pPr>
          <w:r w:rsidRPr="00FB7183">
            <w:rPr>
              <w:rFonts w:eastAsia="Times New Roman" w:cs="Times New Roman"/>
              <w:sz w:val="20"/>
              <w:szCs w:val="20"/>
            </w:rPr>
            <w:fldChar w:fldCharType="begin"/>
          </w:r>
          <w:r w:rsidRPr="00FB7183">
            <w:rPr>
              <w:rFonts w:eastAsia="Times New Roman" w:cs="Times New Roman"/>
              <w:sz w:val="20"/>
              <w:szCs w:val="20"/>
            </w:rPr>
            <w:instrText xml:space="preserve"> PAGE  \* MERGEFORMAT </w:instrText>
          </w:r>
          <w:r w:rsidRPr="00FB7183">
            <w:rPr>
              <w:rFonts w:eastAsia="Times New Roman" w:cs="Times New Roman"/>
              <w:sz w:val="20"/>
              <w:szCs w:val="20"/>
            </w:rPr>
            <w:fldChar w:fldCharType="separate"/>
          </w:r>
          <w:r w:rsidR="00B45D4D">
            <w:rPr>
              <w:rFonts w:eastAsia="Times New Roman" w:cs="Times New Roman"/>
              <w:noProof/>
              <w:sz w:val="20"/>
              <w:szCs w:val="20"/>
            </w:rPr>
            <w:t>1</w:t>
          </w:r>
          <w:r w:rsidRPr="00FB7183">
            <w:rPr>
              <w:rFonts w:eastAsia="Times New Roman" w:cs="Times New Roman"/>
              <w:sz w:val="20"/>
              <w:szCs w:val="20"/>
            </w:rPr>
            <w:fldChar w:fldCharType="end"/>
          </w:r>
          <w:r w:rsidRPr="00FB7183">
            <w:rPr>
              <w:rFonts w:eastAsia="Times New Roman" w:cs="Times New Roman"/>
              <w:sz w:val="20"/>
              <w:szCs w:val="20"/>
            </w:rPr>
            <w:t xml:space="preserve"> di </w:t>
          </w:r>
          <w:r w:rsidRPr="00FB7183">
            <w:rPr>
              <w:rFonts w:eastAsia="Times New Roman" w:cs="Times New Roman"/>
              <w:sz w:val="20"/>
              <w:szCs w:val="20"/>
              <w:lang w:val="en-US"/>
            </w:rPr>
            <w:fldChar w:fldCharType="begin"/>
          </w:r>
          <w:r w:rsidRPr="00FB7183">
            <w:rPr>
              <w:rFonts w:eastAsia="Times New Roman" w:cs="Times New Roman"/>
              <w:sz w:val="20"/>
              <w:szCs w:val="20"/>
            </w:rPr>
            <w:instrText xml:space="preserve"> NUMPAGES </w:instrText>
          </w:r>
          <w:r w:rsidRPr="00FB7183">
            <w:rPr>
              <w:rFonts w:eastAsia="Times New Roman" w:cs="Times New Roman"/>
              <w:sz w:val="20"/>
              <w:szCs w:val="20"/>
              <w:lang w:val="en-US"/>
            </w:rPr>
            <w:fldChar w:fldCharType="separate"/>
          </w:r>
          <w:r w:rsidR="00B45D4D">
            <w:rPr>
              <w:rFonts w:eastAsia="Times New Roman" w:cs="Times New Roman"/>
              <w:noProof/>
              <w:sz w:val="20"/>
              <w:szCs w:val="20"/>
            </w:rPr>
            <w:t>138</w:t>
          </w:r>
          <w:r w:rsidRPr="00FB7183">
            <w:rPr>
              <w:rFonts w:eastAsia="Times New Roman" w:cs="Times New Roman"/>
              <w:sz w:val="20"/>
              <w:szCs w:val="20"/>
              <w:lang w:val="en-US"/>
            </w:rPr>
            <w:fldChar w:fldCharType="end"/>
          </w:r>
        </w:p>
      </w:tc>
    </w:tr>
  </w:tbl>
  <w:p w14:paraId="6D1179A1" w14:textId="77777777" w:rsidR="005040E9" w:rsidRPr="00CA7259" w:rsidRDefault="005040E9" w:rsidP="00E304B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E7E6E6" w:themeFill="background2"/>
      <w:tblLayout w:type="fixed"/>
      <w:tblCellMar>
        <w:left w:w="70" w:type="dxa"/>
        <w:right w:w="70" w:type="dxa"/>
      </w:tblCellMar>
      <w:tblLook w:val="0000" w:firstRow="0" w:lastRow="0" w:firstColumn="0" w:lastColumn="0" w:noHBand="0" w:noVBand="0"/>
    </w:tblPr>
    <w:tblGrid>
      <w:gridCol w:w="2338"/>
      <w:gridCol w:w="4882"/>
      <w:gridCol w:w="2136"/>
    </w:tblGrid>
    <w:tr w:rsidR="005040E9" w:rsidRPr="00FB7183" w14:paraId="6D1179B0" w14:textId="77777777" w:rsidTr="00E304BA">
      <w:trPr>
        <w:cantSplit/>
        <w:trHeight w:val="508"/>
      </w:trPr>
      <w:tc>
        <w:tcPr>
          <w:tcW w:w="2338" w:type="dxa"/>
          <w:shd w:val="clear" w:color="auto" w:fill="E7E6E6" w:themeFill="background2"/>
          <w:tcMar>
            <w:left w:w="113" w:type="dxa"/>
            <w:right w:w="113" w:type="dxa"/>
          </w:tcMar>
        </w:tcPr>
        <w:p w14:paraId="6D1179A9" w14:textId="77777777" w:rsidR="005040E9" w:rsidRPr="00FB7183" w:rsidRDefault="005040E9" w:rsidP="00E304BA">
          <w:pPr>
            <w:overflowPunct w:val="0"/>
            <w:autoSpaceDE w:val="0"/>
            <w:autoSpaceDN w:val="0"/>
            <w:adjustRightInd w:val="0"/>
            <w:spacing w:before="60" w:after="0" w:line="240" w:lineRule="auto"/>
            <w:textAlignment w:val="baseline"/>
            <w:rPr>
              <w:rFonts w:eastAsia="Times New Roman" w:cs="Times New Roman"/>
              <w:sz w:val="20"/>
              <w:szCs w:val="20"/>
            </w:rPr>
          </w:pPr>
          <w:r w:rsidRPr="00FB7183">
            <w:rPr>
              <w:rFonts w:eastAsia="Times New Roman" w:cs="Times New Roman"/>
              <w:sz w:val="20"/>
              <w:szCs w:val="20"/>
            </w:rPr>
            <w:t>Versione 1.0</w:t>
          </w:r>
        </w:p>
        <w:p w14:paraId="6D1179AA" w14:textId="77777777" w:rsidR="005040E9" w:rsidRPr="00FB7183" w:rsidRDefault="005040E9" w:rsidP="007405AA">
          <w:pPr>
            <w:overflowPunct w:val="0"/>
            <w:autoSpaceDE w:val="0"/>
            <w:autoSpaceDN w:val="0"/>
            <w:adjustRightInd w:val="0"/>
            <w:spacing w:before="60" w:after="0" w:line="240" w:lineRule="auto"/>
            <w:textAlignment w:val="baseline"/>
            <w:rPr>
              <w:rFonts w:eastAsia="Times New Roman" w:cs="Times New Roman"/>
              <w:sz w:val="20"/>
              <w:szCs w:val="20"/>
            </w:rPr>
          </w:pPr>
          <w:r w:rsidRPr="00FB7183">
            <w:rPr>
              <w:rFonts w:eastAsia="Times New Roman" w:cs="Times New Roman"/>
              <w:sz w:val="20"/>
              <w:szCs w:val="20"/>
            </w:rPr>
            <w:t>del 0</w:t>
          </w:r>
          <w:r>
            <w:rPr>
              <w:rFonts w:eastAsia="Times New Roman" w:cs="Times New Roman"/>
              <w:sz w:val="20"/>
              <w:szCs w:val="20"/>
            </w:rPr>
            <w:t>8</w:t>
          </w:r>
          <w:r w:rsidRPr="00FB7183">
            <w:rPr>
              <w:rFonts w:eastAsia="Times New Roman" w:cs="Times New Roman"/>
              <w:sz w:val="20"/>
              <w:szCs w:val="20"/>
            </w:rPr>
            <w:t>/0</w:t>
          </w:r>
          <w:r>
            <w:rPr>
              <w:rFonts w:eastAsia="Times New Roman" w:cs="Times New Roman"/>
              <w:sz w:val="20"/>
              <w:szCs w:val="20"/>
            </w:rPr>
            <w:t>9</w:t>
          </w:r>
          <w:r w:rsidRPr="00FB7183">
            <w:rPr>
              <w:rFonts w:eastAsia="Times New Roman" w:cs="Times New Roman"/>
              <w:sz w:val="20"/>
              <w:szCs w:val="20"/>
            </w:rPr>
            <w:t>/2016</w:t>
          </w:r>
        </w:p>
      </w:tc>
      <w:tc>
        <w:tcPr>
          <w:tcW w:w="4882" w:type="dxa"/>
          <w:shd w:val="clear" w:color="auto" w:fill="E7E6E6" w:themeFill="background2"/>
          <w:tcMar>
            <w:left w:w="113" w:type="dxa"/>
            <w:right w:w="113" w:type="dxa"/>
          </w:tcMar>
        </w:tcPr>
        <w:p w14:paraId="6D1179AB" w14:textId="77777777" w:rsidR="005040E9" w:rsidRPr="001D6ABF" w:rsidRDefault="005040E9" w:rsidP="00E304BA">
          <w:pPr>
            <w:tabs>
              <w:tab w:val="center" w:pos="3314"/>
            </w:tabs>
            <w:spacing w:after="0" w:line="240" w:lineRule="auto"/>
            <w:jc w:val="center"/>
            <w:rPr>
              <w:rFonts w:eastAsia="Times New Roman" w:cs="Arial"/>
              <w:sz w:val="20"/>
              <w:szCs w:val="20"/>
            </w:rPr>
          </w:pPr>
          <w:r w:rsidRPr="001D6ABF">
            <w:rPr>
              <w:rFonts w:eastAsia="Times New Roman" w:cs="Arial"/>
              <w:sz w:val="20"/>
              <w:szCs w:val="20"/>
            </w:rPr>
            <w:t>R.T. I. Almaviva S.p.A/ Almawave S.r.l/</w:t>
          </w:r>
        </w:p>
        <w:p w14:paraId="6D1179AC" w14:textId="77777777" w:rsidR="005040E9" w:rsidRPr="001D6ABF" w:rsidRDefault="005040E9" w:rsidP="00E304BA">
          <w:pPr>
            <w:tabs>
              <w:tab w:val="center" w:pos="3314"/>
            </w:tabs>
            <w:spacing w:after="0" w:line="240" w:lineRule="auto"/>
            <w:jc w:val="center"/>
            <w:rPr>
              <w:rFonts w:eastAsia="Times New Roman" w:cs="Arial"/>
              <w:sz w:val="20"/>
              <w:szCs w:val="20"/>
            </w:rPr>
          </w:pPr>
          <w:r w:rsidRPr="001D6ABF">
            <w:rPr>
              <w:rFonts w:eastAsia="Times New Roman" w:cs="Arial"/>
              <w:sz w:val="20"/>
              <w:szCs w:val="20"/>
            </w:rPr>
            <w:t>Indra Italia S.p.A/</w:t>
          </w:r>
          <w:r w:rsidRPr="00972B5D">
            <w:rPr>
              <w:rFonts w:eastAsia="Times New Roman" w:cs="Arial"/>
              <w:sz w:val="20"/>
              <w:szCs w:val="20"/>
            </w:rPr>
            <w:t>Pwc Advisory S.p.A</w:t>
          </w:r>
        </w:p>
        <w:p w14:paraId="6D1179AD" w14:textId="77777777" w:rsidR="005040E9" w:rsidRPr="00FB7183" w:rsidRDefault="005040E9" w:rsidP="00E304BA">
          <w:pPr>
            <w:tabs>
              <w:tab w:val="center" w:pos="4819"/>
              <w:tab w:val="right" w:pos="9638"/>
            </w:tabs>
            <w:overflowPunct w:val="0"/>
            <w:autoSpaceDE w:val="0"/>
            <w:autoSpaceDN w:val="0"/>
            <w:adjustRightInd w:val="0"/>
            <w:spacing w:after="0" w:line="240" w:lineRule="auto"/>
            <w:ind w:right="360"/>
            <w:jc w:val="center"/>
            <w:textAlignment w:val="baseline"/>
            <w:rPr>
              <w:rFonts w:eastAsia="Times New Roman" w:cs="Times New Roman"/>
              <w:b/>
              <w:sz w:val="20"/>
              <w:szCs w:val="20"/>
              <w:lang w:val="en-US"/>
            </w:rPr>
          </w:pPr>
          <w:r w:rsidRPr="00FB7183">
            <w:rPr>
              <w:rFonts w:eastAsia="Times New Roman" w:cs="Times New Roman"/>
              <w:color w:val="2E74B5" w:themeColor="accent1" w:themeShade="BF"/>
              <w:sz w:val="20"/>
              <w:szCs w:val="20"/>
              <w:lang w:val="en-US"/>
            </w:rPr>
            <w:t>Uso Confidenziale</w:t>
          </w:r>
        </w:p>
      </w:tc>
      <w:tc>
        <w:tcPr>
          <w:tcW w:w="2136" w:type="dxa"/>
          <w:shd w:val="clear" w:color="auto" w:fill="E7E6E6" w:themeFill="background2"/>
          <w:tcMar>
            <w:left w:w="113" w:type="dxa"/>
            <w:right w:w="113" w:type="dxa"/>
          </w:tcMar>
        </w:tcPr>
        <w:p w14:paraId="6D1179AE" w14:textId="77777777" w:rsidR="005040E9" w:rsidRPr="00FB7183" w:rsidRDefault="005040E9" w:rsidP="00E304BA">
          <w:pPr>
            <w:tabs>
              <w:tab w:val="center" w:pos="4819"/>
              <w:tab w:val="right" w:pos="9638"/>
            </w:tabs>
            <w:overflowPunct w:val="0"/>
            <w:autoSpaceDE w:val="0"/>
            <w:autoSpaceDN w:val="0"/>
            <w:adjustRightInd w:val="0"/>
            <w:spacing w:before="60" w:after="0" w:line="240" w:lineRule="auto"/>
            <w:ind w:right="-39"/>
            <w:jc w:val="right"/>
            <w:textAlignment w:val="baseline"/>
            <w:rPr>
              <w:rFonts w:eastAsia="Times New Roman" w:cs="Times New Roman"/>
              <w:sz w:val="20"/>
              <w:szCs w:val="20"/>
            </w:rPr>
          </w:pPr>
          <w:r w:rsidRPr="00FB7183">
            <w:rPr>
              <w:rFonts w:eastAsia="Times New Roman" w:cs="Times New Roman"/>
              <w:sz w:val="20"/>
              <w:szCs w:val="20"/>
            </w:rPr>
            <w:t>Pagina</w:t>
          </w:r>
        </w:p>
        <w:p w14:paraId="6D1179AF" w14:textId="159C63B3" w:rsidR="005040E9" w:rsidRPr="00FB7183" w:rsidRDefault="005040E9" w:rsidP="00E304BA">
          <w:pPr>
            <w:tabs>
              <w:tab w:val="center" w:pos="4819"/>
              <w:tab w:val="right" w:pos="9638"/>
            </w:tabs>
            <w:overflowPunct w:val="0"/>
            <w:autoSpaceDE w:val="0"/>
            <w:autoSpaceDN w:val="0"/>
            <w:adjustRightInd w:val="0"/>
            <w:spacing w:before="60" w:after="60" w:line="240" w:lineRule="auto"/>
            <w:ind w:right="-40"/>
            <w:jc w:val="right"/>
            <w:textAlignment w:val="baseline"/>
            <w:rPr>
              <w:rFonts w:eastAsia="Times New Roman" w:cs="Times New Roman"/>
              <w:b/>
              <w:sz w:val="20"/>
              <w:szCs w:val="20"/>
            </w:rPr>
          </w:pPr>
          <w:r w:rsidRPr="00FB7183">
            <w:rPr>
              <w:rFonts w:eastAsia="Times New Roman" w:cs="Times New Roman"/>
              <w:sz w:val="20"/>
              <w:szCs w:val="20"/>
            </w:rPr>
            <w:fldChar w:fldCharType="begin"/>
          </w:r>
          <w:r w:rsidRPr="00FB7183">
            <w:rPr>
              <w:rFonts w:eastAsia="Times New Roman" w:cs="Times New Roman"/>
              <w:sz w:val="20"/>
              <w:szCs w:val="20"/>
            </w:rPr>
            <w:instrText xml:space="preserve"> PAGE  \* MERGEFORMAT </w:instrText>
          </w:r>
          <w:r w:rsidRPr="00FB7183">
            <w:rPr>
              <w:rFonts w:eastAsia="Times New Roman" w:cs="Times New Roman"/>
              <w:sz w:val="20"/>
              <w:szCs w:val="20"/>
            </w:rPr>
            <w:fldChar w:fldCharType="separate"/>
          </w:r>
          <w:r w:rsidR="00B45D4D">
            <w:rPr>
              <w:rFonts w:eastAsia="Times New Roman" w:cs="Times New Roman"/>
              <w:noProof/>
              <w:sz w:val="20"/>
              <w:szCs w:val="20"/>
            </w:rPr>
            <w:t>0</w:t>
          </w:r>
          <w:r w:rsidRPr="00FB7183">
            <w:rPr>
              <w:rFonts w:eastAsia="Times New Roman" w:cs="Times New Roman"/>
              <w:sz w:val="20"/>
              <w:szCs w:val="20"/>
            </w:rPr>
            <w:fldChar w:fldCharType="end"/>
          </w:r>
          <w:r w:rsidRPr="00FB7183">
            <w:rPr>
              <w:rFonts w:eastAsia="Times New Roman" w:cs="Times New Roman"/>
              <w:sz w:val="20"/>
              <w:szCs w:val="20"/>
            </w:rPr>
            <w:t xml:space="preserve"> di </w:t>
          </w:r>
          <w:r w:rsidRPr="00FB7183">
            <w:rPr>
              <w:rFonts w:eastAsia="Times New Roman" w:cs="Times New Roman"/>
              <w:sz w:val="20"/>
              <w:szCs w:val="20"/>
              <w:lang w:val="en-US"/>
            </w:rPr>
            <w:fldChar w:fldCharType="begin"/>
          </w:r>
          <w:r w:rsidRPr="00FB7183">
            <w:rPr>
              <w:rFonts w:eastAsia="Times New Roman" w:cs="Times New Roman"/>
              <w:sz w:val="20"/>
              <w:szCs w:val="20"/>
            </w:rPr>
            <w:instrText xml:space="preserve"> NUMPAGES </w:instrText>
          </w:r>
          <w:r w:rsidRPr="00FB7183">
            <w:rPr>
              <w:rFonts w:eastAsia="Times New Roman" w:cs="Times New Roman"/>
              <w:sz w:val="20"/>
              <w:szCs w:val="20"/>
              <w:lang w:val="en-US"/>
            </w:rPr>
            <w:fldChar w:fldCharType="separate"/>
          </w:r>
          <w:r w:rsidR="00B45D4D">
            <w:rPr>
              <w:rFonts w:eastAsia="Times New Roman" w:cs="Times New Roman"/>
              <w:noProof/>
              <w:sz w:val="20"/>
              <w:szCs w:val="20"/>
            </w:rPr>
            <w:t>138</w:t>
          </w:r>
          <w:r w:rsidRPr="00FB7183">
            <w:rPr>
              <w:rFonts w:eastAsia="Times New Roman" w:cs="Times New Roman"/>
              <w:sz w:val="20"/>
              <w:szCs w:val="20"/>
              <w:lang w:val="en-US"/>
            </w:rPr>
            <w:fldChar w:fldCharType="end"/>
          </w:r>
        </w:p>
      </w:tc>
    </w:tr>
  </w:tbl>
  <w:p w14:paraId="6D1179B1" w14:textId="77777777" w:rsidR="005040E9" w:rsidRPr="00936637" w:rsidRDefault="005040E9" w:rsidP="0093663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730CE4" w14:textId="77777777" w:rsidR="000052AE" w:rsidRDefault="000052AE" w:rsidP="008E5011">
      <w:pPr>
        <w:spacing w:after="0" w:line="240" w:lineRule="auto"/>
      </w:pPr>
      <w:r>
        <w:separator/>
      </w:r>
    </w:p>
  </w:footnote>
  <w:footnote w:type="continuationSeparator" w:id="0">
    <w:p w14:paraId="099C01F6" w14:textId="77777777" w:rsidR="000052AE" w:rsidRDefault="000052AE" w:rsidP="008E5011">
      <w:pPr>
        <w:spacing w:after="0" w:line="240" w:lineRule="auto"/>
      </w:pPr>
      <w:r>
        <w:continuationSeparator/>
      </w:r>
    </w:p>
  </w:footnote>
  <w:footnote w:type="continuationNotice" w:id="1">
    <w:p w14:paraId="512C8D98" w14:textId="77777777" w:rsidR="000052AE" w:rsidRDefault="000052AE">
      <w:pPr>
        <w:spacing w:after="0" w:line="240" w:lineRule="auto"/>
      </w:pPr>
    </w:p>
  </w:footnote>
  <w:footnote w:id="2">
    <w:p w14:paraId="6D1179B4" w14:textId="4DB9EEBB" w:rsidR="005040E9" w:rsidRDefault="005040E9" w:rsidP="00E4388E">
      <w:pPr>
        <w:pStyle w:val="notepiedipag"/>
      </w:pPr>
      <w:r w:rsidRPr="00625708">
        <w:rPr>
          <w:rStyle w:val="notepiedipagCarattere"/>
        </w:rPr>
        <w:footnoteRef/>
      </w:r>
      <w:r w:rsidRPr="00625708">
        <w:rPr>
          <w:rStyle w:val="notepiedipagCarattere"/>
        </w:rPr>
        <w:t xml:space="preserve"> </w:t>
      </w:r>
      <w:r>
        <w:rPr>
          <w:rStyle w:val="notepiedipagCarattere"/>
        </w:rPr>
        <w:t>L</w:t>
      </w:r>
      <w:r w:rsidRPr="00625708">
        <w:rPr>
          <w:rStyle w:val="notepiedipagCarattere"/>
        </w:rPr>
        <w:t>a sigla x.y identifica la versione del documento; tale sigla, presente nell’identificativo del documento</w:t>
      </w:r>
      <w:r>
        <w:t xml:space="preserve"> stesso, sottintende la versione ultima dello stesso.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insideH w:val="single" w:sz="6" w:space="0" w:color="FFFFFF"/>
        <w:insideV w:val="single" w:sz="6" w:space="0" w:color="FFFFFF"/>
      </w:tblBorders>
      <w:shd w:val="clear" w:color="auto" w:fill="E7E6E6"/>
      <w:tblCellMar>
        <w:left w:w="113" w:type="dxa"/>
        <w:right w:w="113" w:type="dxa"/>
      </w:tblCellMar>
      <w:tblLook w:val="0000" w:firstRow="0" w:lastRow="0" w:firstColumn="0" w:lastColumn="0" w:noHBand="0" w:noVBand="0"/>
    </w:tblPr>
    <w:tblGrid>
      <w:gridCol w:w="4962"/>
      <w:gridCol w:w="4902"/>
    </w:tblGrid>
    <w:tr w:rsidR="005040E9" w:rsidRPr="00AE60D5" w14:paraId="6D117993" w14:textId="77777777" w:rsidTr="003E3008">
      <w:trPr>
        <w:cantSplit/>
        <w:trHeight w:val="397"/>
      </w:trPr>
      <w:tc>
        <w:tcPr>
          <w:tcW w:w="2515" w:type="pct"/>
          <w:shd w:val="clear" w:color="auto" w:fill="E7E6E6"/>
        </w:tcPr>
        <w:p w14:paraId="6D117991" w14:textId="5C87ED8C" w:rsidR="005040E9" w:rsidRPr="00D64B82" w:rsidRDefault="005040E9" w:rsidP="007E2F82">
          <w:pPr>
            <w:pStyle w:val="intestazione0"/>
            <w:rPr>
              <w:lang w:val="en-US"/>
            </w:rPr>
          </w:pPr>
          <w:r w:rsidRPr="00AE60D5">
            <w:t>R.T. I. Almaviva S.p.A/ Almawave S.r.l/</w:t>
          </w:r>
          <w:r>
            <w:br/>
          </w:r>
          <w:r w:rsidRPr="00AE60D5">
            <w:t xml:space="preserve">Indra Italia S.p.A/Pwc </w:t>
          </w:r>
          <w:r>
            <w:rPr>
              <w:rFonts w:cs="Arial"/>
            </w:rPr>
            <w:t>Public Sector S.r.l.</w:t>
          </w:r>
        </w:p>
      </w:tc>
      <w:tc>
        <w:tcPr>
          <w:tcW w:w="2485" w:type="pct"/>
          <w:shd w:val="clear" w:color="auto" w:fill="E7E6E6"/>
        </w:tcPr>
        <w:p w14:paraId="6D117992" w14:textId="2636314E" w:rsidR="005040E9" w:rsidRPr="00AE60D5" w:rsidRDefault="005040E9" w:rsidP="008311F5">
          <w:pPr>
            <w:pStyle w:val="intestazione0"/>
            <w:jc w:val="right"/>
          </w:pPr>
          <w:r w:rsidRPr="00AE60D5">
            <w:t>Sistema Pubbl</w:t>
          </w:r>
          <w:r>
            <w:t>ico di Connettività  LOTTO 4</w:t>
          </w:r>
        </w:p>
      </w:tc>
    </w:tr>
    <w:tr w:rsidR="005040E9" w:rsidRPr="00AE60D5" w14:paraId="6D117996" w14:textId="77777777" w:rsidTr="003E3008">
      <w:trPr>
        <w:cantSplit/>
        <w:trHeight w:val="397"/>
      </w:trPr>
      <w:tc>
        <w:tcPr>
          <w:tcW w:w="2515" w:type="pct"/>
          <w:shd w:val="clear" w:color="auto" w:fill="E7E6E6"/>
          <w:vAlign w:val="center"/>
        </w:tcPr>
        <w:p w14:paraId="6D117994" w14:textId="4029E8A2" w:rsidR="005040E9" w:rsidRPr="00AE60D5" w:rsidRDefault="005040E9" w:rsidP="00C56D27">
          <w:pPr>
            <w:pStyle w:val="intestazione0"/>
          </w:pPr>
          <w:r>
            <w:t>Documentazione Tecnica di Dettaglio delle Interfacce</w:t>
          </w:r>
        </w:p>
      </w:tc>
      <w:tc>
        <w:tcPr>
          <w:tcW w:w="2485" w:type="pct"/>
          <w:shd w:val="clear" w:color="auto" w:fill="E7E6E6"/>
          <w:vAlign w:val="center"/>
        </w:tcPr>
        <w:p w14:paraId="6D117995" w14:textId="252255C9" w:rsidR="005040E9" w:rsidRPr="00B122AC" w:rsidRDefault="005040E9" w:rsidP="008311F5">
          <w:pPr>
            <w:spacing w:after="0"/>
            <w:jc w:val="right"/>
            <w:rPr>
              <w:rFonts w:cstheme="minorHAnsi"/>
              <w:sz w:val="20"/>
              <w:szCs w:val="20"/>
            </w:rPr>
          </w:pPr>
          <w:r w:rsidRPr="003E3008">
            <w:rPr>
              <w:rFonts w:cstheme="minorHAnsi"/>
              <w:color w:val="3366FF"/>
              <w:sz w:val="20"/>
              <w:szCs w:val="20"/>
            </w:rPr>
            <w:t>SPCL4-ComuneBari-PayFlowPA-SpecificheInterfacce - v.1.</w:t>
          </w:r>
          <w:r w:rsidR="00CF376D">
            <w:rPr>
              <w:rFonts w:cstheme="minorHAnsi"/>
              <w:color w:val="3366FF"/>
              <w:sz w:val="20"/>
              <w:szCs w:val="20"/>
            </w:rPr>
            <w:t>2</w:t>
          </w:r>
        </w:p>
      </w:tc>
    </w:tr>
  </w:tbl>
  <w:p w14:paraId="6D117997" w14:textId="77777777" w:rsidR="005040E9" w:rsidRPr="007E2F82" w:rsidRDefault="005040E9" w:rsidP="007E2F8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5412E"/>
    <w:multiLevelType w:val="hybridMultilevel"/>
    <w:tmpl w:val="05E09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C7C90"/>
    <w:multiLevelType w:val="hybridMultilevel"/>
    <w:tmpl w:val="A3F0B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E2FB5"/>
    <w:multiLevelType w:val="hybridMultilevel"/>
    <w:tmpl w:val="E6D627AC"/>
    <w:lvl w:ilvl="0" w:tplc="3D54178E">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A84332"/>
    <w:multiLevelType w:val="hybridMultilevel"/>
    <w:tmpl w:val="289E8E4C"/>
    <w:lvl w:ilvl="0" w:tplc="A130166A">
      <w:start w:val="1"/>
      <w:numFmt w:val="decimal"/>
      <w:lvlText w:val="%1."/>
      <w:lvlJc w:val="left"/>
      <w:pPr>
        <w:ind w:left="1125" w:hanging="360"/>
      </w:pPr>
      <w:rPr>
        <w:rFonts w:hint="default"/>
      </w:rPr>
    </w:lvl>
    <w:lvl w:ilvl="1" w:tplc="04100019" w:tentative="1">
      <w:start w:val="1"/>
      <w:numFmt w:val="lowerLetter"/>
      <w:lvlText w:val="%2."/>
      <w:lvlJc w:val="left"/>
      <w:pPr>
        <w:ind w:left="1845" w:hanging="360"/>
      </w:pPr>
    </w:lvl>
    <w:lvl w:ilvl="2" w:tplc="0410001B" w:tentative="1">
      <w:start w:val="1"/>
      <w:numFmt w:val="lowerRoman"/>
      <w:lvlText w:val="%3."/>
      <w:lvlJc w:val="right"/>
      <w:pPr>
        <w:ind w:left="2565" w:hanging="180"/>
      </w:pPr>
    </w:lvl>
    <w:lvl w:ilvl="3" w:tplc="0410000F" w:tentative="1">
      <w:start w:val="1"/>
      <w:numFmt w:val="decimal"/>
      <w:lvlText w:val="%4."/>
      <w:lvlJc w:val="left"/>
      <w:pPr>
        <w:ind w:left="3285" w:hanging="360"/>
      </w:pPr>
    </w:lvl>
    <w:lvl w:ilvl="4" w:tplc="04100019" w:tentative="1">
      <w:start w:val="1"/>
      <w:numFmt w:val="lowerLetter"/>
      <w:lvlText w:val="%5."/>
      <w:lvlJc w:val="left"/>
      <w:pPr>
        <w:ind w:left="4005" w:hanging="360"/>
      </w:pPr>
    </w:lvl>
    <w:lvl w:ilvl="5" w:tplc="0410001B" w:tentative="1">
      <w:start w:val="1"/>
      <w:numFmt w:val="lowerRoman"/>
      <w:lvlText w:val="%6."/>
      <w:lvlJc w:val="right"/>
      <w:pPr>
        <w:ind w:left="4725" w:hanging="180"/>
      </w:pPr>
    </w:lvl>
    <w:lvl w:ilvl="6" w:tplc="0410000F" w:tentative="1">
      <w:start w:val="1"/>
      <w:numFmt w:val="decimal"/>
      <w:lvlText w:val="%7."/>
      <w:lvlJc w:val="left"/>
      <w:pPr>
        <w:ind w:left="5445" w:hanging="360"/>
      </w:pPr>
    </w:lvl>
    <w:lvl w:ilvl="7" w:tplc="04100019" w:tentative="1">
      <w:start w:val="1"/>
      <w:numFmt w:val="lowerLetter"/>
      <w:lvlText w:val="%8."/>
      <w:lvlJc w:val="left"/>
      <w:pPr>
        <w:ind w:left="6165" w:hanging="360"/>
      </w:pPr>
    </w:lvl>
    <w:lvl w:ilvl="8" w:tplc="0410001B" w:tentative="1">
      <w:start w:val="1"/>
      <w:numFmt w:val="lowerRoman"/>
      <w:lvlText w:val="%9."/>
      <w:lvlJc w:val="right"/>
      <w:pPr>
        <w:ind w:left="6885" w:hanging="180"/>
      </w:pPr>
    </w:lvl>
  </w:abstractNum>
  <w:abstractNum w:abstractNumId="4" w15:restartNumberingAfterBreak="0">
    <w:nsid w:val="05B63A45"/>
    <w:multiLevelType w:val="hybridMultilevel"/>
    <w:tmpl w:val="4580CD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80F6572"/>
    <w:multiLevelType w:val="hybridMultilevel"/>
    <w:tmpl w:val="20B62D8E"/>
    <w:lvl w:ilvl="0" w:tplc="36305916">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041787"/>
    <w:multiLevelType w:val="hybridMultilevel"/>
    <w:tmpl w:val="00FAE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825E62"/>
    <w:multiLevelType w:val="hybridMultilevel"/>
    <w:tmpl w:val="CE8A3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B13A37"/>
    <w:multiLevelType w:val="hybridMultilevel"/>
    <w:tmpl w:val="830AB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CF474E"/>
    <w:multiLevelType w:val="hybridMultilevel"/>
    <w:tmpl w:val="A3F0B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4D5A23"/>
    <w:multiLevelType w:val="hybridMultilevel"/>
    <w:tmpl w:val="76E82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9B560A"/>
    <w:multiLevelType w:val="hybridMultilevel"/>
    <w:tmpl w:val="1D967C2A"/>
    <w:lvl w:ilvl="0" w:tplc="D70A2A74">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2686219"/>
    <w:multiLevelType w:val="hybridMultilevel"/>
    <w:tmpl w:val="A5E4CDD2"/>
    <w:lvl w:ilvl="0" w:tplc="F022FCE4">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15:restartNumberingAfterBreak="0">
    <w:nsid w:val="1A3F21BC"/>
    <w:multiLevelType w:val="multilevel"/>
    <w:tmpl w:val="6A70C32A"/>
    <w:styleLink w:val="Stile1"/>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3.%2.%1"/>
      <w:lvlJc w:val="left"/>
      <w:pPr>
        <w:ind w:left="1080" w:hanging="360"/>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F3C018F"/>
    <w:multiLevelType w:val="hybridMultilevel"/>
    <w:tmpl w:val="80A268EE"/>
    <w:lvl w:ilvl="0" w:tplc="F022FCE4">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5" w15:restartNumberingAfterBreak="0">
    <w:nsid w:val="210B6668"/>
    <w:multiLevelType w:val="hybridMultilevel"/>
    <w:tmpl w:val="84E2369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3D305D6"/>
    <w:multiLevelType w:val="hybridMultilevel"/>
    <w:tmpl w:val="0A1C15E4"/>
    <w:lvl w:ilvl="0" w:tplc="2594FFD6">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61238D7"/>
    <w:multiLevelType w:val="hybridMultilevel"/>
    <w:tmpl w:val="CF9E5EDC"/>
    <w:lvl w:ilvl="0" w:tplc="0410000F">
      <w:start w:val="1"/>
      <w:numFmt w:val="decimal"/>
      <w:lvlText w:val="%1."/>
      <w:lvlJc w:val="left"/>
      <w:pPr>
        <w:ind w:left="502" w:hanging="360"/>
      </w:p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abstractNum w:abstractNumId="18" w15:restartNumberingAfterBreak="0">
    <w:nsid w:val="2B4B0A51"/>
    <w:multiLevelType w:val="hybridMultilevel"/>
    <w:tmpl w:val="9EC8104C"/>
    <w:lvl w:ilvl="0" w:tplc="FA4E2974">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BDD6589"/>
    <w:multiLevelType w:val="hybridMultilevel"/>
    <w:tmpl w:val="A5E4CDD2"/>
    <w:lvl w:ilvl="0" w:tplc="F022FCE4">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0" w15:restartNumberingAfterBreak="0">
    <w:nsid w:val="2FA15E78"/>
    <w:multiLevelType w:val="multilevel"/>
    <w:tmpl w:val="7D7A12F4"/>
    <w:lvl w:ilvl="0">
      <w:start w:val="1"/>
      <w:numFmt w:val="decimal"/>
      <w:lvlText w:val="%1."/>
      <w:lvlJc w:val="left"/>
      <w:pPr>
        <w:tabs>
          <w:tab w:val="num" w:pos="360"/>
        </w:tabs>
        <w:ind w:left="360" w:hanging="360"/>
      </w:pPr>
      <w:rPr>
        <w:rFonts w:hint="default"/>
        <w:b/>
        <w:i w:val="0"/>
        <w:caps/>
        <w:strike w:val="0"/>
        <w:dstrike w:val="0"/>
        <w:vanish w:val="0"/>
        <w:color w:val="000080"/>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6"/>
        </w:tabs>
        <w:ind w:left="726" w:hanging="432"/>
      </w:pPr>
      <w:rPr>
        <w:rFonts w:hint="default"/>
        <w:b/>
        <w:i w:val="0"/>
        <w:caps w:val="0"/>
        <w:strike w:val="0"/>
        <w:dstrike w:val="0"/>
        <w:vanish w:val="0"/>
        <w:color w:val="00008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tile3"/>
      <w:lvlText w:val="%1.%2.%3."/>
      <w:lvlJc w:val="left"/>
      <w:pPr>
        <w:tabs>
          <w:tab w:val="num" w:pos="1374"/>
        </w:tabs>
        <w:ind w:left="1158" w:hanging="504"/>
      </w:pPr>
      <w:rPr>
        <w:rFonts w:hint="default"/>
        <w:b/>
        <w:i w:val="0"/>
        <w:color w:val="000080"/>
        <w:sz w:val="24"/>
        <w:szCs w:val="24"/>
      </w:rPr>
    </w:lvl>
    <w:lvl w:ilvl="3">
      <w:start w:val="1"/>
      <w:numFmt w:val="decimal"/>
      <w:lvlText w:val="%1.%2.%3.%4."/>
      <w:lvlJc w:val="left"/>
      <w:pPr>
        <w:tabs>
          <w:tab w:val="num" w:pos="2094"/>
        </w:tabs>
        <w:ind w:left="1662" w:hanging="648"/>
      </w:pPr>
      <w:rPr>
        <w:rFonts w:hint="default"/>
      </w:rPr>
    </w:lvl>
    <w:lvl w:ilvl="4">
      <w:start w:val="1"/>
      <w:numFmt w:val="decimal"/>
      <w:lvlText w:val="%1.%2.%3.%4.%5."/>
      <w:lvlJc w:val="left"/>
      <w:pPr>
        <w:tabs>
          <w:tab w:val="num" w:pos="2454"/>
        </w:tabs>
        <w:ind w:left="2166" w:hanging="792"/>
      </w:pPr>
      <w:rPr>
        <w:rFonts w:hint="default"/>
      </w:rPr>
    </w:lvl>
    <w:lvl w:ilvl="5">
      <w:start w:val="1"/>
      <w:numFmt w:val="decimal"/>
      <w:lvlText w:val="%1.%2.%3.%4.%5.%6."/>
      <w:lvlJc w:val="left"/>
      <w:pPr>
        <w:tabs>
          <w:tab w:val="num" w:pos="3174"/>
        </w:tabs>
        <w:ind w:left="2670" w:hanging="936"/>
      </w:pPr>
      <w:rPr>
        <w:rFonts w:hint="default"/>
      </w:rPr>
    </w:lvl>
    <w:lvl w:ilvl="6">
      <w:start w:val="1"/>
      <w:numFmt w:val="decimal"/>
      <w:lvlText w:val="%1.%2.%3.%4.%5.%6.%7."/>
      <w:lvlJc w:val="left"/>
      <w:pPr>
        <w:tabs>
          <w:tab w:val="num" w:pos="3534"/>
        </w:tabs>
        <w:ind w:left="3174" w:hanging="1080"/>
      </w:pPr>
      <w:rPr>
        <w:rFonts w:hint="default"/>
      </w:rPr>
    </w:lvl>
    <w:lvl w:ilvl="7">
      <w:start w:val="1"/>
      <w:numFmt w:val="decimal"/>
      <w:lvlText w:val="%1.%2.%3.%4.%5.%6.%7.%8."/>
      <w:lvlJc w:val="left"/>
      <w:pPr>
        <w:tabs>
          <w:tab w:val="num" w:pos="4254"/>
        </w:tabs>
        <w:ind w:left="3678" w:hanging="1224"/>
      </w:pPr>
      <w:rPr>
        <w:rFonts w:hint="default"/>
      </w:rPr>
    </w:lvl>
    <w:lvl w:ilvl="8">
      <w:start w:val="1"/>
      <w:numFmt w:val="decimal"/>
      <w:lvlText w:val="%1.%2.%3.%4.%5.%6.%7.%8.%9."/>
      <w:lvlJc w:val="left"/>
      <w:pPr>
        <w:tabs>
          <w:tab w:val="num" w:pos="4974"/>
        </w:tabs>
        <w:ind w:left="4254" w:hanging="1440"/>
      </w:pPr>
      <w:rPr>
        <w:rFonts w:hint="default"/>
      </w:rPr>
    </w:lvl>
  </w:abstractNum>
  <w:abstractNum w:abstractNumId="21" w15:restartNumberingAfterBreak="0">
    <w:nsid w:val="3F3228DF"/>
    <w:multiLevelType w:val="hybridMultilevel"/>
    <w:tmpl w:val="9C5AC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8711DF"/>
    <w:multiLevelType w:val="hybridMultilevel"/>
    <w:tmpl w:val="A3F0B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723869"/>
    <w:multiLevelType w:val="multilevel"/>
    <w:tmpl w:val="EE6A0CCE"/>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4" w15:restartNumberingAfterBreak="0">
    <w:nsid w:val="479A3087"/>
    <w:multiLevelType w:val="hybridMultilevel"/>
    <w:tmpl w:val="CE8A3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015390"/>
    <w:multiLevelType w:val="hybridMultilevel"/>
    <w:tmpl w:val="3668A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7E761F"/>
    <w:multiLevelType w:val="hybridMultilevel"/>
    <w:tmpl w:val="38BA7FCA"/>
    <w:lvl w:ilvl="0" w:tplc="C7DA809C">
      <w:start w:val="1"/>
      <w:numFmt w:val="bullet"/>
      <w:pStyle w:val="puntoelenco-1liv2"/>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BD72C66"/>
    <w:multiLevelType w:val="hybridMultilevel"/>
    <w:tmpl w:val="5B9E3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4D63B3"/>
    <w:multiLevelType w:val="hybridMultilevel"/>
    <w:tmpl w:val="02CED3F0"/>
    <w:lvl w:ilvl="0" w:tplc="F022FCE4">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9" w15:restartNumberingAfterBreak="0">
    <w:nsid w:val="4E13761C"/>
    <w:multiLevelType w:val="hybridMultilevel"/>
    <w:tmpl w:val="C39A9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591519"/>
    <w:multiLevelType w:val="hybridMultilevel"/>
    <w:tmpl w:val="E5FC82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7477E00"/>
    <w:multiLevelType w:val="hybridMultilevel"/>
    <w:tmpl w:val="42367166"/>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8BF5208"/>
    <w:multiLevelType w:val="hybridMultilevel"/>
    <w:tmpl w:val="E0CA3826"/>
    <w:lvl w:ilvl="0" w:tplc="4D32F06A">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9706787"/>
    <w:multiLevelType w:val="hybridMultilevel"/>
    <w:tmpl w:val="2E2834BE"/>
    <w:lvl w:ilvl="0" w:tplc="F4502510">
      <w:start w:val="31"/>
      <w:numFmt w:val="bullet"/>
      <w:lvlText w:val="-"/>
      <w:lvlJc w:val="left"/>
      <w:pPr>
        <w:ind w:left="765" w:hanging="360"/>
      </w:pPr>
      <w:rPr>
        <w:rFonts w:ascii="Calibri" w:eastAsiaTheme="minorHAnsi" w:hAnsi="Calibri" w:cs="Calibri"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34" w15:restartNumberingAfterBreak="0">
    <w:nsid w:val="59AC72BA"/>
    <w:multiLevelType w:val="hybridMultilevel"/>
    <w:tmpl w:val="11EA9BCC"/>
    <w:lvl w:ilvl="0" w:tplc="4C0CE732">
      <w:start w:val="31"/>
      <w:numFmt w:val="bullet"/>
      <w:lvlText w:val="-"/>
      <w:lvlJc w:val="left"/>
      <w:pPr>
        <w:ind w:left="405" w:hanging="360"/>
      </w:pPr>
      <w:rPr>
        <w:rFonts w:ascii="Calibri" w:eastAsiaTheme="minorHAnsi" w:hAnsi="Calibri" w:cs="Calibri" w:hint="default"/>
      </w:rPr>
    </w:lvl>
    <w:lvl w:ilvl="1" w:tplc="04100003" w:tentative="1">
      <w:start w:val="1"/>
      <w:numFmt w:val="bullet"/>
      <w:lvlText w:val="o"/>
      <w:lvlJc w:val="left"/>
      <w:pPr>
        <w:ind w:left="1125" w:hanging="360"/>
      </w:pPr>
      <w:rPr>
        <w:rFonts w:ascii="Courier New" w:hAnsi="Courier New" w:cs="Courier New" w:hint="default"/>
      </w:rPr>
    </w:lvl>
    <w:lvl w:ilvl="2" w:tplc="04100005" w:tentative="1">
      <w:start w:val="1"/>
      <w:numFmt w:val="bullet"/>
      <w:lvlText w:val=""/>
      <w:lvlJc w:val="left"/>
      <w:pPr>
        <w:ind w:left="1845" w:hanging="360"/>
      </w:pPr>
      <w:rPr>
        <w:rFonts w:ascii="Wingdings" w:hAnsi="Wingdings" w:hint="default"/>
      </w:rPr>
    </w:lvl>
    <w:lvl w:ilvl="3" w:tplc="04100001" w:tentative="1">
      <w:start w:val="1"/>
      <w:numFmt w:val="bullet"/>
      <w:lvlText w:val=""/>
      <w:lvlJc w:val="left"/>
      <w:pPr>
        <w:ind w:left="2565" w:hanging="360"/>
      </w:pPr>
      <w:rPr>
        <w:rFonts w:ascii="Symbol" w:hAnsi="Symbol" w:hint="default"/>
      </w:rPr>
    </w:lvl>
    <w:lvl w:ilvl="4" w:tplc="04100003" w:tentative="1">
      <w:start w:val="1"/>
      <w:numFmt w:val="bullet"/>
      <w:lvlText w:val="o"/>
      <w:lvlJc w:val="left"/>
      <w:pPr>
        <w:ind w:left="3285" w:hanging="360"/>
      </w:pPr>
      <w:rPr>
        <w:rFonts w:ascii="Courier New" w:hAnsi="Courier New" w:cs="Courier New" w:hint="default"/>
      </w:rPr>
    </w:lvl>
    <w:lvl w:ilvl="5" w:tplc="04100005" w:tentative="1">
      <w:start w:val="1"/>
      <w:numFmt w:val="bullet"/>
      <w:lvlText w:val=""/>
      <w:lvlJc w:val="left"/>
      <w:pPr>
        <w:ind w:left="4005" w:hanging="360"/>
      </w:pPr>
      <w:rPr>
        <w:rFonts w:ascii="Wingdings" w:hAnsi="Wingdings" w:hint="default"/>
      </w:rPr>
    </w:lvl>
    <w:lvl w:ilvl="6" w:tplc="04100001" w:tentative="1">
      <w:start w:val="1"/>
      <w:numFmt w:val="bullet"/>
      <w:lvlText w:val=""/>
      <w:lvlJc w:val="left"/>
      <w:pPr>
        <w:ind w:left="4725" w:hanging="360"/>
      </w:pPr>
      <w:rPr>
        <w:rFonts w:ascii="Symbol" w:hAnsi="Symbol" w:hint="default"/>
      </w:rPr>
    </w:lvl>
    <w:lvl w:ilvl="7" w:tplc="04100003" w:tentative="1">
      <w:start w:val="1"/>
      <w:numFmt w:val="bullet"/>
      <w:lvlText w:val="o"/>
      <w:lvlJc w:val="left"/>
      <w:pPr>
        <w:ind w:left="5445" w:hanging="360"/>
      </w:pPr>
      <w:rPr>
        <w:rFonts w:ascii="Courier New" w:hAnsi="Courier New" w:cs="Courier New" w:hint="default"/>
      </w:rPr>
    </w:lvl>
    <w:lvl w:ilvl="8" w:tplc="04100005" w:tentative="1">
      <w:start w:val="1"/>
      <w:numFmt w:val="bullet"/>
      <w:lvlText w:val=""/>
      <w:lvlJc w:val="left"/>
      <w:pPr>
        <w:ind w:left="6165" w:hanging="360"/>
      </w:pPr>
      <w:rPr>
        <w:rFonts w:ascii="Wingdings" w:hAnsi="Wingdings" w:hint="default"/>
      </w:rPr>
    </w:lvl>
  </w:abstractNum>
  <w:abstractNum w:abstractNumId="35" w15:restartNumberingAfterBreak="0">
    <w:nsid w:val="5CDE7702"/>
    <w:multiLevelType w:val="hybridMultilevel"/>
    <w:tmpl w:val="CE8A3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BA01A0"/>
    <w:multiLevelType w:val="hybridMultilevel"/>
    <w:tmpl w:val="981C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B71A7A"/>
    <w:multiLevelType w:val="hybridMultilevel"/>
    <w:tmpl w:val="CE30BAEE"/>
    <w:lvl w:ilvl="0" w:tplc="3A3ECE6C">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13273E6"/>
    <w:multiLevelType w:val="hybridMultilevel"/>
    <w:tmpl w:val="05E09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4B65A6"/>
    <w:multiLevelType w:val="hybridMultilevel"/>
    <w:tmpl w:val="1A4889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77A0315"/>
    <w:multiLevelType w:val="hybridMultilevel"/>
    <w:tmpl w:val="7F0451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90210B6"/>
    <w:multiLevelType w:val="hybridMultilevel"/>
    <w:tmpl w:val="762E53AA"/>
    <w:lvl w:ilvl="0" w:tplc="2FA8A010">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FBC260C"/>
    <w:multiLevelType w:val="hybridMultilevel"/>
    <w:tmpl w:val="76E82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23"/>
  </w:num>
  <w:num w:numId="4">
    <w:abstractNumId w:val="26"/>
  </w:num>
  <w:num w:numId="5">
    <w:abstractNumId w:val="10"/>
  </w:num>
  <w:num w:numId="6">
    <w:abstractNumId w:val="38"/>
  </w:num>
  <w:num w:numId="7">
    <w:abstractNumId w:val="27"/>
  </w:num>
  <w:num w:numId="8">
    <w:abstractNumId w:val="39"/>
  </w:num>
  <w:num w:numId="9">
    <w:abstractNumId w:val="0"/>
  </w:num>
  <w:num w:numId="10">
    <w:abstractNumId w:val="9"/>
  </w:num>
  <w:num w:numId="11">
    <w:abstractNumId w:val="22"/>
  </w:num>
  <w:num w:numId="12">
    <w:abstractNumId w:val="6"/>
  </w:num>
  <w:num w:numId="13">
    <w:abstractNumId w:val="8"/>
  </w:num>
  <w:num w:numId="14">
    <w:abstractNumId w:val="35"/>
  </w:num>
  <w:num w:numId="15">
    <w:abstractNumId w:val="7"/>
  </w:num>
  <w:num w:numId="16">
    <w:abstractNumId w:val="24"/>
  </w:num>
  <w:num w:numId="17">
    <w:abstractNumId w:val="25"/>
  </w:num>
  <w:num w:numId="18">
    <w:abstractNumId w:val="36"/>
  </w:num>
  <w:num w:numId="19">
    <w:abstractNumId w:val="14"/>
  </w:num>
  <w:num w:numId="20">
    <w:abstractNumId w:val="12"/>
  </w:num>
  <w:num w:numId="21">
    <w:abstractNumId w:val="28"/>
  </w:num>
  <w:num w:numId="22">
    <w:abstractNumId w:val="42"/>
  </w:num>
  <w:num w:numId="23">
    <w:abstractNumId w:val="21"/>
  </w:num>
  <w:num w:numId="24">
    <w:abstractNumId w:val="29"/>
  </w:num>
  <w:num w:numId="25">
    <w:abstractNumId w:val="19"/>
  </w:num>
  <w:num w:numId="26">
    <w:abstractNumId w:val="1"/>
  </w:num>
  <w:num w:numId="2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num>
  <w:num w:numId="29">
    <w:abstractNumId w:val="40"/>
  </w:num>
  <w:num w:numId="30">
    <w:abstractNumId w:val="11"/>
  </w:num>
  <w:num w:numId="31">
    <w:abstractNumId w:val="5"/>
  </w:num>
  <w:num w:numId="32">
    <w:abstractNumId w:val="37"/>
  </w:num>
  <w:num w:numId="33">
    <w:abstractNumId w:val="16"/>
  </w:num>
  <w:num w:numId="34">
    <w:abstractNumId w:val="30"/>
  </w:num>
  <w:num w:numId="35">
    <w:abstractNumId w:val="2"/>
  </w:num>
  <w:num w:numId="36">
    <w:abstractNumId w:val="41"/>
  </w:num>
  <w:num w:numId="37">
    <w:abstractNumId w:val="32"/>
  </w:num>
  <w:num w:numId="38">
    <w:abstractNumId w:val="18"/>
  </w:num>
  <w:num w:numId="39">
    <w:abstractNumId w:val="23"/>
  </w:num>
  <w:num w:numId="40">
    <w:abstractNumId w:val="34"/>
  </w:num>
  <w:num w:numId="41">
    <w:abstractNumId w:val="33"/>
  </w:num>
  <w:num w:numId="42">
    <w:abstractNumId w:val="3"/>
  </w:num>
  <w:num w:numId="43">
    <w:abstractNumId w:val="23"/>
  </w:num>
  <w:num w:numId="44">
    <w:abstractNumId w:val="15"/>
  </w:num>
  <w:num w:numId="45">
    <w:abstractNumId w:val="23"/>
  </w:num>
  <w:num w:numId="46">
    <w:abstractNumId w:val="23"/>
    <w:lvlOverride w:ilvl="0">
      <w:startOverride w:val="4"/>
    </w:lvlOverride>
  </w:num>
  <w:num w:numId="47">
    <w:abstractNumId w:val="4"/>
  </w:num>
  <w:num w:numId="48">
    <w:abstractNumId w:val="31"/>
  </w:num>
  <w:num w:numId="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25E"/>
    <w:rsid w:val="0000055E"/>
    <w:rsid w:val="0000255D"/>
    <w:rsid w:val="000052AE"/>
    <w:rsid w:val="00007985"/>
    <w:rsid w:val="00012660"/>
    <w:rsid w:val="0001484C"/>
    <w:rsid w:val="00020B0C"/>
    <w:rsid w:val="0002461E"/>
    <w:rsid w:val="00025ACA"/>
    <w:rsid w:val="0002604A"/>
    <w:rsid w:val="00037721"/>
    <w:rsid w:val="00050CFD"/>
    <w:rsid w:val="00053AEB"/>
    <w:rsid w:val="00057E42"/>
    <w:rsid w:val="00071578"/>
    <w:rsid w:val="00082355"/>
    <w:rsid w:val="00085377"/>
    <w:rsid w:val="00085FB3"/>
    <w:rsid w:val="00094F0E"/>
    <w:rsid w:val="000A1CB4"/>
    <w:rsid w:val="000A2FBA"/>
    <w:rsid w:val="000A5A52"/>
    <w:rsid w:val="000B4284"/>
    <w:rsid w:val="000B52D7"/>
    <w:rsid w:val="000B7FD3"/>
    <w:rsid w:val="000C4185"/>
    <w:rsid w:val="000C7693"/>
    <w:rsid w:val="000D0AF7"/>
    <w:rsid w:val="000D34F7"/>
    <w:rsid w:val="000E2389"/>
    <w:rsid w:val="000E6887"/>
    <w:rsid w:val="000F70B5"/>
    <w:rsid w:val="00117D5C"/>
    <w:rsid w:val="00121BA5"/>
    <w:rsid w:val="001301ED"/>
    <w:rsid w:val="0013192B"/>
    <w:rsid w:val="001327B5"/>
    <w:rsid w:val="001348BD"/>
    <w:rsid w:val="00134D98"/>
    <w:rsid w:val="00136FEC"/>
    <w:rsid w:val="0013796F"/>
    <w:rsid w:val="001423C8"/>
    <w:rsid w:val="00146646"/>
    <w:rsid w:val="00147F9B"/>
    <w:rsid w:val="00151DE3"/>
    <w:rsid w:val="0015200B"/>
    <w:rsid w:val="00153D87"/>
    <w:rsid w:val="00154832"/>
    <w:rsid w:val="00155319"/>
    <w:rsid w:val="00155D3E"/>
    <w:rsid w:val="001561E9"/>
    <w:rsid w:val="0016093D"/>
    <w:rsid w:val="001668EA"/>
    <w:rsid w:val="00166A26"/>
    <w:rsid w:val="00166AA5"/>
    <w:rsid w:val="00170DB6"/>
    <w:rsid w:val="00173DE1"/>
    <w:rsid w:val="00174CD2"/>
    <w:rsid w:val="00177314"/>
    <w:rsid w:val="0018006A"/>
    <w:rsid w:val="00183A1F"/>
    <w:rsid w:val="00195A8E"/>
    <w:rsid w:val="00196A2B"/>
    <w:rsid w:val="001A7518"/>
    <w:rsid w:val="001B1B40"/>
    <w:rsid w:val="001C095D"/>
    <w:rsid w:val="001C1E12"/>
    <w:rsid w:val="001C2AF6"/>
    <w:rsid w:val="001D0F8F"/>
    <w:rsid w:val="001D1629"/>
    <w:rsid w:val="001D21E3"/>
    <w:rsid w:val="001D258B"/>
    <w:rsid w:val="001D5D56"/>
    <w:rsid w:val="001D6ABF"/>
    <w:rsid w:val="001E0CCF"/>
    <w:rsid w:val="001E1205"/>
    <w:rsid w:val="001E2D51"/>
    <w:rsid w:val="001E4CF9"/>
    <w:rsid w:val="001F09CE"/>
    <w:rsid w:val="001F6BAB"/>
    <w:rsid w:val="001F77C0"/>
    <w:rsid w:val="001F7960"/>
    <w:rsid w:val="002133C4"/>
    <w:rsid w:val="002143C5"/>
    <w:rsid w:val="00215F7F"/>
    <w:rsid w:val="00217A0C"/>
    <w:rsid w:val="002364BB"/>
    <w:rsid w:val="00240DA9"/>
    <w:rsid w:val="00242D61"/>
    <w:rsid w:val="002434F3"/>
    <w:rsid w:val="0025092B"/>
    <w:rsid w:val="0025463A"/>
    <w:rsid w:val="002577C5"/>
    <w:rsid w:val="00267C66"/>
    <w:rsid w:val="00270612"/>
    <w:rsid w:val="00272C55"/>
    <w:rsid w:val="002730D4"/>
    <w:rsid w:val="00274450"/>
    <w:rsid w:val="00275BFC"/>
    <w:rsid w:val="00281EA1"/>
    <w:rsid w:val="00283479"/>
    <w:rsid w:val="0028711D"/>
    <w:rsid w:val="002933A0"/>
    <w:rsid w:val="00296D69"/>
    <w:rsid w:val="002A0A34"/>
    <w:rsid w:val="002A3856"/>
    <w:rsid w:val="002A4D7D"/>
    <w:rsid w:val="002A5D26"/>
    <w:rsid w:val="002A780D"/>
    <w:rsid w:val="002B71B5"/>
    <w:rsid w:val="002C100E"/>
    <w:rsid w:val="002C3CAA"/>
    <w:rsid w:val="002D1D99"/>
    <w:rsid w:val="002D4F3F"/>
    <w:rsid w:val="002E16AA"/>
    <w:rsid w:val="002E3346"/>
    <w:rsid w:val="002F31C0"/>
    <w:rsid w:val="002F7D24"/>
    <w:rsid w:val="00301C53"/>
    <w:rsid w:val="0031629C"/>
    <w:rsid w:val="003262F3"/>
    <w:rsid w:val="00330A15"/>
    <w:rsid w:val="003344FF"/>
    <w:rsid w:val="00336AB2"/>
    <w:rsid w:val="00340015"/>
    <w:rsid w:val="003416BD"/>
    <w:rsid w:val="003420DB"/>
    <w:rsid w:val="00342272"/>
    <w:rsid w:val="0034623E"/>
    <w:rsid w:val="003513B8"/>
    <w:rsid w:val="00351624"/>
    <w:rsid w:val="00355607"/>
    <w:rsid w:val="003653D4"/>
    <w:rsid w:val="00366924"/>
    <w:rsid w:val="00366D87"/>
    <w:rsid w:val="00367FE2"/>
    <w:rsid w:val="003710BB"/>
    <w:rsid w:val="00375A4A"/>
    <w:rsid w:val="00380FD5"/>
    <w:rsid w:val="00393DC0"/>
    <w:rsid w:val="00394124"/>
    <w:rsid w:val="00395F27"/>
    <w:rsid w:val="00396A50"/>
    <w:rsid w:val="003A1137"/>
    <w:rsid w:val="003A41E5"/>
    <w:rsid w:val="003B25E4"/>
    <w:rsid w:val="003B6FC6"/>
    <w:rsid w:val="003C2472"/>
    <w:rsid w:val="003D538C"/>
    <w:rsid w:val="003D598B"/>
    <w:rsid w:val="003D5C64"/>
    <w:rsid w:val="003D74C1"/>
    <w:rsid w:val="003E02EA"/>
    <w:rsid w:val="003E3008"/>
    <w:rsid w:val="003E33C9"/>
    <w:rsid w:val="003E5290"/>
    <w:rsid w:val="003E6FA0"/>
    <w:rsid w:val="003F04CB"/>
    <w:rsid w:val="003F7D36"/>
    <w:rsid w:val="004044A4"/>
    <w:rsid w:val="004111FC"/>
    <w:rsid w:val="0041277E"/>
    <w:rsid w:val="00414639"/>
    <w:rsid w:val="00417E45"/>
    <w:rsid w:val="0043212A"/>
    <w:rsid w:val="004331BE"/>
    <w:rsid w:val="004346F4"/>
    <w:rsid w:val="00436842"/>
    <w:rsid w:val="004418A3"/>
    <w:rsid w:val="00444C3A"/>
    <w:rsid w:val="00445518"/>
    <w:rsid w:val="0045109A"/>
    <w:rsid w:val="00453124"/>
    <w:rsid w:val="00453275"/>
    <w:rsid w:val="00454C42"/>
    <w:rsid w:val="0046014F"/>
    <w:rsid w:val="00464C85"/>
    <w:rsid w:val="00471E6B"/>
    <w:rsid w:val="00475B26"/>
    <w:rsid w:val="00477C48"/>
    <w:rsid w:val="004813D8"/>
    <w:rsid w:val="0048487B"/>
    <w:rsid w:val="00490C41"/>
    <w:rsid w:val="00490C57"/>
    <w:rsid w:val="004938D7"/>
    <w:rsid w:val="00493A49"/>
    <w:rsid w:val="00493B6E"/>
    <w:rsid w:val="00495D20"/>
    <w:rsid w:val="0049647F"/>
    <w:rsid w:val="004A1656"/>
    <w:rsid w:val="004A4F08"/>
    <w:rsid w:val="004A53ED"/>
    <w:rsid w:val="004B0AD4"/>
    <w:rsid w:val="004B4510"/>
    <w:rsid w:val="004B588A"/>
    <w:rsid w:val="004B6DC5"/>
    <w:rsid w:val="004C2888"/>
    <w:rsid w:val="004D7692"/>
    <w:rsid w:val="004E17B9"/>
    <w:rsid w:val="004F0932"/>
    <w:rsid w:val="004F3639"/>
    <w:rsid w:val="004F7F25"/>
    <w:rsid w:val="005040E9"/>
    <w:rsid w:val="00512EDD"/>
    <w:rsid w:val="00515D38"/>
    <w:rsid w:val="00515D98"/>
    <w:rsid w:val="0052043F"/>
    <w:rsid w:val="00523B10"/>
    <w:rsid w:val="005245C8"/>
    <w:rsid w:val="00524986"/>
    <w:rsid w:val="00525309"/>
    <w:rsid w:val="005309D9"/>
    <w:rsid w:val="00530B6B"/>
    <w:rsid w:val="00534E5E"/>
    <w:rsid w:val="0053582D"/>
    <w:rsid w:val="00550CC3"/>
    <w:rsid w:val="00556504"/>
    <w:rsid w:val="005646FE"/>
    <w:rsid w:val="00572CF8"/>
    <w:rsid w:val="005845EB"/>
    <w:rsid w:val="005936A5"/>
    <w:rsid w:val="00597DFF"/>
    <w:rsid w:val="005A295A"/>
    <w:rsid w:val="005B01C6"/>
    <w:rsid w:val="005C72C6"/>
    <w:rsid w:val="005D0894"/>
    <w:rsid w:val="005D3C0E"/>
    <w:rsid w:val="005E1BA9"/>
    <w:rsid w:val="005E461D"/>
    <w:rsid w:val="005E5D39"/>
    <w:rsid w:val="005E7F90"/>
    <w:rsid w:val="005F018D"/>
    <w:rsid w:val="005F17EE"/>
    <w:rsid w:val="005F21E5"/>
    <w:rsid w:val="005F280A"/>
    <w:rsid w:val="005F5D1B"/>
    <w:rsid w:val="005F678A"/>
    <w:rsid w:val="005F7ADD"/>
    <w:rsid w:val="0060050C"/>
    <w:rsid w:val="00612708"/>
    <w:rsid w:val="00614DF4"/>
    <w:rsid w:val="00615E3F"/>
    <w:rsid w:val="00616CFD"/>
    <w:rsid w:val="006234B5"/>
    <w:rsid w:val="00625708"/>
    <w:rsid w:val="00627F02"/>
    <w:rsid w:val="00630E95"/>
    <w:rsid w:val="0063183D"/>
    <w:rsid w:val="00631840"/>
    <w:rsid w:val="00633A7D"/>
    <w:rsid w:val="0064355F"/>
    <w:rsid w:val="00653195"/>
    <w:rsid w:val="00653834"/>
    <w:rsid w:val="006542C0"/>
    <w:rsid w:val="006576C0"/>
    <w:rsid w:val="00661E44"/>
    <w:rsid w:val="006676E0"/>
    <w:rsid w:val="00667E46"/>
    <w:rsid w:val="006771A8"/>
    <w:rsid w:val="00687025"/>
    <w:rsid w:val="00694CF6"/>
    <w:rsid w:val="006A5D7D"/>
    <w:rsid w:val="006A6882"/>
    <w:rsid w:val="006B1EBE"/>
    <w:rsid w:val="006B4AB5"/>
    <w:rsid w:val="006C0093"/>
    <w:rsid w:val="006C3716"/>
    <w:rsid w:val="006D0B45"/>
    <w:rsid w:val="006E0E7A"/>
    <w:rsid w:val="006E1BCF"/>
    <w:rsid w:val="006E29CF"/>
    <w:rsid w:val="006E5FA7"/>
    <w:rsid w:val="00703F4E"/>
    <w:rsid w:val="007106C2"/>
    <w:rsid w:val="00712B8E"/>
    <w:rsid w:val="007159BE"/>
    <w:rsid w:val="007272D9"/>
    <w:rsid w:val="00727E5C"/>
    <w:rsid w:val="00727F55"/>
    <w:rsid w:val="0073004D"/>
    <w:rsid w:val="00731B8B"/>
    <w:rsid w:val="007340A0"/>
    <w:rsid w:val="00734BAE"/>
    <w:rsid w:val="007405AA"/>
    <w:rsid w:val="00742D55"/>
    <w:rsid w:val="00744A9A"/>
    <w:rsid w:val="00744F9D"/>
    <w:rsid w:val="00745BF7"/>
    <w:rsid w:val="007504D0"/>
    <w:rsid w:val="007520F0"/>
    <w:rsid w:val="00753F20"/>
    <w:rsid w:val="00767F88"/>
    <w:rsid w:val="0077111D"/>
    <w:rsid w:val="007732FC"/>
    <w:rsid w:val="00776E22"/>
    <w:rsid w:val="007802C1"/>
    <w:rsid w:val="00780A85"/>
    <w:rsid w:val="0078182E"/>
    <w:rsid w:val="0078519D"/>
    <w:rsid w:val="00791F4D"/>
    <w:rsid w:val="007937EE"/>
    <w:rsid w:val="007A17AC"/>
    <w:rsid w:val="007A50B4"/>
    <w:rsid w:val="007A56A6"/>
    <w:rsid w:val="007A7522"/>
    <w:rsid w:val="007B4C6B"/>
    <w:rsid w:val="007B688B"/>
    <w:rsid w:val="007C005F"/>
    <w:rsid w:val="007C07F2"/>
    <w:rsid w:val="007C2D31"/>
    <w:rsid w:val="007C3879"/>
    <w:rsid w:val="007C40F8"/>
    <w:rsid w:val="007C410B"/>
    <w:rsid w:val="007D0B86"/>
    <w:rsid w:val="007D5EF5"/>
    <w:rsid w:val="007E2F82"/>
    <w:rsid w:val="007F2538"/>
    <w:rsid w:val="008037BF"/>
    <w:rsid w:val="00805087"/>
    <w:rsid w:val="00812734"/>
    <w:rsid w:val="00821AAF"/>
    <w:rsid w:val="0082507E"/>
    <w:rsid w:val="00826D6F"/>
    <w:rsid w:val="00827E8C"/>
    <w:rsid w:val="008311F5"/>
    <w:rsid w:val="008332BB"/>
    <w:rsid w:val="008367EE"/>
    <w:rsid w:val="008407C4"/>
    <w:rsid w:val="008412E4"/>
    <w:rsid w:val="00843F83"/>
    <w:rsid w:val="00844702"/>
    <w:rsid w:val="00844D06"/>
    <w:rsid w:val="008575E4"/>
    <w:rsid w:val="00861C23"/>
    <w:rsid w:val="00863227"/>
    <w:rsid w:val="008633CF"/>
    <w:rsid w:val="00866330"/>
    <w:rsid w:val="00867926"/>
    <w:rsid w:val="0087445F"/>
    <w:rsid w:val="00874D56"/>
    <w:rsid w:val="0088417D"/>
    <w:rsid w:val="0088728D"/>
    <w:rsid w:val="00893CF2"/>
    <w:rsid w:val="00896219"/>
    <w:rsid w:val="008A01BB"/>
    <w:rsid w:val="008A72F3"/>
    <w:rsid w:val="008B3F66"/>
    <w:rsid w:val="008B6754"/>
    <w:rsid w:val="008B7A80"/>
    <w:rsid w:val="008B7C0C"/>
    <w:rsid w:val="008C10A3"/>
    <w:rsid w:val="008C3869"/>
    <w:rsid w:val="008C6EBC"/>
    <w:rsid w:val="008C726C"/>
    <w:rsid w:val="008D3AA7"/>
    <w:rsid w:val="008D7E64"/>
    <w:rsid w:val="008E5011"/>
    <w:rsid w:val="008E57FE"/>
    <w:rsid w:val="008E63EA"/>
    <w:rsid w:val="008E6F47"/>
    <w:rsid w:val="008F47ED"/>
    <w:rsid w:val="008F58B7"/>
    <w:rsid w:val="008F6121"/>
    <w:rsid w:val="00902AA5"/>
    <w:rsid w:val="00903032"/>
    <w:rsid w:val="009111FA"/>
    <w:rsid w:val="009118C9"/>
    <w:rsid w:val="00912346"/>
    <w:rsid w:val="009126C5"/>
    <w:rsid w:val="00913D36"/>
    <w:rsid w:val="009252ED"/>
    <w:rsid w:val="00930007"/>
    <w:rsid w:val="00936637"/>
    <w:rsid w:val="00946FE0"/>
    <w:rsid w:val="009501C6"/>
    <w:rsid w:val="009507BE"/>
    <w:rsid w:val="00953A75"/>
    <w:rsid w:val="00954907"/>
    <w:rsid w:val="009549EF"/>
    <w:rsid w:val="00957784"/>
    <w:rsid w:val="00966493"/>
    <w:rsid w:val="0097138C"/>
    <w:rsid w:val="00972B5D"/>
    <w:rsid w:val="0098142F"/>
    <w:rsid w:val="00983A79"/>
    <w:rsid w:val="009858C5"/>
    <w:rsid w:val="00987948"/>
    <w:rsid w:val="009906A9"/>
    <w:rsid w:val="00995B0E"/>
    <w:rsid w:val="009962ED"/>
    <w:rsid w:val="009A6C6F"/>
    <w:rsid w:val="009B05A7"/>
    <w:rsid w:val="009B127F"/>
    <w:rsid w:val="009B46E1"/>
    <w:rsid w:val="009B753C"/>
    <w:rsid w:val="009C5904"/>
    <w:rsid w:val="009D1551"/>
    <w:rsid w:val="009D46DB"/>
    <w:rsid w:val="009E0073"/>
    <w:rsid w:val="009E5877"/>
    <w:rsid w:val="009E5CF3"/>
    <w:rsid w:val="009F077B"/>
    <w:rsid w:val="009F0B80"/>
    <w:rsid w:val="009F5E6D"/>
    <w:rsid w:val="00A02577"/>
    <w:rsid w:val="00A03F3D"/>
    <w:rsid w:val="00A041A3"/>
    <w:rsid w:val="00A045E8"/>
    <w:rsid w:val="00A06488"/>
    <w:rsid w:val="00A06EA7"/>
    <w:rsid w:val="00A07088"/>
    <w:rsid w:val="00A11657"/>
    <w:rsid w:val="00A24AB2"/>
    <w:rsid w:val="00A27824"/>
    <w:rsid w:val="00A31D77"/>
    <w:rsid w:val="00A34346"/>
    <w:rsid w:val="00A3457B"/>
    <w:rsid w:val="00A356C4"/>
    <w:rsid w:val="00A4299E"/>
    <w:rsid w:val="00A45D8F"/>
    <w:rsid w:val="00A4630D"/>
    <w:rsid w:val="00A62887"/>
    <w:rsid w:val="00A76559"/>
    <w:rsid w:val="00A80101"/>
    <w:rsid w:val="00A8126B"/>
    <w:rsid w:val="00A82738"/>
    <w:rsid w:val="00A83AE7"/>
    <w:rsid w:val="00A85D51"/>
    <w:rsid w:val="00A87995"/>
    <w:rsid w:val="00A87D53"/>
    <w:rsid w:val="00A918A8"/>
    <w:rsid w:val="00A9196A"/>
    <w:rsid w:val="00A91CE0"/>
    <w:rsid w:val="00A931F3"/>
    <w:rsid w:val="00A969AC"/>
    <w:rsid w:val="00AA3EF7"/>
    <w:rsid w:val="00AB4452"/>
    <w:rsid w:val="00AB6972"/>
    <w:rsid w:val="00AC2FF8"/>
    <w:rsid w:val="00AC4691"/>
    <w:rsid w:val="00AD0A98"/>
    <w:rsid w:val="00AD3A7D"/>
    <w:rsid w:val="00AD4A97"/>
    <w:rsid w:val="00AD6E66"/>
    <w:rsid w:val="00AE541D"/>
    <w:rsid w:val="00AE60D5"/>
    <w:rsid w:val="00AE7080"/>
    <w:rsid w:val="00AF3BAD"/>
    <w:rsid w:val="00B03976"/>
    <w:rsid w:val="00B03D52"/>
    <w:rsid w:val="00B0702D"/>
    <w:rsid w:val="00B122AC"/>
    <w:rsid w:val="00B12A38"/>
    <w:rsid w:val="00B15918"/>
    <w:rsid w:val="00B20ED1"/>
    <w:rsid w:val="00B267A0"/>
    <w:rsid w:val="00B309BB"/>
    <w:rsid w:val="00B31923"/>
    <w:rsid w:val="00B31F8E"/>
    <w:rsid w:val="00B33B71"/>
    <w:rsid w:val="00B36F14"/>
    <w:rsid w:val="00B3769B"/>
    <w:rsid w:val="00B428FF"/>
    <w:rsid w:val="00B45D4D"/>
    <w:rsid w:val="00B5051F"/>
    <w:rsid w:val="00B5731B"/>
    <w:rsid w:val="00B6565D"/>
    <w:rsid w:val="00B843E5"/>
    <w:rsid w:val="00B85983"/>
    <w:rsid w:val="00B92715"/>
    <w:rsid w:val="00B9346D"/>
    <w:rsid w:val="00B97D56"/>
    <w:rsid w:val="00BA3EBC"/>
    <w:rsid w:val="00BA68F1"/>
    <w:rsid w:val="00BA714F"/>
    <w:rsid w:val="00BA7EC0"/>
    <w:rsid w:val="00BB1141"/>
    <w:rsid w:val="00BB13E8"/>
    <w:rsid w:val="00BB159B"/>
    <w:rsid w:val="00BB5CA0"/>
    <w:rsid w:val="00BB61A6"/>
    <w:rsid w:val="00BC2780"/>
    <w:rsid w:val="00BC4F55"/>
    <w:rsid w:val="00BC603E"/>
    <w:rsid w:val="00BC660C"/>
    <w:rsid w:val="00BC7B18"/>
    <w:rsid w:val="00BD1625"/>
    <w:rsid w:val="00BD40E8"/>
    <w:rsid w:val="00BE1AE6"/>
    <w:rsid w:val="00BE224C"/>
    <w:rsid w:val="00BE50BE"/>
    <w:rsid w:val="00BE513D"/>
    <w:rsid w:val="00BF003E"/>
    <w:rsid w:val="00BF01E9"/>
    <w:rsid w:val="00BF53F1"/>
    <w:rsid w:val="00BF6F94"/>
    <w:rsid w:val="00C05F0B"/>
    <w:rsid w:val="00C06118"/>
    <w:rsid w:val="00C0634F"/>
    <w:rsid w:val="00C07CEB"/>
    <w:rsid w:val="00C10C24"/>
    <w:rsid w:val="00C10DE8"/>
    <w:rsid w:val="00C12C6B"/>
    <w:rsid w:val="00C14317"/>
    <w:rsid w:val="00C14590"/>
    <w:rsid w:val="00C22565"/>
    <w:rsid w:val="00C22C14"/>
    <w:rsid w:val="00C2448F"/>
    <w:rsid w:val="00C27BAB"/>
    <w:rsid w:val="00C35B6C"/>
    <w:rsid w:val="00C4547F"/>
    <w:rsid w:val="00C45990"/>
    <w:rsid w:val="00C45BF8"/>
    <w:rsid w:val="00C47262"/>
    <w:rsid w:val="00C47E6F"/>
    <w:rsid w:val="00C56D27"/>
    <w:rsid w:val="00C61E34"/>
    <w:rsid w:val="00C62BF3"/>
    <w:rsid w:val="00C76085"/>
    <w:rsid w:val="00C87171"/>
    <w:rsid w:val="00C9098A"/>
    <w:rsid w:val="00C923C8"/>
    <w:rsid w:val="00CA0203"/>
    <w:rsid w:val="00CA15B5"/>
    <w:rsid w:val="00CA1EFF"/>
    <w:rsid w:val="00CA3167"/>
    <w:rsid w:val="00CA670A"/>
    <w:rsid w:val="00CA7259"/>
    <w:rsid w:val="00CA736C"/>
    <w:rsid w:val="00CB06FA"/>
    <w:rsid w:val="00CB670B"/>
    <w:rsid w:val="00CC1F18"/>
    <w:rsid w:val="00CC4936"/>
    <w:rsid w:val="00CD337A"/>
    <w:rsid w:val="00CE1AD5"/>
    <w:rsid w:val="00CE416A"/>
    <w:rsid w:val="00CE5F39"/>
    <w:rsid w:val="00CF078B"/>
    <w:rsid w:val="00CF183C"/>
    <w:rsid w:val="00CF3078"/>
    <w:rsid w:val="00CF376D"/>
    <w:rsid w:val="00CF384F"/>
    <w:rsid w:val="00CF3986"/>
    <w:rsid w:val="00CF5AC3"/>
    <w:rsid w:val="00CF7920"/>
    <w:rsid w:val="00D04F8C"/>
    <w:rsid w:val="00D063B9"/>
    <w:rsid w:val="00D1625E"/>
    <w:rsid w:val="00D2360E"/>
    <w:rsid w:val="00D307FA"/>
    <w:rsid w:val="00D3461F"/>
    <w:rsid w:val="00D37EF3"/>
    <w:rsid w:val="00D4389F"/>
    <w:rsid w:val="00D449FE"/>
    <w:rsid w:val="00D47120"/>
    <w:rsid w:val="00D47C6F"/>
    <w:rsid w:val="00D51E82"/>
    <w:rsid w:val="00D61FE2"/>
    <w:rsid w:val="00D62CD8"/>
    <w:rsid w:val="00D715C6"/>
    <w:rsid w:val="00D721CE"/>
    <w:rsid w:val="00D758B4"/>
    <w:rsid w:val="00D80857"/>
    <w:rsid w:val="00D8296C"/>
    <w:rsid w:val="00D974D0"/>
    <w:rsid w:val="00D9799C"/>
    <w:rsid w:val="00DA0E5F"/>
    <w:rsid w:val="00DA10C0"/>
    <w:rsid w:val="00DA1CF9"/>
    <w:rsid w:val="00DA6A6C"/>
    <w:rsid w:val="00DB6BD1"/>
    <w:rsid w:val="00DC1CFB"/>
    <w:rsid w:val="00DC2C17"/>
    <w:rsid w:val="00DC7008"/>
    <w:rsid w:val="00DD4903"/>
    <w:rsid w:val="00DD51CC"/>
    <w:rsid w:val="00DD71A7"/>
    <w:rsid w:val="00DE2BF3"/>
    <w:rsid w:val="00DE3847"/>
    <w:rsid w:val="00DE5517"/>
    <w:rsid w:val="00DF1C18"/>
    <w:rsid w:val="00DF23D0"/>
    <w:rsid w:val="00DF27D4"/>
    <w:rsid w:val="00E144B9"/>
    <w:rsid w:val="00E304BA"/>
    <w:rsid w:val="00E3730D"/>
    <w:rsid w:val="00E4388E"/>
    <w:rsid w:val="00E465A8"/>
    <w:rsid w:val="00E516A6"/>
    <w:rsid w:val="00E518C3"/>
    <w:rsid w:val="00E53488"/>
    <w:rsid w:val="00E5481C"/>
    <w:rsid w:val="00E60B16"/>
    <w:rsid w:val="00E61F88"/>
    <w:rsid w:val="00E6378E"/>
    <w:rsid w:val="00E66409"/>
    <w:rsid w:val="00E67F19"/>
    <w:rsid w:val="00E73C81"/>
    <w:rsid w:val="00E748CD"/>
    <w:rsid w:val="00E9136B"/>
    <w:rsid w:val="00E91397"/>
    <w:rsid w:val="00E9612D"/>
    <w:rsid w:val="00EA3EC8"/>
    <w:rsid w:val="00EB5C08"/>
    <w:rsid w:val="00EC0E74"/>
    <w:rsid w:val="00EC2418"/>
    <w:rsid w:val="00EC6C4B"/>
    <w:rsid w:val="00ED1564"/>
    <w:rsid w:val="00ED77AE"/>
    <w:rsid w:val="00EE6448"/>
    <w:rsid w:val="00EE68D5"/>
    <w:rsid w:val="00EF679D"/>
    <w:rsid w:val="00EF74D0"/>
    <w:rsid w:val="00F033F1"/>
    <w:rsid w:val="00F0430A"/>
    <w:rsid w:val="00F07445"/>
    <w:rsid w:val="00F13AC4"/>
    <w:rsid w:val="00F13D68"/>
    <w:rsid w:val="00F219EB"/>
    <w:rsid w:val="00F21F92"/>
    <w:rsid w:val="00F23CA2"/>
    <w:rsid w:val="00F330C7"/>
    <w:rsid w:val="00F36845"/>
    <w:rsid w:val="00F37AAF"/>
    <w:rsid w:val="00F4221C"/>
    <w:rsid w:val="00F43FEF"/>
    <w:rsid w:val="00F45A3C"/>
    <w:rsid w:val="00F51F10"/>
    <w:rsid w:val="00F6619F"/>
    <w:rsid w:val="00F73CEC"/>
    <w:rsid w:val="00F81756"/>
    <w:rsid w:val="00F81929"/>
    <w:rsid w:val="00F81B89"/>
    <w:rsid w:val="00F831A0"/>
    <w:rsid w:val="00F86CCA"/>
    <w:rsid w:val="00FA087D"/>
    <w:rsid w:val="00FA2E95"/>
    <w:rsid w:val="00FA6A78"/>
    <w:rsid w:val="00FB3E9D"/>
    <w:rsid w:val="00FB7183"/>
    <w:rsid w:val="00FC1E71"/>
    <w:rsid w:val="00FC62E7"/>
    <w:rsid w:val="00FE03B9"/>
    <w:rsid w:val="00FE6B49"/>
    <w:rsid w:val="00FF0D69"/>
    <w:rsid w:val="00FF619B"/>
    <w:rsid w:val="7F35B6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178CC"/>
  <w15:docId w15:val="{01466E26-FD47-4B3D-8690-F2EFCABCC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309D9"/>
  </w:style>
  <w:style w:type="paragraph" w:styleId="Titolo1">
    <w:name w:val="heading 1"/>
    <w:basedOn w:val="Normale"/>
    <w:next w:val="Normale"/>
    <w:link w:val="Titolo1Carattere"/>
    <w:autoRedefine/>
    <w:uiPriority w:val="9"/>
    <w:qFormat/>
    <w:rsid w:val="00DF1C18"/>
    <w:pPr>
      <w:keepNext/>
      <w:keepLines/>
      <w:pageBreakBefore/>
      <w:numPr>
        <w:numId w:val="3"/>
      </w:numPr>
      <w:spacing w:before="840" w:after="600" w:line="240" w:lineRule="auto"/>
      <w:outlineLvl w:val="0"/>
    </w:pPr>
    <w:rPr>
      <w:rFonts w:asciiTheme="majorHAnsi" w:eastAsia="Times New Roman" w:hAnsiTheme="majorHAnsi" w:cstheme="majorBidi"/>
      <w:caps/>
      <w:color w:val="2E74B5" w:themeColor="accent1" w:themeShade="BF"/>
      <w:sz w:val="40"/>
      <w:szCs w:val="32"/>
    </w:rPr>
  </w:style>
  <w:style w:type="paragraph" w:styleId="Titolo2">
    <w:name w:val="heading 2"/>
    <w:basedOn w:val="Normale"/>
    <w:next w:val="Normale"/>
    <w:link w:val="Titolo2Carattere"/>
    <w:autoRedefine/>
    <w:uiPriority w:val="9"/>
    <w:unhideWhenUsed/>
    <w:qFormat/>
    <w:rsid w:val="00094F0E"/>
    <w:pPr>
      <w:keepNext/>
      <w:keepLines/>
      <w:numPr>
        <w:ilvl w:val="1"/>
        <w:numId w:val="3"/>
      </w:numPr>
      <w:spacing w:before="240" w:after="12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autoRedefine/>
    <w:uiPriority w:val="9"/>
    <w:unhideWhenUsed/>
    <w:qFormat/>
    <w:rsid w:val="008D3AA7"/>
    <w:pPr>
      <w:keepNext/>
      <w:keepLines/>
      <w:numPr>
        <w:ilvl w:val="2"/>
        <w:numId w:val="3"/>
      </w:numPr>
      <w:spacing w:before="120" w:after="120"/>
      <w:ind w:left="709" w:hanging="709"/>
      <w:outlineLvl w:val="2"/>
    </w:pPr>
    <w:rPr>
      <w:rFonts w:asciiTheme="majorHAnsi" w:eastAsiaTheme="majorEastAsia" w:hAnsiTheme="majorHAnsi" w:cstheme="majorBidi"/>
      <w:color w:val="4472C4" w:themeColor="accent5"/>
      <w:sz w:val="26"/>
      <w:szCs w:val="24"/>
    </w:rPr>
  </w:style>
  <w:style w:type="paragraph" w:styleId="Titolo4">
    <w:name w:val="heading 4"/>
    <w:basedOn w:val="Normale"/>
    <w:next w:val="Normale"/>
    <w:link w:val="Titolo4Carattere"/>
    <w:autoRedefine/>
    <w:uiPriority w:val="9"/>
    <w:unhideWhenUsed/>
    <w:qFormat/>
    <w:rsid w:val="00C47E6F"/>
    <w:pPr>
      <w:keepNext/>
      <w:keepLines/>
      <w:spacing w:before="120" w:after="60" w:line="240" w:lineRule="auto"/>
      <w:outlineLvl w:val="3"/>
    </w:pPr>
    <w:rPr>
      <w:rFonts w:asciiTheme="majorHAnsi" w:eastAsiaTheme="majorEastAsia" w:hAnsiTheme="majorHAnsi" w:cstheme="majorBidi"/>
      <w:iCs/>
      <w:color w:val="2E74B5" w:themeColor="accent1" w:themeShade="BF"/>
      <w:sz w:val="26"/>
    </w:rPr>
  </w:style>
  <w:style w:type="paragraph" w:styleId="Titolo5">
    <w:name w:val="heading 5"/>
    <w:basedOn w:val="Normale"/>
    <w:next w:val="Normale"/>
    <w:link w:val="Titolo5Carattere"/>
    <w:uiPriority w:val="9"/>
    <w:semiHidden/>
    <w:unhideWhenUsed/>
    <w:qFormat/>
    <w:rsid w:val="00094F0E"/>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094F0E"/>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094F0E"/>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094F0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094F0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94F0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94F0E"/>
  </w:style>
  <w:style w:type="paragraph" w:styleId="Pidipagina">
    <w:name w:val="footer"/>
    <w:basedOn w:val="Normale"/>
    <w:link w:val="PidipaginaCarattere"/>
    <w:uiPriority w:val="99"/>
    <w:unhideWhenUsed/>
    <w:rsid w:val="00094F0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94F0E"/>
  </w:style>
  <w:style w:type="table" w:customStyle="1" w:styleId="TableGrid1">
    <w:name w:val="Table Grid1"/>
    <w:rsid w:val="00094F0E"/>
    <w:pPr>
      <w:spacing w:after="0" w:line="240" w:lineRule="auto"/>
    </w:pPr>
    <w:rPr>
      <w:rFonts w:eastAsiaTheme="minorEastAsia"/>
      <w:lang w:eastAsia="it-IT"/>
    </w:rPr>
    <w:tblPr>
      <w:tblCellMar>
        <w:top w:w="0" w:type="dxa"/>
        <w:left w:w="0" w:type="dxa"/>
        <w:bottom w:w="0" w:type="dxa"/>
        <w:right w:w="0" w:type="dxa"/>
      </w:tblCellMar>
    </w:tblPr>
  </w:style>
  <w:style w:type="paragraph" w:styleId="Testonotaapidipagina">
    <w:name w:val="footnote text"/>
    <w:basedOn w:val="Normale"/>
    <w:link w:val="TestonotaapidipaginaCarattere"/>
    <w:autoRedefine/>
    <w:semiHidden/>
    <w:rsid w:val="00094F0E"/>
    <w:pPr>
      <w:overflowPunct w:val="0"/>
      <w:autoSpaceDE w:val="0"/>
      <w:autoSpaceDN w:val="0"/>
      <w:adjustRightInd w:val="0"/>
      <w:spacing w:after="0" w:line="240" w:lineRule="auto"/>
      <w:jc w:val="both"/>
      <w:textAlignment w:val="baseline"/>
    </w:pPr>
    <w:rPr>
      <w:rFonts w:ascii="Arial" w:eastAsia="Times New Roman" w:hAnsi="Arial" w:cs="Times New Roman"/>
      <w:sz w:val="20"/>
      <w:szCs w:val="20"/>
    </w:rPr>
  </w:style>
  <w:style w:type="character" w:customStyle="1" w:styleId="TestonotaapidipaginaCarattere">
    <w:name w:val="Testo nota a piè di pagina Carattere"/>
    <w:basedOn w:val="Carpredefinitoparagrafo"/>
    <w:link w:val="Testonotaapidipagina"/>
    <w:semiHidden/>
    <w:rsid w:val="00094F0E"/>
    <w:rPr>
      <w:rFonts w:ascii="Arial" w:eastAsia="Times New Roman" w:hAnsi="Arial" w:cs="Times New Roman"/>
      <w:sz w:val="20"/>
      <w:szCs w:val="20"/>
    </w:rPr>
  </w:style>
  <w:style w:type="paragraph" w:customStyle="1" w:styleId="Titoloprocedura">
    <w:name w:val="Titolo procedura"/>
    <w:basedOn w:val="Normale"/>
    <w:rsid w:val="00094F0E"/>
    <w:pPr>
      <w:overflowPunct w:val="0"/>
      <w:autoSpaceDE w:val="0"/>
      <w:autoSpaceDN w:val="0"/>
      <w:adjustRightInd w:val="0"/>
      <w:spacing w:after="240" w:line="360" w:lineRule="auto"/>
      <w:jc w:val="center"/>
      <w:textAlignment w:val="baseline"/>
    </w:pPr>
    <w:rPr>
      <w:rFonts w:ascii="Arial Narrow" w:eastAsia="Times New Roman" w:hAnsi="Arial Narrow" w:cs="Times New Roman"/>
      <w:b/>
      <w:caps/>
      <w:color w:val="333399"/>
      <w:sz w:val="40"/>
      <w:szCs w:val="20"/>
    </w:rPr>
  </w:style>
  <w:style w:type="paragraph" w:styleId="Sommario1">
    <w:name w:val="toc 1"/>
    <w:basedOn w:val="Normale"/>
    <w:next w:val="Normale"/>
    <w:autoRedefine/>
    <w:uiPriority w:val="39"/>
    <w:rsid w:val="00094F0E"/>
    <w:pPr>
      <w:tabs>
        <w:tab w:val="left" w:pos="709"/>
        <w:tab w:val="right" w:leader="dot" w:pos="9854"/>
      </w:tabs>
      <w:overflowPunct w:val="0"/>
      <w:autoSpaceDE w:val="0"/>
      <w:autoSpaceDN w:val="0"/>
      <w:adjustRightInd w:val="0"/>
      <w:spacing w:before="240" w:after="120" w:line="240" w:lineRule="auto"/>
      <w:textAlignment w:val="baseline"/>
    </w:pPr>
    <w:rPr>
      <w:rFonts w:eastAsiaTheme="minorEastAsia"/>
      <w:b/>
      <w:bCs/>
      <w:caps/>
      <w:noProof/>
      <w:lang w:eastAsia="it-IT"/>
    </w:rPr>
  </w:style>
  <w:style w:type="paragraph" w:styleId="Sommario2">
    <w:name w:val="toc 2"/>
    <w:basedOn w:val="Normale"/>
    <w:next w:val="Normale"/>
    <w:uiPriority w:val="39"/>
    <w:qFormat/>
    <w:rsid w:val="00094F0E"/>
    <w:pPr>
      <w:tabs>
        <w:tab w:val="left" w:pos="1418"/>
        <w:tab w:val="right" w:leader="dot" w:pos="9854"/>
      </w:tabs>
      <w:overflowPunct w:val="0"/>
      <w:autoSpaceDE w:val="0"/>
      <w:autoSpaceDN w:val="0"/>
      <w:adjustRightInd w:val="0"/>
      <w:spacing w:after="0" w:line="240" w:lineRule="auto"/>
      <w:ind w:left="709"/>
      <w:textAlignment w:val="baseline"/>
    </w:pPr>
    <w:rPr>
      <w:rFonts w:eastAsiaTheme="minorEastAsia"/>
      <w:noProof/>
      <w:lang w:eastAsia="it-IT"/>
    </w:rPr>
  </w:style>
  <w:style w:type="paragraph" w:styleId="Sommario4">
    <w:name w:val="toc 4"/>
    <w:basedOn w:val="Normale"/>
    <w:next w:val="Normale"/>
    <w:autoRedefine/>
    <w:uiPriority w:val="39"/>
    <w:rsid w:val="00094F0E"/>
    <w:pPr>
      <w:overflowPunct w:val="0"/>
      <w:autoSpaceDE w:val="0"/>
      <w:autoSpaceDN w:val="0"/>
      <w:adjustRightInd w:val="0"/>
      <w:spacing w:after="0" w:line="240" w:lineRule="auto"/>
      <w:ind w:left="720"/>
      <w:textAlignment w:val="baseline"/>
    </w:pPr>
    <w:rPr>
      <w:rFonts w:eastAsia="Times New Roman" w:cs="Times New Roman"/>
      <w:sz w:val="20"/>
      <w:szCs w:val="18"/>
    </w:rPr>
  </w:style>
  <w:style w:type="character" w:styleId="Collegamentoipertestuale">
    <w:name w:val="Hyperlink"/>
    <w:basedOn w:val="Carpredefinitoparagrafo"/>
    <w:uiPriority w:val="99"/>
    <w:rsid w:val="00094F0E"/>
    <w:rPr>
      <w:rFonts w:ascii="Calibri" w:hAnsi="Calibri"/>
      <w:color w:val="0000FF"/>
      <w:sz w:val="24"/>
      <w:szCs w:val="22"/>
      <w:u w:val="single"/>
      <w:lang w:val="en-US" w:eastAsia="en-US" w:bidi="ar-SA"/>
    </w:rPr>
  </w:style>
  <w:style w:type="paragraph" w:styleId="Paragrafoelenco">
    <w:name w:val="List Paragraph"/>
    <w:basedOn w:val="Normale"/>
    <w:uiPriority w:val="34"/>
    <w:qFormat/>
    <w:rsid w:val="00094F0E"/>
    <w:pPr>
      <w:ind w:left="720"/>
      <w:contextualSpacing/>
    </w:pPr>
  </w:style>
  <w:style w:type="character" w:customStyle="1" w:styleId="Titolo1Carattere">
    <w:name w:val="Titolo 1 Carattere"/>
    <w:basedOn w:val="Carpredefinitoparagrafo"/>
    <w:link w:val="Titolo1"/>
    <w:uiPriority w:val="9"/>
    <w:rsid w:val="00DF1C18"/>
    <w:rPr>
      <w:rFonts w:asciiTheme="majorHAnsi" w:eastAsia="Times New Roman" w:hAnsiTheme="majorHAnsi" w:cstheme="majorBidi"/>
      <w:caps/>
      <w:color w:val="2E74B5" w:themeColor="accent1" w:themeShade="BF"/>
      <w:sz w:val="40"/>
      <w:szCs w:val="32"/>
    </w:rPr>
  </w:style>
  <w:style w:type="character" w:customStyle="1" w:styleId="Titolo2Carattere">
    <w:name w:val="Titolo 2 Carattere"/>
    <w:basedOn w:val="Carpredefinitoparagrafo"/>
    <w:link w:val="Titolo2"/>
    <w:uiPriority w:val="9"/>
    <w:rsid w:val="00094F0E"/>
    <w:rPr>
      <w:rFonts w:asciiTheme="majorHAnsi" w:eastAsiaTheme="majorEastAsia" w:hAnsiTheme="majorHAnsi" w:cstheme="majorBidi"/>
      <w:color w:val="2E74B5" w:themeColor="accent1" w:themeShade="BF"/>
      <w:sz w:val="26"/>
      <w:szCs w:val="26"/>
    </w:rPr>
  </w:style>
  <w:style w:type="character" w:customStyle="1" w:styleId="Titolo4Carattere">
    <w:name w:val="Titolo 4 Carattere"/>
    <w:basedOn w:val="Carpredefinitoparagrafo"/>
    <w:link w:val="Titolo4"/>
    <w:uiPriority w:val="9"/>
    <w:rsid w:val="00C47E6F"/>
    <w:rPr>
      <w:rFonts w:asciiTheme="majorHAnsi" w:eastAsiaTheme="majorEastAsia" w:hAnsiTheme="majorHAnsi" w:cstheme="majorBidi"/>
      <w:iCs/>
      <w:color w:val="2E74B5" w:themeColor="accent1" w:themeShade="BF"/>
      <w:sz w:val="26"/>
    </w:rPr>
  </w:style>
  <w:style w:type="paragraph" w:customStyle="1" w:styleId="testo2">
    <w:name w:val="testo2"/>
    <w:basedOn w:val="Normale"/>
    <w:rsid w:val="00094F0E"/>
    <w:pPr>
      <w:overflowPunct w:val="0"/>
      <w:autoSpaceDE w:val="0"/>
      <w:autoSpaceDN w:val="0"/>
      <w:adjustRightInd w:val="0"/>
      <w:spacing w:after="0" w:line="240" w:lineRule="auto"/>
      <w:ind w:left="851"/>
      <w:jc w:val="both"/>
      <w:textAlignment w:val="baseline"/>
    </w:pPr>
    <w:rPr>
      <w:rFonts w:ascii="Arial" w:eastAsia="Times New Roman" w:hAnsi="Arial" w:cs="Times New Roman"/>
      <w:sz w:val="24"/>
      <w:szCs w:val="20"/>
    </w:rPr>
  </w:style>
  <w:style w:type="paragraph" w:customStyle="1" w:styleId="Stile3">
    <w:name w:val="Stile3"/>
    <w:basedOn w:val="Normale"/>
    <w:rsid w:val="00094F0E"/>
    <w:pPr>
      <w:keepNext/>
      <w:numPr>
        <w:ilvl w:val="2"/>
        <w:numId w:val="1"/>
      </w:numPr>
      <w:overflowPunct w:val="0"/>
      <w:autoSpaceDE w:val="0"/>
      <w:autoSpaceDN w:val="0"/>
      <w:adjustRightInd w:val="0"/>
      <w:spacing w:before="360" w:after="360" w:line="240" w:lineRule="auto"/>
      <w:jc w:val="both"/>
      <w:textAlignment w:val="baseline"/>
      <w:outlineLvl w:val="2"/>
    </w:pPr>
    <w:rPr>
      <w:rFonts w:ascii="Verdana" w:eastAsia="Times New Roman" w:hAnsi="Verdana" w:cs="Times New Roman"/>
      <w:b/>
      <w:i/>
      <w:sz w:val="20"/>
      <w:szCs w:val="20"/>
    </w:rPr>
  </w:style>
  <w:style w:type="paragraph" w:styleId="Titolo">
    <w:name w:val="Title"/>
    <w:basedOn w:val="Normale"/>
    <w:next w:val="Normale"/>
    <w:link w:val="TitoloCarattere"/>
    <w:autoRedefine/>
    <w:uiPriority w:val="10"/>
    <w:qFormat/>
    <w:rsid w:val="00094F0E"/>
    <w:pPr>
      <w:spacing w:before="960" w:after="360" w:line="240" w:lineRule="auto"/>
      <w:contextualSpacing/>
      <w:jc w:val="center"/>
    </w:pPr>
    <w:rPr>
      <w:rFonts w:asciiTheme="majorHAnsi" w:eastAsiaTheme="majorEastAsia" w:hAnsiTheme="majorHAnsi" w:cstheme="majorBidi"/>
      <w:color w:val="2E74B5"/>
      <w:spacing w:val="-10"/>
      <w:kern w:val="28"/>
      <w:sz w:val="32"/>
      <w:szCs w:val="56"/>
    </w:rPr>
  </w:style>
  <w:style w:type="character" w:customStyle="1" w:styleId="TitoloCarattere">
    <w:name w:val="Titolo Carattere"/>
    <w:basedOn w:val="Carpredefinitoparagrafo"/>
    <w:link w:val="Titolo"/>
    <w:uiPriority w:val="10"/>
    <w:rsid w:val="00094F0E"/>
    <w:rPr>
      <w:rFonts w:asciiTheme="majorHAnsi" w:eastAsiaTheme="majorEastAsia" w:hAnsiTheme="majorHAnsi" w:cstheme="majorBidi"/>
      <w:color w:val="2E74B5"/>
      <w:spacing w:val="-10"/>
      <w:kern w:val="28"/>
      <w:sz w:val="32"/>
      <w:szCs w:val="56"/>
    </w:rPr>
  </w:style>
  <w:style w:type="character" w:customStyle="1" w:styleId="Titolo3Carattere">
    <w:name w:val="Titolo 3 Carattere"/>
    <w:basedOn w:val="Carpredefinitoparagrafo"/>
    <w:link w:val="Titolo3"/>
    <w:uiPriority w:val="9"/>
    <w:rsid w:val="008D3AA7"/>
    <w:rPr>
      <w:rFonts w:asciiTheme="majorHAnsi" w:eastAsiaTheme="majorEastAsia" w:hAnsiTheme="majorHAnsi" w:cstheme="majorBidi"/>
      <w:color w:val="4472C4" w:themeColor="accent5"/>
      <w:sz w:val="26"/>
      <w:szCs w:val="24"/>
    </w:rPr>
  </w:style>
  <w:style w:type="paragraph" w:styleId="Sottotitolo">
    <w:name w:val="Subtitle"/>
    <w:basedOn w:val="Normale"/>
    <w:next w:val="Normale"/>
    <w:link w:val="SottotitoloCarattere"/>
    <w:autoRedefine/>
    <w:uiPriority w:val="11"/>
    <w:qFormat/>
    <w:rsid w:val="00094F0E"/>
    <w:pPr>
      <w:spacing w:before="360" w:after="960" w:line="240" w:lineRule="auto"/>
      <w:jc w:val="center"/>
    </w:pPr>
    <w:rPr>
      <w:rFonts w:eastAsiaTheme="minorEastAsia"/>
      <w:color w:val="2E74B5"/>
      <w:spacing w:val="10"/>
      <w:sz w:val="32"/>
      <w:szCs w:val="21"/>
    </w:rPr>
  </w:style>
  <w:style w:type="character" w:customStyle="1" w:styleId="SottotitoloCarattere">
    <w:name w:val="Sottotitolo Carattere"/>
    <w:basedOn w:val="Carpredefinitoparagrafo"/>
    <w:link w:val="Sottotitolo"/>
    <w:uiPriority w:val="11"/>
    <w:rsid w:val="00094F0E"/>
    <w:rPr>
      <w:rFonts w:eastAsiaTheme="minorEastAsia"/>
      <w:color w:val="2E74B5"/>
      <w:spacing w:val="10"/>
      <w:sz w:val="32"/>
      <w:szCs w:val="21"/>
    </w:rPr>
  </w:style>
  <w:style w:type="paragraph" w:styleId="Citazione">
    <w:name w:val="Quote"/>
    <w:basedOn w:val="Normale"/>
    <w:next w:val="Normale"/>
    <w:link w:val="CitazioneCarattere"/>
    <w:uiPriority w:val="29"/>
    <w:qFormat/>
    <w:rsid w:val="00094F0E"/>
    <w:pPr>
      <w:spacing w:before="100" w:after="200" w:line="276" w:lineRule="auto"/>
    </w:pPr>
    <w:rPr>
      <w:rFonts w:eastAsiaTheme="minorEastAsia"/>
      <w:i/>
      <w:iCs/>
      <w:sz w:val="24"/>
      <w:szCs w:val="24"/>
    </w:rPr>
  </w:style>
  <w:style w:type="character" w:customStyle="1" w:styleId="CitazioneCarattere">
    <w:name w:val="Citazione Carattere"/>
    <w:basedOn w:val="Carpredefinitoparagrafo"/>
    <w:link w:val="Citazione"/>
    <w:uiPriority w:val="29"/>
    <w:rsid w:val="00094F0E"/>
    <w:rPr>
      <w:rFonts w:eastAsiaTheme="minorEastAsia"/>
      <w:i/>
      <w:iCs/>
      <w:sz w:val="24"/>
      <w:szCs w:val="24"/>
    </w:rPr>
  </w:style>
  <w:style w:type="character" w:styleId="Enfasiintensa">
    <w:name w:val="Intense Emphasis"/>
    <w:uiPriority w:val="21"/>
    <w:qFormat/>
    <w:rsid w:val="00094F0E"/>
    <w:rPr>
      <w:b/>
      <w:bCs/>
      <w:caps/>
      <w:color w:val="1F4D78" w:themeColor="accent1" w:themeShade="7F"/>
      <w:spacing w:val="10"/>
    </w:rPr>
  </w:style>
  <w:style w:type="table" w:customStyle="1" w:styleId="Tabellagriglia5scura-colore11">
    <w:name w:val="Tabella griglia 5 scura - colore 11"/>
    <w:basedOn w:val="Tabellanormale"/>
    <w:uiPriority w:val="50"/>
    <w:rsid w:val="00094F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spaziosopra">
    <w:name w:val="spazio sopra"/>
    <w:basedOn w:val="Normale"/>
    <w:link w:val="spaziosopraCarattere"/>
    <w:autoRedefine/>
    <w:qFormat/>
    <w:rsid w:val="00094F0E"/>
    <w:pPr>
      <w:spacing w:before="1080" w:after="0"/>
    </w:pPr>
    <w:rPr>
      <w:rFonts w:ascii="Arial" w:hAnsi="Arial" w:cs="Arial"/>
    </w:rPr>
  </w:style>
  <w:style w:type="paragraph" w:styleId="Nessunaspaziatura">
    <w:name w:val="No Spacing"/>
    <w:link w:val="NessunaspaziaturaCarattere"/>
    <w:uiPriority w:val="1"/>
    <w:qFormat/>
    <w:rsid w:val="00094F0E"/>
    <w:pPr>
      <w:spacing w:after="0" w:line="240" w:lineRule="auto"/>
    </w:pPr>
  </w:style>
  <w:style w:type="character" w:customStyle="1" w:styleId="spaziosopraCarattere">
    <w:name w:val="spazio sopra Carattere"/>
    <w:basedOn w:val="Carpredefinitoparagrafo"/>
    <w:link w:val="spaziosopra"/>
    <w:rsid w:val="00094F0E"/>
    <w:rPr>
      <w:rFonts w:ascii="Arial" w:hAnsi="Arial" w:cs="Arial"/>
    </w:rPr>
  </w:style>
  <w:style w:type="paragraph" w:customStyle="1" w:styleId="notepiedipag">
    <w:name w:val="note piedipag"/>
    <w:basedOn w:val="Nessunaspaziatura"/>
    <w:link w:val="notepiedipagCarattere"/>
    <w:autoRedefine/>
    <w:qFormat/>
    <w:rsid w:val="00094F0E"/>
    <w:pPr>
      <w:spacing w:before="60" w:after="60"/>
    </w:pPr>
    <w:rPr>
      <w:color w:val="7F7F7F" w:themeColor="text1" w:themeTint="80"/>
      <w:sz w:val="20"/>
    </w:rPr>
  </w:style>
  <w:style w:type="table" w:customStyle="1" w:styleId="TableGrid0">
    <w:name w:val="Table Grid0"/>
    <w:basedOn w:val="Tabellanormale"/>
    <w:uiPriority w:val="39"/>
    <w:rsid w:val="00094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ssunaspaziaturaCarattere">
    <w:name w:val="Nessuna spaziatura Carattere"/>
    <w:basedOn w:val="Carpredefinitoparagrafo"/>
    <w:link w:val="Nessunaspaziatura"/>
    <w:uiPriority w:val="1"/>
    <w:rsid w:val="00094F0E"/>
  </w:style>
  <w:style w:type="character" w:customStyle="1" w:styleId="notepiedipagCarattere">
    <w:name w:val="note piedipag Carattere"/>
    <w:basedOn w:val="NessunaspaziaturaCarattere"/>
    <w:link w:val="notepiedipag"/>
    <w:rsid w:val="00094F0E"/>
    <w:rPr>
      <w:color w:val="7F7F7F" w:themeColor="text1" w:themeTint="80"/>
      <w:sz w:val="20"/>
    </w:rPr>
  </w:style>
  <w:style w:type="character" w:styleId="Titolodellibro">
    <w:name w:val="Book Title"/>
    <w:basedOn w:val="Carpredefinitoparagrafo"/>
    <w:uiPriority w:val="33"/>
    <w:qFormat/>
    <w:rsid w:val="00094F0E"/>
    <w:rPr>
      <w:b/>
      <w:bCs/>
      <w:i/>
      <w:iCs/>
      <w:spacing w:val="5"/>
    </w:rPr>
  </w:style>
  <w:style w:type="paragraph" w:customStyle="1" w:styleId="Titolodeldocumento">
    <w:name w:val="Titolo del documento"/>
    <w:basedOn w:val="Normale"/>
    <w:link w:val="TitolodeldocumentoCarattere"/>
    <w:autoRedefine/>
    <w:qFormat/>
    <w:rsid w:val="00094F0E"/>
    <w:pPr>
      <w:spacing w:before="960" w:after="360" w:line="400" w:lineRule="exact"/>
      <w:ind w:left="1276" w:hanging="1276"/>
      <w:jc w:val="center"/>
    </w:pPr>
    <w:rPr>
      <w:rFonts w:ascii="Calibri Light" w:eastAsia="Times New Roman" w:hAnsi="Calibri Light" w:cs="Times New Roman"/>
      <w:noProof/>
      <w:color w:val="000000"/>
      <w:sz w:val="48"/>
      <w:szCs w:val="20"/>
      <w:lang w:eastAsia="it-IT"/>
    </w:rPr>
  </w:style>
  <w:style w:type="paragraph" w:customStyle="1" w:styleId="tabella">
    <w:name w:val="tabella"/>
    <w:basedOn w:val="Normale1"/>
    <w:autoRedefine/>
    <w:rsid w:val="00094F0E"/>
    <w:pPr>
      <w:spacing w:after="0"/>
    </w:pPr>
    <w:rPr>
      <w:sz w:val="20"/>
    </w:rPr>
  </w:style>
  <w:style w:type="character" w:customStyle="1" w:styleId="TitolodeldocumentoCarattere">
    <w:name w:val="Titolo del documento Carattere"/>
    <w:basedOn w:val="Carpredefinitoparagrafo"/>
    <w:link w:val="Titolodeldocumento"/>
    <w:rsid w:val="00094F0E"/>
    <w:rPr>
      <w:rFonts w:ascii="Calibri Light" w:eastAsia="Times New Roman" w:hAnsi="Calibri Light" w:cs="Times New Roman"/>
      <w:noProof/>
      <w:color w:val="000000"/>
      <w:sz w:val="48"/>
      <w:szCs w:val="20"/>
      <w:lang w:eastAsia="it-IT"/>
    </w:rPr>
  </w:style>
  <w:style w:type="paragraph" w:customStyle="1" w:styleId="Normale1">
    <w:name w:val="Normale1"/>
    <w:basedOn w:val="Normale"/>
    <w:rsid w:val="00094F0E"/>
    <w:pPr>
      <w:spacing w:after="120" w:line="264" w:lineRule="auto"/>
      <w:jc w:val="both"/>
    </w:pPr>
    <w:rPr>
      <w:rFonts w:ascii="Calibri" w:eastAsia="Times New Roman" w:hAnsi="Calibri" w:cs="Times New Roman"/>
      <w:sz w:val="24"/>
      <w:szCs w:val="20"/>
      <w:lang w:eastAsia="it-IT"/>
    </w:rPr>
  </w:style>
  <w:style w:type="paragraph" w:customStyle="1" w:styleId="IntroBreak">
    <w:name w:val="IntroBreak"/>
    <w:basedOn w:val="Normale"/>
    <w:autoRedefine/>
    <w:rsid w:val="00094F0E"/>
    <w:pPr>
      <w:spacing w:after="120" w:line="264" w:lineRule="auto"/>
    </w:pPr>
    <w:rPr>
      <w:rFonts w:ascii="Tahoma" w:eastAsia="Times New Roman" w:hAnsi="Tahoma" w:cs="Tahoma"/>
      <w:b/>
      <w:bCs/>
      <w:sz w:val="20"/>
      <w:szCs w:val="24"/>
    </w:rPr>
  </w:style>
  <w:style w:type="paragraph" w:styleId="Titolosommario">
    <w:name w:val="TOC Heading"/>
    <w:basedOn w:val="Titolo1"/>
    <w:next w:val="Normale"/>
    <w:autoRedefine/>
    <w:uiPriority w:val="39"/>
    <w:unhideWhenUsed/>
    <w:qFormat/>
    <w:rsid w:val="00094F0E"/>
    <w:pPr>
      <w:numPr>
        <w:numId w:val="0"/>
      </w:numPr>
      <w:spacing w:before="360" w:after="120"/>
      <w:outlineLvl w:val="9"/>
    </w:pPr>
    <w:rPr>
      <w:lang w:eastAsia="it-IT"/>
    </w:rPr>
  </w:style>
  <w:style w:type="paragraph" w:styleId="Sommario3">
    <w:name w:val="toc 3"/>
    <w:basedOn w:val="Normale"/>
    <w:next w:val="Normale"/>
    <w:autoRedefine/>
    <w:uiPriority w:val="39"/>
    <w:unhideWhenUsed/>
    <w:rsid w:val="00094F0E"/>
    <w:pPr>
      <w:tabs>
        <w:tab w:val="left" w:pos="1418"/>
        <w:tab w:val="right" w:leader="dot" w:pos="9854"/>
      </w:tabs>
      <w:spacing w:after="0" w:line="240" w:lineRule="auto"/>
      <w:ind w:left="993" w:hanging="300"/>
    </w:pPr>
    <w:rPr>
      <w:rFonts w:eastAsiaTheme="minorEastAsia"/>
      <w:noProof/>
      <w:lang w:eastAsia="it-IT"/>
    </w:rPr>
  </w:style>
  <w:style w:type="character" w:styleId="Rimandonotaapidipagina">
    <w:name w:val="footnote reference"/>
    <w:semiHidden/>
    <w:rsid w:val="00094F0E"/>
    <w:rPr>
      <w:vertAlign w:val="superscript"/>
    </w:rPr>
  </w:style>
  <w:style w:type="paragraph" w:customStyle="1" w:styleId="TableHeadBold">
    <w:name w:val="Table Head Bold"/>
    <w:basedOn w:val="Normale"/>
    <w:rsid w:val="00094F0E"/>
    <w:pPr>
      <w:keepNext/>
      <w:keepLines/>
      <w:overflowPunct w:val="0"/>
      <w:autoSpaceDE w:val="0"/>
      <w:autoSpaceDN w:val="0"/>
      <w:adjustRightInd w:val="0"/>
      <w:spacing w:before="60" w:after="60" w:line="264" w:lineRule="auto"/>
      <w:ind w:left="60" w:right="60"/>
      <w:textAlignment w:val="baseline"/>
    </w:pPr>
    <w:rPr>
      <w:rFonts w:ascii="Helvetica" w:eastAsia="Times New Roman" w:hAnsi="Helvetica" w:cs="Times New Roman"/>
      <w:b/>
      <w:sz w:val="20"/>
      <w:szCs w:val="20"/>
      <w:lang w:val="en-US"/>
    </w:rPr>
  </w:style>
  <w:style w:type="table" w:customStyle="1" w:styleId="Tabellaelenco1chiara-colore11">
    <w:name w:val="Tabella elenco 1 chiara - colore 11"/>
    <w:basedOn w:val="Tabellanormale"/>
    <w:uiPriority w:val="46"/>
    <w:rsid w:val="00094F0E"/>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griglia4-colore11">
    <w:name w:val="Tabella griglia 4 - colore 11"/>
    <w:basedOn w:val="Tabellanormale"/>
    <w:uiPriority w:val="49"/>
    <w:rsid w:val="00094F0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elenco4-colore11">
    <w:name w:val="Tabella elenco 4 - colore 11"/>
    <w:basedOn w:val="Tabellanormale"/>
    <w:uiPriority w:val="49"/>
    <w:rsid w:val="00094F0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standard-01">
    <w:name w:val="Tabella standard-01"/>
    <w:basedOn w:val="Tabellaelenco4-colore11"/>
    <w:uiPriority w:val="99"/>
    <w:rsid w:val="00094F0E"/>
    <w:rPr>
      <w:rFonts w:ascii="Calibri" w:hAnsi="Calibri"/>
    </w:rPr>
    <w:tblPr>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rFonts w:ascii="Calibri" w:hAnsi="Calibri"/>
        <w:b/>
        <w:bCs/>
        <w:color w:val="FFFFFF" w:themeColor="background1"/>
        <w:sz w:val="22"/>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testazione0">
    <w:name w:val="intestazione"/>
    <w:basedOn w:val="Normale"/>
    <w:link w:val="intestazioneCarattere0"/>
    <w:autoRedefine/>
    <w:qFormat/>
    <w:rsid w:val="00094F0E"/>
    <w:pPr>
      <w:spacing w:after="0" w:line="264" w:lineRule="auto"/>
    </w:pPr>
    <w:rPr>
      <w:rFonts w:ascii="Calibri" w:eastAsia="Times New Roman" w:hAnsi="Calibri" w:cs="Times New Roman"/>
      <w:noProof/>
      <w:sz w:val="20"/>
      <w:szCs w:val="20"/>
      <w:lang w:eastAsia="it-IT"/>
    </w:rPr>
  </w:style>
  <w:style w:type="character" w:customStyle="1" w:styleId="intestazioneCarattere0">
    <w:name w:val="intestazione Carattere"/>
    <w:link w:val="intestazione0"/>
    <w:rsid w:val="00094F0E"/>
    <w:rPr>
      <w:rFonts w:ascii="Calibri" w:eastAsia="Times New Roman" w:hAnsi="Calibri" w:cs="Times New Roman"/>
      <w:noProof/>
      <w:sz w:val="20"/>
      <w:szCs w:val="20"/>
      <w:lang w:eastAsia="it-IT"/>
    </w:rPr>
  </w:style>
  <w:style w:type="table" w:customStyle="1" w:styleId="Grigliatabella1">
    <w:name w:val="Griglia tabella1"/>
    <w:basedOn w:val="Tabellanormale"/>
    <w:next w:val="TableGrid0"/>
    <w:rsid w:val="00616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5Carattere">
    <w:name w:val="Titolo 5 Carattere"/>
    <w:basedOn w:val="Carpredefinitoparagrafo"/>
    <w:link w:val="Titolo5"/>
    <w:uiPriority w:val="9"/>
    <w:semiHidden/>
    <w:rsid w:val="00094F0E"/>
    <w:rPr>
      <w:rFonts w:asciiTheme="majorHAnsi" w:eastAsiaTheme="majorEastAsia" w:hAnsiTheme="majorHAnsi" w:cstheme="majorBidi"/>
      <w:color w:val="2E74B5" w:themeColor="accent1" w:themeShade="BF"/>
    </w:rPr>
  </w:style>
  <w:style w:type="character" w:customStyle="1" w:styleId="Titolo6Carattere">
    <w:name w:val="Titolo 6 Carattere"/>
    <w:basedOn w:val="Carpredefinitoparagrafo"/>
    <w:link w:val="Titolo6"/>
    <w:uiPriority w:val="9"/>
    <w:semiHidden/>
    <w:rsid w:val="00094F0E"/>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link w:val="Titolo7"/>
    <w:uiPriority w:val="9"/>
    <w:semiHidden/>
    <w:rsid w:val="00094F0E"/>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link w:val="Titolo8"/>
    <w:uiPriority w:val="9"/>
    <w:semiHidden/>
    <w:rsid w:val="00094F0E"/>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094F0E"/>
    <w:rPr>
      <w:rFonts w:asciiTheme="majorHAnsi" w:eastAsiaTheme="majorEastAsia" w:hAnsiTheme="majorHAnsi" w:cstheme="majorBidi"/>
      <w:i/>
      <w:iCs/>
      <w:color w:val="272727" w:themeColor="text1" w:themeTint="D8"/>
      <w:sz w:val="21"/>
      <w:szCs w:val="21"/>
    </w:rPr>
  </w:style>
  <w:style w:type="paragraph" w:customStyle="1" w:styleId="Normale2">
    <w:name w:val="Normale2"/>
    <w:basedOn w:val="Normale1"/>
    <w:rsid w:val="00094F0E"/>
    <w:pPr>
      <w:spacing w:line="240" w:lineRule="auto"/>
      <w:ind w:left="700"/>
    </w:pPr>
    <w:rPr>
      <w:rFonts w:ascii="Times New Roman" w:hAnsi="Times New Roman"/>
    </w:rPr>
  </w:style>
  <w:style w:type="paragraph" w:customStyle="1" w:styleId="testoGuida">
    <w:name w:val="testo Guida"/>
    <w:basedOn w:val="Rientrocorpodeltesto"/>
    <w:link w:val="testoGuidaCarattere"/>
    <w:rsid w:val="00094F0E"/>
    <w:pPr>
      <w:pBdr>
        <w:top w:val="dashSmallGap" w:sz="4" w:space="1" w:color="auto"/>
        <w:left w:val="dashSmallGap" w:sz="4" w:space="4" w:color="auto"/>
        <w:bottom w:val="dashSmallGap" w:sz="4" w:space="1" w:color="auto"/>
        <w:right w:val="dashSmallGap" w:sz="4" w:space="4" w:color="auto"/>
      </w:pBdr>
      <w:spacing w:after="0" w:line="240" w:lineRule="auto"/>
      <w:ind w:left="0"/>
      <w:jc w:val="both"/>
    </w:pPr>
    <w:rPr>
      <w:rFonts w:ascii="Times New Roman" w:eastAsia="Times New Roman" w:hAnsi="Times New Roman" w:cs="Times New Roman"/>
      <w:sz w:val="24"/>
      <w:szCs w:val="20"/>
      <w:lang w:eastAsia="it-IT"/>
    </w:rPr>
  </w:style>
  <w:style w:type="paragraph" w:styleId="Rientrocorpodeltesto">
    <w:name w:val="Body Text Indent"/>
    <w:basedOn w:val="Normale"/>
    <w:link w:val="RientrocorpodeltestoCarattere"/>
    <w:uiPriority w:val="99"/>
    <w:semiHidden/>
    <w:unhideWhenUsed/>
    <w:rsid w:val="00094F0E"/>
    <w:pPr>
      <w:spacing w:after="120"/>
      <w:ind w:left="283"/>
    </w:pPr>
  </w:style>
  <w:style w:type="character" w:customStyle="1" w:styleId="RientrocorpodeltestoCarattere">
    <w:name w:val="Rientro corpo del testo Carattere"/>
    <w:basedOn w:val="Carpredefinitoparagrafo"/>
    <w:link w:val="Rientrocorpodeltesto"/>
    <w:uiPriority w:val="99"/>
    <w:semiHidden/>
    <w:rsid w:val="00094F0E"/>
  </w:style>
  <w:style w:type="character" w:styleId="Rimandocommento">
    <w:name w:val="annotation reference"/>
    <w:basedOn w:val="Carpredefinitoparagrafo"/>
    <w:uiPriority w:val="99"/>
    <w:semiHidden/>
    <w:unhideWhenUsed/>
    <w:rsid w:val="00094F0E"/>
    <w:rPr>
      <w:sz w:val="16"/>
      <w:szCs w:val="16"/>
    </w:rPr>
  </w:style>
  <w:style w:type="paragraph" w:styleId="Testocommento">
    <w:name w:val="annotation text"/>
    <w:basedOn w:val="Normale"/>
    <w:link w:val="TestocommentoCarattere"/>
    <w:uiPriority w:val="99"/>
    <w:semiHidden/>
    <w:unhideWhenUsed/>
    <w:rsid w:val="00094F0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94F0E"/>
    <w:rPr>
      <w:sz w:val="20"/>
      <w:szCs w:val="20"/>
    </w:rPr>
  </w:style>
  <w:style w:type="paragraph" w:styleId="Soggettocommento">
    <w:name w:val="annotation subject"/>
    <w:basedOn w:val="Testocommento"/>
    <w:next w:val="Testocommento"/>
    <w:link w:val="SoggettocommentoCarattere"/>
    <w:uiPriority w:val="99"/>
    <w:semiHidden/>
    <w:unhideWhenUsed/>
    <w:rsid w:val="00094F0E"/>
    <w:rPr>
      <w:b/>
      <w:bCs/>
    </w:rPr>
  </w:style>
  <w:style w:type="character" w:customStyle="1" w:styleId="SoggettocommentoCarattere">
    <w:name w:val="Soggetto commento Carattere"/>
    <w:basedOn w:val="TestocommentoCarattere"/>
    <w:link w:val="Soggettocommento"/>
    <w:uiPriority w:val="99"/>
    <w:semiHidden/>
    <w:rsid w:val="00094F0E"/>
    <w:rPr>
      <w:b/>
      <w:bCs/>
      <w:sz w:val="20"/>
      <w:szCs w:val="20"/>
    </w:rPr>
  </w:style>
  <w:style w:type="paragraph" w:styleId="Testofumetto">
    <w:name w:val="Balloon Text"/>
    <w:basedOn w:val="Normale"/>
    <w:link w:val="TestofumettoCarattere"/>
    <w:uiPriority w:val="99"/>
    <w:semiHidden/>
    <w:unhideWhenUsed/>
    <w:rsid w:val="00094F0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94F0E"/>
    <w:rPr>
      <w:rFonts w:ascii="Segoe UI" w:hAnsi="Segoe UI" w:cs="Segoe UI"/>
      <w:sz w:val="18"/>
      <w:szCs w:val="18"/>
    </w:rPr>
  </w:style>
  <w:style w:type="numbering" w:customStyle="1" w:styleId="Stile1">
    <w:name w:val="Stile1"/>
    <w:uiPriority w:val="99"/>
    <w:rsid w:val="00094F0E"/>
    <w:pPr>
      <w:numPr>
        <w:numId w:val="2"/>
      </w:numPr>
    </w:pPr>
  </w:style>
  <w:style w:type="paragraph" w:customStyle="1" w:styleId="puntoelenco-1liv2">
    <w:name w:val="puntoelenco-1liv2"/>
    <w:basedOn w:val="Paragrafoelenco"/>
    <w:link w:val="puntoelenco-1liv2Carattere"/>
    <w:autoRedefine/>
    <w:qFormat/>
    <w:rsid w:val="00903032"/>
    <w:pPr>
      <w:numPr>
        <w:numId w:val="4"/>
      </w:numPr>
    </w:pPr>
    <w:rPr>
      <w:lang w:val="en-US"/>
    </w:rPr>
  </w:style>
  <w:style w:type="paragraph" w:customStyle="1" w:styleId="puntoelenco-2liv">
    <w:name w:val="puntoelenco-2liv"/>
    <w:basedOn w:val="Paragrafoelenco"/>
    <w:link w:val="puntoelenco-2livCarattere"/>
    <w:autoRedefine/>
    <w:qFormat/>
    <w:rsid w:val="00E144B9"/>
    <w:pPr>
      <w:ind w:left="1080"/>
    </w:pPr>
    <w:rPr>
      <w:lang w:val="en-US"/>
    </w:rPr>
  </w:style>
  <w:style w:type="character" w:customStyle="1" w:styleId="puntoelenco-1liv2Carattere">
    <w:name w:val="puntoelenco-1liv2 Carattere"/>
    <w:basedOn w:val="Carpredefinitoparagrafo"/>
    <w:link w:val="puntoelenco-1liv2"/>
    <w:rsid w:val="00903032"/>
    <w:rPr>
      <w:lang w:val="en-US"/>
    </w:rPr>
  </w:style>
  <w:style w:type="table" w:customStyle="1" w:styleId="TAB-01">
    <w:name w:val="TAB-01"/>
    <w:basedOn w:val="Tabellanormale"/>
    <w:uiPriority w:val="99"/>
    <w:rsid w:val="00094F0E"/>
    <w:pPr>
      <w:spacing w:after="0" w:line="240" w:lineRule="auto"/>
    </w:pPr>
    <w:tblPr/>
  </w:style>
  <w:style w:type="character" w:customStyle="1" w:styleId="puntoelenco-2livCarattere">
    <w:name w:val="puntoelenco-2liv Carattere"/>
    <w:basedOn w:val="Carpredefinitoparagrafo"/>
    <w:link w:val="puntoelenco-2liv"/>
    <w:rsid w:val="00E144B9"/>
    <w:rPr>
      <w:lang w:val="en-US"/>
    </w:rPr>
  </w:style>
  <w:style w:type="paragraph" w:customStyle="1" w:styleId="Testo-TAB-01">
    <w:name w:val="Testo-TAB-01"/>
    <w:basedOn w:val="Normale"/>
    <w:link w:val="Testo-TAB-01Carattere"/>
    <w:autoRedefine/>
    <w:qFormat/>
    <w:rsid w:val="00094F0E"/>
    <w:pPr>
      <w:spacing w:before="60" w:after="60" w:line="240" w:lineRule="auto"/>
    </w:pPr>
    <w:rPr>
      <w:rFonts w:ascii="Calibri" w:eastAsia="Times New Roman" w:hAnsi="Calibri" w:cs="Times New Roman"/>
      <w:bCs/>
      <w:color w:val="FFFFFF" w:themeColor="background1"/>
      <w:sz w:val="20"/>
      <w:szCs w:val="20"/>
      <w:lang w:val="fr-FR" w:eastAsia="it-IT"/>
    </w:rPr>
  </w:style>
  <w:style w:type="table" w:customStyle="1" w:styleId="Tabellastandard-02">
    <w:name w:val="Tabella standard-02"/>
    <w:basedOn w:val="Tabellastandard-01"/>
    <w:uiPriority w:val="99"/>
    <w:rsid w:val="00094F0E"/>
    <w:tblPr/>
    <w:tblStylePr w:type="firstRow">
      <w:rPr>
        <w:rFonts w:ascii="Calibri" w:hAnsi="Calibri"/>
        <w:b/>
        <w:bCs/>
        <w:color w:val="FFFFFF" w:themeColor="background1"/>
        <w:sz w:val="22"/>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esto-TAB-01Carattere">
    <w:name w:val="Testo-TAB-01 Carattere"/>
    <w:basedOn w:val="Carpredefinitoparagrafo"/>
    <w:link w:val="Testo-TAB-01"/>
    <w:rsid w:val="00094F0E"/>
    <w:rPr>
      <w:rFonts w:ascii="Calibri" w:eastAsia="Times New Roman" w:hAnsi="Calibri" w:cs="Times New Roman"/>
      <w:bCs/>
      <w:color w:val="FFFFFF" w:themeColor="background1"/>
      <w:sz w:val="20"/>
      <w:szCs w:val="20"/>
      <w:lang w:val="fr-FR" w:eastAsia="it-IT"/>
    </w:rPr>
  </w:style>
  <w:style w:type="paragraph" w:customStyle="1" w:styleId="Testo-TAB-02">
    <w:name w:val="Testo-TAB-02"/>
    <w:basedOn w:val="Testo-TAB-01"/>
    <w:autoRedefine/>
    <w:qFormat/>
    <w:rsid w:val="00094F0E"/>
    <w:pPr>
      <w:ind w:left="113" w:right="113"/>
    </w:pPr>
    <w:rPr>
      <w:color w:val="auto"/>
    </w:rPr>
  </w:style>
  <w:style w:type="paragraph" w:customStyle="1" w:styleId="notainevidenza">
    <w:name w:val="nota in evidenza"/>
    <w:basedOn w:val="testoGuida"/>
    <w:link w:val="notainevidenzaCarattere"/>
    <w:autoRedefine/>
    <w:qFormat/>
    <w:rsid w:val="001E0CCF"/>
    <w:pPr>
      <w:spacing w:before="120" w:after="120"/>
      <w:ind w:right="54"/>
    </w:pPr>
    <w:rPr>
      <w:color w:val="ED7D31" w:themeColor="accent2"/>
      <w:szCs w:val="18"/>
    </w:rPr>
  </w:style>
  <w:style w:type="character" w:customStyle="1" w:styleId="testoGuidaCarattere">
    <w:name w:val="testo Guida Carattere"/>
    <w:basedOn w:val="RientrocorpodeltestoCarattere"/>
    <w:link w:val="testoGuida"/>
    <w:rsid w:val="00094F0E"/>
    <w:rPr>
      <w:rFonts w:ascii="Times New Roman" w:eastAsia="Times New Roman" w:hAnsi="Times New Roman" w:cs="Times New Roman"/>
      <w:sz w:val="24"/>
      <w:szCs w:val="20"/>
      <w:lang w:eastAsia="it-IT"/>
    </w:rPr>
  </w:style>
  <w:style w:type="character" w:customStyle="1" w:styleId="notainevidenzaCarattere">
    <w:name w:val="nota in evidenza Carattere"/>
    <w:basedOn w:val="testoGuidaCarattere"/>
    <w:link w:val="notainevidenza"/>
    <w:rsid w:val="001E0CCF"/>
    <w:rPr>
      <w:rFonts w:ascii="Times New Roman" w:eastAsia="Times New Roman" w:hAnsi="Times New Roman" w:cs="Times New Roman"/>
      <w:color w:val="ED7D31" w:themeColor="accent2"/>
      <w:sz w:val="24"/>
      <w:szCs w:val="18"/>
      <w:lang w:eastAsia="it-IT"/>
    </w:rPr>
  </w:style>
  <w:style w:type="paragraph" w:customStyle="1" w:styleId="StileTestoGuidaCorpoCalibri10ptNonGrassettoEvidenzi">
    <w:name w:val="Stile TestoGuida + +Corpo (Calibri) 10 pt Non Grassetto Evidenzi..."/>
    <w:basedOn w:val="Normale"/>
    <w:rsid w:val="00094F0E"/>
    <w:pPr>
      <w:pBdr>
        <w:top w:val="dashSmallGap" w:sz="4" w:space="1" w:color="auto"/>
        <w:left w:val="dashSmallGap" w:sz="4" w:space="0" w:color="auto"/>
        <w:bottom w:val="dashSmallGap" w:sz="4" w:space="0" w:color="auto"/>
        <w:right w:val="dashSmallGap" w:sz="4" w:space="4" w:color="auto"/>
      </w:pBdr>
      <w:spacing w:after="120" w:line="240" w:lineRule="auto"/>
      <w:ind w:left="300"/>
      <w:jc w:val="both"/>
    </w:pPr>
    <w:rPr>
      <w:rFonts w:eastAsia="Times New Roman" w:cs="Times New Roman"/>
      <w:color w:val="C45911" w:themeColor="accent2" w:themeShade="BF"/>
      <w:sz w:val="20"/>
      <w:szCs w:val="20"/>
      <w:lang w:eastAsia="it-IT"/>
    </w:rPr>
  </w:style>
  <w:style w:type="character" w:styleId="Enfasicorsivo">
    <w:name w:val="Emphasis"/>
    <w:basedOn w:val="Carpredefinitoparagrafo"/>
    <w:uiPriority w:val="20"/>
    <w:qFormat/>
    <w:rsid w:val="00272C55"/>
    <w:rPr>
      <w:i/>
      <w:iCs/>
    </w:rPr>
  </w:style>
  <w:style w:type="paragraph" w:customStyle="1" w:styleId="nometabella">
    <w:name w:val="nome tabella"/>
    <w:basedOn w:val="Normale"/>
    <w:autoRedefine/>
    <w:qFormat/>
    <w:rsid w:val="00151DE3"/>
    <w:pPr>
      <w:spacing w:before="60" w:after="0" w:line="240" w:lineRule="auto"/>
      <w:ind w:left="31"/>
      <w:jc w:val="both"/>
    </w:pPr>
    <w:rPr>
      <w:rFonts w:ascii="Calibri" w:hAnsi="Calibri"/>
      <w:bCs/>
      <w:noProof/>
      <w:kern w:val="28"/>
      <w:sz w:val="16"/>
      <w:szCs w:val="16"/>
      <w:lang w:val="fr-FR" w:eastAsia="it-IT"/>
    </w:rPr>
  </w:style>
  <w:style w:type="paragraph" w:styleId="Corpotesto">
    <w:name w:val="Body Text"/>
    <w:basedOn w:val="Normale"/>
    <w:link w:val="CorpotestoCarattere"/>
    <w:uiPriority w:val="99"/>
    <w:semiHidden/>
    <w:unhideWhenUsed/>
    <w:rsid w:val="00C76085"/>
    <w:pPr>
      <w:spacing w:after="120"/>
    </w:pPr>
  </w:style>
  <w:style w:type="character" w:customStyle="1" w:styleId="CorpotestoCarattere">
    <w:name w:val="Corpo testo Carattere"/>
    <w:basedOn w:val="Carpredefinitoparagrafo"/>
    <w:link w:val="Corpotesto"/>
    <w:uiPriority w:val="99"/>
    <w:semiHidden/>
    <w:rsid w:val="00C76085"/>
  </w:style>
  <w:style w:type="character" w:styleId="Enfasigrassetto">
    <w:name w:val="Strong"/>
    <w:basedOn w:val="Carpredefinitoparagrafo"/>
    <w:uiPriority w:val="22"/>
    <w:qFormat/>
    <w:rsid w:val="00893CF2"/>
    <w:rPr>
      <w:b/>
      <w:bCs/>
    </w:rPr>
  </w:style>
  <w:style w:type="paragraph" w:customStyle="1" w:styleId="puntoelenco-1liv">
    <w:name w:val="puntoelenco-1liv"/>
    <w:basedOn w:val="Paragrafoelenco"/>
    <w:link w:val="puntoelenco-1livCarattere"/>
    <w:autoRedefine/>
    <w:qFormat/>
    <w:rsid w:val="00D4389F"/>
    <w:pPr>
      <w:ind w:left="0"/>
    </w:pPr>
    <w:rPr>
      <w:lang w:val="en-US"/>
    </w:rPr>
  </w:style>
  <w:style w:type="character" w:customStyle="1" w:styleId="puntoelenco-1livCarattere">
    <w:name w:val="puntoelenco-1liv Carattere"/>
    <w:basedOn w:val="Carpredefinitoparagrafo"/>
    <w:link w:val="puntoelenco-1liv"/>
    <w:rsid w:val="00D4389F"/>
    <w:rPr>
      <w:lang w:val="en-US"/>
    </w:rPr>
  </w:style>
  <w:style w:type="character" w:customStyle="1" w:styleId="CollegamentoInternet">
    <w:name w:val="Collegamento Internet"/>
    <w:basedOn w:val="Carpredefinitoparagrafo"/>
    <w:uiPriority w:val="99"/>
    <w:rsid w:val="00861C23"/>
    <w:rPr>
      <w:rFonts w:ascii="Calibri" w:hAnsi="Calibri"/>
      <w:color w:val="0000FF"/>
      <w:sz w:val="24"/>
      <w:szCs w:val="22"/>
      <w:u w:val="single"/>
      <w:lang w:val="en-US" w:eastAsia="en-US" w:bidi="ar-SA"/>
    </w:rPr>
  </w:style>
  <w:style w:type="paragraph" w:customStyle="1" w:styleId="Textbody">
    <w:name w:val="Text body"/>
    <w:basedOn w:val="Normale"/>
    <w:rsid w:val="00BF6F94"/>
    <w:pPr>
      <w:widowControl w:val="0"/>
      <w:suppressAutoHyphens/>
      <w:autoSpaceDN w:val="0"/>
      <w:spacing w:after="140" w:line="288" w:lineRule="auto"/>
      <w:textAlignment w:val="baseline"/>
    </w:pPr>
    <w:rPr>
      <w:rFonts w:ascii="Liberation Serif" w:eastAsia="SimSun" w:hAnsi="Liberation Serif" w:cs="Mangal"/>
      <w:kern w:val="3"/>
      <w:sz w:val="24"/>
      <w:szCs w:val="24"/>
      <w:lang w:eastAsia="zh-CN" w:bidi="hi-IN"/>
    </w:rPr>
  </w:style>
  <w:style w:type="paragraph" w:styleId="NormaleWeb">
    <w:name w:val="Normal (Web)"/>
    <w:basedOn w:val="Normale"/>
    <w:uiPriority w:val="99"/>
    <w:semiHidden/>
    <w:unhideWhenUsed/>
    <w:rsid w:val="00BF6F9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Menzionenonrisolta1">
    <w:name w:val="Menzione non risolta1"/>
    <w:basedOn w:val="Carpredefinitoparagrafo"/>
    <w:uiPriority w:val="99"/>
    <w:semiHidden/>
    <w:unhideWhenUsed/>
    <w:rsid w:val="00367FE2"/>
    <w:rPr>
      <w:color w:val="808080"/>
      <w:shd w:val="clear" w:color="auto" w:fill="E6E6E6"/>
    </w:rPr>
  </w:style>
  <w:style w:type="paragraph" w:styleId="PreformattatoHTML">
    <w:name w:val="HTML Preformatted"/>
    <w:basedOn w:val="Normale"/>
    <w:link w:val="PreformattatoHTMLCarattere"/>
    <w:uiPriority w:val="99"/>
    <w:unhideWhenUsed/>
    <w:rsid w:val="0036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tatoHTMLCarattere">
    <w:name w:val="Preformattato HTML Carattere"/>
    <w:basedOn w:val="Carpredefinitoparagrafo"/>
    <w:link w:val="PreformattatoHTML"/>
    <w:uiPriority w:val="99"/>
    <w:rsid w:val="00367FE2"/>
    <w:rPr>
      <w:rFonts w:ascii="Courier New" w:eastAsia="Times New Roman" w:hAnsi="Courier New" w:cs="Courier New"/>
      <w:sz w:val="20"/>
      <w:szCs w:val="20"/>
      <w:lang w:val="en-US"/>
    </w:rPr>
  </w:style>
  <w:style w:type="character" w:customStyle="1" w:styleId="json-open-bracket">
    <w:name w:val="json-open-bracket"/>
    <w:basedOn w:val="Carpredefinitoparagrafo"/>
    <w:rsid w:val="00367FE2"/>
  </w:style>
  <w:style w:type="character" w:customStyle="1" w:styleId="json-collapse-1">
    <w:name w:val="json-collapse-1"/>
    <w:basedOn w:val="Carpredefinitoparagrafo"/>
    <w:rsid w:val="00367FE2"/>
  </w:style>
  <w:style w:type="character" w:customStyle="1" w:styleId="json-indent">
    <w:name w:val="json-indent"/>
    <w:basedOn w:val="Carpredefinitoparagrafo"/>
    <w:rsid w:val="00367FE2"/>
  </w:style>
  <w:style w:type="character" w:customStyle="1" w:styleId="json-property">
    <w:name w:val="json-property"/>
    <w:basedOn w:val="Carpredefinitoparagrafo"/>
    <w:rsid w:val="00367FE2"/>
  </w:style>
  <w:style w:type="character" w:customStyle="1" w:styleId="json-semi-colon">
    <w:name w:val="json-semi-colon"/>
    <w:basedOn w:val="Carpredefinitoparagrafo"/>
    <w:rsid w:val="00367FE2"/>
  </w:style>
  <w:style w:type="character" w:customStyle="1" w:styleId="json-collapse-2">
    <w:name w:val="json-collapse-2"/>
    <w:basedOn w:val="Carpredefinitoparagrafo"/>
    <w:rsid w:val="00367FE2"/>
  </w:style>
  <w:style w:type="character" w:customStyle="1" w:styleId="json-collapse-3">
    <w:name w:val="json-collapse-3"/>
    <w:basedOn w:val="Carpredefinitoparagrafo"/>
    <w:rsid w:val="00367FE2"/>
  </w:style>
  <w:style w:type="character" w:customStyle="1" w:styleId="json-collapse-4">
    <w:name w:val="json-collapse-4"/>
    <w:basedOn w:val="Carpredefinitoparagrafo"/>
    <w:rsid w:val="00367FE2"/>
  </w:style>
  <w:style w:type="character" w:customStyle="1" w:styleId="json-collapse-5">
    <w:name w:val="json-collapse-5"/>
    <w:basedOn w:val="Carpredefinitoparagrafo"/>
    <w:rsid w:val="00367FE2"/>
  </w:style>
  <w:style w:type="character" w:customStyle="1" w:styleId="json-collapse-6">
    <w:name w:val="json-collapse-6"/>
    <w:basedOn w:val="Carpredefinitoparagrafo"/>
    <w:rsid w:val="00367FE2"/>
  </w:style>
  <w:style w:type="character" w:customStyle="1" w:styleId="json-value">
    <w:name w:val="json-value"/>
    <w:basedOn w:val="Carpredefinitoparagrafo"/>
    <w:rsid w:val="00367FE2"/>
  </w:style>
  <w:style w:type="character" w:customStyle="1" w:styleId="json-comma">
    <w:name w:val="json-comma"/>
    <w:basedOn w:val="Carpredefinitoparagrafo"/>
    <w:rsid w:val="00367FE2"/>
  </w:style>
  <w:style w:type="character" w:customStyle="1" w:styleId="json-collapse-7">
    <w:name w:val="json-collapse-7"/>
    <w:basedOn w:val="Carpredefinitoparagrafo"/>
    <w:rsid w:val="00367FE2"/>
  </w:style>
  <w:style w:type="character" w:customStyle="1" w:styleId="json-collapse-8">
    <w:name w:val="json-collapse-8"/>
    <w:basedOn w:val="Carpredefinitoparagrafo"/>
    <w:rsid w:val="00367FE2"/>
  </w:style>
  <w:style w:type="character" w:customStyle="1" w:styleId="json-collapse-9">
    <w:name w:val="json-collapse-9"/>
    <w:basedOn w:val="Carpredefinitoparagrafo"/>
    <w:rsid w:val="00367FE2"/>
  </w:style>
  <w:style w:type="character" w:customStyle="1" w:styleId="json-collapse-10">
    <w:name w:val="json-collapse-10"/>
    <w:basedOn w:val="Carpredefinitoparagrafo"/>
    <w:rsid w:val="00367FE2"/>
  </w:style>
  <w:style w:type="character" w:customStyle="1" w:styleId="json-collapse-11">
    <w:name w:val="json-collapse-11"/>
    <w:basedOn w:val="Carpredefinitoparagrafo"/>
    <w:rsid w:val="00367FE2"/>
  </w:style>
  <w:style w:type="character" w:customStyle="1" w:styleId="json-close-bracket">
    <w:name w:val="json-close-bracket"/>
    <w:basedOn w:val="Carpredefinitoparagrafo"/>
    <w:rsid w:val="00367FE2"/>
  </w:style>
  <w:style w:type="character" w:customStyle="1" w:styleId="json-collapse-12">
    <w:name w:val="json-collapse-12"/>
    <w:basedOn w:val="Carpredefinitoparagrafo"/>
    <w:rsid w:val="00367FE2"/>
  </w:style>
  <w:style w:type="character" w:customStyle="1" w:styleId="json-collapse-13">
    <w:name w:val="json-collapse-13"/>
    <w:basedOn w:val="Carpredefinitoparagrafo"/>
    <w:rsid w:val="00367FE2"/>
  </w:style>
  <w:style w:type="character" w:customStyle="1" w:styleId="json-collapse-14">
    <w:name w:val="json-collapse-14"/>
    <w:basedOn w:val="Carpredefinitoparagrafo"/>
    <w:rsid w:val="00367FE2"/>
  </w:style>
  <w:style w:type="character" w:customStyle="1" w:styleId="json-collapse-15">
    <w:name w:val="json-collapse-15"/>
    <w:basedOn w:val="Carpredefinitoparagrafo"/>
    <w:rsid w:val="00367FE2"/>
  </w:style>
  <w:style w:type="character" w:customStyle="1" w:styleId="json-collapse-16">
    <w:name w:val="json-collapse-16"/>
    <w:basedOn w:val="Carpredefinitoparagrafo"/>
    <w:rsid w:val="00367FE2"/>
  </w:style>
  <w:style w:type="character" w:customStyle="1" w:styleId="json-collapse-17">
    <w:name w:val="json-collapse-17"/>
    <w:basedOn w:val="Carpredefinitoparagrafo"/>
    <w:rsid w:val="00367FE2"/>
  </w:style>
  <w:style w:type="character" w:customStyle="1" w:styleId="json-collapse-18">
    <w:name w:val="json-collapse-18"/>
    <w:basedOn w:val="Carpredefinitoparagrafo"/>
    <w:rsid w:val="00367FE2"/>
  </w:style>
  <w:style w:type="character" w:customStyle="1" w:styleId="json-collapse-19">
    <w:name w:val="json-collapse-19"/>
    <w:basedOn w:val="Carpredefinitoparagrafo"/>
    <w:rsid w:val="00367FE2"/>
  </w:style>
  <w:style w:type="character" w:customStyle="1" w:styleId="json-collapse-20">
    <w:name w:val="json-collapse-20"/>
    <w:basedOn w:val="Carpredefinitoparagrafo"/>
    <w:rsid w:val="00367FE2"/>
  </w:style>
  <w:style w:type="character" w:customStyle="1" w:styleId="json-collapse-21">
    <w:name w:val="json-collapse-21"/>
    <w:basedOn w:val="Carpredefinitoparagrafo"/>
    <w:rsid w:val="00367FE2"/>
  </w:style>
  <w:style w:type="character" w:customStyle="1" w:styleId="json-collapse-22">
    <w:name w:val="json-collapse-22"/>
    <w:basedOn w:val="Carpredefinitoparagrafo"/>
    <w:rsid w:val="00367FE2"/>
  </w:style>
  <w:style w:type="character" w:customStyle="1" w:styleId="json-collapse-23">
    <w:name w:val="json-collapse-23"/>
    <w:basedOn w:val="Carpredefinitoparagrafo"/>
    <w:rsid w:val="00367FE2"/>
  </w:style>
  <w:style w:type="character" w:customStyle="1" w:styleId="json-collapse-24">
    <w:name w:val="json-collapse-24"/>
    <w:basedOn w:val="Carpredefinitoparagrafo"/>
    <w:rsid w:val="00367FE2"/>
  </w:style>
  <w:style w:type="character" w:customStyle="1" w:styleId="json-collapse-25">
    <w:name w:val="json-collapse-25"/>
    <w:basedOn w:val="Carpredefinitoparagrafo"/>
    <w:rsid w:val="00367FE2"/>
  </w:style>
  <w:style w:type="character" w:customStyle="1" w:styleId="json-collapse-26">
    <w:name w:val="json-collapse-26"/>
    <w:basedOn w:val="Carpredefinitoparagrafo"/>
    <w:rsid w:val="00367FE2"/>
  </w:style>
  <w:style w:type="character" w:customStyle="1" w:styleId="json-collapse-27">
    <w:name w:val="json-collapse-27"/>
    <w:basedOn w:val="Carpredefinitoparagrafo"/>
    <w:rsid w:val="00367FE2"/>
  </w:style>
  <w:style w:type="character" w:customStyle="1" w:styleId="json-collapse-28">
    <w:name w:val="json-collapse-28"/>
    <w:basedOn w:val="Carpredefinitoparagrafo"/>
    <w:rsid w:val="00367FE2"/>
  </w:style>
  <w:style w:type="character" w:customStyle="1" w:styleId="json-collapse-29">
    <w:name w:val="json-collapse-29"/>
    <w:basedOn w:val="Carpredefinitoparagrafo"/>
    <w:rsid w:val="00367FE2"/>
  </w:style>
  <w:style w:type="character" w:customStyle="1" w:styleId="json-collapse-30">
    <w:name w:val="json-collapse-30"/>
    <w:basedOn w:val="Carpredefinitoparagrafo"/>
    <w:rsid w:val="00367FE2"/>
  </w:style>
  <w:style w:type="character" w:customStyle="1" w:styleId="json-collapse-31">
    <w:name w:val="json-collapse-31"/>
    <w:basedOn w:val="Carpredefinitoparagrafo"/>
    <w:rsid w:val="00367FE2"/>
  </w:style>
  <w:style w:type="character" w:customStyle="1" w:styleId="json-collapse-32">
    <w:name w:val="json-collapse-32"/>
    <w:basedOn w:val="Carpredefinitoparagrafo"/>
    <w:rsid w:val="00367FE2"/>
  </w:style>
  <w:style w:type="character" w:customStyle="1" w:styleId="json-collapse-33">
    <w:name w:val="json-collapse-33"/>
    <w:basedOn w:val="Carpredefinitoparagrafo"/>
    <w:rsid w:val="00367FE2"/>
  </w:style>
  <w:style w:type="character" w:customStyle="1" w:styleId="json-collapse-34">
    <w:name w:val="json-collapse-34"/>
    <w:basedOn w:val="Carpredefinitoparagrafo"/>
    <w:rsid w:val="00367FE2"/>
  </w:style>
  <w:style w:type="character" w:customStyle="1" w:styleId="json-collapse-35">
    <w:name w:val="json-collapse-35"/>
    <w:basedOn w:val="Carpredefinitoparagrafo"/>
    <w:rsid w:val="00367FE2"/>
  </w:style>
  <w:style w:type="character" w:customStyle="1" w:styleId="json-collapse-36">
    <w:name w:val="json-collapse-36"/>
    <w:basedOn w:val="Carpredefinitoparagrafo"/>
    <w:rsid w:val="00367FE2"/>
  </w:style>
  <w:style w:type="character" w:customStyle="1" w:styleId="json-collapse-37">
    <w:name w:val="json-collapse-37"/>
    <w:basedOn w:val="Carpredefinitoparagrafo"/>
    <w:rsid w:val="00367FE2"/>
  </w:style>
  <w:style w:type="character" w:customStyle="1" w:styleId="json-collapse-38">
    <w:name w:val="json-collapse-38"/>
    <w:basedOn w:val="Carpredefinitoparagrafo"/>
    <w:rsid w:val="00367FE2"/>
  </w:style>
  <w:style w:type="character" w:customStyle="1" w:styleId="json-collapse-39">
    <w:name w:val="json-collapse-39"/>
    <w:basedOn w:val="Carpredefinitoparagrafo"/>
    <w:rsid w:val="00367FE2"/>
  </w:style>
  <w:style w:type="character" w:customStyle="1" w:styleId="json-collapse-40">
    <w:name w:val="json-collapse-40"/>
    <w:basedOn w:val="Carpredefinitoparagrafo"/>
    <w:rsid w:val="00367FE2"/>
  </w:style>
  <w:style w:type="character" w:customStyle="1" w:styleId="json-collapse-41">
    <w:name w:val="json-collapse-41"/>
    <w:basedOn w:val="Carpredefinitoparagrafo"/>
    <w:rsid w:val="00367FE2"/>
  </w:style>
  <w:style w:type="character" w:customStyle="1" w:styleId="json-collapse-42">
    <w:name w:val="json-collapse-42"/>
    <w:basedOn w:val="Carpredefinitoparagrafo"/>
    <w:rsid w:val="00367FE2"/>
  </w:style>
  <w:style w:type="character" w:customStyle="1" w:styleId="json-collapse-43">
    <w:name w:val="json-collapse-43"/>
    <w:basedOn w:val="Carpredefinitoparagrafo"/>
    <w:rsid w:val="00367FE2"/>
  </w:style>
  <w:style w:type="character" w:customStyle="1" w:styleId="json-collapse-44">
    <w:name w:val="json-collapse-44"/>
    <w:basedOn w:val="Carpredefinitoparagrafo"/>
    <w:rsid w:val="00367FE2"/>
  </w:style>
  <w:style w:type="character" w:customStyle="1" w:styleId="json-collapse-45">
    <w:name w:val="json-collapse-45"/>
    <w:basedOn w:val="Carpredefinitoparagrafo"/>
    <w:rsid w:val="00367FE2"/>
  </w:style>
  <w:style w:type="character" w:customStyle="1" w:styleId="json-collapse-46">
    <w:name w:val="json-collapse-46"/>
    <w:basedOn w:val="Carpredefinitoparagrafo"/>
    <w:rsid w:val="00367FE2"/>
  </w:style>
  <w:style w:type="character" w:customStyle="1" w:styleId="json-collapse-47">
    <w:name w:val="json-collapse-47"/>
    <w:basedOn w:val="Carpredefinitoparagrafo"/>
    <w:rsid w:val="00367FE2"/>
  </w:style>
  <w:style w:type="character" w:customStyle="1" w:styleId="json-collapse-48">
    <w:name w:val="json-collapse-48"/>
    <w:basedOn w:val="Carpredefinitoparagrafo"/>
    <w:rsid w:val="00367FE2"/>
  </w:style>
  <w:style w:type="character" w:customStyle="1" w:styleId="json-collapse-49">
    <w:name w:val="json-collapse-49"/>
    <w:basedOn w:val="Carpredefinitoparagrafo"/>
    <w:rsid w:val="00367FE2"/>
  </w:style>
  <w:style w:type="character" w:styleId="Collegamentovisitato">
    <w:name w:val="FollowedHyperlink"/>
    <w:basedOn w:val="Carpredefinitoparagrafo"/>
    <w:uiPriority w:val="99"/>
    <w:semiHidden/>
    <w:unhideWhenUsed/>
    <w:rsid w:val="00367FE2"/>
    <w:rPr>
      <w:color w:val="954F72" w:themeColor="followedHyperlink"/>
      <w:u w:val="single"/>
    </w:rPr>
  </w:style>
  <w:style w:type="paragraph" w:styleId="Sommario5">
    <w:name w:val="toc 5"/>
    <w:basedOn w:val="Normale"/>
    <w:next w:val="Normale"/>
    <w:autoRedefine/>
    <w:uiPriority w:val="39"/>
    <w:unhideWhenUsed/>
    <w:rsid w:val="00367FE2"/>
    <w:pPr>
      <w:spacing w:after="100"/>
      <w:ind w:left="880"/>
    </w:pPr>
    <w:rPr>
      <w:rFonts w:eastAsiaTheme="minorEastAsia"/>
      <w:lang w:val="en-US"/>
    </w:rPr>
  </w:style>
  <w:style w:type="paragraph" w:styleId="Sommario6">
    <w:name w:val="toc 6"/>
    <w:basedOn w:val="Normale"/>
    <w:next w:val="Normale"/>
    <w:autoRedefine/>
    <w:uiPriority w:val="39"/>
    <w:unhideWhenUsed/>
    <w:rsid w:val="00367FE2"/>
    <w:pPr>
      <w:spacing w:after="100"/>
      <w:ind w:left="1100"/>
    </w:pPr>
    <w:rPr>
      <w:rFonts w:eastAsiaTheme="minorEastAsia"/>
      <w:lang w:val="en-US"/>
    </w:rPr>
  </w:style>
  <w:style w:type="paragraph" w:styleId="Sommario7">
    <w:name w:val="toc 7"/>
    <w:basedOn w:val="Normale"/>
    <w:next w:val="Normale"/>
    <w:autoRedefine/>
    <w:uiPriority w:val="39"/>
    <w:unhideWhenUsed/>
    <w:rsid w:val="00367FE2"/>
    <w:pPr>
      <w:spacing w:after="100"/>
      <w:ind w:left="1320"/>
    </w:pPr>
    <w:rPr>
      <w:rFonts w:eastAsiaTheme="minorEastAsia"/>
      <w:lang w:val="en-US"/>
    </w:rPr>
  </w:style>
  <w:style w:type="paragraph" w:styleId="Sommario8">
    <w:name w:val="toc 8"/>
    <w:basedOn w:val="Normale"/>
    <w:next w:val="Normale"/>
    <w:autoRedefine/>
    <w:uiPriority w:val="39"/>
    <w:unhideWhenUsed/>
    <w:rsid w:val="00367FE2"/>
    <w:pPr>
      <w:spacing w:after="100"/>
      <w:ind w:left="1540"/>
    </w:pPr>
    <w:rPr>
      <w:rFonts w:eastAsiaTheme="minorEastAsia"/>
      <w:lang w:val="en-US"/>
    </w:rPr>
  </w:style>
  <w:style w:type="paragraph" w:styleId="Sommario9">
    <w:name w:val="toc 9"/>
    <w:basedOn w:val="Normale"/>
    <w:next w:val="Normale"/>
    <w:autoRedefine/>
    <w:uiPriority w:val="39"/>
    <w:unhideWhenUsed/>
    <w:rsid w:val="00367FE2"/>
    <w:pPr>
      <w:spacing w:after="100"/>
      <w:ind w:left="1760"/>
    </w:pPr>
    <w:rPr>
      <w:rFonts w:eastAsiaTheme="minorEastAsia"/>
      <w:lang w:val="en-US"/>
    </w:rPr>
  </w:style>
  <w:style w:type="table" w:styleId="Grigliatabella">
    <w:name w:val="Table Grid"/>
    <w:basedOn w:val="Tabellanormale"/>
    <w:uiPriority w:val="39"/>
    <w:rsid w:val="00121BA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ne">
    <w:name w:val="line"/>
    <w:basedOn w:val="Carpredefinitoparagrafo"/>
    <w:rsid w:val="00742D55"/>
  </w:style>
  <w:style w:type="character" w:customStyle="1" w:styleId="n">
    <w:name w:val="n"/>
    <w:basedOn w:val="Carpredefinitoparagrafo"/>
    <w:rsid w:val="00742D55"/>
  </w:style>
  <w:style w:type="character" w:customStyle="1" w:styleId="Menzionenonrisolta10">
    <w:name w:val="Menzione non risolta1"/>
    <w:basedOn w:val="Carpredefinitoparagrafo"/>
    <w:uiPriority w:val="99"/>
    <w:semiHidden/>
    <w:unhideWhenUsed/>
    <w:rsid w:val="0027445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393188">
      <w:bodyDiv w:val="1"/>
      <w:marLeft w:val="0"/>
      <w:marRight w:val="0"/>
      <w:marTop w:val="0"/>
      <w:marBottom w:val="0"/>
      <w:divBdr>
        <w:top w:val="none" w:sz="0" w:space="0" w:color="auto"/>
        <w:left w:val="none" w:sz="0" w:space="0" w:color="auto"/>
        <w:bottom w:val="none" w:sz="0" w:space="0" w:color="auto"/>
        <w:right w:val="none" w:sz="0" w:space="0" w:color="auto"/>
      </w:divBdr>
      <w:divsChild>
        <w:div w:id="653221681">
          <w:marLeft w:val="0"/>
          <w:marRight w:val="0"/>
          <w:marTop w:val="0"/>
          <w:marBottom w:val="0"/>
          <w:divBdr>
            <w:top w:val="none" w:sz="0" w:space="0" w:color="auto"/>
            <w:left w:val="none" w:sz="0" w:space="0" w:color="auto"/>
            <w:bottom w:val="none" w:sz="0" w:space="0" w:color="auto"/>
            <w:right w:val="none" w:sz="0" w:space="0" w:color="auto"/>
          </w:divBdr>
          <w:divsChild>
            <w:div w:id="5993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24132">
      <w:bodyDiv w:val="1"/>
      <w:marLeft w:val="0"/>
      <w:marRight w:val="0"/>
      <w:marTop w:val="0"/>
      <w:marBottom w:val="0"/>
      <w:divBdr>
        <w:top w:val="none" w:sz="0" w:space="0" w:color="auto"/>
        <w:left w:val="none" w:sz="0" w:space="0" w:color="auto"/>
        <w:bottom w:val="none" w:sz="0" w:space="0" w:color="auto"/>
        <w:right w:val="none" w:sz="0" w:space="0" w:color="auto"/>
      </w:divBdr>
    </w:div>
    <w:div w:id="440802281">
      <w:bodyDiv w:val="1"/>
      <w:marLeft w:val="0"/>
      <w:marRight w:val="0"/>
      <w:marTop w:val="0"/>
      <w:marBottom w:val="0"/>
      <w:divBdr>
        <w:top w:val="none" w:sz="0" w:space="0" w:color="auto"/>
        <w:left w:val="none" w:sz="0" w:space="0" w:color="auto"/>
        <w:bottom w:val="none" w:sz="0" w:space="0" w:color="auto"/>
        <w:right w:val="none" w:sz="0" w:space="0" w:color="auto"/>
      </w:divBdr>
    </w:div>
    <w:div w:id="542182947">
      <w:bodyDiv w:val="1"/>
      <w:marLeft w:val="0"/>
      <w:marRight w:val="0"/>
      <w:marTop w:val="0"/>
      <w:marBottom w:val="0"/>
      <w:divBdr>
        <w:top w:val="none" w:sz="0" w:space="0" w:color="auto"/>
        <w:left w:val="none" w:sz="0" w:space="0" w:color="auto"/>
        <w:bottom w:val="none" w:sz="0" w:space="0" w:color="auto"/>
        <w:right w:val="none" w:sz="0" w:space="0" w:color="auto"/>
      </w:divBdr>
    </w:div>
    <w:div w:id="834153978">
      <w:bodyDiv w:val="1"/>
      <w:marLeft w:val="0"/>
      <w:marRight w:val="0"/>
      <w:marTop w:val="0"/>
      <w:marBottom w:val="0"/>
      <w:divBdr>
        <w:top w:val="none" w:sz="0" w:space="0" w:color="auto"/>
        <w:left w:val="none" w:sz="0" w:space="0" w:color="auto"/>
        <w:bottom w:val="none" w:sz="0" w:space="0" w:color="auto"/>
        <w:right w:val="none" w:sz="0" w:space="0" w:color="auto"/>
      </w:divBdr>
    </w:div>
    <w:div w:id="885414145">
      <w:bodyDiv w:val="1"/>
      <w:marLeft w:val="0"/>
      <w:marRight w:val="0"/>
      <w:marTop w:val="0"/>
      <w:marBottom w:val="0"/>
      <w:divBdr>
        <w:top w:val="none" w:sz="0" w:space="0" w:color="auto"/>
        <w:left w:val="none" w:sz="0" w:space="0" w:color="auto"/>
        <w:bottom w:val="none" w:sz="0" w:space="0" w:color="auto"/>
        <w:right w:val="none" w:sz="0" w:space="0" w:color="auto"/>
      </w:divBdr>
    </w:div>
    <w:div w:id="1041638225">
      <w:bodyDiv w:val="1"/>
      <w:marLeft w:val="0"/>
      <w:marRight w:val="0"/>
      <w:marTop w:val="0"/>
      <w:marBottom w:val="0"/>
      <w:divBdr>
        <w:top w:val="none" w:sz="0" w:space="0" w:color="auto"/>
        <w:left w:val="none" w:sz="0" w:space="0" w:color="auto"/>
        <w:bottom w:val="none" w:sz="0" w:space="0" w:color="auto"/>
        <w:right w:val="none" w:sz="0" w:space="0" w:color="auto"/>
      </w:divBdr>
    </w:div>
    <w:div w:id="1336491031">
      <w:bodyDiv w:val="1"/>
      <w:marLeft w:val="0"/>
      <w:marRight w:val="0"/>
      <w:marTop w:val="0"/>
      <w:marBottom w:val="0"/>
      <w:divBdr>
        <w:top w:val="none" w:sz="0" w:space="0" w:color="auto"/>
        <w:left w:val="none" w:sz="0" w:space="0" w:color="auto"/>
        <w:bottom w:val="none" w:sz="0" w:space="0" w:color="auto"/>
        <w:right w:val="none" w:sz="0" w:space="0" w:color="auto"/>
      </w:divBdr>
    </w:div>
    <w:div w:id="1546261415">
      <w:bodyDiv w:val="1"/>
      <w:marLeft w:val="0"/>
      <w:marRight w:val="0"/>
      <w:marTop w:val="0"/>
      <w:marBottom w:val="0"/>
      <w:divBdr>
        <w:top w:val="none" w:sz="0" w:space="0" w:color="auto"/>
        <w:left w:val="none" w:sz="0" w:space="0" w:color="auto"/>
        <w:bottom w:val="none" w:sz="0" w:space="0" w:color="auto"/>
        <w:right w:val="none" w:sz="0" w:space="0" w:color="auto"/>
      </w:divBdr>
    </w:div>
    <w:div w:id="159397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jp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K000066\Desktop\SPC-Docuentazione%20interna\20-09-2016\template-SPC.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7 2016</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630BBCFC60ECF4DB90E8B7A3B1D22A2" ma:contentTypeVersion="8" ma:contentTypeDescription="Creare un nuovo documento." ma:contentTypeScope="" ma:versionID="b1f66ef34020d6354369fbfb001cfe11">
  <xsd:schema xmlns:xsd="http://www.w3.org/2001/XMLSchema" xmlns:xs="http://www.w3.org/2001/XMLSchema" xmlns:p="http://schemas.microsoft.com/office/2006/metadata/properties" xmlns:ns2="264a6553-eab1-4725-b5b1-35b7a5e7b3af" xmlns:ns3="c57fccbd-a294-4aeb-9ea4-5a1ad8188485" targetNamespace="http://schemas.microsoft.com/office/2006/metadata/properties" ma:root="true" ma:fieldsID="268c9e6ad2aa9bb1fb1beda0ee0296f2" ns2:_="" ns3:_="">
    <xsd:import namespace="264a6553-eab1-4725-b5b1-35b7a5e7b3af"/>
    <xsd:import namespace="c57fccbd-a294-4aeb-9ea4-5a1ad818848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a6553-eab1-4725-b5b1-35b7a5e7b3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7fccbd-a294-4aeb-9ea4-5a1ad8188485"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911B79-0457-41C4-AFEC-B8D0EEF9FB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a6553-eab1-4725-b5b1-35b7a5e7b3af"/>
    <ds:schemaRef ds:uri="c57fccbd-a294-4aeb-9ea4-5a1ad81884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32CF14-77AE-4C32-8C16-837AD627F678}">
  <ds:schemaRefs>
    <ds:schemaRef ds:uri="http://schemas.microsoft.com/sharepoint/v3/contenttype/forms"/>
  </ds:schemaRefs>
</ds:datastoreItem>
</file>

<file path=customXml/itemProps4.xml><?xml version="1.0" encoding="utf-8"?>
<ds:datastoreItem xmlns:ds="http://schemas.openxmlformats.org/officeDocument/2006/customXml" ds:itemID="{AFD89B5F-6C65-4AC9-956D-50774FF6CC1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E3F2BBD-ACEE-48DB-9D91-C3ADA5EBE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template-SPC.dotx</Template>
  <TotalTime>0</TotalTime>
  <Pages>1</Pages>
  <Words>31983</Words>
  <Characters>182304</Characters>
  <Application>Microsoft Office Word</Application>
  <DocSecurity>0</DocSecurity>
  <Lines>1519</Lines>
  <Paragraphs>427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R.T.I. Almaviva/Almawave/Indra/PWC</dc:creator>
  <cp:keywords/>
  <cp:lastModifiedBy>D'Onghia Stefano</cp:lastModifiedBy>
  <cp:revision>5</cp:revision>
  <cp:lastPrinted>2020-03-25T14:22:00Z</cp:lastPrinted>
  <dcterms:created xsi:type="dcterms:W3CDTF">2020-08-25T15:50:00Z</dcterms:created>
  <dcterms:modified xsi:type="dcterms:W3CDTF">2020-08-25T16:58:00Z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0x0101002630BBCFC60ECF4DB90E8B7A3B1D22A2</vt:lpwstr>
  </property>
  <property fmtid="{D5CDD505-2E9C-101B-9397-08002B2CF9AE}" pid="3" name="AuthorIds_UIVersion_1536">
    <vt:lpwstr>39</vt:lpwstr>
  </property>
</Properties>
</file>